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20D0ECA" w14:textId="77777777" w:rsidR="009E0CA4" w:rsidRDefault="009E0CA4">
      <w:pPr>
        <w:pStyle w:val="a3"/>
        <w:jc w:val="right"/>
        <w:rPr>
          <w:lang w:eastAsia="ko-KR"/>
        </w:rPr>
      </w:pPr>
      <w:r>
        <w:fldChar w:fldCharType="begin"/>
      </w:r>
      <w:r>
        <w:rPr>
          <w:lang w:eastAsia="ko-KR"/>
        </w:rPr>
        <w:instrText xml:space="preserve"> SUBJECT  \* MERGEFORMAT </w:instrText>
      </w:r>
      <w:r>
        <w:fldChar w:fldCharType="separate"/>
      </w:r>
      <w:r w:rsidR="008B4564">
        <w:rPr>
          <w:lang w:eastAsia="ko-KR"/>
        </w:rPr>
        <w:t>&lt;</w:t>
      </w:r>
      <w:r w:rsidR="00E0335F">
        <w:rPr>
          <w:lang w:eastAsia="ko-KR"/>
        </w:rPr>
        <w:t>QR</w:t>
      </w:r>
      <w:r w:rsidR="005A46D3">
        <w:rPr>
          <w:rFonts w:hint="eastAsia"/>
          <w:lang w:eastAsia="ko-KR"/>
        </w:rPr>
        <w:t>코드현장결제</w:t>
      </w:r>
      <w:r w:rsidR="00E0335F">
        <w:rPr>
          <w:rFonts w:hint="eastAsia"/>
          <w:lang w:eastAsia="ko-KR"/>
        </w:rPr>
        <w:t>시스</w:t>
      </w:r>
      <w:r w:rsidR="00DC617B">
        <w:rPr>
          <w:rFonts w:hint="eastAsia"/>
          <w:lang w:eastAsia="ko-KR"/>
        </w:rPr>
        <w:t>템</w:t>
      </w:r>
      <w:r w:rsidR="008B4564">
        <w:rPr>
          <w:lang w:eastAsia="ko-KR"/>
        </w:rPr>
        <w:t>&gt;</w:t>
      </w:r>
      <w:r>
        <w:fldChar w:fldCharType="end"/>
      </w:r>
    </w:p>
    <w:p w14:paraId="19FD0FAF" w14:textId="77777777" w:rsidR="009E0CA4" w:rsidRDefault="0041034F">
      <w:pPr>
        <w:pStyle w:val="a3"/>
        <w:jc w:val="right"/>
        <w:rPr>
          <w:lang w:eastAsia="ko-KR"/>
        </w:rPr>
      </w:pPr>
      <w:r>
        <w:fldChar w:fldCharType="begin"/>
      </w:r>
      <w:r>
        <w:rPr>
          <w:lang w:eastAsia="ko-KR"/>
        </w:rPr>
        <w:instrText xml:space="preserve"> TITLE  \* MERGEFORMAT </w:instrText>
      </w:r>
      <w:r>
        <w:fldChar w:fldCharType="separate"/>
      </w:r>
      <w:r w:rsidR="008B4564">
        <w:rPr>
          <w:lang w:eastAsia="ko-KR"/>
        </w:rPr>
        <w:t>Software Requirements Specification</w:t>
      </w:r>
      <w:r>
        <w:fldChar w:fldCharType="end"/>
      </w:r>
    </w:p>
    <w:p w14:paraId="1C4F7E2C" w14:textId="56BD804B" w:rsidR="009E0CA4" w:rsidRPr="00BB6461" w:rsidRDefault="00954794">
      <w:pPr>
        <w:pStyle w:val="a3"/>
        <w:jc w:val="right"/>
        <w:rPr>
          <w:sz w:val="28"/>
          <w:szCs w:val="28"/>
          <w:lang w:eastAsia="ko-KR"/>
        </w:rPr>
      </w:pPr>
      <w:r w:rsidRPr="00BB6461">
        <w:rPr>
          <w:sz w:val="28"/>
          <w:szCs w:val="28"/>
          <w:lang w:eastAsia="ko-KR"/>
        </w:rPr>
        <w:t>For &lt;</w:t>
      </w:r>
      <w:r w:rsidR="005A1152" w:rsidRPr="005A1152">
        <w:rPr>
          <w:rFonts w:hint="eastAsia"/>
          <w:lang w:eastAsia="ko-KR"/>
        </w:rPr>
        <w:t xml:space="preserve"> </w:t>
      </w:r>
      <w:r w:rsidR="009F4D57" w:rsidRPr="00DA7898">
        <w:rPr>
          <w:rFonts w:hint="eastAsia"/>
          <w:b w:val="0"/>
          <w:lang w:eastAsia="ko-KR"/>
        </w:rPr>
        <w:t>시나리오</w:t>
      </w:r>
      <w:r w:rsidR="009F4D57" w:rsidRPr="00DA7898">
        <w:rPr>
          <w:rFonts w:hint="eastAsia"/>
          <w:b w:val="0"/>
          <w:lang w:eastAsia="ko-KR"/>
        </w:rPr>
        <w:t xml:space="preserve"> </w:t>
      </w:r>
      <w:r w:rsidR="009F4D57" w:rsidRPr="00DA7898">
        <w:rPr>
          <w:rFonts w:hint="eastAsia"/>
          <w:b w:val="0"/>
          <w:lang w:eastAsia="ko-KR"/>
        </w:rPr>
        <w:t>설계</w:t>
      </w:r>
      <w:r w:rsidR="009F4D57" w:rsidRPr="00DA7898">
        <w:rPr>
          <w:rFonts w:hint="eastAsia"/>
          <w:b w:val="0"/>
          <w:lang w:eastAsia="ko-KR"/>
        </w:rPr>
        <w:t xml:space="preserve"> </w:t>
      </w:r>
      <w:r w:rsidR="009F4D57" w:rsidRPr="00DA7898">
        <w:rPr>
          <w:rFonts w:hint="eastAsia"/>
          <w:b w:val="0"/>
          <w:lang w:eastAsia="ko-KR"/>
        </w:rPr>
        <w:t>및</w:t>
      </w:r>
      <w:r w:rsidR="009F4D57" w:rsidRPr="00DA7898">
        <w:rPr>
          <w:rFonts w:hint="eastAsia"/>
          <w:b w:val="0"/>
          <w:lang w:eastAsia="ko-KR"/>
        </w:rPr>
        <w:t xml:space="preserve"> </w:t>
      </w:r>
      <w:r w:rsidR="009F4D57">
        <w:rPr>
          <w:rFonts w:hint="eastAsia"/>
          <w:b w:val="0"/>
          <w:lang w:eastAsia="ko-KR"/>
        </w:rPr>
        <w:t>풀스택</w:t>
      </w:r>
      <w:r w:rsidR="009F4D57">
        <w:rPr>
          <w:rFonts w:hint="eastAsia"/>
          <w:b w:val="0"/>
          <w:lang w:eastAsia="ko-KR"/>
        </w:rPr>
        <w:t xml:space="preserve"> </w:t>
      </w:r>
      <w:r w:rsidR="009F4D57" w:rsidRPr="00DA7898">
        <w:rPr>
          <w:rFonts w:hint="eastAsia"/>
          <w:b w:val="0"/>
          <w:lang w:eastAsia="ko-KR"/>
        </w:rPr>
        <w:t>개발자</w:t>
      </w:r>
      <w:r w:rsidR="009F4D57" w:rsidRPr="00BB6461">
        <w:rPr>
          <w:sz w:val="28"/>
          <w:szCs w:val="28"/>
          <w:lang w:eastAsia="ko-KR"/>
        </w:rPr>
        <w:t xml:space="preserve"> </w:t>
      </w:r>
      <w:bookmarkStart w:id="0" w:name="_GoBack"/>
      <w:bookmarkEnd w:id="0"/>
      <w:r w:rsidR="009E0CA4" w:rsidRPr="00BB6461">
        <w:rPr>
          <w:sz w:val="28"/>
          <w:szCs w:val="28"/>
          <w:lang w:eastAsia="ko-KR"/>
        </w:rPr>
        <w:t>&gt;</w:t>
      </w:r>
    </w:p>
    <w:p w14:paraId="30A83068" w14:textId="77777777" w:rsidR="009E0CA4" w:rsidRDefault="009E0CA4">
      <w:pPr>
        <w:rPr>
          <w:lang w:eastAsia="ko-KR"/>
        </w:rPr>
      </w:pPr>
    </w:p>
    <w:p w14:paraId="3F55D821" w14:textId="77777777" w:rsidR="009E0CA4" w:rsidRPr="005A1152" w:rsidRDefault="009E0CA4">
      <w:pPr>
        <w:rPr>
          <w:lang w:eastAsia="ko-KR"/>
        </w:rPr>
      </w:pPr>
    </w:p>
    <w:p w14:paraId="5B51355D" w14:textId="77777777" w:rsidR="009E0CA4" w:rsidRDefault="009E0CA4">
      <w:pPr>
        <w:pStyle w:val="a3"/>
        <w:jc w:val="right"/>
        <w:rPr>
          <w:sz w:val="28"/>
          <w:lang w:eastAsia="ko-KR"/>
        </w:rPr>
      </w:pPr>
      <w:r>
        <w:rPr>
          <w:sz w:val="28"/>
          <w:lang w:eastAsia="ko-KR"/>
        </w:rPr>
        <w:t>Version &lt;1.0&gt;</w:t>
      </w:r>
    </w:p>
    <w:p w14:paraId="557926A5" w14:textId="77777777" w:rsidR="009E0CA4" w:rsidRDefault="009E0CA4">
      <w:pPr>
        <w:pStyle w:val="a3"/>
        <w:rPr>
          <w:sz w:val="28"/>
          <w:lang w:eastAsia="ko-KR"/>
        </w:rPr>
      </w:pPr>
    </w:p>
    <w:p w14:paraId="23CC7D6E" w14:textId="77777777" w:rsidR="002F68CC" w:rsidRDefault="002F68CC" w:rsidP="002F68CC">
      <w:pPr>
        <w:jc w:val="center"/>
        <w:rPr>
          <w:lang w:eastAsia="ko-KR"/>
        </w:rPr>
      </w:pPr>
    </w:p>
    <w:p w14:paraId="76F4B79B" w14:textId="77777777" w:rsidR="002F68CC" w:rsidRDefault="002F68CC" w:rsidP="002F68CC">
      <w:pPr>
        <w:jc w:val="center"/>
        <w:rPr>
          <w:lang w:eastAsia="ko-KR"/>
        </w:rPr>
      </w:pPr>
    </w:p>
    <w:p w14:paraId="25349C90" w14:textId="77777777" w:rsidR="002F68CC" w:rsidRDefault="002F68CC" w:rsidP="002F68CC">
      <w:pPr>
        <w:jc w:val="center"/>
        <w:rPr>
          <w:lang w:eastAsia="ko-KR"/>
        </w:rPr>
      </w:pPr>
    </w:p>
    <w:p w14:paraId="6E66FF79" w14:textId="77777777" w:rsidR="002F68CC" w:rsidRDefault="002F68CC" w:rsidP="002F68CC">
      <w:pPr>
        <w:jc w:val="center"/>
        <w:rPr>
          <w:lang w:eastAsia="ko-KR"/>
        </w:rPr>
      </w:pPr>
    </w:p>
    <w:p w14:paraId="0063C9E2" w14:textId="77777777" w:rsidR="002F68CC" w:rsidRDefault="002F68CC" w:rsidP="002F68CC">
      <w:pPr>
        <w:jc w:val="center"/>
        <w:rPr>
          <w:lang w:eastAsia="ko-KR"/>
        </w:rPr>
      </w:pPr>
    </w:p>
    <w:p w14:paraId="0F449F92" w14:textId="77777777" w:rsidR="002F68CC" w:rsidRDefault="002F68CC" w:rsidP="002F68CC">
      <w:pPr>
        <w:jc w:val="center"/>
        <w:rPr>
          <w:lang w:eastAsia="ko-KR"/>
        </w:rPr>
      </w:pPr>
    </w:p>
    <w:p w14:paraId="56AA6DEB" w14:textId="5346FE8C" w:rsidR="002F68CC" w:rsidRPr="00BA275E" w:rsidRDefault="001B7CCC" w:rsidP="002F68CC">
      <w:pPr>
        <w:jc w:val="center"/>
        <w:rPr>
          <w:sz w:val="44"/>
          <w:szCs w:val="44"/>
          <w:lang w:eastAsia="ko-KR"/>
        </w:rPr>
      </w:pPr>
      <w:r w:rsidRPr="00BA275E">
        <w:rPr>
          <w:rFonts w:hint="eastAsia"/>
          <w:sz w:val="44"/>
          <w:szCs w:val="44"/>
          <w:lang w:eastAsia="ko-KR"/>
        </w:rPr>
        <w:t>2024.0</w:t>
      </w:r>
      <w:r w:rsidR="00015F6B">
        <w:rPr>
          <w:rFonts w:hint="eastAsia"/>
          <w:sz w:val="44"/>
          <w:szCs w:val="44"/>
          <w:lang w:eastAsia="ko-KR"/>
        </w:rPr>
        <w:t>5</w:t>
      </w:r>
      <w:r w:rsidRPr="00BA275E">
        <w:rPr>
          <w:rFonts w:hint="eastAsia"/>
          <w:sz w:val="44"/>
          <w:szCs w:val="44"/>
          <w:lang w:eastAsia="ko-KR"/>
        </w:rPr>
        <w:t>.</w:t>
      </w:r>
      <w:r w:rsidR="00716058">
        <w:rPr>
          <w:rFonts w:hint="eastAsia"/>
          <w:sz w:val="44"/>
          <w:szCs w:val="44"/>
          <w:lang w:eastAsia="ko-KR"/>
        </w:rPr>
        <w:t>2</w:t>
      </w:r>
      <w:r w:rsidR="007B015D">
        <w:rPr>
          <w:rFonts w:hint="eastAsia"/>
          <w:sz w:val="44"/>
          <w:szCs w:val="44"/>
          <w:lang w:eastAsia="ko-KR"/>
        </w:rPr>
        <w:t>8</w:t>
      </w:r>
    </w:p>
    <w:p w14:paraId="6347BC52" w14:textId="77777777" w:rsidR="002F68CC" w:rsidRDefault="002F68CC" w:rsidP="002F68CC">
      <w:pPr>
        <w:jc w:val="center"/>
        <w:rPr>
          <w:lang w:eastAsia="ko-KR"/>
        </w:rPr>
      </w:pPr>
    </w:p>
    <w:p w14:paraId="5210940B" w14:textId="77777777" w:rsidR="002F68CC" w:rsidRDefault="002F68CC" w:rsidP="002F68CC">
      <w:pPr>
        <w:jc w:val="center"/>
        <w:rPr>
          <w:lang w:eastAsia="ko-KR"/>
        </w:rPr>
      </w:pPr>
    </w:p>
    <w:p w14:paraId="610C464E" w14:textId="77777777" w:rsidR="002F68CC" w:rsidRDefault="002F68CC" w:rsidP="002F68CC">
      <w:pPr>
        <w:jc w:val="center"/>
        <w:rPr>
          <w:lang w:eastAsia="ko-KR"/>
        </w:rPr>
      </w:pPr>
    </w:p>
    <w:p w14:paraId="2EF21626" w14:textId="77777777" w:rsidR="002F68CC" w:rsidRDefault="002F68CC" w:rsidP="002F68CC">
      <w:pPr>
        <w:jc w:val="center"/>
        <w:rPr>
          <w:lang w:eastAsia="ko-KR"/>
        </w:rPr>
      </w:pPr>
    </w:p>
    <w:p w14:paraId="1848744B" w14:textId="77777777" w:rsidR="002F68CC" w:rsidRDefault="002F68CC" w:rsidP="002F68CC">
      <w:pPr>
        <w:jc w:val="center"/>
        <w:rPr>
          <w:lang w:eastAsia="ko-KR"/>
        </w:rPr>
      </w:pPr>
    </w:p>
    <w:p w14:paraId="2EA21579" w14:textId="77777777" w:rsidR="002F68CC" w:rsidRDefault="002F68CC" w:rsidP="008A3518">
      <w:pPr>
        <w:jc w:val="center"/>
        <w:rPr>
          <w:lang w:eastAsia="ko-KR"/>
        </w:rPr>
      </w:pPr>
    </w:p>
    <w:p w14:paraId="1B1E8D97" w14:textId="77777777" w:rsidR="00BA0F00" w:rsidRDefault="002F68CC" w:rsidP="002F68CC">
      <w:pPr>
        <w:ind w:firstLineChars="3400" w:firstLine="6800"/>
        <w:rPr>
          <w:lang w:eastAsia="ko-KR"/>
        </w:rPr>
      </w:pPr>
      <w:r>
        <w:rPr>
          <w:rFonts w:hint="eastAsia"/>
          <w:lang w:eastAsia="ko-KR"/>
        </w:rPr>
        <w:t>팀</w:t>
      </w:r>
      <w:r>
        <w:rPr>
          <w:rFonts w:hint="eastAsia"/>
          <w:lang w:eastAsia="ko-KR"/>
        </w:rPr>
        <w:t xml:space="preserve">        </w:t>
      </w:r>
      <w:r>
        <w:rPr>
          <w:rFonts w:hint="eastAsia"/>
          <w:lang w:eastAsia="ko-KR"/>
        </w:rPr>
        <w:t>명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1</w:t>
      </w:r>
      <w:r>
        <w:rPr>
          <w:lang w:eastAsia="ko-KR"/>
        </w:rPr>
        <w:t>9</w:t>
      </w:r>
      <w:r>
        <w:rPr>
          <w:rFonts w:hint="eastAsia"/>
          <w:lang w:eastAsia="ko-KR"/>
        </w:rPr>
        <w:t>Plus</w:t>
      </w:r>
    </w:p>
    <w:p w14:paraId="7E2A8A08" w14:textId="77777777" w:rsidR="00BA0F00" w:rsidRDefault="00BA0F00" w:rsidP="002F68CC">
      <w:pPr>
        <w:ind w:firstLineChars="3400" w:firstLine="6800"/>
        <w:rPr>
          <w:lang w:eastAsia="ko-KR"/>
        </w:rPr>
      </w:pPr>
      <w:r>
        <w:rPr>
          <w:rFonts w:hint="eastAsia"/>
          <w:lang w:eastAsia="ko-KR"/>
        </w:rPr>
        <w:t>조</w:t>
      </w:r>
      <w:r w:rsidR="002F68CC">
        <w:rPr>
          <w:rFonts w:hint="eastAsia"/>
          <w:lang w:eastAsia="ko-KR"/>
        </w:rPr>
        <w:t xml:space="preserve">        </w:t>
      </w:r>
      <w:r>
        <w:rPr>
          <w:rFonts w:hint="eastAsia"/>
          <w:lang w:eastAsia="ko-KR"/>
        </w:rPr>
        <w:t>장</w:t>
      </w:r>
      <w:r>
        <w:rPr>
          <w:rFonts w:hint="eastAsia"/>
          <w:lang w:eastAsia="ko-KR"/>
        </w:rPr>
        <w:t xml:space="preserve"> </w:t>
      </w:r>
      <w:r w:rsidR="002F68CC">
        <w:rPr>
          <w:lang w:eastAsia="ko-KR"/>
        </w:rPr>
        <w:t xml:space="preserve"> -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 w:rsidR="002F68C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</w:t>
      </w:r>
      <w:r w:rsidR="002F68C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민</w:t>
      </w:r>
    </w:p>
    <w:p w14:paraId="40FE4D3E" w14:textId="77777777" w:rsidR="002F68CC" w:rsidRDefault="00BA0F00" w:rsidP="002F68CC">
      <w:pPr>
        <w:ind w:firstLineChars="3400" w:firstLine="6800"/>
        <w:rPr>
          <w:lang w:eastAsia="ko-KR"/>
        </w:rPr>
      </w:pPr>
      <w:r>
        <w:rPr>
          <w:rFonts w:hint="eastAsia"/>
          <w:lang w:eastAsia="ko-KR"/>
        </w:rPr>
        <w:t>조</w:t>
      </w:r>
      <w:r w:rsidR="002F68CC">
        <w:rPr>
          <w:rFonts w:hint="eastAsia"/>
          <w:lang w:eastAsia="ko-KR"/>
        </w:rPr>
        <w:t xml:space="preserve">        </w:t>
      </w:r>
      <w:r>
        <w:rPr>
          <w:rFonts w:hint="eastAsia"/>
          <w:lang w:eastAsia="ko-KR"/>
        </w:rPr>
        <w:t>원</w:t>
      </w:r>
      <w:r>
        <w:rPr>
          <w:rFonts w:hint="eastAsia"/>
          <w:lang w:eastAsia="ko-KR"/>
        </w:rPr>
        <w:t xml:space="preserve"> </w:t>
      </w:r>
      <w:r w:rsidR="002F68CC">
        <w:rPr>
          <w:lang w:eastAsia="ko-KR"/>
        </w:rPr>
        <w:t xml:space="preserve"> - </w:t>
      </w:r>
      <w:r>
        <w:rPr>
          <w:rFonts w:hint="eastAsia"/>
          <w:lang w:eastAsia="ko-KR"/>
        </w:rPr>
        <w:t>이</w:t>
      </w:r>
      <w:r w:rsidR="002F68C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석</w:t>
      </w:r>
      <w:r w:rsidR="002F68C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</w:t>
      </w:r>
    </w:p>
    <w:p w14:paraId="76E61292" w14:textId="77777777" w:rsidR="00BA0F00" w:rsidRDefault="00BA0F00" w:rsidP="002F68CC">
      <w:pPr>
        <w:ind w:firstLineChars="3900" w:firstLine="7800"/>
        <w:rPr>
          <w:lang w:eastAsia="ko-KR"/>
        </w:rPr>
      </w:pPr>
      <w:r>
        <w:rPr>
          <w:rFonts w:hint="eastAsia"/>
          <w:lang w:eastAsia="ko-KR"/>
        </w:rPr>
        <w:t>오</w:t>
      </w:r>
      <w:r w:rsidR="002F68C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</w:t>
      </w:r>
      <w:r w:rsidR="002F68C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</w:t>
      </w:r>
    </w:p>
    <w:p w14:paraId="73635D14" w14:textId="77777777" w:rsidR="00ED3209" w:rsidRDefault="00BA0F00" w:rsidP="00ED3209">
      <w:pPr>
        <w:ind w:leftChars="3600" w:left="7200"/>
        <w:rPr>
          <w:lang w:eastAsia="ko-KR"/>
        </w:rPr>
      </w:pPr>
      <w:r>
        <w:rPr>
          <w:rFonts w:hint="eastAsia"/>
          <w:lang w:eastAsia="ko-KR"/>
        </w:rPr>
        <w:t xml:space="preserve">          </w:t>
      </w:r>
      <w:r w:rsidR="002F68CC">
        <w:rPr>
          <w:lang w:eastAsia="ko-KR"/>
        </w:rPr>
        <w:t xml:space="preserve">  </w:t>
      </w:r>
      <w:r>
        <w:rPr>
          <w:rFonts w:hint="eastAsia"/>
          <w:lang w:eastAsia="ko-KR"/>
        </w:rPr>
        <w:t>임</w:t>
      </w:r>
      <w:r w:rsidR="002F68C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</w:t>
      </w:r>
      <w:r w:rsidR="002F68CC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</w:t>
      </w:r>
    </w:p>
    <w:p w14:paraId="45F6B3CA" w14:textId="77777777" w:rsidR="003E68D9" w:rsidRPr="00BA0F00" w:rsidRDefault="003E68D9" w:rsidP="00ED3209">
      <w:pPr>
        <w:ind w:leftChars="3400" w:left="6800"/>
        <w:rPr>
          <w:lang w:eastAsia="ko-KR"/>
        </w:rPr>
      </w:pPr>
      <w:r>
        <w:rPr>
          <w:rFonts w:hint="eastAsia"/>
          <w:lang w:eastAsia="ko-KR"/>
        </w:rPr>
        <w:t>지도교수</w:t>
      </w:r>
      <w:r w:rsidR="002F68CC">
        <w:rPr>
          <w:rFonts w:hint="eastAsia"/>
          <w:lang w:eastAsia="ko-KR"/>
        </w:rPr>
        <w:t xml:space="preserve"> </w:t>
      </w:r>
      <w:r w:rsidR="002F68CC">
        <w:rPr>
          <w:lang w:eastAsia="ko-KR"/>
        </w:rPr>
        <w:t xml:space="preserve"> </w:t>
      </w:r>
      <w:r w:rsidR="002F68CC">
        <w:rPr>
          <w:rFonts w:hint="eastAsia"/>
          <w:lang w:eastAsia="ko-KR"/>
        </w:rPr>
        <w:t xml:space="preserve">- </w:t>
      </w:r>
      <w:r w:rsidR="00ED3209">
        <w:rPr>
          <w:rFonts w:hint="eastAsia"/>
          <w:lang w:eastAsia="ko-KR"/>
        </w:rPr>
        <w:t>이</w:t>
      </w:r>
      <w:r w:rsidR="002F68CC">
        <w:rPr>
          <w:rFonts w:hint="eastAsia"/>
          <w:lang w:eastAsia="ko-KR"/>
        </w:rPr>
        <w:t xml:space="preserve"> </w:t>
      </w:r>
      <w:r w:rsidR="00ED3209">
        <w:rPr>
          <w:rFonts w:hint="eastAsia"/>
          <w:lang w:eastAsia="ko-KR"/>
        </w:rPr>
        <w:t>귀</w:t>
      </w:r>
      <w:r w:rsidR="002F68CC">
        <w:rPr>
          <w:rFonts w:hint="eastAsia"/>
          <w:lang w:eastAsia="ko-KR"/>
        </w:rPr>
        <w:t xml:space="preserve"> </w:t>
      </w:r>
      <w:r w:rsidR="00ED3209">
        <w:rPr>
          <w:rFonts w:hint="eastAsia"/>
          <w:lang w:eastAsia="ko-KR"/>
        </w:rPr>
        <w:t>봉</w:t>
      </w:r>
      <w:r w:rsidR="00ED3209">
        <w:rPr>
          <w:rFonts w:hint="eastAsia"/>
          <w:lang w:eastAsia="ko-KR"/>
        </w:rPr>
        <w:t xml:space="preserve"> </w:t>
      </w:r>
      <w:r w:rsidR="00ED3209">
        <w:rPr>
          <w:rFonts w:hint="eastAsia"/>
          <w:lang w:eastAsia="ko-KR"/>
        </w:rPr>
        <w:t>교수님</w:t>
      </w:r>
    </w:p>
    <w:p w14:paraId="245C1909" w14:textId="77777777" w:rsidR="009E0CA4" w:rsidRDefault="009E0CA4">
      <w:pPr>
        <w:jc w:val="right"/>
        <w:rPr>
          <w:lang w:eastAsia="ko-KR"/>
        </w:rPr>
      </w:pPr>
    </w:p>
    <w:p w14:paraId="7C394123" w14:textId="77777777" w:rsidR="002F68CC" w:rsidRDefault="002F68CC" w:rsidP="00F543B4">
      <w:pPr>
        <w:pStyle w:val="InfoBlue"/>
        <w:numPr>
          <w:ilvl w:val="0"/>
          <w:numId w:val="0"/>
        </w:numPr>
        <w:ind w:left="1620"/>
        <w:rPr>
          <w:lang w:eastAsia="ko-KR"/>
        </w:rPr>
      </w:pPr>
    </w:p>
    <w:p w14:paraId="5A4ACFE4" w14:textId="77777777" w:rsidR="002B013F" w:rsidRDefault="002F68CC" w:rsidP="00DA7898">
      <w:pPr>
        <w:pStyle w:val="InfoBlue"/>
        <w:numPr>
          <w:ilvl w:val="0"/>
          <w:numId w:val="0"/>
        </w:numPr>
        <w:tabs>
          <w:tab w:val="clear" w:pos="1260"/>
        </w:tabs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바쁜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현대사회에서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살아가는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우리에게는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소요시간을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줄여주는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우리에게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</w:t>
      </w:r>
      <w:r w:rsidR="00BB6461">
        <w:rPr>
          <w:rFonts w:hint="eastAsia"/>
          <w:lang w:eastAsia="ko-KR"/>
        </w:rPr>
        <w:t xml:space="preserve"> </w:t>
      </w:r>
      <w:r w:rsidR="00BB6461">
        <w:rPr>
          <w:rFonts w:hint="eastAsia"/>
          <w:lang w:eastAsia="ko-KR"/>
        </w:rPr>
        <w:t>중</w:t>
      </w:r>
      <w:r w:rsidR="00BB6461">
        <w:rPr>
          <w:rFonts w:hint="eastAsia"/>
          <w:lang w:eastAsia="ko-KR"/>
        </w:rPr>
        <w:t xml:space="preserve"> </w:t>
      </w:r>
      <w:r w:rsidR="00BB6461">
        <w:rPr>
          <w:rFonts w:hint="eastAsia"/>
          <w:lang w:eastAsia="ko-KR"/>
        </w:rPr>
        <w:t>하나</w:t>
      </w:r>
      <w:r w:rsidR="00BB646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기다려야</w:t>
      </w:r>
      <w:r w:rsidR="000C5960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소요시간이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해결하고자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QR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개발하</w:t>
      </w:r>
      <w:r w:rsidR="005A46D3">
        <w:rPr>
          <w:rFonts w:hint="eastAsia"/>
          <w:lang w:eastAsia="ko-KR"/>
        </w:rPr>
        <w:t>기로</w:t>
      </w:r>
      <w:r w:rsidR="005A46D3">
        <w:rPr>
          <w:rFonts w:hint="eastAsia"/>
          <w:lang w:eastAsia="ko-KR"/>
        </w:rPr>
        <w:t xml:space="preserve"> </w:t>
      </w:r>
      <w:r w:rsidR="005A46D3">
        <w:rPr>
          <w:rFonts w:hint="eastAsia"/>
          <w:lang w:eastAsia="ko-KR"/>
        </w:rPr>
        <w:t>하였습니다</w:t>
      </w:r>
      <w:r>
        <w:rPr>
          <w:rFonts w:hint="eastAsia"/>
          <w:lang w:eastAsia="ko-KR"/>
        </w:rPr>
        <w:t>.</w:t>
      </w:r>
    </w:p>
    <w:p w14:paraId="4E739E21" w14:textId="5BA525B0" w:rsidR="002F68CC" w:rsidRDefault="002F68CC" w:rsidP="00DA7898">
      <w:pPr>
        <w:pStyle w:val="InfoBlue"/>
        <w:numPr>
          <w:ilvl w:val="0"/>
          <w:numId w:val="0"/>
        </w:numPr>
        <w:tabs>
          <w:tab w:val="clear" w:pos="1260"/>
        </w:tabs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QR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기능으로</w:t>
      </w:r>
      <w:r>
        <w:rPr>
          <w:rFonts w:hint="eastAsia"/>
          <w:lang w:eastAsia="ko-KR"/>
        </w:rPr>
        <w:t xml:space="preserve"> </w:t>
      </w:r>
      <w:r w:rsidR="00BB6461">
        <w:rPr>
          <w:rFonts w:hint="eastAsia"/>
          <w:lang w:eastAsia="ko-KR"/>
        </w:rPr>
        <w:t>상품의</w:t>
      </w:r>
      <w:r w:rsidR="00BB6461">
        <w:rPr>
          <w:rFonts w:hint="eastAsia"/>
          <w:lang w:eastAsia="ko-KR"/>
        </w:rPr>
        <w:t xml:space="preserve"> QR</w:t>
      </w:r>
      <w:r w:rsidR="00BB6461">
        <w:rPr>
          <w:rFonts w:hint="eastAsia"/>
          <w:lang w:eastAsia="ko-KR"/>
        </w:rPr>
        <w:t>코드를</w:t>
      </w:r>
      <w:r w:rsidR="00BB6461">
        <w:rPr>
          <w:rFonts w:hint="eastAsia"/>
          <w:lang w:eastAsia="ko-KR"/>
        </w:rPr>
        <w:t xml:space="preserve"> </w:t>
      </w:r>
      <w:r w:rsidR="00BB6461">
        <w:rPr>
          <w:rFonts w:hint="eastAsia"/>
          <w:lang w:eastAsia="ko-KR"/>
        </w:rPr>
        <w:t>스캔</w:t>
      </w:r>
      <w:r w:rsidR="00BB6461">
        <w:rPr>
          <w:rFonts w:hint="eastAsia"/>
          <w:lang w:eastAsia="ko-KR"/>
        </w:rPr>
        <w:t xml:space="preserve"> </w:t>
      </w:r>
      <w:r w:rsidR="00BB6461">
        <w:rPr>
          <w:rFonts w:hint="eastAsia"/>
          <w:lang w:eastAsia="ko-KR"/>
        </w:rPr>
        <w:t>하여</w:t>
      </w:r>
      <w:r w:rsidR="00BB6461">
        <w:rPr>
          <w:rFonts w:hint="eastAsia"/>
          <w:lang w:eastAsia="ko-KR"/>
        </w:rPr>
        <w:t xml:space="preserve"> </w:t>
      </w:r>
      <w:r w:rsidR="00226EE2">
        <w:rPr>
          <w:rFonts w:hint="eastAsia"/>
          <w:lang w:eastAsia="ko-KR"/>
        </w:rPr>
        <w:t>결제목록에</w:t>
      </w:r>
      <w:r w:rsidR="00226EE2">
        <w:rPr>
          <w:rFonts w:hint="eastAsia"/>
          <w:lang w:eastAsia="ko-KR"/>
        </w:rPr>
        <w:t xml:space="preserve"> </w:t>
      </w:r>
      <w:r w:rsidR="00BB6461">
        <w:rPr>
          <w:rFonts w:hint="eastAsia"/>
          <w:lang w:eastAsia="ko-KR"/>
        </w:rPr>
        <w:t>담는</w:t>
      </w:r>
      <w:r w:rsidR="00BB6461">
        <w:rPr>
          <w:rFonts w:hint="eastAsia"/>
          <w:lang w:eastAsia="ko-KR"/>
        </w:rPr>
        <w:t xml:space="preserve"> </w:t>
      </w:r>
      <w:r w:rsidR="00BB6461"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 w:rsidR="00061ECB">
        <w:rPr>
          <w:rFonts w:hint="eastAsia"/>
          <w:lang w:eastAsia="ko-KR"/>
        </w:rPr>
        <w:t>간편</w:t>
      </w:r>
      <w:r w:rsidR="00116996">
        <w:rPr>
          <w:rFonts w:hint="eastAsia"/>
          <w:lang w:eastAsia="ko-KR"/>
        </w:rPr>
        <w:t xml:space="preserve"> </w:t>
      </w:r>
      <w:r w:rsidR="00061ECB">
        <w:rPr>
          <w:rFonts w:hint="eastAsia"/>
          <w:lang w:eastAsia="ko-KR"/>
        </w:rPr>
        <w:t>결제</w:t>
      </w:r>
      <w:r w:rsidR="00061ECB">
        <w:rPr>
          <w:rFonts w:hint="eastAsia"/>
          <w:lang w:eastAsia="ko-KR"/>
        </w:rPr>
        <w:t xml:space="preserve"> </w:t>
      </w:r>
      <w:r w:rsidR="00061ECB">
        <w:rPr>
          <w:rFonts w:hint="eastAsia"/>
          <w:lang w:eastAsia="ko-KR"/>
        </w:rPr>
        <w:t>기능</w:t>
      </w:r>
      <w:r w:rsidR="00061ECB">
        <w:rPr>
          <w:rFonts w:hint="eastAsia"/>
          <w:lang w:eastAsia="ko-KR"/>
        </w:rPr>
        <w:t xml:space="preserve">, </w:t>
      </w:r>
      <w:r w:rsidR="00061ECB">
        <w:rPr>
          <w:rFonts w:hint="eastAsia"/>
          <w:lang w:eastAsia="ko-KR"/>
        </w:rPr>
        <w:t>회원에게</w:t>
      </w:r>
      <w:r w:rsidR="00061ECB">
        <w:rPr>
          <w:rFonts w:hint="eastAsia"/>
          <w:lang w:eastAsia="ko-KR"/>
        </w:rPr>
        <w:t xml:space="preserve"> </w:t>
      </w:r>
      <w:r w:rsidR="00061ECB">
        <w:rPr>
          <w:rFonts w:hint="eastAsia"/>
          <w:lang w:eastAsia="ko-KR"/>
        </w:rPr>
        <w:t>상품을</w:t>
      </w:r>
      <w:r w:rsidR="00061ECB">
        <w:rPr>
          <w:rFonts w:hint="eastAsia"/>
          <w:lang w:eastAsia="ko-KR"/>
        </w:rPr>
        <w:t xml:space="preserve"> </w:t>
      </w:r>
      <w:r w:rsidR="00061ECB">
        <w:rPr>
          <w:rFonts w:hint="eastAsia"/>
          <w:lang w:eastAsia="ko-KR"/>
        </w:rPr>
        <w:t>추천하는</w:t>
      </w:r>
      <w:r w:rsidR="00061ECB">
        <w:rPr>
          <w:rFonts w:hint="eastAsia"/>
          <w:lang w:eastAsia="ko-KR"/>
        </w:rPr>
        <w:t xml:space="preserve"> </w:t>
      </w:r>
      <w:r w:rsidR="00061ECB">
        <w:rPr>
          <w:rFonts w:hint="eastAsia"/>
          <w:lang w:eastAsia="ko-KR"/>
        </w:rPr>
        <w:t>기능</w:t>
      </w:r>
      <w:r w:rsidR="00061ECB">
        <w:rPr>
          <w:rFonts w:hint="eastAsia"/>
          <w:lang w:eastAsia="ko-KR"/>
        </w:rPr>
        <w:t xml:space="preserve">, </w:t>
      </w:r>
      <w:r w:rsidR="00061ECB">
        <w:rPr>
          <w:rFonts w:hint="eastAsia"/>
          <w:lang w:eastAsia="ko-KR"/>
        </w:rPr>
        <w:t>상품</w:t>
      </w:r>
      <w:r w:rsidR="00116996">
        <w:rPr>
          <w:rFonts w:hint="eastAsia"/>
          <w:lang w:eastAsia="ko-KR"/>
        </w:rPr>
        <w:t xml:space="preserve"> </w:t>
      </w:r>
      <w:r w:rsidR="00061ECB">
        <w:rPr>
          <w:rFonts w:hint="eastAsia"/>
          <w:lang w:eastAsia="ko-KR"/>
        </w:rPr>
        <w:t>리뷰</w:t>
      </w:r>
      <w:r w:rsidR="00061ECB">
        <w:rPr>
          <w:rFonts w:hint="eastAsia"/>
          <w:lang w:eastAsia="ko-KR"/>
        </w:rPr>
        <w:t xml:space="preserve"> </w:t>
      </w:r>
      <w:r w:rsidR="00061ECB">
        <w:rPr>
          <w:rFonts w:hint="eastAsia"/>
          <w:lang w:eastAsia="ko-KR"/>
        </w:rPr>
        <w:t>평점</w:t>
      </w:r>
      <w:r w:rsidR="00061ECB">
        <w:rPr>
          <w:rFonts w:hint="eastAsia"/>
          <w:lang w:eastAsia="ko-KR"/>
        </w:rPr>
        <w:t xml:space="preserve"> </w:t>
      </w:r>
      <w:r w:rsidR="00061ECB"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추가로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스캔</w:t>
      </w:r>
      <w:r w:rsidR="000C5960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않고도</w:t>
      </w:r>
      <w:r>
        <w:rPr>
          <w:rFonts w:hint="eastAsia"/>
          <w:lang w:eastAsia="ko-KR"/>
        </w:rPr>
        <w:t xml:space="preserve"> </w:t>
      </w:r>
      <w:r w:rsidR="00BB6461">
        <w:rPr>
          <w:rFonts w:hint="eastAsia"/>
          <w:lang w:eastAsia="ko-KR"/>
        </w:rPr>
        <w:t>애플리케이션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146748AE" w14:textId="56FFBD53" w:rsidR="002B013F" w:rsidRDefault="002F68CC" w:rsidP="00DA7898">
      <w:pPr>
        <w:pStyle w:val="InfoBlue"/>
        <w:numPr>
          <w:ilvl w:val="0"/>
          <w:numId w:val="0"/>
        </w:num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사용방법은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희망하는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</w:t>
      </w:r>
      <w:r w:rsidR="00BB6461">
        <w:rPr>
          <w:rFonts w:hint="eastAsia"/>
          <w:lang w:eastAsia="ko-KR"/>
        </w:rPr>
        <w:t>애플리케이션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카메라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QR</w:t>
      </w:r>
      <w:r w:rsidR="005A46D3">
        <w:rPr>
          <w:rFonts w:hint="eastAsia"/>
          <w:lang w:eastAsia="ko-KR"/>
        </w:rPr>
        <w:t>스캔을</w:t>
      </w:r>
      <w:r w:rsidR="005A46D3">
        <w:rPr>
          <w:rFonts w:hint="eastAsia"/>
          <w:lang w:eastAsia="ko-KR"/>
        </w:rPr>
        <w:t xml:space="preserve"> </w:t>
      </w:r>
      <w:r w:rsidR="005A46D3">
        <w:rPr>
          <w:rFonts w:hint="eastAsia"/>
          <w:lang w:eastAsia="ko-KR"/>
        </w:rPr>
        <w:t>진행하면</w:t>
      </w:r>
      <w:r w:rsidR="005A46D3">
        <w:rPr>
          <w:rFonts w:hint="eastAsia"/>
          <w:lang w:eastAsia="ko-KR"/>
        </w:rPr>
        <w:t xml:space="preserve"> </w:t>
      </w:r>
      <w:r w:rsidR="00226EE2">
        <w:rPr>
          <w:rFonts w:hint="eastAsia"/>
          <w:lang w:eastAsia="ko-KR"/>
        </w:rPr>
        <w:t>결제목록</w:t>
      </w:r>
      <w:r w:rsidR="005A46D3">
        <w:rPr>
          <w:rFonts w:hint="eastAsia"/>
          <w:lang w:eastAsia="ko-KR"/>
        </w:rPr>
        <w:t>에</w:t>
      </w:r>
      <w:r w:rsidR="005A46D3">
        <w:rPr>
          <w:rFonts w:hint="eastAsia"/>
          <w:lang w:eastAsia="ko-KR"/>
        </w:rPr>
        <w:t xml:space="preserve"> </w:t>
      </w:r>
      <w:r w:rsidR="005A46D3">
        <w:rPr>
          <w:rFonts w:hint="eastAsia"/>
          <w:lang w:eastAsia="ko-KR"/>
        </w:rPr>
        <w:t>담기고</w:t>
      </w:r>
      <w:r w:rsidR="005A46D3">
        <w:rPr>
          <w:rFonts w:hint="eastAsia"/>
          <w:lang w:eastAsia="ko-KR"/>
        </w:rPr>
        <w:t xml:space="preserve"> </w:t>
      </w:r>
      <w:r w:rsidR="005A46D3">
        <w:rPr>
          <w:rFonts w:hint="eastAsia"/>
          <w:lang w:eastAsia="ko-KR"/>
        </w:rPr>
        <w:t>최종</w:t>
      </w:r>
      <w:r w:rsidR="005A46D3">
        <w:rPr>
          <w:lang w:eastAsia="ko-KR"/>
        </w:rPr>
        <w:t xml:space="preserve"> </w:t>
      </w:r>
      <w:r w:rsidR="005A46D3">
        <w:rPr>
          <w:rFonts w:hint="eastAsia"/>
          <w:lang w:eastAsia="ko-KR"/>
        </w:rPr>
        <w:t>결제를</w:t>
      </w:r>
      <w:r w:rsidR="005A46D3">
        <w:rPr>
          <w:rFonts w:hint="eastAsia"/>
          <w:lang w:eastAsia="ko-KR"/>
        </w:rPr>
        <w:t xml:space="preserve"> </w:t>
      </w:r>
      <w:r w:rsidR="005A46D3">
        <w:rPr>
          <w:rFonts w:hint="eastAsia"/>
          <w:lang w:eastAsia="ko-KR"/>
        </w:rPr>
        <w:t>진행할</w:t>
      </w:r>
      <w:r w:rsidR="005A46D3">
        <w:rPr>
          <w:rFonts w:hint="eastAsia"/>
          <w:lang w:eastAsia="ko-KR"/>
        </w:rPr>
        <w:t xml:space="preserve"> </w:t>
      </w:r>
      <w:r w:rsidR="005A46D3">
        <w:rPr>
          <w:rFonts w:hint="eastAsia"/>
          <w:lang w:eastAsia="ko-KR"/>
        </w:rPr>
        <w:t>수</w:t>
      </w:r>
      <w:r w:rsidR="005A46D3">
        <w:rPr>
          <w:rFonts w:hint="eastAsia"/>
          <w:lang w:eastAsia="ko-KR"/>
        </w:rPr>
        <w:t xml:space="preserve"> </w:t>
      </w:r>
      <w:r w:rsidR="005A46D3">
        <w:rPr>
          <w:rFonts w:hint="eastAsia"/>
          <w:lang w:eastAsia="ko-KR"/>
        </w:rPr>
        <w:t>있습니다</w:t>
      </w:r>
      <w:r w:rsidR="002B013F">
        <w:rPr>
          <w:rFonts w:hint="eastAsia"/>
          <w:lang w:eastAsia="ko-KR"/>
        </w:rPr>
        <w:t>.</w:t>
      </w:r>
    </w:p>
    <w:p w14:paraId="6EA4DBFB" w14:textId="5B422A8D" w:rsidR="005A46D3" w:rsidRPr="005A46D3" w:rsidRDefault="005A46D3" w:rsidP="00DA7898">
      <w:pPr>
        <w:pStyle w:val="InfoBlue"/>
        <w:numPr>
          <w:ilvl w:val="0"/>
          <w:numId w:val="0"/>
        </w:num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이처럼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간편하게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  <w:r w:rsidR="00061ECB">
        <w:rPr>
          <w:rFonts w:hint="eastAsia"/>
          <w:lang w:eastAsia="ko-KR"/>
        </w:rPr>
        <w:t xml:space="preserve"> QR</w:t>
      </w:r>
      <w:r w:rsidR="00061ECB">
        <w:rPr>
          <w:rFonts w:hint="eastAsia"/>
          <w:lang w:eastAsia="ko-KR"/>
        </w:rPr>
        <w:t>코드</w:t>
      </w:r>
      <w:r w:rsidR="00061ECB">
        <w:rPr>
          <w:rFonts w:hint="eastAsia"/>
          <w:lang w:eastAsia="ko-KR"/>
        </w:rPr>
        <w:t xml:space="preserve"> </w:t>
      </w:r>
      <w:r w:rsidR="00061ECB">
        <w:rPr>
          <w:rFonts w:hint="eastAsia"/>
          <w:lang w:eastAsia="ko-KR"/>
        </w:rPr>
        <w:t>현장</w:t>
      </w:r>
      <w:r w:rsidR="00061ECB">
        <w:rPr>
          <w:rFonts w:hint="eastAsia"/>
          <w:lang w:eastAsia="ko-KR"/>
        </w:rPr>
        <w:t xml:space="preserve"> </w:t>
      </w:r>
      <w:r w:rsidR="00061ECB">
        <w:rPr>
          <w:rFonts w:hint="eastAsia"/>
          <w:lang w:eastAsia="ko-KR"/>
        </w:rPr>
        <w:t>결제</w:t>
      </w:r>
      <w:r w:rsidR="00061ECB">
        <w:rPr>
          <w:rFonts w:hint="eastAsia"/>
          <w:lang w:eastAsia="ko-KR"/>
        </w:rPr>
        <w:t xml:space="preserve"> </w:t>
      </w:r>
      <w:r w:rsidR="00061ECB">
        <w:rPr>
          <w:rFonts w:hint="eastAsia"/>
          <w:lang w:eastAsia="ko-KR"/>
        </w:rPr>
        <w:t>시스템은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바쁜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현대사회인들에게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안성맞춤</w:t>
      </w:r>
      <w:r w:rsidR="00061ECB">
        <w:rPr>
          <w:rFonts w:hint="eastAsia"/>
          <w:lang w:eastAsia="ko-KR"/>
        </w:rPr>
        <w:t xml:space="preserve"> </w:t>
      </w:r>
      <w:r w:rsidR="00061ECB">
        <w:rPr>
          <w:rFonts w:hint="eastAsia"/>
          <w:lang w:eastAsia="ko-KR"/>
        </w:rPr>
        <w:t>애플리케이션</w:t>
      </w:r>
      <w:r>
        <w:rPr>
          <w:rFonts w:hint="eastAsia"/>
          <w:lang w:eastAsia="ko-KR"/>
        </w:rPr>
        <w:t>입니다</w:t>
      </w:r>
      <w:r>
        <w:rPr>
          <w:rFonts w:hint="eastAsia"/>
          <w:lang w:eastAsia="ko-KR"/>
        </w:rPr>
        <w:t>.</w:t>
      </w:r>
    </w:p>
    <w:p w14:paraId="45982CC3" w14:textId="77777777" w:rsidR="00626030" w:rsidRPr="00626030" w:rsidRDefault="00626030" w:rsidP="002F68CC">
      <w:pPr>
        <w:pStyle w:val="a9"/>
        <w:ind w:left="0"/>
        <w:rPr>
          <w:lang w:eastAsia="ko-KR"/>
        </w:rPr>
        <w:sectPr w:rsidR="00626030" w:rsidRPr="00626030" w:rsidSect="00810CBB">
          <w:headerReference w:type="default" r:id="rId9"/>
          <w:footerReference w:type="even" r:id="rId10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14:paraId="79FA02FD" w14:textId="77777777" w:rsidR="009E0CA4" w:rsidRDefault="009E0CA4">
      <w:pPr>
        <w:pStyle w:val="a3"/>
      </w:pPr>
      <w:r>
        <w:lastRenderedPageBreak/>
        <w:t>Revision History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double" w:sz="6" w:space="0" w:color="000000"/>
          <w:right w:val="double" w:sz="6" w:space="0" w:color="000000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9E0CA4" w14:paraId="7D2F2F17" w14:textId="77777777" w:rsidTr="00BA275E">
        <w:tc>
          <w:tcPr>
            <w:tcW w:w="2304" w:type="dxa"/>
            <w:shd w:val="clear" w:color="auto" w:fill="E0E0E0"/>
          </w:tcPr>
          <w:p w14:paraId="07518F10" w14:textId="77777777" w:rsidR="009E0CA4" w:rsidRPr="00383EBA" w:rsidRDefault="009E0CA4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383EBA">
              <w:rPr>
                <w:b/>
              </w:rPr>
              <w:t>Date</w:t>
            </w:r>
          </w:p>
        </w:tc>
        <w:tc>
          <w:tcPr>
            <w:tcW w:w="1152" w:type="dxa"/>
            <w:shd w:val="clear" w:color="auto" w:fill="E0E0E0"/>
          </w:tcPr>
          <w:p w14:paraId="5EEA02B2" w14:textId="77777777" w:rsidR="009E0CA4" w:rsidRPr="00383EBA" w:rsidRDefault="009E0CA4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383EBA">
              <w:rPr>
                <w:b/>
              </w:rPr>
              <w:t>Version</w:t>
            </w:r>
          </w:p>
        </w:tc>
        <w:tc>
          <w:tcPr>
            <w:tcW w:w="3744" w:type="dxa"/>
            <w:shd w:val="clear" w:color="auto" w:fill="E0E0E0"/>
          </w:tcPr>
          <w:p w14:paraId="5276551C" w14:textId="77777777" w:rsidR="009E0CA4" w:rsidRPr="00383EBA" w:rsidRDefault="009E0CA4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383EBA">
              <w:rPr>
                <w:b/>
              </w:rPr>
              <w:t>Description</w:t>
            </w:r>
          </w:p>
        </w:tc>
        <w:tc>
          <w:tcPr>
            <w:tcW w:w="2304" w:type="dxa"/>
            <w:shd w:val="clear" w:color="auto" w:fill="E0E0E0"/>
          </w:tcPr>
          <w:p w14:paraId="20ABE2F9" w14:textId="77777777" w:rsidR="009E0CA4" w:rsidRPr="00383EBA" w:rsidRDefault="009E0CA4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383EBA">
              <w:rPr>
                <w:b/>
              </w:rPr>
              <w:t>Author</w:t>
            </w:r>
          </w:p>
        </w:tc>
      </w:tr>
      <w:tr w:rsidR="009E0CA4" w14:paraId="2A2E590C" w14:textId="77777777" w:rsidTr="00BA275E">
        <w:tc>
          <w:tcPr>
            <w:tcW w:w="2304" w:type="dxa"/>
          </w:tcPr>
          <w:p w14:paraId="162E6DE2" w14:textId="080E7616" w:rsidR="009E0CA4" w:rsidRPr="00383EBA" w:rsidRDefault="008A3518" w:rsidP="00AC0FD5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b/>
              </w:rPr>
              <w:t>&lt;2024/03/2</w:t>
            </w:r>
            <w:r w:rsidR="00AC0FD5">
              <w:rPr>
                <w:rFonts w:hint="eastAsia"/>
                <w:b/>
                <w:lang w:eastAsia="ko-KR"/>
              </w:rPr>
              <w:t>6</w:t>
            </w:r>
            <w:r w:rsidR="009E0CA4" w:rsidRPr="00383EBA">
              <w:rPr>
                <w:b/>
              </w:rPr>
              <w:t>&gt;</w:t>
            </w:r>
          </w:p>
        </w:tc>
        <w:tc>
          <w:tcPr>
            <w:tcW w:w="1152" w:type="dxa"/>
          </w:tcPr>
          <w:p w14:paraId="0E3A3991" w14:textId="77777777" w:rsidR="009E0CA4" w:rsidRPr="00383EBA" w:rsidRDefault="009E0CA4" w:rsidP="008A3518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 w:rsidRPr="00383EBA">
              <w:rPr>
                <w:b/>
              </w:rPr>
              <w:t>&lt;</w:t>
            </w:r>
            <w:r w:rsidR="008A3518">
              <w:rPr>
                <w:b/>
              </w:rPr>
              <w:t>1.0</w:t>
            </w:r>
            <w:r w:rsidRPr="00383EBA">
              <w:rPr>
                <w:b/>
              </w:rPr>
              <w:t>&gt;</w:t>
            </w:r>
          </w:p>
        </w:tc>
        <w:tc>
          <w:tcPr>
            <w:tcW w:w="3744" w:type="dxa"/>
          </w:tcPr>
          <w:p w14:paraId="6ABF2792" w14:textId="3FB9573D" w:rsidR="009E0CA4" w:rsidRPr="00383EBA" w:rsidRDefault="00A91DA7" w:rsidP="008A3518">
            <w:pPr>
              <w:pStyle w:val="Tabletext"/>
              <w:spacing w:before="100" w:beforeAutospacing="1" w:after="100" w:afterAutospacing="1" w:line="240" w:lineRule="auto"/>
              <w:jc w:val="both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QR</w:t>
            </w:r>
            <w:r w:rsidR="000C5960">
              <w:rPr>
                <w:rFonts w:hint="eastAsia"/>
                <w:b/>
                <w:lang w:eastAsia="ko-KR"/>
              </w:rPr>
              <w:t>현장결제</w:t>
            </w:r>
            <w:r>
              <w:rPr>
                <w:rFonts w:hint="eastAsia"/>
                <w:b/>
                <w:lang w:eastAsia="ko-KR"/>
              </w:rPr>
              <w:t>시스템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 w:rsidR="008A3518">
              <w:rPr>
                <w:rFonts w:hint="eastAsia"/>
                <w:b/>
                <w:lang w:eastAsia="ko-KR"/>
              </w:rPr>
              <w:t>문서</w:t>
            </w:r>
            <w:r w:rsidR="008A3518">
              <w:rPr>
                <w:rFonts w:hint="eastAsia"/>
                <w:b/>
                <w:lang w:eastAsia="ko-KR"/>
              </w:rPr>
              <w:t xml:space="preserve"> </w:t>
            </w:r>
            <w:r w:rsidR="00471FD0">
              <w:rPr>
                <w:rFonts w:hint="eastAsia"/>
                <w:b/>
                <w:lang w:eastAsia="ko-KR"/>
              </w:rPr>
              <w:t>초안</w:t>
            </w:r>
          </w:p>
        </w:tc>
        <w:tc>
          <w:tcPr>
            <w:tcW w:w="2304" w:type="dxa"/>
          </w:tcPr>
          <w:p w14:paraId="425DF936" w14:textId="77777777" w:rsidR="009E0CA4" w:rsidRPr="00383EBA" w:rsidRDefault="00412C8E" w:rsidP="00F2775D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임성준</w:t>
            </w:r>
          </w:p>
        </w:tc>
      </w:tr>
      <w:tr w:rsidR="009E0CA4" w14:paraId="3693F312" w14:textId="77777777" w:rsidTr="00BA275E">
        <w:tc>
          <w:tcPr>
            <w:tcW w:w="2304" w:type="dxa"/>
          </w:tcPr>
          <w:p w14:paraId="4F1ADF53" w14:textId="796CE35D" w:rsidR="009E0CA4" w:rsidRPr="00383EBA" w:rsidRDefault="00AC0FD5" w:rsidP="004249E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b/>
              </w:rPr>
              <w:t>&lt;2024/03/2</w:t>
            </w:r>
            <w:r w:rsidR="004249E7">
              <w:rPr>
                <w:rFonts w:hint="eastAsia"/>
                <w:b/>
                <w:lang w:eastAsia="ko-KR"/>
              </w:rPr>
              <w:t>6</w:t>
            </w:r>
            <w:r w:rsidRPr="00383EBA">
              <w:rPr>
                <w:b/>
              </w:rPr>
              <w:t>&gt;</w:t>
            </w:r>
          </w:p>
        </w:tc>
        <w:tc>
          <w:tcPr>
            <w:tcW w:w="1152" w:type="dxa"/>
          </w:tcPr>
          <w:p w14:paraId="54F6554F" w14:textId="2A6B5F00" w:rsidR="009E0CA4" w:rsidRPr="00383EBA" w:rsidRDefault="00AC0FD5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&lt;1.0&gt;</w:t>
            </w:r>
          </w:p>
        </w:tc>
        <w:tc>
          <w:tcPr>
            <w:tcW w:w="3744" w:type="dxa"/>
          </w:tcPr>
          <w:p w14:paraId="09338F98" w14:textId="0D6B6BDA" w:rsidR="009E0CA4" w:rsidRPr="00383EBA" w:rsidRDefault="004249E7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/>
                <w:lang w:eastAsia="ko-KR"/>
              </w:rPr>
            </w:pPr>
            <w:r>
              <w:rPr>
                <w:b/>
                <w:lang w:eastAsia="ko-KR"/>
              </w:rPr>
              <w:t>자료조사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및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 w:rsidR="00AC0FD5">
              <w:rPr>
                <w:b/>
                <w:lang w:eastAsia="ko-KR"/>
              </w:rPr>
              <w:t>참고문헌</w:t>
            </w:r>
            <w:r w:rsidR="00AC0FD5">
              <w:rPr>
                <w:rFonts w:hint="eastAsia"/>
                <w:b/>
                <w:lang w:eastAsia="ko-KR"/>
              </w:rPr>
              <w:t xml:space="preserve"> </w:t>
            </w:r>
            <w:r w:rsidR="00AC0FD5">
              <w:rPr>
                <w:rFonts w:hint="eastAsia"/>
                <w:b/>
                <w:lang w:eastAsia="ko-KR"/>
              </w:rPr>
              <w:t>작성</w:t>
            </w:r>
          </w:p>
        </w:tc>
        <w:tc>
          <w:tcPr>
            <w:tcW w:w="2304" w:type="dxa"/>
          </w:tcPr>
          <w:p w14:paraId="1A18702B" w14:textId="7D1112E5" w:rsidR="009E0CA4" w:rsidRPr="00383EBA" w:rsidRDefault="004249E7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b/>
              </w:rPr>
              <w:t>오자현</w:t>
            </w:r>
          </w:p>
        </w:tc>
      </w:tr>
      <w:tr w:rsidR="009E0CA4" w14:paraId="447D23BA" w14:textId="77777777" w:rsidTr="00BA275E">
        <w:tc>
          <w:tcPr>
            <w:tcW w:w="2304" w:type="dxa"/>
          </w:tcPr>
          <w:p w14:paraId="64E0BE06" w14:textId="12174D8F" w:rsidR="009E0CA4" w:rsidRPr="00383EBA" w:rsidRDefault="004249E7" w:rsidP="004249E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b/>
              </w:rPr>
              <w:t>&lt;2024/03/2</w:t>
            </w:r>
            <w:r>
              <w:rPr>
                <w:rFonts w:hint="eastAsia"/>
                <w:b/>
                <w:lang w:eastAsia="ko-KR"/>
              </w:rPr>
              <w:t>7</w:t>
            </w:r>
            <w:r w:rsidRPr="00383EBA">
              <w:rPr>
                <w:b/>
              </w:rPr>
              <w:t>&gt;</w:t>
            </w:r>
          </w:p>
        </w:tc>
        <w:tc>
          <w:tcPr>
            <w:tcW w:w="1152" w:type="dxa"/>
          </w:tcPr>
          <w:p w14:paraId="1CE6C6C5" w14:textId="7428538C" w:rsidR="009E0CA4" w:rsidRPr="00383EBA" w:rsidRDefault="00AC0FD5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&lt;1.0&gt;</w:t>
            </w:r>
          </w:p>
        </w:tc>
        <w:tc>
          <w:tcPr>
            <w:tcW w:w="3744" w:type="dxa"/>
          </w:tcPr>
          <w:p w14:paraId="5C643E32" w14:textId="12A1E30F" w:rsidR="009E0CA4" w:rsidRPr="00383EBA" w:rsidRDefault="004249E7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/>
                <w:lang w:eastAsia="ko-KR"/>
              </w:rPr>
            </w:pPr>
            <w:r>
              <w:rPr>
                <w:b/>
                <w:lang w:eastAsia="ko-KR"/>
              </w:rPr>
              <w:t>문서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오탈자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수정</w:t>
            </w:r>
          </w:p>
        </w:tc>
        <w:tc>
          <w:tcPr>
            <w:tcW w:w="2304" w:type="dxa"/>
          </w:tcPr>
          <w:p w14:paraId="0CB2DAB6" w14:textId="09B4C190" w:rsidR="009E0CA4" w:rsidRPr="00383EBA" w:rsidRDefault="004249E7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b/>
                <w:lang w:eastAsia="ko-KR"/>
              </w:rPr>
              <w:t>이석재</w:t>
            </w:r>
          </w:p>
        </w:tc>
      </w:tr>
      <w:tr w:rsidR="00AC0FD5" w14:paraId="389F7F8C" w14:textId="77777777" w:rsidTr="00BA275E">
        <w:tc>
          <w:tcPr>
            <w:tcW w:w="2304" w:type="dxa"/>
          </w:tcPr>
          <w:p w14:paraId="0FD06579" w14:textId="7B15462E" w:rsidR="00AC0FD5" w:rsidRPr="00383EBA" w:rsidRDefault="00AC0FD5" w:rsidP="004249E7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b/>
              </w:rPr>
              <w:t>&lt;2024/0</w:t>
            </w:r>
            <w:r w:rsidR="004249E7">
              <w:rPr>
                <w:rFonts w:hint="eastAsia"/>
                <w:b/>
                <w:lang w:eastAsia="ko-KR"/>
              </w:rPr>
              <w:t>3</w:t>
            </w:r>
            <w:r>
              <w:rPr>
                <w:b/>
              </w:rPr>
              <w:t>/</w:t>
            </w:r>
            <w:r w:rsidR="004249E7">
              <w:rPr>
                <w:rFonts w:hint="eastAsia"/>
                <w:b/>
                <w:lang w:eastAsia="ko-KR"/>
              </w:rPr>
              <w:t>27</w:t>
            </w:r>
            <w:r w:rsidRPr="00383EBA">
              <w:rPr>
                <w:b/>
              </w:rPr>
              <w:t>&gt;</w:t>
            </w:r>
          </w:p>
        </w:tc>
        <w:tc>
          <w:tcPr>
            <w:tcW w:w="1152" w:type="dxa"/>
          </w:tcPr>
          <w:p w14:paraId="48D190B3" w14:textId="2D826FA8" w:rsidR="00AC0FD5" w:rsidRPr="00383EBA" w:rsidRDefault="00AC0FD5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&lt;1.0&gt;</w:t>
            </w:r>
          </w:p>
        </w:tc>
        <w:tc>
          <w:tcPr>
            <w:tcW w:w="3744" w:type="dxa"/>
          </w:tcPr>
          <w:p w14:paraId="2AA8F048" w14:textId="4E20E236" w:rsidR="00AC0FD5" w:rsidRPr="00383EBA" w:rsidRDefault="004249E7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/>
                <w:lang w:eastAsia="ko-KR"/>
              </w:rPr>
            </w:pPr>
            <w:r>
              <w:rPr>
                <w:b/>
                <w:lang w:eastAsia="ko-KR"/>
              </w:rPr>
              <w:t>문서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검토</w:t>
            </w:r>
          </w:p>
        </w:tc>
        <w:tc>
          <w:tcPr>
            <w:tcW w:w="2304" w:type="dxa"/>
          </w:tcPr>
          <w:p w14:paraId="2E16B80C" w14:textId="53B7BE64" w:rsidR="00AC0FD5" w:rsidRPr="00383EBA" w:rsidRDefault="004249E7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b/>
                <w:lang w:eastAsia="ko-KR"/>
              </w:rPr>
              <w:t>이정민</w:t>
            </w:r>
          </w:p>
        </w:tc>
      </w:tr>
      <w:tr w:rsidR="004249E7" w14:paraId="36753755" w14:textId="77777777" w:rsidTr="00BA275E">
        <w:tc>
          <w:tcPr>
            <w:tcW w:w="2304" w:type="dxa"/>
          </w:tcPr>
          <w:p w14:paraId="5B5074EB" w14:textId="42D48235" w:rsidR="004249E7" w:rsidRPr="00383EBA" w:rsidRDefault="004249E7" w:rsidP="00AC0FD5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b/>
              </w:rPr>
              <w:t>&lt;2024/0</w:t>
            </w:r>
            <w:r>
              <w:rPr>
                <w:rFonts w:hint="eastAsia"/>
                <w:b/>
                <w:lang w:eastAsia="ko-KR"/>
              </w:rPr>
              <w:t>4</w:t>
            </w:r>
            <w:r>
              <w:rPr>
                <w:b/>
              </w:rPr>
              <w:t>/</w:t>
            </w:r>
            <w:r>
              <w:rPr>
                <w:rFonts w:hint="eastAsia"/>
                <w:b/>
                <w:lang w:eastAsia="ko-KR"/>
              </w:rPr>
              <w:t>04</w:t>
            </w:r>
            <w:r w:rsidRPr="00383EBA">
              <w:rPr>
                <w:b/>
              </w:rPr>
              <w:t>&gt;</w:t>
            </w:r>
          </w:p>
        </w:tc>
        <w:tc>
          <w:tcPr>
            <w:tcW w:w="1152" w:type="dxa"/>
          </w:tcPr>
          <w:p w14:paraId="38A24791" w14:textId="6D93FD4C" w:rsidR="004249E7" w:rsidRPr="00383EBA" w:rsidRDefault="004249E7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&lt;1.0&gt;</w:t>
            </w:r>
          </w:p>
        </w:tc>
        <w:tc>
          <w:tcPr>
            <w:tcW w:w="3744" w:type="dxa"/>
          </w:tcPr>
          <w:p w14:paraId="44A06A9B" w14:textId="60305911" w:rsidR="004249E7" w:rsidRPr="00383EBA" w:rsidRDefault="004249E7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/>
                <w:lang w:eastAsia="ko-KR"/>
              </w:rPr>
            </w:pPr>
            <w:r>
              <w:rPr>
                <w:b/>
                <w:lang w:eastAsia="ko-KR"/>
              </w:rPr>
              <w:t>문서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 w:rsidR="00431CE6">
              <w:rPr>
                <w:rFonts w:hint="eastAsia"/>
                <w:b/>
                <w:lang w:eastAsia="ko-KR"/>
              </w:rPr>
              <w:t>서론</w:t>
            </w:r>
            <w:r w:rsidR="00431CE6">
              <w:rPr>
                <w:rFonts w:hint="eastAsia"/>
                <w:b/>
                <w:lang w:eastAsia="ko-KR"/>
              </w:rPr>
              <w:t xml:space="preserve"> </w:t>
            </w:r>
            <w:r w:rsidR="00431CE6">
              <w:rPr>
                <w:rFonts w:hint="eastAsia"/>
                <w:b/>
                <w:lang w:eastAsia="ko-KR"/>
              </w:rPr>
              <w:t>수정</w:t>
            </w:r>
          </w:p>
        </w:tc>
        <w:tc>
          <w:tcPr>
            <w:tcW w:w="2304" w:type="dxa"/>
          </w:tcPr>
          <w:p w14:paraId="5926897C" w14:textId="1F1C403E" w:rsidR="004249E7" w:rsidRPr="00383EBA" w:rsidRDefault="004249E7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b/>
                <w:lang w:eastAsia="ko-KR"/>
              </w:rPr>
              <w:t>임성준</w:t>
            </w:r>
          </w:p>
        </w:tc>
      </w:tr>
      <w:tr w:rsidR="004249E7" w14:paraId="1D903185" w14:textId="77777777" w:rsidTr="00BA275E">
        <w:tc>
          <w:tcPr>
            <w:tcW w:w="2304" w:type="dxa"/>
          </w:tcPr>
          <w:p w14:paraId="714D2E2E" w14:textId="6B271BD0" w:rsidR="004249E7" w:rsidRDefault="004249E7" w:rsidP="00AC0FD5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&lt;2024/04/05&gt;</w:t>
            </w:r>
          </w:p>
        </w:tc>
        <w:tc>
          <w:tcPr>
            <w:tcW w:w="1152" w:type="dxa"/>
          </w:tcPr>
          <w:p w14:paraId="38F19705" w14:textId="38D474BE" w:rsidR="004249E7" w:rsidRDefault="004249E7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&lt;1.0&gt;</w:t>
            </w:r>
          </w:p>
        </w:tc>
        <w:tc>
          <w:tcPr>
            <w:tcW w:w="3744" w:type="dxa"/>
          </w:tcPr>
          <w:p w14:paraId="273B5B7B" w14:textId="1E5C5C7C" w:rsidR="004249E7" w:rsidRDefault="004249E7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문서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오탈자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수정</w:t>
            </w:r>
          </w:p>
        </w:tc>
        <w:tc>
          <w:tcPr>
            <w:tcW w:w="2304" w:type="dxa"/>
          </w:tcPr>
          <w:p w14:paraId="2B314E28" w14:textId="6587B769" w:rsidR="004249E7" w:rsidRDefault="004249E7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b/>
                <w:lang w:eastAsia="ko-KR"/>
              </w:rPr>
              <w:t>이석재</w:t>
            </w:r>
          </w:p>
        </w:tc>
      </w:tr>
      <w:tr w:rsidR="004249E7" w14:paraId="0771ED1C" w14:textId="77777777" w:rsidTr="00BA275E">
        <w:tc>
          <w:tcPr>
            <w:tcW w:w="2304" w:type="dxa"/>
          </w:tcPr>
          <w:p w14:paraId="223DA107" w14:textId="29F6F032" w:rsidR="004249E7" w:rsidRDefault="004249E7" w:rsidP="00AC0FD5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&lt;2024/04/05&gt;</w:t>
            </w:r>
          </w:p>
        </w:tc>
        <w:tc>
          <w:tcPr>
            <w:tcW w:w="1152" w:type="dxa"/>
          </w:tcPr>
          <w:p w14:paraId="31574603" w14:textId="1DF4FC66" w:rsidR="004249E7" w:rsidRDefault="004249E7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&lt;1.0&gt;</w:t>
            </w:r>
          </w:p>
        </w:tc>
        <w:tc>
          <w:tcPr>
            <w:tcW w:w="3744" w:type="dxa"/>
          </w:tcPr>
          <w:p w14:paraId="7C25AAF7" w14:textId="7B9207C4" w:rsidR="004249E7" w:rsidRDefault="004249E7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문서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검토</w:t>
            </w:r>
          </w:p>
        </w:tc>
        <w:tc>
          <w:tcPr>
            <w:tcW w:w="2304" w:type="dxa"/>
          </w:tcPr>
          <w:p w14:paraId="4C1CC9AE" w14:textId="11FC295A" w:rsidR="004249E7" w:rsidRDefault="004249E7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b/>
                <w:lang w:eastAsia="ko-KR"/>
              </w:rPr>
              <w:t>이정민</w:t>
            </w:r>
          </w:p>
        </w:tc>
      </w:tr>
      <w:tr w:rsidR="00A4172E" w14:paraId="7754C4F0" w14:textId="77777777" w:rsidTr="00BA275E">
        <w:tc>
          <w:tcPr>
            <w:tcW w:w="2304" w:type="dxa"/>
          </w:tcPr>
          <w:p w14:paraId="13B793F5" w14:textId="23CC9223" w:rsidR="00A4172E" w:rsidRDefault="00A4172E" w:rsidP="00AC0FD5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</w:t>
            </w:r>
            <w:r>
              <w:rPr>
                <w:b/>
                <w:lang w:eastAsia="ko-KR"/>
              </w:rPr>
              <w:t>2024/04/16</w:t>
            </w:r>
            <w:r>
              <w:rPr>
                <w:rFonts w:hint="eastAsia"/>
                <w:b/>
                <w:lang w:eastAsia="ko-KR"/>
              </w:rPr>
              <w:t>&gt;</w:t>
            </w:r>
          </w:p>
        </w:tc>
        <w:tc>
          <w:tcPr>
            <w:tcW w:w="1152" w:type="dxa"/>
          </w:tcPr>
          <w:p w14:paraId="04B3D528" w14:textId="1BA11E06" w:rsidR="00A4172E" w:rsidRDefault="00A4172E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&lt;1.0&gt;</w:t>
            </w:r>
          </w:p>
        </w:tc>
        <w:tc>
          <w:tcPr>
            <w:tcW w:w="3744" w:type="dxa"/>
          </w:tcPr>
          <w:p w14:paraId="02050706" w14:textId="1DB21FCB" w:rsidR="00A4172E" w:rsidRDefault="00431CE6" w:rsidP="00383EBA">
            <w:pPr>
              <w:pStyle w:val="Tabletext"/>
              <w:spacing w:before="100" w:beforeAutospacing="1" w:after="100" w:afterAutospacing="1" w:line="240" w:lineRule="auto"/>
              <w:jc w:val="both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 xml:space="preserve">UI </w:t>
            </w:r>
            <w:r>
              <w:rPr>
                <w:rFonts w:hint="eastAsia"/>
                <w:b/>
                <w:lang w:eastAsia="ko-KR"/>
              </w:rPr>
              <w:t>설계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및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흐름도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작성</w:t>
            </w:r>
          </w:p>
        </w:tc>
        <w:tc>
          <w:tcPr>
            <w:tcW w:w="2304" w:type="dxa"/>
          </w:tcPr>
          <w:p w14:paraId="15EB1A18" w14:textId="4B911230" w:rsidR="00A4172E" w:rsidRDefault="00A4172E" w:rsidP="00383EBA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임성준</w:t>
            </w:r>
          </w:p>
        </w:tc>
      </w:tr>
      <w:tr w:rsidR="00431CE6" w14:paraId="15147F4E" w14:textId="77777777" w:rsidTr="00BA275E">
        <w:tc>
          <w:tcPr>
            <w:tcW w:w="2304" w:type="dxa"/>
          </w:tcPr>
          <w:p w14:paraId="42CB9924" w14:textId="086A8802" w:rsidR="00431CE6" w:rsidRDefault="00431CE6" w:rsidP="00607650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&lt;2024/04/</w:t>
            </w:r>
            <w:r>
              <w:rPr>
                <w:b/>
                <w:lang w:eastAsia="ko-KR"/>
              </w:rPr>
              <w:t>20&gt;</w:t>
            </w:r>
          </w:p>
        </w:tc>
        <w:tc>
          <w:tcPr>
            <w:tcW w:w="1152" w:type="dxa"/>
          </w:tcPr>
          <w:p w14:paraId="17BED6EB" w14:textId="3B712D83" w:rsidR="00431CE6" w:rsidRDefault="00431CE6" w:rsidP="00BA275E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&lt;1.0&gt;</w:t>
            </w:r>
          </w:p>
        </w:tc>
        <w:tc>
          <w:tcPr>
            <w:tcW w:w="3744" w:type="dxa"/>
          </w:tcPr>
          <w:p w14:paraId="0F47AAE0" w14:textId="74BE6383" w:rsidR="00431CE6" w:rsidRDefault="00431CE6" w:rsidP="00431CE6">
            <w:pPr>
              <w:pStyle w:val="Tabletext"/>
              <w:spacing w:before="100" w:beforeAutospacing="1" w:after="100" w:afterAutospacing="1" w:line="240" w:lineRule="auto"/>
              <w:jc w:val="both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DB</w:t>
            </w:r>
            <w:r>
              <w:rPr>
                <w:rFonts w:hint="eastAsia"/>
                <w:b/>
                <w:lang w:eastAsia="ko-KR"/>
              </w:rPr>
              <w:t>구조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작성</w:t>
            </w:r>
          </w:p>
        </w:tc>
        <w:tc>
          <w:tcPr>
            <w:tcW w:w="2304" w:type="dxa"/>
          </w:tcPr>
          <w:p w14:paraId="4B72FB03" w14:textId="6B34F489" w:rsidR="00431CE6" w:rsidRDefault="00431CE6" w:rsidP="00BA275E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오자현</w:t>
            </w:r>
          </w:p>
        </w:tc>
      </w:tr>
      <w:tr w:rsidR="00431CE6" w14:paraId="399546C0" w14:textId="77777777" w:rsidTr="00BA275E">
        <w:tc>
          <w:tcPr>
            <w:tcW w:w="2304" w:type="dxa"/>
          </w:tcPr>
          <w:p w14:paraId="1807C1F0" w14:textId="677B9223" w:rsidR="00431CE6" w:rsidRDefault="00431CE6" w:rsidP="00607650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&lt;2024/05/16&gt;</w:t>
            </w:r>
          </w:p>
        </w:tc>
        <w:tc>
          <w:tcPr>
            <w:tcW w:w="1152" w:type="dxa"/>
          </w:tcPr>
          <w:p w14:paraId="7CA7CF74" w14:textId="45B469E8" w:rsidR="00431CE6" w:rsidRDefault="00431CE6" w:rsidP="00BA275E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&lt;1.0&gt;</w:t>
            </w:r>
          </w:p>
        </w:tc>
        <w:tc>
          <w:tcPr>
            <w:tcW w:w="3744" w:type="dxa"/>
          </w:tcPr>
          <w:p w14:paraId="4CCE88FB" w14:textId="17E5AB85" w:rsidR="00431CE6" w:rsidRDefault="003A1079" w:rsidP="00431CE6">
            <w:pPr>
              <w:pStyle w:val="Tabletext"/>
              <w:spacing w:before="100" w:beforeAutospacing="1" w:after="100" w:afterAutospacing="1" w:line="240" w:lineRule="auto"/>
              <w:jc w:val="both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담당업무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수정</w:t>
            </w:r>
          </w:p>
        </w:tc>
        <w:tc>
          <w:tcPr>
            <w:tcW w:w="2304" w:type="dxa"/>
          </w:tcPr>
          <w:p w14:paraId="2A69D821" w14:textId="129D617D" w:rsidR="00431CE6" w:rsidRDefault="00431CE6" w:rsidP="00BA275E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임성준</w:t>
            </w:r>
          </w:p>
        </w:tc>
      </w:tr>
      <w:tr w:rsidR="00BA275E" w14:paraId="5EFE1903" w14:textId="77777777" w:rsidTr="00BA275E">
        <w:tc>
          <w:tcPr>
            <w:tcW w:w="2304" w:type="dxa"/>
          </w:tcPr>
          <w:p w14:paraId="336E16C5" w14:textId="5C29E7A1" w:rsidR="00BA275E" w:rsidRDefault="000B29F3" w:rsidP="00607650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&lt;2024/05/2</w:t>
            </w:r>
            <w:r w:rsidR="00183686">
              <w:rPr>
                <w:rFonts w:hint="eastAsia"/>
                <w:b/>
                <w:lang w:eastAsia="ko-KR"/>
              </w:rPr>
              <w:t>0</w:t>
            </w:r>
            <w:r w:rsidR="00015F6B">
              <w:rPr>
                <w:rFonts w:hint="eastAsia"/>
                <w:b/>
                <w:lang w:eastAsia="ko-KR"/>
              </w:rPr>
              <w:t>&gt;</w:t>
            </w:r>
          </w:p>
        </w:tc>
        <w:tc>
          <w:tcPr>
            <w:tcW w:w="1152" w:type="dxa"/>
          </w:tcPr>
          <w:p w14:paraId="216C5611" w14:textId="5402A6F4" w:rsidR="00BA275E" w:rsidRDefault="00015F6B" w:rsidP="00BA275E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&lt;1.0&gt;</w:t>
            </w:r>
          </w:p>
        </w:tc>
        <w:tc>
          <w:tcPr>
            <w:tcW w:w="3744" w:type="dxa"/>
          </w:tcPr>
          <w:p w14:paraId="542E88A1" w14:textId="3CBEBAC0" w:rsidR="00BA275E" w:rsidRDefault="00642E65" w:rsidP="00431CE6">
            <w:pPr>
              <w:pStyle w:val="Tabletext"/>
              <w:spacing w:before="100" w:beforeAutospacing="1" w:after="100" w:afterAutospacing="1" w:line="240" w:lineRule="auto"/>
              <w:jc w:val="both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문서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목록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수정</w:t>
            </w:r>
          </w:p>
        </w:tc>
        <w:tc>
          <w:tcPr>
            <w:tcW w:w="2304" w:type="dxa"/>
          </w:tcPr>
          <w:p w14:paraId="183C5E65" w14:textId="08010A64" w:rsidR="00BA275E" w:rsidRDefault="00015F6B" w:rsidP="00BA275E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b/>
                <w:lang w:eastAsia="ko-KR"/>
              </w:rPr>
              <w:t>임성준</w:t>
            </w:r>
          </w:p>
        </w:tc>
      </w:tr>
      <w:tr w:rsidR="007769DF" w14:paraId="25CE1F51" w14:textId="77777777" w:rsidTr="00BA275E">
        <w:tc>
          <w:tcPr>
            <w:tcW w:w="2304" w:type="dxa"/>
          </w:tcPr>
          <w:p w14:paraId="462371CB" w14:textId="26D57AEA" w:rsidR="007769DF" w:rsidRDefault="007769DF" w:rsidP="00BA275E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&lt;2024/05/27</w:t>
            </w:r>
            <w:r>
              <w:rPr>
                <w:b/>
                <w:lang w:eastAsia="ko-KR"/>
              </w:rPr>
              <w:t>&gt;</w:t>
            </w:r>
          </w:p>
        </w:tc>
        <w:tc>
          <w:tcPr>
            <w:tcW w:w="1152" w:type="dxa"/>
          </w:tcPr>
          <w:p w14:paraId="58D15AFA" w14:textId="66D93D85" w:rsidR="007769DF" w:rsidRDefault="007769DF" w:rsidP="00BA275E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&lt;1.0&gt;</w:t>
            </w:r>
          </w:p>
        </w:tc>
        <w:tc>
          <w:tcPr>
            <w:tcW w:w="3744" w:type="dxa"/>
          </w:tcPr>
          <w:p w14:paraId="729C07AD" w14:textId="371A0157" w:rsidR="007769DF" w:rsidRDefault="007769DF" w:rsidP="00BA275E">
            <w:pPr>
              <w:pStyle w:val="Tabletext"/>
              <w:spacing w:before="100" w:beforeAutospacing="1" w:after="100" w:afterAutospacing="1" w:line="240" w:lineRule="auto"/>
              <w:jc w:val="both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문서검토</w:t>
            </w:r>
          </w:p>
        </w:tc>
        <w:tc>
          <w:tcPr>
            <w:tcW w:w="2304" w:type="dxa"/>
          </w:tcPr>
          <w:p w14:paraId="66DF7666" w14:textId="7BB24144" w:rsidR="007769DF" w:rsidRDefault="007769DF" w:rsidP="00BA275E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이정민</w:t>
            </w:r>
          </w:p>
        </w:tc>
      </w:tr>
      <w:tr w:rsidR="001770E4" w14:paraId="6C61A6A8" w14:textId="77777777" w:rsidTr="00BA275E">
        <w:tc>
          <w:tcPr>
            <w:tcW w:w="2304" w:type="dxa"/>
          </w:tcPr>
          <w:p w14:paraId="462D5FCA" w14:textId="6FCCB9AC" w:rsidR="001770E4" w:rsidRDefault="001770E4" w:rsidP="00BA275E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&lt;2024/05/27</w:t>
            </w:r>
            <w:r>
              <w:rPr>
                <w:b/>
                <w:lang w:eastAsia="ko-KR"/>
              </w:rPr>
              <w:t>&gt;</w:t>
            </w:r>
          </w:p>
        </w:tc>
        <w:tc>
          <w:tcPr>
            <w:tcW w:w="1152" w:type="dxa"/>
          </w:tcPr>
          <w:p w14:paraId="55C0B0FB" w14:textId="1BFBDDDE" w:rsidR="001770E4" w:rsidRDefault="001770E4" w:rsidP="00BA275E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&lt;1.0&gt;</w:t>
            </w:r>
          </w:p>
        </w:tc>
        <w:tc>
          <w:tcPr>
            <w:tcW w:w="3744" w:type="dxa"/>
          </w:tcPr>
          <w:p w14:paraId="5C527CE6" w14:textId="667BFE44" w:rsidR="001770E4" w:rsidRDefault="001770E4" w:rsidP="00BA275E">
            <w:pPr>
              <w:pStyle w:val="Tabletext"/>
              <w:spacing w:before="100" w:beforeAutospacing="1" w:after="100" w:afterAutospacing="1" w:line="240" w:lineRule="auto"/>
              <w:jc w:val="both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DB</w:t>
            </w:r>
            <w:r>
              <w:rPr>
                <w:rFonts w:hint="eastAsia"/>
                <w:b/>
                <w:lang w:eastAsia="ko-KR"/>
              </w:rPr>
              <w:t>설계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및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>/</w:t>
            </w:r>
            <w:r>
              <w:rPr>
                <w:rFonts w:hint="eastAsia"/>
                <w:b/>
                <w:lang w:eastAsia="ko-KR"/>
              </w:rPr>
              <w:t>라이브러리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작성</w:t>
            </w:r>
          </w:p>
        </w:tc>
        <w:tc>
          <w:tcPr>
            <w:tcW w:w="2304" w:type="dxa"/>
          </w:tcPr>
          <w:p w14:paraId="638E7D16" w14:textId="4B630D7C" w:rsidR="001770E4" w:rsidRDefault="001770E4" w:rsidP="00BA275E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오자현</w:t>
            </w:r>
          </w:p>
        </w:tc>
      </w:tr>
      <w:tr w:rsidR="001770E4" w14:paraId="7B9D5025" w14:textId="77777777" w:rsidTr="00BA275E">
        <w:tc>
          <w:tcPr>
            <w:tcW w:w="2304" w:type="dxa"/>
          </w:tcPr>
          <w:p w14:paraId="49D4F8C1" w14:textId="38FD0B9A" w:rsidR="001770E4" w:rsidRDefault="001770E4" w:rsidP="00BA275E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</w:rPr>
            </w:pPr>
            <w:r>
              <w:rPr>
                <w:rFonts w:hint="eastAsia"/>
                <w:b/>
                <w:lang w:eastAsia="ko-KR"/>
              </w:rPr>
              <w:t>&lt;2024/05/27</w:t>
            </w:r>
            <w:r>
              <w:rPr>
                <w:b/>
                <w:lang w:eastAsia="ko-KR"/>
              </w:rPr>
              <w:t>&gt;</w:t>
            </w:r>
          </w:p>
        </w:tc>
        <w:tc>
          <w:tcPr>
            <w:tcW w:w="1152" w:type="dxa"/>
          </w:tcPr>
          <w:p w14:paraId="0A57DD82" w14:textId="5EB2F77F" w:rsidR="001770E4" w:rsidRDefault="001770E4" w:rsidP="00BA275E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&lt;1.0&gt;</w:t>
            </w:r>
          </w:p>
        </w:tc>
        <w:tc>
          <w:tcPr>
            <w:tcW w:w="3744" w:type="dxa"/>
          </w:tcPr>
          <w:p w14:paraId="67D96C16" w14:textId="28764376" w:rsidR="001770E4" w:rsidRDefault="001770E4" w:rsidP="00BA275E">
            <w:pPr>
              <w:pStyle w:val="Tabletext"/>
              <w:spacing w:before="100" w:beforeAutospacing="1" w:after="100" w:afterAutospacing="1" w:line="240" w:lineRule="auto"/>
              <w:jc w:val="both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DB</w:t>
            </w:r>
            <w:r>
              <w:rPr>
                <w:rFonts w:hint="eastAsia"/>
                <w:b/>
                <w:lang w:eastAsia="ko-KR"/>
              </w:rPr>
              <w:t>설계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및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>/</w:t>
            </w:r>
            <w:r>
              <w:rPr>
                <w:rFonts w:hint="eastAsia"/>
                <w:b/>
                <w:lang w:eastAsia="ko-KR"/>
              </w:rPr>
              <w:t>라이브러리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작성</w:t>
            </w:r>
          </w:p>
        </w:tc>
        <w:tc>
          <w:tcPr>
            <w:tcW w:w="2304" w:type="dxa"/>
          </w:tcPr>
          <w:p w14:paraId="1B147A1C" w14:textId="40DFFBC4" w:rsidR="001770E4" w:rsidRDefault="001770E4" w:rsidP="00BA275E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이석재</w:t>
            </w:r>
          </w:p>
        </w:tc>
      </w:tr>
      <w:tr w:rsidR="001770E4" w14:paraId="7B469EDB" w14:textId="77777777" w:rsidTr="00BA275E">
        <w:tc>
          <w:tcPr>
            <w:tcW w:w="2304" w:type="dxa"/>
          </w:tcPr>
          <w:p w14:paraId="1904A45C" w14:textId="02C31F92" w:rsidR="001770E4" w:rsidRDefault="00A60B10" w:rsidP="00BA275E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&lt;2024/05/28</w:t>
            </w:r>
            <w:r w:rsidR="001770E4">
              <w:rPr>
                <w:b/>
                <w:lang w:eastAsia="ko-KR"/>
              </w:rPr>
              <w:t>&gt;</w:t>
            </w:r>
          </w:p>
        </w:tc>
        <w:tc>
          <w:tcPr>
            <w:tcW w:w="1152" w:type="dxa"/>
          </w:tcPr>
          <w:p w14:paraId="62220A87" w14:textId="1C4E4F14" w:rsidR="001770E4" w:rsidRDefault="001770E4" w:rsidP="00BA275E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&lt;1.0&gt;</w:t>
            </w:r>
          </w:p>
        </w:tc>
        <w:tc>
          <w:tcPr>
            <w:tcW w:w="3744" w:type="dxa"/>
          </w:tcPr>
          <w:p w14:paraId="4EFAC438" w14:textId="320B6F3F" w:rsidR="001770E4" w:rsidRDefault="001770E4" w:rsidP="00BA275E">
            <w:pPr>
              <w:pStyle w:val="Tabletext"/>
              <w:spacing w:before="100" w:beforeAutospacing="1" w:after="100" w:afterAutospacing="1" w:line="240" w:lineRule="auto"/>
              <w:jc w:val="both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DB</w:t>
            </w:r>
            <w:r>
              <w:rPr>
                <w:rFonts w:hint="eastAsia"/>
                <w:b/>
                <w:lang w:eastAsia="ko-KR"/>
              </w:rPr>
              <w:t>설계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및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기능</w:t>
            </w:r>
            <w:r>
              <w:rPr>
                <w:rFonts w:hint="eastAsia"/>
                <w:b/>
                <w:lang w:eastAsia="ko-KR"/>
              </w:rPr>
              <w:t>/</w:t>
            </w:r>
            <w:r>
              <w:rPr>
                <w:rFonts w:hint="eastAsia"/>
                <w:b/>
                <w:lang w:eastAsia="ko-KR"/>
              </w:rPr>
              <w:t>라이브러리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작성</w:t>
            </w:r>
            <w:r>
              <w:rPr>
                <w:rFonts w:hint="eastAsia"/>
                <w:b/>
                <w:lang w:eastAsia="ko-KR"/>
              </w:rPr>
              <w:t>,</w:t>
            </w:r>
            <w:r>
              <w:rPr>
                <w:b/>
                <w:lang w:eastAsia="ko-KR"/>
              </w:rPr>
              <w:br/>
            </w:r>
            <w:r>
              <w:rPr>
                <w:b/>
                <w:lang w:eastAsia="ko-KR"/>
              </w:rPr>
              <w:t>최종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문서</w:t>
            </w:r>
            <w:r>
              <w:rPr>
                <w:rFonts w:hint="eastAsia"/>
                <w:b/>
                <w:lang w:eastAsia="ko-KR"/>
              </w:rPr>
              <w:t xml:space="preserve"> </w:t>
            </w:r>
            <w:r>
              <w:rPr>
                <w:rFonts w:hint="eastAsia"/>
                <w:b/>
                <w:lang w:eastAsia="ko-KR"/>
              </w:rPr>
              <w:t>작성</w:t>
            </w:r>
          </w:p>
        </w:tc>
        <w:tc>
          <w:tcPr>
            <w:tcW w:w="2304" w:type="dxa"/>
          </w:tcPr>
          <w:p w14:paraId="054676C2" w14:textId="326289B5" w:rsidR="001770E4" w:rsidRDefault="001770E4" w:rsidP="00BA275E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  <w:r>
              <w:rPr>
                <w:rFonts w:hint="eastAsia"/>
                <w:b/>
                <w:lang w:eastAsia="ko-KR"/>
              </w:rPr>
              <w:t>임성준</w:t>
            </w:r>
          </w:p>
        </w:tc>
      </w:tr>
      <w:tr w:rsidR="001770E4" w14:paraId="720417EF" w14:textId="77777777" w:rsidTr="00BA275E">
        <w:tc>
          <w:tcPr>
            <w:tcW w:w="2304" w:type="dxa"/>
          </w:tcPr>
          <w:p w14:paraId="372E4C69" w14:textId="00DB44D0" w:rsidR="001770E4" w:rsidRDefault="001770E4" w:rsidP="00183686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</w:p>
        </w:tc>
        <w:tc>
          <w:tcPr>
            <w:tcW w:w="1152" w:type="dxa"/>
          </w:tcPr>
          <w:p w14:paraId="06362CF8" w14:textId="018FB339" w:rsidR="001770E4" w:rsidRDefault="001770E4" w:rsidP="00BA275E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</w:p>
        </w:tc>
        <w:tc>
          <w:tcPr>
            <w:tcW w:w="3744" w:type="dxa"/>
          </w:tcPr>
          <w:p w14:paraId="6767CAE2" w14:textId="5B2DA7EA" w:rsidR="001770E4" w:rsidRDefault="001770E4" w:rsidP="00BA275E">
            <w:pPr>
              <w:pStyle w:val="Tabletext"/>
              <w:spacing w:before="100" w:beforeAutospacing="1" w:after="100" w:afterAutospacing="1" w:line="240" w:lineRule="auto"/>
              <w:jc w:val="both"/>
              <w:rPr>
                <w:b/>
                <w:lang w:eastAsia="ko-KR"/>
              </w:rPr>
            </w:pPr>
          </w:p>
        </w:tc>
        <w:tc>
          <w:tcPr>
            <w:tcW w:w="2304" w:type="dxa"/>
          </w:tcPr>
          <w:p w14:paraId="13DF2110" w14:textId="4A1322DF" w:rsidR="001770E4" w:rsidRDefault="001770E4" w:rsidP="00BA275E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</w:p>
        </w:tc>
      </w:tr>
      <w:tr w:rsidR="001770E4" w14:paraId="27F4B523" w14:textId="77777777" w:rsidTr="00BA275E">
        <w:tc>
          <w:tcPr>
            <w:tcW w:w="2304" w:type="dxa"/>
          </w:tcPr>
          <w:p w14:paraId="0B3B8C85" w14:textId="03388039" w:rsidR="001770E4" w:rsidRDefault="001770E4" w:rsidP="00183686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</w:p>
        </w:tc>
        <w:tc>
          <w:tcPr>
            <w:tcW w:w="1152" w:type="dxa"/>
          </w:tcPr>
          <w:p w14:paraId="068A8271" w14:textId="1D41DFEE" w:rsidR="001770E4" w:rsidRDefault="001770E4" w:rsidP="00BA275E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</w:p>
        </w:tc>
        <w:tc>
          <w:tcPr>
            <w:tcW w:w="3744" w:type="dxa"/>
          </w:tcPr>
          <w:p w14:paraId="0ABADE67" w14:textId="1A71DD42" w:rsidR="001770E4" w:rsidRDefault="001770E4" w:rsidP="00BA275E">
            <w:pPr>
              <w:pStyle w:val="Tabletext"/>
              <w:spacing w:before="100" w:beforeAutospacing="1" w:after="100" w:afterAutospacing="1" w:line="240" w:lineRule="auto"/>
              <w:jc w:val="both"/>
              <w:rPr>
                <w:b/>
                <w:lang w:eastAsia="ko-KR"/>
              </w:rPr>
            </w:pPr>
          </w:p>
        </w:tc>
        <w:tc>
          <w:tcPr>
            <w:tcW w:w="2304" w:type="dxa"/>
          </w:tcPr>
          <w:p w14:paraId="3DF2D57B" w14:textId="007EC5AB" w:rsidR="001770E4" w:rsidRDefault="001770E4" w:rsidP="00BA275E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</w:p>
        </w:tc>
      </w:tr>
      <w:tr w:rsidR="001770E4" w14:paraId="18603ED3" w14:textId="77777777" w:rsidTr="00BA275E">
        <w:tc>
          <w:tcPr>
            <w:tcW w:w="2304" w:type="dxa"/>
          </w:tcPr>
          <w:p w14:paraId="71C94CEF" w14:textId="77777777" w:rsidR="001770E4" w:rsidRDefault="001770E4" w:rsidP="00183686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</w:p>
        </w:tc>
        <w:tc>
          <w:tcPr>
            <w:tcW w:w="1152" w:type="dxa"/>
          </w:tcPr>
          <w:p w14:paraId="52995F04" w14:textId="77777777" w:rsidR="001770E4" w:rsidRDefault="001770E4" w:rsidP="00BA275E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</w:p>
        </w:tc>
        <w:tc>
          <w:tcPr>
            <w:tcW w:w="3744" w:type="dxa"/>
          </w:tcPr>
          <w:p w14:paraId="60DEEF66" w14:textId="77777777" w:rsidR="001770E4" w:rsidRDefault="001770E4" w:rsidP="00BA275E">
            <w:pPr>
              <w:pStyle w:val="Tabletext"/>
              <w:spacing w:before="100" w:beforeAutospacing="1" w:after="100" w:afterAutospacing="1" w:line="240" w:lineRule="auto"/>
              <w:jc w:val="both"/>
              <w:rPr>
                <w:b/>
                <w:lang w:eastAsia="ko-KR"/>
              </w:rPr>
            </w:pPr>
          </w:p>
        </w:tc>
        <w:tc>
          <w:tcPr>
            <w:tcW w:w="2304" w:type="dxa"/>
          </w:tcPr>
          <w:p w14:paraId="6392F8D0" w14:textId="77777777" w:rsidR="001770E4" w:rsidRDefault="001770E4" w:rsidP="00BA275E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</w:p>
        </w:tc>
      </w:tr>
      <w:tr w:rsidR="001770E4" w14:paraId="37D2918A" w14:textId="77777777" w:rsidTr="00BA275E">
        <w:tc>
          <w:tcPr>
            <w:tcW w:w="2304" w:type="dxa"/>
          </w:tcPr>
          <w:p w14:paraId="16A1CC63" w14:textId="77777777" w:rsidR="001770E4" w:rsidRDefault="001770E4" w:rsidP="00183686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</w:p>
        </w:tc>
        <w:tc>
          <w:tcPr>
            <w:tcW w:w="1152" w:type="dxa"/>
          </w:tcPr>
          <w:p w14:paraId="582AAC55" w14:textId="77777777" w:rsidR="001770E4" w:rsidRDefault="001770E4" w:rsidP="00BA275E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</w:p>
        </w:tc>
        <w:tc>
          <w:tcPr>
            <w:tcW w:w="3744" w:type="dxa"/>
          </w:tcPr>
          <w:p w14:paraId="782225D2" w14:textId="77777777" w:rsidR="001770E4" w:rsidRDefault="001770E4" w:rsidP="00BA275E">
            <w:pPr>
              <w:pStyle w:val="Tabletext"/>
              <w:spacing w:before="100" w:beforeAutospacing="1" w:after="100" w:afterAutospacing="1" w:line="240" w:lineRule="auto"/>
              <w:jc w:val="both"/>
              <w:rPr>
                <w:b/>
                <w:lang w:eastAsia="ko-KR"/>
              </w:rPr>
            </w:pPr>
          </w:p>
        </w:tc>
        <w:tc>
          <w:tcPr>
            <w:tcW w:w="2304" w:type="dxa"/>
          </w:tcPr>
          <w:p w14:paraId="5111ED89" w14:textId="77777777" w:rsidR="001770E4" w:rsidRDefault="001770E4" w:rsidP="00BA275E">
            <w:pPr>
              <w:pStyle w:val="Tabletext"/>
              <w:spacing w:before="100" w:beforeAutospacing="1" w:after="100" w:afterAutospacing="1" w:line="240" w:lineRule="auto"/>
              <w:jc w:val="center"/>
              <w:rPr>
                <w:b/>
                <w:lang w:eastAsia="ko-KR"/>
              </w:rPr>
            </w:pPr>
          </w:p>
        </w:tc>
      </w:tr>
    </w:tbl>
    <w:p w14:paraId="59ECF9DF" w14:textId="77777777" w:rsidR="009E0CA4" w:rsidRDefault="009E0CA4">
      <w:pPr>
        <w:rPr>
          <w:lang w:eastAsia="ko-KR"/>
        </w:rPr>
      </w:pPr>
    </w:p>
    <w:p w14:paraId="733ABBF2" w14:textId="77777777" w:rsidR="009E0CA4" w:rsidRDefault="009E0CA4">
      <w:pPr>
        <w:pStyle w:val="a3"/>
        <w:rPr>
          <w:lang w:eastAsia="ko-KR"/>
        </w:rPr>
      </w:pPr>
      <w:r>
        <w:rPr>
          <w:lang w:eastAsia="ko-KR"/>
        </w:rPr>
        <w:br w:type="page"/>
      </w:r>
      <w:r>
        <w:rPr>
          <w:lang w:eastAsia="ko-KR"/>
        </w:rPr>
        <w:lastRenderedPageBreak/>
        <w:t>Table of Contents</w:t>
      </w:r>
    </w:p>
    <w:p w14:paraId="12EB7B4F" w14:textId="77777777" w:rsidR="009F4D57" w:rsidRDefault="009E0CA4">
      <w:pPr>
        <w:pStyle w:val="10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fldChar w:fldCharType="begin"/>
      </w:r>
      <w:r>
        <w:rPr>
          <w:lang w:eastAsia="ko-KR"/>
        </w:rPr>
        <w:instrText xml:space="preserve"> TOC \o "1-3" </w:instrText>
      </w:r>
      <w:r>
        <w:fldChar w:fldCharType="separate"/>
      </w:r>
      <w:r w:rsidR="009F4D57">
        <w:rPr>
          <w:noProof/>
          <w:lang w:eastAsia="ko-KR"/>
        </w:rPr>
        <w:t>1.</w:t>
      </w:r>
      <w:r w:rsidR="009F4D57"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="009F4D57">
        <w:rPr>
          <w:noProof/>
          <w:lang w:eastAsia="ko-KR"/>
        </w:rPr>
        <w:t>서론</w:t>
      </w:r>
      <w:r w:rsidR="009F4D57">
        <w:rPr>
          <w:noProof/>
          <w:lang w:eastAsia="ko-KR"/>
        </w:rPr>
        <w:tab/>
      </w:r>
      <w:r w:rsidR="009F4D57">
        <w:rPr>
          <w:noProof/>
        </w:rPr>
        <w:fldChar w:fldCharType="begin"/>
      </w:r>
      <w:r w:rsidR="009F4D57">
        <w:rPr>
          <w:noProof/>
          <w:lang w:eastAsia="ko-KR"/>
        </w:rPr>
        <w:instrText xml:space="preserve"> PAGEREF _Toc168002184 \h </w:instrText>
      </w:r>
      <w:r w:rsidR="009F4D57">
        <w:rPr>
          <w:noProof/>
        </w:rPr>
      </w:r>
      <w:r w:rsidR="009F4D57">
        <w:rPr>
          <w:noProof/>
        </w:rPr>
        <w:fldChar w:fldCharType="separate"/>
      </w:r>
      <w:r w:rsidR="009F4D57">
        <w:rPr>
          <w:noProof/>
          <w:lang w:eastAsia="ko-KR"/>
        </w:rPr>
        <w:t>6</w:t>
      </w:r>
      <w:r w:rsidR="009F4D57">
        <w:rPr>
          <w:noProof/>
        </w:rPr>
        <w:fldChar w:fldCharType="end"/>
      </w:r>
    </w:p>
    <w:p w14:paraId="6EE65173" w14:textId="77777777" w:rsidR="009F4D57" w:rsidRDefault="009F4D5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1.1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애플리케이션</w:t>
      </w:r>
      <w:r>
        <w:rPr>
          <w:noProof/>
          <w:lang w:eastAsia="ko-KR"/>
        </w:rPr>
        <w:t xml:space="preserve"> </w:t>
      </w:r>
      <w:r>
        <w:rPr>
          <w:noProof/>
          <w:lang w:eastAsia="ko-KR"/>
        </w:rPr>
        <w:t>개발</w:t>
      </w:r>
      <w:r>
        <w:rPr>
          <w:noProof/>
          <w:lang w:eastAsia="ko-KR"/>
        </w:rPr>
        <w:t xml:space="preserve"> </w:t>
      </w:r>
      <w:r>
        <w:rPr>
          <w:noProof/>
          <w:lang w:eastAsia="ko-KR"/>
        </w:rPr>
        <w:t>개요</w:t>
      </w:r>
      <w:r>
        <w:rPr>
          <w:noProof/>
          <w:lang w:eastAsia="ko-KR"/>
        </w:rPr>
        <w:t xml:space="preserve"> </w:t>
      </w:r>
      <w:r>
        <w:rPr>
          <w:noProof/>
          <w:lang w:eastAsia="ko-KR"/>
        </w:rPr>
        <w:t>및</w:t>
      </w:r>
      <w:r>
        <w:rPr>
          <w:noProof/>
          <w:lang w:eastAsia="ko-KR"/>
        </w:rPr>
        <w:t xml:space="preserve"> </w:t>
      </w:r>
      <w:r>
        <w:rPr>
          <w:noProof/>
          <w:lang w:eastAsia="ko-KR"/>
        </w:rPr>
        <w:t>목적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_Toc168002185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6</w:t>
      </w:r>
      <w:r>
        <w:rPr>
          <w:noProof/>
        </w:rPr>
        <w:fldChar w:fldCharType="end"/>
      </w:r>
    </w:p>
    <w:p w14:paraId="14CF9B1F" w14:textId="77777777" w:rsidR="009F4D57" w:rsidRDefault="009F4D5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1.2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정의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_Toc168002186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6</w:t>
      </w:r>
      <w:r>
        <w:rPr>
          <w:noProof/>
        </w:rPr>
        <w:fldChar w:fldCharType="end"/>
      </w:r>
    </w:p>
    <w:p w14:paraId="7B7EAEED" w14:textId="77777777" w:rsidR="009F4D57" w:rsidRDefault="009F4D5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1.3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사용범위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_Toc168002187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6</w:t>
      </w:r>
      <w:r>
        <w:rPr>
          <w:noProof/>
        </w:rPr>
        <w:fldChar w:fldCharType="end"/>
      </w:r>
    </w:p>
    <w:p w14:paraId="4609C2EB" w14:textId="77777777" w:rsidR="009F4D57" w:rsidRDefault="009F4D5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1.4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비슷한</w:t>
      </w:r>
      <w:r>
        <w:rPr>
          <w:noProof/>
          <w:lang w:eastAsia="ko-KR"/>
        </w:rPr>
        <w:t xml:space="preserve"> </w:t>
      </w:r>
      <w:r>
        <w:rPr>
          <w:noProof/>
          <w:lang w:eastAsia="ko-KR"/>
        </w:rPr>
        <w:t>사용</w:t>
      </w:r>
      <w:r>
        <w:rPr>
          <w:noProof/>
          <w:lang w:eastAsia="ko-KR"/>
        </w:rPr>
        <w:t xml:space="preserve"> </w:t>
      </w:r>
      <w:r>
        <w:rPr>
          <w:noProof/>
          <w:lang w:eastAsia="ko-KR"/>
        </w:rPr>
        <w:t>사례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_Toc168002188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6</w:t>
      </w:r>
      <w:r>
        <w:rPr>
          <w:noProof/>
        </w:rPr>
        <w:fldChar w:fldCharType="end"/>
      </w:r>
    </w:p>
    <w:p w14:paraId="7F877EEB" w14:textId="77777777" w:rsidR="009F4D57" w:rsidRDefault="009F4D57">
      <w:pPr>
        <w:pStyle w:val="10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2.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프로젝트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_Toc168002189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6</w:t>
      </w:r>
      <w:r>
        <w:rPr>
          <w:noProof/>
        </w:rPr>
        <w:fldChar w:fldCharType="end"/>
      </w:r>
    </w:p>
    <w:p w14:paraId="0C1CFD81" w14:textId="77777777" w:rsidR="009F4D57" w:rsidRDefault="009F4D5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2.1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애플리케이션</w:t>
      </w:r>
      <w:r>
        <w:rPr>
          <w:noProof/>
          <w:lang w:eastAsia="ko-KR"/>
        </w:rPr>
        <w:t xml:space="preserve"> </w:t>
      </w:r>
      <w:r>
        <w:rPr>
          <w:noProof/>
          <w:lang w:eastAsia="ko-KR"/>
        </w:rPr>
        <w:t>설명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_Toc168002190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6</w:t>
      </w:r>
      <w:r>
        <w:rPr>
          <w:noProof/>
        </w:rPr>
        <w:fldChar w:fldCharType="end"/>
      </w:r>
    </w:p>
    <w:p w14:paraId="4F35E25A" w14:textId="77777777" w:rsidR="009F4D57" w:rsidRDefault="009F4D5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2.2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개발환경</w:t>
      </w:r>
      <w:r>
        <w:rPr>
          <w:noProof/>
          <w:lang w:eastAsia="ko-KR"/>
        </w:rPr>
        <w:t xml:space="preserve"> </w:t>
      </w:r>
      <w:r>
        <w:rPr>
          <w:noProof/>
          <w:lang w:eastAsia="ko-KR"/>
        </w:rPr>
        <w:t>및</w:t>
      </w:r>
      <w:r>
        <w:rPr>
          <w:noProof/>
          <w:lang w:eastAsia="ko-KR"/>
        </w:rPr>
        <w:t xml:space="preserve"> </w:t>
      </w:r>
      <w:r>
        <w:rPr>
          <w:noProof/>
          <w:lang w:eastAsia="ko-KR"/>
        </w:rPr>
        <w:t>기술</w:t>
      </w:r>
      <w:r>
        <w:rPr>
          <w:noProof/>
          <w:lang w:eastAsia="ko-KR"/>
        </w:rPr>
        <w:t xml:space="preserve"> </w:t>
      </w:r>
      <w:r>
        <w:rPr>
          <w:noProof/>
          <w:lang w:eastAsia="ko-KR"/>
        </w:rPr>
        <w:t>스택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_Toc168002191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7</w:t>
      </w:r>
      <w:r>
        <w:rPr>
          <w:noProof/>
        </w:rPr>
        <w:fldChar w:fldCharType="end"/>
      </w:r>
    </w:p>
    <w:p w14:paraId="61398224" w14:textId="77777777" w:rsidR="009F4D57" w:rsidRDefault="009F4D5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2.3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담당업무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_Toc168002192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7</w:t>
      </w:r>
      <w:r>
        <w:rPr>
          <w:noProof/>
        </w:rPr>
        <w:fldChar w:fldCharType="end"/>
      </w:r>
    </w:p>
    <w:p w14:paraId="76428B0C" w14:textId="77777777" w:rsidR="009F4D57" w:rsidRDefault="009F4D5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2.4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애플리케이션</w:t>
      </w:r>
      <w:r>
        <w:rPr>
          <w:noProof/>
          <w:lang w:eastAsia="ko-KR"/>
        </w:rPr>
        <w:t xml:space="preserve"> </w:t>
      </w:r>
      <w:r>
        <w:rPr>
          <w:noProof/>
          <w:lang w:eastAsia="ko-KR"/>
        </w:rPr>
        <w:t>흐름도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_Toc168002193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9</w:t>
      </w:r>
      <w:r>
        <w:rPr>
          <w:noProof/>
        </w:rPr>
        <w:fldChar w:fldCharType="end"/>
      </w:r>
    </w:p>
    <w:p w14:paraId="71DD41BE" w14:textId="77777777" w:rsidR="009F4D57" w:rsidRDefault="009F4D5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2.5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 xml:space="preserve">UI </w:t>
      </w:r>
      <w:r>
        <w:rPr>
          <w:noProof/>
          <w:lang w:eastAsia="ko-KR"/>
        </w:rPr>
        <w:t>구조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_Toc168002194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9</w:t>
      </w:r>
      <w:r>
        <w:rPr>
          <w:noProof/>
        </w:rPr>
        <w:fldChar w:fldCharType="end"/>
      </w:r>
    </w:p>
    <w:p w14:paraId="503015ED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2.5.1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사용자</w:t>
      </w:r>
      <w:r>
        <w:rPr>
          <w:noProof/>
          <w:lang w:eastAsia="ko-KR"/>
        </w:rPr>
        <w:t xml:space="preserve"> UI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_Toc168002195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10</w:t>
      </w:r>
      <w:r>
        <w:rPr>
          <w:noProof/>
        </w:rPr>
        <w:fldChar w:fldCharType="end"/>
      </w:r>
    </w:p>
    <w:p w14:paraId="5FC60155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2.5.2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관리자</w:t>
      </w:r>
      <w:r>
        <w:rPr>
          <w:noProof/>
          <w:lang w:eastAsia="ko-KR"/>
        </w:rPr>
        <w:t xml:space="preserve"> UI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_Toc168002196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12</w:t>
      </w:r>
      <w:r>
        <w:rPr>
          <w:noProof/>
        </w:rPr>
        <w:fldChar w:fldCharType="end"/>
      </w:r>
    </w:p>
    <w:p w14:paraId="4A2E0AB8" w14:textId="77777777" w:rsidR="009F4D57" w:rsidRDefault="009F4D5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2.6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 xml:space="preserve">DB </w:t>
      </w:r>
      <w:r>
        <w:rPr>
          <w:noProof/>
          <w:lang w:eastAsia="ko-KR"/>
        </w:rPr>
        <w:t>구조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_Toc168002197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15</w:t>
      </w:r>
      <w:r>
        <w:rPr>
          <w:noProof/>
        </w:rPr>
        <w:fldChar w:fldCharType="end"/>
      </w:r>
    </w:p>
    <w:p w14:paraId="635E23D0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2.6.1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데이터베이스</w:t>
      </w:r>
      <w:r>
        <w:rPr>
          <w:noProof/>
          <w:lang w:eastAsia="ko-KR"/>
        </w:rPr>
        <w:t xml:space="preserve"> </w:t>
      </w:r>
      <w:r>
        <w:rPr>
          <w:noProof/>
          <w:lang w:eastAsia="ko-KR"/>
        </w:rPr>
        <w:t>구조도</w:t>
      </w:r>
      <w:r>
        <w:rPr>
          <w:noProof/>
          <w:lang w:eastAsia="ko-KR"/>
        </w:rPr>
        <w:t xml:space="preserve"> ERD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_Toc168002198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15</w:t>
      </w:r>
      <w:r>
        <w:rPr>
          <w:noProof/>
        </w:rPr>
        <w:fldChar w:fldCharType="end"/>
      </w:r>
    </w:p>
    <w:p w14:paraId="2D90BCC7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2.6.2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임성준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_Toc168002199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16</w:t>
      </w:r>
      <w:r>
        <w:rPr>
          <w:noProof/>
        </w:rPr>
        <w:fldChar w:fldCharType="end"/>
      </w:r>
    </w:p>
    <w:p w14:paraId="24A6EC72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2.6.3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이석재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_Toc168002200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17</w:t>
      </w:r>
      <w:r>
        <w:rPr>
          <w:noProof/>
        </w:rPr>
        <w:fldChar w:fldCharType="end"/>
      </w:r>
    </w:p>
    <w:p w14:paraId="32C99633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2.6.4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오자현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_Toc168002201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18</w:t>
      </w:r>
      <w:r>
        <w:rPr>
          <w:noProof/>
        </w:rPr>
        <w:fldChar w:fldCharType="end"/>
      </w:r>
    </w:p>
    <w:p w14:paraId="7A93F29F" w14:textId="77777777" w:rsidR="009F4D57" w:rsidRDefault="009F4D5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2.7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개발일정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_Toc168002202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19</w:t>
      </w:r>
      <w:r>
        <w:rPr>
          <w:noProof/>
        </w:rPr>
        <w:fldChar w:fldCharType="end"/>
      </w:r>
    </w:p>
    <w:p w14:paraId="18CFC4A3" w14:textId="77777777" w:rsidR="009F4D57" w:rsidRDefault="009F4D5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2.8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프로젝트</w:t>
      </w:r>
      <w:r>
        <w:rPr>
          <w:noProof/>
          <w:lang w:eastAsia="ko-KR"/>
        </w:rPr>
        <w:t xml:space="preserve"> </w:t>
      </w:r>
      <w:r>
        <w:rPr>
          <w:noProof/>
          <w:lang w:eastAsia="ko-KR"/>
        </w:rPr>
        <w:t>설명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_Toc168002203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19</w:t>
      </w:r>
      <w:r>
        <w:rPr>
          <w:noProof/>
        </w:rPr>
        <w:fldChar w:fldCharType="end"/>
      </w:r>
    </w:p>
    <w:p w14:paraId="75B752E4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2.8.1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>기능</w:t>
      </w:r>
      <w:r w:rsidRPr="00D45F7F">
        <w:rPr>
          <w:b/>
          <w:noProof/>
          <w:lang w:eastAsia="ko-KR"/>
        </w:rPr>
        <w:t xml:space="preserve"> </w:t>
      </w:r>
      <w:r w:rsidRPr="00D45F7F">
        <w:rPr>
          <w:b/>
          <w:noProof/>
          <w:lang w:eastAsia="ko-KR"/>
        </w:rPr>
        <w:t>설명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_Toc168002204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19</w:t>
      </w:r>
      <w:r>
        <w:rPr>
          <w:noProof/>
        </w:rPr>
        <w:fldChar w:fldCharType="end"/>
      </w:r>
    </w:p>
    <w:p w14:paraId="14F3DF14" w14:textId="77777777" w:rsidR="009F4D57" w:rsidRDefault="009F4D5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2.9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라이브러리</w:t>
      </w:r>
      <w:r>
        <w:rPr>
          <w:noProof/>
          <w:lang w:eastAsia="ko-KR"/>
        </w:rPr>
        <w:t xml:space="preserve"> </w:t>
      </w:r>
      <w:r>
        <w:rPr>
          <w:noProof/>
          <w:lang w:eastAsia="ko-KR"/>
        </w:rPr>
        <w:t>설명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_Toc168002205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76</w:t>
      </w:r>
      <w:r>
        <w:rPr>
          <w:noProof/>
        </w:rPr>
        <w:fldChar w:fldCharType="end"/>
      </w:r>
    </w:p>
    <w:p w14:paraId="6AC1CB9E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2.9.1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임성준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_Toc168002206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76</w:t>
      </w:r>
      <w:r>
        <w:rPr>
          <w:noProof/>
        </w:rPr>
        <w:fldChar w:fldCharType="end"/>
      </w:r>
    </w:p>
    <w:p w14:paraId="27AD65EF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2.9.2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이석재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_Toc168002207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77</w:t>
      </w:r>
      <w:r>
        <w:rPr>
          <w:noProof/>
        </w:rPr>
        <w:fldChar w:fldCharType="end"/>
      </w:r>
    </w:p>
    <w:p w14:paraId="422C4D21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2.9.3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오자현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_Toc168002208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77</w:t>
      </w:r>
      <w:r>
        <w:rPr>
          <w:noProof/>
        </w:rPr>
        <w:fldChar w:fldCharType="end"/>
      </w:r>
    </w:p>
    <w:p w14:paraId="3897B385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2.9.4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공통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_Toc168002209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77</w:t>
      </w:r>
      <w:r>
        <w:rPr>
          <w:noProof/>
        </w:rPr>
        <w:fldChar w:fldCharType="end"/>
      </w:r>
    </w:p>
    <w:p w14:paraId="2ECEC890" w14:textId="77777777" w:rsidR="009F4D57" w:rsidRDefault="009F4D57">
      <w:pPr>
        <w:pStyle w:val="10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3.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결론</w:t>
      </w:r>
      <w:r>
        <w:rPr>
          <w:noProof/>
          <w:lang w:eastAsia="ko-KR"/>
        </w:rPr>
        <w:tab/>
      </w:r>
      <w:r>
        <w:rPr>
          <w:noProof/>
        </w:rPr>
        <w:fldChar w:fldCharType="begin"/>
      </w:r>
      <w:r>
        <w:rPr>
          <w:noProof/>
          <w:lang w:eastAsia="ko-KR"/>
        </w:rPr>
        <w:instrText xml:space="preserve"> PAGEREF _Toc168002210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eastAsia="ko-KR"/>
        </w:rPr>
        <w:t>79</w:t>
      </w:r>
      <w:r>
        <w:rPr>
          <w:noProof/>
        </w:rPr>
        <w:fldChar w:fldCharType="end"/>
      </w:r>
    </w:p>
    <w:p w14:paraId="4DF10E95" w14:textId="77777777" w:rsidR="009F4D57" w:rsidRDefault="009F4D5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3.1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 xml:space="preserve">XML </w:t>
      </w:r>
      <w:r>
        <w:rPr>
          <w:noProof/>
          <w:lang w:eastAsia="ko-KR"/>
        </w:rPr>
        <w:t>코드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</w:p>
    <w:p w14:paraId="33C954E7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3.1.1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res/layout\activity_main_page.xml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이정민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오자현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</w:p>
    <w:p w14:paraId="4DCAF58A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3.1.2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res/layout\admin_activity_admin_form_page.xml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83</w:t>
      </w:r>
      <w:r>
        <w:rPr>
          <w:noProof/>
        </w:rPr>
        <w:fldChar w:fldCharType="end"/>
      </w:r>
    </w:p>
    <w:p w14:paraId="7E3A7DE1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3.1.3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res/layout\admin_activity_admin_page.xml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85</w:t>
      </w:r>
      <w:r>
        <w:rPr>
          <w:noProof/>
        </w:rPr>
        <w:fldChar w:fldCharType="end"/>
      </w:r>
    </w:p>
    <w:p w14:paraId="24FC1D45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3.1.4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res/layout\admin_activity_admin_schedule_page.xml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87</w:t>
      </w:r>
      <w:r>
        <w:rPr>
          <w:noProof/>
        </w:rPr>
        <w:fldChar w:fldCharType="end"/>
      </w:r>
    </w:p>
    <w:p w14:paraId="76FBB5B5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3.1.5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res/layout\admin_activity_create_app_qr_page.xml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오자현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88</w:t>
      </w:r>
      <w:r>
        <w:rPr>
          <w:noProof/>
        </w:rPr>
        <w:fldChar w:fldCharType="end"/>
      </w:r>
    </w:p>
    <w:p w14:paraId="3176D232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3.1.6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res/layout\admin_activity_create_qr_page.xml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오자현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89</w:t>
      </w:r>
      <w:r>
        <w:rPr>
          <w:noProof/>
        </w:rPr>
        <w:fldChar w:fldCharType="end"/>
      </w:r>
    </w:p>
    <w:p w14:paraId="366AA24E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3.1.7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res/layout\admin_activity_login_page.xml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89</w:t>
      </w:r>
      <w:r>
        <w:rPr>
          <w:noProof/>
        </w:rPr>
        <w:fldChar w:fldCharType="end"/>
      </w:r>
    </w:p>
    <w:p w14:paraId="33E15185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3.1.8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res/layout\admin_activity_main_page.xml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91</w:t>
      </w:r>
      <w:r>
        <w:rPr>
          <w:noProof/>
        </w:rPr>
        <w:fldChar w:fldCharType="end"/>
      </w:r>
    </w:p>
    <w:p w14:paraId="66012438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3.1.9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res/layout\admin_activity_product_edit_page.xml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103</w:t>
      </w:r>
      <w:r>
        <w:rPr>
          <w:noProof/>
        </w:rPr>
        <w:fldChar w:fldCharType="end"/>
      </w:r>
    </w:p>
    <w:p w14:paraId="54D76E6E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3.1.10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res/layout\admin_activity_setting_page.xml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106</w:t>
      </w:r>
      <w:r>
        <w:rPr>
          <w:noProof/>
        </w:rPr>
        <w:fldChar w:fldCharType="end"/>
      </w:r>
    </w:p>
    <w:p w14:paraId="67B455FD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3.1.11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res/layout\admin_admin_list_item.xml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107</w:t>
      </w:r>
      <w:r>
        <w:rPr>
          <w:noProof/>
        </w:rPr>
        <w:fldChar w:fldCharType="end"/>
      </w:r>
    </w:p>
    <w:p w14:paraId="0C53B78F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3.1.12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res/layout\admin_dialog_admin_item_info.xml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108</w:t>
      </w:r>
      <w:r>
        <w:rPr>
          <w:noProof/>
        </w:rPr>
        <w:fldChar w:fldCharType="end"/>
      </w:r>
    </w:p>
    <w:p w14:paraId="02B5AAF7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3.1.13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res/layout\admin_dialog_member_item_info.xml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109</w:t>
      </w:r>
      <w:r>
        <w:rPr>
          <w:noProof/>
        </w:rPr>
        <w:fldChar w:fldCharType="end"/>
      </w:r>
    </w:p>
    <w:p w14:paraId="0E6C7A2F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3.1.14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res/layout\admin_dialog_payment_item_info.xml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111</w:t>
      </w:r>
      <w:r>
        <w:rPr>
          <w:noProof/>
        </w:rPr>
        <w:fldChar w:fldCharType="end"/>
      </w:r>
    </w:p>
    <w:p w14:paraId="7298163E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3.1.15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res/layout\admin_dialog_product_item_info.xml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114</w:t>
      </w:r>
      <w:r>
        <w:rPr>
          <w:noProof/>
        </w:rPr>
        <w:fldChar w:fldCharType="end"/>
      </w:r>
    </w:p>
    <w:p w14:paraId="4F9A5011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lastRenderedPageBreak/>
        <w:t>3.1.16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res/layout\admin_dialog_todo_input.xml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117</w:t>
      </w:r>
      <w:r>
        <w:rPr>
          <w:noProof/>
        </w:rPr>
        <w:fldChar w:fldCharType="end"/>
      </w:r>
    </w:p>
    <w:p w14:paraId="6DFE8CA4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3.1.17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res/layout\admin_member_list_item.xml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117</w:t>
      </w:r>
      <w:r>
        <w:rPr>
          <w:noProof/>
        </w:rPr>
        <w:fldChar w:fldCharType="end"/>
      </w:r>
    </w:p>
    <w:p w14:paraId="59666211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3.1.18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res/layout\admin_payment_list_item.xml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118</w:t>
      </w:r>
      <w:r>
        <w:rPr>
          <w:noProof/>
        </w:rPr>
        <w:fldChar w:fldCharType="end"/>
      </w:r>
    </w:p>
    <w:p w14:paraId="47CD14FF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3.1.19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res/layout\admin_product_list_item.xml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120</w:t>
      </w:r>
      <w:r>
        <w:rPr>
          <w:noProof/>
        </w:rPr>
        <w:fldChar w:fldCharType="end"/>
      </w:r>
    </w:p>
    <w:p w14:paraId="21AB46EA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3.1.20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res/layout\admin_todo_list_item.xml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122</w:t>
      </w:r>
      <w:r>
        <w:rPr>
          <w:noProof/>
        </w:rPr>
        <w:fldChar w:fldCharType="end"/>
      </w:r>
    </w:p>
    <w:p w14:paraId="42CC5566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3.1.21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res/layout\main_activity_login.xml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이정민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123</w:t>
      </w:r>
      <w:r>
        <w:rPr>
          <w:noProof/>
        </w:rPr>
        <w:fldChar w:fldCharType="end"/>
      </w:r>
    </w:p>
    <w:p w14:paraId="33F51474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3.1.22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res/layout\main_activity_mypage.xml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이정민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125</w:t>
      </w:r>
      <w:r>
        <w:rPr>
          <w:noProof/>
        </w:rPr>
        <w:fldChar w:fldCharType="end"/>
      </w:r>
    </w:p>
    <w:p w14:paraId="5C1E7D48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3.1.23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res/layout\main_activity_my_info.xml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이정민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130</w:t>
      </w:r>
      <w:r>
        <w:rPr>
          <w:noProof/>
        </w:rPr>
        <w:fldChar w:fldCharType="end"/>
      </w:r>
    </w:p>
    <w:p w14:paraId="18B91684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3.1.24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res/layout\main_activity_payment.xml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이정민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136</w:t>
      </w:r>
      <w:r>
        <w:rPr>
          <w:noProof/>
        </w:rPr>
        <w:fldChar w:fldCharType="end"/>
      </w:r>
    </w:p>
    <w:p w14:paraId="0FA173E3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3.1.25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res/layout\main_activity_product.xml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이정민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오자현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136</w:t>
      </w:r>
      <w:r>
        <w:rPr>
          <w:noProof/>
        </w:rPr>
        <w:fldChar w:fldCharType="end"/>
      </w:r>
    </w:p>
    <w:p w14:paraId="3FE78C34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3.1.26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res/layout\main_activity_product_item_detail.xml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이정민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138</w:t>
      </w:r>
      <w:r>
        <w:rPr>
          <w:noProof/>
        </w:rPr>
        <w:fldChar w:fldCharType="end"/>
      </w:r>
    </w:p>
    <w:p w14:paraId="30FA7E55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3.1.27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res/layout\main_activity_product_item_list.xml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이정민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140</w:t>
      </w:r>
      <w:r>
        <w:rPr>
          <w:noProof/>
        </w:rPr>
        <w:fldChar w:fldCharType="end"/>
      </w:r>
    </w:p>
    <w:p w14:paraId="14CD5BBF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3.1.28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res/layout\main_activity_product_list.xml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이정민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141</w:t>
      </w:r>
      <w:r>
        <w:rPr>
          <w:noProof/>
        </w:rPr>
        <w:fldChar w:fldCharType="end"/>
      </w:r>
    </w:p>
    <w:p w14:paraId="25457233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3.1.29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res/layout\main_activity_product_review.xml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이정민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141</w:t>
      </w:r>
      <w:r>
        <w:rPr>
          <w:noProof/>
        </w:rPr>
        <w:fldChar w:fldCharType="end"/>
      </w:r>
    </w:p>
    <w:p w14:paraId="743AD0C3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3.1.30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res/layout\main_activity_product_scan.xml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오자현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임성준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이정민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143</w:t>
      </w:r>
      <w:r>
        <w:rPr>
          <w:noProof/>
        </w:rPr>
        <w:fldChar w:fldCharType="end"/>
      </w:r>
    </w:p>
    <w:p w14:paraId="0F67B890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3.1.31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res/layout\main_activity_register.xml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이정민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145</w:t>
      </w:r>
      <w:r>
        <w:rPr>
          <w:noProof/>
        </w:rPr>
        <w:fldChar w:fldCharType="end"/>
      </w:r>
    </w:p>
    <w:p w14:paraId="19201932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3.1.32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res/layout\main_activity_storelocation.xml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152</w:t>
      </w:r>
      <w:r>
        <w:rPr>
          <w:noProof/>
        </w:rPr>
        <w:fldChar w:fldCharType="end"/>
      </w:r>
    </w:p>
    <w:p w14:paraId="7F73656F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3.1.33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res/layout\main_adv_image.xml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이정민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152</w:t>
      </w:r>
      <w:r>
        <w:rPr>
          <w:noProof/>
        </w:rPr>
        <w:fldChar w:fldCharType="end"/>
      </w:r>
    </w:p>
    <w:p w14:paraId="09073E1A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3.1.34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res/layout\main_dialog_admin_code.xml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153</w:t>
      </w:r>
      <w:r>
        <w:rPr>
          <w:noProof/>
        </w:rPr>
        <w:fldChar w:fldCharType="end"/>
      </w:r>
    </w:p>
    <w:p w14:paraId="75E618C6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3.1.35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res/layout\main_kakao_webview.xml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153</w:t>
      </w:r>
      <w:r>
        <w:rPr>
          <w:noProof/>
        </w:rPr>
        <w:fldChar w:fldCharType="end"/>
      </w:r>
    </w:p>
    <w:p w14:paraId="17516004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3.1.36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res/layout\main_mypayment_list_item.xml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153</w:t>
      </w:r>
      <w:r>
        <w:rPr>
          <w:noProof/>
        </w:rPr>
        <w:fldChar w:fldCharType="end"/>
      </w:r>
    </w:p>
    <w:p w14:paraId="27DD2523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3.1.37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res/layout\main_payment_item_info.xml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155</w:t>
      </w:r>
      <w:r>
        <w:rPr>
          <w:noProof/>
        </w:rPr>
        <w:fldChar w:fldCharType="end"/>
      </w:r>
    </w:p>
    <w:p w14:paraId="69E68595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3.1.38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res/layout\main_popular_product.xml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이정민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오자현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157</w:t>
      </w:r>
      <w:r>
        <w:rPr>
          <w:noProof/>
        </w:rPr>
        <w:fldChar w:fldCharType="end"/>
      </w:r>
    </w:p>
    <w:p w14:paraId="4B9F851D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3.1.39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res/layout\main_product_review_item.xml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159</w:t>
      </w:r>
      <w:r>
        <w:rPr>
          <w:noProof/>
        </w:rPr>
        <w:fldChar w:fldCharType="end"/>
      </w:r>
    </w:p>
    <w:p w14:paraId="41C27729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3.1.40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res/layout\main_scan_item.xml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오자현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160</w:t>
      </w:r>
      <w:r>
        <w:rPr>
          <w:noProof/>
        </w:rPr>
        <w:fldChar w:fldCharType="end"/>
      </w:r>
    </w:p>
    <w:p w14:paraId="5C6240A0" w14:textId="77777777" w:rsidR="009F4D57" w:rsidRDefault="009F4D5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3.2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 xml:space="preserve">JAVA </w:t>
      </w:r>
      <w:r>
        <w:rPr>
          <w:noProof/>
          <w:lang w:eastAsia="ko-KR"/>
        </w:rPr>
        <w:t>코드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162</w:t>
      </w:r>
      <w:r>
        <w:rPr>
          <w:noProof/>
        </w:rPr>
        <w:fldChar w:fldCharType="end"/>
      </w:r>
    </w:p>
    <w:p w14:paraId="40562712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3.2.1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yuhan19plus\MainActivity.java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이정민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이석재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오자현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162</w:t>
      </w:r>
      <w:r>
        <w:rPr>
          <w:noProof/>
        </w:rPr>
        <w:fldChar w:fldCharType="end"/>
      </w:r>
    </w:p>
    <w:p w14:paraId="4425BB6D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3.2.2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yuhan19plus\admin\AdminActivity.java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이석재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170</w:t>
      </w:r>
      <w:r>
        <w:rPr>
          <w:noProof/>
        </w:rPr>
        <w:fldChar w:fldCharType="end"/>
      </w:r>
    </w:p>
    <w:p w14:paraId="76940EEC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3.2.3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yuhan19plus\admin\AdminCreateAppQR.java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오자현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176</w:t>
      </w:r>
      <w:r>
        <w:rPr>
          <w:noProof/>
        </w:rPr>
        <w:fldChar w:fldCharType="end"/>
      </w:r>
    </w:p>
    <w:p w14:paraId="290D7B22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3.2.4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yuhan19plus\admin\AdminCreateQR.java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오자현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178</w:t>
      </w:r>
      <w:r>
        <w:rPr>
          <w:noProof/>
        </w:rPr>
        <w:fldChar w:fldCharType="end"/>
      </w:r>
    </w:p>
    <w:p w14:paraId="05398386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3.2.5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yuhan19plus\admin\AdminFormActivity.java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이석재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181</w:t>
      </w:r>
      <w:r>
        <w:rPr>
          <w:noProof/>
        </w:rPr>
        <w:fldChar w:fldCharType="end"/>
      </w:r>
    </w:p>
    <w:p w14:paraId="0A7759B0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3.2.6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yuhan19plus\admin\AdminLoginActivity.java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이석재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184</w:t>
      </w:r>
      <w:r>
        <w:rPr>
          <w:noProof/>
        </w:rPr>
        <w:fldChar w:fldCharType="end"/>
      </w:r>
    </w:p>
    <w:p w14:paraId="1FB87CA5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3.2.7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yuhan19plus\admin\AdminMainActivity.java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이석재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오자현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188</w:t>
      </w:r>
      <w:r>
        <w:rPr>
          <w:noProof/>
        </w:rPr>
        <w:fldChar w:fldCharType="end"/>
      </w:r>
    </w:p>
    <w:p w14:paraId="03929944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3.2.8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yuhan19plus\admin\AdminProductEditActivity.java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오자현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212</w:t>
      </w:r>
      <w:r>
        <w:rPr>
          <w:noProof/>
        </w:rPr>
        <w:fldChar w:fldCharType="end"/>
      </w:r>
    </w:p>
    <w:p w14:paraId="2A0E7895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3.2.9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yuhan19plus\admin\AdminScheduleActivity.java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이석재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219</w:t>
      </w:r>
      <w:r>
        <w:rPr>
          <w:noProof/>
        </w:rPr>
        <w:fldChar w:fldCharType="end"/>
      </w:r>
    </w:p>
    <w:p w14:paraId="0834AC6C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3.2.10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yuhan19plus\admin\AdminSettingActivity.java 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이석재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223</w:t>
      </w:r>
      <w:r>
        <w:rPr>
          <w:noProof/>
        </w:rPr>
        <w:fldChar w:fldCharType="end"/>
      </w:r>
    </w:p>
    <w:p w14:paraId="67C758DD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3.2.11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yuhan19plus\admin\adapter\AdminAdapter.java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 w:rsidRPr="00D45F7F">
        <w:rPr>
          <w:b/>
          <w:noProof/>
          <w:lang w:eastAsia="ko-KR"/>
        </w:rPr>
        <w:t>,</w:t>
      </w:r>
      <w:r w:rsidRPr="00D45F7F">
        <w:rPr>
          <w:b/>
          <w:noProof/>
          <w:lang w:eastAsia="ko-KR"/>
        </w:rPr>
        <w:t>이석재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226</w:t>
      </w:r>
      <w:r>
        <w:rPr>
          <w:noProof/>
        </w:rPr>
        <w:fldChar w:fldCharType="end"/>
      </w:r>
    </w:p>
    <w:p w14:paraId="65A907E0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3.2.12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yuhan19plus\admin\adapter\MemberAdapter.java </w:t>
      </w:r>
      <w:r w:rsidRPr="00D45F7F">
        <w:rPr>
          <w:b/>
          <w:noProof/>
          <w:lang w:eastAsia="ko-KR"/>
        </w:rPr>
        <w:t>담당자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이석재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229</w:t>
      </w:r>
      <w:r>
        <w:rPr>
          <w:noProof/>
        </w:rPr>
        <w:fldChar w:fldCharType="end"/>
      </w:r>
    </w:p>
    <w:p w14:paraId="20A0044E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3.2.13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yuhan19plus\admin\adapter\PayMentAdapter.java </w:t>
      </w:r>
      <w:r w:rsidRPr="00D45F7F">
        <w:rPr>
          <w:b/>
          <w:noProof/>
          <w:lang w:eastAsia="ko-KR"/>
        </w:rPr>
        <w:t>담당자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이석재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233</w:t>
      </w:r>
      <w:r>
        <w:rPr>
          <w:noProof/>
        </w:rPr>
        <w:fldChar w:fldCharType="end"/>
      </w:r>
    </w:p>
    <w:p w14:paraId="35D1D557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3.2.14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yuhan19plus\admin\adapter\ProductAdapter.java </w:t>
      </w:r>
      <w:r w:rsidRPr="00D45F7F">
        <w:rPr>
          <w:b/>
          <w:noProof/>
          <w:lang w:eastAsia="ko-KR"/>
        </w:rPr>
        <w:t>담당자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오자현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237</w:t>
      </w:r>
      <w:r>
        <w:rPr>
          <w:noProof/>
        </w:rPr>
        <w:fldChar w:fldCharType="end"/>
      </w:r>
    </w:p>
    <w:p w14:paraId="4DF23C80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3.2.15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yuhan19plus\admin\adapter\TodoListAdapter.java </w:t>
      </w:r>
      <w:r w:rsidRPr="00D45F7F">
        <w:rPr>
          <w:b/>
          <w:noProof/>
          <w:lang w:eastAsia="ko-KR"/>
        </w:rPr>
        <w:t>담당자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이석재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241</w:t>
      </w:r>
      <w:r>
        <w:rPr>
          <w:noProof/>
        </w:rPr>
        <w:fldChar w:fldCharType="end"/>
      </w:r>
    </w:p>
    <w:p w14:paraId="6107E8CB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3.2.16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yuhan19plus\admin\data\AdminData.java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243</w:t>
      </w:r>
      <w:r>
        <w:rPr>
          <w:noProof/>
        </w:rPr>
        <w:fldChar w:fldCharType="end"/>
      </w:r>
    </w:p>
    <w:p w14:paraId="077A9BFA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3.2.17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yuhan19plus\admin\data\MemberData.java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이석재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244</w:t>
      </w:r>
      <w:r>
        <w:rPr>
          <w:noProof/>
        </w:rPr>
        <w:fldChar w:fldCharType="end"/>
      </w:r>
    </w:p>
    <w:p w14:paraId="05BE6C56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3.2.18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yuhan19plus\admin\data\PaymentData.java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이석재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246</w:t>
      </w:r>
      <w:r>
        <w:rPr>
          <w:noProof/>
        </w:rPr>
        <w:fldChar w:fldCharType="end"/>
      </w:r>
    </w:p>
    <w:p w14:paraId="754EE0A7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3.2.19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yuhan19plus\admin\data\ProductData.java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오자현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이석재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247</w:t>
      </w:r>
      <w:r>
        <w:rPr>
          <w:noProof/>
        </w:rPr>
        <w:fldChar w:fldCharType="end"/>
      </w:r>
    </w:p>
    <w:p w14:paraId="6E0D5675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3.2.20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yuhan19plus\admin\data\TodoData.java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249</w:t>
      </w:r>
      <w:r>
        <w:rPr>
          <w:noProof/>
        </w:rPr>
        <w:fldChar w:fldCharType="end"/>
      </w:r>
    </w:p>
    <w:p w14:paraId="10BAC702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3.2.21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yuhan19plus\admin\db\DatabaseHelper.java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251</w:t>
      </w:r>
      <w:r>
        <w:rPr>
          <w:noProof/>
        </w:rPr>
        <w:fldChar w:fldCharType="end"/>
      </w:r>
    </w:p>
    <w:p w14:paraId="68715EFB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3.2.22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yuhan19plus\admin\func\ChangeTextColor.java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254</w:t>
      </w:r>
      <w:r>
        <w:rPr>
          <w:noProof/>
        </w:rPr>
        <w:fldChar w:fldCharType="end"/>
      </w:r>
    </w:p>
    <w:p w14:paraId="6055B96B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lastRenderedPageBreak/>
        <w:t>3.2.23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yuhan19plus\admin\func\PasswordEncryption.java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이석재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254</w:t>
      </w:r>
      <w:r>
        <w:rPr>
          <w:noProof/>
        </w:rPr>
        <w:fldChar w:fldCharType="end"/>
      </w:r>
    </w:p>
    <w:p w14:paraId="53B72FD6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3.2.24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yuhan19plus\admin\util\ChangeMode.java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255</w:t>
      </w:r>
      <w:r>
        <w:rPr>
          <w:noProof/>
        </w:rPr>
        <w:fldChar w:fldCharType="end"/>
      </w:r>
    </w:p>
    <w:p w14:paraId="35B30926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3.2.25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yuhan19plus\main\MainActivityProductScan.java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이석재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오자현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이정민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258</w:t>
      </w:r>
      <w:r>
        <w:rPr>
          <w:noProof/>
        </w:rPr>
        <w:fldChar w:fldCharType="end"/>
      </w:r>
    </w:p>
    <w:p w14:paraId="3072B991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3.2.26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yuhan19plus\main\MainLoginActivity.java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이정민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이석재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266</w:t>
      </w:r>
      <w:r>
        <w:rPr>
          <w:noProof/>
        </w:rPr>
        <w:fldChar w:fldCharType="end"/>
      </w:r>
    </w:p>
    <w:p w14:paraId="3C45C372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3.2.27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yuhan19plus\main\MainMyPageActivity.java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이석재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이정민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270</w:t>
      </w:r>
      <w:r>
        <w:rPr>
          <w:noProof/>
        </w:rPr>
        <w:fldChar w:fldCharType="end"/>
      </w:r>
    </w:p>
    <w:p w14:paraId="5B67C919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3.2.28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yuhan19plus\main\MainPaymentActivity.java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이석재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274</w:t>
      </w:r>
      <w:r>
        <w:rPr>
          <w:noProof/>
        </w:rPr>
        <w:fldChar w:fldCharType="end"/>
      </w:r>
    </w:p>
    <w:p w14:paraId="379AB85F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3.2.29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yuhan19plus\main\MainProductActivity.java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오자현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이정민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279</w:t>
      </w:r>
      <w:r>
        <w:rPr>
          <w:noProof/>
        </w:rPr>
        <w:fldChar w:fldCharType="end"/>
      </w:r>
    </w:p>
    <w:p w14:paraId="459FEAC1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3.2.30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yuhan19plus\main\MainProductDetail.java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이석재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오자현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282</w:t>
      </w:r>
      <w:r>
        <w:rPr>
          <w:noProof/>
        </w:rPr>
        <w:fldChar w:fldCharType="end"/>
      </w:r>
    </w:p>
    <w:p w14:paraId="22FDCA94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3.2.31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yuhan19plus\main\MainProductPageList.java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오자현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288</w:t>
      </w:r>
      <w:r>
        <w:rPr>
          <w:noProof/>
        </w:rPr>
        <w:fldChar w:fldCharType="end"/>
      </w:r>
    </w:p>
    <w:p w14:paraId="7D5148C8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3.2.32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yuhan19plus\main\MainProductReview.java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이석재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291</w:t>
      </w:r>
      <w:r>
        <w:rPr>
          <w:noProof/>
        </w:rPr>
        <w:fldChar w:fldCharType="end"/>
      </w:r>
    </w:p>
    <w:p w14:paraId="326229A0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3.2.33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yuhan19plus\main\MainRegisterActivity.java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이석재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이정민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294</w:t>
      </w:r>
      <w:r>
        <w:rPr>
          <w:noProof/>
        </w:rPr>
        <w:fldChar w:fldCharType="end"/>
      </w:r>
    </w:p>
    <w:p w14:paraId="7AE3BA76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3.2.34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yuhan19plus\main\MainRetouchInfoActivity.java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이석재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이정민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300</w:t>
      </w:r>
      <w:r>
        <w:rPr>
          <w:noProof/>
        </w:rPr>
        <w:fldChar w:fldCharType="end"/>
      </w:r>
    </w:p>
    <w:p w14:paraId="0D752AD2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3.2.35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yuhan19plus\main\MainStoreLocationActivity.java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306</w:t>
      </w:r>
      <w:r>
        <w:rPr>
          <w:noProof/>
        </w:rPr>
        <w:fldChar w:fldCharType="end"/>
      </w:r>
    </w:p>
    <w:p w14:paraId="62F867C5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3.2.36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yuhan19plus\main\adapter\MainPopularProductPagerAdapter.java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이정민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오자현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309</w:t>
      </w:r>
      <w:r>
        <w:rPr>
          <w:noProof/>
        </w:rPr>
        <w:fldChar w:fldCharType="end"/>
      </w:r>
    </w:p>
    <w:p w14:paraId="6EB1D438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3.2.37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yuhan19plus\main\adapter\MainProductCustomAdapter.java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오자현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311</w:t>
      </w:r>
      <w:r>
        <w:rPr>
          <w:noProof/>
        </w:rPr>
        <w:fldChar w:fldCharType="end"/>
      </w:r>
    </w:p>
    <w:p w14:paraId="37275883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3.2.38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yuhan19plus\main\adapter\MainProductPageAdapter.java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오자현</w:t>
      </w:r>
      <w:r w:rsidRPr="00D45F7F">
        <w:rPr>
          <w:b/>
          <w:noProof/>
          <w:lang w:eastAsia="ko-KR"/>
        </w:rPr>
        <w:t xml:space="preserve"> , </w:t>
      </w:r>
      <w:r w:rsidRPr="00D45F7F">
        <w:rPr>
          <w:b/>
          <w:noProof/>
          <w:lang w:eastAsia="ko-KR"/>
        </w:rPr>
        <w:t>이정민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313</w:t>
      </w:r>
      <w:r>
        <w:rPr>
          <w:noProof/>
        </w:rPr>
        <w:fldChar w:fldCharType="end"/>
      </w:r>
    </w:p>
    <w:p w14:paraId="7B7B7047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3.2.39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yuhan19plus\main\adapter\MainScanAdapter.java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오자현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313</w:t>
      </w:r>
      <w:r>
        <w:rPr>
          <w:noProof/>
        </w:rPr>
        <w:fldChar w:fldCharType="end"/>
      </w:r>
    </w:p>
    <w:p w14:paraId="498F5A10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3.2.40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yuhan19plus\main\adapter\MyPaymentAdapter.java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316</w:t>
      </w:r>
      <w:r>
        <w:rPr>
          <w:noProof/>
        </w:rPr>
        <w:fldChar w:fldCharType="end"/>
      </w:r>
    </w:p>
    <w:p w14:paraId="1B7F04D6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3.2.41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yuhan19plus\main\adapter\ProductReviewAdapter.java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319</w:t>
      </w:r>
      <w:r>
        <w:rPr>
          <w:noProof/>
        </w:rPr>
        <w:fldChar w:fldCharType="end"/>
      </w:r>
    </w:p>
    <w:p w14:paraId="72E9443B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3.2.42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yuhan19plus\main\data\MainProductData.java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 w:rsidRPr="00D45F7F">
        <w:rPr>
          <w:b/>
          <w:noProof/>
          <w:lang w:eastAsia="ko-KR"/>
        </w:rPr>
        <w:t xml:space="preserve">, </w:t>
      </w:r>
      <w:r w:rsidRPr="00D45F7F">
        <w:rPr>
          <w:b/>
          <w:noProof/>
          <w:lang w:eastAsia="ko-KR"/>
        </w:rPr>
        <w:t>오자현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320</w:t>
      </w:r>
      <w:r>
        <w:rPr>
          <w:noProof/>
        </w:rPr>
        <w:fldChar w:fldCharType="end"/>
      </w:r>
    </w:p>
    <w:p w14:paraId="79EB7800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3.2.43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yuhan19plus\main\data\ProductReviewData.java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321</w:t>
      </w:r>
      <w:r>
        <w:rPr>
          <w:noProof/>
        </w:rPr>
        <w:fldChar w:fldCharType="end"/>
      </w:r>
    </w:p>
    <w:p w14:paraId="59679FD8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 w:rsidRPr="00D45F7F">
        <w:rPr>
          <w:b/>
          <w:noProof/>
          <w:lang w:eastAsia="ko-KR"/>
        </w:rPr>
        <w:t>3.2.44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 w:rsidRPr="00D45F7F">
        <w:rPr>
          <w:b/>
          <w:noProof/>
          <w:lang w:eastAsia="ko-KR"/>
        </w:rPr>
        <w:t xml:space="preserve">yuhan19plus\main\util\DateUtil.java </w:t>
      </w:r>
      <w:r w:rsidRPr="00D45F7F">
        <w:rPr>
          <w:b/>
          <w:noProof/>
          <w:lang w:eastAsia="ko-KR"/>
        </w:rPr>
        <w:t>작성자</w:t>
      </w:r>
      <w:r w:rsidRPr="00D45F7F">
        <w:rPr>
          <w:b/>
          <w:noProof/>
          <w:lang w:eastAsia="ko-KR"/>
        </w:rPr>
        <w:t xml:space="preserve"> : </w:t>
      </w:r>
      <w:r w:rsidRPr="00D45F7F">
        <w:rPr>
          <w:b/>
          <w:noProof/>
          <w:lang w:eastAsia="ko-KR"/>
        </w:rPr>
        <w:t>임성준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322</w:t>
      </w:r>
      <w:r>
        <w:rPr>
          <w:noProof/>
        </w:rPr>
        <w:fldChar w:fldCharType="end"/>
      </w:r>
    </w:p>
    <w:p w14:paraId="776C0771" w14:textId="77777777" w:rsidR="009F4D57" w:rsidRDefault="009F4D5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3.3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 xml:space="preserve">Resource </w:t>
      </w:r>
      <w:r>
        <w:rPr>
          <w:noProof/>
          <w:lang w:eastAsia="ko-KR"/>
        </w:rPr>
        <w:t>파일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323</w:t>
      </w:r>
      <w:r>
        <w:rPr>
          <w:noProof/>
        </w:rPr>
        <w:fldChar w:fldCharType="end"/>
      </w:r>
    </w:p>
    <w:p w14:paraId="0666826D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3.3.1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Drawable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323</w:t>
      </w:r>
      <w:r>
        <w:rPr>
          <w:noProof/>
        </w:rPr>
        <w:fldChar w:fldCharType="end"/>
      </w:r>
    </w:p>
    <w:p w14:paraId="25A63331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3.3.2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Font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_Toc168002299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332</w:t>
      </w:r>
      <w:r>
        <w:rPr>
          <w:noProof/>
        </w:rPr>
        <w:fldChar w:fldCharType="end"/>
      </w:r>
    </w:p>
    <w:p w14:paraId="74069CFD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3.3.3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Strings.xml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_Toc168002300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333</w:t>
      </w:r>
      <w:r>
        <w:rPr>
          <w:noProof/>
        </w:rPr>
        <w:fldChar w:fldCharType="end"/>
      </w:r>
    </w:p>
    <w:p w14:paraId="3CC18CF9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3.3.4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Colors.xml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_Toc168002301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337</w:t>
      </w:r>
      <w:r>
        <w:rPr>
          <w:noProof/>
        </w:rPr>
        <w:fldChar w:fldCharType="end"/>
      </w:r>
    </w:p>
    <w:p w14:paraId="6849F80F" w14:textId="77777777" w:rsidR="009F4D57" w:rsidRDefault="009F4D5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3.4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 xml:space="preserve">Assets </w:t>
      </w:r>
      <w:r>
        <w:rPr>
          <w:noProof/>
          <w:lang w:eastAsia="ko-KR"/>
        </w:rPr>
        <w:t>폴더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_Toc168002302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338</w:t>
      </w:r>
      <w:r>
        <w:rPr>
          <w:noProof/>
        </w:rPr>
        <w:fldChar w:fldCharType="end"/>
      </w:r>
    </w:p>
    <w:p w14:paraId="78BE3BDA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3.4.1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Index.html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_Toc168002303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338</w:t>
      </w:r>
      <w:r>
        <w:rPr>
          <w:noProof/>
        </w:rPr>
        <w:fldChar w:fldCharType="end"/>
      </w:r>
    </w:p>
    <w:p w14:paraId="350B0352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3.4.2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Js/map.js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_Toc168002304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339</w:t>
      </w:r>
      <w:r>
        <w:rPr>
          <w:noProof/>
        </w:rPr>
        <w:fldChar w:fldCharType="end"/>
      </w:r>
    </w:p>
    <w:p w14:paraId="028B34A3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3.4.3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Css/style.css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_Toc168002305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343</w:t>
      </w:r>
      <w:r>
        <w:rPr>
          <w:noProof/>
        </w:rPr>
        <w:fldChar w:fldCharType="end"/>
      </w:r>
    </w:p>
    <w:p w14:paraId="316F0E82" w14:textId="77777777" w:rsidR="009F4D57" w:rsidRDefault="009F4D57">
      <w:pPr>
        <w:pStyle w:val="30"/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3.4.4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 xml:space="preserve">Img </w:t>
      </w:r>
      <w:r>
        <w:rPr>
          <w:noProof/>
          <w:lang w:eastAsia="ko-KR"/>
        </w:rPr>
        <w:t>폴더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_Toc168002306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346</w:t>
      </w:r>
      <w:r>
        <w:rPr>
          <w:noProof/>
        </w:rPr>
        <w:fldChar w:fldCharType="end"/>
      </w:r>
    </w:p>
    <w:p w14:paraId="0C8C5B09" w14:textId="77777777" w:rsidR="009F4D57" w:rsidRDefault="009F4D5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3.5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AndroidManifest.xml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_Toc168002307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346</w:t>
      </w:r>
      <w:r>
        <w:rPr>
          <w:noProof/>
        </w:rPr>
        <w:fldChar w:fldCharType="end"/>
      </w:r>
    </w:p>
    <w:p w14:paraId="7F8D2F86" w14:textId="77777777" w:rsidR="009F4D57" w:rsidRDefault="009F4D5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3.6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Build.gradle.kts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_Toc168002308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348</w:t>
      </w:r>
      <w:r>
        <w:rPr>
          <w:noProof/>
        </w:rPr>
        <w:fldChar w:fldCharType="end"/>
      </w:r>
    </w:p>
    <w:p w14:paraId="66651DEA" w14:textId="77777777" w:rsidR="009F4D57" w:rsidRDefault="009F4D5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3.7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AndroidProjects/build.gradle.kts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_Toc168002309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349</w:t>
      </w:r>
      <w:r>
        <w:rPr>
          <w:noProof/>
        </w:rPr>
        <w:fldChar w:fldCharType="end"/>
      </w:r>
    </w:p>
    <w:p w14:paraId="50398C1F" w14:textId="77777777" w:rsidR="009F4D57" w:rsidRDefault="009F4D5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3.8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Settings.gradle.kts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_Toc168002310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349</w:t>
      </w:r>
      <w:r>
        <w:rPr>
          <w:noProof/>
        </w:rPr>
        <w:fldChar w:fldCharType="end"/>
      </w:r>
    </w:p>
    <w:p w14:paraId="4AC1739A" w14:textId="77777777" w:rsidR="009F4D57" w:rsidRDefault="009F4D57">
      <w:pPr>
        <w:pStyle w:val="10"/>
        <w:tabs>
          <w:tab w:val="left" w:pos="432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  <w:lang w:eastAsia="ko-KR"/>
        </w:rPr>
        <w:t>4.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참고문헌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_Toc168002311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350</w:t>
      </w:r>
      <w:r>
        <w:rPr>
          <w:noProof/>
        </w:rPr>
        <w:fldChar w:fldCharType="end"/>
      </w:r>
    </w:p>
    <w:p w14:paraId="7A7CBBD3" w14:textId="77777777" w:rsidR="009F4D57" w:rsidRDefault="009F4D5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noProof/>
          <w:kern w:val="2"/>
          <w:szCs w:val="22"/>
          <w:lang w:eastAsia="ko-KR"/>
        </w:rPr>
        <w:tab/>
      </w:r>
      <w:r>
        <w:rPr>
          <w:noProof/>
          <w:lang w:eastAsia="ko-KR"/>
        </w:rPr>
        <w:t>참고문헌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_Toc168002312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350</w:t>
      </w:r>
      <w:r>
        <w:rPr>
          <w:noProof/>
        </w:rPr>
        <w:fldChar w:fldCharType="end"/>
      </w:r>
    </w:p>
    <w:p w14:paraId="52DB5240" w14:textId="2B9375B2" w:rsidR="009E0CA4" w:rsidRDefault="009E0CA4">
      <w:pPr>
        <w:pStyle w:val="a3"/>
      </w:pPr>
      <w:r>
        <w:fldChar w:fldCharType="end"/>
      </w:r>
      <w:r>
        <w:rPr>
          <w:lang w:eastAsia="ko-KR"/>
        </w:rPr>
        <w:br w:type="page"/>
      </w:r>
      <w:fldSimple w:instr=" TITLE  \* MERGEFORMAT ">
        <w:r w:rsidR="008B4564">
          <w:t>Software Requirements Specification</w:t>
        </w:r>
      </w:fldSimple>
      <w:r>
        <w:t xml:space="preserve"> </w:t>
      </w:r>
    </w:p>
    <w:p w14:paraId="42EF5098" w14:textId="77777777" w:rsidR="009E0CA4" w:rsidRDefault="00422443">
      <w:pPr>
        <w:pStyle w:val="1"/>
      </w:pPr>
      <w:bookmarkStart w:id="1" w:name="_Toc168002184"/>
      <w:r>
        <w:rPr>
          <w:rFonts w:hint="eastAsia"/>
          <w:lang w:eastAsia="ko-KR"/>
        </w:rPr>
        <w:t>서론</w:t>
      </w:r>
      <w:bookmarkEnd w:id="1"/>
    </w:p>
    <w:p w14:paraId="71F3ADE8" w14:textId="41B6B397" w:rsidR="00492A3F" w:rsidRDefault="00865462" w:rsidP="002007C7">
      <w:pPr>
        <w:pStyle w:val="2"/>
        <w:rPr>
          <w:lang w:eastAsia="ko-KR"/>
        </w:rPr>
      </w:pPr>
      <w:bookmarkStart w:id="2" w:name="_Toc168002185"/>
      <w:r>
        <w:rPr>
          <w:rFonts w:hint="eastAsia"/>
          <w:lang w:eastAsia="ko-KR"/>
        </w:rPr>
        <w:t>애플리케이션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목적</w:t>
      </w:r>
      <w:bookmarkEnd w:id="2"/>
    </w:p>
    <w:p w14:paraId="2C63A38E" w14:textId="47E617F3" w:rsidR="00492A3F" w:rsidRPr="00492A3F" w:rsidRDefault="00492A3F" w:rsidP="00F543B4">
      <w:pPr>
        <w:pStyle w:val="InfoBlue"/>
        <w:rPr>
          <w:lang w:eastAsia="ko-KR"/>
        </w:rPr>
      </w:pPr>
      <w:r>
        <w:rPr>
          <w:rFonts w:hint="eastAsia"/>
          <w:lang w:eastAsia="ko-KR"/>
        </w:rPr>
        <w:t>바쁜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현대사회에서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살아가는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우리에게는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중요합니다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그래서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소요시간을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줄여주는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우리에게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부분입니다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기다려야</w:t>
      </w:r>
      <w:r w:rsidR="000C5960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소요시간이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해결하고자</w:t>
      </w:r>
      <w:r w:rsidR="00A81325">
        <w:rPr>
          <w:rFonts w:hint="eastAsia"/>
          <w:lang w:eastAsia="ko-KR"/>
        </w:rPr>
        <w:t xml:space="preserve"> </w:t>
      </w:r>
      <w:r w:rsidR="00A81325">
        <w:rPr>
          <w:rFonts w:hint="eastAsia"/>
          <w:lang w:eastAsia="ko-KR"/>
        </w:rPr>
        <w:t>저희의</w:t>
      </w:r>
      <w:r w:rsidR="00A81325">
        <w:rPr>
          <w:rFonts w:hint="eastAsia"/>
          <w:lang w:eastAsia="ko-KR"/>
        </w:rPr>
        <w:t xml:space="preserve"> </w:t>
      </w:r>
      <w:r w:rsidR="00A81325">
        <w:rPr>
          <w:rFonts w:hint="eastAsia"/>
          <w:lang w:eastAsia="ko-KR"/>
        </w:rPr>
        <w:t>목적은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현장에서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QR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</w:t>
      </w:r>
      <w:r w:rsidR="00A81325">
        <w:rPr>
          <w:rFonts w:hint="eastAsia"/>
          <w:lang w:eastAsia="ko-KR"/>
        </w:rPr>
        <w:t xml:space="preserve"> </w:t>
      </w:r>
      <w:r w:rsidR="00865462">
        <w:rPr>
          <w:rFonts w:hint="eastAsia"/>
          <w:lang w:eastAsia="ko-KR"/>
        </w:rPr>
        <w:t>애플리케이션</w:t>
      </w:r>
      <w:r w:rsidR="00865462">
        <w:rPr>
          <w:rFonts w:hint="eastAsia"/>
          <w:lang w:eastAsia="ko-KR"/>
        </w:rPr>
        <w:t xml:space="preserve"> </w:t>
      </w:r>
      <w:r w:rsidR="00A81325">
        <w:rPr>
          <w:rFonts w:hint="eastAsia"/>
          <w:lang w:eastAsia="ko-KR"/>
        </w:rPr>
        <w:t>개발입니다</w:t>
      </w:r>
      <w:r>
        <w:rPr>
          <w:rFonts w:hint="eastAsia"/>
          <w:lang w:eastAsia="ko-KR"/>
        </w:rPr>
        <w:t>.</w:t>
      </w:r>
    </w:p>
    <w:p w14:paraId="0586453F" w14:textId="540E80CE" w:rsidR="002007C7" w:rsidRDefault="00AC7868" w:rsidP="002007C7">
      <w:pPr>
        <w:pStyle w:val="2"/>
        <w:rPr>
          <w:lang w:eastAsia="ko-KR"/>
        </w:rPr>
      </w:pPr>
      <w:bookmarkStart w:id="3" w:name="_Toc168002186"/>
      <w:r>
        <w:rPr>
          <w:rFonts w:hint="eastAsia"/>
          <w:lang w:eastAsia="ko-KR"/>
        </w:rPr>
        <w:t>정의</w:t>
      </w:r>
      <w:bookmarkEnd w:id="3"/>
    </w:p>
    <w:p w14:paraId="0B1B4061" w14:textId="71EC0950" w:rsidR="00492A3F" w:rsidRPr="00492A3F" w:rsidRDefault="008C58BA" w:rsidP="00F543B4">
      <w:pPr>
        <w:pStyle w:val="InfoBlue"/>
        <w:rPr>
          <w:lang w:eastAsia="ko-KR"/>
        </w:rPr>
      </w:pPr>
      <w:r>
        <w:rPr>
          <w:lang w:eastAsia="ko-KR"/>
        </w:rPr>
        <w:t>등록된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매장에서</w:t>
      </w:r>
      <w:r>
        <w:rPr>
          <w:rFonts w:hint="eastAsia"/>
          <w:lang w:eastAsia="ko-KR"/>
        </w:rPr>
        <w:t xml:space="preserve"> </w:t>
      </w:r>
      <w:r w:rsidR="00AC7868">
        <w:rPr>
          <w:lang w:eastAsia="ko-KR"/>
        </w:rPr>
        <w:t>QR</w:t>
      </w:r>
      <w:r w:rsidR="00AC7868">
        <w:rPr>
          <w:rFonts w:hint="eastAsia"/>
          <w:lang w:eastAsia="ko-KR"/>
        </w:rPr>
        <w:t>코드를</w:t>
      </w:r>
      <w:r w:rsidR="00AC7868">
        <w:rPr>
          <w:rFonts w:hint="eastAsia"/>
          <w:lang w:eastAsia="ko-KR"/>
        </w:rPr>
        <w:t xml:space="preserve"> </w:t>
      </w:r>
      <w:r w:rsidR="00AC7868">
        <w:rPr>
          <w:rFonts w:hint="eastAsia"/>
          <w:lang w:eastAsia="ko-KR"/>
        </w:rPr>
        <w:t>활용하여</w:t>
      </w:r>
      <w:r w:rsidR="00AC7868">
        <w:rPr>
          <w:rFonts w:hint="eastAsia"/>
          <w:lang w:eastAsia="ko-KR"/>
        </w:rPr>
        <w:t xml:space="preserve"> </w:t>
      </w:r>
      <w:r w:rsidR="00AC7868">
        <w:rPr>
          <w:rFonts w:hint="eastAsia"/>
          <w:lang w:eastAsia="ko-KR"/>
        </w:rPr>
        <w:t>상품</w:t>
      </w:r>
      <w:r w:rsidR="00AC7868">
        <w:rPr>
          <w:rFonts w:hint="eastAsia"/>
          <w:lang w:eastAsia="ko-KR"/>
        </w:rPr>
        <w:t xml:space="preserve"> </w:t>
      </w:r>
      <w:r w:rsidR="00AC7868">
        <w:rPr>
          <w:rFonts w:hint="eastAsia"/>
          <w:lang w:eastAsia="ko-KR"/>
        </w:rPr>
        <w:t>결제가</w:t>
      </w:r>
      <w:r w:rsidR="00AC7868">
        <w:rPr>
          <w:rFonts w:hint="eastAsia"/>
          <w:lang w:eastAsia="ko-KR"/>
        </w:rPr>
        <w:t xml:space="preserve"> </w:t>
      </w:r>
      <w:r w:rsidR="00AC7868">
        <w:rPr>
          <w:rFonts w:hint="eastAsia"/>
          <w:lang w:eastAsia="ko-KR"/>
        </w:rPr>
        <w:t>가능한</w:t>
      </w:r>
      <w:r w:rsidR="00AC7868">
        <w:rPr>
          <w:rFonts w:hint="eastAsia"/>
          <w:lang w:eastAsia="ko-KR"/>
        </w:rPr>
        <w:t xml:space="preserve"> </w:t>
      </w:r>
      <w:r w:rsidR="00AC7868">
        <w:rPr>
          <w:lang w:eastAsia="ko-KR"/>
        </w:rPr>
        <w:t>QR</w:t>
      </w:r>
      <w:r w:rsidR="00AC7868">
        <w:rPr>
          <w:rFonts w:hint="eastAsia"/>
          <w:lang w:eastAsia="ko-KR"/>
        </w:rPr>
        <w:t>코드</w:t>
      </w:r>
      <w:r w:rsidR="00AC7868">
        <w:rPr>
          <w:rFonts w:hint="eastAsia"/>
          <w:lang w:eastAsia="ko-KR"/>
        </w:rPr>
        <w:t xml:space="preserve"> </w:t>
      </w:r>
      <w:r w:rsidR="00AE4DC4">
        <w:rPr>
          <w:rFonts w:hint="eastAsia"/>
          <w:lang w:eastAsia="ko-KR"/>
        </w:rPr>
        <w:t>현장</w:t>
      </w:r>
      <w:r w:rsidR="00AE4DC4">
        <w:rPr>
          <w:rFonts w:hint="eastAsia"/>
          <w:lang w:eastAsia="ko-KR"/>
        </w:rPr>
        <w:t xml:space="preserve"> </w:t>
      </w:r>
      <w:r w:rsidR="00AC7868">
        <w:rPr>
          <w:rFonts w:hint="eastAsia"/>
          <w:lang w:eastAsia="ko-KR"/>
        </w:rPr>
        <w:t>결제</w:t>
      </w:r>
      <w:r w:rsidR="00AC7868">
        <w:rPr>
          <w:rFonts w:hint="eastAsia"/>
          <w:lang w:eastAsia="ko-KR"/>
        </w:rPr>
        <w:t xml:space="preserve"> </w:t>
      </w:r>
      <w:r w:rsidR="00AC7868">
        <w:rPr>
          <w:rFonts w:hint="eastAsia"/>
          <w:lang w:eastAsia="ko-KR"/>
        </w:rPr>
        <w:t>시스템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애플리케이션</w:t>
      </w:r>
      <w:r>
        <w:rPr>
          <w:rFonts w:hint="eastAsia"/>
          <w:lang w:eastAsia="ko-KR"/>
        </w:rPr>
        <w:t xml:space="preserve"> </w:t>
      </w:r>
      <w:r w:rsidR="00AC7868">
        <w:rPr>
          <w:rFonts w:hint="eastAsia"/>
          <w:lang w:eastAsia="ko-KR"/>
        </w:rPr>
        <w:t>입니다</w:t>
      </w:r>
      <w:r w:rsidR="00AC7868">
        <w:rPr>
          <w:rFonts w:hint="eastAsia"/>
          <w:lang w:eastAsia="ko-KR"/>
        </w:rPr>
        <w:t>.</w:t>
      </w:r>
    </w:p>
    <w:p w14:paraId="2F818F73" w14:textId="54DA7322" w:rsidR="009E0CA4" w:rsidRDefault="00AC7868">
      <w:pPr>
        <w:pStyle w:val="2"/>
      </w:pPr>
      <w:bookmarkStart w:id="4" w:name="_Toc168002187"/>
      <w:r>
        <w:rPr>
          <w:rFonts w:hint="eastAsia"/>
          <w:lang w:eastAsia="ko-KR"/>
        </w:rPr>
        <w:t>사용범위</w:t>
      </w:r>
      <w:bookmarkEnd w:id="4"/>
    </w:p>
    <w:p w14:paraId="1868E9D3" w14:textId="2633BB1E" w:rsidR="009E0CA4" w:rsidRPr="00AC7868" w:rsidRDefault="00F543B4" w:rsidP="00F543B4">
      <w:pPr>
        <w:pStyle w:val="InfoBlue"/>
        <w:rPr>
          <w:lang w:eastAsia="ko-KR"/>
        </w:rPr>
      </w:pPr>
      <w:r>
        <w:rPr>
          <w:rFonts w:hint="eastAsia"/>
          <w:lang w:eastAsia="ko-KR"/>
        </w:rPr>
        <w:t>제품에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QR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스티커에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담고</w:t>
      </w:r>
      <w:r>
        <w:rPr>
          <w:rFonts w:hint="eastAsia"/>
          <w:lang w:eastAsia="ko-KR"/>
        </w:rPr>
        <w:t xml:space="preserve"> </w:t>
      </w:r>
      <w:r w:rsidR="00AC7868">
        <w:rPr>
          <w:rFonts w:hint="eastAsia"/>
          <w:lang w:eastAsia="ko-KR"/>
        </w:rPr>
        <w:t>붙여서</w:t>
      </w:r>
      <w:r w:rsidR="00AC7868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판매</w:t>
      </w:r>
      <w:r>
        <w:rPr>
          <w:rFonts w:hint="eastAsia"/>
          <w:lang w:eastAsia="ko-KR"/>
        </w:rPr>
        <w:t xml:space="preserve"> </w:t>
      </w:r>
      <w:r w:rsidR="00AC7868">
        <w:rPr>
          <w:rFonts w:hint="eastAsia"/>
          <w:lang w:eastAsia="ko-KR"/>
        </w:rPr>
        <w:t>가능한</w:t>
      </w:r>
      <w:r w:rsidR="00AC7868">
        <w:rPr>
          <w:rFonts w:hint="eastAsia"/>
          <w:lang w:eastAsia="ko-KR"/>
        </w:rPr>
        <w:t xml:space="preserve"> </w:t>
      </w:r>
      <w:r w:rsidR="00AC7868">
        <w:rPr>
          <w:rFonts w:hint="eastAsia"/>
          <w:lang w:eastAsia="ko-KR"/>
        </w:rPr>
        <w:t>상품이</w:t>
      </w:r>
      <w:r>
        <w:rPr>
          <w:rFonts w:hint="eastAsia"/>
          <w:lang w:eastAsia="ko-KR"/>
        </w:rPr>
        <w:t>면서</w:t>
      </w:r>
      <w:r w:rsidR="00AC7868">
        <w:rPr>
          <w:rFonts w:hint="eastAsia"/>
          <w:lang w:eastAsia="ko-KR"/>
        </w:rPr>
        <w:t xml:space="preserve"> </w:t>
      </w:r>
      <w:r w:rsidR="00AC7868">
        <w:rPr>
          <w:rFonts w:hint="eastAsia"/>
          <w:lang w:eastAsia="ko-KR"/>
        </w:rPr>
        <w:t>가격대가</w:t>
      </w:r>
      <w:r w:rsidR="00AC7868">
        <w:rPr>
          <w:rFonts w:hint="eastAsia"/>
          <w:lang w:eastAsia="ko-KR"/>
        </w:rPr>
        <w:t xml:space="preserve"> </w:t>
      </w:r>
      <w:r w:rsidR="00AC7868">
        <w:rPr>
          <w:rFonts w:hint="eastAsia"/>
          <w:lang w:eastAsia="ko-KR"/>
        </w:rPr>
        <w:t>낮은</w:t>
      </w:r>
      <w:r w:rsidR="00AC7868">
        <w:rPr>
          <w:rFonts w:hint="eastAsia"/>
          <w:lang w:eastAsia="ko-KR"/>
        </w:rPr>
        <w:t xml:space="preserve"> </w:t>
      </w:r>
      <w:r w:rsidR="00AC7868">
        <w:rPr>
          <w:rFonts w:hint="eastAsia"/>
          <w:lang w:eastAsia="ko-KR"/>
        </w:rPr>
        <w:t>매장에서</w:t>
      </w:r>
      <w:r w:rsidR="00AC7868">
        <w:rPr>
          <w:rFonts w:hint="eastAsia"/>
          <w:lang w:eastAsia="ko-KR"/>
        </w:rPr>
        <w:t xml:space="preserve"> </w:t>
      </w:r>
      <w:r w:rsidR="00AC7868">
        <w:rPr>
          <w:rFonts w:hint="eastAsia"/>
          <w:lang w:eastAsia="ko-KR"/>
        </w:rPr>
        <w:t>사용가능</w:t>
      </w:r>
      <w:r w:rsidR="00AC7868">
        <w:rPr>
          <w:rFonts w:hint="eastAsia"/>
          <w:lang w:eastAsia="ko-KR"/>
        </w:rPr>
        <w:t xml:space="preserve"> </w:t>
      </w:r>
      <w:r w:rsidR="00AC7868">
        <w:rPr>
          <w:rFonts w:hint="eastAsia"/>
          <w:lang w:eastAsia="ko-KR"/>
        </w:rPr>
        <w:t>합니다</w:t>
      </w:r>
      <w:r w:rsidR="00AC7868">
        <w:rPr>
          <w:rFonts w:hint="eastAsia"/>
          <w:lang w:eastAsia="ko-KR"/>
        </w:rPr>
        <w:t>.</w:t>
      </w:r>
      <w:r w:rsidR="00AC7868" w:rsidRPr="002007C7">
        <w:rPr>
          <w:rFonts w:hint="eastAsia"/>
          <w:lang w:eastAsia="ko-KR"/>
        </w:rPr>
        <w:t xml:space="preserve"> </w:t>
      </w:r>
      <w:r w:rsidR="00AC7868">
        <w:rPr>
          <w:rFonts w:hint="eastAsia"/>
          <w:lang w:eastAsia="ko-KR"/>
        </w:rPr>
        <w:t>예를</w:t>
      </w:r>
      <w:r w:rsidR="00AC7868">
        <w:rPr>
          <w:rFonts w:hint="eastAsia"/>
          <w:lang w:eastAsia="ko-KR"/>
        </w:rPr>
        <w:t xml:space="preserve"> </w:t>
      </w:r>
      <w:r w:rsidR="00AC7868">
        <w:rPr>
          <w:rFonts w:hint="eastAsia"/>
          <w:lang w:eastAsia="ko-KR"/>
        </w:rPr>
        <w:t>들면</w:t>
      </w:r>
      <w:r w:rsidR="00AC7868">
        <w:rPr>
          <w:rFonts w:hint="eastAsia"/>
          <w:lang w:eastAsia="ko-KR"/>
        </w:rPr>
        <w:t xml:space="preserve"> </w:t>
      </w:r>
      <w:r w:rsidR="00AC7868">
        <w:rPr>
          <w:rFonts w:hint="eastAsia"/>
          <w:lang w:eastAsia="ko-KR"/>
        </w:rPr>
        <w:t>다이소</w:t>
      </w:r>
      <w:r w:rsidR="00AC7868">
        <w:rPr>
          <w:rFonts w:hint="eastAsia"/>
          <w:lang w:eastAsia="ko-KR"/>
        </w:rPr>
        <w:t xml:space="preserve">, </w:t>
      </w:r>
      <w:r w:rsidR="00AC7868">
        <w:rPr>
          <w:rFonts w:hint="eastAsia"/>
          <w:lang w:eastAsia="ko-KR"/>
        </w:rPr>
        <w:t>편의점</w:t>
      </w:r>
      <w:r w:rsidR="00AC7868">
        <w:rPr>
          <w:rFonts w:hint="eastAsia"/>
          <w:lang w:eastAsia="ko-KR"/>
        </w:rPr>
        <w:t xml:space="preserve"> </w:t>
      </w:r>
      <w:r w:rsidR="00AC7868">
        <w:rPr>
          <w:rFonts w:hint="eastAsia"/>
          <w:lang w:eastAsia="ko-KR"/>
        </w:rPr>
        <w:t>등이</w:t>
      </w:r>
      <w:r w:rsidR="00AC7868">
        <w:rPr>
          <w:rFonts w:hint="eastAsia"/>
          <w:lang w:eastAsia="ko-KR"/>
        </w:rPr>
        <w:t xml:space="preserve"> </w:t>
      </w:r>
      <w:r w:rsidR="00AC7868">
        <w:rPr>
          <w:rFonts w:hint="eastAsia"/>
          <w:lang w:eastAsia="ko-KR"/>
        </w:rPr>
        <w:t>있습니다</w:t>
      </w:r>
      <w:r w:rsidR="00AC7868">
        <w:rPr>
          <w:rFonts w:hint="eastAsia"/>
          <w:lang w:eastAsia="ko-KR"/>
        </w:rPr>
        <w:t>.</w:t>
      </w:r>
    </w:p>
    <w:p w14:paraId="605B0623" w14:textId="0786B46C" w:rsidR="007F7B0A" w:rsidRDefault="007F7B0A" w:rsidP="007F7B0A">
      <w:pPr>
        <w:pStyle w:val="2"/>
        <w:rPr>
          <w:lang w:eastAsia="ko-KR"/>
        </w:rPr>
      </w:pPr>
      <w:bookmarkStart w:id="5" w:name="_Toc168002188"/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사례</w:t>
      </w:r>
      <w:bookmarkEnd w:id="5"/>
    </w:p>
    <w:p w14:paraId="66F81E04" w14:textId="60DF53A8" w:rsidR="007F7B0A" w:rsidRDefault="007F7B0A" w:rsidP="007F7B0A">
      <w:pPr>
        <w:pStyle w:val="InfoBlue"/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다이소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편의점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셀프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매장들이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대표적으로</w:t>
      </w:r>
      <w:r>
        <w:rPr>
          <w:rFonts w:hint="eastAsia"/>
          <w:lang w:eastAsia="ko-KR"/>
        </w:rPr>
        <w:t xml:space="preserve"> PAYBOOC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 w:rsidR="000C161B">
        <w:rPr>
          <w:lang w:eastAsia="ko-KR"/>
        </w:rPr>
        <w:br/>
      </w:r>
    </w:p>
    <w:p w14:paraId="56238CBB" w14:textId="1A04E9FE" w:rsidR="009E0CA4" w:rsidRDefault="006371B2">
      <w:pPr>
        <w:pStyle w:val="1"/>
        <w:rPr>
          <w:lang w:eastAsia="ko-KR"/>
        </w:rPr>
      </w:pPr>
      <w:bookmarkStart w:id="6" w:name="_Toc168002189"/>
      <w:r>
        <w:rPr>
          <w:rFonts w:hint="eastAsia"/>
          <w:lang w:eastAsia="ko-KR"/>
        </w:rPr>
        <w:t>프로젝트</w:t>
      </w:r>
      <w:bookmarkEnd w:id="6"/>
      <w:r w:rsidR="009E0CA4">
        <w:rPr>
          <w:lang w:eastAsia="ko-KR"/>
        </w:rPr>
        <w:t xml:space="preserve"> </w:t>
      </w:r>
    </w:p>
    <w:p w14:paraId="4E51F47D" w14:textId="6CF54418" w:rsidR="006371B2" w:rsidRDefault="006371B2" w:rsidP="006371B2">
      <w:pPr>
        <w:pStyle w:val="2"/>
        <w:rPr>
          <w:lang w:eastAsia="ko-KR"/>
        </w:rPr>
      </w:pPr>
      <w:bookmarkStart w:id="7" w:name="_Toc168002190"/>
      <w:r>
        <w:rPr>
          <w:rFonts w:hint="eastAsia"/>
          <w:lang w:eastAsia="ko-KR"/>
        </w:rPr>
        <w:t>애플리케이션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bookmarkEnd w:id="7"/>
    </w:p>
    <w:p w14:paraId="45F2A278" w14:textId="12CAB7C4" w:rsidR="006371B2" w:rsidRDefault="006371B2" w:rsidP="000D2A14">
      <w:pPr>
        <w:pStyle w:val="InfoBlue"/>
        <w:rPr>
          <w:lang w:eastAsia="ko-KR"/>
        </w:rPr>
      </w:pPr>
      <w:r>
        <w:rPr>
          <w:rFonts w:hint="eastAsia"/>
          <w:lang w:eastAsia="ko-KR"/>
        </w:rPr>
        <w:t>QR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고객의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입장에서는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애플리케이션에서</w:t>
      </w:r>
      <w:r>
        <w:rPr>
          <w:rFonts w:hint="eastAsia"/>
          <w:lang w:eastAsia="ko-KR"/>
        </w:rPr>
        <w:t xml:space="preserve"> </w:t>
      </w:r>
      <w:r w:rsidR="00ED104E">
        <w:rPr>
          <w:rFonts w:hint="eastAsia"/>
          <w:lang w:eastAsia="ko-KR"/>
        </w:rPr>
        <w:t>검색을</w:t>
      </w:r>
      <w:r w:rsidR="00ED104E">
        <w:rPr>
          <w:rFonts w:hint="eastAsia"/>
          <w:lang w:eastAsia="ko-KR"/>
        </w:rPr>
        <w:t xml:space="preserve"> </w:t>
      </w:r>
      <w:r w:rsidR="00ED104E">
        <w:rPr>
          <w:rFonts w:hint="eastAsia"/>
          <w:lang w:eastAsia="ko-KR"/>
        </w:rPr>
        <w:t>통해</w:t>
      </w:r>
      <w:r w:rsidR="00ED104E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매장의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위치정보를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알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수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있으며</w:t>
      </w:r>
      <w:r w:rsidR="000D6E81">
        <w:rPr>
          <w:rFonts w:hint="eastAsia"/>
          <w:lang w:eastAsia="ko-KR"/>
        </w:rPr>
        <w:t xml:space="preserve"> </w:t>
      </w:r>
      <w:r w:rsidR="00ED104E">
        <w:rPr>
          <w:rFonts w:hint="eastAsia"/>
          <w:lang w:eastAsia="ko-KR"/>
        </w:rPr>
        <w:t>등록된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재고현황을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2186413B" w14:textId="6BD4DFF2" w:rsidR="006371B2" w:rsidRDefault="006371B2" w:rsidP="000D2A14">
      <w:pPr>
        <w:pStyle w:val="InfoBlue"/>
        <w:rPr>
          <w:lang w:eastAsia="ko-KR"/>
        </w:rPr>
      </w:pP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애플리케이션의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</w:t>
      </w:r>
      <w:r w:rsidR="000D2A14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장바구니에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담기고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쉽게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말해</w:t>
      </w:r>
      <w:r w:rsidR="000D6E81">
        <w:rPr>
          <w:rFonts w:hint="eastAsia"/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절반은</w:t>
      </w:r>
      <w:r>
        <w:rPr>
          <w:rFonts w:hint="eastAsia"/>
          <w:lang w:eastAsia="ko-KR"/>
        </w:rPr>
        <w:t xml:space="preserve"> QR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카메라화면이고</w:t>
      </w:r>
      <w:r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나머지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절반은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현재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사용중인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결제시스템인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포스기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입니다</w:t>
      </w:r>
      <w:r w:rsidR="000D6E81">
        <w:rPr>
          <w:rFonts w:hint="eastAsia"/>
          <w:lang w:eastAsia="ko-KR"/>
        </w:rPr>
        <w:t xml:space="preserve">. </w:t>
      </w:r>
      <w:r w:rsidR="000D6E81">
        <w:rPr>
          <w:rFonts w:hint="eastAsia"/>
          <w:lang w:eastAsia="ko-KR"/>
        </w:rPr>
        <w:t>결제된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후에는</w:t>
      </w:r>
      <w:r w:rsidR="000D6E81">
        <w:rPr>
          <w:rFonts w:hint="eastAsia"/>
          <w:lang w:eastAsia="ko-KR"/>
        </w:rPr>
        <w:t xml:space="preserve"> My Page </w:t>
      </w:r>
      <w:r w:rsidR="000D6E81">
        <w:rPr>
          <w:rFonts w:hint="eastAsia"/>
          <w:lang w:eastAsia="ko-KR"/>
        </w:rPr>
        <w:t>에서</w:t>
      </w:r>
      <w:r w:rsidR="000D6E8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결제내역까지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 w:rsidR="001942D5">
        <w:rPr>
          <w:rFonts w:hint="eastAsia"/>
          <w:lang w:eastAsia="ko-KR"/>
        </w:rPr>
        <w:t>있고</w:t>
      </w:r>
      <w:r w:rsidR="001942D5">
        <w:rPr>
          <w:rFonts w:hint="eastAsia"/>
          <w:lang w:eastAsia="ko-KR"/>
        </w:rPr>
        <w:t xml:space="preserve"> </w:t>
      </w:r>
      <w:r w:rsidR="001942D5">
        <w:rPr>
          <w:rFonts w:hint="eastAsia"/>
          <w:lang w:eastAsia="ko-KR"/>
        </w:rPr>
        <w:t>구매한</w:t>
      </w:r>
      <w:r w:rsidR="001942D5">
        <w:rPr>
          <w:rFonts w:hint="eastAsia"/>
          <w:lang w:eastAsia="ko-KR"/>
        </w:rPr>
        <w:t xml:space="preserve"> </w:t>
      </w:r>
      <w:r w:rsidR="001942D5">
        <w:rPr>
          <w:rFonts w:hint="eastAsia"/>
          <w:lang w:eastAsia="ko-KR"/>
        </w:rPr>
        <w:t>상품만</w:t>
      </w:r>
      <w:r w:rsidR="001942D5">
        <w:rPr>
          <w:rFonts w:hint="eastAsia"/>
          <w:lang w:eastAsia="ko-KR"/>
        </w:rPr>
        <w:t xml:space="preserve"> </w:t>
      </w:r>
      <w:r w:rsidR="001942D5">
        <w:rPr>
          <w:rFonts w:hint="eastAsia"/>
          <w:lang w:eastAsia="ko-KR"/>
        </w:rPr>
        <w:t>리뷰작성을</w:t>
      </w:r>
      <w:r w:rsidR="001942D5">
        <w:rPr>
          <w:rFonts w:hint="eastAsia"/>
          <w:lang w:eastAsia="ko-KR"/>
        </w:rPr>
        <w:t xml:space="preserve"> </w:t>
      </w:r>
      <w:r w:rsidR="001942D5">
        <w:rPr>
          <w:rFonts w:hint="eastAsia"/>
          <w:lang w:eastAsia="ko-KR"/>
        </w:rPr>
        <w:t>할</w:t>
      </w:r>
      <w:r w:rsidR="001942D5">
        <w:rPr>
          <w:rFonts w:hint="eastAsia"/>
          <w:lang w:eastAsia="ko-KR"/>
        </w:rPr>
        <w:t xml:space="preserve"> </w:t>
      </w:r>
      <w:r w:rsidR="001942D5">
        <w:rPr>
          <w:rFonts w:hint="eastAsia"/>
          <w:lang w:eastAsia="ko-KR"/>
        </w:rPr>
        <w:t>수</w:t>
      </w:r>
      <w:r w:rsidR="001942D5">
        <w:rPr>
          <w:rFonts w:hint="eastAsia"/>
          <w:lang w:eastAsia="ko-KR"/>
        </w:rPr>
        <w:t xml:space="preserve"> </w:t>
      </w:r>
      <w:r w:rsidR="001942D5"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예정입니다</w:t>
      </w:r>
      <w:r>
        <w:rPr>
          <w:rFonts w:hint="eastAsia"/>
          <w:lang w:eastAsia="ko-KR"/>
        </w:rPr>
        <w:t>.</w:t>
      </w:r>
    </w:p>
    <w:p w14:paraId="279F6BD9" w14:textId="5DC18348" w:rsidR="000D2A14" w:rsidRDefault="000D2A14" w:rsidP="006371B2">
      <w:pPr>
        <w:pStyle w:val="InfoBlue"/>
        <w:rPr>
          <w:lang w:eastAsia="ko-KR"/>
        </w:rPr>
      </w:pPr>
      <w:r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비회원으로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비회원일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발급하여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애플리케이션을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비회원과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차이점은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회원가입을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적립되어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하지만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비회원일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없습니다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추가로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비회원일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남길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없습니다</w:t>
      </w:r>
      <w:r>
        <w:rPr>
          <w:rFonts w:hint="eastAsia"/>
          <w:lang w:eastAsia="ko-KR"/>
        </w:rPr>
        <w:t>.</w:t>
      </w:r>
    </w:p>
    <w:p w14:paraId="6C228D97" w14:textId="2E24A19D" w:rsidR="006371B2" w:rsidRDefault="006371B2" w:rsidP="006371B2">
      <w:pPr>
        <w:pStyle w:val="InfoBlue"/>
        <w:rPr>
          <w:lang w:eastAsia="ko-KR"/>
        </w:rPr>
      </w:pPr>
      <w:r>
        <w:rPr>
          <w:rFonts w:hint="eastAsia"/>
          <w:lang w:eastAsia="ko-KR"/>
        </w:rPr>
        <w:t>관리자의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입장에서는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회원의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탈퇴</w:t>
      </w:r>
      <w:r w:rsidR="000D2A14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처리가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가능하고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최근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애플리케이션에서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결제된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내역</w:t>
      </w:r>
      <w:r w:rsidR="002F5514">
        <w:rPr>
          <w:rFonts w:hint="eastAsia"/>
          <w:lang w:eastAsia="ko-KR"/>
        </w:rPr>
        <w:t xml:space="preserve"> </w:t>
      </w:r>
      <w:r w:rsidR="002F5514">
        <w:rPr>
          <w:rFonts w:hint="eastAsia"/>
          <w:lang w:eastAsia="ko-KR"/>
        </w:rPr>
        <w:t>전체를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볼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수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있고</w:t>
      </w:r>
      <w:r w:rsidR="000D6E81">
        <w:rPr>
          <w:rFonts w:hint="eastAsia"/>
          <w:lang w:eastAsia="ko-KR"/>
        </w:rPr>
        <w:t xml:space="preserve"> </w:t>
      </w:r>
      <w:r w:rsidR="001942D5">
        <w:rPr>
          <w:rFonts w:hint="eastAsia"/>
          <w:lang w:eastAsia="ko-KR"/>
        </w:rPr>
        <w:t>대면으로</w:t>
      </w:r>
      <w:r w:rsidR="001942D5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결제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취소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요청이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들어오면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회원</w:t>
      </w:r>
      <w:r w:rsidR="000D6E81">
        <w:rPr>
          <w:rFonts w:hint="eastAsia"/>
          <w:lang w:eastAsia="ko-KR"/>
        </w:rPr>
        <w:t>ID</w:t>
      </w:r>
      <w:r w:rsidR="000D6E81">
        <w:rPr>
          <w:rFonts w:hint="eastAsia"/>
          <w:lang w:eastAsia="ko-KR"/>
        </w:rPr>
        <w:t>를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검색하여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해당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결제를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취소할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수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있습니다</w:t>
      </w:r>
      <w:r w:rsidR="000D6E81">
        <w:rPr>
          <w:rFonts w:hint="eastAsia"/>
          <w:lang w:eastAsia="ko-KR"/>
        </w:rPr>
        <w:t>.</w:t>
      </w:r>
      <w:r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또한</w:t>
      </w:r>
      <w:r w:rsidR="000D6E8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상품데이터를</w:t>
      </w:r>
      <w:r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등록</w:t>
      </w:r>
      <w:r w:rsidR="000D6E81">
        <w:rPr>
          <w:rFonts w:hint="eastAsia"/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삭제가</w:t>
      </w:r>
      <w:r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가능하여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상품을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관리할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수</w:t>
      </w:r>
      <w:r w:rsidR="000D6E81">
        <w:rPr>
          <w:rFonts w:hint="eastAsia"/>
          <w:lang w:eastAsia="ko-KR"/>
        </w:rPr>
        <w:t xml:space="preserve"> </w:t>
      </w:r>
      <w:r w:rsidR="000D6E81"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규모가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어렵지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예정입니다</w:t>
      </w:r>
      <w:r>
        <w:rPr>
          <w:rFonts w:hint="eastAsia"/>
          <w:lang w:eastAsia="ko-KR"/>
        </w:rPr>
        <w:t>.</w:t>
      </w:r>
    </w:p>
    <w:p w14:paraId="041D08B0" w14:textId="77777777" w:rsidR="006371B2" w:rsidRPr="000D6E81" w:rsidRDefault="006371B2" w:rsidP="006371B2">
      <w:pPr>
        <w:rPr>
          <w:lang w:eastAsia="ko-KR"/>
        </w:rPr>
      </w:pPr>
    </w:p>
    <w:p w14:paraId="502639AC" w14:textId="13D348C7" w:rsidR="00B97C6E" w:rsidRDefault="00B97C6E">
      <w:pPr>
        <w:pStyle w:val="2"/>
        <w:rPr>
          <w:lang w:eastAsia="ko-KR"/>
        </w:rPr>
      </w:pPr>
      <w:bookmarkStart w:id="8" w:name="_Toc168002191"/>
      <w:r>
        <w:rPr>
          <w:rFonts w:hint="eastAsia"/>
          <w:lang w:eastAsia="ko-KR"/>
        </w:rPr>
        <w:lastRenderedPageBreak/>
        <w:t>개발환경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</w:t>
      </w:r>
      <w:bookmarkEnd w:id="8"/>
    </w:p>
    <w:p w14:paraId="6957641B" w14:textId="6E9351E0" w:rsidR="00B97C6E" w:rsidRDefault="00B97C6E" w:rsidP="00B97C6E">
      <w:pPr>
        <w:pStyle w:val="InfoBlue"/>
        <w:rPr>
          <w:lang w:eastAsia="ko-KR"/>
        </w:rPr>
      </w:pPr>
      <w:r>
        <w:rPr>
          <w:rFonts w:hint="eastAsia"/>
          <w:lang w:eastAsia="ko-KR"/>
        </w:rPr>
        <w:t>개발</w:t>
      </w:r>
      <w:r w:rsidR="00617547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 : Android Studio</w:t>
      </w:r>
    </w:p>
    <w:p w14:paraId="7C33449F" w14:textId="4BE61C14" w:rsidR="00FB3679" w:rsidRDefault="00FB3679" w:rsidP="00B97C6E">
      <w:pPr>
        <w:pStyle w:val="InfoBlue"/>
        <w:rPr>
          <w:lang w:eastAsia="ko-KR"/>
        </w:rPr>
      </w:pPr>
      <w:r>
        <w:rPr>
          <w:rFonts w:hint="eastAsia"/>
          <w:lang w:eastAsia="ko-KR"/>
        </w:rPr>
        <w:t>기술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</w:t>
      </w:r>
      <w:r>
        <w:rPr>
          <w:rFonts w:hint="eastAsia"/>
          <w:lang w:eastAsia="ko-KR"/>
        </w:rPr>
        <w:t xml:space="preserve"> : Java, Figma, Photoshop, Firebase, SQLite</w:t>
      </w:r>
    </w:p>
    <w:p w14:paraId="26A1CFEB" w14:textId="71C15AC1" w:rsidR="00B97C6E" w:rsidRDefault="00FB3679" w:rsidP="00672422">
      <w:pPr>
        <w:pStyle w:val="InfoBlue"/>
        <w:rPr>
          <w:lang w:eastAsia="ko-KR"/>
        </w:rPr>
      </w:pPr>
      <w:r>
        <w:rPr>
          <w:rFonts w:hint="eastAsia"/>
          <w:lang w:eastAsia="ko-KR"/>
        </w:rPr>
        <w:t xml:space="preserve">SDK </w:t>
      </w:r>
      <w:r>
        <w:rPr>
          <w:rFonts w:hint="eastAsia"/>
          <w:lang w:eastAsia="ko-KR"/>
        </w:rPr>
        <w:t>최소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버전</w:t>
      </w:r>
      <w:r>
        <w:rPr>
          <w:rFonts w:hint="eastAsia"/>
          <w:lang w:eastAsia="ko-KR"/>
        </w:rPr>
        <w:t xml:space="preserve"> : 33</w:t>
      </w:r>
    </w:p>
    <w:p w14:paraId="13993061" w14:textId="77777777" w:rsidR="00B97C6E" w:rsidRPr="00B97C6E" w:rsidRDefault="00B97C6E" w:rsidP="00B97C6E">
      <w:pPr>
        <w:rPr>
          <w:lang w:eastAsia="ko-KR"/>
        </w:rPr>
      </w:pPr>
    </w:p>
    <w:p w14:paraId="2CDAC032" w14:textId="13D0A4C0" w:rsidR="009E0CA4" w:rsidRDefault="006371B2">
      <w:pPr>
        <w:pStyle w:val="2"/>
        <w:rPr>
          <w:lang w:eastAsia="ko-KR"/>
        </w:rPr>
      </w:pPr>
      <w:bookmarkStart w:id="9" w:name="_Toc168002192"/>
      <w:r>
        <w:rPr>
          <w:rFonts w:hint="eastAsia"/>
          <w:lang w:eastAsia="ko-KR"/>
        </w:rPr>
        <w:t>담당업무</w:t>
      </w:r>
      <w:bookmarkEnd w:id="9"/>
    </w:p>
    <w:p w14:paraId="6B2790E2" w14:textId="24B8FAAF" w:rsidR="00471FD0" w:rsidRPr="00226EE2" w:rsidRDefault="00473661" w:rsidP="004D726B">
      <w:pPr>
        <w:pStyle w:val="InfoBlue"/>
        <w:rPr>
          <w:b/>
          <w:lang w:eastAsia="ko-KR"/>
        </w:rPr>
      </w:pPr>
      <w:r w:rsidRPr="00226EE2">
        <w:rPr>
          <w:rFonts w:hint="eastAsia"/>
          <w:b/>
          <w:lang w:eastAsia="ko-KR"/>
        </w:rPr>
        <w:t>이정민</w:t>
      </w:r>
      <w:r w:rsidR="00AC0FD5" w:rsidRPr="00226EE2">
        <w:rPr>
          <w:rFonts w:hint="eastAsia"/>
          <w:b/>
          <w:lang w:eastAsia="ko-KR"/>
        </w:rPr>
        <w:t xml:space="preserve"> </w:t>
      </w:r>
      <w:r w:rsidR="004D726B" w:rsidRPr="00226EE2">
        <w:rPr>
          <w:rFonts w:hint="eastAsia"/>
          <w:b/>
          <w:lang w:eastAsia="ko-KR"/>
        </w:rPr>
        <w:t xml:space="preserve"> (</w:t>
      </w:r>
      <w:r w:rsidR="004D726B" w:rsidRPr="00226EE2">
        <w:rPr>
          <w:rFonts w:hint="eastAsia"/>
          <w:b/>
          <w:lang w:eastAsia="ko-KR"/>
        </w:rPr>
        <w:t>팀장</w:t>
      </w:r>
      <w:r w:rsidR="007052BE" w:rsidRPr="00226EE2">
        <w:rPr>
          <w:rFonts w:hint="eastAsia"/>
          <w:b/>
          <w:lang w:eastAsia="ko-KR"/>
        </w:rPr>
        <w:t xml:space="preserve"> </w:t>
      </w:r>
      <w:r w:rsidR="007052BE" w:rsidRPr="00226EE2">
        <w:rPr>
          <w:rFonts w:hint="eastAsia"/>
          <w:b/>
          <w:lang w:eastAsia="ko-KR"/>
        </w:rPr>
        <w:t>및</w:t>
      </w:r>
      <w:r w:rsidR="007052BE" w:rsidRPr="00226EE2">
        <w:rPr>
          <w:rFonts w:hint="eastAsia"/>
          <w:b/>
          <w:lang w:eastAsia="ko-KR"/>
        </w:rPr>
        <w:t xml:space="preserve"> </w:t>
      </w:r>
      <w:r w:rsidR="007052BE" w:rsidRPr="00226EE2">
        <w:rPr>
          <w:rFonts w:hint="eastAsia"/>
          <w:b/>
          <w:lang w:eastAsia="ko-KR"/>
        </w:rPr>
        <w:t>프론트</w:t>
      </w:r>
      <w:r w:rsidR="00AC0FD5" w:rsidRPr="00226EE2">
        <w:rPr>
          <w:rFonts w:hint="eastAsia"/>
          <w:b/>
          <w:lang w:eastAsia="ko-KR"/>
        </w:rPr>
        <w:t>엔드</w:t>
      </w:r>
      <w:r w:rsidR="00AC0FD5" w:rsidRPr="00226EE2">
        <w:rPr>
          <w:rFonts w:hint="eastAsia"/>
          <w:b/>
          <w:lang w:eastAsia="ko-KR"/>
        </w:rPr>
        <w:t xml:space="preserve"> </w:t>
      </w:r>
      <w:r w:rsidR="007052BE" w:rsidRPr="00226EE2">
        <w:rPr>
          <w:rFonts w:hint="eastAsia"/>
          <w:b/>
          <w:lang w:eastAsia="ko-KR"/>
        </w:rPr>
        <w:t>개발자</w:t>
      </w:r>
      <w:r w:rsidR="004D726B" w:rsidRPr="00226EE2">
        <w:rPr>
          <w:rFonts w:hint="eastAsia"/>
          <w:b/>
          <w:lang w:eastAsia="ko-KR"/>
        </w:rPr>
        <w:t>)</w:t>
      </w:r>
    </w:p>
    <w:p w14:paraId="2BA180BA" w14:textId="7207091F" w:rsidR="00591806" w:rsidRDefault="00865462" w:rsidP="00AE2D6A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rFonts w:hint="eastAsia"/>
          <w:lang w:eastAsia="ko-KR"/>
        </w:rPr>
        <w:t xml:space="preserve">Android Application </w:t>
      </w:r>
      <w:r>
        <w:rPr>
          <w:lang w:eastAsia="ko-KR"/>
        </w:rPr>
        <w:t xml:space="preserve">UI </w:t>
      </w:r>
      <w:r w:rsidR="00473661">
        <w:rPr>
          <w:rFonts w:hint="eastAsia"/>
          <w:lang w:eastAsia="ko-KR"/>
        </w:rPr>
        <w:t>설계</w:t>
      </w:r>
      <w:r w:rsidR="00473661">
        <w:rPr>
          <w:rFonts w:hint="eastAsia"/>
          <w:lang w:eastAsia="ko-KR"/>
        </w:rPr>
        <w:t xml:space="preserve"> </w:t>
      </w:r>
      <w:r w:rsidR="00473661">
        <w:rPr>
          <w:rFonts w:hint="eastAsia"/>
          <w:lang w:eastAsia="ko-KR"/>
        </w:rPr>
        <w:t>및</w:t>
      </w:r>
      <w:r w:rsidR="00473661">
        <w:rPr>
          <w:rFonts w:hint="eastAsia"/>
          <w:lang w:eastAsia="ko-KR"/>
        </w:rPr>
        <w:t xml:space="preserve"> </w:t>
      </w:r>
      <w:r w:rsidR="00473661">
        <w:rPr>
          <w:rFonts w:hint="eastAsia"/>
          <w:lang w:eastAsia="ko-KR"/>
        </w:rPr>
        <w:t>디자인</w:t>
      </w:r>
      <w:r w:rsidR="00473661">
        <w:rPr>
          <w:rFonts w:hint="eastAsia"/>
          <w:lang w:eastAsia="ko-KR"/>
        </w:rPr>
        <w:t>,</w:t>
      </w:r>
      <w:r w:rsidR="00473661">
        <w:rPr>
          <w:lang w:eastAsia="ko-KR"/>
        </w:rPr>
        <w:t xml:space="preserve"> </w:t>
      </w:r>
      <w:r w:rsidR="00473661">
        <w:rPr>
          <w:rFonts w:hint="eastAsia"/>
          <w:lang w:eastAsia="ko-KR"/>
        </w:rPr>
        <w:t>구현</w:t>
      </w:r>
      <w:r w:rsidR="001A5B36">
        <w:rPr>
          <w:lang w:eastAsia="ko-KR"/>
        </w:rPr>
        <w:br/>
        <w:t xml:space="preserve">- </w:t>
      </w:r>
      <w:r w:rsidR="00764EDD">
        <w:rPr>
          <w:rFonts w:hint="eastAsia"/>
          <w:lang w:eastAsia="ko-KR"/>
        </w:rPr>
        <w:t>홈</w:t>
      </w:r>
      <w:r w:rsidR="00764EDD">
        <w:rPr>
          <w:rFonts w:hint="eastAsia"/>
          <w:lang w:eastAsia="ko-KR"/>
        </w:rPr>
        <w:t xml:space="preserve"> </w:t>
      </w:r>
      <w:r w:rsidR="001A5B36">
        <w:rPr>
          <w:rFonts w:hint="eastAsia"/>
          <w:lang w:eastAsia="ko-KR"/>
        </w:rPr>
        <w:t>페이지</w:t>
      </w:r>
      <w:r w:rsidR="00764EDD">
        <w:rPr>
          <w:lang w:eastAsia="ko-KR"/>
        </w:rPr>
        <w:br/>
      </w:r>
      <w:r w:rsidR="00764EDD">
        <w:rPr>
          <w:rFonts w:hint="eastAsia"/>
          <w:lang w:eastAsia="ko-KR"/>
        </w:rPr>
        <w:t>-</w:t>
      </w:r>
      <w:r w:rsidR="00764EDD">
        <w:rPr>
          <w:lang w:eastAsia="ko-KR"/>
        </w:rPr>
        <w:t xml:space="preserve"> </w:t>
      </w:r>
      <w:r w:rsidR="00764EDD">
        <w:rPr>
          <w:rFonts w:hint="eastAsia"/>
          <w:lang w:eastAsia="ko-KR"/>
        </w:rPr>
        <w:t>회원정보</w:t>
      </w:r>
      <w:r w:rsidR="00764EDD">
        <w:rPr>
          <w:rFonts w:hint="eastAsia"/>
          <w:lang w:eastAsia="ko-KR"/>
        </w:rPr>
        <w:t xml:space="preserve"> </w:t>
      </w:r>
      <w:r w:rsidR="00764EDD">
        <w:rPr>
          <w:rFonts w:hint="eastAsia"/>
          <w:lang w:eastAsia="ko-KR"/>
        </w:rPr>
        <w:t>페이지</w:t>
      </w:r>
      <w:r w:rsidR="00764EDD">
        <w:rPr>
          <w:lang w:eastAsia="ko-KR"/>
        </w:rPr>
        <w:br/>
      </w:r>
      <w:r w:rsidR="00764EDD">
        <w:rPr>
          <w:rFonts w:hint="eastAsia"/>
          <w:lang w:eastAsia="ko-KR"/>
        </w:rPr>
        <w:t xml:space="preserve">- </w:t>
      </w:r>
      <w:r w:rsidR="00764EDD">
        <w:rPr>
          <w:rFonts w:hint="eastAsia"/>
          <w:lang w:eastAsia="ko-KR"/>
        </w:rPr>
        <w:t>회원가입</w:t>
      </w:r>
      <w:r w:rsidR="00764EDD">
        <w:rPr>
          <w:rFonts w:hint="eastAsia"/>
          <w:lang w:eastAsia="ko-KR"/>
        </w:rPr>
        <w:t xml:space="preserve"> </w:t>
      </w:r>
      <w:r w:rsidR="00764EDD">
        <w:rPr>
          <w:rFonts w:hint="eastAsia"/>
          <w:lang w:eastAsia="ko-KR"/>
        </w:rPr>
        <w:t>페이지</w:t>
      </w:r>
      <w:r w:rsidR="00764EDD">
        <w:rPr>
          <w:lang w:eastAsia="ko-KR"/>
        </w:rPr>
        <w:br/>
        <w:t xml:space="preserve">- </w:t>
      </w:r>
      <w:r w:rsidR="00764EDD">
        <w:rPr>
          <w:rFonts w:hint="eastAsia"/>
          <w:lang w:eastAsia="ko-KR"/>
        </w:rPr>
        <w:t>상품</w:t>
      </w:r>
      <w:r w:rsidR="00764EDD">
        <w:rPr>
          <w:rFonts w:hint="eastAsia"/>
          <w:lang w:eastAsia="ko-KR"/>
        </w:rPr>
        <w:t xml:space="preserve"> </w:t>
      </w:r>
      <w:r w:rsidR="00764EDD">
        <w:rPr>
          <w:rFonts w:hint="eastAsia"/>
          <w:lang w:eastAsia="ko-KR"/>
        </w:rPr>
        <w:t>페이지</w:t>
      </w:r>
      <w:r w:rsidR="00226EE2">
        <w:rPr>
          <w:lang w:eastAsia="ko-KR"/>
        </w:rPr>
        <w:br/>
      </w:r>
      <w:r w:rsidR="00226EE2">
        <w:rPr>
          <w:rFonts w:hint="eastAsia"/>
          <w:lang w:eastAsia="ko-KR"/>
        </w:rPr>
        <w:t xml:space="preserve">- </w:t>
      </w:r>
      <w:r w:rsidR="00226EE2">
        <w:rPr>
          <w:rFonts w:hint="eastAsia"/>
          <w:lang w:eastAsia="ko-KR"/>
        </w:rPr>
        <w:t>상품상세</w:t>
      </w:r>
      <w:r w:rsidR="00226EE2">
        <w:rPr>
          <w:rFonts w:hint="eastAsia"/>
          <w:lang w:eastAsia="ko-KR"/>
        </w:rPr>
        <w:t xml:space="preserve"> </w:t>
      </w:r>
      <w:r w:rsidR="00226EE2">
        <w:rPr>
          <w:rFonts w:hint="eastAsia"/>
          <w:lang w:eastAsia="ko-KR"/>
        </w:rPr>
        <w:t>페이지</w:t>
      </w:r>
      <w:r w:rsidR="00226EE2">
        <w:rPr>
          <w:lang w:eastAsia="ko-KR"/>
        </w:rPr>
        <w:br/>
      </w:r>
      <w:r w:rsidR="00226EE2">
        <w:rPr>
          <w:rFonts w:hint="eastAsia"/>
          <w:lang w:eastAsia="ko-KR"/>
        </w:rPr>
        <w:t xml:space="preserve">- </w:t>
      </w:r>
      <w:r w:rsidR="00226EE2">
        <w:rPr>
          <w:rFonts w:hint="eastAsia"/>
          <w:lang w:eastAsia="ko-KR"/>
        </w:rPr>
        <w:t>상품리뷰</w:t>
      </w:r>
      <w:r w:rsidR="00226EE2">
        <w:rPr>
          <w:rFonts w:hint="eastAsia"/>
          <w:lang w:eastAsia="ko-KR"/>
        </w:rPr>
        <w:t xml:space="preserve"> </w:t>
      </w:r>
      <w:r w:rsidR="00226EE2">
        <w:rPr>
          <w:rFonts w:hint="eastAsia"/>
          <w:lang w:eastAsia="ko-KR"/>
        </w:rPr>
        <w:t>작성페이지</w:t>
      </w:r>
      <w:r w:rsidR="00C76A4B">
        <w:rPr>
          <w:lang w:eastAsia="ko-KR"/>
        </w:rPr>
        <w:t xml:space="preserve"> </w:t>
      </w:r>
      <w:r w:rsidR="00C76A4B">
        <w:rPr>
          <w:lang w:eastAsia="ko-KR"/>
        </w:rPr>
        <w:br/>
      </w:r>
      <w:r w:rsidR="00C76A4B">
        <w:rPr>
          <w:rFonts w:hint="eastAsia"/>
          <w:lang w:eastAsia="ko-KR"/>
        </w:rPr>
        <w:t xml:space="preserve">- </w:t>
      </w:r>
      <w:r w:rsidR="00C76A4B">
        <w:rPr>
          <w:rFonts w:hint="eastAsia"/>
          <w:lang w:eastAsia="ko-KR"/>
        </w:rPr>
        <w:t>결제</w:t>
      </w:r>
      <w:r w:rsidR="00C76A4B">
        <w:rPr>
          <w:rFonts w:hint="eastAsia"/>
          <w:lang w:eastAsia="ko-KR"/>
        </w:rPr>
        <w:t xml:space="preserve"> </w:t>
      </w:r>
      <w:r w:rsidR="00C76A4B">
        <w:rPr>
          <w:rFonts w:hint="eastAsia"/>
          <w:lang w:eastAsia="ko-KR"/>
        </w:rPr>
        <w:t>페이지</w:t>
      </w:r>
      <w:r w:rsidR="00C76A4B">
        <w:rPr>
          <w:rFonts w:hint="eastAsia"/>
          <w:lang w:eastAsia="ko-KR"/>
        </w:rPr>
        <w:t>(</w:t>
      </w:r>
      <w:r w:rsidR="00C76A4B">
        <w:rPr>
          <w:rFonts w:hint="eastAsia"/>
          <w:lang w:eastAsia="ko-KR"/>
        </w:rPr>
        <w:t>결제목록</w:t>
      </w:r>
      <w:r w:rsidR="00C76A4B">
        <w:rPr>
          <w:rFonts w:hint="eastAsia"/>
          <w:lang w:eastAsia="ko-KR"/>
        </w:rPr>
        <w:t>)</w:t>
      </w:r>
      <w:r w:rsidR="0077295F">
        <w:rPr>
          <w:lang w:eastAsia="ko-KR"/>
        </w:rPr>
        <w:t xml:space="preserve"> </w:t>
      </w:r>
      <w:r w:rsidR="00764EDD">
        <w:rPr>
          <w:lang w:eastAsia="ko-KR"/>
        </w:rPr>
        <w:br/>
      </w:r>
      <w:r w:rsidR="00764EDD">
        <w:rPr>
          <w:rFonts w:hint="eastAsia"/>
          <w:lang w:eastAsia="ko-KR"/>
        </w:rPr>
        <w:t xml:space="preserve">- </w:t>
      </w:r>
      <w:r w:rsidR="00764EDD">
        <w:rPr>
          <w:rFonts w:hint="eastAsia"/>
          <w:lang w:eastAsia="ko-KR"/>
        </w:rPr>
        <w:t>결제</w:t>
      </w:r>
      <w:r w:rsidR="00764EDD">
        <w:rPr>
          <w:rFonts w:hint="eastAsia"/>
          <w:lang w:eastAsia="ko-KR"/>
        </w:rPr>
        <w:t xml:space="preserve"> </w:t>
      </w:r>
      <w:r w:rsidR="00250C58">
        <w:rPr>
          <w:rFonts w:hint="eastAsia"/>
          <w:lang w:eastAsia="ko-KR"/>
        </w:rPr>
        <w:t>취소</w:t>
      </w:r>
      <w:r w:rsidR="00250C58">
        <w:rPr>
          <w:rFonts w:hint="eastAsia"/>
          <w:lang w:eastAsia="ko-KR"/>
        </w:rPr>
        <w:t xml:space="preserve"> </w:t>
      </w:r>
      <w:r w:rsidR="00764EDD">
        <w:rPr>
          <w:rFonts w:hint="eastAsia"/>
          <w:lang w:eastAsia="ko-KR"/>
        </w:rPr>
        <w:t>페</w:t>
      </w:r>
      <w:r w:rsidR="007B4310">
        <w:rPr>
          <w:rFonts w:hint="eastAsia"/>
          <w:lang w:eastAsia="ko-KR"/>
        </w:rPr>
        <w:t>이지</w:t>
      </w:r>
    </w:p>
    <w:p w14:paraId="05F8A6C9" w14:textId="7B65C67D" w:rsidR="00ED104E" w:rsidRPr="00226EE2" w:rsidRDefault="00ED104E" w:rsidP="007052BE">
      <w:pPr>
        <w:pStyle w:val="InfoBlue"/>
        <w:numPr>
          <w:ilvl w:val="1"/>
          <w:numId w:val="28"/>
        </w:numPr>
        <w:jc w:val="left"/>
        <w:rPr>
          <w:strike/>
          <w:lang w:eastAsia="ko-KR"/>
        </w:rPr>
      </w:pPr>
      <w:r w:rsidRPr="00226EE2">
        <w:rPr>
          <w:rFonts w:hint="eastAsia"/>
          <w:strike/>
          <w:lang w:eastAsia="ko-KR"/>
        </w:rPr>
        <w:t>추천상품</w:t>
      </w:r>
      <w:r w:rsidRPr="00226EE2">
        <w:rPr>
          <w:rFonts w:hint="eastAsia"/>
          <w:strike/>
          <w:lang w:eastAsia="ko-KR"/>
        </w:rPr>
        <w:t xml:space="preserve"> </w:t>
      </w:r>
      <w:r w:rsidRPr="00226EE2">
        <w:rPr>
          <w:rFonts w:hint="eastAsia"/>
          <w:strike/>
          <w:lang w:eastAsia="ko-KR"/>
        </w:rPr>
        <w:t>기능</w:t>
      </w:r>
      <w:r w:rsidRPr="00226EE2">
        <w:rPr>
          <w:rFonts w:hint="eastAsia"/>
          <w:strike/>
          <w:lang w:eastAsia="ko-KR"/>
        </w:rPr>
        <w:t xml:space="preserve"> </w:t>
      </w:r>
      <w:r w:rsidRPr="00226EE2">
        <w:rPr>
          <w:rFonts w:hint="eastAsia"/>
          <w:strike/>
          <w:lang w:eastAsia="ko-KR"/>
        </w:rPr>
        <w:t>구현</w:t>
      </w:r>
    </w:p>
    <w:p w14:paraId="08778221" w14:textId="6BC7EFCC" w:rsidR="00DA7898" w:rsidRDefault="00DA7898" w:rsidP="007052BE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리팩터링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정리</w:t>
      </w:r>
    </w:p>
    <w:p w14:paraId="4947FCC1" w14:textId="06861E5A" w:rsidR="007052BE" w:rsidRDefault="00591806" w:rsidP="007052BE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lang w:eastAsia="ko-KR"/>
        </w:rPr>
        <w:t>발표</w:t>
      </w:r>
    </w:p>
    <w:p w14:paraId="2A58E907" w14:textId="487AE1F0" w:rsidR="007052BE" w:rsidRPr="00DA7898" w:rsidRDefault="007052BE" w:rsidP="007052BE">
      <w:pPr>
        <w:pStyle w:val="InfoBlue"/>
        <w:jc w:val="left"/>
        <w:rPr>
          <w:b/>
          <w:lang w:eastAsia="ko-KR"/>
        </w:rPr>
      </w:pPr>
      <w:r w:rsidRPr="00DA7898">
        <w:rPr>
          <w:rFonts w:hint="eastAsia"/>
          <w:b/>
          <w:lang w:eastAsia="ko-KR"/>
        </w:rPr>
        <w:t>임성준</w:t>
      </w:r>
      <w:r w:rsidR="00AC0FD5" w:rsidRPr="00DA7898">
        <w:rPr>
          <w:rFonts w:hint="eastAsia"/>
          <w:b/>
          <w:lang w:eastAsia="ko-KR"/>
        </w:rPr>
        <w:t xml:space="preserve"> </w:t>
      </w:r>
      <w:r w:rsidRPr="00DA7898">
        <w:rPr>
          <w:rFonts w:hint="eastAsia"/>
          <w:b/>
          <w:lang w:eastAsia="ko-KR"/>
        </w:rPr>
        <w:t xml:space="preserve"> (</w:t>
      </w:r>
      <w:r w:rsidRPr="00DA7898">
        <w:rPr>
          <w:rFonts w:hint="eastAsia"/>
          <w:b/>
          <w:lang w:eastAsia="ko-KR"/>
        </w:rPr>
        <w:t>시나리오</w:t>
      </w:r>
      <w:r w:rsidRPr="00DA7898">
        <w:rPr>
          <w:rFonts w:hint="eastAsia"/>
          <w:b/>
          <w:lang w:eastAsia="ko-KR"/>
        </w:rPr>
        <w:t xml:space="preserve"> </w:t>
      </w:r>
      <w:r w:rsidRPr="00DA7898">
        <w:rPr>
          <w:rFonts w:hint="eastAsia"/>
          <w:b/>
          <w:lang w:eastAsia="ko-KR"/>
        </w:rPr>
        <w:t>설계</w:t>
      </w:r>
      <w:r w:rsidRPr="00DA7898">
        <w:rPr>
          <w:rFonts w:hint="eastAsia"/>
          <w:b/>
          <w:lang w:eastAsia="ko-KR"/>
        </w:rPr>
        <w:t xml:space="preserve"> </w:t>
      </w:r>
      <w:r w:rsidRPr="00DA7898">
        <w:rPr>
          <w:rFonts w:hint="eastAsia"/>
          <w:b/>
          <w:lang w:eastAsia="ko-KR"/>
        </w:rPr>
        <w:t>및</w:t>
      </w:r>
      <w:r w:rsidRPr="00DA7898">
        <w:rPr>
          <w:rFonts w:hint="eastAsia"/>
          <w:b/>
          <w:lang w:eastAsia="ko-KR"/>
        </w:rPr>
        <w:t xml:space="preserve"> </w:t>
      </w:r>
      <w:r w:rsidR="0014727C">
        <w:rPr>
          <w:rFonts w:hint="eastAsia"/>
          <w:b/>
          <w:lang w:eastAsia="ko-KR"/>
        </w:rPr>
        <w:t>풀스택</w:t>
      </w:r>
      <w:r w:rsidR="0014727C">
        <w:rPr>
          <w:rFonts w:hint="eastAsia"/>
          <w:b/>
          <w:lang w:eastAsia="ko-KR"/>
        </w:rPr>
        <w:t xml:space="preserve"> </w:t>
      </w:r>
      <w:r w:rsidRPr="00DA7898">
        <w:rPr>
          <w:rFonts w:hint="eastAsia"/>
          <w:b/>
          <w:lang w:eastAsia="ko-KR"/>
        </w:rPr>
        <w:t>개발자</w:t>
      </w:r>
      <w:r w:rsidRPr="00DA7898">
        <w:rPr>
          <w:rFonts w:hint="eastAsia"/>
          <w:b/>
          <w:lang w:eastAsia="ko-KR"/>
        </w:rPr>
        <w:t>)</w:t>
      </w:r>
    </w:p>
    <w:p w14:paraId="2FF08550" w14:textId="77777777" w:rsidR="007052BE" w:rsidRPr="00764EDD" w:rsidRDefault="007052BE" w:rsidP="007052BE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rFonts w:hint="eastAsia"/>
          <w:lang w:eastAsia="ko-KR"/>
        </w:rPr>
        <w:t>시나리오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수립</w:t>
      </w:r>
      <w:r>
        <w:rPr>
          <w:rFonts w:hint="eastAsia"/>
          <w:lang w:eastAsia="ko-KR"/>
        </w:rPr>
        <w:t xml:space="preserve"> </w:t>
      </w:r>
    </w:p>
    <w:p w14:paraId="39372AC0" w14:textId="07360C0E" w:rsidR="007052BE" w:rsidRDefault="007052BE" w:rsidP="007052BE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rFonts w:hint="eastAsia"/>
          <w:lang w:eastAsia="ko-KR"/>
        </w:rPr>
        <w:t xml:space="preserve">Android Application </w:t>
      </w:r>
      <w:r>
        <w:rPr>
          <w:lang w:eastAsia="ko-KR"/>
        </w:rPr>
        <w:t xml:space="preserve">UI </w:t>
      </w:r>
      <w:r>
        <w:rPr>
          <w:rFonts w:hint="eastAsia"/>
          <w:lang w:eastAsia="ko-KR"/>
        </w:rPr>
        <w:t>설계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디자인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 w:rsidR="00022804">
        <w:rPr>
          <w:lang w:eastAsia="ko-KR"/>
        </w:rPr>
        <w:t xml:space="preserve"> </w:t>
      </w:r>
      <w:r w:rsidR="00022804">
        <w:rPr>
          <w:lang w:eastAsia="ko-KR"/>
        </w:rPr>
        <w:br/>
      </w:r>
      <w:r w:rsidR="00022804">
        <w:rPr>
          <w:rFonts w:hint="eastAsia"/>
          <w:lang w:eastAsia="ko-KR"/>
        </w:rPr>
        <w:t xml:space="preserve">- </w:t>
      </w:r>
      <w:r w:rsidR="00022804">
        <w:rPr>
          <w:rFonts w:hint="eastAsia"/>
          <w:lang w:eastAsia="ko-KR"/>
        </w:rPr>
        <w:t>관리자</w:t>
      </w:r>
      <w:r w:rsidR="00022804">
        <w:rPr>
          <w:rFonts w:hint="eastAsia"/>
          <w:lang w:eastAsia="ko-KR"/>
        </w:rPr>
        <w:t xml:space="preserve"> </w:t>
      </w:r>
      <w:r w:rsidR="00022804">
        <w:rPr>
          <w:rFonts w:hint="eastAsia"/>
          <w:lang w:eastAsia="ko-KR"/>
        </w:rPr>
        <w:t>메인</w:t>
      </w:r>
      <w:r w:rsidR="00022804">
        <w:rPr>
          <w:rFonts w:hint="eastAsia"/>
          <w:lang w:eastAsia="ko-KR"/>
        </w:rPr>
        <w:t xml:space="preserve"> </w:t>
      </w:r>
      <w:r w:rsidR="00022804">
        <w:rPr>
          <w:rFonts w:hint="eastAsia"/>
          <w:lang w:eastAsia="ko-KR"/>
        </w:rPr>
        <w:t>페이지</w:t>
      </w:r>
      <w:r>
        <w:rPr>
          <w:lang w:eastAsia="ko-KR"/>
        </w:rPr>
        <w:br/>
      </w:r>
      <w:r>
        <w:rPr>
          <w:rFonts w:hint="eastAsia"/>
          <w:lang w:eastAsia="ko-KR"/>
        </w:rPr>
        <w:t xml:space="preserve">- </w:t>
      </w:r>
      <w:r>
        <w:rPr>
          <w:rFonts w:hint="eastAsia"/>
          <w:lang w:eastAsia="ko-KR"/>
        </w:rPr>
        <w:t>상품관리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 w:rsidR="00F4247A">
        <w:rPr>
          <w:lang w:eastAsia="ko-KR"/>
        </w:rPr>
        <w:br/>
      </w:r>
      <w:r w:rsidR="00F4247A">
        <w:rPr>
          <w:rFonts w:hint="eastAsia"/>
          <w:lang w:eastAsia="ko-KR"/>
        </w:rPr>
        <w:t xml:space="preserve">- </w:t>
      </w:r>
      <w:r w:rsidR="00F4247A">
        <w:rPr>
          <w:rFonts w:hint="eastAsia"/>
          <w:lang w:eastAsia="ko-KR"/>
        </w:rPr>
        <w:t>상품등록</w:t>
      </w:r>
      <w:r w:rsidR="00F4247A">
        <w:rPr>
          <w:rFonts w:hint="eastAsia"/>
          <w:lang w:eastAsia="ko-KR"/>
        </w:rPr>
        <w:t xml:space="preserve"> </w:t>
      </w:r>
      <w:r w:rsidR="00F4247A">
        <w:rPr>
          <w:rFonts w:hint="eastAsia"/>
          <w:lang w:eastAsia="ko-KR"/>
        </w:rPr>
        <w:t>폼</w:t>
      </w:r>
      <w:r w:rsidR="00F4247A">
        <w:rPr>
          <w:rFonts w:hint="eastAsia"/>
          <w:lang w:eastAsia="ko-KR"/>
        </w:rPr>
        <w:t xml:space="preserve"> </w:t>
      </w:r>
      <w:r w:rsidR="00F4247A">
        <w:rPr>
          <w:rFonts w:hint="eastAsia"/>
          <w:lang w:eastAsia="ko-KR"/>
        </w:rPr>
        <w:t>페이지</w:t>
      </w:r>
      <w:r>
        <w:rPr>
          <w:lang w:eastAsia="ko-KR"/>
        </w:rPr>
        <w:br/>
      </w:r>
      <w:r>
        <w:rPr>
          <w:rFonts w:hint="eastAsia"/>
          <w:lang w:eastAsia="ko-KR"/>
        </w:rPr>
        <w:t xml:space="preserve">- </w:t>
      </w:r>
      <w:r>
        <w:rPr>
          <w:rFonts w:hint="eastAsia"/>
          <w:lang w:eastAsia="ko-KR"/>
        </w:rPr>
        <w:t>회원관리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 w:rsidR="00022804">
        <w:rPr>
          <w:lang w:eastAsia="ko-KR"/>
        </w:rPr>
        <w:t xml:space="preserve"> </w:t>
      </w:r>
      <w:r w:rsidR="006664C6">
        <w:rPr>
          <w:lang w:eastAsia="ko-KR"/>
        </w:rPr>
        <w:br/>
      </w:r>
      <w:r w:rsidR="006664C6">
        <w:rPr>
          <w:rFonts w:hint="eastAsia"/>
          <w:lang w:eastAsia="ko-KR"/>
        </w:rPr>
        <w:t xml:space="preserve">- </w:t>
      </w:r>
      <w:r w:rsidR="006664C6">
        <w:rPr>
          <w:rFonts w:hint="eastAsia"/>
          <w:lang w:eastAsia="ko-KR"/>
        </w:rPr>
        <w:t>관리자</w:t>
      </w:r>
      <w:r w:rsidR="006664C6">
        <w:rPr>
          <w:rFonts w:hint="eastAsia"/>
          <w:lang w:eastAsia="ko-KR"/>
        </w:rPr>
        <w:t xml:space="preserve"> </w:t>
      </w:r>
      <w:r w:rsidR="006664C6">
        <w:rPr>
          <w:rFonts w:hint="eastAsia"/>
          <w:lang w:eastAsia="ko-KR"/>
        </w:rPr>
        <w:t>로그인</w:t>
      </w:r>
      <w:r w:rsidR="006664C6">
        <w:rPr>
          <w:rFonts w:hint="eastAsia"/>
          <w:lang w:eastAsia="ko-KR"/>
        </w:rPr>
        <w:t xml:space="preserve"> </w:t>
      </w:r>
      <w:r w:rsidR="006664C6">
        <w:rPr>
          <w:rFonts w:hint="eastAsia"/>
          <w:lang w:eastAsia="ko-KR"/>
        </w:rPr>
        <w:t>페이지</w:t>
      </w:r>
      <w:r w:rsidR="00F93E91">
        <w:rPr>
          <w:lang w:eastAsia="ko-KR"/>
        </w:rPr>
        <w:t xml:space="preserve"> </w:t>
      </w:r>
      <w:r w:rsidR="003A1616">
        <w:rPr>
          <w:lang w:eastAsia="ko-KR"/>
        </w:rPr>
        <w:br/>
        <w:t xml:space="preserve">- </w:t>
      </w:r>
      <w:r w:rsidR="005D585F">
        <w:rPr>
          <w:lang w:eastAsia="ko-KR"/>
        </w:rPr>
        <w:t>관리자</w:t>
      </w:r>
      <w:r w:rsidR="005D585F">
        <w:rPr>
          <w:rFonts w:hint="eastAsia"/>
          <w:lang w:eastAsia="ko-KR"/>
        </w:rPr>
        <w:t xml:space="preserve"> </w:t>
      </w:r>
      <w:r w:rsidR="005D585F">
        <w:rPr>
          <w:rFonts w:hint="eastAsia"/>
          <w:lang w:eastAsia="ko-KR"/>
        </w:rPr>
        <w:t>환경설정</w:t>
      </w:r>
      <w:r w:rsidR="005D585F">
        <w:rPr>
          <w:rFonts w:hint="eastAsia"/>
          <w:lang w:eastAsia="ko-KR"/>
        </w:rPr>
        <w:t xml:space="preserve"> </w:t>
      </w:r>
      <w:r w:rsidR="005D585F">
        <w:rPr>
          <w:rFonts w:hint="eastAsia"/>
          <w:lang w:eastAsia="ko-KR"/>
        </w:rPr>
        <w:t>페이지</w:t>
      </w:r>
      <w:r w:rsidR="005D585F">
        <w:rPr>
          <w:rFonts w:hint="eastAsia"/>
          <w:lang w:eastAsia="ko-KR"/>
        </w:rPr>
        <w:t xml:space="preserve"> </w:t>
      </w:r>
      <w:r w:rsidR="005D585F">
        <w:rPr>
          <w:rFonts w:hint="eastAsia"/>
          <w:lang w:eastAsia="ko-KR"/>
        </w:rPr>
        <w:br/>
        <w:t xml:space="preserve">- </w:t>
      </w:r>
      <w:r w:rsidR="003A1616">
        <w:rPr>
          <w:rFonts w:hint="eastAsia"/>
          <w:lang w:eastAsia="ko-KR"/>
        </w:rPr>
        <w:t>관리자</w:t>
      </w:r>
      <w:r w:rsidR="003A1616">
        <w:rPr>
          <w:rFonts w:hint="eastAsia"/>
          <w:lang w:eastAsia="ko-KR"/>
        </w:rPr>
        <w:t xml:space="preserve"> </w:t>
      </w:r>
      <w:r w:rsidR="005D585F">
        <w:rPr>
          <w:rFonts w:hint="eastAsia"/>
          <w:lang w:eastAsia="ko-KR"/>
        </w:rPr>
        <w:t>Todo</w:t>
      </w:r>
      <w:r w:rsidR="003A1616">
        <w:rPr>
          <w:rFonts w:hint="eastAsia"/>
          <w:lang w:eastAsia="ko-KR"/>
        </w:rPr>
        <w:t xml:space="preserve"> </w:t>
      </w:r>
      <w:r w:rsidR="003A1616">
        <w:rPr>
          <w:rFonts w:hint="eastAsia"/>
          <w:lang w:eastAsia="ko-KR"/>
        </w:rPr>
        <w:t>페이지</w:t>
      </w:r>
      <w:r w:rsidR="00022804">
        <w:rPr>
          <w:lang w:eastAsia="ko-KR"/>
        </w:rPr>
        <w:br/>
      </w:r>
      <w:r w:rsidR="00022804">
        <w:rPr>
          <w:rFonts w:hint="eastAsia"/>
          <w:lang w:eastAsia="ko-KR"/>
        </w:rPr>
        <w:t xml:space="preserve">- </w:t>
      </w:r>
      <w:r w:rsidR="00022804">
        <w:rPr>
          <w:rFonts w:hint="eastAsia"/>
          <w:lang w:eastAsia="ko-KR"/>
        </w:rPr>
        <w:t>추가</w:t>
      </w:r>
      <w:r w:rsidR="00022804">
        <w:rPr>
          <w:rFonts w:hint="eastAsia"/>
          <w:lang w:eastAsia="ko-KR"/>
        </w:rPr>
        <w:t xml:space="preserve"> </w:t>
      </w:r>
      <w:r w:rsidR="00022804">
        <w:rPr>
          <w:rFonts w:hint="eastAsia"/>
          <w:lang w:eastAsia="ko-KR"/>
        </w:rPr>
        <w:t>관리자</w:t>
      </w:r>
      <w:r w:rsidR="00022804">
        <w:rPr>
          <w:rFonts w:hint="eastAsia"/>
          <w:lang w:eastAsia="ko-KR"/>
        </w:rPr>
        <w:t xml:space="preserve"> </w:t>
      </w:r>
      <w:r w:rsidR="00022804">
        <w:rPr>
          <w:rFonts w:hint="eastAsia"/>
          <w:lang w:eastAsia="ko-KR"/>
        </w:rPr>
        <w:t>관리</w:t>
      </w:r>
      <w:r w:rsidR="00022804">
        <w:rPr>
          <w:rFonts w:hint="eastAsia"/>
          <w:lang w:eastAsia="ko-KR"/>
        </w:rPr>
        <w:t xml:space="preserve"> </w:t>
      </w:r>
      <w:r w:rsidR="00022804">
        <w:rPr>
          <w:rFonts w:hint="eastAsia"/>
          <w:lang w:eastAsia="ko-KR"/>
        </w:rPr>
        <w:t>페이지</w:t>
      </w:r>
      <w:r w:rsidR="00AA3965">
        <w:rPr>
          <w:lang w:eastAsia="ko-KR"/>
        </w:rPr>
        <w:br/>
      </w:r>
      <w:r w:rsidR="00AA3965">
        <w:rPr>
          <w:rFonts w:hint="eastAsia"/>
          <w:lang w:eastAsia="ko-KR"/>
        </w:rPr>
        <w:t xml:space="preserve">- </w:t>
      </w:r>
      <w:r w:rsidR="00AA3965">
        <w:rPr>
          <w:rFonts w:hint="eastAsia"/>
          <w:lang w:eastAsia="ko-KR"/>
        </w:rPr>
        <w:t>추가</w:t>
      </w:r>
      <w:r w:rsidR="00672422">
        <w:rPr>
          <w:rFonts w:hint="eastAsia"/>
          <w:lang w:eastAsia="ko-KR"/>
        </w:rPr>
        <w:t xml:space="preserve"> </w:t>
      </w:r>
      <w:r w:rsidR="00AA3965">
        <w:rPr>
          <w:rFonts w:hint="eastAsia"/>
          <w:lang w:eastAsia="ko-KR"/>
        </w:rPr>
        <w:t>관리자</w:t>
      </w:r>
      <w:r w:rsidR="00AA3965">
        <w:rPr>
          <w:rFonts w:hint="eastAsia"/>
          <w:lang w:eastAsia="ko-KR"/>
        </w:rPr>
        <w:t xml:space="preserve"> </w:t>
      </w:r>
      <w:r w:rsidR="00022804">
        <w:rPr>
          <w:rFonts w:hint="eastAsia"/>
          <w:lang w:eastAsia="ko-KR"/>
        </w:rPr>
        <w:t>등록</w:t>
      </w:r>
      <w:r w:rsidR="005D585F">
        <w:rPr>
          <w:rFonts w:hint="eastAsia"/>
          <w:lang w:eastAsia="ko-KR"/>
        </w:rPr>
        <w:t xml:space="preserve"> </w:t>
      </w:r>
      <w:r w:rsidR="00022804">
        <w:rPr>
          <w:rFonts w:hint="eastAsia"/>
          <w:lang w:eastAsia="ko-KR"/>
        </w:rPr>
        <w:t>페이지</w:t>
      </w:r>
      <w:r>
        <w:rPr>
          <w:lang w:eastAsia="ko-KR"/>
        </w:rPr>
        <w:br/>
      </w:r>
      <w:r>
        <w:rPr>
          <w:rFonts w:hint="eastAsia"/>
          <w:lang w:eastAsia="ko-KR"/>
        </w:rPr>
        <w:t xml:space="preserve">- </w:t>
      </w:r>
      <w:r>
        <w:rPr>
          <w:rFonts w:hint="eastAsia"/>
          <w:lang w:eastAsia="ko-KR"/>
        </w:rPr>
        <w:t>결제</w:t>
      </w:r>
      <w:r w:rsidR="00F4247A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 w:rsidR="00022804">
        <w:rPr>
          <w:lang w:eastAsia="ko-KR"/>
        </w:rPr>
        <w:t xml:space="preserve"> </w:t>
      </w:r>
      <w:r w:rsidR="00022804">
        <w:rPr>
          <w:lang w:eastAsia="ko-KR"/>
        </w:rPr>
        <w:br/>
      </w:r>
      <w:r w:rsidR="00022804">
        <w:rPr>
          <w:rFonts w:hint="eastAsia"/>
          <w:lang w:eastAsia="ko-KR"/>
        </w:rPr>
        <w:t xml:space="preserve">- </w:t>
      </w:r>
      <w:r w:rsidR="00022804">
        <w:rPr>
          <w:rFonts w:hint="eastAsia"/>
          <w:lang w:eastAsia="ko-KR"/>
        </w:rPr>
        <w:t>매장</w:t>
      </w:r>
      <w:r w:rsidR="00022804">
        <w:rPr>
          <w:rFonts w:hint="eastAsia"/>
          <w:lang w:eastAsia="ko-KR"/>
        </w:rPr>
        <w:t xml:space="preserve"> </w:t>
      </w:r>
      <w:r w:rsidR="00022804">
        <w:rPr>
          <w:rFonts w:hint="eastAsia"/>
          <w:lang w:eastAsia="ko-KR"/>
        </w:rPr>
        <w:t>위치</w:t>
      </w:r>
      <w:r w:rsidR="00022804">
        <w:rPr>
          <w:rFonts w:hint="eastAsia"/>
          <w:lang w:eastAsia="ko-KR"/>
        </w:rPr>
        <w:t xml:space="preserve"> </w:t>
      </w:r>
      <w:r w:rsidR="00022804">
        <w:rPr>
          <w:rFonts w:hint="eastAsia"/>
          <w:lang w:eastAsia="ko-KR"/>
        </w:rPr>
        <w:t>페이지</w:t>
      </w:r>
      <w:r w:rsidR="006664C6">
        <w:rPr>
          <w:lang w:eastAsia="ko-KR"/>
        </w:rPr>
        <w:t xml:space="preserve"> </w:t>
      </w:r>
      <w:r w:rsidR="00015F6B">
        <w:rPr>
          <w:lang w:eastAsia="ko-KR"/>
        </w:rPr>
        <w:br/>
      </w:r>
      <w:r w:rsidR="00015F6B">
        <w:rPr>
          <w:rFonts w:hint="eastAsia"/>
          <w:lang w:eastAsia="ko-KR"/>
        </w:rPr>
        <w:t xml:space="preserve">- </w:t>
      </w:r>
      <w:r w:rsidR="00022804">
        <w:rPr>
          <w:rFonts w:hint="eastAsia"/>
          <w:lang w:eastAsia="ko-KR"/>
        </w:rPr>
        <w:t>결제</w:t>
      </w:r>
      <w:r w:rsidR="00022804">
        <w:rPr>
          <w:rFonts w:hint="eastAsia"/>
          <w:lang w:eastAsia="ko-KR"/>
        </w:rPr>
        <w:t xml:space="preserve"> </w:t>
      </w:r>
      <w:r w:rsidR="00022804">
        <w:rPr>
          <w:rFonts w:hint="eastAsia"/>
          <w:lang w:eastAsia="ko-KR"/>
        </w:rPr>
        <w:t>페이지</w:t>
      </w:r>
      <w:r w:rsidR="00022804">
        <w:rPr>
          <w:rFonts w:hint="eastAsia"/>
          <w:lang w:eastAsia="ko-KR"/>
        </w:rPr>
        <w:t>(</w:t>
      </w:r>
      <w:r w:rsidR="00C76A4B">
        <w:rPr>
          <w:rFonts w:hint="eastAsia"/>
          <w:lang w:eastAsia="ko-KR"/>
        </w:rPr>
        <w:t>결제목록</w:t>
      </w:r>
      <w:r w:rsidR="00022804">
        <w:rPr>
          <w:rFonts w:hint="eastAsia"/>
          <w:lang w:eastAsia="ko-KR"/>
        </w:rPr>
        <w:t>)</w:t>
      </w:r>
      <w:r w:rsidR="00022804">
        <w:rPr>
          <w:lang w:eastAsia="ko-KR"/>
        </w:rPr>
        <w:br/>
      </w:r>
      <w:r w:rsidR="00022804">
        <w:rPr>
          <w:rFonts w:hint="eastAsia"/>
          <w:lang w:eastAsia="ko-KR"/>
        </w:rPr>
        <w:t xml:space="preserve">- </w:t>
      </w:r>
      <w:r w:rsidR="00022804">
        <w:rPr>
          <w:rFonts w:hint="eastAsia"/>
          <w:lang w:eastAsia="ko-KR"/>
        </w:rPr>
        <w:t>상품</w:t>
      </w:r>
      <w:r w:rsidR="00672422">
        <w:rPr>
          <w:rFonts w:hint="eastAsia"/>
          <w:lang w:eastAsia="ko-KR"/>
        </w:rPr>
        <w:t xml:space="preserve"> </w:t>
      </w:r>
      <w:r w:rsidR="00022804">
        <w:rPr>
          <w:rFonts w:hint="eastAsia"/>
          <w:lang w:eastAsia="ko-KR"/>
        </w:rPr>
        <w:t>리뷰</w:t>
      </w:r>
      <w:r w:rsidR="00022804">
        <w:rPr>
          <w:rFonts w:hint="eastAsia"/>
          <w:lang w:eastAsia="ko-KR"/>
        </w:rPr>
        <w:t xml:space="preserve"> </w:t>
      </w:r>
      <w:r w:rsidR="00022804">
        <w:rPr>
          <w:rFonts w:hint="eastAsia"/>
          <w:lang w:eastAsia="ko-KR"/>
        </w:rPr>
        <w:t>작성</w:t>
      </w:r>
      <w:r w:rsidR="00672422">
        <w:rPr>
          <w:rFonts w:hint="eastAsia"/>
          <w:lang w:eastAsia="ko-KR"/>
        </w:rPr>
        <w:t xml:space="preserve"> </w:t>
      </w:r>
      <w:r w:rsidR="00333EC1">
        <w:rPr>
          <w:rFonts w:hint="eastAsia"/>
          <w:lang w:eastAsia="ko-KR"/>
        </w:rPr>
        <w:t>페이지</w:t>
      </w:r>
      <w:r w:rsidR="00333EC1">
        <w:rPr>
          <w:lang w:eastAsia="ko-KR"/>
        </w:rPr>
        <w:br/>
      </w:r>
      <w:r w:rsidR="00333EC1">
        <w:rPr>
          <w:rFonts w:hint="eastAsia"/>
          <w:lang w:eastAsia="ko-KR"/>
        </w:rPr>
        <w:t xml:space="preserve">- </w:t>
      </w:r>
      <w:r w:rsidR="00333EC1">
        <w:rPr>
          <w:rFonts w:hint="eastAsia"/>
          <w:lang w:eastAsia="ko-KR"/>
        </w:rPr>
        <w:t>상품상세</w:t>
      </w:r>
      <w:r w:rsidR="00022804">
        <w:rPr>
          <w:rFonts w:hint="eastAsia"/>
          <w:lang w:eastAsia="ko-KR"/>
        </w:rPr>
        <w:t xml:space="preserve"> </w:t>
      </w:r>
      <w:r w:rsidR="00022804">
        <w:rPr>
          <w:rFonts w:hint="eastAsia"/>
          <w:lang w:eastAsia="ko-KR"/>
        </w:rPr>
        <w:t>페이지</w:t>
      </w:r>
    </w:p>
    <w:p w14:paraId="32B9B0A9" w14:textId="77777777" w:rsidR="00C76A4B" w:rsidRDefault="00C76A4B" w:rsidP="00C76A4B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데이터베이스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</w:t>
      </w:r>
      <w:r w:rsidRPr="00C76A4B">
        <w:rPr>
          <w:lang w:eastAsia="ko-KR"/>
        </w:rPr>
        <w:t xml:space="preserve"> </w:t>
      </w:r>
    </w:p>
    <w:p w14:paraId="3E17D100" w14:textId="67E9E4CD" w:rsidR="00C76A4B" w:rsidRPr="00C76A4B" w:rsidRDefault="00C76A4B" w:rsidP="00C76A4B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lang w:eastAsia="ko-KR"/>
        </w:rPr>
        <w:t>관리자</w:t>
      </w:r>
      <w:r>
        <w:rPr>
          <w:rFonts w:hint="eastAsia"/>
          <w:lang w:eastAsia="ko-KR"/>
        </w:rPr>
        <w:t xml:space="preserve"> Todo </w:t>
      </w:r>
      <w:r>
        <w:rPr>
          <w:rFonts w:hint="eastAsia"/>
          <w:lang w:eastAsia="ko-KR"/>
        </w:rPr>
        <w:t>데이터베이스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</w:t>
      </w:r>
    </w:p>
    <w:p w14:paraId="10BE9C5D" w14:textId="49605F50" w:rsidR="005C018F" w:rsidRDefault="008D3F03" w:rsidP="009B21FD">
      <w:pPr>
        <w:pStyle w:val="InfoBlue"/>
        <w:numPr>
          <w:ilvl w:val="1"/>
          <w:numId w:val="28"/>
        </w:numPr>
        <w:jc w:val="left"/>
        <w:rPr>
          <w:rFonts w:hint="eastAsia"/>
          <w:lang w:eastAsia="ko-KR"/>
        </w:rPr>
      </w:pPr>
      <w:r>
        <w:rPr>
          <w:rFonts w:hint="eastAsia"/>
          <w:lang w:eastAsia="ko-KR"/>
        </w:rPr>
        <w:t>개인구매</w:t>
      </w:r>
      <w:r w:rsidR="005C018F">
        <w:rPr>
          <w:rFonts w:hint="eastAsia"/>
          <w:lang w:eastAsia="ko-KR"/>
        </w:rPr>
        <w:t>내역</w:t>
      </w:r>
      <w:r w:rsidR="005C018F">
        <w:rPr>
          <w:rFonts w:hint="eastAsia"/>
          <w:lang w:eastAsia="ko-KR"/>
        </w:rPr>
        <w:t xml:space="preserve"> </w:t>
      </w:r>
      <w:r w:rsidR="005C018F">
        <w:rPr>
          <w:rFonts w:hint="eastAsia"/>
          <w:lang w:eastAsia="ko-KR"/>
        </w:rPr>
        <w:t>기능구현</w:t>
      </w:r>
    </w:p>
    <w:p w14:paraId="1923E477" w14:textId="4F030331" w:rsidR="00DA7898" w:rsidRDefault="00DA7898" w:rsidP="009B21FD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rFonts w:hint="eastAsia"/>
          <w:lang w:eastAsia="ko-KR"/>
        </w:rPr>
        <w:t>회원정보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구매내역</w:t>
      </w:r>
    </w:p>
    <w:p w14:paraId="795FA7FC" w14:textId="6B1F631A" w:rsidR="00A72C90" w:rsidRDefault="007052BE" w:rsidP="00C76A4B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rFonts w:hint="eastAsia"/>
          <w:lang w:eastAsia="ko-KR"/>
        </w:rPr>
        <w:lastRenderedPageBreak/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</w:t>
      </w:r>
      <w:r w:rsidR="00A72C90">
        <w:rPr>
          <w:rFonts w:hint="eastAsia"/>
          <w:lang w:eastAsia="ko-KR"/>
        </w:rPr>
        <w:t xml:space="preserve"> </w:t>
      </w:r>
      <w:r w:rsidR="00A72C90">
        <w:rPr>
          <w:rFonts w:hint="eastAsia"/>
          <w:lang w:eastAsia="ko-KR"/>
        </w:rPr>
        <w:t>등록</w:t>
      </w:r>
      <w:r w:rsidR="00A72C90">
        <w:rPr>
          <w:rFonts w:hint="eastAsia"/>
          <w:lang w:eastAsia="ko-KR"/>
        </w:rPr>
        <w:t xml:space="preserve"> </w:t>
      </w:r>
      <w:r w:rsidR="00A72C90">
        <w:rPr>
          <w:rFonts w:hint="eastAsia"/>
          <w:lang w:eastAsia="ko-KR"/>
        </w:rPr>
        <w:t>및</w:t>
      </w:r>
      <w:r w:rsidR="00A72C90">
        <w:rPr>
          <w:rFonts w:hint="eastAsia"/>
          <w:lang w:eastAsia="ko-KR"/>
        </w:rPr>
        <w:t xml:space="preserve"> </w:t>
      </w:r>
      <w:r w:rsidR="00A72C90">
        <w:rPr>
          <w:rFonts w:hint="eastAsia"/>
          <w:lang w:eastAsia="ko-KR"/>
        </w:rPr>
        <w:t>삭제</w:t>
      </w:r>
      <w:r w:rsidR="00A72C90">
        <w:rPr>
          <w:rFonts w:hint="eastAsia"/>
          <w:lang w:eastAsia="ko-KR"/>
        </w:rPr>
        <w:t xml:space="preserve">, </w:t>
      </w:r>
      <w:r w:rsidR="00A72C90">
        <w:rPr>
          <w:rFonts w:hint="eastAsia"/>
          <w:lang w:eastAsia="ko-KR"/>
        </w:rPr>
        <w:t>평점</w:t>
      </w:r>
      <w:r w:rsidR="00A72C90">
        <w:rPr>
          <w:rFonts w:hint="eastAsia"/>
          <w:lang w:eastAsia="ko-KR"/>
        </w:rPr>
        <w:t xml:space="preserve"> </w:t>
      </w:r>
      <w:r w:rsidR="00A72C90">
        <w:rPr>
          <w:rFonts w:hint="eastAsia"/>
          <w:lang w:eastAsia="ko-KR"/>
        </w:rPr>
        <w:t>계산</w:t>
      </w:r>
      <w:r w:rsidR="00A72C90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</w:p>
    <w:p w14:paraId="1D791E96" w14:textId="0416CC68" w:rsidR="00015F6B" w:rsidRDefault="00015F6B" w:rsidP="00022804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rFonts w:hint="eastAsia"/>
          <w:lang w:eastAsia="ko-KR"/>
        </w:rPr>
        <w:t>매장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</w:p>
    <w:p w14:paraId="262ADCA6" w14:textId="5FD50C58" w:rsidR="00015F6B" w:rsidRDefault="00015F6B" w:rsidP="00022804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다크모드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</w:p>
    <w:p w14:paraId="2233E68C" w14:textId="2C007529" w:rsidR="005D585F" w:rsidRDefault="00C76A4B" w:rsidP="00022804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구매내역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알림</w:t>
      </w:r>
      <w:r w:rsidR="005D585F">
        <w:rPr>
          <w:rFonts w:hint="eastAsia"/>
          <w:lang w:eastAsia="ko-KR"/>
        </w:rPr>
        <w:t>창</w:t>
      </w:r>
      <w:r w:rsidR="005D585F">
        <w:rPr>
          <w:rFonts w:hint="eastAsia"/>
          <w:lang w:eastAsia="ko-KR"/>
        </w:rPr>
        <w:t xml:space="preserve"> </w:t>
      </w:r>
      <w:r w:rsidR="005D585F">
        <w:rPr>
          <w:rFonts w:hint="eastAsia"/>
          <w:lang w:eastAsia="ko-KR"/>
        </w:rPr>
        <w:t>기능</w:t>
      </w:r>
      <w:r w:rsidR="005D585F">
        <w:rPr>
          <w:rFonts w:hint="eastAsia"/>
          <w:lang w:eastAsia="ko-KR"/>
        </w:rPr>
        <w:t xml:space="preserve"> </w:t>
      </w:r>
      <w:r w:rsidR="005D585F">
        <w:rPr>
          <w:rFonts w:hint="eastAsia"/>
          <w:lang w:eastAsia="ko-KR"/>
        </w:rPr>
        <w:t>구현</w:t>
      </w:r>
    </w:p>
    <w:p w14:paraId="34100B72" w14:textId="50BBBB36" w:rsidR="00451DB9" w:rsidRDefault="00015F6B" w:rsidP="00C76A4B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 w:rsidR="005D585F">
        <w:rPr>
          <w:rFonts w:hint="eastAsia"/>
          <w:lang w:eastAsia="ko-KR"/>
        </w:rPr>
        <w:t>Todo</w:t>
      </w:r>
      <w:r>
        <w:rPr>
          <w:rFonts w:hint="eastAsia"/>
          <w:lang w:eastAsia="ko-KR"/>
        </w:rPr>
        <w:t xml:space="preserve"> </w:t>
      </w:r>
      <w:r w:rsidR="005D585F">
        <w:rPr>
          <w:rFonts w:hint="eastAsia"/>
          <w:lang w:eastAsia="ko-KR"/>
        </w:rPr>
        <w:t>추가</w:t>
      </w:r>
      <w:r w:rsidR="005D585F">
        <w:rPr>
          <w:rFonts w:hint="eastAsia"/>
          <w:lang w:eastAsia="ko-KR"/>
        </w:rPr>
        <w:t xml:space="preserve">, </w:t>
      </w:r>
      <w:r w:rsidR="005D585F">
        <w:rPr>
          <w:rFonts w:hint="eastAsia"/>
          <w:lang w:eastAsia="ko-KR"/>
        </w:rPr>
        <w:t>삭제</w:t>
      </w:r>
      <w:r w:rsidR="0077295F">
        <w:rPr>
          <w:rFonts w:hint="eastAsia"/>
          <w:lang w:eastAsia="ko-KR"/>
        </w:rPr>
        <w:t>,</w:t>
      </w:r>
      <w:r w:rsidR="005D585F">
        <w:rPr>
          <w:rFonts w:hint="eastAsia"/>
          <w:lang w:eastAsia="ko-KR"/>
        </w:rPr>
        <w:t xml:space="preserve"> </w:t>
      </w:r>
      <w:r w:rsidR="005D585F">
        <w:rPr>
          <w:rFonts w:hint="eastAsia"/>
          <w:lang w:eastAsia="ko-KR"/>
        </w:rPr>
        <w:t>조회</w:t>
      </w:r>
      <w:r w:rsidR="005D585F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</w:p>
    <w:p w14:paraId="06D1E511" w14:textId="5610DDAE" w:rsidR="00451DB9" w:rsidRDefault="00451DB9" w:rsidP="00022804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리팩터링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정리</w:t>
      </w:r>
    </w:p>
    <w:p w14:paraId="3E06CE85" w14:textId="1E137F99" w:rsidR="00451DB9" w:rsidRDefault="00451DB9" w:rsidP="00022804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rFonts w:hint="eastAsia"/>
          <w:lang w:eastAsia="ko-KR"/>
        </w:rPr>
        <w:t>발표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준비</w:t>
      </w:r>
      <w:r w:rsidR="00226EE2">
        <w:rPr>
          <w:rFonts w:hint="eastAsia"/>
          <w:lang w:eastAsia="ko-KR"/>
        </w:rPr>
        <w:t xml:space="preserve"> </w:t>
      </w:r>
      <w:r w:rsidR="00226EE2">
        <w:rPr>
          <w:rFonts w:hint="eastAsia"/>
          <w:lang w:eastAsia="ko-KR"/>
        </w:rPr>
        <w:t>및</w:t>
      </w:r>
      <w:r w:rsidR="00226EE2">
        <w:rPr>
          <w:rFonts w:hint="eastAsia"/>
          <w:lang w:eastAsia="ko-KR"/>
        </w:rPr>
        <w:t xml:space="preserve"> </w:t>
      </w:r>
      <w:r w:rsidR="00226EE2">
        <w:rPr>
          <w:rFonts w:hint="eastAsia"/>
          <w:lang w:eastAsia="ko-KR"/>
        </w:rPr>
        <w:t>발표</w:t>
      </w:r>
    </w:p>
    <w:p w14:paraId="3BDD0D6D" w14:textId="63E28F72" w:rsidR="007052BE" w:rsidRPr="007052BE" w:rsidRDefault="00FB3679" w:rsidP="00022804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 w:rsidR="00451DB9">
        <w:rPr>
          <w:lang w:eastAsia="ko-KR"/>
        </w:rPr>
        <w:t>문서</w:t>
      </w:r>
      <w:r w:rsidR="00451DB9">
        <w:rPr>
          <w:rFonts w:hint="eastAsia"/>
          <w:lang w:eastAsia="ko-KR"/>
        </w:rPr>
        <w:t xml:space="preserve"> </w:t>
      </w:r>
      <w:r w:rsidR="00451DB9">
        <w:rPr>
          <w:rFonts w:hint="eastAsia"/>
          <w:lang w:eastAsia="ko-KR"/>
        </w:rPr>
        <w:t>작업</w:t>
      </w:r>
    </w:p>
    <w:p w14:paraId="455A90B6" w14:textId="1D895EE4" w:rsidR="00C76A4B" w:rsidRPr="00C76A4B" w:rsidRDefault="00471FD0" w:rsidP="00C76A4B">
      <w:pPr>
        <w:pStyle w:val="InfoBlue"/>
        <w:jc w:val="left"/>
        <w:rPr>
          <w:b/>
          <w:lang w:eastAsia="ko-KR"/>
        </w:rPr>
      </w:pPr>
      <w:r w:rsidRPr="00DA7898">
        <w:rPr>
          <w:rFonts w:hint="eastAsia"/>
          <w:b/>
          <w:lang w:eastAsia="ko-KR"/>
        </w:rPr>
        <w:t>이석재</w:t>
      </w:r>
      <w:r w:rsidR="004D726B" w:rsidRPr="00DA7898">
        <w:rPr>
          <w:rFonts w:hint="eastAsia"/>
          <w:b/>
          <w:lang w:eastAsia="ko-KR"/>
        </w:rPr>
        <w:t xml:space="preserve"> </w:t>
      </w:r>
      <w:r w:rsidR="00AC0FD5" w:rsidRPr="00DA7898">
        <w:rPr>
          <w:rFonts w:hint="eastAsia"/>
          <w:b/>
          <w:lang w:eastAsia="ko-KR"/>
        </w:rPr>
        <w:t xml:space="preserve"> </w:t>
      </w:r>
      <w:r w:rsidR="004D726B" w:rsidRPr="00DA7898">
        <w:rPr>
          <w:rFonts w:hint="eastAsia"/>
          <w:b/>
          <w:lang w:eastAsia="ko-KR"/>
        </w:rPr>
        <w:t>(</w:t>
      </w:r>
      <w:r w:rsidR="004D726B" w:rsidRPr="00DA7898">
        <w:rPr>
          <w:rFonts w:hint="eastAsia"/>
          <w:b/>
          <w:lang w:eastAsia="ko-KR"/>
        </w:rPr>
        <w:t>메인</w:t>
      </w:r>
      <w:r w:rsidR="004D726B" w:rsidRPr="00DA7898">
        <w:rPr>
          <w:rFonts w:hint="eastAsia"/>
          <w:b/>
          <w:lang w:eastAsia="ko-KR"/>
        </w:rPr>
        <w:t xml:space="preserve"> </w:t>
      </w:r>
      <w:r w:rsidR="007052BE" w:rsidRPr="00DA7898">
        <w:rPr>
          <w:rFonts w:hint="eastAsia"/>
          <w:b/>
          <w:lang w:eastAsia="ko-KR"/>
        </w:rPr>
        <w:t>백엔드</w:t>
      </w:r>
      <w:r w:rsidR="007052BE" w:rsidRPr="00DA7898">
        <w:rPr>
          <w:rFonts w:hint="eastAsia"/>
          <w:b/>
          <w:lang w:eastAsia="ko-KR"/>
        </w:rPr>
        <w:t xml:space="preserve"> </w:t>
      </w:r>
      <w:r w:rsidR="007052BE" w:rsidRPr="00DA7898">
        <w:rPr>
          <w:rFonts w:hint="eastAsia"/>
          <w:b/>
          <w:lang w:eastAsia="ko-KR"/>
        </w:rPr>
        <w:t>개발자</w:t>
      </w:r>
      <w:r w:rsidR="004D726B" w:rsidRPr="00DA7898">
        <w:rPr>
          <w:rFonts w:hint="eastAsia"/>
          <w:b/>
          <w:lang w:eastAsia="ko-KR"/>
        </w:rPr>
        <w:t>)</w:t>
      </w:r>
    </w:p>
    <w:p w14:paraId="3E6E708E" w14:textId="37CC970B" w:rsidR="00C76A4B" w:rsidRDefault="00C76A4B" w:rsidP="00C76A4B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데이터베이스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</w:t>
      </w:r>
    </w:p>
    <w:p w14:paraId="2C68A3A4" w14:textId="25548DB1" w:rsidR="00C76A4B" w:rsidRDefault="00C76A4B" w:rsidP="00C76A4B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데이터베이스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</w:t>
      </w:r>
    </w:p>
    <w:p w14:paraId="7C79F762" w14:textId="512393A0" w:rsidR="00471FD0" w:rsidRDefault="00471FD0" w:rsidP="00C76A4B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rFonts w:hint="eastAsia"/>
          <w:lang w:eastAsia="ko-KR"/>
        </w:rPr>
        <w:t>회원가입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 w:rsidR="00C76A4B">
        <w:rPr>
          <w:rFonts w:hint="eastAsia"/>
          <w:lang w:eastAsia="ko-KR"/>
        </w:rPr>
        <w:t xml:space="preserve"> (</w:t>
      </w:r>
      <w:r w:rsidR="00C76A4B">
        <w:rPr>
          <w:rFonts w:hint="eastAsia"/>
          <w:lang w:eastAsia="ko-KR"/>
        </w:rPr>
        <w:t>회원</w:t>
      </w:r>
      <w:r w:rsidR="00C76A4B">
        <w:rPr>
          <w:rFonts w:hint="eastAsia"/>
          <w:lang w:eastAsia="ko-KR"/>
        </w:rPr>
        <w:t xml:space="preserve"> / </w:t>
      </w:r>
      <w:r w:rsidR="00C76A4B">
        <w:rPr>
          <w:rFonts w:hint="eastAsia"/>
          <w:lang w:eastAsia="ko-KR"/>
        </w:rPr>
        <w:t>비회원</w:t>
      </w:r>
      <w:r w:rsidR="0013217A">
        <w:rPr>
          <w:rFonts w:hint="eastAsia"/>
          <w:lang w:eastAsia="ko-KR"/>
        </w:rPr>
        <w:t>)</w:t>
      </w:r>
    </w:p>
    <w:p w14:paraId="1F89679A" w14:textId="77777777" w:rsidR="00D0349B" w:rsidRDefault="00471FD0" w:rsidP="00AC08F2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</w:p>
    <w:p w14:paraId="5F94BFA2" w14:textId="05CC230E" w:rsidR="009B21FD" w:rsidRDefault="00A81DA9" w:rsidP="00C76A4B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 w:rsidR="004E2A5E">
        <w:rPr>
          <w:rFonts w:hint="eastAsia"/>
          <w:lang w:eastAsia="ko-KR"/>
        </w:rPr>
        <w:t>포인트</w:t>
      </w:r>
      <w:r w:rsidR="004E2A5E">
        <w:rPr>
          <w:rFonts w:hint="eastAsia"/>
          <w:lang w:eastAsia="ko-KR"/>
        </w:rPr>
        <w:t xml:space="preserve"> </w:t>
      </w:r>
      <w:r w:rsidR="004E2A5E">
        <w:rPr>
          <w:rFonts w:hint="eastAsia"/>
          <w:lang w:eastAsia="ko-KR"/>
        </w:rPr>
        <w:t>적립</w:t>
      </w:r>
      <w:r w:rsidR="00023D21">
        <w:rPr>
          <w:rFonts w:hint="eastAsia"/>
          <w:lang w:eastAsia="ko-KR"/>
        </w:rPr>
        <w:t>/</w:t>
      </w:r>
      <w:r w:rsidR="00023D21">
        <w:rPr>
          <w:rFonts w:hint="eastAsia"/>
          <w:lang w:eastAsia="ko-KR"/>
        </w:rPr>
        <w:t>차감</w:t>
      </w:r>
      <w:r w:rsidR="004E2A5E">
        <w:rPr>
          <w:rFonts w:hint="eastAsia"/>
          <w:lang w:eastAsia="ko-KR"/>
        </w:rPr>
        <w:t xml:space="preserve"> </w:t>
      </w:r>
      <w:r w:rsidR="004E2A5E">
        <w:rPr>
          <w:rFonts w:hint="eastAsia"/>
          <w:lang w:eastAsia="ko-KR"/>
        </w:rPr>
        <w:t>기능</w:t>
      </w:r>
      <w:r w:rsidR="004E2A5E">
        <w:rPr>
          <w:rFonts w:hint="eastAsia"/>
          <w:lang w:eastAsia="ko-KR"/>
        </w:rPr>
        <w:t xml:space="preserve"> </w:t>
      </w:r>
      <w:r w:rsidR="004E2A5E">
        <w:rPr>
          <w:rFonts w:hint="eastAsia"/>
          <w:lang w:eastAsia="ko-KR"/>
        </w:rPr>
        <w:t>구현</w:t>
      </w:r>
      <w:r w:rsidR="00022804" w:rsidRPr="00022804">
        <w:rPr>
          <w:lang w:eastAsia="ko-KR"/>
        </w:rPr>
        <w:t xml:space="preserve"> </w:t>
      </w:r>
    </w:p>
    <w:p w14:paraId="7E21E592" w14:textId="499F122D" w:rsidR="00022804" w:rsidRDefault="009B21FD" w:rsidP="009B21FD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rFonts w:hint="eastAsia"/>
          <w:lang w:eastAsia="ko-KR"/>
        </w:rPr>
        <w:t>회원관리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</w:t>
      </w:r>
      <w:r w:rsidR="00DA7898">
        <w:rPr>
          <w:lang w:eastAsia="ko-KR"/>
        </w:rPr>
        <w:t>–</w:t>
      </w:r>
      <w:r w:rsidR="00DA7898">
        <w:rPr>
          <w:rFonts w:hint="eastAsia"/>
          <w:lang w:eastAsia="ko-KR"/>
        </w:rPr>
        <w:t xml:space="preserve"> </w:t>
      </w:r>
      <w:r w:rsidR="00DA7898">
        <w:rPr>
          <w:rFonts w:hint="eastAsia"/>
          <w:lang w:eastAsia="ko-KR"/>
        </w:rPr>
        <w:t>회원정보</w:t>
      </w:r>
    </w:p>
    <w:p w14:paraId="75710C2B" w14:textId="77777777" w:rsidR="00022804" w:rsidRPr="007052BE" w:rsidRDefault="00022804" w:rsidP="00022804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탈퇴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</w:p>
    <w:p w14:paraId="367A24E8" w14:textId="4022B00A" w:rsidR="009A04B6" w:rsidRDefault="009A04B6" w:rsidP="00AC08F2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/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</w:p>
    <w:p w14:paraId="2F6C11A7" w14:textId="7537E571" w:rsidR="002165C5" w:rsidRDefault="005D585F" w:rsidP="00AC08F2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rFonts w:hint="eastAsia"/>
          <w:lang w:eastAsia="ko-KR"/>
        </w:rPr>
        <w:t>회원관리</w:t>
      </w:r>
      <w:r>
        <w:rPr>
          <w:rFonts w:hint="eastAsia"/>
          <w:lang w:eastAsia="ko-KR"/>
        </w:rPr>
        <w:t xml:space="preserve"> </w:t>
      </w:r>
      <w:r w:rsidR="00022804">
        <w:rPr>
          <w:rFonts w:hint="eastAsia"/>
          <w:lang w:eastAsia="ko-KR"/>
        </w:rPr>
        <w:t>검색</w:t>
      </w:r>
      <w:r w:rsidR="00022804">
        <w:rPr>
          <w:rFonts w:hint="eastAsia"/>
          <w:lang w:eastAsia="ko-KR"/>
        </w:rPr>
        <w:t xml:space="preserve"> </w:t>
      </w:r>
      <w:r w:rsidR="00022804">
        <w:rPr>
          <w:rFonts w:hint="eastAsia"/>
          <w:lang w:eastAsia="ko-KR"/>
        </w:rPr>
        <w:t>기능</w:t>
      </w:r>
      <w:r w:rsidR="00022804">
        <w:rPr>
          <w:rFonts w:hint="eastAsia"/>
          <w:lang w:eastAsia="ko-KR"/>
        </w:rPr>
        <w:t xml:space="preserve"> </w:t>
      </w:r>
      <w:r w:rsidR="00022804">
        <w:rPr>
          <w:rFonts w:hint="eastAsia"/>
          <w:lang w:eastAsia="ko-KR"/>
        </w:rPr>
        <w:t>구현</w:t>
      </w:r>
    </w:p>
    <w:p w14:paraId="27C7290B" w14:textId="20721D16" w:rsidR="005C018F" w:rsidRDefault="005C018F" w:rsidP="005C018F">
      <w:pPr>
        <w:pStyle w:val="InfoBlue"/>
        <w:numPr>
          <w:ilvl w:val="1"/>
          <w:numId w:val="28"/>
        </w:numPr>
        <w:jc w:val="left"/>
        <w:rPr>
          <w:rFonts w:hint="eastAsia"/>
          <w:lang w:eastAsia="ko-KR"/>
        </w:rPr>
      </w:pPr>
      <w:r>
        <w:rPr>
          <w:rFonts w:hint="eastAsia"/>
          <w:lang w:eastAsia="ko-KR"/>
        </w:rPr>
        <w:t>개인</w:t>
      </w:r>
      <w:r w:rsidR="008D3F03">
        <w:rPr>
          <w:rFonts w:hint="eastAsia"/>
          <w:lang w:eastAsia="ko-KR"/>
        </w:rPr>
        <w:t>구매</w:t>
      </w:r>
      <w:r>
        <w:rPr>
          <w:rFonts w:hint="eastAsia"/>
          <w:lang w:eastAsia="ko-KR"/>
        </w:rPr>
        <w:t>내역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기능구현</w:t>
      </w:r>
    </w:p>
    <w:p w14:paraId="69AFF21E" w14:textId="2AB4A161" w:rsidR="0047398C" w:rsidRDefault="0047398C" w:rsidP="00AC08F2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rFonts w:hint="eastAsia"/>
          <w:lang w:eastAsia="ko-KR"/>
        </w:rPr>
        <w:t>결제</w:t>
      </w:r>
      <w:r w:rsidR="00603C17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내역</w:t>
      </w:r>
      <w:r>
        <w:rPr>
          <w:rFonts w:hint="eastAsia"/>
          <w:lang w:eastAsia="ko-KR"/>
        </w:rPr>
        <w:t xml:space="preserve"> </w:t>
      </w:r>
      <w:r w:rsidR="00A72C90">
        <w:rPr>
          <w:rFonts w:hint="eastAsia"/>
          <w:lang w:eastAsia="ko-KR"/>
        </w:rPr>
        <w:t>조회</w:t>
      </w:r>
      <w:r w:rsidR="00C76A4B">
        <w:rPr>
          <w:rFonts w:hint="eastAsia"/>
          <w:lang w:eastAsia="ko-KR"/>
        </w:rPr>
        <w:t>(</w:t>
      </w:r>
      <w:r w:rsidR="00C76A4B">
        <w:rPr>
          <w:rFonts w:hint="eastAsia"/>
          <w:lang w:eastAsia="ko-KR"/>
        </w:rPr>
        <w:t>관리자</w:t>
      </w:r>
      <w:r w:rsidR="00C76A4B">
        <w:rPr>
          <w:rFonts w:hint="eastAsia"/>
          <w:lang w:eastAsia="ko-KR"/>
        </w:rPr>
        <w:t>)</w:t>
      </w:r>
      <w:r w:rsidR="00A72C90">
        <w:rPr>
          <w:rFonts w:hint="eastAsia"/>
          <w:lang w:eastAsia="ko-KR"/>
        </w:rPr>
        <w:t xml:space="preserve"> </w:t>
      </w:r>
      <w:r w:rsidR="00A72C90">
        <w:rPr>
          <w:rFonts w:hint="eastAsia"/>
          <w:lang w:eastAsia="ko-KR"/>
        </w:rPr>
        <w:t>및</w:t>
      </w:r>
      <w:r w:rsidR="00603C17">
        <w:rPr>
          <w:rFonts w:hint="eastAsia"/>
          <w:lang w:eastAsia="ko-KR"/>
        </w:rPr>
        <w:t xml:space="preserve"> </w:t>
      </w:r>
      <w:r w:rsidR="00C76A4B">
        <w:rPr>
          <w:rFonts w:hint="eastAsia"/>
          <w:lang w:eastAsia="ko-KR"/>
        </w:rPr>
        <w:t>환불처리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 w:rsidR="00603C17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</w:p>
    <w:p w14:paraId="2816B6DF" w14:textId="7A979C4F" w:rsidR="00451DB9" w:rsidRDefault="00D0349B" w:rsidP="00451DB9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rFonts w:hint="eastAsia"/>
          <w:lang w:eastAsia="ko-KR"/>
        </w:rPr>
        <w:t>최초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</w:p>
    <w:p w14:paraId="2E6D7D8F" w14:textId="3976A2A1" w:rsidR="00DA7898" w:rsidRDefault="00DA7898" w:rsidP="00451DB9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rFonts w:hint="eastAsia"/>
          <w:lang w:eastAsia="ko-KR"/>
        </w:rPr>
        <w:t>문서작업</w:t>
      </w:r>
    </w:p>
    <w:p w14:paraId="0A725511" w14:textId="7226A2A4" w:rsidR="00451DB9" w:rsidRDefault="00451DB9" w:rsidP="00451DB9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rFonts w:hint="eastAsia"/>
          <w:lang w:eastAsia="ko-KR"/>
        </w:rPr>
        <w:t>발표</w:t>
      </w:r>
    </w:p>
    <w:p w14:paraId="6E14646F" w14:textId="41D46970" w:rsidR="00471FD0" w:rsidRDefault="00333EC1" w:rsidP="00AC08F2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리팩터링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정리</w:t>
      </w:r>
    </w:p>
    <w:p w14:paraId="378E29B8" w14:textId="0C49E6C0" w:rsidR="00C76A4B" w:rsidRPr="00C76A4B" w:rsidRDefault="00473661" w:rsidP="00C76A4B">
      <w:pPr>
        <w:pStyle w:val="InfoBlue"/>
        <w:jc w:val="left"/>
        <w:rPr>
          <w:b/>
          <w:lang w:eastAsia="ko-KR"/>
        </w:rPr>
      </w:pPr>
      <w:r w:rsidRPr="00DA7898">
        <w:rPr>
          <w:rFonts w:hint="eastAsia"/>
          <w:b/>
          <w:lang w:eastAsia="ko-KR"/>
        </w:rPr>
        <w:t>오자현</w:t>
      </w:r>
      <w:r w:rsidR="007052BE" w:rsidRPr="00DA7898">
        <w:rPr>
          <w:rFonts w:hint="eastAsia"/>
          <w:b/>
          <w:lang w:eastAsia="ko-KR"/>
        </w:rPr>
        <w:t xml:space="preserve"> </w:t>
      </w:r>
      <w:r w:rsidR="00AC0FD5" w:rsidRPr="00DA7898">
        <w:rPr>
          <w:rFonts w:hint="eastAsia"/>
          <w:b/>
          <w:lang w:eastAsia="ko-KR"/>
        </w:rPr>
        <w:t xml:space="preserve"> </w:t>
      </w:r>
      <w:r w:rsidR="007052BE" w:rsidRPr="00DA7898">
        <w:rPr>
          <w:rFonts w:hint="eastAsia"/>
          <w:b/>
          <w:lang w:eastAsia="ko-KR"/>
        </w:rPr>
        <w:t>(</w:t>
      </w:r>
      <w:r w:rsidR="0014727C">
        <w:rPr>
          <w:rFonts w:hint="eastAsia"/>
          <w:b/>
          <w:lang w:eastAsia="ko-KR"/>
        </w:rPr>
        <w:t>메인</w:t>
      </w:r>
      <w:r w:rsidR="007052BE" w:rsidRPr="00DA7898">
        <w:rPr>
          <w:rFonts w:hint="eastAsia"/>
          <w:b/>
          <w:lang w:eastAsia="ko-KR"/>
        </w:rPr>
        <w:t xml:space="preserve"> </w:t>
      </w:r>
      <w:r w:rsidR="007052BE" w:rsidRPr="00DA7898">
        <w:rPr>
          <w:rFonts w:hint="eastAsia"/>
          <w:b/>
          <w:lang w:eastAsia="ko-KR"/>
        </w:rPr>
        <w:t>백엔드</w:t>
      </w:r>
      <w:r w:rsidR="007052BE" w:rsidRPr="00DA7898">
        <w:rPr>
          <w:rFonts w:hint="eastAsia"/>
          <w:b/>
          <w:lang w:eastAsia="ko-KR"/>
        </w:rPr>
        <w:t xml:space="preserve"> </w:t>
      </w:r>
      <w:r w:rsidR="007052BE" w:rsidRPr="00DA7898">
        <w:rPr>
          <w:rFonts w:hint="eastAsia"/>
          <w:b/>
          <w:lang w:eastAsia="ko-KR"/>
        </w:rPr>
        <w:t>개발자</w:t>
      </w:r>
      <w:r w:rsidR="007052BE" w:rsidRPr="00DA7898">
        <w:rPr>
          <w:rFonts w:hint="eastAsia"/>
          <w:b/>
          <w:lang w:eastAsia="ko-KR"/>
        </w:rPr>
        <w:t>)</w:t>
      </w:r>
      <w:r w:rsidR="00821873" w:rsidRPr="00DA7898">
        <w:rPr>
          <w:rFonts w:hint="eastAsia"/>
          <w:b/>
          <w:lang w:eastAsia="ko-KR"/>
        </w:rPr>
        <w:t xml:space="preserve"> </w:t>
      </w:r>
    </w:p>
    <w:p w14:paraId="6FA8BE01" w14:textId="7D287D28" w:rsidR="00C76A4B" w:rsidRDefault="00C76A4B" w:rsidP="00C76A4B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데이터베이스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구축</w:t>
      </w:r>
    </w:p>
    <w:p w14:paraId="7E3B3BE6" w14:textId="54D2A7F0" w:rsidR="00471FD0" w:rsidRDefault="00471FD0" w:rsidP="008D3F03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rFonts w:hint="eastAsia"/>
          <w:lang w:eastAsia="ko-KR"/>
        </w:rPr>
        <w:t>Q</w:t>
      </w:r>
      <w:r>
        <w:rPr>
          <w:lang w:eastAsia="ko-KR"/>
        </w:rPr>
        <w:t>R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</w:p>
    <w:p w14:paraId="26942D12" w14:textId="7F22828A" w:rsidR="009B21FD" w:rsidRPr="001A5B36" w:rsidRDefault="00471FD0" w:rsidP="009B21FD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 w:rsidR="00AC08F2">
        <w:rPr>
          <w:rFonts w:hint="eastAsia"/>
          <w:lang w:eastAsia="ko-KR"/>
        </w:rPr>
        <w:t>(</w:t>
      </w:r>
      <w:r w:rsidR="00AC08F2">
        <w:rPr>
          <w:rFonts w:hint="eastAsia"/>
          <w:lang w:eastAsia="ko-KR"/>
        </w:rPr>
        <w:t>상품</w:t>
      </w:r>
      <w:r w:rsidR="00AC08F2">
        <w:rPr>
          <w:rFonts w:hint="eastAsia"/>
          <w:lang w:eastAsia="ko-KR"/>
        </w:rPr>
        <w:t xml:space="preserve"> </w:t>
      </w:r>
      <w:r w:rsidR="00AC08F2">
        <w:rPr>
          <w:rFonts w:hint="eastAsia"/>
          <w:lang w:eastAsia="ko-KR"/>
        </w:rPr>
        <w:t>등록</w:t>
      </w:r>
      <w:r w:rsidR="00AC08F2">
        <w:rPr>
          <w:rFonts w:hint="eastAsia"/>
          <w:lang w:eastAsia="ko-KR"/>
        </w:rPr>
        <w:t xml:space="preserve">, </w:t>
      </w:r>
      <w:r w:rsidR="00AC08F2">
        <w:rPr>
          <w:rFonts w:hint="eastAsia"/>
          <w:lang w:eastAsia="ko-KR"/>
        </w:rPr>
        <w:t>수정</w:t>
      </w:r>
      <w:r w:rsidR="00AC08F2">
        <w:rPr>
          <w:rFonts w:hint="eastAsia"/>
          <w:lang w:eastAsia="ko-KR"/>
        </w:rPr>
        <w:t xml:space="preserve">, </w:t>
      </w:r>
      <w:r w:rsidR="00AC08F2">
        <w:rPr>
          <w:rFonts w:hint="eastAsia"/>
          <w:lang w:eastAsia="ko-KR"/>
        </w:rPr>
        <w:t>삭제</w:t>
      </w:r>
      <w:r w:rsidR="00AC08F2">
        <w:rPr>
          <w:rFonts w:hint="eastAsia"/>
          <w:lang w:eastAsia="ko-KR"/>
        </w:rPr>
        <w:t>)</w:t>
      </w:r>
      <w:r w:rsidR="009B21FD" w:rsidRPr="009B21FD">
        <w:rPr>
          <w:lang w:eastAsia="ko-KR"/>
        </w:rPr>
        <w:t xml:space="preserve"> </w:t>
      </w:r>
    </w:p>
    <w:p w14:paraId="7C6A268B" w14:textId="316F215D" w:rsidR="005D585F" w:rsidRDefault="005D585F" w:rsidP="009B21FD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rFonts w:hint="eastAsia"/>
          <w:lang w:eastAsia="ko-KR"/>
        </w:rPr>
        <w:t>상품관리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</w:p>
    <w:p w14:paraId="6A960DCA" w14:textId="0CFEDAA5" w:rsidR="00451DB9" w:rsidRDefault="009B21FD" w:rsidP="00451DB9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rFonts w:hint="eastAsia"/>
          <w:lang w:eastAsia="ko-KR"/>
        </w:rPr>
        <w:t>상품페이지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 w:rsidR="00451DB9" w:rsidRPr="00451DB9">
        <w:rPr>
          <w:rFonts w:hint="eastAsia"/>
          <w:lang w:eastAsia="ko-KR"/>
        </w:rPr>
        <w:t xml:space="preserve"> </w:t>
      </w:r>
    </w:p>
    <w:p w14:paraId="1749BF80" w14:textId="03445025" w:rsidR="00DA7898" w:rsidRDefault="00DA7898" w:rsidP="00451DB9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rFonts w:hint="eastAsia"/>
          <w:lang w:eastAsia="ko-KR"/>
        </w:rPr>
        <w:t>문서작업</w:t>
      </w:r>
    </w:p>
    <w:p w14:paraId="199BE723" w14:textId="5034EADA" w:rsidR="00451DB9" w:rsidRDefault="00451DB9" w:rsidP="00451DB9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rFonts w:hint="eastAsia"/>
          <w:lang w:eastAsia="ko-KR"/>
        </w:rPr>
        <w:t>발표</w:t>
      </w:r>
    </w:p>
    <w:p w14:paraId="01657103" w14:textId="24E0202F" w:rsidR="006565F0" w:rsidRDefault="00333EC1" w:rsidP="00AC688B">
      <w:pPr>
        <w:pStyle w:val="InfoBlue"/>
        <w:numPr>
          <w:ilvl w:val="1"/>
          <w:numId w:val="28"/>
        </w:numPr>
        <w:jc w:val="left"/>
        <w:rPr>
          <w:lang w:eastAsia="ko-KR"/>
        </w:rPr>
      </w:pPr>
      <w:r>
        <w:rPr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리팩터링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주석</w:t>
      </w:r>
      <w:r>
        <w:rPr>
          <w:rFonts w:hint="eastAsia"/>
          <w:lang w:eastAsia="ko-KR"/>
        </w:rPr>
        <w:t xml:space="preserve"> </w:t>
      </w:r>
      <w:r w:rsidR="00AC688B">
        <w:rPr>
          <w:rFonts w:hint="eastAsia"/>
          <w:lang w:eastAsia="ko-KR"/>
        </w:rPr>
        <w:t>정리</w:t>
      </w:r>
    </w:p>
    <w:p w14:paraId="59B950AC" w14:textId="2A871B2C" w:rsidR="00E97A14" w:rsidRDefault="00E97A14" w:rsidP="00E97A14">
      <w:pPr>
        <w:pStyle w:val="2"/>
        <w:rPr>
          <w:lang w:eastAsia="ko-KR"/>
        </w:rPr>
      </w:pPr>
      <w:bookmarkStart w:id="10" w:name="_Toc168002193"/>
      <w:r>
        <w:rPr>
          <w:rFonts w:hint="eastAsia"/>
          <w:lang w:eastAsia="ko-KR"/>
        </w:rPr>
        <w:lastRenderedPageBreak/>
        <w:t>애플리케이션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흐름도</w:t>
      </w:r>
      <w:bookmarkEnd w:id="10"/>
    </w:p>
    <w:p w14:paraId="3F2938B2" w14:textId="7ED48425" w:rsidR="00907C26" w:rsidRDefault="006F3AC3" w:rsidP="00907C26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E2BEACC" wp14:editId="647606E2">
            <wp:extent cx="5943600" cy="5182413"/>
            <wp:effectExtent l="0" t="0" r="0" b="0"/>
            <wp:docPr id="11" name="그림 11" descr="C:\Users\User\Desktop\3학년\안드로이드\전체UI설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3학년\안드로이드\전체UI설계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8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68FD2" w14:textId="77777777" w:rsidR="00907C26" w:rsidRDefault="00907C26" w:rsidP="00907C26">
      <w:pPr>
        <w:rPr>
          <w:lang w:eastAsia="ko-KR"/>
        </w:rPr>
      </w:pPr>
    </w:p>
    <w:p w14:paraId="47283492" w14:textId="77777777" w:rsidR="00907C26" w:rsidRPr="00907C26" w:rsidRDefault="00907C26" w:rsidP="00907C26">
      <w:pPr>
        <w:rPr>
          <w:lang w:eastAsia="ko-KR"/>
        </w:rPr>
      </w:pPr>
    </w:p>
    <w:p w14:paraId="096B97AC" w14:textId="688EBB01" w:rsidR="00907C26" w:rsidRDefault="00E97A14" w:rsidP="00907C26">
      <w:pPr>
        <w:pStyle w:val="2"/>
        <w:rPr>
          <w:lang w:eastAsia="ko-KR"/>
        </w:rPr>
      </w:pPr>
      <w:bookmarkStart w:id="11" w:name="_Toc168002194"/>
      <w:r>
        <w:rPr>
          <w:rFonts w:hint="eastAsia"/>
          <w:lang w:eastAsia="ko-KR"/>
        </w:rPr>
        <w:t>UI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구조</w:t>
      </w:r>
      <w:bookmarkEnd w:id="11"/>
    </w:p>
    <w:p w14:paraId="24E88285" w14:textId="77A228D5" w:rsidR="00AC688B" w:rsidRDefault="00AC688B" w:rsidP="00AC688B">
      <w:pPr>
        <w:rPr>
          <w:lang w:eastAsia="ko-KR"/>
        </w:rPr>
      </w:pPr>
      <w:r>
        <w:rPr>
          <w:rFonts w:hint="eastAsia"/>
          <w:lang w:eastAsia="ko-KR"/>
        </w:rPr>
        <w:t xml:space="preserve">UI </w:t>
      </w:r>
      <w:r>
        <w:rPr>
          <w:rFonts w:hint="eastAsia"/>
          <w:lang w:eastAsia="ko-KR"/>
        </w:rPr>
        <w:t>설계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부분입니다</w:t>
      </w:r>
      <w:r>
        <w:rPr>
          <w:rFonts w:hint="eastAsia"/>
          <w:lang w:eastAsia="ko-KR"/>
        </w:rPr>
        <w:t>. UI</w:t>
      </w:r>
      <w:r>
        <w:rPr>
          <w:rFonts w:hint="eastAsia"/>
          <w:lang w:eastAsia="ko-KR"/>
        </w:rPr>
        <w:t>설계는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추후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같습니다</w:t>
      </w:r>
      <w:r>
        <w:rPr>
          <w:rFonts w:hint="eastAsia"/>
          <w:lang w:eastAsia="ko-KR"/>
        </w:rPr>
        <w:t>.</w:t>
      </w:r>
    </w:p>
    <w:p w14:paraId="23055B4E" w14:textId="29BF64EA" w:rsidR="00AC688B" w:rsidRDefault="00AC688B" w:rsidP="00AC688B">
      <w:pPr>
        <w:pStyle w:val="af1"/>
        <w:numPr>
          <w:ilvl w:val="0"/>
          <w:numId w:val="3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추천상품</w:t>
      </w:r>
      <w:r>
        <w:rPr>
          <w:rFonts w:hint="eastAsia"/>
          <w:lang w:eastAsia="ko-KR"/>
        </w:rPr>
        <w:t xml:space="preserve"> =&gt; </w:t>
      </w:r>
      <w:r>
        <w:rPr>
          <w:rFonts w:hint="eastAsia"/>
          <w:lang w:eastAsia="ko-KR"/>
        </w:rPr>
        <w:t>배너</w:t>
      </w:r>
    </w:p>
    <w:p w14:paraId="2E8F2320" w14:textId="6A6BA3F3" w:rsidR="00AC688B" w:rsidRPr="00AC688B" w:rsidRDefault="00AC688B" w:rsidP="00AC688B">
      <w:pPr>
        <w:pStyle w:val="af1"/>
        <w:numPr>
          <w:ilvl w:val="0"/>
          <w:numId w:val="38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환경설정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</w:t>
      </w:r>
      <w:r>
        <w:rPr>
          <w:rFonts w:hint="eastAsia"/>
          <w:lang w:eastAsia="ko-KR"/>
        </w:rPr>
        <w:t xml:space="preserve"> =&gt;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메인페이지의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2CA511C5" w14:textId="370A5203" w:rsidR="00E301F4" w:rsidRDefault="00E301F4" w:rsidP="00E301F4">
      <w:pPr>
        <w:pStyle w:val="3"/>
        <w:rPr>
          <w:lang w:eastAsia="ko-KR"/>
        </w:rPr>
      </w:pPr>
      <w:bookmarkStart w:id="12" w:name="_Toc168002195"/>
      <w:r>
        <w:rPr>
          <w:rFonts w:hint="eastAsia"/>
          <w:lang w:eastAsia="ko-KR"/>
        </w:rPr>
        <w:lastRenderedPageBreak/>
        <w:t>사용자</w:t>
      </w:r>
      <w:r>
        <w:rPr>
          <w:rFonts w:hint="eastAsia"/>
          <w:lang w:eastAsia="ko-KR"/>
        </w:rPr>
        <w:t xml:space="preserve"> UI</w:t>
      </w:r>
      <w:bookmarkEnd w:id="12"/>
    </w:p>
    <w:p w14:paraId="099B7C4A" w14:textId="5DDBD6D4" w:rsidR="00735E04" w:rsidRDefault="006F3AC3" w:rsidP="00735E0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1AF7A84B" wp14:editId="38ACDA3D">
            <wp:extent cx="5943600" cy="3950833"/>
            <wp:effectExtent l="0" t="0" r="0" b="0"/>
            <wp:docPr id="7" name="그림 7" descr="C:\Users\User\Desktop\3학년\안드로이드\사용자 UI 구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3학년\안드로이드\사용자 UI 구조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91078" w14:textId="77777777" w:rsidR="00735E04" w:rsidRDefault="00735E04" w:rsidP="00735E04">
      <w:pPr>
        <w:rPr>
          <w:lang w:eastAsia="ko-KR"/>
        </w:rPr>
      </w:pPr>
    </w:p>
    <w:p w14:paraId="5EE9B624" w14:textId="3159311D" w:rsidR="00735E04" w:rsidRDefault="00735E04" w:rsidP="00735E04">
      <w:pPr>
        <w:rPr>
          <w:lang w:eastAsia="ko-KR"/>
        </w:rPr>
      </w:pPr>
      <w:r>
        <w:rPr>
          <w:rFonts w:hint="eastAsia"/>
          <w:lang w:eastAsia="ko-KR"/>
        </w:rPr>
        <w:t>전체적인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UI </w:t>
      </w:r>
      <w:r>
        <w:rPr>
          <w:rFonts w:hint="eastAsia"/>
          <w:lang w:eastAsia="ko-KR"/>
        </w:rPr>
        <w:t>설계도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입니다</w:t>
      </w:r>
      <w:r>
        <w:rPr>
          <w:rFonts w:hint="eastAsia"/>
          <w:lang w:eastAsia="ko-KR"/>
        </w:rPr>
        <w:t xml:space="preserve">. </w:t>
      </w:r>
      <w:r w:rsidR="000215DA">
        <w:rPr>
          <w:rFonts w:hint="eastAsia"/>
          <w:lang w:eastAsia="ko-KR"/>
        </w:rPr>
        <w:t>메인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페이지에서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로그인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버튼을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클릭하면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로그인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알림창이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뜨고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로그인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관련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기능들을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이용할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수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있습니다</w:t>
      </w:r>
      <w:r w:rsidR="000215DA">
        <w:rPr>
          <w:rFonts w:hint="eastAsia"/>
          <w:lang w:eastAsia="ko-KR"/>
        </w:rPr>
        <w:t xml:space="preserve">. </w:t>
      </w:r>
      <w:r w:rsidR="000215DA">
        <w:rPr>
          <w:rFonts w:hint="eastAsia"/>
          <w:lang w:eastAsia="ko-KR"/>
        </w:rPr>
        <w:t>환경설정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버튼을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클릭하면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관리자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코드를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입력하는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알림창이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뜨고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코드가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일치할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경우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관리자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페이지로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넘어갈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수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있습니다</w:t>
      </w:r>
      <w:r w:rsidR="000215DA">
        <w:rPr>
          <w:rFonts w:hint="eastAsia"/>
          <w:lang w:eastAsia="ko-KR"/>
        </w:rPr>
        <w:t xml:space="preserve">. </w:t>
      </w:r>
      <w:r w:rsidR="000215DA">
        <w:rPr>
          <w:rFonts w:hint="eastAsia"/>
          <w:lang w:eastAsia="ko-KR"/>
        </w:rPr>
        <w:t>메인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페이지의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중앙은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추천상품과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최신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상품을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볼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수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있고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검색을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통해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해당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상품의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상세페이지로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넘어갈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수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있습니다</w:t>
      </w:r>
      <w:r w:rsidR="000215DA">
        <w:rPr>
          <w:rFonts w:hint="eastAsia"/>
          <w:lang w:eastAsia="ko-KR"/>
        </w:rPr>
        <w:t xml:space="preserve">. </w:t>
      </w:r>
      <w:r w:rsidR="000215DA">
        <w:rPr>
          <w:rFonts w:hint="eastAsia"/>
          <w:lang w:eastAsia="ko-KR"/>
        </w:rPr>
        <w:t>하단의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메뉴는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각각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매장위치</w:t>
      </w:r>
      <w:r w:rsidR="000215DA">
        <w:rPr>
          <w:rFonts w:hint="eastAsia"/>
          <w:lang w:eastAsia="ko-KR"/>
        </w:rPr>
        <w:t xml:space="preserve">, </w:t>
      </w:r>
      <w:r w:rsidR="000215DA">
        <w:rPr>
          <w:rFonts w:hint="eastAsia"/>
          <w:lang w:eastAsia="ko-KR"/>
        </w:rPr>
        <w:t>상품</w:t>
      </w:r>
      <w:r w:rsidR="000215DA">
        <w:rPr>
          <w:rFonts w:hint="eastAsia"/>
          <w:lang w:eastAsia="ko-KR"/>
        </w:rPr>
        <w:t xml:space="preserve">, </w:t>
      </w:r>
      <w:r w:rsidR="000215DA">
        <w:rPr>
          <w:rFonts w:hint="eastAsia"/>
          <w:lang w:eastAsia="ko-KR"/>
        </w:rPr>
        <w:t>상품결제</w:t>
      </w:r>
      <w:r w:rsidR="000215DA">
        <w:rPr>
          <w:rFonts w:hint="eastAsia"/>
          <w:lang w:eastAsia="ko-KR"/>
        </w:rPr>
        <w:t xml:space="preserve">, </w:t>
      </w:r>
      <w:r w:rsidR="000215DA">
        <w:rPr>
          <w:rFonts w:hint="eastAsia"/>
          <w:lang w:eastAsia="ko-KR"/>
        </w:rPr>
        <w:t>회원정보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페이지로</w:t>
      </w:r>
      <w:r w:rsidR="000215DA">
        <w:rPr>
          <w:rFonts w:hint="eastAsia"/>
          <w:lang w:eastAsia="ko-KR"/>
        </w:rPr>
        <w:t xml:space="preserve"> Intent</w:t>
      </w:r>
      <w:r w:rsidR="000215DA">
        <w:rPr>
          <w:rFonts w:hint="eastAsia"/>
          <w:lang w:eastAsia="ko-KR"/>
        </w:rPr>
        <w:t>를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활용해서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이동할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수</w:t>
      </w:r>
      <w:r w:rsidR="000215DA">
        <w:rPr>
          <w:rFonts w:hint="eastAsia"/>
          <w:lang w:eastAsia="ko-KR"/>
        </w:rPr>
        <w:t xml:space="preserve"> </w:t>
      </w:r>
      <w:r w:rsidR="000215DA">
        <w:rPr>
          <w:rFonts w:hint="eastAsia"/>
          <w:lang w:eastAsia="ko-KR"/>
        </w:rPr>
        <w:t>있습니다</w:t>
      </w:r>
      <w:r w:rsidR="000215DA">
        <w:rPr>
          <w:rFonts w:hint="eastAsia"/>
          <w:lang w:eastAsia="ko-KR"/>
        </w:rPr>
        <w:t>.</w:t>
      </w:r>
    </w:p>
    <w:p w14:paraId="1EF2F30E" w14:textId="77777777" w:rsidR="006F3AC3" w:rsidRDefault="006F3AC3" w:rsidP="00735E04">
      <w:pPr>
        <w:rPr>
          <w:lang w:eastAsia="ko-KR"/>
        </w:rPr>
      </w:pPr>
    </w:p>
    <w:p w14:paraId="242BE0DC" w14:textId="14B2F0B7" w:rsidR="000215DA" w:rsidRDefault="000215DA" w:rsidP="000215DA">
      <w:pPr>
        <w:pStyle w:val="4"/>
        <w:rPr>
          <w:lang w:eastAsia="ko-KR"/>
        </w:rPr>
      </w:pP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</w:t>
      </w:r>
    </w:p>
    <w:p w14:paraId="2FC946AB" w14:textId="59AA8B74" w:rsidR="000215DA" w:rsidRDefault="006F3AC3" w:rsidP="000215DA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7D996E13" wp14:editId="00053AF3">
            <wp:extent cx="5943600" cy="1935022"/>
            <wp:effectExtent l="0" t="0" r="0" b="8255"/>
            <wp:docPr id="9" name="그림 9" descr="C:\Users\User\Desktop\3학년\안드로이드\사용자 메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3학년\안드로이드\사용자 메인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5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A7842" w14:textId="77777777" w:rsidR="007D42F2" w:rsidRDefault="007D42F2" w:rsidP="000215DA">
      <w:pPr>
        <w:rPr>
          <w:lang w:eastAsia="ko-KR"/>
        </w:rPr>
      </w:pPr>
    </w:p>
    <w:p w14:paraId="70CDAB44" w14:textId="752E57A6" w:rsidR="00ED104E" w:rsidRDefault="00ED104E" w:rsidP="000215DA">
      <w:pPr>
        <w:rPr>
          <w:lang w:eastAsia="ko-KR"/>
        </w:rPr>
      </w:pPr>
      <w:r>
        <w:rPr>
          <w:rFonts w:hint="eastAsia"/>
          <w:lang w:eastAsia="ko-KR"/>
        </w:rPr>
        <w:t>좌측부터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매장위치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상품페이지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회원정보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입니다</w:t>
      </w:r>
      <w:r>
        <w:rPr>
          <w:rFonts w:hint="eastAsia"/>
          <w:lang w:eastAsia="ko-KR"/>
        </w:rPr>
        <w:t>.</w:t>
      </w:r>
    </w:p>
    <w:p w14:paraId="3771EA58" w14:textId="77069B68" w:rsidR="007D42F2" w:rsidRDefault="007D42F2" w:rsidP="007D42F2">
      <w:pPr>
        <w:pStyle w:val="af1"/>
        <w:numPr>
          <w:ilvl w:val="0"/>
          <w:numId w:val="3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메인</w:t>
      </w:r>
    </w:p>
    <w:p w14:paraId="5384D938" w14:textId="5E528C96" w:rsidR="007D42F2" w:rsidRDefault="007D42F2" w:rsidP="007D42F2">
      <w:pPr>
        <w:pStyle w:val="af1"/>
        <w:numPr>
          <w:ilvl w:val="1"/>
          <w:numId w:val="37"/>
        </w:numPr>
        <w:ind w:leftChars="0"/>
        <w:rPr>
          <w:lang w:eastAsia="ko-KR"/>
        </w:rPr>
      </w:pPr>
      <w:r>
        <w:rPr>
          <w:rFonts w:hint="eastAsia"/>
          <w:lang w:eastAsia="ko-KR"/>
        </w:rPr>
        <w:lastRenderedPageBreak/>
        <w:t>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</w:p>
    <w:p w14:paraId="1FE843E4" w14:textId="2BA3CF86" w:rsidR="007D42F2" w:rsidRDefault="007D42F2" w:rsidP="007D42F2">
      <w:pPr>
        <w:pStyle w:val="af1"/>
        <w:numPr>
          <w:ilvl w:val="2"/>
          <w:numId w:val="3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: 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넘어가서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465D1FB8" w14:textId="42BE4118" w:rsidR="007D42F2" w:rsidRDefault="007D42F2" w:rsidP="007D42F2">
      <w:pPr>
        <w:pStyle w:val="af1"/>
        <w:numPr>
          <w:ilvl w:val="2"/>
          <w:numId w:val="3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환경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알림창이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뜨고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이동합니다</w:t>
      </w:r>
      <w:r>
        <w:rPr>
          <w:rFonts w:hint="eastAsia"/>
          <w:lang w:eastAsia="ko-KR"/>
        </w:rPr>
        <w:t>.</w:t>
      </w:r>
    </w:p>
    <w:p w14:paraId="4AA48D42" w14:textId="0C39713C" w:rsidR="00F25F96" w:rsidRDefault="00F25F96" w:rsidP="007D42F2">
      <w:pPr>
        <w:pStyle w:val="af1"/>
        <w:numPr>
          <w:ilvl w:val="2"/>
          <w:numId w:val="3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/ </w:t>
      </w:r>
      <w:r>
        <w:rPr>
          <w:rFonts w:hint="eastAsia"/>
          <w:lang w:eastAsia="ko-KR"/>
        </w:rPr>
        <w:t>비회원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비회원으로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회원은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회원가입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회원가입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회원가입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비회원은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비회원으로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17D41AE0" w14:textId="2E34742D" w:rsidR="00A81DA9" w:rsidRDefault="00A81DA9" w:rsidP="007D42F2">
      <w:pPr>
        <w:pStyle w:val="af1"/>
        <w:numPr>
          <w:ilvl w:val="2"/>
          <w:numId w:val="3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최신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3</w:t>
      </w:r>
      <w:r>
        <w:rPr>
          <w:rFonts w:hint="eastAsia"/>
          <w:lang w:eastAsia="ko-KR"/>
        </w:rPr>
        <w:t>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보여줍니다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사용했습니다</w:t>
      </w:r>
      <w:r>
        <w:rPr>
          <w:rFonts w:hint="eastAsia"/>
          <w:lang w:eastAsia="ko-KR"/>
        </w:rPr>
        <w:t>.</w:t>
      </w:r>
    </w:p>
    <w:p w14:paraId="2647C8F0" w14:textId="7CCE2FEF" w:rsidR="007D42F2" w:rsidRPr="00A81DA9" w:rsidRDefault="00A81DA9" w:rsidP="007D42F2">
      <w:pPr>
        <w:pStyle w:val="af1"/>
        <w:numPr>
          <w:ilvl w:val="2"/>
          <w:numId w:val="37"/>
        </w:numPr>
        <w:ind w:leftChars="0"/>
        <w:rPr>
          <w:i/>
          <w:strike/>
          <w:lang w:eastAsia="ko-KR"/>
        </w:rPr>
      </w:pPr>
      <w:r w:rsidRPr="00A81DA9">
        <w:rPr>
          <w:rFonts w:hint="eastAsia"/>
          <w:i/>
          <w:strike/>
          <w:lang w:eastAsia="ko-KR"/>
        </w:rPr>
        <w:t>추천</w:t>
      </w:r>
      <w:r w:rsidRPr="00A81DA9">
        <w:rPr>
          <w:rFonts w:hint="eastAsia"/>
          <w:i/>
          <w:strike/>
          <w:lang w:eastAsia="ko-KR"/>
        </w:rPr>
        <w:t xml:space="preserve"> </w:t>
      </w:r>
      <w:r w:rsidRPr="00A81DA9">
        <w:rPr>
          <w:rFonts w:hint="eastAsia"/>
          <w:i/>
          <w:strike/>
          <w:lang w:eastAsia="ko-KR"/>
        </w:rPr>
        <w:t>상품</w:t>
      </w:r>
      <w:r w:rsidRPr="00A81DA9">
        <w:rPr>
          <w:rFonts w:hint="eastAsia"/>
          <w:i/>
          <w:strike/>
          <w:lang w:eastAsia="ko-KR"/>
        </w:rPr>
        <w:t xml:space="preserve"> </w:t>
      </w:r>
      <w:r w:rsidRPr="00A81DA9">
        <w:rPr>
          <w:i/>
          <w:strike/>
          <w:lang w:eastAsia="ko-KR"/>
        </w:rPr>
        <w:t xml:space="preserve">: </w:t>
      </w:r>
      <w:r w:rsidRPr="00A81DA9">
        <w:rPr>
          <w:rFonts w:hint="eastAsia"/>
          <w:i/>
          <w:strike/>
          <w:lang w:eastAsia="ko-KR"/>
        </w:rPr>
        <w:t>추천상품</w:t>
      </w:r>
      <w:r w:rsidRPr="00A81DA9">
        <w:rPr>
          <w:rFonts w:hint="eastAsia"/>
          <w:i/>
          <w:strike/>
          <w:lang w:eastAsia="ko-KR"/>
        </w:rPr>
        <w:t xml:space="preserve"> </w:t>
      </w:r>
      <w:r w:rsidRPr="00A81DA9">
        <w:rPr>
          <w:rFonts w:hint="eastAsia"/>
          <w:i/>
          <w:strike/>
          <w:lang w:eastAsia="ko-KR"/>
        </w:rPr>
        <w:t>기능을</w:t>
      </w:r>
      <w:r w:rsidRPr="00A81DA9">
        <w:rPr>
          <w:rFonts w:hint="eastAsia"/>
          <w:i/>
          <w:strike/>
          <w:lang w:eastAsia="ko-KR"/>
        </w:rPr>
        <w:t xml:space="preserve"> </w:t>
      </w:r>
      <w:r w:rsidRPr="00A81DA9">
        <w:rPr>
          <w:rFonts w:hint="eastAsia"/>
          <w:i/>
          <w:strike/>
          <w:lang w:eastAsia="ko-KR"/>
        </w:rPr>
        <w:t>통해</w:t>
      </w:r>
      <w:r w:rsidRPr="00A81DA9">
        <w:rPr>
          <w:rFonts w:hint="eastAsia"/>
          <w:i/>
          <w:strike/>
          <w:lang w:eastAsia="ko-KR"/>
        </w:rPr>
        <w:t xml:space="preserve"> </w:t>
      </w:r>
      <w:r w:rsidRPr="00A81DA9">
        <w:rPr>
          <w:rFonts w:hint="eastAsia"/>
          <w:i/>
          <w:strike/>
          <w:lang w:eastAsia="ko-KR"/>
        </w:rPr>
        <w:t>회원의</w:t>
      </w:r>
      <w:r w:rsidRPr="00A81DA9">
        <w:rPr>
          <w:rFonts w:hint="eastAsia"/>
          <w:i/>
          <w:strike/>
          <w:lang w:eastAsia="ko-KR"/>
        </w:rPr>
        <w:t xml:space="preserve"> </w:t>
      </w:r>
      <w:r w:rsidRPr="00A81DA9">
        <w:rPr>
          <w:rFonts w:hint="eastAsia"/>
          <w:i/>
          <w:strike/>
          <w:lang w:eastAsia="ko-KR"/>
        </w:rPr>
        <w:t>결제</w:t>
      </w:r>
      <w:r w:rsidRPr="00A81DA9">
        <w:rPr>
          <w:rFonts w:hint="eastAsia"/>
          <w:i/>
          <w:strike/>
          <w:lang w:eastAsia="ko-KR"/>
        </w:rPr>
        <w:t xml:space="preserve"> </w:t>
      </w:r>
      <w:r w:rsidRPr="00A81DA9">
        <w:rPr>
          <w:rFonts w:hint="eastAsia"/>
          <w:i/>
          <w:strike/>
          <w:lang w:eastAsia="ko-KR"/>
        </w:rPr>
        <w:t>내역</w:t>
      </w:r>
      <w:r w:rsidRPr="00A81DA9">
        <w:rPr>
          <w:rFonts w:hint="eastAsia"/>
          <w:i/>
          <w:strike/>
          <w:lang w:eastAsia="ko-KR"/>
        </w:rPr>
        <w:t xml:space="preserve"> </w:t>
      </w:r>
      <w:r w:rsidRPr="00A81DA9">
        <w:rPr>
          <w:rFonts w:hint="eastAsia"/>
          <w:i/>
          <w:strike/>
          <w:lang w:eastAsia="ko-KR"/>
        </w:rPr>
        <w:t>데이터를</w:t>
      </w:r>
      <w:r w:rsidRPr="00A81DA9">
        <w:rPr>
          <w:rFonts w:hint="eastAsia"/>
          <w:i/>
          <w:strike/>
          <w:lang w:eastAsia="ko-KR"/>
        </w:rPr>
        <w:t xml:space="preserve"> </w:t>
      </w:r>
      <w:r w:rsidRPr="00A81DA9">
        <w:rPr>
          <w:rFonts w:hint="eastAsia"/>
          <w:i/>
          <w:strike/>
          <w:lang w:eastAsia="ko-KR"/>
        </w:rPr>
        <w:t>참고해서</w:t>
      </w:r>
      <w:r w:rsidRPr="00A81DA9">
        <w:rPr>
          <w:rFonts w:hint="eastAsia"/>
          <w:i/>
          <w:strike/>
          <w:lang w:eastAsia="ko-KR"/>
        </w:rPr>
        <w:t xml:space="preserve"> </w:t>
      </w:r>
      <w:r w:rsidRPr="00A81DA9">
        <w:rPr>
          <w:rFonts w:hint="eastAsia"/>
          <w:i/>
          <w:strike/>
          <w:lang w:eastAsia="ko-KR"/>
        </w:rPr>
        <w:t>추천</w:t>
      </w:r>
      <w:r w:rsidRPr="00A81DA9">
        <w:rPr>
          <w:rFonts w:hint="eastAsia"/>
          <w:i/>
          <w:strike/>
          <w:lang w:eastAsia="ko-KR"/>
        </w:rPr>
        <w:t xml:space="preserve"> </w:t>
      </w:r>
      <w:r w:rsidRPr="00A81DA9">
        <w:rPr>
          <w:rFonts w:hint="eastAsia"/>
          <w:i/>
          <w:strike/>
          <w:lang w:eastAsia="ko-KR"/>
        </w:rPr>
        <w:t>상품을</w:t>
      </w:r>
      <w:r w:rsidRPr="00A81DA9">
        <w:rPr>
          <w:rFonts w:hint="eastAsia"/>
          <w:i/>
          <w:strike/>
          <w:lang w:eastAsia="ko-KR"/>
        </w:rPr>
        <w:t xml:space="preserve"> </w:t>
      </w:r>
      <w:r w:rsidRPr="00A81DA9">
        <w:rPr>
          <w:rFonts w:hint="eastAsia"/>
          <w:i/>
          <w:strike/>
          <w:lang w:eastAsia="ko-KR"/>
        </w:rPr>
        <w:t>보여주는</w:t>
      </w:r>
      <w:r w:rsidRPr="00A81DA9">
        <w:rPr>
          <w:rFonts w:hint="eastAsia"/>
          <w:i/>
          <w:strike/>
          <w:lang w:eastAsia="ko-KR"/>
        </w:rPr>
        <w:t xml:space="preserve"> </w:t>
      </w:r>
      <w:r w:rsidRPr="00A81DA9">
        <w:rPr>
          <w:rFonts w:hint="eastAsia"/>
          <w:i/>
          <w:strike/>
          <w:lang w:eastAsia="ko-KR"/>
        </w:rPr>
        <w:t>기능을</w:t>
      </w:r>
      <w:r w:rsidRPr="00A81DA9">
        <w:rPr>
          <w:rFonts w:hint="eastAsia"/>
          <w:i/>
          <w:strike/>
          <w:lang w:eastAsia="ko-KR"/>
        </w:rPr>
        <w:t xml:space="preserve"> </w:t>
      </w:r>
      <w:r w:rsidRPr="00A81DA9">
        <w:rPr>
          <w:rFonts w:hint="eastAsia"/>
          <w:i/>
          <w:strike/>
          <w:lang w:eastAsia="ko-KR"/>
        </w:rPr>
        <w:t>구현하려고</w:t>
      </w:r>
      <w:r w:rsidRPr="00A81DA9">
        <w:rPr>
          <w:rFonts w:hint="eastAsia"/>
          <w:i/>
          <w:strike/>
          <w:lang w:eastAsia="ko-KR"/>
        </w:rPr>
        <w:t xml:space="preserve"> </w:t>
      </w:r>
      <w:r w:rsidRPr="00A81DA9">
        <w:rPr>
          <w:rFonts w:hint="eastAsia"/>
          <w:i/>
          <w:strike/>
          <w:lang w:eastAsia="ko-KR"/>
        </w:rPr>
        <w:t>하였으나</w:t>
      </w:r>
      <w:r w:rsidRPr="00A81DA9">
        <w:rPr>
          <w:rFonts w:hint="eastAsia"/>
          <w:i/>
          <w:strike/>
          <w:lang w:eastAsia="ko-KR"/>
        </w:rPr>
        <w:t xml:space="preserve"> </w:t>
      </w:r>
      <w:r w:rsidRPr="00A81DA9">
        <w:rPr>
          <w:rFonts w:hint="eastAsia"/>
          <w:i/>
          <w:strike/>
          <w:lang w:eastAsia="ko-KR"/>
        </w:rPr>
        <w:t>기능</w:t>
      </w:r>
      <w:r w:rsidRPr="00A81DA9">
        <w:rPr>
          <w:rFonts w:hint="eastAsia"/>
          <w:i/>
          <w:strike/>
          <w:lang w:eastAsia="ko-KR"/>
        </w:rPr>
        <w:t xml:space="preserve"> </w:t>
      </w:r>
      <w:r w:rsidRPr="00A81DA9">
        <w:rPr>
          <w:rFonts w:hint="eastAsia"/>
          <w:i/>
          <w:strike/>
          <w:lang w:eastAsia="ko-KR"/>
        </w:rPr>
        <w:t>구현을</w:t>
      </w:r>
      <w:r w:rsidRPr="00A81DA9">
        <w:rPr>
          <w:rFonts w:hint="eastAsia"/>
          <w:i/>
          <w:strike/>
          <w:lang w:eastAsia="ko-KR"/>
        </w:rPr>
        <w:t xml:space="preserve"> </w:t>
      </w:r>
      <w:r w:rsidRPr="00A81DA9">
        <w:rPr>
          <w:rFonts w:hint="eastAsia"/>
          <w:i/>
          <w:strike/>
          <w:lang w:eastAsia="ko-KR"/>
        </w:rPr>
        <w:t>하지</w:t>
      </w:r>
      <w:r w:rsidRPr="00A81DA9">
        <w:rPr>
          <w:rFonts w:hint="eastAsia"/>
          <w:i/>
          <w:strike/>
          <w:lang w:eastAsia="ko-KR"/>
        </w:rPr>
        <w:t xml:space="preserve"> </w:t>
      </w:r>
      <w:r w:rsidRPr="00A81DA9">
        <w:rPr>
          <w:rFonts w:hint="eastAsia"/>
          <w:i/>
          <w:strike/>
          <w:lang w:eastAsia="ko-KR"/>
        </w:rPr>
        <w:t>못</w:t>
      </w:r>
      <w:r>
        <w:rPr>
          <w:rFonts w:hint="eastAsia"/>
          <w:i/>
          <w:strike/>
          <w:lang w:eastAsia="ko-KR"/>
        </w:rPr>
        <w:t>해서</w:t>
      </w:r>
      <w:r>
        <w:rPr>
          <w:rFonts w:hint="eastAsia"/>
          <w:i/>
          <w:strike/>
          <w:lang w:eastAsia="ko-KR"/>
        </w:rPr>
        <w:t xml:space="preserve"> </w:t>
      </w:r>
      <w:r>
        <w:rPr>
          <w:rFonts w:hint="eastAsia"/>
          <w:i/>
          <w:strike/>
          <w:lang w:eastAsia="ko-KR"/>
        </w:rPr>
        <w:t>광고이미지로</w:t>
      </w:r>
      <w:r>
        <w:rPr>
          <w:rFonts w:hint="eastAsia"/>
          <w:i/>
          <w:strike/>
          <w:lang w:eastAsia="ko-KR"/>
        </w:rPr>
        <w:t xml:space="preserve"> </w:t>
      </w:r>
      <w:r>
        <w:rPr>
          <w:rFonts w:hint="eastAsia"/>
          <w:i/>
          <w:strike/>
          <w:lang w:eastAsia="ko-KR"/>
        </w:rPr>
        <w:t>대체</w:t>
      </w:r>
      <w:r w:rsidRPr="00A81DA9">
        <w:rPr>
          <w:rFonts w:hint="eastAsia"/>
          <w:i/>
          <w:strike/>
          <w:lang w:eastAsia="ko-KR"/>
        </w:rPr>
        <w:t>했습니다</w:t>
      </w:r>
      <w:r>
        <w:rPr>
          <w:rFonts w:hint="eastAsia"/>
          <w:i/>
          <w:strike/>
          <w:lang w:eastAsia="ko-KR"/>
        </w:rPr>
        <w:t xml:space="preserve"> </w:t>
      </w:r>
      <w:r>
        <w:rPr>
          <w:rFonts w:hint="eastAsia"/>
          <w:i/>
          <w:strike/>
          <w:lang w:eastAsia="ko-KR"/>
        </w:rPr>
        <w:t>뷰</w:t>
      </w:r>
      <w:r>
        <w:rPr>
          <w:rFonts w:hint="eastAsia"/>
          <w:i/>
          <w:strike/>
          <w:lang w:eastAsia="ko-KR"/>
        </w:rPr>
        <w:t xml:space="preserve"> </w:t>
      </w:r>
      <w:r>
        <w:rPr>
          <w:rFonts w:hint="eastAsia"/>
          <w:i/>
          <w:strike/>
          <w:lang w:eastAsia="ko-KR"/>
        </w:rPr>
        <w:t>페이져를</w:t>
      </w:r>
      <w:r>
        <w:rPr>
          <w:rFonts w:hint="eastAsia"/>
          <w:i/>
          <w:strike/>
          <w:lang w:eastAsia="ko-KR"/>
        </w:rPr>
        <w:t xml:space="preserve"> </w:t>
      </w:r>
      <w:r>
        <w:rPr>
          <w:rFonts w:hint="eastAsia"/>
          <w:i/>
          <w:strike/>
          <w:lang w:eastAsia="ko-KR"/>
        </w:rPr>
        <w:t>사용했고</w:t>
      </w:r>
      <w:r>
        <w:rPr>
          <w:rFonts w:hint="eastAsia"/>
          <w:i/>
          <w:strike/>
          <w:lang w:eastAsia="ko-KR"/>
        </w:rPr>
        <w:t xml:space="preserve"> </w:t>
      </w:r>
      <w:r>
        <w:rPr>
          <w:rFonts w:hint="eastAsia"/>
          <w:i/>
          <w:strike/>
          <w:lang w:eastAsia="ko-KR"/>
        </w:rPr>
        <w:t>광고이미지는</w:t>
      </w:r>
      <w:r>
        <w:rPr>
          <w:rFonts w:hint="eastAsia"/>
          <w:i/>
          <w:strike/>
          <w:lang w:eastAsia="ko-KR"/>
        </w:rPr>
        <w:t xml:space="preserve"> </w:t>
      </w:r>
      <w:r>
        <w:rPr>
          <w:i/>
          <w:strike/>
          <w:lang w:eastAsia="ko-KR"/>
        </w:rPr>
        <w:t>7</w:t>
      </w:r>
      <w:r>
        <w:rPr>
          <w:rFonts w:hint="eastAsia"/>
          <w:i/>
          <w:strike/>
          <w:lang w:eastAsia="ko-KR"/>
        </w:rPr>
        <w:t>초마다</w:t>
      </w:r>
      <w:r>
        <w:rPr>
          <w:rFonts w:hint="eastAsia"/>
          <w:i/>
          <w:strike/>
          <w:lang w:eastAsia="ko-KR"/>
        </w:rPr>
        <w:t xml:space="preserve"> </w:t>
      </w:r>
      <w:r>
        <w:rPr>
          <w:rFonts w:hint="eastAsia"/>
          <w:i/>
          <w:strike/>
          <w:lang w:eastAsia="ko-KR"/>
        </w:rPr>
        <w:t>바뀝니다</w:t>
      </w:r>
      <w:r>
        <w:rPr>
          <w:rFonts w:hint="eastAsia"/>
          <w:i/>
          <w:strike/>
          <w:lang w:eastAsia="ko-KR"/>
        </w:rPr>
        <w:t>.</w:t>
      </w:r>
      <w:r w:rsidRPr="00A81DA9">
        <w:rPr>
          <w:rFonts w:hint="eastAsia"/>
          <w:i/>
          <w:strike/>
          <w:lang w:eastAsia="ko-KR"/>
        </w:rPr>
        <w:t>.</w:t>
      </w:r>
    </w:p>
    <w:p w14:paraId="382AE33F" w14:textId="0C063DED" w:rsidR="007D42F2" w:rsidRDefault="007D42F2" w:rsidP="007D42F2">
      <w:pPr>
        <w:pStyle w:val="af1"/>
        <w:numPr>
          <w:ilvl w:val="1"/>
          <w:numId w:val="3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매장위치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</w:p>
    <w:p w14:paraId="66826F68" w14:textId="42A0C9AC" w:rsidR="007D42F2" w:rsidRDefault="007D42F2" w:rsidP="007D42F2">
      <w:pPr>
        <w:pStyle w:val="af1"/>
        <w:numPr>
          <w:ilvl w:val="2"/>
          <w:numId w:val="3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페이지에</w:t>
      </w:r>
      <w:r>
        <w:rPr>
          <w:rFonts w:hint="eastAsia"/>
          <w:lang w:eastAsia="ko-KR"/>
        </w:rPr>
        <w:t xml:space="preserve"> include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사용해서</w:t>
      </w:r>
      <w:r>
        <w:rPr>
          <w:rFonts w:hint="eastAsia"/>
          <w:lang w:eastAsia="ko-KR"/>
        </w:rPr>
        <w:t xml:space="preserve"> WebView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xml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불러왔습니다</w:t>
      </w:r>
      <w:r>
        <w:rPr>
          <w:rFonts w:hint="eastAsia"/>
          <w:lang w:eastAsia="ko-KR"/>
        </w:rPr>
        <w:t xml:space="preserve">. WebView xml 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내용은</w:t>
      </w:r>
      <w:r>
        <w:rPr>
          <w:rFonts w:hint="eastAsia"/>
          <w:lang w:eastAsia="ko-KR"/>
        </w:rPr>
        <w:t xml:space="preserve"> assets </w:t>
      </w:r>
      <w:r>
        <w:rPr>
          <w:rFonts w:hint="eastAsia"/>
          <w:lang w:eastAsia="ko-KR"/>
        </w:rPr>
        <w:t>폴더에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index.html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보여줍니다</w:t>
      </w:r>
      <w:r>
        <w:rPr>
          <w:rFonts w:hint="eastAsia"/>
          <w:lang w:eastAsia="ko-KR"/>
        </w:rPr>
        <w:t xml:space="preserve">. </w:t>
      </w:r>
      <w:r>
        <w:rPr>
          <w:lang w:eastAsia="ko-KR"/>
        </w:rPr>
        <w:t>I</w:t>
      </w:r>
      <w:r>
        <w:rPr>
          <w:rFonts w:hint="eastAsia"/>
          <w:lang w:eastAsia="ko-KR"/>
        </w:rPr>
        <w:t>ndex.html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카카오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맵</w:t>
      </w:r>
      <w:r>
        <w:rPr>
          <w:rFonts w:hint="eastAsia"/>
          <w:lang w:eastAsia="ko-KR"/>
        </w:rPr>
        <w:t xml:space="preserve"> API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카카오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맵으로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출력하였습니다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뒤에</w:t>
      </w:r>
      <w:r w:rsidR="008506EF">
        <w:rPr>
          <w:rFonts w:hint="eastAsia"/>
          <w:lang w:eastAsia="ko-KR"/>
        </w:rPr>
        <w:t xml:space="preserve"> </w:t>
      </w:r>
      <w:r w:rsidR="008506EF">
        <w:rPr>
          <w:lang w:eastAsia="ko-KR"/>
        </w:rPr>
        <w:t>‘</w:t>
      </w:r>
      <w:r w:rsidR="008506EF">
        <w:rPr>
          <w:rFonts w:hint="eastAsia"/>
          <w:lang w:eastAsia="ko-KR"/>
        </w:rPr>
        <w:t>다이소</w:t>
      </w:r>
      <w:r w:rsidR="008506EF">
        <w:rPr>
          <w:lang w:eastAsia="ko-KR"/>
        </w:rPr>
        <w:t>’</w:t>
      </w:r>
      <w:r w:rsidR="008506EF">
        <w:rPr>
          <w:rFonts w:hint="eastAsia"/>
          <w:lang w:eastAsia="ko-KR"/>
        </w:rPr>
        <w:t>를</w:t>
      </w:r>
      <w:r w:rsidR="008506EF">
        <w:rPr>
          <w:rFonts w:hint="eastAsia"/>
          <w:lang w:eastAsia="ko-KR"/>
        </w:rPr>
        <w:t xml:space="preserve"> </w:t>
      </w:r>
      <w:r w:rsidR="008506EF">
        <w:rPr>
          <w:rFonts w:hint="eastAsia"/>
          <w:lang w:eastAsia="ko-KR"/>
        </w:rPr>
        <w:t>추가하여</w:t>
      </w:r>
      <w:r w:rsidR="008506EF">
        <w:rPr>
          <w:rFonts w:hint="eastAsia"/>
          <w:lang w:eastAsia="ko-KR"/>
        </w:rPr>
        <w:t xml:space="preserve"> </w:t>
      </w:r>
      <w:r w:rsidR="008506EF">
        <w:rPr>
          <w:rFonts w:hint="eastAsia"/>
          <w:lang w:eastAsia="ko-KR"/>
        </w:rPr>
        <w:t>어떤</w:t>
      </w:r>
      <w:r w:rsidR="008506EF">
        <w:rPr>
          <w:rFonts w:hint="eastAsia"/>
          <w:lang w:eastAsia="ko-KR"/>
        </w:rPr>
        <w:t xml:space="preserve"> </w:t>
      </w:r>
      <w:r w:rsidR="008506EF">
        <w:rPr>
          <w:rFonts w:hint="eastAsia"/>
          <w:lang w:eastAsia="ko-KR"/>
        </w:rPr>
        <w:t>키워드를</w:t>
      </w:r>
      <w:r w:rsidR="008506EF">
        <w:rPr>
          <w:rFonts w:hint="eastAsia"/>
          <w:lang w:eastAsia="ko-KR"/>
        </w:rPr>
        <w:t xml:space="preserve"> </w:t>
      </w:r>
      <w:r w:rsidR="008506EF">
        <w:rPr>
          <w:rFonts w:hint="eastAsia"/>
          <w:lang w:eastAsia="ko-KR"/>
        </w:rPr>
        <w:t>입력해도</w:t>
      </w:r>
      <w:r w:rsidR="008506EF">
        <w:rPr>
          <w:rFonts w:hint="eastAsia"/>
          <w:lang w:eastAsia="ko-KR"/>
        </w:rPr>
        <w:t xml:space="preserve"> </w:t>
      </w:r>
      <w:r w:rsidR="008506EF">
        <w:rPr>
          <w:rFonts w:hint="eastAsia"/>
          <w:lang w:eastAsia="ko-KR"/>
        </w:rPr>
        <w:t>해당</w:t>
      </w:r>
      <w:r w:rsidR="008506EF">
        <w:rPr>
          <w:rFonts w:hint="eastAsia"/>
          <w:lang w:eastAsia="ko-KR"/>
        </w:rPr>
        <w:t xml:space="preserve"> </w:t>
      </w:r>
      <w:r w:rsidR="008506EF">
        <w:rPr>
          <w:rFonts w:hint="eastAsia"/>
          <w:lang w:eastAsia="ko-KR"/>
        </w:rPr>
        <w:t>키워드</w:t>
      </w:r>
      <w:r w:rsidR="008506EF">
        <w:rPr>
          <w:rFonts w:hint="eastAsia"/>
          <w:lang w:eastAsia="ko-KR"/>
        </w:rPr>
        <w:t xml:space="preserve"> </w:t>
      </w:r>
      <w:r w:rsidR="008506EF">
        <w:rPr>
          <w:rFonts w:hint="eastAsia"/>
          <w:lang w:eastAsia="ko-KR"/>
        </w:rPr>
        <w:t>뒤에</w:t>
      </w:r>
      <w:r w:rsidR="008506EF">
        <w:rPr>
          <w:rFonts w:hint="eastAsia"/>
          <w:lang w:eastAsia="ko-KR"/>
        </w:rPr>
        <w:t xml:space="preserve"> </w:t>
      </w:r>
      <w:r w:rsidR="008506EF">
        <w:rPr>
          <w:rFonts w:hint="eastAsia"/>
          <w:lang w:eastAsia="ko-KR"/>
        </w:rPr>
        <w:t>다이소가</w:t>
      </w:r>
      <w:r w:rsidR="008506EF">
        <w:rPr>
          <w:rFonts w:hint="eastAsia"/>
          <w:lang w:eastAsia="ko-KR"/>
        </w:rPr>
        <w:t xml:space="preserve"> </w:t>
      </w:r>
      <w:r w:rsidR="008506EF">
        <w:rPr>
          <w:rFonts w:hint="eastAsia"/>
          <w:lang w:eastAsia="ko-KR"/>
        </w:rPr>
        <w:t>추가되기</w:t>
      </w:r>
      <w:r w:rsidR="008506EF">
        <w:rPr>
          <w:rFonts w:hint="eastAsia"/>
          <w:lang w:eastAsia="ko-KR"/>
        </w:rPr>
        <w:t xml:space="preserve"> </w:t>
      </w:r>
      <w:r w:rsidR="008506EF">
        <w:rPr>
          <w:rFonts w:hint="eastAsia"/>
          <w:lang w:eastAsia="ko-KR"/>
        </w:rPr>
        <w:t>때문에</w:t>
      </w:r>
      <w:r w:rsidR="008506EF">
        <w:rPr>
          <w:rFonts w:hint="eastAsia"/>
          <w:lang w:eastAsia="ko-KR"/>
        </w:rPr>
        <w:t xml:space="preserve"> </w:t>
      </w:r>
      <w:r w:rsidR="008506EF">
        <w:rPr>
          <w:rFonts w:hint="eastAsia"/>
          <w:lang w:eastAsia="ko-KR"/>
        </w:rPr>
        <w:t>키워드</w:t>
      </w:r>
      <w:r w:rsidR="008506EF">
        <w:rPr>
          <w:rFonts w:hint="eastAsia"/>
          <w:lang w:eastAsia="ko-KR"/>
        </w:rPr>
        <w:t xml:space="preserve"> </w:t>
      </w:r>
      <w:r w:rsidR="008506EF">
        <w:rPr>
          <w:rFonts w:hint="eastAsia"/>
          <w:lang w:eastAsia="ko-KR"/>
        </w:rPr>
        <w:t>근처</w:t>
      </w:r>
      <w:r w:rsidR="008506EF">
        <w:rPr>
          <w:rFonts w:hint="eastAsia"/>
          <w:lang w:eastAsia="ko-KR"/>
        </w:rPr>
        <w:t xml:space="preserve"> </w:t>
      </w:r>
      <w:r w:rsidR="008506EF">
        <w:rPr>
          <w:rFonts w:hint="eastAsia"/>
          <w:lang w:eastAsia="ko-KR"/>
        </w:rPr>
        <w:t>다이소를</w:t>
      </w:r>
      <w:r w:rsidR="008506EF">
        <w:rPr>
          <w:rFonts w:hint="eastAsia"/>
          <w:lang w:eastAsia="ko-KR"/>
        </w:rPr>
        <w:t xml:space="preserve"> </w:t>
      </w:r>
      <w:r w:rsidR="008506EF">
        <w:rPr>
          <w:rFonts w:hint="eastAsia"/>
          <w:lang w:eastAsia="ko-KR"/>
        </w:rPr>
        <w:t>검색을</w:t>
      </w:r>
      <w:r w:rsidR="008506EF">
        <w:rPr>
          <w:rFonts w:hint="eastAsia"/>
          <w:lang w:eastAsia="ko-KR"/>
        </w:rPr>
        <w:t xml:space="preserve"> </w:t>
      </w:r>
      <w:r w:rsidR="008506EF">
        <w:rPr>
          <w:rFonts w:hint="eastAsia"/>
          <w:lang w:eastAsia="ko-KR"/>
        </w:rPr>
        <w:t>하게</w:t>
      </w:r>
      <w:r w:rsidR="008506EF">
        <w:rPr>
          <w:rFonts w:hint="eastAsia"/>
          <w:lang w:eastAsia="ko-KR"/>
        </w:rPr>
        <w:t xml:space="preserve"> </w:t>
      </w:r>
      <w:r w:rsidR="008506EF">
        <w:rPr>
          <w:rFonts w:hint="eastAsia"/>
          <w:lang w:eastAsia="ko-KR"/>
        </w:rPr>
        <w:t>구현하였습니다</w:t>
      </w:r>
      <w:r w:rsidR="008506EF">
        <w:rPr>
          <w:rFonts w:hint="eastAsia"/>
          <w:lang w:eastAsia="ko-KR"/>
        </w:rPr>
        <w:t>.</w:t>
      </w:r>
    </w:p>
    <w:p w14:paraId="2D659E6E" w14:textId="6AA704F1" w:rsidR="008506EF" w:rsidRDefault="008506EF" w:rsidP="008506EF">
      <w:pPr>
        <w:pStyle w:val="af1"/>
        <w:numPr>
          <w:ilvl w:val="1"/>
          <w:numId w:val="3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</w:p>
    <w:p w14:paraId="24758684" w14:textId="4803F829" w:rsidR="008506EF" w:rsidRDefault="008506EF" w:rsidP="008506EF">
      <w:pPr>
        <w:pStyle w:val="af1"/>
        <w:numPr>
          <w:ilvl w:val="2"/>
          <w:numId w:val="3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관리자에서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카테고리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이동합니다</w:t>
      </w:r>
      <w:r>
        <w:rPr>
          <w:rFonts w:hint="eastAsia"/>
          <w:lang w:eastAsia="ko-KR"/>
        </w:rPr>
        <w:t>.</w:t>
      </w:r>
    </w:p>
    <w:p w14:paraId="12B9BC41" w14:textId="38111728" w:rsidR="00F25F96" w:rsidRDefault="00F25F96" w:rsidP="008506EF">
      <w:pPr>
        <w:pStyle w:val="af1"/>
        <w:numPr>
          <w:ilvl w:val="2"/>
          <w:numId w:val="3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5B541409" w14:textId="53BFBDD1" w:rsidR="008506EF" w:rsidRDefault="008506EF" w:rsidP="008506EF">
      <w:pPr>
        <w:pStyle w:val="af1"/>
        <w:numPr>
          <w:ilvl w:val="1"/>
          <w:numId w:val="3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</w:p>
    <w:p w14:paraId="7DE1DFED" w14:textId="76E60578" w:rsidR="008506EF" w:rsidRDefault="008506EF" w:rsidP="008506EF">
      <w:pPr>
        <w:pStyle w:val="af1"/>
        <w:numPr>
          <w:ilvl w:val="2"/>
          <w:numId w:val="3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카메라로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QR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스캔해서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스캔목록에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최종적으로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스캔목록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금액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합계랑</w:t>
      </w:r>
      <w:r w:rsidR="00F25F96">
        <w:rPr>
          <w:rFonts w:hint="eastAsia"/>
          <w:lang w:eastAsia="ko-KR"/>
        </w:rPr>
        <w:t xml:space="preserve"> </w:t>
      </w:r>
      <w:r w:rsidR="00F25F96">
        <w:rPr>
          <w:rFonts w:hint="eastAsia"/>
          <w:lang w:eastAsia="ko-KR"/>
        </w:rPr>
        <w:t>포인트사용</w:t>
      </w:r>
      <w:r w:rsidR="00F25F96">
        <w:rPr>
          <w:rFonts w:hint="eastAsia"/>
          <w:lang w:eastAsia="ko-KR"/>
        </w:rPr>
        <w:t xml:space="preserve"> </w:t>
      </w:r>
      <w:r w:rsidR="00F25F96">
        <w:rPr>
          <w:rFonts w:hint="eastAsia"/>
          <w:lang w:eastAsia="ko-KR"/>
        </w:rPr>
        <w:t>칸</w:t>
      </w:r>
      <w:r w:rsidR="00F25F96">
        <w:rPr>
          <w:rFonts w:hint="eastAsia"/>
          <w:lang w:eastAsia="ko-KR"/>
        </w:rPr>
        <w:t>,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 w:rsidR="00F25F96">
        <w:rPr>
          <w:rFonts w:hint="eastAsia"/>
          <w:lang w:eastAsia="ko-KR"/>
        </w:rPr>
        <w:t xml:space="preserve"> </w:t>
      </w:r>
      <w:r w:rsidR="00F25F96">
        <w:rPr>
          <w:rFonts w:hint="eastAsia"/>
          <w:lang w:eastAsia="ko-KR"/>
        </w:rPr>
        <w:t>비회원일</w:t>
      </w:r>
      <w:r w:rsidR="00F25F96">
        <w:rPr>
          <w:rFonts w:hint="eastAsia"/>
          <w:lang w:eastAsia="ko-KR"/>
        </w:rPr>
        <w:t xml:space="preserve"> </w:t>
      </w:r>
      <w:r w:rsidR="00F25F96">
        <w:rPr>
          <w:rFonts w:hint="eastAsia"/>
          <w:lang w:eastAsia="ko-KR"/>
        </w:rPr>
        <w:t>경우에는</w:t>
      </w:r>
      <w:r w:rsidR="00F25F96">
        <w:rPr>
          <w:rFonts w:hint="eastAsia"/>
          <w:lang w:eastAsia="ko-KR"/>
        </w:rPr>
        <w:t xml:space="preserve"> </w:t>
      </w:r>
      <w:r w:rsidR="00F25F96">
        <w:rPr>
          <w:rFonts w:hint="eastAsia"/>
          <w:lang w:eastAsia="ko-KR"/>
        </w:rPr>
        <w:t>포인트</w:t>
      </w:r>
      <w:r w:rsidR="00F25F96">
        <w:rPr>
          <w:rFonts w:hint="eastAsia"/>
          <w:lang w:eastAsia="ko-KR"/>
        </w:rPr>
        <w:t xml:space="preserve"> </w:t>
      </w:r>
      <w:r w:rsidR="00F25F96">
        <w:rPr>
          <w:rFonts w:hint="eastAsia"/>
          <w:lang w:eastAsia="ko-KR"/>
        </w:rPr>
        <w:t>적립이</w:t>
      </w:r>
      <w:r w:rsidR="00F25F96">
        <w:rPr>
          <w:rFonts w:hint="eastAsia"/>
          <w:lang w:eastAsia="ko-KR"/>
        </w:rPr>
        <w:t xml:space="preserve"> </w:t>
      </w:r>
      <w:r w:rsidR="00F25F96">
        <w:rPr>
          <w:rFonts w:hint="eastAsia"/>
          <w:lang w:eastAsia="ko-KR"/>
        </w:rPr>
        <w:t>되지</w:t>
      </w:r>
      <w:r w:rsidR="00F25F96">
        <w:rPr>
          <w:rFonts w:hint="eastAsia"/>
          <w:lang w:eastAsia="ko-KR"/>
        </w:rPr>
        <w:t xml:space="preserve"> </w:t>
      </w:r>
      <w:r w:rsidR="00F25F96">
        <w:rPr>
          <w:rFonts w:hint="eastAsia"/>
          <w:lang w:eastAsia="ko-KR"/>
        </w:rPr>
        <w:t>않으므로</w:t>
      </w:r>
      <w:r w:rsidR="00F25F96">
        <w:rPr>
          <w:rFonts w:hint="eastAsia"/>
          <w:lang w:eastAsia="ko-KR"/>
        </w:rPr>
        <w:t xml:space="preserve"> </w:t>
      </w:r>
      <w:r w:rsidR="00F25F96">
        <w:rPr>
          <w:rFonts w:hint="eastAsia"/>
          <w:lang w:eastAsia="ko-KR"/>
        </w:rPr>
        <w:t>포인트를</w:t>
      </w:r>
      <w:r w:rsidR="00F25F96">
        <w:rPr>
          <w:rFonts w:hint="eastAsia"/>
          <w:lang w:eastAsia="ko-KR"/>
        </w:rPr>
        <w:t xml:space="preserve"> </w:t>
      </w:r>
      <w:r w:rsidR="00F25F96">
        <w:rPr>
          <w:rFonts w:hint="eastAsia"/>
          <w:lang w:eastAsia="ko-KR"/>
        </w:rPr>
        <w:t>사용할</w:t>
      </w:r>
      <w:r w:rsidR="00F25F96">
        <w:rPr>
          <w:rFonts w:hint="eastAsia"/>
          <w:lang w:eastAsia="ko-KR"/>
        </w:rPr>
        <w:t xml:space="preserve"> </w:t>
      </w:r>
      <w:r w:rsidR="00F25F96">
        <w:rPr>
          <w:rFonts w:hint="eastAsia"/>
          <w:lang w:eastAsia="ko-KR"/>
        </w:rPr>
        <w:t>수</w:t>
      </w:r>
      <w:r w:rsidR="00F25F96">
        <w:rPr>
          <w:rFonts w:hint="eastAsia"/>
          <w:lang w:eastAsia="ko-KR"/>
        </w:rPr>
        <w:t xml:space="preserve"> </w:t>
      </w:r>
      <w:r w:rsidR="00F25F96">
        <w:rPr>
          <w:rFonts w:hint="eastAsia"/>
          <w:lang w:eastAsia="ko-KR"/>
        </w:rPr>
        <w:t>없습니다</w:t>
      </w:r>
      <w:r w:rsidR="00F25F96">
        <w:rPr>
          <w:rFonts w:hint="eastAsia"/>
          <w:lang w:eastAsia="ko-KR"/>
        </w:rPr>
        <w:t>.</w:t>
      </w:r>
    </w:p>
    <w:p w14:paraId="1F1C1C99" w14:textId="2C8C5641" w:rsidR="008506EF" w:rsidRDefault="008506EF" w:rsidP="008506EF">
      <w:pPr>
        <w:pStyle w:val="af1"/>
        <w:numPr>
          <w:ilvl w:val="1"/>
          <w:numId w:val="3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회원정보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</w:p>
    <w:p w14:paraId="1ED5C7BE" w14:textId="67384BE0" w:rsidR="008506EF" w:rsidRDefault="008506EF" w:rsidP="008506EF">
      <w:pPr>
        <w:pStyle w:val="af1"/>
        <w:numPr>
          <w:ilvl w:val="2"/>
          <w:numId w:val="3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회원정보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본인의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MyPage</w:t>
      </w:r>
      <w:r>
        <w:rPr>
          <w:rFonts w:hint="eastAsia"/>
          <w:lang w:eastAsia="ko-KR"/>
        </w:rPr>
        <w:t>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하단의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02B228A9" w14:textId="06557098" w:rsidR="00F25F96" w:rsidRDefault="00F25F96" w:rsidP="008506EF">
      <w:pPr>
        <w:pStyle w:val="af1"/>
        <w:numPr>
          <w:ilvl w:val="2"/>
          <w:numId w:val="3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결제내역을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자세한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결제내역을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알림창을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6D85B53B" w14:textId="77777777" w:rsidR="008506EF" w:rsidRDefault="008506EF" w:rsidP="008506EF">
      <w:pPr>
        <w:rPr>
          <w:lang w:eastAsia="ko-KR"/>
        </w:rPr>
      </w:pPr>
    </w:p>
    <w:p w14:paraId="4CDFA371" w14:textId="6590A360" w:rsidR="008506EF" w:rsidRDefault="008506EF" w:rsidP="008506EF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9476999" wp14:editId="79EBC926">
            <wp:extent cx="4581525" cy="2247900"/>
            <wp:effectExtent l="0" t="0" r="9525" b="0"/>
            <wp:docPr id="8" name="그림 8" descr="C:\Users\User\Desktop\3학년\안드로이드\사용자 서브 구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3학년\안드로이드\사용자 서브 구조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886E4" w14:textId="77777777" w:rsidR="008506EF" w:rsidRDefault="008506EF" w:rsidP="008506EF">
      <w:pPr>
        <w:rPr>
          <w:lang w:eastAsia="ko-KR"/>
        </w:rPr>
      </w:pPr>
    </w:p>
    <w:p w14:paraId="30D48A12" w14:textId="5E655729" w:rsidR="00ED104E" w:rsidRDefault="00ED104E" w:rsidP="008506EF">
      <w:pPr>
        <w:rPr>
          <w:lang w:eastAsia="ko-KR"/>
        </w:rPr>
      </w:pPr>
      <w:r>
        <w:rPr>
          <w:rFonts w:hint="eastAsia"/>
          <w:lang w:eastAsia="ko-KR"/>
        </w:rPr>
        <w:t>좌측부터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리뷰등록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회원가입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입니다</w:t>
      </w:r>
      <w:r>
        <w:rPr>
          <w:rFonts w:hint="eastAsia"/>
          <w:lang w:eastAsia="ko-KR"/>
        </w:rPr>
        <w:t>.</w:t>
      </w:r>
    </w:p>
    <w:p w14:paraId="75C3BA2C" w14:textId="71F20A65" w:rsidR="008506EF" w:rsidRDefault="008506EF" w:rsidP="008506EF">
      <w:pPr>
        <w:pStyle w:val="af1"/>
        <w:numPr>
          <w:ilvl w:val="0"/>
          <w:numId w:val="3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</w:t>
      </w:r>
    </w:p>
    <w:p w14:paraId="25BBE40C" w14:textId="666141A3" w:rsidR="008506EF" w:rsidRDefault="008506EF" w:rsidP="008506EF">
      <w:pPr>
        <w:pStyle w:val="af1"/>
        <w:numPr>
          <w:ilvl w:val="1"/>
          <w:numId w:val="3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상품상세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</w:p>
    <w:p w14:paraId="73AC9DDD" w14:textId="38429837" w:rsidR="00325EA0" w:rsidRDefault="008506EF" w:rsidP="00325EA0">
      <w:pPr>
        <w:pStyle w:val="af1"/>
        <w:numPr>
          <w:ilvl w:val="2"/>
          <w:numId w:val="3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상품페이지에서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넘어오고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상단은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리뷰목록이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 w:rsidR="00325EA0">
        <w:rPr>
          <w:rFonts w:hint="eastAsia"/>
          <w:lang w:eastAsia="ko-KR"/>
        </w:rPr>
        <w:t xml:space="preserve"> </w:t>
      </w:r>
    </w:p>
    <w:p w14:paraId="41BAE5FA" w14:textId="4407519E" w:rsidR="00ED104E" w:rsidRDefault="00ED104E" w:rsidP="008506EF">
      <w:pPr>
        <w:pStyle w:val="af1"/>
        <w:numPr>
          <w:ilvl w:val="2"/>
          <w:numId w:val="3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상품상세정보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상품평점이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리뷰등록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리뷰등록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중앙에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 w:rsidR="002F717D">
        <w:rPr>
          <w:rFonts w:hint="eastAsia"/>
          <w:lang w:eastAsia="ko-KR"/>
        </w:rPr>
        <w:t xml:space="preserve"> </w:t>
      </w:r>
      <w:r w:rsidR="002F717D">
        <w:rPr>
          <w:rFonts w:hint="eastAsia"/>
          <w:lang w:eastAsia="ko-KR"/>
        </w:rPr>
        <w:t>상품리뷰는</w:t>
      </w:r>
      <w:r w:rsidR="002F717D">
        <w:rPr>
          <w:rFonts w:hint="eastAsia"/>
          <w:lang w:eastAsia="ko-KR"/>
        </w:rPr>
        <w:t xml:space="preserve"> </w:t>
      </w:r>
      <w:r w:rsidR="002F717D">
        <w:rPr>
          <w:rFonts w:hint="eastAsia"/>
          <w:lang w:eastAsia="ko-KR"/>
        </w:rPr>
        <w:t>회원</w:t>
      </w:r>
      <w:r w:rsidR="002F717D">
        <w:rPr>
          <w:rFonts w:hint="eastAsia"/>
          <w:lang w:eastAsia="ko-KR"/>
        </w:rPr>
        <w:t>/</w:t>
      </w:r>
      <w:r w:rsidR="002F717D">
        <w:rPr>
          <w:rFonts w:hint="eastAsia"/>
          <w:lang w:eastAsia="ko-KR"/>
        </w:rPr>
        <w:t>비회원</w:t>
      </w:r>
      <w:r w:rsidR="002F717D">
        <w:rPr>
          <w:rFonts w:hint="eastAsia"/>
          <w:lang w:eastAsia="ko-KR"/>
        </w:rPr>
        <w:t xml:space="preserve"> </w:t>
      </w:r>
      <w:r w:rsidR="002F717D">
        <w:rPr>
          <w:rFonts w:hint="eastAsia"/>
          <w:lang w:eastAsia="ko-KR"/>
        </w:rPr>
        <w:t>전부</w:t>
      </w:r>
      <w:r w:rsidR="002F717D">
        <w:rPr>
          <w:rFonts w:hint="eastAsia"/>
          <w:lang w:eastAsia="ko-KR"/>
        </w:rPr>
        <w:t xml:space="preserve"> </w:t>
      </w:r>
      <w:r w:rsidR="002F717D">
        <w:rPr>
          <w:rFonts w:hint="eastAsia"/>
          <w:lang w:eastAsia="ko-KR"/>
        </w:rPr>
        <w:t>작성할</w:t>
      </w:r>
      <w:r w:rsidR="002F717D">
        <w:rPr>
          <w:rFonts w:hint="eastAsia"/>
          <w:lang w:eastAsia="ko-KR"/>
        </w:rPr>
        <w:t xml:space="preserve"> </w:t>
      </w:r>
      <w:r w:rsidR="002F717D">
        <w:rPr>
          <w:rFonts w:hint="eastAsia"/>
          <w:lang w:eastAsia="ko-KR"/>
        </w:rPr>
        <w:t>수</w:t>
      </w:r>
      <w:r w:rsidR="002F717D">
        <w:rPr>
          <w:rFonts w:hint="eastAsia"/>
          <w:lang w:eastAsia="ko-KR"/>
        </w:rPr>
        <w:t xml:space="preserve"> </w:t>
      </w:r>
      <w:r w:rsidR="002F717D">
        <w:rPr>
          <w:rFonts w:hint="eastAsia"/>
          <w:lang w:eastAsia="ko-KR"/>
        </w:rPr>
        <w:t>있습니다</w:t>
      </w:r>
      <w:r w:rsidR="002F717D">
        <w:rPr>
          <w:rFonts w:hint="eastAsia"/>
          <w:lang w:eastAsia="ko-KR"/>
        </w:rPr>
        <w:t>.</w:t>
      </w:r>
      <w:r w:rsidR="00325EA0">
        <w:rPr>
          <w:rFonts w:hint="eastAsia"/>
          <w:lang w:eastAsia="ko-KR"/>
        </w:rPr>
        <w:t xml:space="preserve"> </w:t>
      </w:r>
      <w:r w:rsidR="00325EA0">
        <w:rPr>
          <w:rFonts w:hint="eastAsia"/>
          <w:lang w:eastAsia="ko-KR"/>
        </w:rPr>
        <w:t>하지만</w:t>
      </w:r>
      <w:r w:rsidR="00325EA0">
        <w:rPr>
          <w:rFonts w:hint="eastAsia"/>
          <w:lang w:eastAsia="ko-KR"/>
        </w:rPr>
        <w:t xml:space="preserve"> </w:t>
      </w:r>
      <w:r w:rsidR="00325EA0">
        <w:rPr>
          <w:rFonts w:hint="eastAsia"/>
          <w:lang w:eastAsia="ko-KR"/>
        </w:rPr>
        <w:t>해당</w:t>
      </w:r>
      <w:r w:rsidR="00325EA0">
        <w:rPr>
          <w:rFonts w:hint="eastAsia"/>
          <w:lang w:eastAsia="ko-KR"/>
        </w:rPr>
        <w:t xml:space="preserve"> </w:t>
      </w:r>
      <w:r w:rsidR="00325EA0">
        <w:rPr>
          <w:rFonts w:hint="eastAsia"/>
          <w:lang w:eastAsia="ko-KR"/>
        </w:rPr>
        <w:t>상품을</w:t>
      </w:r>
      <w:r w:rsidR="00325EA0">
        <w:rPr>
          <w:rFonts w:hint="eastAsia"/>
          <w:lang w:eastAsia="ko-KR"/>
        </w:rPr>
        <w:t xml:space="preserve"> </w:t>
      </w:r>
      <w:r w:rsidR="00325EA0">
        <w:rPr>
          <w:rFonts w:hint="eastAsia"/>
          <w:lang w:eastAsia="ko-KR"/>
        </w:rPr>
        <w:t>구매한</w:t>
      </w:r>
      <w:r w:rsidR="00325EA0">
        <w:rPr>
          <w:rFonts w:hint="eastAsia"/>
          <w:lang w:eastAsia="ko-KR"/>
        </w:rPr>
        <w:t xml:space="preserve"> </w:t>
      </w:r>
      <w:r w:rsidR="00325EA0">
        <w:rPr>
          <w:rFonts w:hint="eastAsia"/>
          <w:lang w:eastAsia="ko-KR"/>
        </w:rPr>
        <w:t>내역이</w:t>
      </w:r>
      <w:r w:rsidR="00325EA0">
        <w:rPr>
          <w:rFonts w:hint="eastAsia"/>
          <w:lang w:eastAsia="ko-KR"/>
        </w:rPr>
        <w:t xml:space="preserve"> </w:t>
      </w:r>
      <w:r w:rsidR="00325EA0">
        <w:rPr>
          <w:rFonts w:hint="eastAsia"/>
          <w:lang w:eastAsia="ko-KR"/>
        </w:rPr>
        <w:t>없을</w:t>
      </w:r>
      <w:r w:rsidR="00325EA0">
        <w:rPr>
          <w:rFonts w:hint="eastAsia"/>
          <w:lang w:eastAsia="ko-KR"/>
        </w:rPr>
        <w:t xml:space="preserve"> </w:t>
      </w:r>
      <w:r w:rsidR="00325EA0">
        <w:rPr>
          <w:rFonts w:hint="eastAsia"/>
          <w:lang w:eastAsia="ko-KR"/>
        </w:rPr>
        <w:t>시</w:t>
      </w:r>
      <w:r w:rsidR="00325EA0">
        <w:rPr>
          <w:rFonts w:hint="eastAsia"/>
          <w:lang w:eastAsia="ko-KR"/>
        </w:rPr>
        <w:t xml:space="preserve"> </w:t>
      </w:r>
      <w:r w:rsidR="00325EA0">
        <w:rPr>
          <w:rFonts w:hint="eastAsia"/>
          <w:lang w:eastAsia="ko-KR"/>
        </w:rPr>
        <w:t>상품리뷰는</w:t>
      </w:r>
      <w:r w:rsidR="00325EA0">
        <w:rPr>
          <w:rFonts w:hint="eastAsia"/>
          <w:lang w:eastAsia="ko-KR"/>
        </w:rPr>
        <w:t xml:space="preserve"> </w:t>
      </w:r>
      <w:r w:rsidR="00325EA0">
        <w:rPr>
          <w:rFonts w:hint="eastAsia"/>
          <w:lang w:eastAsia="ko-KR"/>
        </w:rPr>
        <w:t>작성할</w:t>
      </w:r>
      <w:r w:rsidR="00325EA0">
        <w:rPr>
          <w:rFonts w:hint="eastAsia"/>
          <w:lang w:eastAsia="ko-KR"/>
        </w:rPr>
        <w:t xml:space="preserve"> </w:t>
      </w:r>
      <w:r w:rsidR="00325EA0">
        <w:rPr>
          <w:rFonts w:hint="eastAsia"/>
          <w:lang w:eastAsia="ko-KR"/>
        </w:rPr>
        <w:t>수</w:t>
      </w:r>
      <w:r w:rsidR="00325EA0">
        <w:rPr>
          <w:rFonts w:hint="eastAsia"/>
          <w:lang w:eastAsia="ko-KR"/>
        </w:rPr>
        <w:t xml:space="preserve"> </w:t>
      </w:r>
      <w:r w:rsidR="00325EA0">
        <w:rPr>
          <w:rFonts w:hint="eastAsia"/>
          <w:lang w:eastAsia="ko-KR"/>
        </w:rPr>
        <w:t>없습니다</w:t>
      </w:r>
      <w:r w:rsidR="00325EA0">
        <w:rPr>
          <w:rFonts w:hint="eastAsia"/>
          <w:lang w:eastAsia="ko-KR"/>
        </w:rPr>
        <w:t>.</w:t>
      </w:r>
    </w:p>
    <w:p w14:paraId="4960A20B" w14:textId="7B66C65B" w:rsidR="00ED104E" w:rsidRDefault="00ED104E" w:rsidP="008506EF">
      <w:pPr>
        <w:pStyle w:val="af1"/>
        <w:numPr>
          <w:ilvl w:val="2"/>
          <w:numId w:val="37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뜨는데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회원가입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우측에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회원가입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회원가입을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5EF4578A" w14:textId="77777777" w:rsidR="007D42F2" w:rsidRPr="000215DA" w:rsidRDefault="007D42F2" w:rsidP="000215DA">
      <w:pPr>
        <w:rPr>
          <w:lang w:eastAsia="ko-KR"/>
        </w:rPr>
      </w:pPr>
    </w:p>
    <w:p w14:paraId="21F91EF3" w14:textId="4BDAC3B3" w:rsidR="00E301F4" w:rsidRDefault="00E301F4" w:rsidP="00E301F4">
      <w:pPr>
        <w:pStyle w:val="3"/>
        <w:rPr>
          <w:lang w:eastAsia="ko-KR"/>
        </w:rPr>
      </w:pPr>
      <w:bookmarkStart w:id="13" w:name="_Toc168002196"/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UI</w:t>
      </w:r>
      <w:bookmarkEnd w:id="13"/>
    </w:p>
    <w:p w14:paraId="04389424" w14:textId="4FABB137" w:rsidR="00B8730A" w:rsidRDefault="00B8730A" w:rsidP="00B8730A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9E95116" wp14:editId="1EB14BED">
            <wp:extent cx="5943600" cy="4400356"/>
            <wp:effectExtent l="0" t="0" r="0" b="635"/>
            <wp:docPr id="3" name="그림 3" descr="C:\Users\User\Desktop\3학년\안드로이드\관리자 UI 설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3학년\안드로이드\관리자 UI 설계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0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A8F14" w14:textId="76407F1B" w:rsidR="00B8730A" w:rsidRDefault="00B8730A" w:rsidP="00B8730A">
      <w:pPr>
        <w:rPr>
          <w:lang w:eastAsia="ko-KR"/>
        </w:rPr>
      </w:pPr>
    </w:p>
    <w:p w14:paraId="23592652" w14:textId="3C65B549" w:rsidR="00B8730A" w:rsidRPr="00B8730A" w:rsidRDefault="00B8730A" w:rsidP="00B8730A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UI </w:t>
      </w:r>
      <w:r>
        <w:rPr>
          <w:rFonts w:hint="eastAsia"/>
          <w:lang w:eastAsia="ko-KR"/>
        </w:rPr>
        <w:t>설계도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입니다</w:t>
      </w:r>
      <w:r>
        <w:rPr>
          <w:rFonts w:hint="eastAsia"/>
          <w:lang w:eastAsia="ko-KR"/>
        </w:rPr>
        <w:t>. ViewFlipper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 w:rsidR="008D4AC2" w:rsidRPr="008D4AC2">
        <w:rPr>
          <w:rFonts w:hint="eastAsia"/>
          <w:lang w:eastAsia="ko-KR"/>
        </w:rPr>
        <w:t>사용해서</w:t>
      </w:r>
      <w:r w:rsidR="008D4AC2">
        <w:rPr>
          <w:rFonts w:hint="eastAsia"/>
          <w:lang w:eastAsia="ko-KR"/>
        </w:rPr>
        <w:t xml:space="preserve"> </w:t>
      </w:r>
      <w:r w:rsidR="008D4AC2" w:rsidRPr="008D4AC2">
        <w:rPr>
          <w:rFonts w:hint="eastAsia"/>
          <w:lang w:eastAsia="ko-KR"/>
        </w:rPr>
        <w:t>가운데</w:t>
      </w:r>
      <w:r w:rsidR="008D4AC2" w:rsidRPr="008D4AC2">
        <w:rPr>
          <w:rFonts w:hint="eastAsia"/>
          <w:lang w:eastAsia="ko-KR"/>
        </w:rPr>
        <w:t xml:space="preserve"> </w:t>
      </w:r>
      <w:r w:rsidR="008D4AC2" w:rsidRPr="008D4AC2">
        <w:rPr>
          <w:rFonts w:hint="eastAsia"/>
          <w:lang w:eastAsia="ko-KR"/>
        </w:rPr>
        <w:t>페이지가</w:t>
      </w:r>
      <w:r w:rsidR="008D4AC2" w:rsidRPr="008D4AC2">
        <w:rPr>
          <w:rFonts w:hint="eastAsia"/>
          <w:lang w:eastAsia="ko-KR"/>
        </w:rPr>
        <w:t xml:space="preserve"> </w:t>
      </w:r>
      <w:r w:rsidR="008D4AC2" w:rsidRPr="008D4AC2">
        <w:rPr>
          <w:rFonts w:hint="eastAsia"/>
          <w:lang w:eastAsia="ko-KR"/>
        </w:rPr>
        <w:t>관리자</w:t>
      </w:r>
      <w:r w:rsidR="008D4AC2" w:rsidRPr="008D4AC2">
        <w:rPr>
          <w:rFonts w:hint="eastAsia"/>
          <w:lang w:eastAsia="ko-KR"/>
        </w:rPr>
        <w:t xml:space="preserve"> </w:t>
      </w:r>
      <w:r w:rsidR="008D4AC2" w:rsidRPr="008D4AC2">
        <w:rPr>
          <w:rFonts w:hint="eastAsia"/>
          <w:lang w:eastAsia="ko-KR"/>
        </w:rPr>
        <w:t>메인</w:t>
      </w:r>
      <w:r w:rsidR="008D4AC2" w:rsidRPr="008D4AC2">
        <w:rPr>
          <w:rFonts w:hint="eastAsia"/>
          <w:lang w:eastAsia="ko-KR"/>
        </w:rPr>
        <w:t xml:space="preserve"> </w:t>
      </w:r>
      <w:r w:rsidR="008D4AC2" w:rsidRPr="008D4AC2">
        <w:rPr>
          <w:rFonts w:hint="eastAsia"/>
          <w:lang w:eastAsia="ko-KR"/>
        </w:rPr>
        <w:t>페이지이고</w:t>
      </w:r>
      <w:r w:rsidR="008D4AC2" w:rsidRPr="008D4AC2">
        <w:rPr>
          <w:rFonts w:hint="eastAsia"/>
          <w:lang w:eastAsia="ko-KR"/>
        </w:rPr>
        <w:t xml:space="preserve"> </w:t>
      </w:r>
      <w:r w:rsidR="00AC688B">
        <w:rPr>
          <w:rFonts w:hint="eastAsia"/>
          <w:lang w:eastAsia="ko-KR"/>
        </w:rPr>
        <w:t>하단</w:t>
      </w:r>
      <w:r w:rsidR="00AC688B">
        <w:rPr>
          <w:rFonts w:hint="eastAsia"/>
          <w:lang w:eastAsia="ko-KR"/>
        </w:rPr>
        <w:t xml:space="preserve"> </w:t>
      </w:r>
      <w:r w:rsidR="00AC688B">
        <w:rPr>
          <w:rFonts w:hint="eastAsia"/>
          <w:lang w:eastAsia="ko-KR"/>
        </w:rPr>
        <w:t>메뉴의</w:t>
      </w:r>
      <w:r w:rsidR="00AC688B">
        <w:rPr>
          <w:rFonts w:hint="eastAsia"/>
          <w:lang w:eastAsia="ko-KR"/>
        </w:rPr>
        <w:t xml:space="preserve"> </w:t>
      </w:r>
      <w:r w:rsidR="00654573">
        <w:rPr>
          <w:rFonts w:hint="eastAsia"/>
          <w:lang w:eastAsia="ko-KR"/>
        </w:rPr>
        <w:t>핸들클릭</w:t>
      </w:r>
      <w:r w:rsidR="00654573">
        <w:rPr>
          <w:rFonts w:hint="eastAsia"/>
          <w:lang w:eastAsia="ko-KR"/>
        </w:rPr>
        <w:t xml:space="preserve"> </w:t>
      </w:r>
      <w:r w:rsidR="00654573">
        <w:rPr>
          <w:rFonts w:hint="eastAsia"/>
          <w:lang w:eastAsia="ko-KR"/>
        </w:rPr>
        <w:t>메서드를</w:t>
      </w:r>
      <w:r w:rsidR="00654573">
        <w:rPr>
          <w:rFonts w:hint="eastAsia"/>
          <w:lang w:eastAsia="ko-KR"/>
        </w:rPr>
        <w:t xml:space="preserve"> </w:t>
      </w:r>
      <w:r w:rsidR="00654573">
        <w:rPr>
          <w:rFonts w:hint="eastAsia"/>
          <w:lang w:eastAsia="ko-KR"/>
        </w:rPr>
        <w:t>사용해서</w:t>
      </w:r>
      <w:r w:rsidR="00654573">
        <w:rPr>
          <w:rFonts w:hint="eastAsia"/>
          <w:lang w:eastAsia="ko-KR"/>
        </w:rPr>
        <w:t xml:space="preserve"> </w:t>
      </w:r>
      <w:r w:rsidR="00654573">
        <w:rPr>
          <w:rFonts w:hint="eastAsia"/>
          <w:lang w:eastAsia="ko-KR"/>
        </w:rPr>
        <w:t>해당</w:t>
      </w:r>
      <w:r w:rsidR="00654573">
        <w:rPr>
          <w:rFonts w:hint="eastAsia"/>
          <w:lang w:eastAsia="ko-KR"/>
        </w:rPr>
        <w:t xml:space="preserve"> </w:t>
      </w:r>
      <w:r w:rsidR="00654573">
        <w:rPr>
          <w:rFonts w:hint="eastAsia"/>
          <w:lang w:eastAsia="ko-KR"/>
        </w:rPr>
        <w:t>화면으로</w:t>
      </w:r>
      <w:r w:rsidR="008D4AC2" w:rsidRPr="008D4AC2">
        <w:rPr>
          <w:rFonts w:hint="eastAsia"/>
          <w:lang w:eastAsia="ko-KR"/>
        </w:rPr>
        <w:t xml:space="preserve"> </w:t>
      </w:r>
      <w:r w:rsidR="008D4AC2" w:rsidRPr="008D4AC2">
        <w:rPr>
          <w:rFonts w:hint="eastAsia"/>
          <w:lang w:eastAsia="ko-KR"/>
        </w:rPr>
        <w:t>이동하게</w:t>
      </w:r>
      <w:r w:rsidR="008D4AC2" w:rsidRPr="008D4AC2">
        <w:rPr>
          <w:rFonts w:hint="eastAsia"/>
          <w:lang w:eastAsia="ko-KR"/>
        </w:rPr>
        <w:t xml:space="preserve"> </w:t>
      </w:r>
      <w:r w:rsidR="008D4AC2" w:rsidRPr="008D4AC2">
        <w:rPr>
          <w:rFonts w:hint="eastAsia"/>
          <w:lang w:eastAsia="ko-KR"/>
        </w:rPr>
        <w:t>구현하였습니다</w:t>
      </w:r>
      <w:r w:rsidR="008D4AC2" w:rsidRPr="008D4AC2">
        <w:rPr>
          <w:rFonts w:hint="eastAsia"/>
          <w:lang w:eastAsia="ko-KR"/>
        </w:rPr>
        <w:t xml:space="preserve">. </w:t>
      </w:r>
      <w:r w:rsidR="008D4AC2" w:rsidRPr="008D4AC2">
        <w:rPr>
          <w:rFonts w:hint="eastAsia"/>
          <w:lang w:eastAsia="ko-KR"/>
        </w:rPr>
        <w:t>아래</w:t>
      </w:r>
      <w:r w:rsidR="008D4AC2" w:rsidRPr="008D4AC2">
        <w:rPr>
          <w:rFonts w:hint="eastAsia"/>
          <w:lang w:eastAsia="ko-KR"/>
        </w:rPr>
        <w:t xml:space="preserve"> 3</w:t>
      </w:r>
      <w:r w:rsidR="008D4AC2" w:rsidRPr="008D4AC2">
        <w:rPr>
          <w:rFonts w:hint="eastAsia"/>
          <w:lang w:eastAsia="ko-KR"/>
        </w:rPr>
        <w:t>개의</w:t>
      </w:r>
      <w:r w:rsidR="008D4AC2" w:rsidRPr="008D4AC2">
        <w:rPr>
          <w:rFonts w:hint="eastAsia"/>
          <w:lang w:eastAsia="ko-KR"/>
        </w:rPr>
        <w:t xml:space="preserve"> </w:t>
      </w:r>
      <w:r w:rsidR="008D4AC2" w:rsidRPr="008D4AC2">
        <w:rPr>
          <w:rFonts w:hint="eastAsia"/>
          <w:lang w:eastAsia="ko-KR"/>
        </w:rPr>
        <w:t>페이지는</w:t>
      </w:r>
      <w:r w:rsidR="008D4AC2" w:rsidRPr="008D4AC2">
        <w:rPr>
          <w:rFonts w:hint="eastAsia"/>
          <w:lang w:eastAsia="ko-KR"/>
        </w:rPr>
        <w:t xml:space="preserve"> </w:t>
      </w:r>
      <w:r w:rsidR="008D4AC2" w:rsidRPr="008D4AC2">
        <w:rPr>
          <w:rFonts w:hint="eastAsia"/>
          <w:lang w:eastAsia="ko-KR"/>
        </w:rPr>
        <w:t>중앙페이지인</w:t>
      </w:r>
      <w:r w:rsidR="008D4AC2" w:rsidRPr="008D4AC2">
        <w:rPr>
          <w:rFonts w:hint="eastAsia"/>
          <w:lang w:eastAsia="ko-KR"/>
        </w:rPr>
        <w:t xml:space="preserve"> </w:t>
      </w:r>
      <w:r w:rsidR="008D4AC2" w:rsidRPr="008D4AC2">
        <w:rPr>
          <w:rFonts w:hint="eastAsia"/>
          <w:lang w:eastAsia="ko-KR"/>
        </w:rPr>
        <w:t>관리자</w:t>
      </w:r>
      <w:r w:rsidR="008D4AC2" w:rsidRPr="008D4AC2">
        <w:rPr>
          <w:rFonts w:hint="eastAsia"/>
          <w:lang w:eastAsia="ko-KR"/>
        </w:rPr>
        <w:t xml:space="preserve"> </w:t>
      </w:r>
      <w:r w:rsidR="008D4AC2" w:rsidRPr="008D4AC2">
        <w:rPr>
          <w:rFonts w:hint="eastAsia"/>
          <w:lang w:eastAsia="ko-KR"/>
        </w:rPr>
        <w:t>메인</w:t>
      </w:r>
      <w:r w:rsidR="008D4AC2">
        <w:rPr>
          <w:rFonts w:hint="eastAsia"/>
          <w:lang w:eastAsia="ko-KR"/>
        </w:rPr>
        <w:t xml:space="preserve"> </w:t>
      </w:r>
      <w:r w:rsidR="008D4AC2" w:rsidRPr="008D4AC2">
        <w:rPr>
          <w:rFonts w:hint="eastAsia"/>
          <w:lang w:eastAsia="ko-KR"/>
        </w:rPr>
        <w:t>페이지의</w:t>
      </w:r>
      <w:r w:rsidR="008D4AC2" w:rsidRPr="008D4AC2">
        <w:rPr>
          <w:rFonts w:hint="eastAsia"/>
          <w:lang w:eastAsia="ko-KR"/>
        </w:rPr>
        <w:t xml:space="preserve"> 3</w:t>
      </w:r>
      <w:r w:rsidR="008D4AC2" w:rsidRPr="008D4AC2">
        <w:rPr>
          <w:rFonts w:hint="eastAsia"/>
          <w:lang w:eastAsia="ko-KR"/>
        </w:rPr>
        <w:t>개의</w:t>
      </w:r>
      <w:r w:rsidR="008D4AC2" w:rsidRPr="008D4AC2">
        <w:rPr>
          <w:rFonts w:hint="eastAsia"/>
          <w:lang w:eastAsia="ko-KR"/>
        </w:rPr>
        <w:t xml:space="preserve"> </w:t>
      </w:r>
      <w:r w:rsidR="008D4AC2" w:rsidRPr="008D4AC2">
        <w:rPr>
          <w:rFonts w:hint="eastAsia"/>
          <w:lang w:eastAsia="ko-KR"/>
        </w:rPr>
        <w:t>버튼을</w:t>
      </w:r>
      <w:r w:rsidR="008D4AC2" w:rsidRPr="008D4AC2">
        <w:rPr>
          <w:rFonts w:hint="eastAsia"/>
          <w:lang w:eastAsia="ko-KR"/>
        </w:rPr>
        <w:t xml:space="preserve"> </w:t>
      </w:r>
      <w:r w:rsidR="008D4AC2" w:rsidRPr="008D4AC2">
        <w:rPr>
          <w:rFonts w:hint="eastAsia"/>
          <w:lang w:eastAsia="ko-KR"/>
        </w:rPr>
        <w:t>클릭해서</w:t>
      </w:r>
      <w:r w:rsidR="008D4AC2" w:rsidRPr="008D4AC2">
        <w:rPr>
          <w:rFonts w:hint="eastAsia"/>
          <w:lang w:eastAsia="ko-KR"/>
        </w:rPr>
        <w:t xml:space="preserve"> </w:t>
      </w:r>
      <w:r w:rsidR="008D4AC2" w:rsidRPr="008D4AC2">
        <w:rPr>
          <w:rFonts w:hint="eastAsia"/>
          <w:lang w:eastAsia="ko-KR"/>
        </w:rPr>
        <w:t>넘어가도록</w:t>
      </w:r>
      <w:r w:rsidR="008D4AC2" w:rsidRPr="008D4AC2">
        <w:rPr>
          <w:rFonts w:hint="eastAsia"/>
          <w:lang w:eastAsia="ko-KR"/>
        </w:rPr>
        <w:t xml:space="preserve"> </w:t>
      </w:r>
      <w:r w:rsidR="008D4AC2" w:rsidRPr="008D4AC2">
        <w:rPr>
          <w:rFonts w:hint="eastAsia"/>
          <w:lang w:eastAsia="ko-KR"/>
        </w:rPr>
        <w:t>구현했습니다</w:t>
      </w:r>
      <w:r w:rsidR="008D4AC2" w:rsidRPr="008D4AC2">
        <w:rPr>
          <w:rFonts w:hint="eastAsia"/>
          <w:lang w:eastAsia="ko-KR"/>
        </w:rPr>
        <w:t>.</w:t>
      </w:r>
      <w:r w:rsidR="00AC688B">
        <w:rPr>
          <w:rFonts w:hint="eastAsia"/>
          <w:lang w:eastAsia="ko-KR"/>
        </w:rPr>
        <w:t xml:space="preserve"> </w:t>
      </w:r>
      <w:r w:rsidR="00AC688B">
        <w:rPr>
          <w:rFonts w:hint="eastAsia"/>
          <w:lang w:eastAsia="ko-KR"/>
        </w:rPr>
        <w:t>하지만</w:t>
      </w:r>
      <w:r w:rsidR="00AC688B">
        <w:rPr>
          <w:rFonts w:hint="eastAsia"/>
          <w:lang w:eastAsia="ko-KR"/>
        </w:rPr>
        <w:t xml:space="preserve"> </w:t>
      </w:r>
      <w:r w:rsidR="00AC688B">
        <w:rPr>
          <w:rFonts w:hint="eastAsia"/>
          <w:lang w:eastAsia="ko-KR"/>
        </w:rPr>
        <w:t>관리자</w:t>
      </w:r>
      <w:r w:rsidR="00AC688B">
        <w:rPr>
          <w:rFonts w:hint="eastAsia"/>
          <w:lang w:eastAsia="ko-KR"/>
        </w:rPr>
        <w:t xml:space="preserve"> </w:t>
      </w:r>
      <w:r w:rsidR="00AC688B">
        <w:rPr>
          <w:rFonts w:hint="eastAsia"/>
          <w:lang w:eastAsia="ko-KR"/>
        </w:rPr>
        <w:t>로그인을</w:t>
      </w:r>
      <w:r w:rsidR="00AC688B">
        <w:rPr>
          <w:rFonts w:hint="eastAsia"/>
          <w:lang w:eastAsia="ko-KR"/>
        </w:rPr>
        <w:t xml:space="preserve"> </w:t>
      </w:r>
      <w:r w:rsidR="00AC688B">
        <w:rPr>
          <w:rFonts w:hint="eastAsia"/>
          <w:lang w:eastAsia="ko-KR"/>
        </w:rPr>
        <w:t>하지</w:t>
      </w:r>
      <w:r w:rsidR="00AC688B">
        <w:rPr>
          <w:rFonts w:hint="eastAsia"/>
          <w:lang w:eastAsia="ko-KR"/>
        </w:rPr>
        <w:t xml:space="preserve"> </w:t>
      </w:r>
      <w:r w:rsidR="00AC688B">
        <w:rPr>
          <w:rFonts w:hint="eastAsia"/>
          <w:lang w:eastAsia="ko-KR"/>
        </w:rPr>
        <w:t>않을</w:t>
      </w:r>
      <w:r w:rsidR="00AC688B">
        <w:rPr>
          <w:rFonts w:hint="eastAsia"/>
          <w:lang w:eastAsia="ko-KR"/>
        </w:rPr>
        <w:t xml:space="preserve"> </w:t>
      </w:r>
      <w:r w:rsidR="00AC688B">
        <w:rPr>
          <w:rFonts w:hint="eastAsia"/>
          <w:lang w:eastAsia="ko-KR"/>
        </w:rPr>
        <w:t>시</w:t>
      </w:r>
      <w:r w:rsidR="00AC688B">
        <w:rPr>
          <w:rFonts w:hint="eastAsia"/>
          <w:lang w:eastAsia="ko-KR"/>
        </w:rPr>
        <w:t xml:space="preserve"> </w:t>
      </w:r>
      <w:r w:rsidR="00AC688B">
        <w:rPr>
          <w:rFonts w:hint="eastAsia"/>
          <w:lang w:eastAsia="ko-KR"/>
        </w:rPr>
        <w:t>관리자</w:t>
      </w:r>
      <w:r w:rsidR="00AC688B">
        <w:rPr>
          <w:rFonts w:hint="eastAsia"/>
          <w:lang w:eastAsia="ko-KR"/>
        </w:rPr>
        <w:t xml:space="preserve"> </w:t>
      </w:r>
      <w:r w:rsidR="00AC688B">
        <w:rPr>
          <w:rFonts w:hint="eastAsia"/>
          <w:lang w:eastAsia="ko-KR"/>
        </w:rPr>
        <w:t>메인</w:t>
      </w:r>
      <w:r w:rsidR="00AC688B">
        <w:rPr>
          <w:rFonts w:hint="eastAsia"/>
          <w:lang w:eastAsia="ko-KR"/>
        </w:rPr>
        <w:t xml:space="preserve"> </w:t>
      </w:r>
      <w:r w:rsidR="00AC688B">
        <w:rPr>
          <w:rFonts w:hint="eastAsia"/>
          <w:lang w:eastAsia="ko-KR"/>
        </w:rPr>
        <w:t>페이지의</w:t>
      </w:r>
      <w:r w:rsidR="00AC688B">
        <w:rPr>
          <w:rFonts w:hint="eastAsia"/>
          <w:lang w:eastAsia="ko-KR"/>
        </w:rPr>
        <w:t xml:space="preserve"> </w:t>
      </w:r>
      <w:r w:rsidR="00AC688B">
        <w:rPr>
          <w:rFonts w:hint="eastAsia"/>
          <w:lang w:eastAsia="ko-KR"/>
        </w:rPr>
        <w:t>메뉴들은</w:t>
      </w:r>
      <w:r w:rsidR="00AC688B">
        <w:rPr>
          <w:rFonts w:hint="eastAsia"/>
          <w:lang w:eastAsia="ko-KR"/>
        </w:rPr>
        <w:t xml:space="preserve"> </w:t>
      </w:r>
      <w:r w:rsidR="00AC688B">
        <w:rPr>
          <w:rFonts w:hint="eastAsia"/>
          <w:lang w:eastAsia="ko-KR"/>
        </w:rPr>
        <w:t>보이지</w:t>
      </w:r>
      <w:r w:rsidR="00AC688B">
        <w:rPr>
          <w:rFonts w:hint="eastAsia"/>
          <w:lang w:eastAsia="ko-KR"/>
        </w:rPr>
        <w:t xml:space="preserve"> </w:t>
      </w:r>
      <w:r w:rsidR="00AC688B">
        <w:rPr>
          <w:rFonts w:hint="eastAsia"/>
          <w:lang w:eastAsia="ko-KR"/>
        </w:rPr>
        <w:t>않고</w:t>
      </w:r>
      <w:r w:rsidR="00AC688B">
        <w:rPr>
          <w:rFonts w:hint="eastAsia"/>
          <w:lang w:eastAsia="ko-KR"/>
        </w:rPr>
        <w:t xml:space="preserve"> </w:t>
      </w:r>
      <w:r w:rsidR="00AC688B">
        <w:rPr>
          <w:rFonts w:hint="eastAsia"/>
          <w:lang w:eastAsia="ko-KR"/>
        </w:rPr>
        <w:t>하단</w:t>
      </w:r>
      <w:r w:rsidR="00AC688B">
        <w:rPr>
          <w:rFonts w:hint="eastAsia"/>
          <w:lang w:eastAsia="ko-KR"/>
        </w:rPr>
        <w:t xml:space="preserve"> </w:t>
      </w:r>
      <w:r w:rsidR="00AC688B">
        <w:rPr>
          <w:rFonts w:hint="eastAsia"/>
          <w:lang w:eastAsia="ko-KR"/>
        </w:rPr>
        <w:t>메뉴도</w:t>
      </w:r>
      <w:r w:rsidR="00AC688B">
        <w:rPr>
          <w:rFonts w:hint="eastAsia"/>
          <w:lang w:eastAsia="ko-KR"/>
        </w:rPr>
        <w:t xml:space="preserve"> </w:t>
      </w:r>
      <w:r w:rsidR="00AC688B">
        <w:rPr>
          <w:rFonts w:hint="eastAsia"/>
          <w:lang w:eastAsia="ko-KR"/>
        </w:rPr>
        <w:t>이용할</w:t>
      </w:r>
      <w:r w:rsidR="00AC688B">
        <w:rPr>
          <w:rFonts w:hint="eastAsia"/>
          <w:lang w:eastAsia="ko-KR"/>
        </w:rPr>
        <w:t xml:space="preserve"> </w:t>
      </w:r>
      <w:r w:rsidR="00AC688B">
        <w:rPr>
          <w:rFonts w:hint="eastAsia"/>
          <w:lang w:eastAsia="ko-KR"/>
        </w:rPr>
        <w:t>수</w:t>
      </w:r>
      <w:r w:rsidR="00AC688B">
        <w:rPr>
          <w:rFonts w:hint="eastAsia"/>
          <w:lang w:eastAsia="ko-KR"/>
        </w:rPr>
        <w:t xml:space="preserve"> </w:t>
      </w:r>
      <w:r w:rsidR="00AC688B">
        <w:rPr>
          <w:rFonts w:hint="eastAsia"/>
          <w:lang w:eastAsia="ko-KR"/>
        </w:rPr>
        <w:t>없습니다</w:t>
      </w:r>
      <w:r w:rsidR="00AC688B">
        <w:rPr>
          <w:rFonts w:hint="eastAsia"/>
          <w:lang w:eastAsia="ko-KR"/>
        </w:rPr>
        <w:t>.</w:t>
      </w:r>
    </w:p>
    <w:p w14:paraId="22928358" w14:textId="0C677CBD" w:rsidR="00E301F4" w:rsidRDefault="00E301F4" w:rsidP="00E301F4">
      <w:pPr>
        <w:pStyle w:val="4"/>
        <w:rPr>
          <w:lang w:eastAsia="ko-KR"/>
        </w:rPr>
      </w:pPr>
      <w:r>
        <w:rPr>
          <w:rFonts w:hint="eastAsia"/>
          <w:lang w:eastAsia="ko-KR"/>
        </w:rPr>
        <w:lastRenderedPageBreak/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</w:t>
      </w:r>
    </w:p>
    <w:p w14:paraId="2950FCD3" w14:textId="4CA4B4D3" w:rsidR="008D4AC2" w:rsidRDefault="00E301F4" w:rsidP="008D4AC2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2CF9BC0" wp14:editId="252DDA30">
            <wp:extent cx="5945476" cy="2588820"/>
            <wp:effectExtent l="0" t="0" r="0" b="2540"/>
            <wp:docPr id="1" name="그림 1" descr="C:\Users\User\Desktop\3학년\안드로이드\관리자 메인 구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3학년\안드로이드\관리자 메인 구조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56CE6" w14:textId="491580C8" w:rsidR="00ED104E" w:rsidRDefault="00ED104E" w:rsidP="008D4AC2">
      <w:pPr>
        <w:rPr>
          <w:lang w:eastAsia="ko-KR"/>
        </w:rPr>
      </w:pPr>
    </w:p>
    <w:p w14:paraId="406492AC" w14:textId="1BF72EC8" w:rsidR="008D4AC2" w:rsidRDefault="008D4AC2" w:rsidP="008D4AC2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메인</w:t>
      </w:r>
    </w:p>
    <w:p w14:paraId="6EA77CE7" w14:textId="3993611E" w:rsidR="008D4AC2" w:rsidRDefault="008D4AC2" w:rsidP="008D4AC2">
      <w:pPr>
        <w:pStyle w:val="af1"/>
        <w:numPr>
          <w:ilvl w:val="1"/>
          <w:numId w:val="3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상단</w:t>
      </w:r>
    </w:p>
    <w:p w14:paraId="09D86E7C" w14:textId="77777777" w:rsidR="008654D7" w:rsidRDefault="008D4AC2" w:rsidP="008D4AC2">
      <w:pPr>
        <w:pStyle w:val="af1"/>
        <w:numPr>
          <w:ilvl w:val="2"/>
          <w:numId w:val="3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상단은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다크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 w:rsidR="008654D7">
        <w:rPr>
          <w:rFonts w:hint="eastAsia"/>
          <w:lang w:eastAsia="ko-KR"/>
        </w:rPr>
        <w:t>.</w:t>
      </w:r>
    </w:p>
    <w:p w14:paraId="17467EC2" w14:textId="5FF8521A" w:rsidR="008654D7" w:rsidRDefault="008654D7" w:rsidP="008654D7">
      <w:pPr>
        <w:pStyle w:val="af1"/>
        <w:numPr>
          <w:ilvl w:val="3"/>
          <w:numId w:val="3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크모드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기본은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다크모드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UI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어둡게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설정하였습니다</w:t>
      </w:r>
      <w:r>
        <w:rPr>
          <w:rFonts w:hint="eastAsia"/>
          <w:lang w:eastAsia="ko-KR"/>
        </w:rPr>
        <w:t>.</w:t>
      </w:r>
    </w:p>
    <w:p w14:paraId="2FD3F20B" w14:textId="1EB3C55C" w:rsidR="008654D7" w:rsidRDefault="008654D7" w:rsidP="008654D7">
      <w:pPr>
        <w:pStyle w:val="af1"/>
        <w:numPr>
          <w:ilvl w:val="3"/>
          <w:numId w:val="3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환경설정</w:t>
      </w:r>
    </w:p>
    <w:p w14:paraId="66019F2D" w14:textId="41B5CEFE" w:rsidR="008D4AC2" w:rsidRDefault="008D4AC2" w:rsidP="008654D7">
      <w:pPr>
        <w:pStyle w:val="af1"/>
        <w:numPr>
          <w:ilvl w:val="4"/>
          <w:numId w:val="3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환경설정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넘어가게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환경설정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, </w:t>
      </w:r>
      <w:r w:rsidRPr="002F717D">
        <w:rPr>
          <w:rFonts w:hint="eastAsia"/>
          <w:lang w:eastAsia="ko-KR"/>
        </w:rPr>
        <w:t>추가</w:t>
      </w:r>
      <w:r w:rsidRPr="002F717D">
        <w:rPr>
          <w:rFonts w:hint="eastAsia"/>
          <w:lang w:eastAsia="ko-KR"/>
        </w:rPr>
        <w:t xml:space="preserve"> </w:t>
      </w:r>
      <w:r w:rsidRPr="002F717D">
        <w:rPr>
          <w:rFonts w:hint="eastAsia"/>
          <w:lang w:eastAsia="ko-KR"/>
        </w:rPr>
        <w:t>관리자</w:t>
      </w:r>
      <w:r w:rsidRPr="002F717D">
        <w:rPr>
          <w:rFonts w:hint="eastAsia"/>
          <w:lang w:eastAsia="ko-KR"/>
        </w:rPr>
        <w:t xml:space="preserve"> </w:t>
      </w:r>
      <w:r w:rsidRPr="002F717D">
        <w:rPr>
          <w:rFonts w:hint="eastAsia"/>
          <w:lang w:eastAsia="ko-KR"/>
        </w:rPr>
        <w:t>등록</w:t>
      </w:r>
      <w:r w:rsidRPr="002F717D">
        <w:rPr>
          <w:rFonts w:hint="eastAsia"/>
          <w:lang w:eastAsia="ko-KR"/>
        </w:rPr>
        <w:t xml:space="preserve"> </w:t>
      </w:r>
      <w:r w:rsidRPr="002F717D">
        <w:rPr>
          <w:rFonts w:hint="eastAsia"/>
          <w:lang w:eastAsia="ko-KR"/>
        </w:rPr>
        <w:t>페이지</w:t>
      </w:r>
      <w:r w:rsidRPr="002F717D">
        <w:rPr>
          <w:rFonts w:hint="eastAsia"/>
          <w:lang w:eastAsia="ko-KR"/>
        </w:rPr>
        <w:t xml:space="preserve">, </w:t>
      </w:r>
      <w:r w:rsidRPr="002F717D">
        <w:rPr>
          <w:rFonts w:hint="eastAsia"/>
          <w:i/>
          <w:strike/>
          <w:lang w:eastAsia="ko-KR"/>
        </w:rPr>
        <w:t>관리자</w:t>
      </w:r>
      <w:r w:rsidRPr="002F717D">
        <w:rPr>
          <w:rFonts w:hint="eastAsia"/>
          <w:i/>
          <w:strike/>
          <w:lang w:eastAsia="ko-KR"/>
        </w:rPr>
        <w:t xml:space="preserve"> </w:t>
      </w:r>
      <w:r w:rsidRPr="002F717D">
        <w:rPr>
          <w:rFonts w:hint="eastAsia"/>
          <w:i/>
          <w:strike/>
          <w:lang w:eastAsia="ko-KR"/>
        </w:rPr>
        <w:t>모드</w:t>
      </w:r>
      <w:r w:rsidRPr="002F717D">
        <w:rPr>
          <w:rFonts w:hint="eastAsia"/>
          <w:i/>
          <w:strike/>
          <w:lang w:eastAsia="ko-KR"/>
        </w:rPr>
        <w:t xml:space="preserve"> </w:t>
      </w:r>
      <w:r w:rsidRPr="002F717D">
        <w:rPr>
          <w:rFonts w:hint="eastAsia"/>
          <w:i/>
          <w:strike/>
          <w:lang w:eastAsia="ko-KR"/>
        </w:rPr>
        <w:t>종료</w:t>
      </w:r>
      <w:r w:rsidRPr="002F717D">
        <w:rPr>
          <w:rFonts w:hint="eastAsia"/>
          <w:lang w:eastAsia="ko-KR"/>
        </w:rPr>
        <w:t xml:space="preserve"> </w:t>
      </w:r>
      <w:r w:rsidRPr="002F717D">
        <w:rPr>
          <w:rFonts w:hint="eastAsia"/>
          <w:lang w:eastAsia="ko-KR"/>
        </w:rPr>
        <w:t>메뉴</w:t>
      </w:r>
      <w:r w:rsidRPr="002F717D">
        <w:rPr>
          <w:rFonts w:hint="eastAsia"/>
          <w:lang w:eastAsia="ko-KR"/>
        </w:rPr>
        <w:t xml:space="preserve"> </w:t>
      </w:r>
      <w:r w:rsidR="002F717D" w:rsidRPr="002F717D">
        <w:rPr>
          <w:rFonts w:hint="eastAsia"/>
          <w:i/>
          <w:strike/>
          <w:lang w:eastAsia="ko-KR"/>
        </w:rPr>
        <w:t>총</w:t>
      </w:r>
      <w:r w:rsidR="002F717D" w:rsidRPr="002F717D">
        <w:rPr>
          <w:rFonts w:hint="eastAsia"/>
          <w:i/>
          <w:strike/>
          <w:lang w:eastAsia="ko-KR"/>
        </w:rPr>
        <w:t xml:space="preserve"> 3</w:t>
      </w:r>
      <w:r w:rsidRPr="002F717D">
        <w:rPr>
          <w:rFonts w:hint="eastAsia"/>
          <w:i/>
          <w:strike/>
          <w:lang w:eastAsia="ko-KR"/>
        </w:rPr>
        <w:t>가지의</w:t>
      </w:r>
      <w:r w:rsidRPr="002F717D">
        <w:rPr>
          <w:rFonts w:hint="eastAsia"/>
          <w:i/>
          <w:strike/>
          <w:lang w:eastAsia="ko-KR"/>
        </w:rPr>
        <w:t xml:space="preserve"> </w:t>
      </w:r>
      <w:r w:rsidRPr="002F717D">
        <w:rPr>
          <w:rFonts w:hint="eastAsia"/>
          <w:i/>
          <w:strike/>
          <w:lang w:eastAsia="ko-KR"/>
        </w:rPr>
        <w:t>메뉴</w:t>
      </w:r>
      <w:r w:rsidRPr="002F717D">
        <w:rPr>
          <w:rFonts w:hint="eastAsia"/>
          <w:lang w:eastAsia="ko-KR"/>
        </w:rPr>
        <w:t>가</w:t>
      </w:r>
      <w:r w:rsidRPr="002F717D">
        <w:rPr>
          <w:rFonts w:hint="eastAsia"/>
          <w:i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  <w:r w:rsidR="00CD2BF1">
        <w:rPr>
          <w:rFonts w:hint="eastAsia"/>
          <w:lang w:eastAsia="ko-KR"/>
        </w:rPr>
        <w:t xml:space="preserve"> </w:t>
      </w:r>
      <w:r w:rsidR="00CD2BF1">
        <w:rPr>
          <w:rFonts w:hint="eastAsia"/>
          <w:lang w:eastAsia="ko-KR"/>
        </w:rPr>
        <w:t>관리자</w:t>
      </w:r>
      <w:r w:rsidR="00CD2BF1">
        <w:rPr>
          <w:rFonts w:hint="eastAsia"/>
          <w:lang w:eastAsia="ko-KR"/>
        </w:rPr>
        <w:t xml:space="preserve"> </w:t>
      </w:r>
      <w:r w:rsidR="00CD2BF1">
        <w:rPr>
          <w:rFonts w:hint="eastAsia"/>
          <w:lang w:eastAsia="ko-KR"/>
        </w:rPr>
        <w:t>정보는</w:t>
      </w:r>
      <w:r w:rsidR="00CD2BF1">
        <w:rPr>
          <w:rFonts w:hint="eastAsia"/>
          <w:lang w:eastAsia="ko-KR"/>
        </w:rPr>
        <w:t xml:space="preserve"> </w:t>
      </w:r>
      <w:r w:rsidR="00CD2BF1">
        <w:rPr>
          <w:rFonts w:hint="eastAsia"/>
          <w:lang w:eastAsia="ko-KR"/>
        </w:rPr>
        <w:t>간단한</w:t>
      </w:r>
      <w:r w:rsidR="00CD2BF1">
        <w:rPr>
          <w:rFonts w:hint="eastAsia"/>
          <w:lang w:eastAsia="ko-KR"/>
        </w:rPr>
        <w:t xml:space="preserve"> </w:t>
      </w:r>
      <w:r w:rsidR="00CD2BF1">
        <w:rPr>
          <w:rFonts w:hint="eastAsia"/>
          <w:lang w:eastAsia="ko-KR"/>
        </w:rPr>
        <w:t>알림</w:t>
      </w:r>
      <w:r w:rsidR="00CD2BF1">
        <w:rPr>
          <w:rFonts w:hint="eastAsia"/>
          <w:lang w:eastAsia="ko-KR"/>
        </w:rPr>
        <w:t xml:space="preserve"> </w:t>
      </w:r>
      <w:r w:rsidR="00CD2BF1">
        <w:rPr>
          <w:rFonts w:hint="eastAsia"/>
          <w:lang w:eastAsia="ko-KR"/>
        </w:rPr>
        <w:t>창으로</w:t>
      </w:r>
      <w:r w:rsidR="00CD2BF1">
        <w:rPr>
          <w:rFonts w:hint="eastAsia"/>
          <w:lang w:eastAsia="ko-KR"/>
        </w:rPr>
        <w:t xml:space="preserve"> </w:t>
      </w:r>
      <w:r w:rsidR="00CD2BF1">
        <w:rPr>
          <w:rFonts w:hint="eastAsia"/>
          <w:lang w:eastAsia="ko-KR"/>
        </w:rPr>
        <w:t>볼</w:t>
      </w:r>
      <w:r w:rsidR="00CD2BF1">
        <w:rPr>
          <w:rFonts w:hint="eastAsia"/>
          <w:lang w:eastAsia="ko-KR"/>
        </w:rPr>
        <w:t xml:space="preserve"> </w:t>
      </w:r>
      <w:r w:rsidR="00CD2BF1">
        <w:rPr>
          <w:rFonts w:hint="eastAsia"/>
          <w:lang w:eastAsia="ko-KR"/>
        </w:rPr>
        <w:t>수</w:t>
      </w:r>
      <w:r w:rsidR="00CD2BF1">
        <w:rPr>
          <w:rFonts w:hint="eastAsia"/>
          <w:lang w:eastAsia="ko-KR"/>
        </w:rPr>
        <w:t xml:space="preserve"> </w:t>
      </w:r>
      <w:r w:rsidR="00CD2BF1">
        <w:rPr>
          <w:rFonts w:hint="eastAsia"/>
          <w:lang w:eastAsia="ko-KR"/>
        </w:rPr>
        <w:t>있게</w:t>
      </w:r>
      <w:r w:rsidR="00CD2BF1">
        <w:rPr>
          <w:rFonts w:hint="eastAsia"/>
          <w:lang w:eastAsia="ko-KR"/>
        </w:rPr>
        <w:t xml:space="preserve"> </w:t>
      </w:r>
      <w:r w:rsidR="00CD2BF1">
        <w:rPr>
          <w:rFonts w:hint="eastAsia"/>
          <w:lang w:eastAsia="ko-KR"/>
        </w:rPr>
        <w:t>구현했고</w:t>
      </w:r>
      <w:r w:rsidR="00CD2BF1">
        <w:rPr>
          <w:rFonts w:hint="eastAsia"/>
          <w:lang w:eastAsia="ko-KR"/>
        </w:rPr>
        <w:t xml:space="preserve"> </w:t>
      </w:r>
      <w:r w:rsidR="00CD2BF1" w:rsidRPr="002F717D">
        <w:rPr>
          <w:rFonts w:hint="eastAsia"/>
          <w:lang w:eastAsia="ko-KR"/>
        </w:rPr>
        <w:t>관리자</w:t>
      </w:r>
      <w:r w:rsidR="00CD2BF1" w:rsidRPr="002F717D">
        <w:rPr>
          <w:rFonts w:hint="eastAsia"/>
          <w:lang w:eastAsia="ko-KR"/>
        </w:rPr>
        <w:t xml:space="preserve"> </w:t>
      </w:r>
      <w:r w:rsidR="00CD2BF1" w:rsidRPr="002F717D">
        <w:rPr>
          <w:rFonts w:hint="eastAsia"/>
          <w:lang w:eastAsia="ko-KR"/>
        </w:rPr>
        <w:t>등록은</w:t>
      </w:r>
      <w:r w:rsidR="00CD2BF1" w:rsidRPr="002F717D">
        <w:rPr>
          <w:rFonts w:hint="eastAsia"/>
          <w:lang w:eastAsia="ko-KR"/>
        </w:rPr>
        <w:t xml:space="preserve"> </w:t>
      </w:r>
      <w:r w:rsidR="00CD2BF1" w:rsidRPr="002F717D">
        <w:rPr>
          <w:rFonts w:hint="eastAsia"/>
          <w:lang w:eastAsia="ko-KR"/>
        </w:rPr>
        <w:t>등록</w:t>
      </w:r>
      <w:r w:rsidR="00CD2BF1" w:rsidRPr="002F717D">
        <w:rPr>
          <w:rFonts w:hint="eastAsia"/>
          <w:lang w:eastAsia="ko-KR"/>
        </w:rPr>
        <w:t xml:space="preserve"> </w:t>
      </w:r>
      <w:r w:rsidR="00CD2BF1" w:rsidRPr="002F717D">
        <w:rPr>
          <w:rFonts w:hint="eastAsia"/>
          <w:lang w:eastAsia="ko-KR"/>
        </w:rPr>
        <w:t>버튼</w:t>
      </w:r>
      <w:r w:rsidR="00CD2BF1" w:rsidRPr="002F717D">
        <w:rPr>
          <w:rFonts w:hint="eastAsia"/>
          <w:lang w:eastAsia="ko-KR"/>
        </w:rPr>
        <w:t xml:space="preserve"> </w:t>
      </w:r>
      <w:r w:rsidR="00CD2BF1" w:rsidRPr="002F717D">
        <w:rPr>
          <w:rFonts w:hint="eastAsia"/>
          <w:lang w:eastAsia="ko-KR"/>
        </w:rPr>
        <w:t>클릭</w:t>
      </w:r>
      <w:r w:rsidR="00CD2BF1" w:rsidRPr="002F717D">
        <w:rPr>
          <w:rFonts w:hint="eastAsia"/>
          <w:lang w:eastAsia="ko-KR"/>
        </w:rPr>
        <w:t xml:space="preserve"> </w:t>
      </w:r>
      <w:r w:rsidR="00CD2BF1" w:rsidRPr="002F717D">
        <w:rPr>
          <w:rFonts w:hint="eastAsia"/>
          <w:lang w:eastAsia="ko-KR"/>
        </w:rPr>
        <w:t>시</w:t>
      </w:r>
      <w:r w:rsidR="00CD2BF1" w:rsidRPr="002F717D">
        <w:rPr>
          <w:rFonts w:hint="eastAsia"/>
          <w:lang w:eastAsia="ko-KR"/>
        </w:rPr>
        <w:t xml:space="preserve"> </w:t>
      </w:r>
      <w:r w:rsidR="00CD2BF1" w:rsidRPr="002F717D">
        <w:rPr>
          <w:rFonts w:hint="eastAsia"/>
          <w:lang w:eastAsia="ko-KR"/>
        </w:rPr>
        <w:t>등록</w:t>
      </w:r>
      <w:r w:rsidR="00CD2BF1" w:rsidRPr="002F717D">
        <w:rPr>
          <w:rFonts w:hint="eastAsia"/>
          <w:lang w:eastAsia="ko-KR"/>
        </w:rPr>
        <w:t xml:space="preserve"> </w:t>
      </w:r>
      <w:r w:rsidR="00CD2BF1" w:rsidRPr="002F717D">
        <w:rPr>
          <w:rFonts w:hint="eastAsia"/>
          <w:lang w:eastAsia="ko-KR"/>
        </w:rPr>
        <w:t>페이지로</w:t>
      </w:r>
      <w:r w:rsidR="00CD2BF1" w:rsidRPr="002F717D">
        <w:rPr>
          <w:rFonts w:hint="eastAsia"/>
          <w:lang w:eastAsia="ko-KR"/>
        </w:rPr>
        <w:t xml:space="preserve"> </w:t>
      </w:r>
      <w:r w:rsidR="00CD2BF1" w:rsidRPr="002F717D">
        <w:rPr>
          <w:rFonts w:hint="eastAsia"/>
          <w:lang w:eastAsia="ko-KR"/>
        </w:rPr>
        <w:t>넘어가게</w:t>
      </w:r>
      <w:r w:rsidR="00CD2BF1" w:rsidRPr="002F717D">
        <w:rPr>
          <w:rFonts w:hint="eastAsia"/>
          <w:lang w:eastAsia="ko-KR"/>
        </w:rPr>
        <w:t xml:space="preserve"> </w:t>
      </w:r>
      <w:r w:rsidR="00CD2BF1" w:rsidRPr="002F717D">
        <w:rPr>
          <w:rFonts w:hint="eastAsia"/>
          <w:lang w:eastAsia="ko-KR"/>
        </w:rPr>
        <w:t>구현하였습니다</w:t>
      </w:r>
      <w:r w:rsidR="00CD2BF1" w:rsidRPr="002F717D">
        <w:rPr>
          <w:rFonts w:hint="eastAsia"/>
          <w:lang w:eastAsia="ko-KR"/>
        </w:rPr>
        <w:t>.</w:t>
      </w:r>
      <w:r w:rsidR="00CD2BF1">
        <w:rPr>
          <w:rFonts w:hint="eastAsia"/>
          <w:lang w:eastAsia="ko-KR"/>
        </w:rPr>
        <w:t xml:space="preserve"> </w:t>
      </w:r>
      <w:r w:rsidR="00CD2BF1">
        <w:rPr>
          <w:rFonts w:hint="eastAsia"/>
          <w:lang w:eastAsia="ko-KR"/>
        </w:rPr>
        <w:t>관리자가</w:t>
      </w:r>
      <w:r w:rsidR="00CD2BF1">
        <w:rPr>
          <w:rFonts w:hint="eastAsia"/>
          <w:lang w:eastAsia="ko-KR"/>
        </w:rPr>
        <w:t xml:space="preserve"> </w:t>
      </w:r>
      <w:r w:rsidR="00CD2BF1">
        <w:rPr>
          <w:rFonts w:hint="eastAsia"/>
          <w:lang w:eastAsia="ko-KR"/>
        </w:rPr>
        <w:t>추가되었을</w:t>
      </w:r>
      <w:r w:rsidR="00CD2BF1">
        <w:rPr>
          <w:rFonts w:hint="eastAsia"/>
          <w:lang w:eastAsia="ko-KR"/>
        </w:rPr>
        <w:t xml:space="preserve"> </w:t>
      </w:r>
      <w:r w:rsidR="00CD2BF1">
        <w:rPr>
          <w:rFonts w:hint="eastAsia"/>
          <w:lang w:eastAsia="ko-KR"/>
        </w:rPr>
        <w:t>시</w:t>
      </w:r>
      <w:r w:rsidR="00CD2BF1">
        <w:rPr>
          <w:rFonts w:hint="eastAsia"/>
          <w:lang w:eastAsia="ko-KR"/>
        </w:rPr>
        <w:t xml:space="preserve"> </w:t>
      </w:r>
      <w:r w:rsidR="00CD2BF1">
        <w:rPr>
          <w:rFonts w:hint="eastAsia"/>
          <w:lang w:eastAsia="ko-KR"/>
        </w:rPr>
        <w:t>여기서</w:t>
      </w:r>
      <w:r w:rsidR="00CD2BF1">
        <w:rPr>
          <w:rFonts w:hint="eastAsia"/>
          <w:lang w:eastAsia="ko-KR"/>
        </w:rPr>
        <w:t xml:space="preserve"> </w:t>
      </w:r>
      <w:r w:rsidR="00CD2BF1">
        <w:rPr>
          <w:rFonts w:hint="eastAsia"/>
          <w:lang w:eastAsia="ko-KR"/>
        </w:rPr>
        <w:t>관리자를</w:t>
      </w:r>
      <w:r w:rsidR="00CD2BF1">
        <w:rPr>
          <w:rFonts w:hint="eastAsia"/>
          <w:lang w:eastAsia="ko-KR"/>
        </w:rPr>
        <w:t xml:space="preserve"> </w:t>
      </w:r>
      <w:r w:rsidR="00CD2BF1">
        <w:rPr>
          <w:rFonts w:hint="eastAsia"/>
          <w:lang w:eastAsia="ko-KR"/>
        </w:rPr>
        <w:t>추가하면</w:t>
      </w:r>
      <w:r w:rsidR="00CD2BF1">
        <w:rPr>
          <w:rFonts w:hint="eastAsia"/>
          <w:lang w:eastAsia="ko-KR"/>
        </w:rPr>
        <w:t xml:space="preserve"> </w:t>
      </w:r>
      <w:r w:rsidR="00CD2BF1">
        <w:rPr>
          <w:rFonts w:hint="eastAsia"/>
          <w:lang w:eastAsia="ko-KR"/>
        </w:rPr>
        <w:t>됩니다</w:t>
      </w:r>
      <w:r w:rsidR="00CD2BF1">
        <w:rPr>
          <w:rFonts w:hint="eastAsia"/>
          <w:lang w:eastAsia="ko-KR"/>
        </w:rPr>
        <w:t xml:space="preserve">. </w:t>
      </w:r>
      <w:r w:rsidR="00CD2BF1" w:rsidRPr="002F717D">
        <w:rPr>
          <w:rFonts w:hint="eastAsia"/>
          <w:i/>
          <w:strike/>
          <w:lang w:eastAsia="ko-KR"/>
        </w:rPr>
        <w:t>관리자</w:t>
      </w:r>
      <w:r w:rsidR="00CD2BF1" w:rsidRPr="002F717D">
        <w:rPr>
          <w:rFonts w:hint="eastAsia"/>
          <w:i/>
          <w:strike/>
          <w:lang w:eastAsia="ko-KR"/>
        </w:rPr>
        <w:t xml:space="preserve"> </w:t>
      </w:r>
      <w:r w:rsidR="00CD2BF1" w:rsidRPr="002F717D">
        <w:rPr>
          <w:rFonts w:hint="eastAsia"/>
          <w:i/>
          <w:strike/>
          <w:lang w:eastAsia="ko-KR"/>
        </w:rPr>
        <w:t>모드</w:t>
      </w:r>
      <w:r w:rsidR="00CD2BF1" w:rsidRPr="002F717D">
        <w:rPr>
          <w:rFonts w:hint="eastAsia"/>
          <w:i/>
          <w:strike/>
          <w:lang w:eastAsia="ko-KR"/>
        </w:rPr>
        <w:t xml:space="preserve"> </w:t>
      </w:r>
      <w:r w:rsidR="00CD2BF1" w:rsidRPr="002F717D">
        <w:rPr>
          <w:rFonts w:hint="eastAsia"/>
          <w:i/>
          <w:strike/>
          <w:lang w:eastAsia="ko-KR"/>
        </w:rPr>
        <w:t>종료는</w:t>
      </w:r>
      <w:r w:rsidR="00CD2BF1" w:rsidRPr="002F717D">
        <w:rPr>
          <w:rFonts w:hint="eastAsia"/>
          <w:i/>
          <w:strike/>
          <w:lang w:eastAsia="ko-KR"/>
        </w:rPr>
        <w:t xml:space="preserve"> </w:t>
      </w:r>
      <w:r w:rsidR="00CD2BF1" w:rsidRPr="002F717D">
        <w:rPr>
          <w:rFonts w:hint="eastAsia"/>
          <w:i/>
          <w:strike/>
          <w:lang w:eastAsia="ko-KR"/>
        </w:rPr>
        <w:t>버튼</w:t>
      </w:r>
      <w:r w:rsidR="00CD2BF1" w:rsidRPr="002F717D">
        <w:rPr>
          <w:rFonts w:hint="eastAsia"/>
          <w:i/>
          <w:strike/>
          <w:lang w:eastAsia="ko-KR"/>
        </w:rPr>
        <w:t xml:space="preserve"> </w:t>
      </w:r>
      <w:r w:rsidR="00CD2BF1" w:rsidRPr="002F717D">
        <w:rPr>
          <w:rFonts w:hint="eastAsia"/>
          <w:i/>
          <w:strike/>
          <w:lang w:eastAsia="ko-KR"/>
        </w:rPr>
        <w:t>클릭</w:t>
      </w:r>
      <w:r w:rsidR="00CD2BF1" w:rsidRPr="002F717D">
        <w:rPr>
          <w:rFonts w:hint="eastAsia"/>
          <w:i/>
          <w:strike/>
          <w:lang w:eastAsia="ko-KR"/>
        </w:rPr>
        <w:t xml:space="preserve"> </w:t>
      </w:r>
      <w:r w:rsidR="00CD2BF1" w:rsidRPr="002F717D">
        <w:rPr>
          <w:rFonts w:hint="eastAsia"/>
          <w:i/>
          <w:strike/>
          <w:lang w:eastAsia="ko-KR"/>
        </w:rPr>
        <w:t>시</w:t>
      </w:r>
      <w:r w:rsidR="00CD2BF1" w:rsidRPr="002F717D">
        <w:rPr>
          <w:rFonts w:hint="eastAsia"/>
          <w:i/>
          <w:strike/>
          <w:lang w:eastAsia="ko-KR"/>
        </w:rPr>
        <w:t xml:space="preserve"> </w:t>
      </w:r>
      <w:r w:rsidR="00CD2BF1" w:rsidRPr="002F717D">
        <w:rPr>
          <w:rFonts w:hint="eastAsia"/>
          <w:i/>
          <w:strike/>
          <w:lang w:eastAsia="ko-KR"/>
        </w:rPr>
        <w:t>종료되게</w:t>
      </w:r>
      <w:r w:rsidR="00CD2BF1" w:rsidRPr="002F717D">
        <w:rPr>
          <w:rFonts w:hint="eastAsia"/>
          <w:i/>
          <w:strike/>
          <w:lang w:eastAsia="ko-KR"/>
        </w:rPr>
        <w:t xml:space="preserve"> </w:t>
      </w:r>
      <w:r w:rsidR="00CD2BF1" w:rsidRPr="002F717D">
        <w:rPr>
          <w:rFonts w:hint="eastAsia"/>
          <w:i/>
          <w:strike/>
          <w:lang w:eastAsia="ko-KR"/>
        </w:rPr>
        <w:t>구현하였습니다</w:t>
      </w:r>
      <w:r w:rsidR="00CD2BF1" w:rsidRPr="002F717D">
        <w:rPr>
          <w:rFonts w:hint="eastAsia"/>
          <w:i/>
          <w:strike/>
          <w:lang w:eastAsia="ko-KR"/>
        </w:rPr>
        <w:t>.</w:t>
      </w:r>
      <w:r w:rsidR="00CD2BF1">
        <w:rPr>
          <w:rFonts w:hint="eastAsia"/>
          <w:lang w:eastAsia="ko-KR"/>
        </w:rPr>
        <w:t xml:space="preserve"> </w:t>
      </w:r>
      <w:r w:rsidR="00CD2BF1">
        <w:rPr>
          <w:rFonts w:hint="eastAsia"/>
          <w:lang w:eastAsia="ko-KR"/>
        </w:rPr>
        <w:t>아래는</w:t>
      </w:r>
      <w:r w:rsidR="00CD2BF1">
        <w:rPr>
          <w:rFonts w:hint="eastAsia"/>
          <w:lang w:eastAsia="ko-KR"/>
        </w:rPr>
        <w:t xml:space="preserve"> </w:t>
      </w:r>
      <w:r w:rsidR="00CD2BF1">
        <w:rPr>
          <w:rFonts w:hint="eastAsia"/>
          <w:lang w:eastAsia="ko-KR"/>
        </w:rPr>
        <w:t>관리자</w:t>
      </w:r>
      <w:r w:rsidR="00CD2BF1">
        <w:rPr>
          <w:rFonts w:hint="eastAsia"/>
          <w:lang w:eastAsia="ko-KR"/>
        </w:rPr>
        <w:t xml:space="preserve"> </w:t>
      </w:r>
      <w:r w:rsidR="00CD2BF1">
        <w:rPr>
          <w:rFonts w:hint="eastAsia"/>
          <w:lang w:eastAsia="ko-KR"/>
        </w:rPr>
        <w:t>환경설정</w:t>
      </w:r>
      <w:r w:rsidR="00CD2BF1">
        <w:rPr>
          <w:rFonts w:hint="eastAsia"/>
          <w:lang w:eastAsia="ko-KR"/>
        </w:rPr>
        <w:t xml:space="preserve"> </w:t>
      </w:r>
      <w:r w:rsidR="00CD2BF1">
        <w:rPr>
          <w:rFonts w:hint="eastAsia"/>
          <w:lang w:eastAsia="ko-KR"/>
        </w:rPr>
        <w:t>페이지와</w:t>
      </w:r>
      <w:r w:rsidR="00CD2BF1">
        <w:rPr>
          <w:rFonts w:hint="eastAsia"/>
          <w:lang w:eastAsia="ko-KR"/>
        </w:rPr>
        <w:t xml:space="preserve"> </w:t>
      </w:r>
      <w:r w:rsidR="00CD2BF1">
        <w:rPr>
          <w:rFonts w:hint="eastAsia"/>
          <w:lang w:eastAsia="ko-KR"/>
        </w:rPr>
        <w:t>관리자</w:t>
      </w:r>
      <w:r w:rsidR="00CD2BF1">
        <w:rPr>
          <w:rFonts w:hint="eastAsia"/>
          <w:lang w:eastAsia="ko-KR"/>
        </w:rPr>
        <w:t xml:space="preserve"> </w:t>
      </w:r>
      <w:r w:rsidR="00CD2BF1">
        <w:rPr>
          <w:rFonts w:hint="eastAsia"/>
          <w:lang w:eastAsia="ko-KR"/>
        </w:rPr>
        <w:t>등록페이지</w:t>
      </w:r>
      <w:r w:rsidR="00CD2BF1">
        <w:rPr>
          <w:rFonts w:hint="eastAsia"/>
          <w:lang w:eastAsia="ko-KR"/>
        </w:rPr>
        <w:t xml:space="preserve"> </w:t>
      </w:r>
      <w:r w:rsidR="00CD2BF1">
        <w:rPr>
          <w:rFonts w:hint="eastAsia"/>
          <w:lang w:eastAsia="ko-KR"/>
        </w:rPr>
        <w:t>입니다</w:t>
      </w:r>
      <w:r w:rsidR="00CD2BF1">
        <w:rPr>
          <w:rFonts w:hint="eastAsia"/>
          <w:lang w:eastAsia="ko-KR"/>
        </w:rPr>
        <w:t>.</w:t>
      </w:r>
      <w:r w:rsidR="002F717D" w:rsidRPr="002F717D">
        <w:rPr>
          <w:rFonts w:hint="eastAsia"/>
          <w:b/>
          <w:lang w:eastAsia="ko-KR"/>
        </w:rPr>
        <w:t xml:space="preserve"> (=&gt; </w:t>
      </w:r>
      <w:r w:rsidR="002F717D" w:rsidRPr="002F717D">
        <w:rPr>
          <w:rFonts w:hint="eastAsia"/>
          <w:b/>
          <w:lang w:eastAsia="ko-KR"/>
        </w:rPr>
        <w:t>관리자</w:t>
      </w:r>
      <w:r w:rsidR="002F717D" w:rsidRPr="002F717D">
        <w:rPr>
          <w:rFonts w:hint="eastAsia"/>
          <w:b/>
          <w:lang w:eastAsia="ko-KR"/>
        </w:rPr>
        <w:t xml:space="preserve"> </w:t>
      </w:r>
      <w:r w:rsidR="002F717D">
        <w:rPr>
          <w:rFonts w:hint="eastAsia"/>
          <w:b/>
          <w:lang w:eastAsia="ko-KR"/>
        </w:rPr>
        <w:t>모드</w:t>
      </w:r>
      <w:r w:rsidR="002F717D">
        <w:rPr>
          <w:rFonts w:hint="eastAsia"/>
          <w:b/>
          <w:lang w:eastAsia="ko-KR"/>
        </w:rPr>
        <w:t xml:space="preserve"> </w:t>
      </w:r>
      <w:r w:rsidR="002F717D">
        <w:rPr>
          <w:rFonts w:hint="eastAsia"/>
          <w:b/>
          <w:lang w:eastAsia="ko-KR"/>
        </w:rPr>
        <w:t>종료</w:t>
      </w:r>
      <w:r w:rsidR="002F717D" w:rsidRPr="002F717D">
        <w:rPr>
          <w:rFonts w:hint="eastAsia"/>
          <w:b/>
          <w:lang w:eastAsia="ko-KR"/>
        </w:rPr>
        <w:t xml:space="preserve"> </w:t>
      </w:r>
      <w:r w:rsidR="002F717D" w:rsidRPr="002F717D">
        <w:rPr>
          <w:rFonts w:hint="eastAsia"/>
          <w:b/>
          <w:lang w:eastAsia="ko-KR"/>
        </w:rPr>
        <w:t>메뉴를</w:t>
      </w:r>
      <w:r w:rsidR="002F717D" w:rsidRPr="002F717D">
        <w:rPr>
          <w:rFonts w:hint="eastAsia"/>
          <w:b/>
          <w:lang w:eastAsia="ko-KR"/>
        </w:rPr>
        <w:t xml:space="preserve"> </w:t>
      </w:r>
      <w:r w:rsidR="002F717D" w:rsidRPr="002F717D">
        <w:rPr>
          <w:rFonts w:hint="eastAsia"/>
          <w:b/>
          <w:lang w:eastAsia="ko-KR"/>
        </w:rPr>
        <w:t>관리자</w:t>
      </w:r>
      <w:r w:rsidR="002F717D" w:rsidRPr="002F717D">
        <w:rPr>
          <w:rFonts w:hint="eastAsia"/>
          <w:b/>
          <w:lang w:eastAsia="ko-KR"/>
        </w:rPr>
        <w:t xml:space="preserve"> </w:t>
      </w:r>
      <w:r w:rsidR="002F717D" w:rsidRPr="002F717D">
        <w:rPr>
          <w:rFonts w:hint="eastAsia"/>
          <w:b/>
          <w:lang w:eastAsia="ko-KR"/>
        </w:rPr>
        <w:t>메인</w:t>
      </w:r>
      <w:r w:rsidR="002F717D" w:rsidRPr="002F717D">
        <w:rPr>
          <w:rFonts w:hint="eastAsia"/>
          <w:b/>
          <w:lang w:eastAsia="ko-KR"/>
        </w:rPr>
        <w:t xml:space="preserve"> </w:t>
      </w:r>
      <w:r w:rsidR="002F717D" w:rsidRPr="002F717D">
        <w:rPr>
          <w:rFonts w:hint="eastAsia"/>
          <w:b/>
          <w:lang w:eastAsia="ko-KR"/>
        </w:rPr>
        <w:t>페이지로</w:t>
      </w:r>
      <w:r w:rsidR="002F717D" w:rsidRPr="002F717D">
        <w:rPr>
          <w:rFonts w:hint="eastAsia"/>
          <w:b/>
          <w:lang w:eastAsia="ko-KR"/>
        </w:rPr>
        <w:t xml:space="preserve"> </w:t>
      </w:r>
      <w:r w:rsidR="002F717D" w:rsidRPr="002F717D">
        <w:rPr>
          <w:rFonts w:hint="eastAsia"/>
          <w:b/>
          <w:lang w:eastAsia="ko-KR"/>
        </w:rPr>
        <w:t>이동시켰습니다</w:t>
      </w:r>
      <w:r w:rsidR="002F717D" w:rsidRPr="002F717D">
        <w:rPr>
          <w:rFonts w:hint="eastAsia"/>
          <w:b/>
          <w:lang w:eastAsia="ko-KR"/>
        </w:rPr>
        <w:t>.</w:t>
      </w:r>
      <w:r w:rsidR="002F717D">
        <w:rPr>
          <w:rFonts w:hint="eastAsia"/>
          <w:b/>
          <w:lang w:eastAsia="ko-KR"/>
        </w:rPr>
        <w:t xml:space="preserve"> </w:t>
      </w:r>
      <w:r w:rsidR="002F717D">
        <w:rPr>
          <w:rFonts w:hint="eastAsia"/>
          <w:b/>
          <w:lang w:eastAsia="ko-KR"/>
        </w:rPr>
        <w:t>최종적으로</w:t>
      </w:r>
      <w:r w:rsidR="002F717D">
        <w:rPr>
          <w:rFonts w:hint="eastAsia"/>
          <w:b/>
          <w:lang w:eastAsia="ko-KR"/>
        </w:rPr>
        <w:t xml:space="preserve"> </w:t>
      </w:r>
      <w:r w:rsidR="002F717D">
        <w:rPr>
          <w:rFonts w:hint="eastAsia"/>
          <w:b/>
          <w:lang w:eastAsia="ko-KR"/>
        </w:rPr>
        <w:t>메뉴는</w:t>
      </w:r>
      <w:r w:rsidR="002F717D">
        <w:rPr>
          <w:rFonts w:hint="eastAsia"/>
          <w:b/>
          <w:lang w:eastAsia="ko-KR"/>
        </w:rPr>
        <w:t xml:space="preserve"> 2</w:t>
      </w:r>
      <w:r w:rsidR="002F717D">
        <w:rPr>
          <w:rFonts w:hint="eastAsia"/>
          <w:b/>
          <w:lang w:eastAsia="ko-KR"/>
        </w:rPr>
        <w:t>개입니다</w:t>
      </w:r>
      <w:r w:rsidR="002F717D">
        <w:rPr>
          <w:rFonts w:hint="eastAsia"/>
          <w:b/>
          <w:lang w:eastAsia="ko-KR"/>
        </w:rPr>
        <w:t>.</w:t>
      </w:r>
      <w:r w:rsidR="002F717D" w:rsidRPr="002F717D">
        <w:rPr>
          <w:rFonts w:hint="eastAsia"/>
          <w:b/>
          <w:lang w:eastAsia="ko-KR"/>
        </w:rPr>
        <w:t>)</w:t>
      </w:r>
    </w:p>
    <w:p w14:paraId="3F235BC4" w14:textId="77777777" w:rsidR="00CD2BF1" w:rsidRDefault="00CD2BF1" w:rsidP="00CD2BF1">
      <w:pPr>
        <w:rPr>
          <w:lang w:eastAsia="ko-KR"/>
        </w:rPr>
      </w:pPr>
    </w:p>
    <w:p w14:paraId="6D361E1F" w14:textId="77777777" w:rsidR="00CD2BF1" w:rsidRDefault="00CD2BF1" w:rsidP="00CD2BF1">
      <w:pPr>
        <w:rPr>
          <w:lang w:eastAsia="ko-KR"/>
        </w:rPr>
      </w:pPr>
    </w:p>
    <w:p w14:paraId="4A0E80E0" w14:textId="760F2C4C" w:rsidR="00CD2BF1" w:rsidRDefault="00CD2BF1" w:rsidP="00CD2BF1">
      <w:pPr>
        <w:ind w:firstLineChars="500" w:firstLine="1000"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150EA38" wp14:editId="48CA4A09">
            <wp:extent cx="1757548" cy="2481943"/>
            <wp:effectExtent l="0" t="0" r="0" b="0"/>
            <wp:docPr id="4" name="그림 4" descr="C:\Users\User\Desktop\3학년\안드로이드\관리자 환경설정 페이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3학년\안드로이드\관리자 환경설정 페이지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626" cy="2482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                                             </w:t>
      </w:r>
      <w:r>
        <w:rPr>
          <w:noProof/>
          <w:lang w:eastAsia="ko-KR"/>
        </w:rPr>
        <w:drawing>
          <wp:inline distT="0" distB="0" distL="0" distR="0" wp14:anchorId="6A655752" wp14:editId="065E65A6">
            <wp:extent cx="1968498" cy="2481943"/>
            <wp:effectExtent l="0" t="0" r="0" b="0"/>
            <wp:docPr id="5" name="그림 5" descr="C:\Users\User\Desktop\3학년\안드로이드\추가관리자 등록 페이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3학년\안드로이드\추가관리자 등록 페이지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41" cy="2481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C8FAE" w14:textId="2C585271" w:rsidR="008D4AC2" w:rsidRDefault="008654D7" w:rsidP="008654D7">
      <w:pPr>
        <w:pStyle w:val="af1"/>
        <w:numPr>
          <w:ilvl w:val="1"/>
          <w:numId w:val="3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중앙</w:t>
      </w:r>
    </w:p>
    <w:p w14:paraId="535F8E05" w14:textId="7B33D4C9" w:rsidR="008654D7" w:rsidRDefault="008654D7" w:rsidP="008654D7">
      <w:pPr>
        <w:pStyle w:val="af1"/>
        <w:numPr>
          <w:ilvl w:val="2"/>
          <w:numId w:val="3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회원관리</w:t>
      </w:r>
    </w:p>
    <w:p w14:paraId="0E771A4F" w14:textId="178579F9" w:rsidR="008654D7" w:rsidRDefault="008654D7" w:rsidP="008654D7">
      <w:pPr>
        <w:pStyle w:val="af1"/>
        <w:numPr>
          <w:ilvl w:val="3"/>
          <w:numId w:val="3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회원관리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>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검색을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비활성화할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</w:t>
      </w:r>
      <w:r w:rsidR="0080368E">
        <w:rPr>
          <w:rFonts w:hint="eastAsia"/>
          <w:lang w:eastAsia="ko-KR"/>
        </w:rPr>
        <w:t>능도</w:t>
      </w:r>
      <w:r w:rsidR="0080368E">
        <w:rPr>
          <w:rFonts w:hint="eastAsia"/>
          <w:lang w:eastAsia="ko-KR"/>
        </w:rPr>
        <w:t xml:space="preserve"> </w:t>
      </w:r>
      <w:r w:rsidR="0080368E">
        <w:rPr>
          <w:rFonts w:hint="eastAsia"/>
          <w:lang w:eastAsia="ko-KR"/>
        </w:rPr>
        <w:t>있습니다</w:t>
      </w:r>
      <w:r w:rsidR="0080368E">
        <w:rPr>
          <w:rFonts w:hint="eastAsia"/>
          <w:lang w:eastAsia="ko-KR"/>
        </w:rPr>
        <w:t xml:space="preserve">. </w:t>
      </w:r>
      <w:r w:rsidR="0080368E">
        <w:rPr>
          <w:rFonts w:hint="eastAsia"/>
          <w:lang w:eastAsia="ko-KR"/>
        </w:rPr>
        <w:t>회원은</w:t>
      </w:r>
      <w:r w:rsidR="0080368E">
        <w:rPr>
          <w:rFonts w:hint="eastAsia"/>
          <w:lang w:eastAsia="ko-KR"/>
        </w:rPr>
        <w:t xml:space="preserve"> ListView</w:t>
      </w:r>
      <w:r w:rsidR="0080368E">
        <w:rPr>
          <w:rFonts w:hint="eastAsia"/>
          <w:lang w:eastAsia="ko-KR"/>
        </w:rPr>
        <w:t>를</w:t>
      </w:r>
      <w:r w:rsidR="0080368E">
        <w:rPr>
          <w:rFonts w:hint="eastAsia"/>
          <w:lang w:eastAsia="ko-KR"/>
        </w:rPr>
        <w:t xml:space="preserve"> </w:t>
      </w:r>
      <w:r w:rsidR="0080368E">
        <w:rPr>
          <w:rFonts w:hint="eastAsia"/>
          <w:lang w:eastAsia="ko-KR"/>
        </w:rPr>
        <w:t>통해</w:t>
      </w:r>
      <w:r w:rsidR="0080368E">
        <w:rPr>
          <w:rFonts w:hint="eastAsia"/>
          <w:lang w:eastAsia="ko-KR"/>
        </w:rPr>
        <w:t xml:space="preserve"> </w:t>
      </w:r>
      <w:r w:rsidR="0080368E">
        <w:rPr>
          <w:rFonts w:hint="eastAsia"/>
          <w:lang w:eastAsia="ko-KR"/>
        </w:rPr>
        <w:t>목록</w:t>
      </w:r>
      <w:r w:rsidR="0080368E">
        <w:rPr>
          <w:rFonts w:hint="eastAsia"/>
          <w:lang w:eastAsia="ko-KR"/>
        </w:rPr>
        <w:t xml:space="preserve"> </w:t>
      </w:r>
      <w:r w:rsidR="0080368E">
        <w:rPr>
          <w:rFonts w:hint="eastAsia"/>
          <w:lang w:eastAsia="ko-KR"/>
        </w:rPr>
        <w:t>형식으로</w:t>
      </w:r>
      <w:r w:rsidR="0080368E">
        <w:rPr>
          <w:rFonts w:hint="eastAsia"/>
          <w:lang w:eastAsia="ko-KR"/>
        </w:rPr>
        <w:t xml:space="preserve"> </w:t>
      </w:r>
      <w:r w:rsidR="0080368E">
        <w:rPr>
          <w:rFonts w:hint="eastAsia"/>
          <w:lang w:eastAsia="ko-KR"/>
        </w:rPr>
        <w:t>볼</w:t>
      </w:r>
      <w:r w:rsidR="0080368E">
        <w:rPr>
          <w:rFonts w:hint="eastAsia"/>
          <w:lang w:eastAsia="ko-KR"/>
        </w:rPr>
        <w:t xml:space="preserve"> </w:t>
      </w:r>
      <w:r w:rsidR="0080368E">
        <w:rPr>
          <w:rFonts w:hint="eastAsia"/>
          <w:lang w:eastAsia="ko-KR"/>
        </w:rPr>
        <w:t>수</w:t>
      </w:r>
      <w:r w:rsidR="0080368E">
        <w:rPr>
          <w:rFonts w:hint="eastAsia"/>
          <w:lang w:eastAsia="ko-KR"/>
        </w:rPr>
        <w:t xml:space="preserve"> </w:t>
      </w:r>
      <w:r w:rsidR="0080368E">
        <w:rPr>
          <w:rFonts w:hint="eastAsia"/>
          <w:lang w:eastAsia="ko-KR"/>
        </w:rPr>
        <w:t>있습니다</w:t>
      </w:r>
      <w:r w:rsidR="0080368E">
        <w:rPr>
          <w:rFonts w:hint="eastAsia"/>
          <w:lang w:eastAsia="ko-KR"/>
        </w:rPr>
        <w:t>.</w:t>
      </w:r>
    </w:p>
    <w:p w14:paraId="76A508D1" w14:textId="5142D30C" w:rsidR="0080368E" w:rsidRDefault="0080368E" w:rsidP="0080368E">
      <w:pPr>
        <w:pStyle w:val="af1"/>
        <w:numPr>
          <w:ilvl w:val="2"/>
          <w:numId w:val="3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상품관리</w:t>
      </w:r>
    </w:p>
    <w:p w14:paraId="0BA763AE" w14:textId="0C79B060" w:rsidR="0080368E" w:rsidRDefault="0080368E" w:rsidP="0080368E">
      <w:pPr>
        <w:pStyle w:val="af1"/>
        <w:numPr>
          <w:ilvl w:val="3"/>
          <w:numId w:val="3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상품관리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검색을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여기서는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수정은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넘어갑니다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상품목록에서는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구현하였습니다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삭제도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뜨도록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구현하였습니다</w:t>
      </w:r>
      <w:r>
        <w:rPr>
          <w:rFonts w:hint="eastAsia"/>
          <w:lang w:eastAsia="ko-KR"/>
        </w:rPr>
        <w:t>.</w:t>
      </w:r>
    </w:p>
    <w:p w14:paraId="0682735F" w14:textId="10AB0108" w:rsidR="002F717D" w:rsidRDefault="002F717D" w:rsidP="002F717D">
      <w:pPr>
        <w:pStyle w:val="af1"/>
        <w:numPr>
          <w:ilvl w:val="2"/>
          <w:numId w:val="3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메인</w:t>
      </w:r>
    </w:p>
    <w:p w14:paraId="0B535272" w14:textId="2A2CA2C0" w:rsidR="002F717D" w:rsidRPr="002F717D" w:rsidRDefault="002F717D" w:rsidP="002F717D">
      <w:pPr>
        <w:pStyle w:val="af1"/>
        <w:numPr>
          <w:ilvl w:val="3"/>
          <w:numId w:val="36"/>
        </w:numPr>
        <w:ind w:leftChars="0"/>
        <w:rPr>
          <w:b/>
          <w:lang w:eastAsia="ko-KR"/>
        </w:rPr>
      </w:pP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메인에서는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팀장연락메뉴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 w:rsidRPr="002F717D">
        <w:rPr>
          <w:rFonts w:hint="eastAsia"/>
          <w:b/>
          <w:lang w:eastAsia="ko-KR"/>
        </w:rPr>
        <w:t xml:space="preserve">(=&gt; </w:t>
      </w:r>
      <w:r w:rsidRPr="002F717D">
        <w:rPr>
          <w:rFonts w:hint="eastAsia"/>
          <w:b/>
          <w:lang w:eastAsia="ko-KR"/>
        </w:rPr>
        <w:t>개발</w:t>
      </w:r>
      <w:r w:rsidRPr="002F717D">
        <w:rPr>
          <w:rFonts w:hint="eastAsia"/>
          <w:b/>
          <w:lang w:eastAsia="ko-KR"/>
        </w:rPr>
        <w:t xml:space="preserve"> </w:t>
      </w:r>
      <w:r w:rsidRPr="002F717D">
        <w:rPr>
          <w:rFonts w:hint="eastAsia"/>
          <w:b/>
          <w:lang w:eastAsia="ko-KR"/>
        </w:rPr>
        <w:t>도중에</w:t>
      </w:r>
      <w:r w:rsidRPr="002F717D">
        <w:rPr>
          <w:rFonts w:hint="eastAsia"/>
          <w:b/>
          <w:lang w:eastAsia="ko-KR"/>
        </w:rPr>
        <w:t xml:space="preserve"> </w:t>
      </w:r>
      <w:r w:rsidRPr="002F717D">
        <w:rPr>
          <w:rFonts w:hint="eastAsia"/>
          <w:b/>
          <w:lang w:eastAsia="ko-KR"/>
        </w:rPr>
        <w:t>앱</w:t>
      </w:r>
      <w:r w:rsidRPr="002F717D">
        <w:rPr>
          <w:rFonts w:hint="eastAsia"/>
          <w:b/>
          <w:lang w:eastAsia="ko-KR"/>
        </w:rPr>
        <w:t>QR</w:t>
      </w:r>
      <w:r w:rsidRPr="002F717D">
        <w:rPr>
          <w:rFonts w:hint="eastAsia"/>
          <w:b/>
          <w:lang w:eastAsia="ko-KR"/>
        </w:rPr>
        <w:t>생성</w:t>
      </w:r>
      <w:r w:rsidRPr="002F717D">
        <w:rPr>
          <w:rFonts w:hint="eastAsia"/>
          <w:b/>
          <w:lang w:eastAsia="ko-KR"/>
        </w:rPr>
        <w:t xml:space="preserve"> </w:t>
      </w:r>
      <w:r w:rsidRPr="002F717D">
        <w:rPr>
          <w:rFonts w:hint="eastAsia"/>
          <w:b/>
          <w:lang w:eastAsia="ko-KR"/>
        </w:rPr>
        <w:t>메뉴를</w:t>
      </w:r>
      <w:r w:rsidRPr="002F717D">
        <w:rPr>
          <w:rFonts w:hint="eastAsia"/>
          <w:b/>
          <w:lang w:eastAsia="ko-KR"/>
        </w:rPr>
        <w:t xml:space="preserve"> </w:t>
      </w:r>
      <w:r w:rsidRPr="002F717D">
        <w:rPr>
          <w:rFonts w:hint="eastAsia"/>
          <w:b/>
          <w:lang w:eastAsia="ko-KR"/>
        </w:rPr>
        <w:t>추가하였고</w:t>
      </w:r>
      <w:r w:rsidRPr="002F717D">
        <w:rPr>
          <w:rFonts w:hint="eastAsia"/>
          <w:b/>
          <w:lang w:eastAsia="ko-KR"/>
        </w:rPr>
        <w:t xml:space="preserve"> </w:t>
      </w:r>
      <w:r w:rsidRPr="002F717D">
        <w:rPr>
          <w:rFonts w:hint="eastAsia"/>
          <w:b/>
          <w:lang w:eastAsia="ko-KR"/>
        </w:rPr>
        <w:t>관리자</w:t>
      </w:r>
      <w:r w:rsidRPr="002F717D">
        <w:rPr>
          <w:rFonts w:hint="eastAsia"/>
          <w:b/>
          <w:lang w:eastAsia="ko-KR"/>
        </w:rPr>
        <w:t xml:space="preserve"> </w:t>
      </w:r>
      <w:r w:rsidRPr="002F717D">
        <w:rPr>
          <w:rFonts w:hint="eastAsia"/>
          <w:b/>
          <w:lang w:eastAsia="ko-KR"/>
        </w:rPr>
        <w:t>모드</w:t>
      </w:r>
      <w:r w:rsidRPr="002F717D">
        <w:rPr>
          <w:rFonts w:hint="eastAsia"/>
          <w:b/>
          <w:lang w:eastAsia="ko-KR"/>
        </w:rPr>
        <w:t xml:space="preserve"> </w:t>
      </w:r>
      <w:r w:rsidRPr="002F717D">
        <w:rPr>
          <w:rFonts w:hint="eastAsia"/>
          <w:b/>
          <w:lang w:eastAsia="ko-KR"/>
        </w:rPr>
        <w:t>종료</w:t>
      </w:r>
      <w:r w:rsidRPr="002F717D">
        <w:rPr>
          <w:rFonts w:hint="eastAsia"/>
          <w:b/>
          <w:lang w:eastAsia="ko-KR"/>
        </w:rPr>
        <w:t xml:space="preserve"> </w:t>
      </w:r>
      <w:r w:rsidRPr="002F717D">
        <w:rPr>
          <w:rFonts w:hint="eastAsia"/>
          <w:b/>
          <w:lang w:eastAsia="ko-KR"/>
        </w:rPr>
        <w:t>메뉴를</w:t>
      </w:r>
      <w:r w:rsidRPr="002F717D">
        <w:rPr>
          <w:rFonts w:hint="eastAsia"/>
          <w:b/>
          <w:lang w:eastAsia="ko-KR"/>
        </w:rPr>
        <w:t xml:space="preserve"> </w:t>
      </w:r>
      <w:r w:rsidRPr="002F717D">
        <w:rPr>
          <w:rFonts w:hint="eastAsia"/>
          <w:b/>
          <w:lang w:eastAsia="ko-KR"/>
        </w:rPr>
        <w:t>메인페이지로</w:t>
      </w:r>
      <w:r w:rsidRPr="002F717D">
        <w:rPr>
          <w:rFonts w:hint="eastAsia"/>
          <w:b/>
          <w:lang w:eastAsia="ko-KR"/>
        </w:rPr>
        <w:t xml:space="preserve"> </w:t>
      </w:r>
      <w:r w:rsidRPr="002F717D">
        <w:rPr>
          <w:rFonts w:hint="eastAsia"/>
          <w:b/>
          <w:lang w:eastAsia="ko-KR"/>
        </w:rPr>
        <w:t>이동시켰습니다</w:t>
      </w:r>
      <w:r w:rsidRPr="002F717D">
        <w:rPr>
          <w:rFonts w:hint="eastAsia"/>
          <w:b/>
          <w:lang w:eastAsia="ko-KR"/>
        </w:rPr>
        <w:t>.)</w:t>
      </w:r>
    </w:p>
    <w:p w14:paraId="19DD4440" w14:textId="17EE1284" w:rsidR="0080368E" w:rsidRDefault="0080368E" w:rsidP="0080368E">
      <w:pPr>
        <w:pStyle w:val="af1"/>
        <w:numPr>
          <w:ilvl w:val="2"/>
          <w:numId w:val="36"/>
        </w:numPr>
        <w:ind w:leftChars="0"/>
        <w:rPr>
          <w:lang w:eastAsia="ko-KR"/>
        </w:rPr>
      </w:pPr>
      <w:r>
        <w:rPr>
          <w:lang w:eastAsia="ko-KR"/>
        </w:rPr>
        <w:t>결제내역</w:t>
      </w:r>
    </w:p>
    <w:p w14:paraId="234908CD" w14:textId="5D234AE1" w:rsidR="0080368E" w:rsidRDefault="0080368E" w:rsidP="0080368E">
      <w:pPr>
        <w:pStyle w:val="af1"/>
        <w:numPr>
          <w:ilvl w:val="3"/>
          <w:numId w:val="3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결제내역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내역부터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뜨도록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구현하였습니다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여기도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>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결제내역을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추후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반품요청을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반품처리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구현하였습니다</w:t>
      </w:r>
      <w:r>
        <w:rPr>
          <w:rFonts w:hint="eastAsia"/>
          <w:lang w:eastAsia="ko-KR"/>
        </w:rPr>
        <w:t>.</w:t>
      </w:r>
    </w:p>
    <w:p w14:paraId="2DFC9093" w14:textId="0E10A910" w:rsidR="0080368E" w:rsidRDefault="0080368E" w:rsidP="0080368E">
      <w:pPr>
        <w:pStyle w:val="af1"/>
        <w:numPr>
          <w:ilvl w:val="2"/>
          <w:numId w:val="3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상품등록</w:t>
      </w:r>
    </w:p>
    <w:p w14:paraId="30327B4B" w14:textId="1127B4BB" w:rsidR="0080368E" w:rsidRDefault="0080368E" w:rsidP="0080368E">
      <w:pPr>
        <w:pStyle w:val="af1"/>
        <w:numPr>
          <w:ilvl w:val="3"/>
          <w:numId w:val="3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상품등록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상품정보를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QR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>QR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구현하였습니다</w:t>
      </w:r>
      <w:r>
        <w:rPr>
          <w:rFonts w:hint="eastAsia"/>
          <w:lang w:eastAsia="ko-KR"/>
        </w:rPr>
        <w:t>.</w:t>
      </w:r>
    </w:p>
    <w:p w14:paraId="63BA1115" w14:textId="77777777" w:rsidR="0080368E" w:rsidRDefault="0080368E" w:rsidP="0080368E">
      <w:pPr>
        <w:rPr>
          <w:lang w:eastAsia="ko-KR"/>
        </w:rPr>
      </w:pPr>
    </w:p>
    <w:p w14:paraId="2DBA66F0" w14:textId="7BC68CC1" w:rsidR="00E301F4" w:rsidRDefault="00E301F4" w:rsidP="00E301F4">
      <w:pPr>
        <w:pStyle w:val="4"/>
        <w:rPr>
          <w:lang w:eastAsia="ko-KR"/>
        </w:rPr>
      </w:pPr>
      <w:r>
        <w:rPr>
          <w:lang w:eastAsia="ko-KR"/>
        </w:rPr>
        <w:lastRenderedPageBreak/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</w:t>
      </w:r>
    </w:p>
    <w:p w14:paraId="0B12CBFE" w14:textId="2987BA48" w:rsidR="00E301F4" w:rsidRDefault="00E301F4" w:rsidP="00E301F4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48B168A6" wp14:editId="2E8DFE75">
            <wp:extent cx="5939560" cy="2375065"/>
            <wp:effectExtent l="0" t="0" r="4445" b="6350"/>
            <wp:docPr id="2" name="그림 2" descr="C:\Users\User\Desktop\3학년\안드로이드\관리자 서브 구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3학년\안드로이드\관리자 서브 구조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BD9C7" w14:textId="795A7470" w:rsidR="008654D7" w:rsidRDefault="008654D7" w:rsidP="008654D7">
      <w:pPr>
        <w:rPr>
          <w:lang w:eastAsia="ko-KR"/>
        </w:rPr>
      </w:pPr>
    </w:p>
    <w:p w14:paraId="44BE219E" w14:textId="77777777" w:rsidR="008D4AC2" w:rsidRDefault="008D4AC2" w:rsidP="00E301F4">
      <w:pPr>
        <w:rPr>
          <w:lang w:eastAsia="ko-KR"/>
        </w:rPr>
      </w:pPr>
    </w:p>
    <w:p w14:paraId="4F1EE2A9" w14:textId="77777777" w:rsidR="008654D7" w:rsidRDefault="00CD2BF1" w:rsidP="00E301F4">
      <w:pPr>
        <w:rPr>
          <w:lang w:eastAsia="ko-KR"/>
        </w:rPr>
      </w:pPr>
      <w:r>
        <w:rPr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넘어가는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각각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좌측부터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</w:t>
      </w:r>
      <w:r w:rsidR="00E06ED0">
        <w:rPr>
          <w:rFonts w:hint="eastAsia"/>
          <w:lang w:eastAsia="ko-KR"/>
        </w:rPr>
        <w:t xml:space="preserve"> </w:t>
      </w:r>
      <w:r w:rsidR="00E06ED0">
        <w:rPr>
          <w:rFonts w:hint="eastAsia"/>
          <w:lang w:eastAsia="ko-KR"/>
        </w:rPr>
        <w:t>페이지</w:t>
      </w:r>
      <w:r w:rsidR="00E06ED0">
        <w:rPr>
          <w:rFonts w:hint="eastAsia"/>
          <w:lang w:eastAsia="ko-KR"/>
        </w:rPr>
        <w:t xml:space="preserve"> </w:t>
      </w:r>
      <w:r w:rsidR="00E06ED0">
        <w:rPr>
          <w:rFonts w:hint="eastAsia"/>
          <w:lang w:eastAsia="ko-KR"/>
        </w:rPr>
        <w:t>입니다</w:t>
      </w:r>
      <w:r w:rsidR="00E06ED0">
        <w:rPr>
          <w:rFonts w:hint="eastAsia"/>
          <w:lang w:eastAsia="ko-KR"/>
        </w:rPr>
        <w:t>.</w:t>
      </w:r>
    </w:p>
    <w:p w14:paraId="2F311E26" w14:textId="77777777" w:rsidR="008654D7" w:rsidRDefault="008654D7" w:rsidP="00E301F4">
      <w:pPr>
        <w:rPr>
          <w:lang w:eastAsia="ko-KR"/>
        </w:rPr>
      </w:pPr>
    </w:p>
    <w:p w14:paraId="15B32B3E" w14:textId="168C58E8" w:rsidR="008654D7" w:rsidRDefault="008654D7" w:rsidP="008654D7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</w:p>
    <w:p w14:paraId="7AA3544E" w14:textId="6838FDCE" w:rsidR="008654D7" w:rsidRDefault="008654D7" w:rsidP="008654D7">
      <w:pPr>
        <w:pStyle w:val="af1"/>
        <w:numPr>
          <w:ilvl w:val="1"/>
          <w:numId w:val="3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비활성화만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검색을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비활성화를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비활성화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321F8444" w14:textId="77777777" w:rsidR="008654D7" w:rsidRDefault="008654D7" w:rsidP="00E301F4">
      <w:pPr>
        <w:rPr>
          <w:lang w:eastAsia="ko-KR"/>
        </w:rPr>
      </w:pPr>
    </w:p>
    <w:p w14:paraId="213B6D23" w14:textId="3384E261" w:rsidR="008654D7" w:rsidRDefault="008654D7" w:rsidP="008654D7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</w:p>
    <w:p w14:paraId="35E5870A" w14:textId="5FF69B04" w:rsidR="008654D7" w:rsidRDefault="008654D7" w:rsidP="00E301F4">
      <w:pPr>
        <w:pStyle w:val="af1"/>
        <w:numPr>
          <w:ilvl w:val="1"/>
          <w:numId w:val="3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접속할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강화했습니다</w:t>
      </w:r>
      <w:r>
        <w:rPr>
          <w:rFonts w:hint="eastAsia"/>
          <w:lang w:eastAsia="ko-KR"/>
        </w:rPr>
        <w:t>.</w:t>
      </w:r>
    </w:p>
    <w:p w14:paraId="0D456076" w14:textId="3E8E9308" w:rsidR="008654D7" w:rsidRDefault="008654D7" w:rsidP="00E301F4">
      <w:pPr>
        <w:rPr>
          <w:lang w:eastAsia="ko-KR"/>
        </w:rPr>
      </w:pPr>
    </w:p>
    <w:p w14:paraId="7EAB7DA2" w14:textId="48B5258B" w:rsidR="008654D7" w:rsidRDefault="008654D7" w:rsidP="008654D7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</w:p>
    <w:p w14:paraId="714EBF1E" w14:textId="3482730C" w:rsidR="00AC688B" w:rsidRDefault="008654D7" w:rsidP="00AC688B">
      <w:pPr>
        <w:pStyle w:val="af1"/>
        <w:numPr>
          <w:ilvl w:val="1"/>
          <w:numId w:val="36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페이지는</w:t>
      </w:r>
      <w:r>
        <w:rPr>
          <w:rFonts w:hint="eastAsia"/>
          <w:lang w:eastAsia="ko-KR"/>
        </w:rPr>
        <w:t xml:space="preserve"> CalendarView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뜨도록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하단</w:t>
      </w:r>
      <w:r>
        <w:rPr>
          <w:rFonts w:hint="eastAsia"/>
          <w:lang w:eastAsia="ko-KR"/>
        </w:rPr>
        <w:t xml:space="preserve"> TodoList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ListView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그런데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비어있는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가능합니다</w:t>
      </w:r>
      <w:r>
        <w:rPr>
          <w:rFonts w:hint="eastAsia"/>
          <w:lang w:eastAsia="ko-KR"/>
        </w:rPr>
        <w:t>.</w:t>
      </w:r>
      <w:r w:rsidR="00AA3965">
        <w:rPr>
          <w:rFonts w:hint="eastAsia"/>
          <w:lang w:eastAsia="ko-KR"/>
        </w:rPr>
        <w:t xml:space="preserve"> </w:t>
      </w:r>
      <w:r w:rsidR="00AA3965">
        <w:rPr>
          <w:rFonts w:hint="eastAsia"/>
          <w:lang w:eastAsia="ko-KR"/>
        </w:rPr>
        <w:t>관리자</w:t>
      </w:r>
      <w:r w:rsidR="00AA3965">
        <w:rPr>
          <w:rFonts w:hint="eastAsia"/>
          <w:lang w:eastAsia="ko-KR"/>
        </w:rPr>
        <w:t xml:space="preserve"> </w:t>
      </w:r>
      <w:r w:rsidR="00AA3965">
        <w:rPr>
          <w:rFonts w:hint="eastAsia"/>
          <w:lang w:eastAsia="ko-KR"/>
        </w:rPr>
        <w:t>일정은</w:t>
      </w:r>
      <w:r w:rsidR="00AA3965">
        <w:rPr>
          <w:rFonts w:hint="eastAsia"/>
          <w:lang w:eastAsia="ko-KR"/>
        </w:rPr>
        <w:t xml:space="preserve"> </w:t>
      </w:r>
      <w:r w:rsidR="00AA3965">
        <w:rPr>
          <w:rFonts w:hint="eastAsia"/>
          <w:lang w:eastAsia="ko-KR"/>
        </w:rPr>
        <w:t>간단한</w:t>
      </w:r>
      <w:r w:rsidR="00AA3965">
        <w:rPr>
          <w:rFonts w:hint="eastAsia"/>
          <w:lang w:eastAsia="ko-KR"/>
        </w:rPr>
        <w:t xml:space="preserve"> </w:t>
      </w:r>
      <w:r w:rsidR="00AA3965">
        <w:rPr>
          <w:rFonts w:hint="eastAsia"/>
          <w:lang w:eastAsia="ko-KR"/>
        </w:rPr>
        <w:t>데이터들이고</w:t>
      </w:r>
      <w:r w:rsidR="00AA3965">
        <w:rPr>
          <w:rFonts w:hint="eastAsia"/>
          <w:lang w:eastAsia="ko-KR"/>
        </w:rPr>
        <w:t xml:space="preserve"> </w:t>
      </w:r>
      <w:r w:rsidR="00AA3965">
        <w:rPr>
          <w:rFonts w:hint="eastAsia"/>
          <w:lang w:eastAsia="ko-KR"/>
        </w:rPr>
        <w:t>관리자만</w:t>
      </w:r>
      <w:r w:rsidR="00AA3965">
        <w:rPr>
          <w:rFonts w:hint="eastAsia"/>
          <w:lang w:eastAsia="ko-KR"/>
        </w:rPr>
        <w:t xml:space="preserve"> </w:t>
      </w:r>
      <w:r w:rsidR="00AA3965">
        <w:rPr>
          <w:rFonts w:hint="eastAsia"/>
          <w:lang w:eastAsia="ko-KR"/>
        </w:rPr>
        <w:t>이용할</w:t>
      </w:r>
      <w:r w:rsidR="00AA3965">
        <w:rPr>
          <w:rFonts w:hint="eastAsia"/>
          <w:lang w:eastAsia="ko-KR"/>
        </w:rPr>
        <w:t xml:space="preserve"> </w:t>
      </w:r>
      <w:r w:rsidR="00AA3965">
        <w:rPr>
          <w:rFonts w:hint="eastAsia"/>
          <w:lang w:eastAsia="ko-KR"/>
        </w:rPr>
        <w:t>수</w:t>
      </w:r>
      <w:r w:rsidR="00AA3965">
        <w:rPr>
          <w:rFonts w:hint="eastAsia"/>
          <w:lang w:eastAsia="ko-KR"/>
        </w:rPr>
        <w:t xml:space="preserve"> </w:t>
      </w:r>
      <w:r w:rsidR="00AA3965">
        <w:rPr>
          <w:rFonts w:hint="eastAsia"/>
          <w:lang w:eastAsia="ko-KR"/>
        </w:rPr>
        <w:t>있으므로</w:t>
      </w:r>
      <w:r w:rsidR="00AA3965">
        <w:rPr>
          <w:rFonts w:hint="eastAsia"/>
          <w:lang w:eastAsia="ko-KR"/>
        </w:rPr>
        <w:t xml:space="preserve"> Database</w:t>
      </w:r>
      <w:r w:rsidR="00AA3965">
        <w:rPr>
          <w:rFonts w:hint="eastAsia"/>
          <w:lang w:eastAsia="ko-KR"/>
        </w:rPr>
        <w:t>는</w:t>
      </w:r>
      <w:r w:rsidR="00AA3965">
        <w:rPr>
          <w:rFonts w:hint="eastAsia"/>
          <w:lang w:eastAsia="ko-KR"/>
        </w:rPr>
        <w:t xml:space="preserve"> SQLite</w:t>
      </w:r>
      <w:r w:rsidR="00AA3965">
        <w:rPr>
          <w:rFonts w:hint="eastAsia"/>
          <w:lang w:eastAsia="ko-KR"/>
        </w:rPr>
        <w:t>를</w:t>
      </w:r>
      <w:r w:rsidR="00AA3965">
        <w:rPr>
          <w:rFonts w:hint="eastAsia"/>
          <w:lang w:eastAsia="ko-KR"/>
        </w:rPr>
        <w:t xml:space="preserve"> </w:t>
      </w:r>
      <w:r w:rsidR="00AA3965">
        <w:rPr>
          <w:rFonts w:hint="eastAsia"/>
          <w:lang w:eastAsia="ko-KR"/>
        </w:rPr>
        <w:t>사용하였습니다</w:t>
      </w:r>
      <w:r w:rsidR="00AA3965">
        <w:rPr>
          <w:rFonts w:hint="eastAsia"/>
          <w:lang w:eastAsia="ko-KR"/>
        </w:rPr>
        <w:t>.</w:t>
      </w:r>
    </w:p>
    <w:p w14:paraId="64B49435" w14:textId="10233908" w:rsidR="00E97A14" w:rsidRDefault="00E97A14" w:rsidP="00E97A14">
      <w:pPr>
        <w:pStyle w:val="2"/>
        <w:rPr>
          <w:lang w:eastAsia="ko-KR"/>
        </w:rPr>
      </w:pPr>
      <w:bookmarkStart w:id="14" w:name="_Toc168002197"/>
      <w:r>
        <w:rPr>
          <w:rFonts w:hint="eastAsia"/>
          <w:lang w:eastAsia="ko-KR"/>
        </w:rPr>
        <w:t>DB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구조</w:t>
      </w:r>
      <w:bookmarkEnd w:id="14"/>
    </w:p>
    <w:p w14:paraId="30BE6546" w14:textId="77777777" w:rsidR="00EB0A20" w:rsidRDefault="00EB0A20" w:rsidP="00EB0A20">
      <w:pPr>
        <w:pStyle w:val="3"/>
        <w:rPr>
          <w:lang w:eastAsia="ko-KR"/>
        </w:rPr>
      </w:pPr>
      <w:bookmarkStart w:id="15" w:name="_Toc167735877"/>
      <w:bookmarkStart w:id="16" w:name="_Toc167735910"/>
      <w:bookmarkStart w:id="17" w:name="_Toc167913532"/>
      <w:bookmarkStart w:id="18" w:name="_Toc168002198"/>
      <w:r>
        <w:rPr>
          <w:rFonts w:hint="eastAsia"/>
          <w:lang w:eastAsia="ko-KR"/>
        </w:rPr>
        <w:t>데이터베이스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구조도</w:t>
      </w:r>
      <w:r>
        <w:rPr>
          <w:rFonts w:hint="eastAsia"/>
          <w:lang w:eastAsia="ko-KR"/>
        </w:rPr>
        <w:t xml:space="preserve"> ERD</w:t>
      </w:r>
      <w:bookmarkStart w:id="19" w:name="_Toc167722574"/>
      <w:bookmarkEnd w:id="15"/>
      <w:bookmarkEnd w:id="16"/>
      <w:bookmarkEnd w:id="17"/>
      <w:bookmarkEnd w:id="18"/>
      <w:r>
        <w:rPr>
          <w:rFonts w:hint="eastAsia"/>
          <w:lang w:eastAsia="ko-KR"/>
        </w:rPr>
        <w:t xml:space="preserve"> </w:t>
      </w:r>
    </w:p>
    <w:p w14:paraId="134002BA" w14:textId="77777777" w:rsidR="00EB0A20" w:rsidRDefault="00EB0A20" w:rsidP="00EB0A20">
      <w:pPr>
        <w:pStyle w:val="af1"/>
        <w:numPr>
          <w:ilvl w:val="0"/>
          <w:numId w:val="39"/>
        </w:numPr>
        <w:ind w:leftChars="0"/>
        <w:rPr>
          <w:lang w:eastAsia="ko-KR"/>
        </w:rPr>
      </w:pPr>
      <w:r>
        <w:rPr>
          <w:rFonts w:hint="eastAsia"/>
          <w:lang w:eastAsia="ko-KR"/>
        </w:rPr>
        <w:t>firebase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NoSQL DB</w:t>
      </w:r>
      <w:r>
        <w:rPr>
          <w:rFonts w:hint="eastAsia"/>
          <w:lang w:eastAsia="ko-KR"/>
        </w:rPr>
        <w:t>라서</w:t>
      </w:r>
      <w:r>
        <w:rPr>
          <w:rFonts w:hint="eastAsia"/>
          <w:lang w:eastAsia="ko-KR"/>
        </w:rPr>
        <w:t xml:space="preserve"> PK, FK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없지만</w:t>
      </w:r>
      <w:r>
        <w:rPr>
          <w:rFonts w:hint="eastAsia"/>
          <w:lang w:eastAsia="ko-KR"/>
        </w:rPr>
        <w:t xml:space="preserve"> ERD</w:t>
      </w:r>
      <w:r>
        <w:rPr>
          <w:rFonts w:hint="eastAsia"/>
          <w:lang w:eastAsia="ko-KR"/>
        </w:rPr>
        <w:t>형식상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넣었습니다</w:t>
      </w:r>
      <w:r>
        <w:rPr>
          <w:rFonts w:hint="eastAsia"/>
          <w:lang w:eastAsia="ko-KR"/>
        </w:rPr>
        <w:t>.</w:t>
      </w:r>
      <w:bookmarkEnd w:id="19"/>
    </w:p>
    <w:p w14:paraId="19B55A50" w14:textId="77777777" w:rsidR="00EB0A20" w:rsidRDefault="00EB0A20" w:rsidP="00EB0A20">
      <w:pPr>
        <w:pStyle w:val="af1"/>
        <w:numPr>
          <w:ilvl w:val="0"/>
          <w:numId w:val="39"/>
        </w:numPr>
        <w:ind w:leftChars="0"/>
        <w:rPr>
          <w:lang w:eastAsia="ko-KR"/>
        </w:rPr>
      </w:pPr>
      <w:r>
        <w:rPr>
          <w:rFonts w:hint="eastAsia"/>
          <w:lang w:eastAsia="ko-KR"/>
        </w:rPr>
        <w:t xml:space="preserve">Todo </w:t>
      </w:r>
      <w:r>
        <w:rPr>
          <w:rFonts w:hint="eastAsia"/>
          <w:lang w:eastAsia="ko-KR"/>
        </w:rPr>
        <w:t>테이블은</w:t>
      </w:r>
      <w:r>
        <w:rPr>
          <w:rFonts w:hint="eastAsia"/>
          <w:lang w:eastAsia="ko-KR"/>
        </w:rPr>
        <w:t xml:space="preserve"> SQLite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5D566024" w14:textId="77777777" w:rsidR="00EB0A20" w:rsidRDefault="00EB0A20" w:rsidP="00EB0A20">
      <w:pPr>
        <w:rPr>
          <w:lang w:eastAsia="ko-KR"/>
        </w:rPr>
      </w:pPr>
    </w:p>
    <w:p w14:paraId="55B31DF1" w14:textId="77777777" w:rsidR="00EB0A20" w:rsidRDefault="00EB0A20" w:rsidP="00EB0A20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4F2F441" wp14:editId="579156F3">
            <wp:extent cx="5943600" cy="4040505"/>
            <wp:effectExtent l="0" t="0" r="0" b="0"/>
            <wp:docPr id="131033816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090B9" w14:textId="16029F02" w:rsidR="00EB0A20" w:rsidRDefault="00B57ED6" w:rsidP="00B57ED6">
      <w:pPr>
        <w:pStyle w:val="3"/>
        <w:rPr>
          <w:rFonts w:hint="eastAsia"/>
          <w:lang w:eastAsia="ko-KR"/>
        </w:rPr>
      </w:pPr>
      <w:bookmarkStart w:id="20" w:name="_Toc168002199"/>
      <w:r>
        <w:rPr>
          <w:lang w:eastAsia="ko-KR"/>
        </w:rPr>
        <w:t>임성준</w:t>
      </w:r>
      <w:bookmarkEnd w:id="20"/>
    </w:p>
    <w:p w14:paraId="2191EDAA" w14:textId="77777777" w:rsidR="00964E8E" w:rsidRDefault="00964E8E" w:rsidP="00964E8E">
      <w:pPr>
        <w:pStyle w:val="4"/>
        <w:rPr>
          <w:lang w:eastAsia="ko-KR"/>
        </w:rPr>
      </w:pPr>
      <w:bookmarkStart w:id="21" w:name="_Toc167722578"/>
      <w:bookmarkStart w:id="22" w:name="_Toc167735881"/>
      <w:bookmarkStart w:id="23" w:name="_Toc167735914"/>
      <w:bookmarkStart w:id="24" w:name="_Toc167913536"/>
      <w:r>
        <w:rPr>
          <w:lang w:eastAsia="ko-KR"/>
        </w:rPr>
        <w:t>P</w:t>
      </w:r>
      <w:r>
        <w:rPr>
          <w:rFonts w:hint="eastAsia"/>
          <w:lang w:eastAsia="ko-KR"/>
        </w:rPr>
        <w:t>roducts_review Table</w:t>
      </w:r>
      <w:bookmarkEnd w:id="21"/>
      <w:bookmarkEnd w:id="22"/>
      <w:bookmarkEnd w:id="23"/>
      <w:bookmarkEnd w:id="24"/>
    </w:p>
    <w:p w14:paraId="76575B5C" w14:textId="77777777" w:rsidR="00964E8E" w:rsidRDefault="00964E8E" w:rsidP="00964E8E">
      <w:pPr>
        <w:rPr>
          <w:lang w:eastAsia="ko-KR"/>
        </w:rPr>
      </w:pPr>
      <w:r w:rsidRPr="003E78CA">
        <w:rPr>
          <w:noProof/>
          <w:lang w:eastAsia="ko-KR"/>
        </w:rPr>
        <w:drawing>
          <wp:inline distT="0" distB="0" distL="0" distR="0" wp14:anchorId="6709F0A4" wp14:editId="0361B326">
            <wp:extent cx="2019935" cy="1754505"/>
            <wp:effectExtent l="0" t="0" r="0" b="0"/>
            <wp:docPr id="549882444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8D901" w14:textId="77777777" w:rsidR="00964E8E" w:rsidRPr="00AA6226" w:rsidRDefault="00964E8E" w:rsidP="00964E8E">
      <w:pPr>
        <w:rPr>
          <w:lang w:eastAsia="ko-KR"/>
        </w:rPr>
      </w:pPr>
      <w:r>
        <w:rPr>
          <w:rFonts w:hint="eastAsia"/>
          <w:lang w:eastAsia="ko-KR"/>
        </w:rPr>
        <w:t>상품리뷰를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테이블입니다</w:t>
      </w:r>
      <w:r>
        <w:rPr>
          <w:rFonts w:hint="eastAsia"/>
          <w:lang w:eastAsia="ko-KR"/>
        </w:rPr>
        <w:t>.</w:t>
      </w:r>
    </w:p>
    <w:p w14:paraId="3B89A327" w14:textId="77777777" w:rsidR="00964E8E" w:rsidRDefault="00964E8E" w:rsidP="00964E8E">
      <w:pPr>
        <w:rPr>
          <w:rFonts w:hint="eastAsia"/>
          <w:lang w:eastAsia="ko-KR"/>
        </w:rPr>
      </w:pPr>
    </w:p>
    <w:p w14:paraId="29B4C17E" w14:textId="77777777" w:rsidR="00964E8E" w:rsidRDefault="00964E8E" w:rsidP="00964E8E">
      <w:pPr>
        <w:rPr>
          <w:rFonts w:hint="eastAsia"/>
          <w:lang w:eastAsia="ko-KR"/>
        </w:rPr>
      </w:pPr>
    </w:p>
    <w:p w14:paraId="166FD911" w14:textId="77777777" w:rsidR="00964E8E" w:rsidRDefault="00964E8E" w:rsidP="00964E8E">
      <w:pPr>
        <w:rPr>
          <w:rFonts w:hint="eastAsia"/>
          <w:lang w:eastAsia="ko-KR"/>
        </w:rPr>
      </w:pPr>
    </w:p>
    <w:p w14:paraId="5BE70FEE" w14:textId="77777777" w:rsidR="00964E8E" w:rsidRDefault="00964E8E" w:rsidP="00964E8E">
      <w:pPr>
        <w:rPr>
          <w:rFonts w:hint="eastAsia"/>
          <w:lang w:eastAsia="ko-KR"/>
        </w:rPr>
      </w:pPr>
    </w:p>
    <w:p w14:paraId="4A5B047D" w14:textId="77777777" w:rsidR="00964E8E" w:rsidRDefault="00964E8E" w:rsidP="00964E8E">
      <w:pPr>
        <w:rPr>
          <w:rFonts w:hint="eastAsia"/>
          <w:lang w:eastAsia="ko-KR"/>
        </w:rPr>
      </w:pPr>
    </w:p>
    <w:p w14:paraId="20C7FFE3" w14:textId="77777777" w:rsidR="00964E8E" w:rsidRDefault="00964E8E" w:rsidP="00964E8E">
      <w:pPr>
        <w:rPr>
          <w:rFonts w:hint="eastAsia"/>
          <w:lang w:eastAsia="ko-KR"/>
        </w:rPr>
      </w:pPr>
    </w:p>
    <w:p w14:paraId="33B05E17" w14:textId="77777777" w:rsidR="00964E8E" w:rsidRPr="00AB309B" w:rsidRDefault="00964E8E" w:rsidP="00964E8E">
      <w:pPr>
        <w:rPr>
          <w:lang w:eastAsia="ko-KR"/>
        </w:rPr>
      </w:pPr>
    </w:p>
    <w:p w14:paraId="2A44D3F4" w14:textId="77777777" w:rsidR="00964E8E" w:rsidRDefault="00964E8E" w:rsidP="00964E8E">
      <w:pPr>
        <w:pStyle w:val="4"/>
        <w:rPr>
          <w:lang w:eastAsia="ko-KR"/>
        </w:rPr>
      </w:pPr>
      <w:bookmarkStart w:id="25" w:name="_Toc167735884"/>
      <w:bookmarkStart w:id="26" w:name="_Toc167735917"/>
      <w:bookmarkStart w:id="27" w:name="_Toc167913539"/>
      <w:r>
        <w:rPr>
          <w:rFonts w:hint="eastAsia"/>
          <w:lang w:eastAsia="ko-KR"/>
        </w:rPr>
        <w:lastRenderedPageBreak/>
        <w:t>TODO Table</w:t>
      </w:r>
      <w:bookmarkEnd w:id="25"/>
      <w:bookmarkEnd w:id="26"/>
      <w:bookmarkEnd w:id="27"/>
    </w:p>
    <w:p w14:paraId="2D8407BE" w14:textId="77777777" w:rsidR="00964E8E" w:rsidRDefault="00964E8E" w:rsidP="00964E8E">
      <w:pPr>
        <w:rPr>
          <w:lang w:eastAsia="ko-KR"/>
        </w:rPr>
      </w:pPr>
      <w:r w:rsidRPr="005A5771">
        <w:rPr>
          <w:rFonts w:hint="eastAsia"/>
          <w:lang w:eastAsia="ko-KR"/>
        </w:rPr>
        <w:t>※</w:t>
      </w:r>
      <w:r w:rsidRPr="005A5771">
        <w:rPr>
          <w:rFonts w:hint="eastAsia"/>
          <w:lang w:eastAsia="ko-KR"/>
        </w:rPr>
        <w:t xml:space="preserve"> (SQLite) Table</w:t>
      </w:r>
    </w:p>
    <w:p w14:paraId="3D29BE2B" w14:textId="77777777" w:rsidR="00964E8E" w:rsidRDefault="00964E8E" w:rsidP="00964E8E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6227E0A" wp14:editId="044A192F">
            <wp:extent cx="2019300" cy="1752600"/>
            <wp:effectExtent l="0" t="0" r="0" b="0"/>
            <wp:docPr id="18889623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623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3EFA" w14:textId="05714FAA" w:rsidR="00964E8E" w:rsidRPr="00964E8E" w:rsidRDefault="00964E8E" w:rsidP="00964E8E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관리자정보를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테이블입니다</w:t>
      </w:r>
      <w:r>
        <w:rPr>
          <w:rFonts w:hint="eastAsia"/>
          <w:lang w:eastAsia="ko-KR"/>
        </w:rPr>
        <w:t>.</w:t>
      </w:r>
    </w:p>
    <w:p w14:paraId="7D9ADC00" w14:textId="51D88E6C" w:rsidR="00B57ED6" w:rsidRDefault="00B57ED6" w:rsidP="00B57ED6">
      <w:pPr>
        <w:pStyle w:val="3"/>
        <w:rPr>
          <w:rFonts w:hint="eastAsia"/>
          <w:lang w:eastAsia="ko-KR"/>
        </w:rPr>
      </w:pPr>
      <w:bookmarkStart w:id="28" w:name="_Toc168002200"/>
      <w:r>
        <w:rPr>
          <w:lang w:eastAsia="ko-KR"/>
        </w:rPr>
        <w:t>이석재</w:t>
      </w:r>
      <w:bookmarkEnd w:id="28"/>
    </w:p>
    <w:p w14:paraId="76310790" w14:textId="77777777" w:rsidR="00964E8E" w:rsidRDefault="00964E8E" w:rsidP="00964E8E">
      <w:pPr>
        <w:pStyle w:val="4"/>
        <w:rPr>
          <w:lang w:eastAsia="ko-KR"/>
        </w:rPr>
      </w:pPr>
      <w:bookmarkStart w:id="29" w:name="_Toc167722577"/>
      <w:bookmarkStart w:id="30" w:name="_Toc167735880"/>
      <w:bookmarkStart w:id="31" w:name="_Toc167735913"/>
      <w:bookmarkStart w:id="32" w:name="_Toc167913535"/>
      <w:r>
        <w:rPr>
          <w:rFonts w:hint="eastAsia"/>
          <w:lang w:eastAsia="ko-KR"/>
        </w:rPr>
        <w:t>Payments Table</w:t>
      </w:r>
      <w:bookmarkEnd w:id="29"/>
      <w:bookmarkEnd w:id="30"/>
      <w:bookmarkEnd w:id="31"/>
      <w:bookmarkEnd w:id="32"/>
    </w:p>
    <w:p w14:paraId="51FC0BA8" w14:textId="77777777" w:rsidR="00964E8E" w:rsidRDefault="00964E8E" w:rsidP="00964E8E">
      <w:pPr>
        <w:rPr>
          <w:lang w:eastAsia="ko-KR"/>
        </w:rPr>
      </w:pPr>
      <w:r w:rsidRPr="003E78CA">
        <w:rPr>
          <w:noProof/>
          <w:lang w:eastAsia="ko-KR"/>
        </w:rPr>
        <w:drawing>
          <wp:inline distT="0" distB="0" distL="0" distR="0" wp14:anchorId="48ABE23B" wp14:editId="0512C73B">
            <wp:extent cx="3912870" cy="2615565"/>
            <wp:effectExtent l="0" t="0" r="0" b="0"/>
            <wp:docPr id="76611244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81F0C" w14:textId="77777777" w:rsidR="00964E8E" w:rsidRPr="00AA6226" w:rsidRDefault="00964E8E" w:rsidP="00964E8E">
      <w:pPr>
        <w:rPr>
          <w:lang w:eastAsia="ko-KR"/>
        </w:rPr>
      </w:pPr>
      <w:r>
        <w:rPr>
          <w:rFonts w:hint="eastAsia"/>
          <w:lang w:eastAsia="ko-KR"/>
        </w:rPr>
        <w:t>결제내용을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테이블입니다</w:t>
      </w:r>
      <w:r>
        <w:rPr>
          <w:rFonts w:hint="eastAsia"/>
          <w:lang w:eastAsia="ko-KR"/>
        </w:rPr>
        <w:t>.</w:t>
      </w:r>
    </w:p>
    <w:p w14:paraId="06048362" w14:textId="77777777" w:rsidR="00964E8E" w:rsidRDefault="00964E8E" w:rsidP="00964E8E">
      <w:pPr>
        <w:rPr>
          <w:rFonts w:hint="eastAsia"/>
          <w:lang w:eastAsia="ko-KR"/>
        </w:rPr>
      </w:pPr>
    </w:p>
    <w:p w14:paraId="437B35B6" w14:textId="77777777" w:rsidR="00964E8E" w:rsidRDefault="00964E8E" w:rsidP="00964E8E">
      <w:pPr>
        <w:pStyle w:val="4"/>
        <w:rPr>
          <w:lang w:eastAsia="ko-KR"/>
        </w:rPr>
      </w:pPr>
      <w:bookmarkStart w:id="33" w:name="_Toc167722579"/>
      <w:bookmarkStart w:id="34" w:name="_Toc167735882"/>
      <w:bookmarkStart w:id="35" w:name="_Toc167735915"/>
      <w:bookmarkStart w:id="36" w:name="_Toc167913537"/>
      <w:r>
        <w:rPr>
          <w:rFonts w:hint="eastAsia"/>
          <w:lang w:eastAsia="ko-KR"/>
        </w:rPr>
        <w:lastRenderedPageBreak/>
        <w:t>User Table</w:t>
      </w:r>
      <w:bookmarkEnd w:id="33"/>
      <w:bookmarkEnd w:id="34"/>
      <w:bookmarkEnd w:id="35"/>
      <w:bookmarkEnd w:id="36"/>
    </w:p>
    <w:p w14:paraId="68C84DFF" w14:textId="77777777" w:rsidR="00964E8E" w:rsidRDefault="00964E8E" w:rsidP="00964E8E">
      <w:pPr>
        <w:rPr>
          <w:lang w:eastAsia="ko-KR"/>
        </w:rPr>
      </w:pPr>
      <w:r w:rsidRPr="003E78CA">
        <w:rPr>
          <w:lang w:eastAsia="ko-KR"/>
        </w:rPr>
        <w:t xml:space="preserve"> </w:t>
      </w:r>
      <w:r w:rsidRPr="003E78CA">
        <w:rPr>
          <w:noProof/>
          <w:lang w:eastAsia="ko-KR"/>
        </w:rPr>
        <w:drawing>
          <wp:inline distT="0" distB="0" distL="0" distR="0" wp14:anchorId="1487847F" wp14:editId="2DF2A918">
            <wp:extent cx="2222500" cy="2604770"/>
            <wp:effectExtent l="0" t="0" r="6350" b="5080"/>
            <wp:docPr id="158944587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52965" w14:textId="77777777" w:rsidR="00964E8E" w:rsidRDefault="00964E8E" w:rsidP="00964E8E">
      <w:pPr>
        <w:rPr>
          <w:lang w:eastAsia="ko-KR"/>
        </w:rPr>
      </w:pPr>
      <w:r>
        <w:rPr>
          <w:rFonts w:hint="eastAsia"/>
          <w:lang w:eastAsia="ko-KR"/>
        </w:rPr>
        <w:t>회원정보를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테이블입니다</w:t>
      </w:r>
      <w:r>
        <w:rPr>
          <w:rFonts w:hint="eastAsia"/>
          <w:lang w:eastAsia="ko-KR"/>
        </w:rPr>
        <w:t>.</w:t>
      </w:r>
    </w:p>
    <w:p w14:paraId="2EF1E7E7" w14:textId="77777777" w:rsidR="00964E8E" w:rsidRDefault="00964E8E" w:rsidP="00964E8E">
      <w:pPr>
        <w:pStyle w:val="4"/>
        <w:rPr>
          <w:lang w:eastAsia="ko-KR"/>
        </w:rPr>
      </w:pPr>
      <w:bookmarkStart w:id="37" w:name="_Toc167722580"/>
      <w:bookmarkStart w:id="38" w:name="_Toc167735883"/>
      <w:bookmarkStart w:id="39" w:name="_Toc167735916"/>
      <w:bookmarkStart w:id="40" w:name="_Toc167913538"/>
      <w:r>
        <w:rPr>
          <w:rFonts w:hint="eastAsia"/>
          <w:lang w:eastAsia="ko-KR"/>
        </w:rPr>
        <w:t>Admins Table</w:t>
      </w:r>
      <w:bookmarkEnd w:id="37"/>
      <w:bookmarkEnd w:id="38"/>
      <w:bookmarkEnd w:id="39"/>
      <w:bookmarkEnd w:id="40"/>
    </w:p>
    <w:p w14:paraId="115A4517" w14:textId="77777777" w:rsidR="00964E8E" w:rsidRDefault="00964E8E" w:rsidP="00964E8E">
      <w:pPr>
        <w:rPr>
          <w:lang w:eastAsia="ko-KR"/>
        </w:rPr>
      </w:pPr>
      <w:r w:rsidRPr="003E78CA">
        <w:rPr>
          <w:noProof/>
          <w:lang w:eastAsia="ko-KR"/>
        </w:rPr>
        <w:drawing>
          <wp:inline distT="0" distB="0" distL="0" distR="0" wp14:anchorId="514DD6F5" wp14:editId="323C5BA8">
            <wp:extent cx="2019935" cy="1116330"/>
            <wp:effectExtent l="0" t="0" r="0" b="7620"/>
            <wp:docPr id="132323494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70622" w14:textId="4F19315C" w:rsidR="00964E8E" w:rsidRPr="00964E8E" w:rsidRDefault="00964E8E" w:rsidP="00964E8E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관리자정보를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테이블입니다</w:t>
      </w:r>
      <w:r>
        <w:rPr>
          <w:rFonts w:hint="eastAsia"/>
          <w:lang w:eastAsia="ko-KR"/>
        </w:rPr>
        <w:t>.</w:t>
      </w:r>
    </w:p>
    <w:p w14:paraId="7BDCA00B" w14:textId="034DD84E" w:rsidR="00B57ED6" w:rsidRPr="00B57ED6" w:rsidRDefault="00B57ED6" w:rsidP="00B57ED6">
      <w:pPr>
        <w:pStyle w:val="3"/>
        <w:rPr>
          <w:lang w:eastAsia="ko-KR"/>
        </w:rPr>
      </w:pPr>
      <w:bookmarkStart w:id="41" w:name="_Toc168002201"/>
      <w:r>
        <w:rPr>
          <w:lang w:eastAsia="ko-KR"/>
        </w:rPr>
        <w:t>오자현</w:t>
      </w:r>
      <w:bookmarkEnd w:id="41"/>
    </w:p>
    <w:p w14:paraId="6C0CF1CE" w14:textId="77777777" w:rsidR="00EB0A20" w:rsidRPr="000D5F01" w:rsidRDefault="00EB0A20" w:rsidP="00B57ED6">
      <w:pPr>
        <w:pStyle w:val="4"/>
        <w:rPr>
          <w:lang w:eastAsia="ko-KR"/>
        </w:rPr>
      </w:pPr>
      <w:bookmarkStart w:id="42" w:name="_Toc167722575"/>
      <w:bookmarkStart w:id="43" w:name="_Toc167735878"/>
      <w:bookmarkStart w:id="44" w:name="_Toc167735911"/>
      <w:bookmarkStart w:id="45" w:name="_Toc167913533"/>
      <w:r>
        <w:rPr>
          <w:lang w:eastAsia="ko-KR"/>
        </w:rPr>
        <w:t>P</w:t>
      </w:r>
      <w:r>
        <w:rPr>
          <w:rFonts w:hint="eastAsia"/>
          <w:lang w:eastAsia="ko-KR"/>
        </w:rPr>
        <w:t>roducts Table</w:t>
      </w:r>
      <w:bookmarkEnd w:id="42"/>
      <w:bookmarkEnd w:id="43"/>
      <w:bookmarkEnd w:id="44"/>
      <w:bookmarkEnd w:id="45"/>
    </w:p>
    <w:p w14:paraId="47A55B8E" w14:textId="77777777" w:rsidR="00EB0A20" w:rsidRDefault="00EB0A20" w:rsidP="00EB0A20">
      <w:pPr>
        <w:rPr>
          <w:lang w:eastAsia="ko-KR"/>
        </w:rPr>
      </w:pPr>
      <w:r w:rsidRPr="00C742E1">
        <w:rPr>
          <w:rFonts w:hint="eastAsia"/>
          <w:noProof/>
          <w:lang w:eastAsia="ko-KR"/>
        </w:rPr>
        <w:drawing>
          <wp:inline distT="0" distB="0" distL="0" distR="0" wp14:anchorId="7DC19359" wp14:editId="063EACD4">
            <wp:extent cx="2101850" cy="1974850"/>
            <wp:effectExtent l="0" t="0" r="0" b="6350"/>
            <wp:docPr id="1024854806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</w:t>
      </w:r>
    </w:p>
    <w:p w14:paraId="2DB629D5" w14:textId="77777777" w:rsidR="00EB0A20" w:rsidRPr="00AA6226" w:rsidRDefault="00EB0A20" w:rsidP="00EB0A20">
      <w:pPr>
        <w:rPr>
          <w:lang w:eastAsia="ko-KR"/>
        </w:rPr>
      </w:pPr>
      <w:r>
        <w:rPr>
          <w:rFonts w:hint="eastAsia"/>
          <w:lang w:eastAsia="ko-KR"/>
        </w:rPr>
        <w:t>상품정보를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테이블입니다</w:t>
      </w:r>
      <w:r>
        <w:rPr>
          <w:rFonts w:hint="eastAsia"/>
          <w:lang w:eastAsia="ko-KR"/>
        </w:rPr>
        <w:t>.</w:t>
      </w:r>
    </w:p>
    <w:p w14:paraId="406FA2A7" w14:textId="77777777" w:rsidR="00EB0A20" w:rsidRDefault="00EB0A20" w:rsidP="00B57ED6">
      <w:pPr>
        <w:pStyle w:val="4"/>
        <w:rPr>
          <w:lang w:eastAsia="ko-KR"/>
        </w:rPr>
      </w:pPr>
      <w:bookmarkStart w:id="46" w:name="_Toc167722576"/>
      <w:bookmarkStart w:id="47" w:name="_Toc167735879"/>
      <w:bookmarkStart w:id="48" w:name="_Toc167735912"/>
      <w:bookmarkStart w:id="49" w:name="_Toc167913534"/>
      <w:r>
        <w:rPr>
          <w:lang w:eastAsia="ko-KR"/>
        </w:rPr>
        <w:lastRenderedPageBreak/>
        <w:t>C</w:t>
      </w:r>
      <w:r>
        <w:rPr>
          <w:rFonts w:hint="eastAsia"/>
          <w:lang w:eastAsia="ko-KR"/>
        </w:rPr>
        <w:t>ounters Table</w:t>
      </w:r>
      <w:bookmarkEnd w:id="46"/>
      <w:bookmarkEnd w:id="47"/>
      <w:bookmarkEnd w:id="48"/>
      <w:bookmarkEnd w:id="49"/>
    </w:p>
    <w:p w14:paraId="15BFA515" w14:textId="77777777" w:rsidR="00EB0A20" w:rsidRDefault="00EB0A20" w:rsidP="00EB0A20">
      <w:pPr>
        <w:rPr>
          <w:lang w:eastAsia="ko-KR"/>
        </w:rPr>
      </w:pPr>
      <w:r w:rsidRPr="00C742E1">
        <w:rPr>
          <w:noProof/>
          <w:lang w:eastAsia="ko-KR"/>
        </w:rPr>
        <w:drawing>
          <wp:inline distT="0" distB="0" distL="0" distR="0" wp14:anchorId="2D78FF48" wp14:editId="15E644D3">
            <wp:extent cx="2133600" cy="914400"/>
            <wp:effectExtent l="0" t="0" r="0" b="0"/>
            <wp:docPr id="157198242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</w:t>
      </w:r>
    </w:p>
    <w:p w14:paraId="742CC3E2" w14:textId="77777777" w:rsidR="00EB0A20" w:rsidRPr="00AA6226" w:rsidRDefault="00EB0A20" w:rsidP="00EB0A20">
      <w:pPr>
        <w:rPr>
          <w:lang w:eastAsia="ko-KR"/>
        </w:rPr>
      </w:pPr>
      <w:r>
        <w:rPr>
          <w:rFonts w:hint="eastAsia"/>
          <w:lang w:eastAsia="ko-KR"/>
        </w:rPr>
        <w:t>상품코드를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테이블입니다</w:t>
      </w:r>
      <w:r>
        <w:rPr>
          <w:rFonts w:hint="eastAsia"/>
          <w:lang w:eastAsia="ko-KR"/>
        </w:rPr>
        <w:t>.</w:t>
      </w:r>
    </w:p>
    <w:p w14:paraId="609434E7" w14:textId="171685D7" w:rsidR="00EB0A20" w:rsidRPr="00EB0A20" w:rsidRDefault="00EB0A20" w:rsidP="00EB0A20">
      <w:pPr>
        <w:rPr>
          <w:lang w:eastAsia="ko-KR"/>
        </w:rPr>
      </w:pPr>
    </w:p>
    <w:p w14:paraId="4475C6FE" w14:textId="554473ED" w:rsidR="00614D22" w:rsidRDefault="00614D22" w:rsidP="00614D22">
      <w:pPr>
        <w:pStyle w:val="2"/>
        <w:rPr>
          <w:lang w:eastAsia="ko-KR"/>
        </w:rPr>
      </w:pPr>
      <w:bookmarkStart w:id="50" w:name="_Toc168002202"/>
      <w:r>
        <w:rPr>
          <w:lang w:eastAsia="ko-KR"/>
        </w:rPr>
        <w:t>개발일정</w:t>
      </w:r>
      <w:bookmarkEnd w:id="50"/>
    </w:p>
    <w:p w14:paraId="3E202A2F" w14:textId="64F296BD" w:rsidR="00614D22" w:rsidRDefault="0006787A" w:rsidP="00614D22">
      <w:pPr>
        <w:rPr>
          <w:lang w:eastAsia="ko-KR"/>
        </w:rPr>
      </w:pPr>
      <w:r w:rsidRPr="0006787A">
        <w:rPr>
          <w:noProof/>
          <w:lang w:eastAsia="ko-KR"/>
        </w:rPr>
        <w:drawing>
          <wp:inline distT="0" distB="0" distL="0" distR="0" wp14:anchorId="498DB85C" wp14:editId="06D1A477">
            <wp:extent cx="5943600" cy="1384300"/>
            <wp:effectExtent l="0" t="0" r="0" b="635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3E7C" w14:textId="77777777" w:rsidR="00154114" w:rsidRDefault="00154114" w:rsidP="00614D22">
      <w:pPr>
        <w:rPr>
          <w:lang w:eastAsia="ko-KR"/>
        </w:rPr>
      </w:pPr>
    </w:p>
    <w:p w14:paraId="77CCDF10" w14:textId="77777777" w:rsidR="000B29F3" w:rsidRDefault="000B29F3" w:rsidP="00614D22">
      <w:pPr>
        <w:rPr>
          <w:lang w:eastAsia="ko-KR"/>
        </w:rPr>
      </w:pPr>
    </w:p>
    <w:p w14:paraId="397BE155" w14:textId="69136259" w:rsidR="00154114" w:rsidRPr="00614D22" w:rsidRDefault="0006787A" w:rsidP="00614D22">
      <w:pPr>
        <w:rPr>
          <w:lang w:eastAsia="ko-KR"/>
        </w:rPr>
      </w:pPr>
      <w:r w:rsidRPr="0006787A">
        <w:rPr>
          <w:noProof/>
          <w:lang w:eastAsia="ko-KR"/>
        </w:rPr>
        <w:drawing>
          <wp:inline distT="0" distB="0" distL="0" distR="0" wp14:anchorId="27B0EEF6" wp14:editId="5AFE22CC">
            <wp:extent cx="5943600" cy="2124710"/>
            <wp:effectExtent l="0" t="0" r="0" b="889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704F" w14:textId="489E8557" w:rsidR="001842B1" w:rsidRDefault="00E97A14" w:rsidP="00A81DA9">
      <w:pPr>
        <w:pStyle w:val="2"/>
        <w:rPr>
          <w:rFonts w:hint="eastAsia"/>
          <w:lang w:eastAsia="ko-KR"/>
        </w:rPr>
      </w:pPr>
      <w:bookmarkStart w:id="51" w:name="_Toc168002203"/>
      <w:r>
        <w:rPr>
          <w:rFonts w:hint="eastAsia"/>
          <w:lang w:eastAsia="ko-KR"/>
        </w:rPr>
        <w:t>프로젝트</w:t>
      </w:r>
      <w:r w:rsidR="008D2699">
        <w:rPr>
          <w:rFonts w:hint="eastAsia"/>
          <w:lang w:eastAsia="ko-KR"/>
        </w:rPr>
        <w:t xml:space="preserve"> </w:t>
      </w:r>
      <w:r w:rsidR="008D2699">
        <w:rPr>
          <w:rFonts w:hint="eastAsia"/>
          <w:lang w:eastAsia="ko-KR"/>
        </w:rPr>
        <w:t>설명</w:t>
      </w:r>
      <w:bookmarkEnd w:id="51"/>
    </w:p>
    <w:p w14:paraId="0C0251C8" w14:textId="09B1E9CE" w:rsidR="00964E8E" w:rsidRPr="00964E8E" w:rsidRDefault="00964E8E" w:rsidP="00964E8E">
      <w:pPr>
        <w:rPr>
          <w:lang w:eastAsia="ko-KR"/>
        </w:rPr>
      </w:pPr>
      <w:r>
        <w:rPr>
          <w:rFonts w:hint="eastAsia"/>
          <w:lang w:eastAsia="ko-KR"/>
        </w:rPr>
        <w:t>핵심기능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설명하였습니다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목차</w:t>
      </w:r>
      <w:r>
        <w:rPr>
          <w:rFonts w:hint="eastAsia"/>
          <w:lang w:eastAsia="ko-KR"/>
        </w:rPr>
        <w:t xml:space="preserve">3 </w:t>
      </w:r>
      <w:r>
        <w:rPr>
          <w:rFonts w:hint="eastAsia"/>
          <w:lang w:eastAsia="ko-KR"/>
        </w:rPr>
        <w:t>결론부분에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작성되어있습니다</w:t>
      </w:r>
      <w:r>
        <w:rPr>
          <w:rFonts w:hint="eastAsia"/>
          <w:lang w:eastAsia="ko-KR"/>
        </w:rPr>
        <w:t>.</w:t>
      </w:r>
    </w:p>
    <w:p w14:paraId="0AB6BF75" w14:textId="4DA56E2F" w:rsidR="00E97A14" w:rsidRPr="001842B1" w:rsidRDefault="001842B1" w:rsidP="001842B1">
      <w:pPr>
        <w:pStyle w:val="3"/>
        <w:rPr>
          <w:b/>
          <w:lang w:eastAsia="ko-KR"/>
        </w:rPr>
      </w:pPr>
      <w:bookmarkStart w:id="52" w:name="_Toc168002204"/>
      <w:r w:rsidRPr="001842B1">
        <w:rPr>
          <w:rFonts w:hint="eastAsia"/>
          <w:b/>
          <w:lang w:eastAsia="ko-KR"/>
        </w:rPr>
        <w:t>기능</w:t>
      </w:r>
      <w:r w:rsidR="008D2699">
        <w:rPr>
          <w:rFonts w:hint="eastAsia"/>
          <w:b/>
          <w:lang w:eastAsia="ko-KR"/>
        </w:rPr>
        <w:t xml:space="preserve"> </w:t>
      </w:r>
      <w:r w:rsidRPr="001842B1">
        <w:rPr>
          <w:rFonts w:hint="eastAsia"/>
          <w:b/>
          <w:lang w:eastAsia="ko-KR"/>
        </w:rPr>
        <w:t>설명</w:t>
      </w:r>
      <w:bookmarkEnd w:id="52"/>
    </w:p>
    <w:p w14:paraId="6BB8E993" w14:textId="3D2F443E" w:rsidR="00E97A14" w:rsidRDefault="00E97A14" w:rsidP="001842B1">
      <w:pPr>
        <w:pStyle w:val="4"/>
        <w:rPr>
          <w:rFonts w:hint="eastAsia"/>
          <w:lang w:eastAsia="ko-KR"/>
        </w:rPr>
      </w:pPr>
      <w:r>
        <w:rPr>
          <w:rFonts w:hint="eastAsia"/>
          <w:lang w:eastAsia="ko-KR"/>
        </w:rPr>
        <w:t>임성준</w:t>
      </w:r>
    </w:p>
    <w:p w14:paraId="7FFD5390" w14:textId="50EC318F" w:rsidR="00633D56" w:rsidRDefault="00633D56" w:rsidP="00633D56">
      <w:pPr>
        <w:pStyle w:val="5"/>
        <w:ind w:left="920" w:right="200"/>
        <w:rPr>
          <w:rFonts w:hint="eastAsia"/>
          <w:lang w:eastAsia="ko-KR"/>
        </w:rPr>
      </w:pPr>
      <w:r>
        <w:rPr>
          <w:lang w:eastAsia="ko-KR"/>
        </w:rPr>
        <w:t>매장위치</w:t>
      </w:r>
      <w:r>
        <w:rPr>
          <w:rFonts w:hint="eastAsia"/>
          <w:lang w:eastAsia="ko-KR"/>
        </w:rPr>
        <w:t>찾기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10361D8F" w14:textId="11E486D5" w:rsidR="00633D56" w:rsidRDefault="00633D56" w:rsidP="00633D56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저희가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이런식으로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매장위치를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보여드리기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저희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앱은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설명드렸듯이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다이소처럼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가격대가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낮은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매장에서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그래서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다이소라고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구현하였습니다</w:t>
      </w:r>
      <w:r>
        <w:rPr>
          <w:rFonts w:hint="eastAsia"/>
          <w:lang w:eastAsia="ko-KR"/>
        </w:rPr>
        <w:t>.</w:t>
      </w:r>
    </w:p>
    <w:p w14:paraId="2252ECFE" w14:textId="77777777" w:rsidR="00AC6859" w:rsidRDefault="00AC6859" w:rsidP="00633D56">
      <w:pPr>
        <w:rPr>
          <w:rFonts w:hint="eastAsia"/>
          <w:lang w:eastAsia="ko-KR"/>
        </w:rPr>
      </w:pPr>
    </w:p>
    <w:p w14:paraId="071559F9" w14:textId="4271B2AD" w:rsidR="00633D56" w:rsidRDefault="00633D56" w:rsidP="00633D56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맵은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카카오맵</w:t>
      </w:r>
      <w:r>
        <w:rPr>
          <w:rFonts w:hint="eastAsia"/>
          <w:lang w:eastAsia="ko-KR"/>
        </w:rPr>
        <w:t xml:space="preserve"> API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활용하였고</w:t>
      </w:r>
      <w:r w:rsidR="00280886">
        <w:rPr>
          <w:rFonts w:hint="eastAsia"/>
          <w:lang w:eastAsia="ko-KR"/>
        </w:rPr>
        <w:t xml:space="preserve"> html, css, js</w:t>
      </w:r>
      <w:r w:rsidR="00280886">
        <w:rPr>
          <w:rFonts w:hint="eastAsia"/>
          <w:lang w:eastAsia="ko-KR"/>
        </w:rPr>
        <w:t>를</w:t>
      </w:r>
      <w:r w:rsidR="00280886">
        <w:rPr>
          <w:rFonts w:hint="eastAsia"/>
          <w:lang w:eastAsia="ko-KR"/>
        </w:rPr>
        <w:t xml:space="preserve"> </w:t>
      </w:r>
      <w:r w:rsidR="00280886"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안드로이드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스튜디오의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웹뷰를</w:t>
      </w:r>
      <w:r>
        <w:rPr>
          <w:rFonts w:hint="eastAsia"/>
          <w:lang w:eastAsia="ko-KR"/>
        </w:rPr>
        <w:t xml:space="preserve"> </w:t>
      </w:r>
      <w:r w:rsidR="00280886"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보여주고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위치설정은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lastRenderedPageBreak/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구현하였습니다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추가로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연산자</w:t>
      </w:r>
      <w:r>
        <w:rPr>
          <w:rFonts w:hint="eastAsia"/>
          <w:lang w:eastAsia="ko-KR"/>
        </w:rPr>
        <w:t xml:space="preserve"> +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다이소</w:t>
      </w:r>
      <w:r>
        <w:rPr>
          <w:lang w:eastAsia="ko-KR"/>
        </w:rPr>
        <w:t>”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결합하도록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다이소만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구현하였습니다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예를들면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유한대</w:t>
      </w:r>
      <w:r>
        <w:rPr>
          <w:lang w:eastAsia="ko-KR"/>
        </w:rPr>
        <w:t>”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유한대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다이소</w:t>
      </w:r>
      <w:r>
        <w:rPr>
          <w:lang w:eastAsia="ko-KR"/>
        </w:rPr>
        <w:t>”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그래서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유한대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근처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다이소가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지도상에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표시됩니다</w:t>
      </w:r>
      <w:r>
        <w:rPr>
          <w:rFonts w:hint="eastAsia"/>
          <w:lang w:eastAsia="ko-KR"/>
        </w:rPr>
        <w:t>.</w:t>
      </w:r>
      <w:r w:rsidR="00AC6859">
        <w:rPr>
          <w:rFonts w:hint="eastAsia"/>
          <w:lang w:eastAsia="ko-KR"/>
        </w:rPr>
        <w:t xml:space="preserve"> </w:t>
      </w:r>
      <w:r w:rsidR="00AC6859">
        <w:rPr>
          <w:rFonts w:hint="eastAsia"/>
          <w:lang w:eastAsia="ko-KR"/>
        </w:rPr>
        <w:t>만약</w:t>
      </w:r>
      <w:r w:rsidR="00AC6859">
        <w:rPr>
          <w:rFonts w:hint="eastAsia"/>
          <w:lang w:eastAsia="ko-KR"/>
        </w:rPr>
        <w:t xml:space="preserve"> </w:t>
      </w:r>
      <w:r w:rsidR="00AC6859">
        <w:rPr>
          <w:rFonts w:hint="eastAsia"/>
          <w:lang w:eastAsia="ko-KR"/>
        </w:rPr>
        <w:t>검색창에</w:t>
      </w:r>
      <w:r w:rsidR="00AC6859">
        <w:rPr>
          <w:rFonts w:hint="eastAsia"/>
          <w:lang w:eastAsia="ko-KR"/>
        </w:rPr>
        <w:t xml:space="preserve"> </w:t>
      </w:r>
      <w:r w:rsidR="00AC6859">
        <w:rPr>
          <w:rFonts w:hint="eastAsia"/>
          <w:lang w:eastAsia="ko-KR"/>
        </w:rPr>
        <w:t>아무런</w:t>
      </w:r>
      <w:r w:rsidR="00AC6859">
        <w:rPr>
          <w:rFonts w:hint="eastAsia"/>
          <w:lang w:eastAsia="ko-KR"/>
        </w:rPr>
        <w:t xml:space="preserve"> </w:t>
      </w:r>
      <w:r w:rsidR="00AC6859">
        <w:rPr>
          <w:rFonts w:hint="eastAsia"/>
          <w:lang w:eastAsia="ko-KR"/>
        </w:rPr>
        <w:t>키워드도</w:t>
      </w:r>
      <w:r w:rsidR="00AC6859">
        <w:rPr>
          <w:rFonts w:hint="eastAsia"/>
          <w:lang w:eastAsia="ko-KR"/>
        </w:rPr>
        <w:t xml:space="preserve"> </w:t>
      </w:r>
      <w:r w:rsidR="00AC6859">
        <w:rPr>
          <w:rFonts w:hint="eastAsia"/>
          <w:lang w:eastAsia="ko-KR"/>
        </w:rPr>
        <w:t>입력하지</w:t>
      </w:r>
      <w:r w:rsidR="00AC6859">
        <w:rPr>
          <w:rFonts w:hint="eastAsia"/>
          <w:lang w:eastAsia="ko-KR"/>
        </w:rPr>
        <w:t xml:space="preserve"> </w:t>
      </w:r>
      <w:r w:rsidR="00AC6859">
        <w:rPr>
          <w:rFonts w:hint="eastAsia"/>
          <w:lang w:eastAsia="ko-KR"/>
        </w:rPr>
        <w:t>않을</w:t>
      </w:r>
      <w:r w:rsidR="00AC6859">
        <w:rPr>
          <w:rFonts w:hint="eastAsia"/>
          <w:lang w:eastAsia="ko-KR"/>
        </w:rPr>
        <w:t xml:space="preserve"> </w:t>
      </w:r>
      <w:r w:rsidR="00AC6859">
        <w:rPr>
          <w:rFonts w:hint="eastAsia"/>
          <w:lang w:eastAsia="ko-KR"/>
        </w:rPr>
        <w:t>경우와</w:t>
      </w:r>
      <w:r w:rsidR="00AC6859">
        <w:rPr>
          <w:rFonts w:hint="eastAsia"/>
          <w:lang w:eastAsia="ko-KR"/>
        </w:rPr>
        <w:t xml:space="preserve"> </w:t>
      </w:r>
      <w:r w:rsidR="00AC6859">
        <w:rPr>
          <w:rFonts w:hint="eastAsia"/>
          <w:lang w:eastAsia="ko-KR"/>
        </w:rPr>
        <w:t>그냥</w:t>
      </w:r>
      <w:r w:rsidR="00AC6859">
        <w:rPr>
          <w:rFonts w:hint="eastAsia"/>
          <w:lang w:eastAsia="ko-KR"/>
        </w:rPr>
        <w:t xml:space="preserve"> </w:t>
      </w:r>
      <w:r w:rsidR="00AC6859">
        <w:rPr>
          <w:rFonts w:hint="eastAsia"/>
          <w:lang w:eastAsia="ko-KR"/>
        </w:rPr>
        <w:t>다이소만</w:t>
      </w:r>
      <w:r w:rsidR="00AC6859">
        <w:rPr>
          <w:rFonts w:hint="eastAsia"/>
          <w:lang w:eastAsia="ko-KR"/>
        </w:rPr>
        <w:t xml:space="preserve"> </w:t>
      </w:r>
      <w:r w:rsidR="00AC6859">
        <w:rPr>
          <w:rFonts w:hint="eastAsia"/>
          <w:lang w:eastAsia="ko-KR"/>
        </w:rPr>
        <w:t>검색할</w:t>
      </w:r>
      <w:r w:rsidR="00AC6859">
        <w:rPr>
          <w:rFonts w:hint="eastAsia"/>
          <w:lang w:eastAsia="ko-KR"/>
        </w:rPr>
        <w:t xml:space="preserve"> </w:t>
      </w:r>
      <w:r w:rsidR="00AC6859">
        <w:rPr>
          <w:rFonts w:hint="eastAsia"/>
          <w:lang w:eastAsia="ko-KR"/>
        </w:rPr>
        <w:t>경우에는</w:t>
      </w:r>
      <w:r w:rsidR="00AC6859">
        <w:rPr>
          <w:rFonts w:hint="eastAsia"/>
          <w:lang w:eastAsia="ko-KR"/>
        </w:rPr>
        <w:t xml:space="preserve"> </w:t>
      </w:r>
      <w:r w:rsidR="00AC6859">
        <w:rPr>
          <w:rFonts w:hint="eastAsia"/>
          <w:lang w:eastAsia="ko-KR"/>
        </w:rPr>
        <w:t>사용자</w:t>
      </w:r>
      <w:r w:rsidR="00AC6859">
        <w:rPr>
          <w:rFonts w:hint="eastAsia"/>
          <w:lang w:eastAsia="ko-KR"/>
        </w:rPr>
        <w:t xml:space="preserve"> </w:t>
      </w:r>
      <w:r w:rsidR="00AC6859">
        <w:rPr>
          <w:rFonts w:hint="eastAsia"/>
          <w:lang w:eastAsia="ko-KR"/>
        </w:rPr>
        <w:t>위치를</w:t>
      </w:r>
      <w:r w:rsidR="00AC6859">
        <w:rPr>
          <w:rFonts w:hint="eastAsia"/>
          <w:lang w:eastAsia="ko-KR"/>
        </w:rPr>
        <w:t xml:space="preserve"> </w:t>
      </w:r>
      <w:r w:rsidR="00AC6859">
        <w:rPr>
          <w:rFonts w:hint="eastAsia"/>
          <w:lang w:eastAsia="ko-KR"/>
        </w:rPr>
        <w:t>기반으로</w:t>
      </w:r>
      <w:r w:rsidR="00AC6859">
        <w:rPr>
          <w:rFonts w:hint="eastAsia"/>
          <w:lang w:eastAsia="ko-KR"/>
        </w:rPr>
        <w:t xml:space="preserve"> </w:t>
      </w:r>
      <w:r w:rsidR="00AC6859">
        <w:rPr>
          <w:rFonts w:hint="eastAsia"/>
          <w:lang w:eastAsia="ko-KR"/>
        </w:rPr>
        <w:t>근처</w:t>
      </w:r>
      <w:r w:rsidR="00AC6859">
        <w:rPr>
          <w:rFonts w:hint="eastAsia"/>
          <w:lang w:eastAsia="ko-KR"/>
        </w:rPr>
        <w:t xml:space="preserve"> </w:t>
      </w:r>
      <w:r w:rsidR="00AC6859">
        <w:rPr>
          <w:rFonts w:hint="eastAsia"/>
          <w:lang w:eastAsia="ko-KR"/>
        </w:rPr>
        <w:t>다이소가</w:t>
      </w:r>
      <w:r w:rsidR="00AC6859">
        <w:rPr>
          <w:rFonts w:hint="eastAsia"/>
          <w:lang w:eastAsia="ko-KR"/>
        </w:rPr>
        <w:t xml:space="preserve"> </w:t>
      </w:r>
      <w:r w:rsidR="00AC6859">
        <w:rPr>
          <w:rFonts w:hint="eastAsia"/>
          <w:lang w:eastAsia="ko-KR"/>
        </w:rPr>
        <w:t>검색되도록</w:t>
      </w:r>
      <w:r w:rsidR="00AC6859">
        <w:rPr>
          <w:rFonts w:hint="eastAsia"/>
          <w:lang w:eastAsia="ko-KR"/>
        </w:rPr>
        <w:t xml:space="preserve"> </w:t>
      </w:r>
      <w:r w:rsidR="00AC6859">
        <w:rPr>
          <w:rFonts w:hint="eastAsia"/>
          <w:lang w:eastAsia="ko-KR"/>
        </w:rPr>
        <w:t>구현하였습니다</w:t>
      </w:r>
      <w:r w:rsidR="00AC6859">
        <w:rPr>
          <w:rFonts w:hint="eastAsia"/>
          <w:lang w:eastAsia="ko-KR"/>
        </w:rPr>
        <w:t>.</w:t>
      </w:r>
    </w:p>
    <w:p w14:paraId="1EE06A18" w14:textId="77777777" w:rsidR="00AC6859" w:rsidRDefault="00AC6859" w:rsidP="00633D56">
      <w:pPr>
        <w:rPr>
          <w:rFonts w:hint="eastAsia"/>
          <w:lang w:eastAsia="ko-KR"/>
        </w:rPr>
      </w:pPr>
    </w:p>
    <w:p w14:paraId="677097ED" w14:textId="051627EE" w:rsidR="00AC6859" w:rsidRDefault="00AC6859" w:rsidP="00633D56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데이터들은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출력되고</w:t>
      </w:r>
      <w:r>
        <w:rPr>
          <w:rFonts w:hint="eastAsia"/>
          <w:lang w:eastAsia="ko-KR"/>
        </w:rPr>
        <w:t xml:space="preserve"> 15</w:t>
      </w:r>
      <w:r>
        <w:rPr>
          <w:rFonts w:hint="eastAsia"/>
          <w:lang w:eastAsia="ko-KR"/>
        </w:rPr>
        <w:t>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넘어가면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구현하였습니다</w:t>
      </w:r>
      <w:r>
        <w:rPr>
          <w:rFonts w:hint="eastAsia"/>
          <w:lang w:eastAsia="ko-KR"/>
        </w:rPr>
        <w:t>.</w:t>
      </w:r>
    </w:p>
    <w:p w14:paraId="28470773" w14:textId="77777777" w:rsidR="00633D56" w:rsidRDefault="00633D56" w:rsidP="00633D56">
      <w:pPr>
        <w:rPr>
          <w:rFonts w:hint="eastAsia"/>
          <w:lang w:eastAsia="ko-KR"/>
        </w:rPr>
      </w:pPr>
    </w:p>
    <w:p w14:paraId="78FFBFCB" w14:textId="066DCD27" w:rsidR="00280886" w:rsidRDefault="00633D56" w:rsidP="00633D56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47EA77E8" w14:textId="77777777" w:rsidR="00280886" w:rsidRDefault="00280886" w:rsidP="00633D56">
      <w:pPr>
        <w:rPr>
          <w:rFonts w:hint="eastAsia"/>
          <w:lang w:eastAsia="ko-KR"/>
        </w:rPr>
      </w:pPr>
    </w:p>
    <w:p w14:paraId="35048C0C" w14:textId="74070978" w:rsidR="00633D56" w:rsidRDefault="00633D56" w:rsidP="00633D56">
      <w:pPr>
        <w:rPr>
          <w:rFonts w:hint="eastAsia"/>
          <w:lang w:eastAsia="ko-KR"/>
        </w:rPr>
      </w:pPr>
      <w:r w:rsidRPr="00633D56">
        <w:rPr>
          <w:lang w:eastAsia="ko-KR"/>
        </w:rPr>
        <w:drawing>
          <wp:inline distT="0" distB="0" distL="0" distR="0" wp14:anchorId="4D033076" wp14:editId="4CE33302">
            <wp:extent cx="5943600" cy="34925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C4D7" w14:textId="45093513" w:rsidR="00280886" w:rsidRDefault="00280886" w:rsidP="00633D56">
      <w:pPr>
        <w:rPr>
          <w:rFonts w:hint="eastAsia"/>
          <w:lang w:eastAsia="ko-KR"/>
        </w:rPr>
      </w:pPr>
      <w:r w:rsidRPr="00280886">
        <w:rPr>
          <w:lang w:eastAsia="ko-KR"/>
        </w:rPr>
        <w:drawing>
          <wp:inline distT="0" distB="0" distL="0" distR="0" wp14:anchorId="0D46050E" wp14:editId="523C93D2">
            <wp:extent cx="5544324" cy="1343213"/>
            <wp:effectExtent l="0" t="0" r="0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34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1521" w14:textId="3577970C" w:rsidR="00280886" w:rsidRDefault="00280886" w:rsidP="00633D56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AndroidManifest.xml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코드입니다</w:t>
      </w:r>
      <w:r>
        <w:rPr>
          <w:rFonts w:hint="eastAsia"/>
          <w:lang w:eastAsia="ko-KR"/>
        </w:rPr>
        <w:t>.</w:t>
      </w:r>
    </w:p>
    <w:p w14:paraId="0906E33D" w14:textId="77777777" w:rsidR="00280886" w:rsidRDefault="00280886" w:rsidP="00633D56">
      <w:pPr>
        <w:rPr>
          <w:rFonts w:hint="eastAsia"/>
          <w:lang w:eastAsia="ko-KR"/>
        </w:rPr>
      </w:pPr>
    </w:p>
    <w:p w14:paraId="68485A79" w14:textId="0A29C757" w:rsidR="00280886" w:rsidRDefault="00573A12" w:rsidP="00633D56">
      <w:pPr>
        <w:rPr>
          <w:rFonts w:hint="eastAsia"/>
          <w:lang w:eastAsia="ko-KR"/>
        </w:rPr>
      </w:pPr>
      <w:r w:rsidRPr="00573A12">
        <w:rPr>
          <w:lang w:eastAsia="ko-KR"/>
        </w:rPr>
        <w:drawing>
          <wp:inline distT="0" distB="0" distL="0" distR="0" wp14:anchorId="7FD10887" wp14:editId="4121670E">
            <wp:extent cx="5943600" cy="3006090"/>
            <wp:effectExtent l="0" t="0" r="0" b="381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2E0B" w14:textId="77777777" w:rsidR="00280886" w:rsidRDefault="00280886" w:rsidP="00633D56">
      <w:pPr>
        <w:rPr>
          <w:rFonts w:hint="eastAsia"/>
          <w:lang w:eastAsia="ko-KR"/>
        </w:rPr>
      </w:pPr>
    </w:p>
    <w:p w14:paraId="6DBD4B7D" w14:textId="62CA3BF0" w:rsidR="00280886" w:rsidRDefault="00280886" w:rsidP="00633D56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검색해도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다이소가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지도상에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표시되도록하는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코드입니다</w:t>
      </w:r>
      <w:r>
        <w:rPr>
          <w:rFonts w:hint="eastAsia"/>
          <w:lang w:eastAsia="ko-KR"/>
        </w:rPr>
        <w:t>.</w:t>
      </w:r>
      <w:r w:rsidR="00AC6859">
        <w:rPr>
          <w:rFonts w:hint="eastAsia"/>
          <w:lang w:eastAsia="ko-KR"/>
        </w:rPr>
        <w:t xml:space="preserve"> </w:t>
      </w:r>
      <w:r w:rsidR="00AC6859">
        <w:rPr>
          <w:rFonts w:hint="eastAsia"/>
          <w:lang w:eastAsia="ko-KR"/>
        </w:rPr>
        <w:t>반경은</w:t>
      </w:r>
      <w:r w:rsidR="00AC6859">
        <w:rPr>
          <w:rFonts w:hint="eastAsia"/>
          <w:lang w:eastAsia="ko-KR"/>
        </w:rPr>
        <w:t xml:space="preserve"> 2Km</w:t>
      </w:r>
      <w:r w:rsidR="00AC6859">
        <w:rPr>
          <w:rFonts w:hint="eastAsia"/>
          <w:lang w:eastAsia="ko-KR"/>
        </w:rPr>
        <w:t>입니다</w:t>
      </w:r>
      <w:r w:rsidR="00AC6859">
        <w:rPr>
          <w:rFonts w:hint="eastAsia"/>
          <w:lang w:eastAsia="ko-KR"/>
        </w:rPr>
        <w:t xml:space="preserve">. </w:t>
      </w:r>
    </w:p>
    <w:p w14:paraId="036A4247" w14:textId="3500A152" w:rsidR="00AC6859" w:rsidRDefault="00AC6859" w:rsidP="00633D56">
      <w:pPr>
        <w:rPr>
          <w:rFonts w:hint="eastAsia"/>
          <w:lang w:eastAsia="ko-KR"/>
        </w:rPr>
      </w:pPr>
      <w:r w:rsidRPr="00AC6859">
        <w:rPr>
          <w:lang w:eastAsia="ko-KR"/>
        </w:rPr>
        <w:lastRenderedPageBreak/>
        <w:drawing>
          <wp:inline distT="0" distB="0" distL="0" distR="0" wp14:anchorId="74399D1B" wp14:editId="3139AA22">
            <wp:extent cx="5057774" cy="360997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5A56" w14:textId="3034DEC3" w:rsidR="00AC6859" w:rsidRDefault="00AC6859" w:rsidP="00633D56">
      <w:pPr>
        <w:rPr>
          <w:rFonts w:hint="eastAsia"/>
          <w:lang w:eastAsia="ko-KR"/>
        </w:rPr>
      </w:pPr>
      <w:r w:rsidRPr="00AC6859">
        <w:rPr>
          <w:lang w:eastAsia="ko-KR"/>
        </w:rPr>
        <w:drawing>
          <wp:inline distT="0" distB="0" distL="0" distR="0" wp14:anchorId="7752B65A" wp14:editId="278A3F76">
            <wp:extent cx="4352925" cy="4219575"/>
            <wp:effectExtent l="0" t="0" r="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42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30F4" w14:textId="4780C5FB" w:rsidR="00AC6859" w:rsidRDefault="00AC6859" w:rsidP="00633D56">
      <w:pPr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검색결과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코드입니다</w:t>
      </w:r>
      <w:r>
        <w:rPr>
          <w:rFonts w:hint="eastAsia"/>
          <w:lang w:eastAsia="ko-KR"/>
        </w:rPr>
        <w:t>.</w:t>
      </w:r>
    </w:p>
    <w:p w14:paraId="32381476" w14:textId="77777777" w:rsidR="00AC6859" w:rsidRDefault="00AC6859" w:rsidP="00633D56">
      <w:pPr>
        <w:rPr>
          <w:rFonts w:hint="eastAsia"/>
          <w:lang w:eastAsia="ko-KR"/>
        </w:rPr>
      </w:pPr>
    </w:p>
    <w:p w14:paraId="66345D74" w14:textId="30F82DA0" w:rsidR="00573A12" w:rsidRDefault="00573A12" w:rsidP="00573A12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</w:p>
    <w:p w14:paraId="3BFB18BC" w14:textId="25796729" w:rsidR="00573A12" w:rsidRDefault="00573A12" w:rsidP="00573A12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06E66F25" wp14:editId="150D8BEA">
            <wp:extent cx="1933575" cy="2676525"/>
            <wp:effectExtent l="0" t="0" r="9525" b="9525"/>
            <wp:docPr id="24" name="그림 24" descr="C:\Users\User\Desktop\3학년\안드로이드\KakaoTalk_20240530_1901340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3학년\안드로이드\KakaoTalk_20240530_190134099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D4834" w14:textId="77777777" w:rsidR="00573A12" w:rsidRDefault="00573A12" w:rsidP="00573A12">
      <w:pPr>
        <w:rPr>
          <w:rFonts w:hint="eastAsia"/>
          <w:lang w:eastAsia="ko-KR"/>
        </w:rPr>
      </w:pPr>
    </w:p>
    <w:p w14:paraId="4F87D592" w14:textId="492DAAE6" w:rsidR="00573A12" w:rsidRDefault="00573A12" w:rsidP="00573A12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기본값인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다이소</w:t>
      </w:r>
      <w:r>
        <w:rPr>
          <w:lang w:eastAsia="ko-KR"/>
        </w:rPr>
        <w:t>”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2E7D9047" w14:textId="77777777" w:rsidR="00573A12" w:rsidRDefault="00573A12" w:rsidP="00573A12">
      <w:pPr>
        <w:rPr>
          <w:rFonts w:hint="eastAsia"/>
          <w:lang w:eastAsia="ko-KR"/>
        </w:rPr>
      </w:pPr>
    </w:p>
    <w:p w14:paraId="78020288" w14:textId="061D401F" w:rsidR="00573A12" w:rsidRDefault="00573A12" w:rsidP="00573A12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744FE90F" wp14:editId="3E0059B0">
            <wp:extent cx="1933575" cy="2571750"/>
            <wp:effectExtent l="0" t="0" r="9525" b="0"/>
            <wp:docPr id="25" name="그림 25" descr="C:\Users\User\Desktop\3학년\안드로이드\KakaoTalk_20240530_190134099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3학년\안드로이드\KakaoTalk_20240530_190134099_01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B6DE3" w14:textId="77777777" w:rsidR="00573A12" w:rsidRDefault="00573A12" w:rsidP="00633D56">
      <w:pPr>
        <w:rPr>
          <w:rFonts w:hint="eastAsia"/>
          <w:lang w:eastAsia="ko-KR"/>
        </w:rPr>
      </w:pPr>
    </w:p>
    <w:p w14:paraId="36A1B451" w14:textId="77777777" w:rsidR="00573A12" w:rsidRDefault="00573A12" w:rsidP="00633D56">
      <w:pPr>
        <w:rPr>
          <w:rFonts w:hint="eastAsia"/>
          <w:lang w:eastAsia="ko-KR"/>
        </w:rPr>
      </w:pPr>
    </w:p>
    <w:p w14:paraId="748F64EF" w14:textId="77777777" w:rsidR="00573A12" w:rsidRDefault="00573A12" w:rsidP="00633D56">
      <w:pPr>
        <w:rPr>
          <w:rFonts w:hint="eastAsia"/>
          <w:lang w:eastAsia="ko-KR"/>
        </w:rPr>
      </w:pPr>
    </w:p>
    <w:p w14:paraId="3C20190A" w14:textId="77777777" w:rsidR="00573A12" w:rsidRDefault="00573A12" w:rsidP="00633D56">
      <w:pPr>
        <w:rPr>
          <w:rFonts w:hint="eastAsia"/>
          <w:lang w:eastAsia="ko-KR"/>
        </w:rPr>
      </w:pPr>
    </w:p>
    <w:p w14:paraId="366D63FC" w14:textId="77777777" w:rsidR="00573A12" w:rsidRDefault="00573A12" w:rsidP="00633D56">
      <w:pPr>
        <w:rPr>
          <w:rFonts w:hint="eastAsia"/>
          <w:lang w:eastAsia="ko-KR"/>
        </w:rPr>
      </w:pPr>
    </w:p>
    <w:p w14:paraId="1DA17BBD" w14:textId="77777777" w:rsidR="00573A12" w:rsidRDefault="00573A12" w:rsidP="00633D56">
      <w:pPr>
        <w:rPr>
          <w:rFonts w:hint="eastAsia"/>
          <w:lang w:eastAsia="ko-KR"/>
        </w:rPr>
      </w:pPr>
    </w:p>
    <w:p w14:paraId="5714B62F" w14:textId="77777777" w:rsidR="00573A12" w:rsidRDefault="00573A12" w:rsidP="00633D56">
      <w:pPr>
        <w:rPr>
          <w:rFonts w:hint="eastAsia"/>
          <w:lang w:eastAsia="ko-KR"/>
        </w:rPr>
      </w:pPr>
    </w:p>
    <w:p w14:paraId="509E0F93" w14:textId="77777777" w:rsidR="00573A12" w:rsidRDefault="00573A12" w:rsidP="00633D56">
      <w:pPr>
        <w:rPr>
          <w:rFonts w:hint="eastAsia"/>
          <w:lang w:eastAsia="ko-KR"/>
        </w:rPr>
      </w:pPr>
    </w:p>
    <w:p w14:paraId="5AC866D3" w14:textId="77777777" w:rsidR="00573A12" w:rsidRDefault="00573A12" w:rsidP="00633D56">
      <w:pPr>
        <w:rPr>
          <w:rFonts w:hint="eastAsia"/>
          <w:lang w:eastAsia="ko-KR"/>
        </w:rPr>
      </w:pPr>
    </w:p>
    <w:p w14:paraId="551D801F" w14:textId="77777777" w:rsidR="00573A12" w:rsidRDefault="00573A12" w:rsidP="00633D56">
      <w:pPr>
        <w:rPr>
          <w:rFonts w:hint="eastAsia"/>
          <w:lang w:eastAsia="ko-KR"/>
        </w:rPr>
      </w:pPr>
    </w:p>
    <w:p w14:paraId="67C90C70" w14:textId="77777777" w:rsidR="00573A12" w:rsidRDefault="00573A12" w:rsidP="00633D56">
      <w:pPr>
        <w:rPr>
          <w:rFonts w:hint="eastAsia"/>
          <w:lang w:eastAsia="ko-KR"/>
        </w:rPr>
      </w:pPr>
    </w:p>
    <w:p w14:paraId="1919ACC6" w14:textId="4B3BE81D" w:rsidR="00573A12" w:rsidRDefault="00573A12" w:rsidP="00573A12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유한대를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54447AD3" w14:textId="77777777" w:rsidR="00573A12" w:rsidRDefault="00573A12" w:rsidP="00573A12">
      <w:pPr>
        <w:rPr>
          <w:rFonts w:hint="eastAsia"/>
          <w:lang w:eastAsia="ko-KR"/>
        </w:rPr>
      </w:pPr>
    </w:p>
    <w:p w14:paraId="00505C6C" w14:textId="2EFF1126" w:rsidR="00573A12" w:rsidRDefault="00573A12" w:rsidP="00573A12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6BA4DC66" wp14:editId="2D2D1C41">
            <wp:extent cx="1752600" cy="2771775"/>
            <wp:effectExtent l="0" t="0" r="0" b="9525"/>
            <wp:docPr id="26" name="그림 26" descr="C:\Users\User\Desktop\3학년\안드로이드\KakaoTalk_20240530_190134099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3학년\안드로이드\KakaoTalk_20240530_190134099_02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F0319" w14:textId="77777777" w:rsidR="00573A12" w:rsidRDefault="00573A12" w:rsidP="00573A12">
      <w:pPr>
        <w:rPr>
          <w:rFonts w:hint="eastAsia"/>
          <w:lang w:eastAsia="ko-KR"/>
        </w:rPr>
      </w:pPr>
    </w:p>
    <w:p w14:paraId="3A56AAD4" w14:textId="0968D159" w:rsidR="00573A12" w:rsidRDefault="00573A12" w:rsidP="00573A12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지점명은</w:t>
      </w:r>
      <w:r>
        <w:rPr>
          <w:rFonts w:hint="eastAsia"/>
          <w:lang w:eastAsia="ko-KR"/>
        </w:rPr>
        <w:t xml:space="preserve"> hint </w:t>
      </w:r>
      <w:r>
        <w:rPr>
          <w:rFonts w:hint="eastAsia"/>
          <w:lang w:eastAsia="ko-KR"/>
        </w:rPr>
        <w:t>입니다</w:t>
      </w:r>
      <w:r>
        <w:rPr>
          <w:rFonts w:hint="eastAsia"/>
          <w:lang w:eastAsia="ko-KR"/>
        </w:rPr>
        <w:t>.)</w:t>
      </w:r>
    </w:p>
    <w:p w14:paraId="353F1B71" w14:textId="4CC3FE46" w:rsidR="00573A12" w:rsidRDefault="00573A12" w:rsidP="00573A12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0F0FA80E" wp14:editId="577F1719">
            <wp:extent cx="1752600" cy="2771775"/>
            <wp:effectExtent l="0" t="0" r="0" b="9525"/>
            <wp:docPr id="27" name="그림 27" descr="C:\Users\User\Desktop\3학년\안드로이드\KakaoTalk_20240530_190134099_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3학년\안드로이드\KakaoTalk_20240530_190134099_03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0E89C" w14:textId="57974651" w:rsidR="003C78FF" w:rsidRDefault="00E71631" w:rsidP="003C78FF">
      <w:pPr>
        <w:pStyle w:val="5"/>
        <w:ind w:left="920" w:right="200"/>
        <w:rPr>
          <w:rFonts w:hint="eastAsia"/>
          <w:lang w:eastAsia="ko-KR"/>
        </w:rPr>
      </w:pPr>
      <w:r>
        <w:rPr>
          <w:lang w:eastAsia="ko-KR"/>
        </w:rPr>
        <w:t>상품리뷰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 w:rsidR="00FE3B33">
        <w:rPr>
          <w:rFonts w:hint="eastAsia"/>
          <w:lang w:eastAsia="ko-KR"/>
        </w:rPr>
        <w:t xml:space="preserve"> (</w:t>
      </w:r>
      <w:r w:rsidR="00FE3B33">
        <w:rPr>
          <w:rFonts w:hint="eastAsia"/>
          <w:lang w:eastAsia="ko-KR"/>
        </w:rPr>
        <w:t>등록</w:t>
      </w:r>
      <w:r w:rsidR="00FE3B33">
        <w:rPr>
          <w:rFonts w:hint="eastAsia"/>
          <w:lang w:eastAsia="ko-KR"/>
        </w:rPr>
        <w:t xml:space="preserve"> / </w:t>
      </w:r>
      <w:r w:rsidR="00FE3B33">
        <w:rPr>
          <w:rFonts w:hint="eastAsia"/>
          <w:lang w:eastAsia="ko-KR"/>
        </w:rPr>
        <w:t>삭제</w:t>
      </w:r>
      <w:r w:rsidR="003D5D0A">
        <w:rPr>
          <w:rFonts w:hint="eastAsia"/>
          <w:lang w:eastAsia="ko-KR"/>
        </w:rPr>
        <w:t xml:space="preserve"> / </w:t>
      </w:r>
      <w:r w:rsidR="003D5D0A">
        <w:rPr>
          <w:rFonts w:hint="eastAsia"/>
          <w:lang w:eastAsia="ko-KR"/>
        </w:rPr>
        <w:t>출력</w:t>
      </w:r>
      <w:r w:rsidR="00017826">
        <w:rPr>
          <w:rFonts w:hint="eastAsia"/>
          <w:lang w:eastAsia="ko-KR"/>
        </w:rPr>
        <w:t xml:space="preserve"> / </w:t>
      </w:r>
      <w:r w:rsidR="00017826">
        <w:rPr>
          <w:rFonts w:hint="eastAsia"/>
          <w:lang w:eastAsia="ko-KR"/>
        </w:rPr>
        <w:t>평점</w:t>
      </w:r>
      <w:r w:rsidR="00017826">
        <w:rPr>
          <w:rFonts w:hint="eastAsia"/>
          <w:lang w:eastAsia="ko-KR"/>
        </w:rPr>
        <w:t xml:space="preserve"> </w:t>
      </w:r>
      <w:r w:rsidR="00017826">
        <w:rPr>
          <w:rFonts w:hint="eastAsia"/>
          <w:lang w:eastAsia="ko-KR"/>
        </w:rPr>
        <w:t>계산</w:t>
      </w:r>
      <w:r w:rsidR="00FE3B33">
        <w:rPr>
          <w:rFonts w:hint="eastAsia"/>
          <w:lang w:eastAsia="ko-KR"/>
        </w:rPr>
        <w:t>)</w:t>
      </w:r>
    </w:p>
    <w:p w14:paraId="64C837A4" w14:textId="1AF034E6" w:rsidR="00B70C88" w:rsidRDefault="00B70C88" w:rsidP="00B70C88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상품리뷰는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리뷰등록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상품리뷰를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구현하였습니다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작성된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상품리뷰는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상세페이지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하단에서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목록형식으로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목록에서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작성자</w:t>
      </w:r>
      <w:r>
        <w:rPr>
          <w:rFonts w:hint="eastAsia"/>
          <w:lang w:eastAsia="ko-KR"/>
        </w:rPr>
        <w:t>ID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별점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알림창으로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0C2A0F69" w14:textId="1AA191E2" w:rsidR="00B70C88" w:rsidRDefault="00B70C88" w:rsidP="00B70C88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</w:p>
    <w:p w14:paraId="43664CD0" w14:textId="671D270C" w:rsidR="00B70C88" w:rsidRDefault="00B70C88" w:rsidP="00B70C88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평점들을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5A23FDFD" w14:textId="31D3A7A8" w:rsidR="0035714D" w:rsidRDefault="0035714D" w:rsidP="00B70C88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</w:p>
    <w:p w14:paraId="016B2683" w14:textId="06B121CC" w:rsidR="00C356CB" w:rsidRDefault="0035714D" w:rsidP="00B70C88">
      <w:pPr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리뷰는</w:t>
      </w:r>
      <w:r>
        <w:rPr>
          <w:rFonts w:hint="eastAsia"/>
          <w:lang w:eastAsia="ko-KR"/>
        </w:rPr>
        <w:t xml:space="preserve"> </w:t>
      </w:r>
      <w:r w:rsidR="00A701F1">
        <w:rPr>
          <w:rFonts w:hint="eastAsia"/>
          <w:lang w:eastAsia="ko-KR"/>
        </w:rPr>
        <w:t>로그인을</w:t>
      </w:r>
      <w:r w:rsidR="00A701F1">
        <w:rPr>
          <w:rFonts w:hint="eastAsia"/>
          <w:lang w:eastAsia="ko-KR"/>
        </w:rPr>
        <w:t xml:space="preserve"> </w:t>
      </w:r>
      <w:r w:rsidR="00A701F1">
        <w:rPr>
          <w:rFonts w:hint="eastAsia"/>
          <w:lang w:eastAsia="ko-KR"/>
        </w:rPr>
        <w:t>하고</w:t>
      </w:r>
      <w:r w:rsidR="00A701F1">
        <w:rPr>
          <w:rFonts w:hint="eastAsia"/>
          <w:lang w:eastAsia="ko-KR"/>
        </w:rPr>
        <w:t xml:space="preserve"> </w:t>
      </w:r>
      <w:r w:rsidR="00A701F1">
        <w:rPr>
          <w:rFonts w:hint="eastAsia"/>
          <w:lang w:eastAsia="ko-KR"/>
        </w:rPr>
        <w:t>해당</w:t>
      </w:r>
      <w:r w:rsidR="00A701F1">
        <w:rPr>
          <w:rFonts w:hint="eastAsia"/>
          <w:lang w:eastAsia="ko-KR"/>
        </w:rPr>
        <w:t xml:space="preserve"> </w:t>
      </w:r>
      <w:r w:rsidR="00A701F1">
        <w:rPr>
          <w:rFonts w:hint="eastAsia"/>
          <w:lang w:eastAsia="ko-KR"/>
        </w:rPr>
        <w:t>상품을</w:t>
      </w:r>
      <w:r w:rsidR="00A701F1">
        <w:rPr>
          <w:rFonts w:hint="eastAsia"/>
          <w:lang w:eastAsia="ko-KR"/>
        </w:rPr>
        <w:t xml:space="preserve"> </w:t>
      </w:r>
      <w:r w:rsidR="00A701F1">
        <w:rPr>
          <w:rFonts w:hint="eastAsia"/>
          <w:lang w:eastAsia="ko-KR"/>
        </w:rPr>
        <w:t>구매한</w:t>
      </w:r>
      <w:r w:rsidR="00A701F1">
        <w:rPr>
          <w:rFonts w:hint="eastAsia"/>
          <w:lang w:eastAsia="ko-KR"/>
        </w:rPr>
        <w:t xml:space="preserve"> </w:t>
      </w:r>
      <w:r w:rsidR="00A701F1">
        <w:rPr>
          <w:rFonts w:hint="eastAsia"/>
          <w:lang w:eastAsia="ko-KR"/>
        </w:rPr>
        <w:t>내역이</w:t>
      </w:r>
      <w:r w:rsidR="00A701F1">
        <w:rPr>
          <w:rFonts w:hint="eastAsia"/>
          <w:lang w:eastAsia="ko-KR"/>
        </w:rPr>
        <w:t xml:space="preserve"> </w:t>
      </w:r>
      <w:r w:rsidR="00A701F1">
        <w:rPr>
          <w:rFonts w:hint="eastAsia"/>
          <w:lang w:eastAsia="ko-KR"/>
        </w:rPr>
        <w:t>있어야만</w:t>
      </w:r>
      <w:r w:rsidR="00A701F1">
        <w:rPr>
          <w:rFonts w:hint="eastAsia"/>
          <w:lang w:eastAsia="ko-KR"/>
        </w:rPr>
        <w:t xml:space="preserve"> </w:t>
      </w:r>
      <w:r w:rsidR="00A701F1">
        <w:rPr>
          <w:rFonts w:hint="eastAsia"/>
          <w:lang w:eastAsia="ko-KR"/>
        </w:rPr>
        <w:t>등록이</w:t>
      </w:r>
      <w:r w:rsidR="00A701F1">
        <w:rPr>
          <w:rFonts w:hint="eastAsia"/>
          <w:lang w:eastAsia="ko-KR"/>
        </w:rPr>
        <w:t xml:space="preserve"> </w:t>
      </w:r>
      <w:r w:rsidR="00A701F1">
        <w:rPr>
          <w:rFonts w:hint="eastAsia"/>
          <w:lang w:eastAsia="ko-KR"/>
        </w:rPr>
        <w:t>가능합니다</w:t>
      </w:r>
      <w:r w:rsidR="00A701F1">
        <w:rPr>
          <w:rFonts w:hint="eastAsia"/>
          <w:lang w:eastAsia="ko-KR"/>
        </w:rPr>
        <w:t>.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리뷰삭제는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해당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리뷰를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클릭하면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자세한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상품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리뷰를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보여주는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알림창이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뜨는데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이때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삭제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버튼이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있습니다</w:t>
      </w:r>
      <w:r w:rsidR="006B192D">
        <w:rPr>
          <w:rFonts w:hint="eastAsia"/>
          <w:lang w:eastAsia="ko-KR"/>
        </w:rPr>
        <w:t xml:space="preserve">. </w:t>
      </w:r>
      <w:r w:rsidR="006B192D">
        <w:rPr>
          <w:rFonts w:hint="eastAsia"/>
          <w:lang w:eastAsia="ko-KR"/>
        </w:rPr>
        <w:t>현재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로그인된</w:t>
      </w:r>
      <w:r w:rsidR="006B192D">
        <w:rPr>
          <w:rFonts w:hint="eastAsia"/>
          <w:lang w:eastAsia="ko-KR"/>
        </w:rPr>
        <w:t xml:space="preserve"> ID</w:t>
      </w:r>
      <w:r w:rsidR="006B192D">
        <w:rPr>
          <w:rFonts w:hint="eastAsia"/>
          <w:lang w:eastAsia="ko-KR"/>
        </w:rPr>
        <w:t>와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작성자</w:t>
      </w:r>
      <w:r w:rsidR="006B192D">
        <w:rPr>
          <w:rFonts w:hint="eastAsia"/>
          <w:lang w:eastAsia="ko-KR"/>
        </w:rPr>
        <w:t xml:space="preserve"> ID</w:t>
      </w:r>
      <w:r w:rsidR="006B192D">
        <w:rPr>
          <w:rFonts w:hint="eastAsia"/>
          <w:lang w:eastAsia="ko-KR"/>
        </w:rPr>
        <w:t>가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일치해야만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삭제버튼을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볼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수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있고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삭제할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수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있도록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구현하였습니다</w:t>
      </w:r>
      <w:r w:rsidR="006B192D">
        <w:rPr>
          <w:rFonts w:hint="eastAsia"/>
          <w:lang w:eastAsia="ko-KR"/>
        </w:rPr>
        <w:t xml:space="preserve">. </w:t>
      </w:r>
      <w:r w:rsidR="006B192D">
        <w:rPr>
          <w:rFonts w:hint="eastAsia"/>
          <w:lang w:eastAsia="ko-KR"/>
        </w:rPr>
        <w:t>만약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일치하지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않을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경우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삭제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버튼이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보이지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않도록</w:t>
      </w:r>
      <w:r w:rsidR="006B192D">
        <w:rPr>
          <w:rFonts w:hint="eastAsia"/>
          <w:lang w:eastAsia="ko-KR"/>
        </w:rPr>
        <w:t xml:space="preserve"> </w:t>
      </w:r>
      <w:r w:rsidR="006B192D">
        <w:rPr>
          <w:rFonts w:hint="eastAsia"/>
          <w:lang w:eastAsia="ko-KR"/>
        </w:rPr>
        <w:t>구현하였습니다</w:t>
      </w:r>
      <w:r w:rsidR="006B192D">
        <w:rPr>
          <w:rFonts w:hint="eastAsia"/>
          <w:lang w:eastAsia="ko-KR"/>
        </w:rPr>
        <w:t>.</w:t>
      </w:r>
    </w:p>
    <w:p w14:paraId="47F33167" w14:textId="77777777" w:rsidR="00C356CB" w:rsidRDefault="00C356CB" w:rsidP="00B70C88">
      <w:pPr>
        <w:rPr>
          <w:rFonts w:hint="eastAsia"/>
          <w:lang w:eastAsia="ko-KR"/>
        </w:rPr>
      </w:pPr>
    </w:p>
    <w:p w14:paraId="57BB2A69" w14:textId="25A3B06F" w:rsidR="00C356CB" w:rsidRDefault="00C356CB" w:rsidP="00C356CB">
      <w:pPr>
        <w:pStyle w:val="6"/>
        <w:ind w:left="920" w:right="200"/>
        <w:rPr>
          <w:rFonts w:hint="eastAsia"/>
          <w:lang w:eastAsia="ko-KR"/>
        </w:rPr>
      </w:pPr>
      <w:r>
        <w:rPr>
          <w:rFonts w:hint="eastAsia"/>
          <w:lang w:eastAsia="ko-KR"/>
        </w:rPr>
        <w:t>상품리뷰등록</w:t>
      </w:r>
    </w:p>
    <w:p w14:paraId="010E6951" w14:textId="55659A2B" w:rsidR="00A701F1" w:rsidRDefault="00A701F1" w:rsidP="00B70C88">
      <w:pPr>
        <w:rPr>
          <w:rFonts w:hint="eastAsia"/>
          <w:noProof/>
          <w:lang w:eastAsia="ko-KR"/>
        </w:rPr>
      </w:pPr>
      <w:r w:rsidRPr="00A701F1">
        <w:rPr>
          <w:lang w:eastAsia="ko-KR"/>
        </w:rPr>
        <w:drawing>
          <wp:inline distT="0" distB="0" distL="0" distR="0" wp14:anchorId="24BD860B" wp14:editId="3E45848A">
            <wp:extent cx="5943600" cy="6261735"/>
            <wp:effectExtent l="0" t="0" r="0" b="571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01F1">
        <w:rPr>
          <w:noProof/>
          <w:lang w:eastAsia="ko-KR"/>
        </w:rPr>
        <w:t xml:space="preserve"> </w:t>
      </w:r>
      <w:r w:rsidRPr="00A701F1">
        <w:rPr>
          <w:lang w:eastAsia="ko-KR"/>
        </w:rPr>
        <w:lastRenderedPageBreak/>
        <w:drawing>
          <wp:inline distT="0" distB="0" distL="0" distR="0" wp14:anchorId="27DEE071" wp14:editId="45114AB5">
            <wp:extent cx="5943600" cy="1500505"/>
            <wp:effectExtent l="0" t="0" r="0" b="444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9106" w14:textId="77777777" w:rsidR="006B192D" w:rsidRDefault="006B192D" w:rsidP="00B70C88">
      <w:pPr>
        <w:rPr>
          <w:rFonts w:hint="eastAsia"/>
          <w:noProof/>
          <w:lang w:eastAsia="ko-KR"/>
        </w:rPr>
      </w:pPr>
    </w:p>
    <w:p w14:paraId="7EC555B6" w14:textId="6FD9349C" w:rsidR="006B192D" w:rsidRDefault="006B192D" w:rsidP="00B70C88">
      <w:pPr>
        <w:rPr>
          <w:rFonts w:hint="eastAsia"/>
          <w:noProof/>
          <w:lang w:eastAsia="ko-KR"/>
        </w:rPr>
      </w:pPr>
      <w:r>
        <w:rPr>
          <w:rFonts w:hint="eastAsia"/>
          <w:noProof/>
          <w:lang w:eastAsia="ko-KR"/>
        </w:rPr>
        <w:t>상품리뷰를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파이어베이스의</w:t>
      </w:r>
      <w:r>
        <w:rPr>
          <w:rFonts w:hint="eastAsia"/>
          <w:noProof/>
          <w:lang w:eastAsia="ko-KR"/>
        </w:rPr>
        <w:t xml:space="preserve"> product_review </w:t>
      </w:r>
      <w:r>
        <w:rPr>
          <w:rFonts w:hint="eastAsia"/>
          <w:noProof/>
          <w:lang w:eastAsia="ko-KR"/>
        </w:rPr>
        <w:t>컬렉션에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등록하는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메서드입니다</w:t>
      </w:r>
      <w:r>
        <w:rPr>
          <w:rFonts w:hint="eastAsia"/>
          <w:noProof/>
          <w:lang w:eastAsia="ko-KR"/>
        </w:rPr>
        <w:t xml:space="preserve">. </w:t>
      </w:r>
      <w:r>
        <w:rPr>
          <w:rFonts w:hint="eastAsia"/>
          <w:noProof/>
          <w:lang w:eastAsia="ko-KR"/>
        </w:rPr>
        <w:t>테스트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값으로</w:t>
      </w:r>
      <w:r>
        <w:rPr>
          <w:rFonts w:hint="eastAsia"/>
          <w:noProof/>
          <w:lang w:eastAsia="ko-KR"/>
        </w:rPr>
        <w:t xml:space="preserve"> currentMemberId</w:t>
      </w:r>
      <w:r>
        <w:rPr>
          <w:rFonts w:hint="eastAsia"/>
          <w:noProof/>
          <w:lang w:eastAsia="ko-KR"/>
        </w:rPr>
        <w:t>를</w:t>
      </w:r>
      <w:r>
        <w:rPr>
          <w:rFonts w:hint="eastAsia"/>
          <w:noProof/>
          <w:lang w:eastAsia="ko-KR"/>
        </w:rPr>
        <w:t xml:space="preserve">  MemberId</w:t>
      </w:r>
      <w:r>
        <w:rPr>
          <w:rFonts w:hint="eastAsia"/>
          <w:noProof/>
          <w:lang w:eastAsia="ko-KR"/>
        </w:rPr>
        <w:t>와</w:t>
      </w:r>
      <w:r>
        <w:rPr>
          <w:rFonts w:hint="eastAsia"/>
          <w:noProof/>
          <w:lang w:eastAsia="ko-KR"/>
        </w:rPr>
        <w:t xml:space="preserve"> ExampleMemberId</w:t>
      </w:r>
      <w:r>
        <w:rPr>
          <w:rFonts w:hint="eastAsia"/>
          <w:noProof/>
          <w:lang w:eastAsia="ko-KR"/>
        </w:rPr>
        <w:t>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등록하여</w:t>
      </w:r>
      <w:r>
        <w:rPr>
          <w:rFonts w:hint="eastAsia"/>
          <w:noProof/>
          <w:lang w:eastAsia="ko-KR"/>
        </w:rPr>
        <w:t xml:space="preserve"> </w:t>
      </w:r>
      <w:r w:rsidR="002449FF">
        <w:rPr>
          <w:rFonts w:hint="eastAsia"/>
          <w:noProof/>
          <w:lang w:eastAsia="ko-KR"/>
        </w:rPr>
        <w:t>각각</w:t>
      </w:r>
      <w:r w:rsidR="002449FF">
        <w:rPr>
          <w:rFonts w:hint="eastAsia"/>
          <w:noProof/>
          <w:lang w:eastAsia="ko-KR"/>
        </w:rPr>
        <w:t xml:space="preserve"> </w:t>
      </w:r>
      <w:r w:rsidR="002449FF">
        <w:rPr>
          <w:rFonts w:hint="eastAsia"/>
          <w:noProof/>
          <w:lang w:eastAsia="ko-KR"/>
        </w:rPr>
        <w:t>다른</w:t>
      </w:r>
      <w:r w:rsidR="002449FF">
        <w:rPr>
          <w:rFonts w:hint="eastAsia"/>
          <w:noProof/>
          <w:lang w:eastAsia="ko-KR"/>
        </w:rPr>
        <w:t xml:space="preserve"> Id</w:t>
      </w:r>
      <w:r w:rsidR="002449FF">
        <w:rPr>
          <w:rFonts w:hint="eastAsia"/>
          <w:noProof/>
          <w:lang w:eastAsia="ko-KR"/>
        </w:rPr>
        <w:t>로</w:t>
      </w:r>
      <w:r w:rsidR="002449FF">
        <w:rPr>
          <w:rFonts w:hint="eastAsia"/>
          <w:noProof/>
          <w:lang w:eastAsia="ko-KR"/>
        </w:rPr>
        <w:t xml:space="preserve"> </w:t>
      </w:r>
      <w:r w:rsidR="002449FF">
        <w:rPr>
          <w:rFonts w:hint="eastAsia"/>
          <w:noProof/>
          <w:lang w:eastAsia="ko-KR"/>
        </w:rPr>
        <w:t>리뷰를</w:t>
      </w:r>
      <w:r w:rsidR="002449FF">
        <w:rPr>
          <w:rFonts w:hint="eastAsia"/>
          <w:noProof/>
          <w:lang w:eastAsia="ko-KR"/>
        </w:rPr>
        <w:t xml:space="preserve"> </w:t>
      </w:r>
      <w:r w:rsidR="002449FF">
        <w:rPr>
          <w:rFonts w:hint="eastAsia"/>
          <w:noProof/>
          <w:lang w:eastAsia="ko-KR"/>
        </w:rPr>
        <w:t>등록하여</w:t>
      </w:r>
      <w:r w:rsidR="002449FF">
        <w:rPr>
          <w:rFonts w:hint="eastAsia"/>
          <w:noProof/>
          <w:lang w:eastAsia="ko-KR"/>
        </w:rPr>
        <w:t xml:space="preserve"> </w:t>
      </w:r>
      <w:r w:rsidR="002449FF">
        <w:rPr>
          <w:rFonts w:hint="eastAsia"/>
          <w:noProof/>
          <w:lang w:eastAsia="ko-KR"/>
        </w:rPr>
        <w:t>테스트도</w:t>
      </w:r>
      <w:r w:rsidR="002449FF">
        <w:rPr>
          <w:rFonts w:hint="eastAsia"/>
          <w:noProof/>
          <w:lang w:eastAsia="ko-KR"/>
        </w:rPr>
        <w:t xml:space="preserve"> </w:t>
      </w:r>
      <w:r w:rsidR="002449FF">
        <w:rPr>
          <w:rFonts w:hint="eastAsia"/>
          <w:noProof/>
          <w:lang w:eastAsia="ko-KR"/>
        </w:rPr>
        <w:t>진행하였습니다</w:t>
      </w:r>
      <w:r w:rsidR="002449FF">
        <w:rPr>
          <w:rFonts w:hint="eastAsia"/>
          <w:noProof/>
          <w:lang w:eastAsia="ko-KR"/>
        </w:rPr>
        <w:t>.</w:t>
      </w:r>
    </w:p>
    <w:p w14:paraId="1F558CB5" w14:textId="77777777" w:rsidR="00C356CB" w:rsidRDefault="00C356CB" w:rsidP="00B70C88">
      <w:pPr>
        <w:rPr>
          <w:rFonts w:hint="eastAsia"/>
          <w:noProof/>
          <w:lang w:eastAsia="ko-KR"/>
        </w:rPr>
      </w:pPr>
    </w:p>
    <w:p w14:paraId="49CE0E7B" w14:textId="6838E3E5" w:rsidR="00A701F1" w:rsidRDefault="00346A1D" w:rsidP="00346A1D">
      <w:pPr>
        <w:pStyle w:val="6"/>
        <w:ind w:left="920" w:right="200"/>
        <w:rPr>
          <w:rFonts w:hint="eastAsia"/>
          <w:lang w:eastAsia="ko-KR"/>
        </w:rPr>
      </w:pP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삭제기능</w:t>
      </w:r>
    </w:p>
    <w:p w14:paraId="65376D97" w14:textId="35A91615" w:rsidR="008C524D" w:rsidRDefault="008C524D" w:rsidP="008C524D">
      <w:pPr>
        <w:rPr>
          <w:rFonts w:hint="eastAsia"/>
          <w:lang w:eastAsia="ko-KR"/>
        </w:rPr>
      </w:pPr>
      <w:r w:rsidRPr="008C524D">
        <w:rPr>
          <w:lang w:eastAsia="ko-KR"/>
        </w:rPr>
        <w:drawing>
          <wp:inline distT="0" distB="0" distL="0" distR="0" wp14:anchorId="32C0F30E" wp14:editId="72536770">
            <wp:extent cx="5939576" cy="4000500"/>
            <wp:effectExtent l="0" t="0" r="444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691B" w14:textId="77777777" w:rsidR="008C524D" w:rsidRDefault="008C524D" w:rsidP="008C524D">
      <w:pPr>
        <w:rPr>
          <w:rFonts w:hint="eastAsia"/>
          <w:lang w:eastAsia="ko-KR"/>
        </w:rPr>
      </w:pPr>
    </w:p>
    <w:p w14:paraId="69B0F37E" w14:textId="3EC25EE6" w:rsidR="008C524D" w:rsidRPr="008C524D" w:rsidRDefault="008C524D" w:rsidP="008C524D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알림창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테스트로</w:t>
      </w:r>
      <w:r>
        <w:rPr>
          <w:rFonts w:hint="eastAsia"/>
          <w:lang w:eastAsia="ko-KR"/>
        </w:rPr>
        <w:t xml:space="preserve"> currentMemberId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exampleMemberId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MemberId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각각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>Id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뜨도록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구현하였습니다</w:t>
      </w:r>
      <w:r>
        <w:rPr>
          <w:rFonts w:hint="eastAsia"/>
          <w:lang w:eastAsia="ko-KR"/>
        </w:rPr>
        <w:t xml:space="preserve">. </w:t>
      </w:r>
      <w:r w:rsidRPr="00BE6861">
        <w:rPr>
          <w:rFonts w:hint="eastAsia"/>
          <w:i/>
          <w:lang w:eastAsia="ko-KR"/>
        </w:rPr>
        <w:t>해당</w:t>
      </w:r>
      <w:r w:rsidRPr="00BE6861">
        <w:rPr>
          <w:rFonts w:hint="eastAsia"/>
          <w:i/>
          <w:lang w:eastAsia="ko-KR"/>
        </w:rPr>
        <w:t xml:space="preserve"> </w:t>
      </w:r>
      <w:r w:rsidRPr="00BE6861">
        <w:rPr>
          <w:rFonts w:hint="eastAsia"/>
          <w:i/>
          <w:lang w:eastAsia="ko-KR"/>
        </w:rPr>
        <w:t>코드에서</w:t>
      </w:r>
      <w:r w:rsidRPr="00BE6861">
        <w:rPr>
          <w:rFonts w:hint="eastAsia"/>
          <w:i/>
          <w:lang w:eastAsia="ko-KR"/>
        </w:rPr>
        <w:t xml:space="preserve"> </w:t>
      </w:r>
      <w:r w:rsidRPr="00BE6861">
        <w:rPr>
          <w:rFonts w:hint="eastAsia"/>
          <w:i/>
          <w:lang w:eastAsia="ko-KR"/>
        </w:rPr>
        <w:t>파이어베이스</w:t>
      </w:r>
      <w:r w:rsidRPr="00BE6861">
        <w:rPr>
          <w:rFonts w:hint="eastAsia"/>
          <w:i/>
          <w:lang w:eastAsia="ko-KR"/>
        </w:rPr>
        <w:t xml:space="preserve"> </w:t>
      </w:r>
      <w:r w:rsidRPr="00BE6861">
        <w:rPr>
          <w:rFonts w:hint="eastAsia"/>
          <w:i/>
          <w:lang w:eastAsia="ko-KR"/>
        </w:rPr>
        <w:t>회원세션처리기능은</w:t>
      </w:r>
      <w:r w:rsidRPr="00BE6861">
        <w:rPr>
          <w:rFonts w:hint="eastAsia"/>
          <w:i/>
          <w:lang w:eastAsia="ko-KR"/>
        </w:rPr>
        <w:t xml:space="preserve"> </w:t>
      </w:r>
      <w:r w:rsidRPr="00BE6861">
        <w:rPr>
          <w:rFonts w:hint="eastAsia"/>
          <w:i/>
          <w:lang w:eastAsia="ko-KR"/>
        </w:rPr>
        <w:t>이석재</w:t>
      </w:r>
      <w:r w:rsidRPr="00BE6861">
        <w:rPr>
          <w:rFonts w:hint="eastAsia"/>
          <w:i/>
          <w:lang w:eastAsia="ko-KR"/>
        </w:rPr>
        <w:t xml:space="preserve"> </w:t>
      </w:r>
      <w:r w:rsidRPr="00BE6861">
        <w:rPr>
          <w:rFonts w:hint="eastAsia"/>
          <w:i/>
          <w:lang w:eastAsia="ko-KR"/>
        </w:rPr>
        <w:t>메인</w:t>
      </w:r>
      <w:r w:rsidRPr="00BE6861">
        <w:rPr>
          <w:rFonts w:hint="eastAsia"/>
          <w:i/>
          <w:lang w:eastAsia="ko-KR"/>
        </w:rPr>
        <w:t xml:space="preserve"> </w:t>
      </w:r>
      <w:r w:rsidRPr="00BE6861">
        <w:rPr>
          <w:rFonts w:hint="eastAsia"/>
          <w:i/>
          <w:lang w:eastAsia="ko-KR"/>
        </w:rPr>
        <w:t>개발자가</w:t>
      </w:r>
      <w:r w:rsidRPr="00BE6861">
        <w:rPr>
          <w:rFonts w:hint="eastAsia"/>
          <w:i/>
          <w:lang w:eastAsia="ko-KR"/>
        </w:rPr>
        <w:t xml:space="preserve"> </w:t>
      </w:r>
      <w:r w:rsidRPr="00BE6861">
        <w:rPr>
          <w:rFonts w:hint="eastAsia"/>
          <w:i/>
          <w:lang w:eastAsia="ko-KR"/>
        </w:rPr>
        <w:t>구현하였습니다</w:t>
      </w:r>
      <w:r w:rsidRPr="00BE6861">
        <w:rPr>
          <w:rFonts w:hint="eastAsia"/>
          <w:i/>
          <w:lang w:eastAsia="ko-KR"/>
        </w:rPr>
        <w:t>.</w:t>
      </w:r>
    </w:p>
    <w:p w14:paraId="698BBD9A" w14:textId="0C377CE7" w:rsidR="00346A1D" w:rsidRDefault="008C524D" w:rsidP="00346A1D">
      <w:pPr>
        <w:rPr>
          <w:rFonts w:hint="eastAsia"/>
          <w:lang w:eastAsia="ko-KR"/>
        </w:rPr>
      </w:pPr>
      <w:r w:rsidRPr="008C524D">
        <w:rPr>
          <w:lang w:eastAsia="ko-KR"/>
        </w:rPr>
        <w:lastRenderedPageBreak/>
        <w:drawing>
          <wp:inline distT="0" distB="0" distL="0" distR="0" wp14:anchorId="47BF7226" wp14:editId="491CA763">
            <wp:extent cx="5934075" cy="3800475"/>
            <wp:effectExtent l="0" t="0" r="9525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DC77" w14:textId="77777777" w:rsidR="008C524D" w:rsidRDefault="008C524D" w:rsidP="00346A1D">
      <w:pPr>
        <w:rPr>
          <w:rFonts w:hint="eastAsia"/>
          <w:lang w:eastAsia="ko-KR"/>
        </w:rPr>
      </w:pPr>
    </w:p>
    <w:p w14:paraId="28E6247A" w14:textId="6457499A" w:rsidR="00D70AEA" w:rsidRDefault="00BE6861" w:rsidP="00346A1D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상품리뷰데이터를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파이어베이스의</w:t>
      </w:r>
      <w:r>
        <w:rPr>
          <w:rFonts w:hint="eastAsia"/>
          <w:lang w:eastAsia="ko-KR"/>
        </w:rPr>
        <w:t xml:space="preserve"> product_review </w:t>
      </w:r>
      <w:r>
        <w:rPr>
          <w:rFonts w:hint="eastAsia"/>
          <w:lang w:eastAsia="ko-KR"/>
        </w:rPr>
        <w:t>컬렉션에서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Id, </w:t>
      </w:r>
      <w:r>
        <w:rPr>
          <w:rFonts w:hint="eastAsia"/>
          <w:lang w:eastAsia="ko-KR"/>
        </w:rPr>
        <w:t>상품코드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작성날짜가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혹여나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구현하였습니다</w:t>
      </w:r>
      <w:r>
        <w:rPr>
          <w:rFonts w:hint="eastAsia"/>
          <w:lang w:eastAsia="ko-KR"/>
        </w:rPr>
        <w:t>.</w:t>
      </w:r>
    </w:p>
    <w:p w14:paraId="20121C76" w14:textId="4979CD7B" w:rsidR="00D70AEA" w:rsidRPr="00346A1D" w:rsidRDefault="00D70AEA" w:rsidP="00D70AEA">
      <w:pPr>
        <w:pStyle w:val="6"/>
        <w:ind w:left="920" w:right="200"/>
        <w:rPr>
          <w:rFonts w:hint="eastAsia"/>
          <w:lang w:eastAsia="ko-KR"/>
        </w:rPr>
      </w:pPr>
      <w:r>
        <w:rPr>
          <w:rFonts w:hint="eastAsia"/>
          <w:lang w:eastAsia="ko-KR"/>
        </w:rPr>
        <w:t>상품리뷰데이터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출력기능</w:t>
      </w:r>
    </w:p>
    <w:p w14:paraId="6FACA533" w14:textId="272272F9" w:rsidR="00A701F1" w:rsidRDefault="00A701F1" w:rsidP="00B70C88">
      <w:pPr>
        <w:rPr>
          <w:rFonts w:hint="eastAsia"/>
          <w:lang w:eastAsia="ko-KR"/>
        </w:rPr>
      </w:pPr>
      <w:r w:rsidRPr="00A701F1">
        <w:rPr>
          <w:lang w:eastAsia="ko-KR"/>
        </w:rPr>
        <w:drawing>
          <wp:inline distT="0" distB="0" distL="0" distR="0" wp14:anchorId="6FA17832" wp14:editId="5834C1CF">
            <wp:extent cx="5848350" cy="2676525"/>
            <wp:effectExtent l="0" t="0" r="0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49167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FB9F" w14:textId="3E0717D4" w:rsidR="00A701F1" w:rsidRDefault="00A701F1" w:rsidP="00B70C88">
      <w:pPr>
        <w:rPr>
          <w:rFonts w:hint="eastAsia"/>
          <w:lang w:eastAsia="ko-KR"/>
        </w:rPr>
      </w:pPr>
    </w:p>
    <w:p w14:paraId="3129E82C" w14:textId="739C2F43" w:rsidR="00A701F1" w:rsidRDefault="00A701F1" w:rsidP="00B70C88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상세페이지의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리뷰목록에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메서드입니다</w:t>
      </w:r>
      <w:r>
        <w:rPr>
          <w:rFonts w:hint="eastAsia"/>
          <w:lang w:eastAsia="ko-KR"/>
        </w:rPr>
        <w:t>.</w:t>
      </w:r>
    </w:p>
    <w:p w14:paraId="6D3FF483" w14:textId="77777777" w:rsidR="00D70AEA" w:rsidRDefault="00D70AEA" w:rsidP="00B70C88">
      <w:pPr>
        <w:rPr>
          <w:rFonts w:hint="eastAsia"/>
          <w:lang w:eastAsia="ko-KR"/>
        </w:rPr>
      </w:pPr>
    </w:p>
    <w:p w14:paraId="40ED6D9E" w14:textId="77B61C20" w:rsidR="00E8687C" w:rsidRDefault="00E8687C" w:rsidP="00E8687C">
      <w:pPr>
        <w:pStyle w:val="6"/>
        <w:ind w:left="920" w:right="200"/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상품리뷰평점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2061F3C9" w14:textId="1DC707E3" w:rsidR="00E8687C" w:rsidRDefault="00E8687C" w:rsidP="00E8687C">
      <w:pPr>
        <w:rPr>
          <w:rFonts w:hint="eastAsia"/>
          <w:lang w:eastAsia="ko-KR"/>
        </w:rPr>
      </w:pPr>
      <w:r w:rsidRPr="00E8687C">
        <w:rPr>
          <w:lang w:eastAsia="ko-KR"/>
        </w:rPr>
        <w:drawing>
          <wp:inline distT="0" distB="0" distL="0" distR="0" wp14:anchorId="77865512" wp14:editId="777A89EC">
            <wp:extent cx="4877481" cy="1810003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22A3" w14:textId="77777777" w:rsidR="00E8687C" w:rsidRDefault="00E8687C" w:rsidP="00E8687C">
      <w:pPr>
        <w:rPr>
          <w:rFonts w:hint="eastAsia"/>
          <w:lang w:eastAsia="ko-KR"/>
        </w:rPr>
      </w:pPr>
    </w:p>
    <w:p w14:paraId="26DFA374" w14:textId="26F8BEA9" w:rsidR="00E8687C" w:rsidRDefault="00863421" w:rsidP="00E8687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매개변수로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만약</w:t>
      </w:r>
      <w:r>
        <w:rPr>
          <w:rFonts w:hint="eastAsia"/>
          <w:lang w:eastAsia="ko-KR"/>
        </w:rPr>
        <w:t xml:space="preserve"> reviewCount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0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0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그렇지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실수형으로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구현하였습니다</w:t>
      </w:r>
      <w:r>
        <w:rPr>
          <w:rFonts w:hint="eastAsia"/>
          <w:lang w:eastAsia="ko-KR"/>
        </w:rPr>
        <w:t>.</w:t>
      </w:r>
    </w:p>
    <w:p w14:paraId="1F5AB2B6" w14:textId="77777777" w:rsidR="00791698" w:rsidRDefault="00791698" w:rsidP="00E8687C">
      <w:pPr>
        <w:rPr>
          <w:rFonts w:hint="eastAsia"/>
          <w:lang w:eastAsia="ko-KR"/>
        </w:rPr>
      </w:pPr>
    </w:p>
    <w:p w14:paraId="4A896105" w14:textId="77777777" w:rsidR="00791698" w:rsidRDefault="00791698" w:rsidP="00791698">
      <w:pPr>
        <w:pStyle w:val="af1"/>
        <w:numPr>
          <w:ilvl w:val="0"/>
          <w:numId w:val="36"/>
        </w:numPr>
        <w:ind w:leftChars="0"/>
        <w:rPr>
          <w:rFonts w:hint="eastAsia"/>
          <w:noProof/>
          <w:lang w:eastAsia="ko-KR"/>
        </w:rPr>
      </w:pPr>
      <w:r>
        <w:rPr>
          <w:rFonts w:hint="eastAsia"/>
          <w:noProof/>
          <w:lang w:eastAsia="ko-KR"/>
        </w:rPr>
        <w:t>exampleMemberId</w:t>
      </w:r>
      <w:r>
        <w:rPr>
          <w:rFonts w:hint="eastAsia"/>
          <w:noProof/>
          <w:lang w:eastAsia="ko-KR"/>
        </w:rPr>
        <w:t>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등록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후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화면</w:t>
      </w:r>
    </w:p>
    <w:p w14:paraId="135BC8B9" w14:textId="77777777" w:rsidR="00791698" w:rsidRDefault="00791698" w:rsidP="00791698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055FA684" wp14:editId="4183BF2A">
            <wp:extent cx="1581150" cy="2686050"/>
            <wp:effectExtent l="0" t="0" r="0" b="0"/>
            <wp:docPr id="20" name="그림 20" descr="C:\Users\User\Desktop\3학년\안드로이드\KakaoTalk_20240530_175520976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3학년\안드로이드\KakaoTalk_20240530_175520976_02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1672A" w14:textId="77777777" w:rsidR="00791698" w:rsidRDefault="00791698" w:rsidP="00791698">
      <w:pPr>
        <w:rPr>
          <w:rFonts w:hint="eastAsia"/>
          <w:lang w:eastAsia="ko-KR"/>
        </w:rPr>
      </w:pPr>
    </w:p>
    <w:p w14:paraId="7AFC0B52" w14:textId="77777777" w:rsidR="00791698" w:rsidRDefault="00791698" w:rsidP="00791698">
      <w:pPr>
        <w:rPr>
          <w:rFonts w:hint="eastAsia"/>
          <w:lang w:eastAsia="ko-KR"/>
        </w:rPr>
      </w:pPr>
    </w:p>
    <w:p w14:paraId="324B42EC" w14:textId="77777777" w:rsidR="00791698" w:rsidRDefault="00791698" w:rsidP="00791698">
      <w:pPr>
        <w:rPr>
          <w:rFonts w:hint="eastAsia"/>
          <w:lang w:eastAsia="ko-KR"/>
        </w:rPr>
      </w:pPr>
    </w:p>
    <w:p w14:paraId="0C533493" w14:textId="77777777" w:rsidR="00791698" w:rsidRDefault="00791698" w:rsidP="00791698">
      <w:pPr>
        <w:rPr>
          <w:rFonts w:hint="eastAsia"/>
          <w:lang w:eastAsia="ko-KR"/>
        </w:rPr>
      </w:pPr>
    </w:p>
    <w:p w14:paraId="6F14A0E6" w14:textId="77777777" w:rsidR="00791698" w:rsidRDefault="00791698" w:rsidP="00791698">
      <w:pPr>
        <w:rPr>
          <w:rFonts w:hint="eastAsia"/>
          <w:lang w:eastAsia="ko-KR"/>
        </w:rPr>
      </w:pPr>
    </w:p>
    <w:p w14:paraId="056D8BEC" w14:textId="77777777" w:rsidR="00791698" w:rsidRDefault="00791698" w:rsidP="00791698">
      <w:pPr>
        <w:rPr>
          <w:rFonts w:hint="eastAsia"/>
          <w:lang w:eastAsia="ko-KR"/>
        </w:rPr>
      </w:pPr>
    </w:p>
    <w:p w14:paraId="569D93A8" w14:textId="77777777" w:rsidR="00791698" w:rsidRDefault="00791698" w:rsidP="00791698">
      <w:pPr>
        <w:rPr>
          <w:rFonts w:hint="eastAsia"/>
          <w:lang w:eastAsia="ko-KR"/>
        </w:rPr>
      </w:pPr>
    </w:p>
    <w:p w14:paraId="76367356" w14:textId="77777777" w:rsidR="00791698" w:rsidRDefault="00791698" w:rsidP="00791698">
      <w:pPr>
        <w:rPr>
          <w:rFonts w:hint="eastAsia"/>
          <w:lang w:eastAsia="ko-KR"/>
        </w:rPr>
      </w:pPr>
    </w:p>
    <w:p w14:paraId="21F3AC3F" w14:textId="77777777" w:rsidR="00791698" w:rsidRDefault="00791698" w:rsidP="00791698">
      <w:pPr>
        <w:rPr>
          <w:rFonts w:hint="eastAsia"/>
          <w:lang w:eastAsia="ko-KR"/>
        </w:rPr>
      </w:pPr>
    </w:p>
    <w:p w14:paraId="1C23A60F" w14:textId="77777777" w:rsidR="00791698" w:rsidRDefault="00791698" w:rsidP="00791698">
      <w:pPr>
        <w:rPr>
          <w:rFonts w:hint="eastAsia"/>
          <w:lang w:eastAsia="ko-KR"/>
        </w:rPr>
      </w:pPr>
    </w:p>
    <w:p w14:paraId="1EA657A1" w14:textId="77777777" w:rsidR="00791698" w:rsidRDefault="00791698" w:rsidP="00791698">
      <w:pPr>
        <w:rPr>
          <w:rFonts w:hint="eastAsia"/>
          <w:lang w:eastAsia="ko-KR"/>
        </w:rPr>
      </w:pPr>
    </w:p>
    <w:p w14:paraId="6E7C8E95" w14:textId="77777777" w:rsidR="00791698" w:rsidRDefault="00791698" w:rsidP="00791698">
      <w:pPr>
        <w:rPr>
          <w:rFonts w:hint="eastAsia"/>
          <w:lang w:eastAsia="ko-KR"/>
        </w:rPr>
      </w:pPr>
    </w:p>
    <w:p w14:paraId="3B76D4D4" w14:textId="77777777" w:rsidR="00791698" w:rsidRDefault="00791698" w:rsidP="00791698">
      <w:pPr>
        <w:rPr>
          <w:rFonts w:hint="eastAsia"/>
          <w:lang w:eastAsia="ko-KR"/>
        </w:rPr>
      </w:pPr>
    </w:p>
    <w:p w14:paraId="58CF95AB" w14:textId="77777777" w:rsidR="00791698" w:rsidRDefault="00791698" w:rsidP="00791698">
      <w:pPr>
        <w:rPr>
          <w:rFonts w:hint="eastAsia"/>
          <w:lang w:eastAsia="ko-KR"/>
        </w:rPr>
      </w:pPr>
    </w:p>
    <w:p w14:paraId="2EAD93FE" w14:textId="77777777" w:rsidR="00791698" w:rsidRDefault="00791698" w:rsidP="00791698">
      <w:pPr>
        <w:rPr>
          <w:rFonts w:hint="eastAsia"/>
          <w:lang w:eastAsia="ko-KR"/>
        </w:rPr>
      </w:pPr>
    </w:p>
    <w:p w14:paraId="79CFAB38" w14:textId="77777777" w:rsidR="00791698" w:rsidRDefault="00791698" w:rsidP="00791698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등록한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알림창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</w:p>
    <w:p w14:paraId="2EE871F0" w14:textId="77777777" w:rsidR="00791698" w:rsidRDefault="00791698" w:rsidP="00791698">
      <w:pPr>
        <w:rPr>
          <w:rFonts w:hint="eastAsia"/>
          <w:lang w:eastAsia="ko-KR"/>
        </w:rPr>
      </w:pPr>
    </w:p>
    <w:p w14:paraId="2667E1ED" w14:textId="77777777" w:rsidR="00791698" w:rsidRDefault="00791698" w:rsidP="00791698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76498459" wp14:editId="7D673F37">
            <wp:extent cx="1581150" cy="2352675"/>
            <wp:effectExtent l="0" t="0" r="0" b="9525"/>
            <wp:docPr id="21" name="그림 21" descr="C:\Users\User\Desktop\3학년\안드로이드\KakaoTalk_20240530_175520976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3학년\안드로이드\KakaoTalk_20240530_175520976_01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34D11" w14:textId="77777777" w:rsidR="00791698" w:rsidRDefault="00791698" w:rsidP="00791698">
      <w:pPr>
        <w:rPr>
          <w:rFonts w:hint="eastAsia"/>
          <w:lang w:eastAsia="ko-KR"/>
        </w:rPr>
      </w:pPr>
    </w:p>
    <w:p w14:paraId="7A52FD7D" w14:textId="77777777" w:rsidR="00791698" w:rsidRDefault="00791698" w:rsidP="00791698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currentMemberId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exampleMemberId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MemberId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</w:p>
    <w:p w14:paraId="5CD38DAF" w14:textId="77777777" w:rsidR="00791698" w:rsidRDefault="00791698" w:rsidP="00791698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바로</w:t>
      </w:r>
      <w:r>
        <w:rPr>
          <w:rFonts w:hint="eastAsia"/>
          <w:lang w:eastAsia="ko-KR"/>
        </w:rPr>
        <w:t xml:space="preserve"> MemberId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시간이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없어집니다</w:t>
      </w:r>
      <w:r>
        <w:rPr>
          <w:rFonts w:hint="eastAsia"/>
          <w:lang w:eastAsia="ko-KR"/>
        </w:rPr>
        <w:t>.)</w:t>
      </w:r>
    </w:p>
    <w:p w14:paraId="3AEF545B" w14:textId="77777777" w:rsidR="00791698" w:rsidRDefault="00791698" w:rsidP="00791698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7CF12EF7" wp14:editId="4BA3C206">
            <wp:extent cx="1752600" cy="3019425"/>
            <wp:effectExtent l="0" t="0" r="0" b="9525"/>
            <wp:docPr id="22" name="그림 22" descr="C:\Users\User\Desktop\3학년\안드로이드\KakaoTalk_20240530_1755209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3학년\안드로이드\KakaoTalk_20240530_175520976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4027A" w14:textId="77777777" w:rsidR="00791698" w:rsidRDefault="00791698" w:rsidP="00791698">
      <w:pPr>
        <w:rPr>
          <w:rFonts w:hint="eastAsia"/>
          <w:lang w:eastAsia="ko-KR"/>
        </w:rPr>
      </w:pPr>
    </w:p>
    <w:p w14:paraId="4CC12C91" w14:textId="77777777" w:rsidR="008172EF" w:rsidRDefault="008172EF" w:rsidP="00791698">
      <w:pPr>
        <w:rPr>
          <w:rFonts w:hint="eastAsia"/>
          <w:lang w:eastAsia="ko-KR"/>
        </w:rPr>
      </w:pPr>
    </w:p>
    <w:p w14:paraId="29D79337" w14:textId="77777777" w:rsidR="008172EF" w:rsidRDefault="008172EF" w:rsidP="00791698">
      <w:pPr>
        <w:rPr>
          <w:rFonts w:hint="eastAsia"/>
          <w:lang w:eastAsia="ko-KR"/>
        </w:rPr>
      </w:pPr>
    </w:p>
    <w:p w14:paraId="4E3764F8" w14:textId="77777777" w:rsidR="008172EF" w:rsidRDefault="008172EF" w:rsidP="00791698">
      <w:pPr>
        <w:rPr>
          <w:rFonts w:hint="eastAsia"/>
          <w:lang w:eastAsia="ko-KR"/>
        </w:rPr>
      </w:pPr>
    </w:p>
    <w:p w14:paraId="3E295C94" w14:textId="77777777" w:rsidR="008172EF" w:rsidRDefault="008172EF" w:rsidP="00791698">
      <w:pPr>
        <w:rPr>
          <w:rFonts w:hint="eastAsia"/>
          <w:lang w:eastAsia="ko-KR"/>
        </w:rPr>
      </w:pPr>
    </w:p>
    <w:p w14:paraId="53D1757A" w14:textId="77777777" w:rsidR="008172EF" w:rsidRDefault="008172EF" w:rsidP="00791698">
      <w:pPr>
        <w:rPr>
          <w:rFonts w:hint="eastAsia"/>
          <w:lang w:eastAsia="ko-KR"/>
        </w:rPr>
      </w:pPr>
    </w:p>
    <w:p w14:paraId="2594AFC0" w14:textId="77777777" w:rsidR="008172EF" w:rsidRDefault="008172EF" w:rsidP="00791698">
      <w:pPr>
        <w:rPr>
          <w:rFonts w:hint="eastAsia"/>
          <w:lang w:eastAsia="ko-KR"/>
        </w:rPr>
      </w:pPr>
    </w:p>
    <w:p w14:paraId="542717D7" w14:textId="77777777" w:rsidR="008172EF" w:rsidRDefault="008172EF" w:rsidP="00791698">
      <w:pPr>
        <w:rPr>
          <w:rFonts w:hint="eastAsia"/>
          <w:lang w:eastAsia="ko-KR"/>
        </w:rPr>
      </w:pPr>
    </w:p>
    <w:p w14:paraId="7586AC35" w14:textId="77777777" w:rsidR="00791698" w:rsidRPr="00E8687C" w:rsidRDefault="00791698" w:rsidP="00E8687C">
      <w:pPr>
        <w:rPr>
          <w:rFonts w:hint="eastAsia"/>
          <w:lang w:eastAsia="ko-KR"/>
        </w:rPr>
      </w:pPr>
    </w:p>
    <w:p w14:paraId="27E8E06B" w14:textId="428894FA" w:rsidR="00E8687C" w:rsidRDefault="00791698" w:rsidP="00D93994">
      <w:pPr>
        <w:pStyle w:val="5"/>
        <w:ind w:left="920" w:right="200"/>
        <w:rPr>
          <w:rFonts w:hint="eastAsia"/>
          <w:lang w:eastAsia="ko-KR"/>
        </w:rPr>
      </w:pPr>
      <w:r>
        <w:rPr>
          <w:lang w:eastAsia="ko-KR"/>
        </w:rPr>
        <w:lastRenderedPageBreak/>
        <w:t>개인</w:t>
      </w:r>
      <w:r>
        <w:rPr>
          <w:rFonts w:hint="eastAsia"/>
          <w:lang w:eastAsia="ko-KR"/>
        </w:rPr>
        <w:t xml:space="preserve"> </w:t>
      </w:r>
      <w:r w:rsidR="008172EF">
        <w:rPr>
          <w:rFonts w:hint="eastAsia"/>
          <w:lang w:eastAsia="ko-KR"/>
        </w:rPr>
        <w:t>구매</w:t>
      </w:r>
      <w:r>
        <w:rPr>
          <w:rFonts w:hint="eastAsia"/>
          <w:lang w:eastAsia="ko-KR"/>
        </w:rPr>
        <w:t>내역</w:t>
      </w:r>
      <w:r>
        <w:rPr>
          <w:rFonts w:hint="eastAsia"/>
          <w:lang w:eastAsia="ko-KR"/>
        </w:rPr>
        <w:t xml:space="preserve"> </w:t>
      </w:r>
      <w:r w:rsidR="00FE3B33">
        <w:rPr>
          <w:rFonts w:hint="eastAsia"/>
          <w:lang w:eastAsia="ko-KR"/>
        </w:rPr>
        <w:t>기능</w:t>
      </w:r>
    </w:p>
    <w:p w14:paraId="3165EAD9" w14:textId="31931A1E" w:rsidR="00791698" w:rsidRDefault="00791698" w:rsidP="00791698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>(Mypage)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개인</w:t>
      </w:r>
      <w:r>
        <w:rPr>
          <w:rFonts w:hint="eastAsia"/>
          <w:lang w:eastAsia="ko-KR"/>
        </w:rPr>
        <w:t xml:space="preserve"> </w:t>
      </w:r>
      <w:r w:rsidR="008172EF">
        <w:rPr>
          <w:rFonts w:hint="eastAsia"/>
          <w:lang w:eastAsia="ko-KR"/>
        </w:rPr>
        <w:t>구매</w:t>
      </w:r>
      <w:r>
        <w:rPr>
          <w:rFonts w:hint="eastAsia"/>
          <w:lang w:eastAsia="ko-KR"/>
        </w:rPr>
        <w:t>내역을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개인</w:t>
      </w:r>
      <w:r>
        <w:rPr>
          <w:rFonts w:hint="eastAsia"/>
          <w:lang w:eastAsia="ko-KR"/>
        </w:rPr>
        <w:t xml:space="preserve"> </w:t>
      </w:r>
      <w:r w:rsidR="008172EF">
        <w:rPr>
          <w:rFonts w:hint="eastAsia"/>
          <w:lang w:eastAsia="ko-KR"/>
        </w:rPr>
        <w:t>구매</w:t>
      </w:r>
      <w:r>
        <w:rPr>
          <w:rFonts w:hint="eastAsia"/>
          <w:lang w:eastAsia="ko-KR"/>
        </w:rPr>
        <w:t>내역의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상품명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가격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결제날짜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주문</w:t>
      </w:r>
      <w:r>
        <w:rPr>
          <w:rFonts w:hint="eastAsia"/>
          <w:lang w:eastAsia="ko-KR"/>
        </w:rPr>
        <w:t xml:space="preserve"> ID,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포인트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환불상태여부가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주문</w:t>
      </w:r>
      <w:r>
        <w:rPr>
          <w:rFonts w:hint="eastAsia"/>
          <w:lang w:eastAsia="ko-KR"/>
        </w:rPr>
        <w:t>ID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결제날짜만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리스트목록에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정보들은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알림창으로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보여지게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구현하였습니다</w:t>
      </w:r>
      <w:r>
        <w:rPr>
          <w:rFonts w:hint="eastAsia"/>
          <w:lang w:eastAsia="ko-KR"/>
        </w:rPr>
        <w:t>.</w:t>
      </w:r>
    </w:p>
    <w:p w14:paraId="735DCB56" w14:textId="77777777" w:rsidR="008172EF" w:rsidRDefault="008172EF" w:rsidP="00791698">
      <w:pPr>
        <w:rPr>
          <w:rFonts w:hint="eastAsia"/>
          <w:lang w:eastAsia="ko-KR"/>
        </w:rPr>
      </w:pPr>
    </w:p>
    <w:p w14:paraId="704E854B" w14:textId="49B28984" w:rsidR="008172EF" w:rsidRDefault="008172EF" w:rsidP="00791698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구매내역은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/ </w:t>
      </w:r>
      <w:r>
        <w:rPr>
          <w:rFonts w:hint="eastAsia"/>
          <w:lang w:eastAsia="ko-KR"/>
        </w:rPr>
        <w:t>비회원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752407E0" w14:textId="77777777" w:rsidR="00000070" w:rsidRDefault="00000070" w:rsidP="00791698">
      <w:pPr>
        <w:rPr>
          <w:rFonts w:hint="eastAsia"/>
          <w:lang w:eastAsia="ko-KR"/>
        </w:rPr>
      </w:pPr>
    </w:p>
    <w:p w14:paraId="024F202E" w14:textId="6A240FF5" w:rsidR="00000070" w:rsidRDefault="00000070" w:rsidP="00791698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0485215E" w14:textId="780D3BDD" w:rsidR="00000070" w:rsidRDefault="003A58D0" w:rsidP="00791698">
      <w:pPr>
        <w:rPr>
          <w:rFonts w:hint="eastAsia"/>
          <w:lang w:eastAsia="ko-KR"/>
        </w:rPr>
      </w:pPr>
      <w:r w:rsidRPr="003A58D0">
        <w:rPr>
          <w:lang w:eastAsia="ko-KR"/>
        </w:rPr>
        <w:drawing>
          <wp:inline distT="0" distB="0" distL="0" distR="0" wp14:anchorId="2EBE79EF" wp14:editId="5F9029D8">
            <wp:extent cx="5943600" cy="3296285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35E3" w14:textId="77777777" w:rsidR="003A58D0" w:rsidRDefault="003A58D0" w:rsidP="00791698">
      <w:pPr>
        <w:rPr>
          <w:rFonts w:hint="eastAsia"/>
          <w:lang w:eastAsia="ko-KR"/>
        </w:rPr>
      </w:pPr>
    </w:p>
    <w:p w14:paraId="41FA06F4" w14:textId="4C64C00B" w:rsidR="003A58D0" w:rsidRDefault="003A58D0" w:rsidP="00791698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날짜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“</w:t>
      </w:r>
      <w:r>
        <w:rPr>
          <w:rFonts w:hint="eastAsia"/>
          <w:lang w:eastAsia="ko-KR"/>
        </w:rPr>
        <w:t>yyyy-mm-dd</w:t>
      </w:r>
      <w:r>
        <w:rPr>
          <w:lang w:eastAsia="ko-KR"/>
        </w:rPr>
        <w:t>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같습니다</w:t>
      </w:r>
      <w:r>
        <w:rPr>
          <w:rFonts w:hint="eastAsia"/>
          <w:lang w:eastAsia="ko-KR"/>
        </w:rPr>
        <w:t>.</w:t>
      </w:r>
    </w:p>
    <w:p w14:paraId="5028550A" w14:textId="77777777" w:rsidR="003A58D0" w:rsidRDefault="003A58D0" w:rsidP="00791698">
      <w:pPr>
        <w:rPr>
          <w:rFonts w:hint="eastAsia"/>
          <w:lang w:eastAsia="ko-KR"/>
        </w:rPr>
      </w:pPr>
    </w:p>
    <w:p w14:paraId="365341D1" w14:textId="574F82DF" w:rsidR="003A58D0" w:rsidRDefault="003A58D0" w:rsidP="00791698">
      <w:pPr>
        <w:rPr>
          <w:rFonts w:hint="eastAsia"/>
          <w:lang w:eastAsia="ko-KR"/>
        </w:rPr>
      </w:pPr>
      <w:r w:rsidRPr="003A58D0">
        <w:rPr>
          <w:lang w:eastAsia="ko-KR"/>
        </w:rPr>
        <w:drawing>
          <wp:inline distT="0" distB="0" distL="0" distR="0" wp14:anchorId="205C7A95" wp14:editId="2D2E662D">
            <wp:extent cx="5629274" cy="2847975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A3A1" w14:textId="77777777" w:rsidR="008172EF" w:rsidRDefault="008172EF" w:rsidP="00791698">
      <w:pPr>
        <w:rPr>
          <w:rFonts w:hint="eastAsia"/>
          <w:lang w:eastAsia="ko-KR"/>
        </w:rPr>
      </w:pPr>
    </w:p>
    <w:p w14:paraId="30543380" w14:textId="14662043" w:rsidR="008172EF" w:rsidRDefault="008172EF" w:rsidP="008172EF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비회원일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33F6CE31" w14:textId="63CADD97" w:rsidR="008172EF" w:rsidRDefault="008172EF" w:rsidP="008172EF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535901F0" wp14:editId="377212F7">
            <wp:extent cx="1914525" cy="2819400"/>
            <wp:effectExtent l="0" t="0" r="9525" b="0"/>
            <wp:docPr id="31" name="그림 31" descr="C:\Users\User\Desktop\3학년\안드로이드\KakaoTalk_20240530_2005156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3학년\안드로이드\KakaoTalk_20240530_200515660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25A34" w14:textId="77777777" w:rsidR="008172EF" w:rsidRDefault="008172EF" w:rsidP="00791698">
      <w:pPr>
        <w:rPr>
          <w:rFonts w:hint="eastAsia"/>
          <w:lang w:eastAsia="ko-KR"/>
        </w:rPr>
      </w:pPr>
    </w:p>
    <w:p w14:paraId="2F5B6125" w14:textId="5A25BE52" w:rsidR="008172EF" w:rsidRDefault="008172EF" w:rsidP="00791698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310020DA" wp14:editId="2B39355E">
            <wp:extent cx="1914525" cy="3162300"/>
            <wp:effectExtent l="0" t="0" r="9525" b="0"/>
            <wp:docPr id="32" name="그림 32" descr="C:\Users\User\Desktop\3학년\안드로이드\KakaoTalk_20240530_200515660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3학년\안드로이드\KakaoTalk_20240530_200515660_01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DB8E8" w14:textId="77777777" w:rsidR="008D3F03" w:rsidRDefault="008D3F03" w:rsidP="00791698">
      <w:pPr>
        <w:rPr>
          <w:rFonts w:hint="eastAsia"/>
          <w:lang w:eastAsia="ko-KR"/>
        </w:rPr>
      </w:pPr>
    </w:p>
    <w:p w14:paraId="511B40B2" w14:textId="77777777" w:rsidR="008D3F03" w:rsidRDefault="008D3F03" w:rsidP="00791698">
      <w:pPr>
        <w:rPr>
          <w:rFonts w:hint="eastAsia"/>
          <w:lang w:eastAsia="ko-KR"/>
        </w:rPr>
      </w:pPr>
    </w:p>
    <w:p w14:paraId="7ACA6AB2" w14:textId="77777777" w:rsidR="008172EF" w:rsidRDefault="008172EF" w:rsidP="00791698">
      <w:pPr>
        <w:rPr>
          <w:rFonts w:hint="eastAsia"/>
          <w:lang w:eastAsia="ko-KR"/>
        </w:rPr>
      </w:pPr>
    </w:p>
    <w:p w14:paraId="68128D32" w14:textId="77777777" w:rsidR="003A58D0" w:rsidRDefault="003A58D0" w:rsidP="00791698">
      <w:pPr>
        <w:rPr>
          <w:rFonts w:hint="eastAsia"/>
          <w:lang w:eastAsia="ko-KR"/>
        </w:rPr>
      </w:pPr>
    </w:p>
    <w:p w14:paraId="2ABFAC3E" w14:textId="77777777" w:rsidR="003A58D0" w:rsidRDefault="003A58D0" w:rsidP="00791698">
      <w:pPr>
        <w:rPr>
          <w:rFonts w:hint="eastAsia"/>
          <w:lang w:eastAsia="ko-KR"/>
        </w:rPr>
      </w:pPr>
    </w:p>
    <w:p w14:paraId="163F8611" w14:textId="77777777" w:rsidR="003A58D0" w:rsidRDefault="003A58D0" w:rsidP="00791698">
      <w:pPr>
        <w:rPr>
          <w:rFonts w:hint="eastAsia"/>
          <w:lang w:eastAsia="ko-KR"/>
        </w:rPr>
      </w:pPr>
    </w:p>
    <w:p w14:paraId="1E06EEDA" w14:textId="77777777" w:rsidR="003A58D0" w:rsidRDefault="003A58D0" w:rsidP="00791698">
      <w:pPr>
        <w:rPr>
          <w:rFonts w:hint="eastAsia"/>
          <w:lang w:eastAsia="ko-KR"/>
        </w:rPr>
      </w:pPr>
    </w:p>
    <w:p w14:paraId="0B05EF46" w14:textId="77777777" w:rsidR="003A58D0" w:rsidRDefault="003A58D0" w:rsidP="00791698">
      <w:pPr>
        <w:rPr>
          <w:rFonts w:hint="eastAsia"/>
          <w:lang w:eastAsia="ko-KR"/>
        </w:rPr>
      </w:pPr>
    </w:p>
    <w:p w14:paraId="7DB90E3E" w14:textId="77777777" w:rsidR="003A58D0" w:rsidRDefault="003A58D0" w:rsidP="00791698">
      <w:pPr>
        <w:rPr>
          <w:rFonts w:hint="eastAsia"/>
          <w:lang w:eastAsia="ko-KR"/>
        </w:rPr>
      </w:pPr>
    </w:p>
    <w:p w14:paraId="3F645B1B" w14:textId="77777777" w:rsidR="003A58D0" w:rsidRDefault="003A58D0" w:rsidP="00791698">
      <w:pPr>
        <w:rPr>
          <w:rFonts w:hint="eastAsia"/>
          <w:lang w:eastAsia="ko-KR"/>
        </w:rPr>
      </w:pPr>
    </w:p>
    <w:p w14:paraId="426C1577" w14:textId="57947194" w:rsidR="008172EF" w:rsidRDefault="008172EF" w:rsidP="008172EF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회원일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74D61799" w14:textId="28F55D95" w:rsidR="008172EF" w:rsidRDefault="008172EF" w:rsidP="008172EF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4F892343" wp14:editId="74277FF9">
            <wp:extent cx="1800225" cy="2447925"/>
            <wp:effectExtent l="0" t="0" r="9525" b="9525"/>
            <wp:docPr id="33" name="그림 33" descr="C:\Users\User\Desktop\3학년\안드로이드\KakaoTalk_20240530_2005224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3학년\안드로이드\KakaoTalk_20240530_200522421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57443" w14:textId="77777777" w:rsidR="008172EF" w:rsidRDefault="008172EF" w:rsidP="008172EF">
      <w:pPr>
        <w:rPr>
          <w:rFonts w:hint="eastAsia"/>
          <w:lang w:eastAsia="ko-KR"/>
        </w:rPr>
      </w:pPr>
    </w:p>
    <w:p w14:paraId="1129EB1C" w14:textId="2D65F7EE" w:rsidR="008172EF" w:rsidRDefault="008172EF" w:rsidP="008172EF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6DE91314" wp14:editId="5B5D37E0">
            <wp:extent cx="1800225" cy="2924175"/>
            <wp:effectExtent l="0" t="0" r="9525" b="9525"/>
            <wp:docPr id="34" name="그림 34" descr="C:\Users\User\Desktop\3학년\안드로이드\KakaoTalk_20240530_200522421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3학년\안드로이드\KakaoTalk_20240530_200522421_01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578F3" w14:textId="77777777" w:rsidR="00D306A0" w:rsidRDefault="00D306A0" w:rsidP="008172EF">
      <w:pPr>
        <w:rPr>
          <w:rFonts w:hint="eastAsia"/>
          <w:lang w:eastAsia="ko-KR"/>
        </w:rPr>
      </w:pPr>
    </w:p>
    <w:p w14:paraId="786DBD51" w14:textId="77777777" w:rsidR="00D306A0" w:rsidRDefault="00D306A0" w:rsidP="008172EF">
      <w:pPr>
        <w:rPr>
          <w:rFonts w:hint="eastAsia"/>
          <w:lang w:eastAsia="ko-KR"/>
        </w:rPr>
      </w:pPr>
    </w:p>
    <w:p w14:paraId="2504D1BA" w14:textId="77777777" w:rsidR="00D306A0" w:rsidRDefault="00D306A0" w:rsidP="008172EF">
      <w:pPr>
        <w:rPr>
          <w:rFonts w:hint="eastAsia"/>
          <w:lang w:eastAsia="ko-KR"/>
        </w:rPr>
      </w:pPr>
    </w:p>
    <w:p w14:paraId="44EE8571" w14:textId="77777777" w:rsidR="00D306A0" w:rsidRDefault="00D306A0" w:rsidP="008172EF">
      <w:pPr>
        <w:rPr>
          <w:rFonts w:hint="eastAsia"/>
          <w:lang w:eastAsia="ko-KR"/>
        </w:rPr>
      </w:pPr>
    </w:p>
    <w:p w14:paraId="0D8214B9" w14:textId="77777777" w:rsidR="00D306A0" w:rsidRDefault="00D306A0" w:rsidP="008172EF">
      <w:pPr>
        <w:rPr>
          <w:rFonts w:hint="eastAsia"/>
          <w:lang w:eastAsia="ko-KR"/>
        </w:rPr>
      </w:pPr>
    </w:p>
    <w:p w14:paraId="5261BA6C" w14:textId="77777777" w:rsidR="00D306A0" w:rsidRDefault="00D306A0" w:rsidP="008172EF">
      <w:pPr>
        <w:rPr>
          <w:rFonts w:hint="eastAsia"/>
          <w:lang w:eastAsia="ko-KR"/>
        </w:rPr>
      </w:pPr>
    </w:p>
    <w:p w14:paraId="0A39AA70" w14:textId="77777777" w:rsidR="00D306A0" w:rsidRDefault="00D306A0" w:rsidP="008172EF">
      <w:pPr>
        <w:rPr>
          <w:rFonts w:hint="eastAsia"/>
          <w:lang w:eastAsia="ko-KR"/>
        </w:rPr>
      </w:pPr>
    </w:p>
    <w:p w14:paraId="614C3F10" w14:textId="77777777" w:rsidR="00D306A0" w:rsidRDefault="00D306A0" w:rsidP="008172EF">
      <w:pPr>
        <w:rPr>
          <w:rFonts w:hint="eastAsia"/>
          <w:lang w:eastAsia="ko-KR"/>
        </w:rPr>
      </w:pPr>
    </w:p>
    <w:p w14:paraId="451C2161" w14:textId="77777777" w:rsidR="00D306A0" w:rsidRDefault="00D306A0" w:rsidP="008172EF">
      <w:pPr>
        <w:rPr>
          <w:rFonts w:hint="eastAsia"/>
          <w:lang w:eastAsia="ko-KR"/>
        </w:rPr>
      </w:pPr>
    </w:p>
    <w:p w14:paraId="63395489" w14:textId="77777777" w:rsidR="00D306A0" w:rsidRDefault="00D306A0" w:rsidP="008172EF">
      <w:pPr>
        <w:rPr>
          <w:rFonts w:hint="eastAsia"/>
          <w:lang w:eastAsia="ko-KR"/>
        </w:rPr>
      </w:pPr>
    </w:p>
    <w:p w14:paraId="296D04DB" w14:textId="77777777" w:rsidR="00D306A0" w:rsidRDefault="00D306A0" w:rsidP="008172EF">
      <w:pPr>
        <w:rPr>
          <w:rFonts w:hint="eastAsia"/>
          <w:lang w:eastAsia="ko-KR"/>
        </w:rPr>
      </w:pPr>
    </w:p>
    <w:p w14:paraId="56600D6A" w14:textId="77777777" w:rsidR="00D306A0" w:rsidRDefault="00D306A0" w:rsidP="008172EF">
      <w:pPr>
        <w:rPr>
          <w:rFonts w:hint="eastAsia"/>
          <w:lang w:eastAsia="ko-KR"/>
        </w:rPr>
      </w:pPr>
    </w:p>
    <w:p w14:paraId="3DEF7CC4" w14:textId="77777777" w:rsidR="00D306A0" w:rsidRDefault="00D306A0" w:rsidP="008172EF">
      <w:pPr>
        <w:rPr>
          <w:rFonts w:hint="eastAsia"/>
          <w:lang w:eastAsia="ko-KR"/>
        </w:rPr>
      </w:pPr>
    </w:p>
    <w:p w14:paraId="27923C34" w14:textId="77777777" w:rsidR="00D306A0" w:rsidRDefault="00D306A0" w:rsidP="008172EF">
      <w:pPr>
        <w:rPr>
          <w:rFonts w:hint="eastAsia"/>
          <w:lang w:eastAsia="ko-KR"/>
        </w:rPr>
      </w:pPr>
    </w:p>
    <w:p w14:paraId="301C57EE" w14:textId="77777777" w:rsidR="00D306A0" w:rsidRDefault="00D306A0" w:rsidP="008172EF">
      <w:pPr>
        <w:rPr>
          <w:rFonts w:hint="eastAsia"/>
          <w:lang w:eastAsia="ko-KR"/>
        </w:rPr>
      </w:pPr>
    </w:p>
    <w:p w14:paraId="4A661269" w14:textId="17A91612" w:rsidR="00D306A0" w:rsidRDefault="00D306A0" w:rsidP="00D306A0">
      <w:pPr>
        <w:pStyle w:val="6"/>
        <w:ind w:left="920" w:right="200"/>
        <w:rPr>
          <w:rFonts w:hint="eastAsia"/>
          <w:lang w:eastAsia="ko-KR"/>
        </w:rPr>
      </w:pPr>
      <w:r>
        <w:rPr>
          <w:lang w:eastAsia="ko-KR"/>
        </w:rPr>
        <w:lastRenderedPageBreak/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다크모드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4CC07326" w14:textId="6B443FFA" w:rsidR="00D306A0" w:rsidRDefault="00D306A0" w:rsidP="00D306A0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UI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밝게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구현하였습니다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여기에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최신</w:t>
      </w:r>
      <w:r>
        <w:rPr>
          <w:rFonts w:hint="eastAsia"/>
          <w:lang w:eastAsia="ko-KR"/>
        </w:rPr>
        <w:t xml:space="preserve"> UI </w:t>
      </w:r>
      <w:r>
        <w:rPr>
          <w:rFonts w:hint="eastAsia"/>
          <w:lang w:eastAsia="ko-KR"/>
        </w:rPr>
        <w:t>트렌드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다크모드를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적용시켜서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다크모드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추가하였습니다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접속하면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상단에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모양의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다크모드가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다크모드가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우측상단의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모양에서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모양으로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바뀌고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구현하였습니다</w:t>
      </w:r>
      <w:r>
        <w:rPr>
          <w:rFonts w:hint="eastAsia"/>
          <w:lang w:eastAsia="ko-KR"/>
        </w:rPr>
        <w:t>.</w:t>
      </w:r>
    </w:p>
    <w:p w14:paraId="17C30E20" w14:textId="3101AE0E" w:rsidR="003A58D0" w:rsidRDefault="003A58D0" w:rsidP="00D306A0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</w:p>
    <w:p w14:paraId="287F0D0E" w14:textId="7F8868DC" w:rsidR="003A58D0" w:rsidRDefault="003A58D0" w:rsidP="00D306A0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배경색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텍스트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버튼배경색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 w:rsidR="005E4F7F">
        <w:rPr>
          <w:rFonts w:hint="eastAsia"/>
          <w:lang w:eastAsia="ko-KR"/>
        </w:rPr>
        <w:t>,</w:t>
      </w:r>
      <w:r w:rsidR="00717D28">
        <w:rPr>
          <w:rFonts w:hint="eastAsia"/>
          <w:lang w:eastAsia="ko-KR"/>
        </w:rPr>
        <w:t xml:space="preserve"> </w:t>
      </w:r>
      <w:r w:rsidR="005E4F7F">
        <w:rPr>
          <w:rFonts w:hint="eastAsia"/>
          <w:lang w:eastAsia="ko-KR"/>
        </w:rPr>
        <w:t>아이콘</w:t>
      </w:r>
      <w:r w:rsidR="005E4F7F">
        <w:rPr>
          <w:rFonts w:hint="eastAsia"/>
          <w:lang w:eastAsia="ko-KR"/>
        </w:rPr>
        <w:t xml:space="preserve"> </w:t>
      </w:r>
      <w:r w:rsidR="005E4F7F"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추가로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다크모드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버튼의</w:t>
      </w:r>
      <w:r>
        <w:rPr>
          <w:rFonts w:hint="eastAsia"/>
          <w:lang w:eastAsia="ko-KR"/>
        </w:rPr>
        <w:t xml:space="preserve"> </w:t>
      </w:r>
      <w:r w:rsidR="00EA0C97">
        <w:rPr>
          <w:rFonts w:hint="eastAsia"/>
          <w:lang w:eastAsia="ko-KR"/>
        </w:rPr>
        <w:t>아이콘을</w:t>
      </w:r>
      <w:r w:rsidR="005E4F7F">
        <w:rPr>
          <w:rFonts w:hint="eastAsia"/>
          <w:lang w:eastAsia="ko-KR"/>
        </w:rPr>
        <w:t xml:space="preserve"> </w:t>
      </w:r>
      <w:r w:rsidR="005E4F7F">
        <w:rPr>
          <w:rFonts w:hint="eastAsia"/>
          <w:lang w:eastAsia="ko-KR"/>
        </w:rPr>
        <w:t>비롯해서</w:t>
      </w:r>
      <w:r w:rsidR="005E4F7F">
        <w:rPr>
          <w:rFonts w:hint="eastAsia"/>
          <w:lang w:eastAsia="ko-KR"/>
        </w:rPr>
        <w:t xml:space="preserve"> </w:t>
      </w:r>
      <w:r w:rsidR="005E4F7F">
        <w:rPr>
          <w:rFonts w:hint="eastAsia"/>
          <w:lang w:eastAsia="ko-KR"/>
        </w:rPr>
        <w:t>관리자</w:t>
      </w:r>
      <w:r w:rsidR="005E4F7F">
        <w:rPr>
          <w:rFonts w:hint="eastAsia"/>
          <w:lang w:eastAsia="ko-KR"/>
        </w:rPr>
        <w:t xml:space="preserve"> </w:t>
      </w:r>
      <w:r w:rsidR="005E4F7F">
        <w:rPr>
          <w:rFonts w:hint="eastAsia"/>
          <w:lang w:eastAsia="ko-KR"/>
        </w:rPr>
        <w:t>메인</w:t>
      </w:r>
      <w:r w:rsidR="005E4F7F">
        <w:rPr>
          <w:rFonts w:hint="eastAsia"/>
          <w:lang w:eastAsia="ko-KR"/>
        </w:rPr>
        <w:t xml:space="preserve"> </w:t>
      </w:r>
      <w:r w:rsidR="005E4F7F">
        <w:rPr>
          <w:rFonts w:hint="eastAsia"/>
          <w:lang w:eastAsia="ko-KR"/>
        </w:rPr>
        <w:t>페이지의</w:t>
      </w:r>
      <w:r w:rsidR="005E4F7F">
        <w:rPr>
          <w:rFonts w:hint="eastAsia"/>
          <w:lang w:eastAsia="ko-KR"/>
        </w:rPr>
        <w:t xml:space="preserve"> </w:t>
      </w:r>
      <w:r w:rsidR="00EA0C97">
        <w:rPr>
          <w:rFonts w:hint="eastAsia"/>
          <w:lang w:eastAsia="ko-KR"/>
        </w:rPr>
        <w:t>아이콘</w:t>
      </w:r>
      <w:r w:rsidR="005E4F7F">
        <w:rPr>
          <w:rFonts w:hint="eastAsia"/>
          <w:lang w:eastAsia="ko-KR"/>
        </w:rPr>
        <w:t>들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변경됩니다</w:t>
      </w:r>
      <w:r>
        <w:rPr>
          <w:rFonts w:hint="eastAsia"/>
          <w:lang w:eastAsia="ko-KR"/>
        </w:rPr>
        <w:t>.</w:t>
      </w:r>
    </w:p>
    <w:p w14:paraId="0807FAF2" w14:textId="77777777" w:rsidR="003A58D0" w:rsidRDefault="003A58D0" w:rsidP="00D306A0">
      <w:pPr>
        <w:rPr>
          <w:rFonts w:hint="eastAsia"/>
          <w:lang w:eastAsia="ko-KR"/>
        </w:rPr>
      </w:pPr>
    </w:p>
    <w:p w14:paraId="3532CB1D" w14:textId="5DBCCA0E" w:rsidR="003A58D0" w:rsidRDefault="003A58D0" w:rsidP="00D306A0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2EA054ED" w14:textId="799CE389" w:rsidR="003A58D0" w:rsidRDefault="003A58D0" w:rsidP="00D306A0">
      <w:pPr>
        <w:rPr>
          <w:rFonts w:hint="eastAsia"/>
          <w:lang w:eastAsia="ko-KR"/>
        </w:rPr>
      </w:pPr>
      <w:r w:rsidRPr="003A58D0">
        <w:rPr>
          <w:lang w:eastAsia="ko-KR"/>
        </w:rPr>
        <w:drawing>
          <wp:inline distT="0" distB="0" distL="0" distR="0" wp14:anchorId="12D20797" wp14:editId="7AF55286">
            <wp:extent cx="4619625" cy="4752975"/>
            <wp:effectExtent l="0" t="0" r="9525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75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BCEA0" w14:textId="27342D85" w:rsidR="003A58D0" w:rsidRDefault="003A58D0" w:rsidP="00D306A0">
      <w:pPr>
        <w:rPr>
          <w:rFonts w:hint="eastAsia"/>
          <w:lang w:eastAsia="ko-KR"/>
        </w:rPr>
      </w:pPr>
    </w:p>
    <w:p w14:paraId="200CD42B" w14:textId="146C82A2" w:rsidR="003A58D0" w:rsidRDefault="002B3A3F" w:rsidP="00D306A0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극히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일부분입니다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결론부분에서</w:t>
      </w:r>
      <w:r>
        <w:rPr>
          <w:rFonts w:hint="eastAsia"/>
          <w:lang w:eastAsia="ko-KR"/>
        </w:rPr>
        <w:t xml:space="preserve"> ChangeMode.java </w:t>
      </w:r>
      <w:r>
        <w:rPr>
          <w:rFonts w:hint="eastAsia"/>
          <w:lang w:eastAsia="ko-KR"/>
        </w:rPr>
        <w:t>파일에서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3457389B" w14:textId="77777777" w:rsidR="00D306A0" w:rsidRDefault="00D306A0" w:rsidP="00D306A0">
      <w:pPr>
        <w:rPr>
          <w:rFonts w:hint="eastAsia"/>
          <w:lang w:eastAsia="ko-KR"/>
        </w:rPr>
      </w:pPr>
    </w:p>
    <w:p w14:paraId="6FFC427B" w14:textId="77777777" w:rsidR="00DE0F1D" w:rsidRDefault="00DE0F1D" w:rsidP="00D306A0">
      <w:pPr>
        <w:rPr>
          <w:rFonts w:hint="eastAsia"/>
          <w:lang w:eastAsia="ko-KR"/>
        </w:rPr>
      </w:pPr>
    </w:p>
    <w:p w14:paraId="3B8F4B84" w14:textId="77777777" w:rsidR="00DE0F1D" w:rsidRDefault="00DE0F1D" w:rsidP="00D306A0">
      <w:pPr>
        <w:rPr>
          <w:rFonts w:hint="eastAsia"/>
          <w:lang w:eastAsia="ko-KR"/>
        </w:rPr>
      </w:pPr>
    </w:p>
    <w:p w14:paraId="0350D0E9" w14:textId="77777777" w:rsidR="00DE0F1D" w:rsidRDefault="00DE0F1D" w:rsidP="00D306A0">
      <w:pPr>
        <w:rPr>
          <w:rFonts w:hint="eastAsia"/>
          <w:lang w:eastAsia="ko-KR"/>
        </w:rPr>
      </w:pPr>
    </w:p>
    <w:p w14:paraId="4E6B38D6" w14:textId="77777777" w:rsidR="00DE0F1D" w:rsidRDefault="00DE0F1D" w:rsidP="00D306A0">
      <w:pPr>
        <w:rPr>
          <w:rFonts w:hint="eastAsia"/>
          <w:lang w:eastAsia="ko-KR"/>
        </w:rPr>
      </w:pPr>
    </w:p>
    <w:p w14:paraId="02703A72" w14:textId="77777777" w:rsidR="00DE0F1D" w:rsidRDefault="00DE0F1D" w:rsidP="00D306A0">
      <w:pPr>
        <w:rPr>
          <w:rFonts w:hint="eastAsia"/>
          <w:lang w:eastAsia="ko-KR"/>
        </w:rPr>
      </w:pPr>
    </w:p>
    <w:p w14:paraId="267EE395" w14:textId="77777777" w:rsidR="00DE0F1D" w:rsidRDefault="00DE0F1D" w:rsidP="00D306A0">
      <w:pPr>
        <w:rPr>
          <w:rFonts w:hint="eastAsia"/>
          <w:lang w:eastAsia="ko-KR"/>
        </w:rPr>
      </w:pPr>
    </w:p>
    <w:p w14:paraId="6CED9F80" w14:textId="77777777" w:rsidR="00DE0F1D" w:rsidRDefault="00DE0F1D" w:rsidP="00D306A0">
      <w:pPr>
        <w:rPr>
          <w:rFonts w:hint="eastAsia"/>
          <w:lang w:eastAsia="ko-KR"/>
        </w:rPr>
      </w:pPr>
    </w:p>
    <w:p w14:paraId="1123639C" w14:textId="6544BFC5" w:rsidR="00D306A0" w:rsidRDefault="00496880" w:rsidP="0049688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라이트모드일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5C1FE2B6" w14:textId="77777777" w:rsidR="00496880" w:rsidRDefault="00496880" w:rsidP="00496880">
      <w:pPr>
        <w:rPr>
          <w:rFonts w:hint="eastAsia"/>
          <w:lang w:eastAsia="ko-KR"/>
        </w:rPr>
      </w:pPr>
    </w:p>
    <w:p w14:paraId="114E6F77" w14:textId="686949A2" w:rsidR="00496880" w:rsidRDefault="00496880" w:rsidP="00496880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61428660" wp14:editId="08CE3919">
            <wp:extent cx="1781175" cy="2571750"/>
            <wp:effectExtent l="0" t="0" r="9525" b="0"/>
            <wp:docPr id="37" name="그림 37" descr="C:\Users\User\Desktop\3학년\안드로이드\KakaoTalk_20240530_201633787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esktop\3학년\안드로이드\KakaoTalk_20240530_201633787_01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5029FF2B" wp14:editId="548183E7">
            <wp:extent cx="1781175" cy="2571750"/>
            <wp:effectExtent l="0" t="0" r="9525" b="0"/>
            <wp:docPr id="36" name="그림 36" descr="C:\Users\User\Desktop\3학년\안드로이드\KakaoTalk_20240530_2016337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esktop\3학년\안드로이드\KakaoTalk_20240530_201633787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762EFCD8" wp14:editId="3E4562F1">
            <wp:extent cx="1790700" cy="2571750"/>
            <wp:effectExtent l="0" t="0" r="0" b="0"/>
            <wp:docPr id="35" name="그림 35" descr="C:\Users\User\Desktop\3학년\안드로이드\KakaoTalk_20240530_201633787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3학년\안드로이드\KakaoTalk_20240530_201633787_02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18136" w14:textId="77777777" w:rsidR="00496880" w:rsidRDefault="00496880" w:rsidP="00496880">
      <w:pPr>
        <w:rPr>
          <w:rFonts w:hint="eastAsia"/>
          <w:lang w:eastAsia="ko-KR"/>
        </w:rPr>
      </w:pPr>
    </w:p>
    <w:p w14:paraId="79F696EE" w14:textId="034ABD17" w:rsidR="00496880" w:rsidRDefault="00496880" w:rsidP="0049688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다크모드일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197DCD0D" w14:textId="77777777" w:rsidR="00496880" w:rsidRDefault="00496880" w:rsidP="00496880">
      <w:pPr>
        <w:rPr>
          <w:rFonts w:hint="eastAsia"/>
          <w:lang w:eastAsia="ko-KR"/>
        </w:rPr>
      </w:pPr>
    </w:p>
    <w:p w14:paraId="3D82C081" w14:textId="55C7FDD0" w:rsidR="00496880" w:rsidRDefault="00496880" w:rsidP="00496880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2B8BE72C" wp14:editId="1EDA1578">
            <wp:extent cx="1781175" cy="2228850"/>
            <wp:effectExtent l="0" t="0" r="9525" b="0"/>
            <wp:docPr id="40" name="그림 40" descr="C:\Users\User\Desktop\3학년\안드로이드\KakaoTalk_20240530_201633787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esktop\3학년\안드로이드\KakaoTalk_20240530_201633787_04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31304EE3" wp14:editId="2D66F66F">
            <wp:extent cx="1781175" cy="2228850"/>
            <wp:effectExtent l="0" t="0" r="9525" b="0"/>
            <wp:docPr id="39" name="그림 39" descr="C:\Users\User\Desktop\3학년\안드로이드\KakaoTalk_20240530_201633787_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esktop\3학년\안드로이드\KakaoTalk_20240530_201633787_03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254F3461" wp14:editId="57E2E2D6">
            <wp:extent cx="1790700" cy="2228850"/>
            <wp:effectExtent l="0" t="0" r="0" b="0"/>
            <wp:docPr id="38" name="그림 38" descr="C:\Users\User\Desktop\3학년\안드로이드\KakaoTalk_20240530_201633787_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esktop\3학년\안드로이드\KakaoTalk_20240530_201633787_05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4FEB0" w14:textId="77777777" w:rsidR="00496880" w:rsidRDefault="00496880" w:rsidP="00496880">
      <w:pPr>
        <w:rPr>
          <w:rFonts w:hint="eastAsia"/>
          <w:lang w:eastAsia="ko-KR"/>
        </w:rPr>
      </w:pPr>
    </w:p>
    <w:p w14:paraId="444B82B3" w14:textId="0883A8B2" w:rsidR="00496880" w:rsidRDefault="00496880" w:rsidP="00496880">
      <w:pPr>
        <w:pStyle w:val="6"/>
        <w:ind w:left="920" w:right="200"/>
        <w:rPr>
          <w:rFonts w:hint="eastAsia"/>
          <w:lang w:eastAsia="ko-KR"/>
        </w:rPr>
      </w:pPr>
      <w:r>
        <w:rPr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321CE146" w14:textId="5457DD6C" w:rsidR="00121B35" w:rsidRDefault="00121B35" w:rsidP="00121B35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기능은</w:t>
      </w:r>
      <w:r>
        <w:rPr>
          <w:rFonts w:hint="eastAsia"/>
          <w:lang w:eastAsia="ko-KR"/>
        </w:rPr>
        <w:t xml:space="preserve"> TodoList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생각하시면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상단에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작성아이콘을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뜹니다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양식은</w:t>
      </w:r>
      <w:r>
        <w:rPr>
          <w:rFonts w:hint="eastAsia"/>
          <w:lang w:eastAsia="ko-KR"/>
        </w:rPr>
        <w:t xml:space="preserve"> hint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나와있는대로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작성해야합니다</w:t>
      </w:r>
      <w:r>
        <w:rPr>
          <w:rFonts w:hint="eastAsia"/>
          <w:lang w:eastAsia="ko-KR"/>
        </w:rPr>
        <w:t>.</w:t>
      </w:r>
      <w:r w:rsidR="00FE3B33">
        <w:rPr>
          <w:rFonts w:hint="eastAsia"/>
          <w:lang w:eastAsia="ko-KR"/>
        </w:rPr>
        <w:t xml:space="preserve"> </w:t>
      </w:r>
      <w:r w:rsidR="00FE3B33">
        <w:rPr>
          <w:rFonts w:hint="eastAsia"/>
          <w:lang w:eastAsia="ko-KR"/>
        </w:rPr>
        <w:t>데이터베이스는</w:t>
      </w:r>
      <w:r w:rsidR="00FE3B33">
        <w:rPr>
          <w:rFonts w:hint="eastAsia"/>
          <w:lang w:eastAsia="ko-KR"/>
        </w:rPr>
        <w:t xml:space="preserve"> SQLite</w:t>
      </w:r>
      <w:r w:rsidR="00FE3B33">
        <w:rPr>
          <w:rFonts w:hint="eastAsia"/>
          <w:lang w:eastAsia="ko-KR"/>
        </w:rPr>
        <w:t>를</w:t>
      </w:r>
      <w:r w:rsidR="00FE3B33">
        <w:rPr>
          <w:rFonts w:hint="eastAsia"/>
          <w:lang w:eastAsia="ko-KR"/>
        </w:rPr>
        <w:t xml:space="preserve"> </w:t>
      </w:r>
      <w:r w:rsidR="00FE3B33">
        <w:rPr>
          <w:rFonts w:hint="eastAsia"/>
          <w:lang w:eastAsia="ko-KR"/>
        </w:rPr>
        <w:t>사용하였습니다</w:t>
      </w:r>
      <w:r w:rsidR="00FE3B33">
        <w:rPr>
          <w:rFonts w:hint="eastAsia"/>
          <w:lang w:eastAsia="ko-KR"/>
        </w:rPr>
        <w:t xml:space="preserve">. </w:t>
      </w:r>
      <w:r w:rsidR="00FE3B33">
        <w:rPr>
          <w:rFonts w:hint="eastAsia"/>
          <w:lang w:eastAsia="ko-KR"/>
        </w:rPr>
        <w:t>이유는</w:t>
      </w:r>
      <w:r w:rsidR="00FE3B33">
        <w:rPr>
          <w:rFonts w:hint="eastAsia"/>
          <w:lang w:eastAsia="ko-KR"/>
        </w:rPr>
        <w:t xml:space="preserve"> </w:t>
      </w:r>
      <w:r w:rsidR="00FE3B33">
        <w:rPr>
          <w:rFonts w:hint="eastAsia"/>
          <w:lang w:eastAsia="ko-KR"/>
        </w:rPr>
        <w:t>관리자가</w:t>
      </w:r>
      <w:r w:rsidR="00FE3B33">
        <w:rPr>
          <w:rFonts w:hint="eastAsia"/>
          <w:lang w:eastAsia="ko-KR"/>
        </w:rPr>
        <w:t xml:space="preserve"> </w:t>
      </w:r>
      <w:r w:rsidR="00FE3B33">
        <w:rPr>
          <w:rFonts w:hint="eastAsia"/>
          <w:lang w:eastAsia="ko-KR"/>
        </w:rPr>
        <w:t>간단한</w:t>
      </w:r>
      <w:r w:rsidR="00FE3B33">
        <w:rPr>
          <w:rFonts w:hint="eastAsia"/>
          <w:lang w:eastAsia="ko-KR"/>
        </w:rPr>
        <w:t xml:space="preserve"> </w:t>
      </w:r>
      <w:r w:rsidR="00FE3B33">
        <w:rPr>
          <w:rFonts w:hint="eastAsia"/>
          <w:lang w:eastAsia="ko-KR"/>
        </w:rPr>
        <w:t>데이터만</w:t>
      </w:r>
      <w:r w:rsidR="00FE3B33">
        <w:rPr>
          <w:rFonts w:hint="eastAsia"/>
          <w:lang w:eastAsia="ko-KR"/>
        </w:rPr>
        <w:t xml:space="preserve"> </w:t>
      </w:r>
      <w:r w:rsidR="00FE3B33">
        <w:rPr>
          <w:rFonts w:hint="eastAsia"/>
          <w:lang w:eastAsia="ko-KR"/>
        </w:rPr>
        <w:t>등록하는</w:t>
      </w:r>
      <w:r w:rsidR="00FE3B33">
        <w:rPr>
          <w:rFonts w:hint="eastAsia"/>
          <w:lang w:eastAsia="ko-KR"/>
        </w:rPr>
        <w:t xml:space="preserve"> </w:t>
      </w:r>
      <w:r w:rsidR="00FE3B33">
        <w:rPr>
          <w:rFonts w:hint="eastAsia"/>
          <w:lang w:eastAsia="ko-KR"/>
        </w:rPr>
        <w:t>기능이므로</w:t>
      </w:r>
      <w:r w:rsidR="00FE3B33">
        <w:rPr>
          <w:rFonts w:hint="eastAsia"/>
          <w:lang w:eastAsia="ko-KR"/>
        </w:rPr>
        <w:t xml:space="preserve"> </w:t>
      </w:r>
      <w:r w:rsidR="00FE3B33">
        <w:rPr>
          <w:rFonts w:hint="eastAsia"/>
          <w:lang w:eastAsia="ko-KR"/>
        </w:rPr>
        <w:t>안드로이드</w:t>
      </w:r>
      <w:r w:rsidR="00FE3B33">
        <w:rPr>
          <w:rFonts w:hint="eastAsia"/>
          <w:lang w:eastAsia="ko-KR"/>
        </w:rPr>
        <w:t xml:space="preserve"> </w:t>
      </w:r>
      <w:r w:rsidR="00FE3B33">
        <w:rPr>
          <w:rFonts w:hint="eastAsia"/>
          <w:lang w:eastAsia="ko-KR"/>
        </w:rPr>
        <w:t>스튜디오에</w:t>
      </w:r>
      <w:r w:rsidR="00FE3B33">
        <w:rPr>
          <w:rFonts w:hint="eastAsia"/>
          <w:lang w:eastAsia="ko-KR"/>
        </w:rPr>
        <w:t xml:space="preserve"> </w:t>
      </w:r>
      <w:r w:rsidR="00FE3B33">
        <w:rPr>
          <w:rFonts w:hint="eastAsia"/>
          <w:lang w:eastAsia="ko-KR"/>
        </w:rPr>
        <w:t>내장된</w:t>
      </w:r>
      <w:r w:rsidR="00FE3B33">
        <w:rPr>
          <w:rFonts w:hint="eastAsia"/>
          <w:lang w:eastAsia="ko-KR"/>
        </w:rPr>
        <w:t xml:space="preserve"> SQLite</w:t>
      </w:r>
      <w:r w:rsidR="00FE3B33">
        <w:rPr>
          <w:rFonts w:hint="eastAsia"/>
          <w:lang w:eastAsia="ko-KR"/>
        </w:rPr>
        <w:t>를</w:t>
      </w:r>
      <w:r w:rsidR="00FE3B33">
        <w:rPr>
          <w:rFonts w:hint="eastAsia"/>
          <w:lang w:eastAsia="ko-KR"/>
        </w:rPr>
        <w:t xml:space="preserve"> </w:t>
      </w:r>
      <w:r w:rsidR="00FE3B33">
        <w:rPr>
          <w:rFonts w:hint="eastAsia"/>
          <w:lang w:eastAsia="ko-KR"/>
        </w:rPr>
        <w:t>사용하는</w:t>
      </w:r>
      <w:r w:rsidR="00FE3B33">
        <w:rPr>
          <w:rFonts w:hint="eastAsia"/>
          <w:lang w:eastAsia="ko-KR"/>
        </w:rPr>
        <w:t xml:space="preserve"> </w:t>
      </w:r>
      <w:r w:rsidR="00FE3B33">
        <w:rPr>
          <w:rFonts w:hint="eastAsia"/>
          <w:lang w:eastAsia="ko-KR"/>
        </w:rPr>
        <w:t>것이</w:t>
      </w:r>
      <w:r w:rsidR="00FE3B33">
        <w:rPr>
          <w:rFonts w:hint="eastAsia"/>
          <w:lang w:eastAsia="ko-KR"/>
        </w:rPr>
        <w:t xml:space="preserve"> </w:t>
      </w:r>
      <w:r w:rsidR="00FE3B33">
        <w:rPr>
          <w:rFonts w:hint="eastAsia"/>
          <w:lang w:eastAsia="ko-KR"/>
        </w:rPr>
        <w:t>좋을거</w:t>
      </w:r>
      <w:r w:rsidR="00FE3B33">
        <w:rPr>
          <w:rFonts w:hint="eastAsia"/>
          <w:lang w:eastAsia="ko-KR"/>
        </w:rPr>
        <w:t xml:space="preserve"> </w:t>
      </w:r>
      <w:r w:rsidR="00FE3B33">
        <w:rPr>
          <w:rFonts w:hint="eastAsia"/>
          <w:lang w:eastAsia="ko-KR"/>
        </w:rPr>
        <w:t>같다고</w:t>
      </w:r>
      <w:r w:rsidR="00FE3B33">
        <w:rPr>
          <w:rFonts w:hint="eastAsia"/>
          <w:lang w:eastAsia="ko-KR"/>
        </w:rPr>
        <w:t xml:space="preserve"> </w:t>
      </w:r>
      <w:r w:rsidR="00FE3B33">
        <w:rPr>
          <w:rFonts w:hint="eastAsia"/>
          <w:lang w:eastAsia="ko-KR"/>
        </w:rPr>
        <w:t>판단해서</w:t>
      </w:r>
      <w:r w:rsidR="00FE3B33">
        <w:rPr>
          <w:rFonts w:hint="eastAsia"/>
          <w:lang w:eastAsia="ko-KR"/>
        </w:rPr>
        <w:t xml:space="preserve"> SQLite</w:t>
      </w:r>
      <w:r w:rsidR="00FE3B33">
        <w:rPr>
          <w:rFonts w:hint="eastAsia"/>
          <w:lang w:eastAsia="ko-KR"/>
        </w:rPr>
        <w:t>를</w:t>
      </w:r>
      <w:r w:rsidR="00FE3B33">
        <w:rPr>
          <w:rFonts w:hint="eastAsia"/>
          <w:lang w:eastAsia="ko-KR"/>
        </w:rPr>
        <w:t xml:space="preserve"> </w:t>
      </w:r>
      <w:r w:rsidR="00FE3B33">
        <w:rPr>
          <w:rFonts w:hint="eastAsia"/>
          <w:lang w:eastAsia="ko-KR"/>
        </w:rPr>
        <w:t>사용하였습니다</w:t>
      </w:r>
      <w:r w:rsidR="00FE3B33">
        <w:rPr>
          <w:rFonts w:hint="eastAsia"/>
          <w:lang w:eastAsia="ko-KR"/>
        </w:rPr>
        <w:t>.</w:t>
      </w:r>
    </w:p>
    <w:p w14:paraId="49D66ACD" w14:textId="77777777" w:rsidR="00FE3B33" w:rsidRDefault="00FE3B33" w:rsidP="00121B35">
      <w:pPr>
        <w:rPr>
          <w:rFonts w:hint="eastAsia"/>
          <w:lang w:eastAsia="ko-KR"/>
        </w:rPr>
      </w:pPr>
    </w:p>
    <w:p w14:paraId="730CD035" w14:textId="7E061333" w:rsidR="00DE0F1D" w:rsidRDefault="00DE0F1D" w:rsidP="00121B35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4A1B885C" w14:textId="033C5377" w:rsidR="00DE0F1D" w:rsidRDefault="00DE0F1D" w:rsidP="00121B35">
      <w:pPr>
        <w:rPr>
          <w:rFonts w:hint="eastAsia"/>
          <w:lang w:eastAsia="ko-KR"/>
        </w:rPr>
      </w:pPr>
      <w:r w:rsidRPr="00DE0F1D">
        <w:rPr>
          <w:lang w:eastAsia="ko-KR"/>
        </w:rPr>
        <w:lastRenderedPageBreak/>
        <w:drawing>
          <wp:inline distT="0" distB="0" distL="0" distR="0" wp14:anchorId="3C5AABBC" wp14:editId="7D7B2B47">
            <wp:extent cx="5696745" cy="3705742"/>
            <wp:effectExtent l="0" t="0" r="0" b="952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4DC8" w14:textId="77777777" w:rsidR="00DE0F1D" w:rsidRDefault="00DE0F1D" w:rsidP="00121B35">
      <w:pPr>
        <w:rPr>
          <w:rFonts w:hint="eastAsia"/>
          <w:lang w:eastAsia="ko-KR"/>
        </w:rPr>
      </w:pPr>
    </w:p>
    <w:p w14:paraId="0B56DA4B" w14:textId="7A1B4E8E" w:rsidR="00DE0F1D" w:rsidRDefault="00DE0F1D" w:rsidP="00121B35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등록하는</w:t>
      </w:r>
      <w:r>
        <w:rPr>
          <w:rFonts w:hint="eastAsia"/>
          <w:lang w:eastAsia="ko-KR"/>
        </w:rPr>
        <w:t xml:space="preserve"> insertTodo  </w:t>
      </w:r>
      <w:r>
        <w:rPr>
          <w:rFonts w:hint="eastAsia"/>
          <w:lang w:eastAsia="ko-KR"/>
        </w:rPr>
        <w:t>메서드입니다</w:t>
      </w:r>
      <w:r>
        <w:rPr>
          <w:rFonts w:hint="eastAsia"/>
          <w:lang w:eastAsia="ko-KR"/>
        </w:rPr>
        <w:t>.</w:t>
      </w:r>
    </w:p>
    <w:p w14:paraId="17BCD5F2" w14:textId="77777777" w:rsidR="00DE0F1D" w:rsidRDefault="00DE0F1D" w:rsidP="00121B35">
      <w:pPr>
        <w:rPr>
          <w:rFonts w:hint="eastAsia"/>
          <w:lang w:eastAsia="ko-KR"/>
        </w:rPr>
      </w:pPr>
    </w:p>
    <w:p w14:paraId="42685DEF" w14:textId="1FC87571" w:rsidR="00DE0F1D" w:rsidRDefault="00DE0F1D" w:rsidP="00121B35">
      <w:pPr>
        <w:rPr>
          <w:rFonts w:hint="eastAsia"/>
          <w:lang w:eastAsia="ko-KR"/>
        </w:rPr>
      </w:pPr>
      <w:r w:rsidRPr="00DE0F1D">
        <w:rPr>
          <w:lang w:eastAsia="ko-KR"/>
        </w:rPr>
        <w:drawing>
          <wp:inline distT="0" distB="0" distL="0" distR="0" wp14:anchorId="684E45EB" wp14:editId="1DDD285B">
            <wp:extent cx="5182324" cy="1619476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82324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F8AF" w14:textId="77777777" w:rsidR="00DE0F1D" w:rsidRDefault="00DE0F1D" w:rsidP="00121B35">
      <w:pPr>
        <w:rPr>
          <w:rFonts w:hint="eastAsia"/>
          <w:lang w:eastAsia="ko-KR"/>
        </w:rPr>
      </w:pPr>
    </w:p>
    <w:p w14:paraId="718E324E" w14:textId="199ADA11" w:rsidR="00DE0F1D" w:rsidRDefault="00DE0F1D" w:rsidP="00121B35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삭제하는</w:t>
      </w:r>
      <w:r>
        <w:rPr>
          <w:rFonts w:hint="eastAsia"/>
          <w:lang w:eastAsia="ko-KR"/>
        </w:rPr>
        <w:t xml:space="preserve"> deleteTodo </w:t>
      </w:r>
      <w:r>
        <w:rPr>
          <w:rFonts w:hint="eastAsia"/>
          <w:lang w:eastAsia="ko-KR"/>
        </w:rPr>
        <w:t>메서드입니다</w:t>
      </w:r>
      <w:r>
        <w:rPr>
          <w:rFonts w:hint="eastAsia"/>
          <w:lang w:eastAsia="ko-KR"/>
        </w:rPr>
        <w:t>.</w:t>
      </w:r>
    </w:p>
    <w:p w14:paraId="000CEFC4" w14:textId="77777777" w:rsidR="00DE0F1D" w:rsidRDefault="00DE0F1D" w:rsidP="00121B35">
      <w:pPr>
        <w:rPr>
          <w:rFonts w:hint="eastAsia"/>
          <w:lang w:eastAsia="ko-KR"/>
        </w:rPr>
      </w:pPr>
    </w:p>
    <w:p w14:paraId="5426246C" w14:textId="77777777" w:rsidR="001B64ED" w:rsidRDefault="001B64ED" w:rsidP="00121B35">
      <w:pPr>
        <w:rPr>
          <w:rFonts w:hint="eastAsia"/>
          <w:lang w:eastAsia="ko-KR"/>
        </w:rPr>
      </w:pPr>
    </w:p>
    <w:p w14:paraId="56501EDF" w14:textId="77777777" w:rsidR="001B64ED" w:rsidRDefault="001B64ED" w:rsidP="00121B35">
      <w:pPr>
        <w:rPr>
          <w:rFonts w:hint="eastAsia"/>
          <w:lang w:eastAsia="ko-KR"/>
        </w:rPr>
      </w:pPr>
    </w:p>
    <w:p w14:paraId="5ABD3078" w14:textId="77777777" w:rsidR="001B64ED" w:rsidRDefault="001B64ED" w:rsidP="00121B35">
      <w:pPr>
        <w:rPr>
          <w:rFonts w:hint="eastAsia"/>
          <w:lang w:eastAsia="ko-KR"/>
        </w:rPr>
      </w:pPr>
    </w:p>
    <w:p w14:paraId="26F9552B" w14:textId="77777777" w:rsidR="001B64ED" w:rsidRDefault="001B64ED" w:rsidP="00121B35">
      <w:pPr>
        <w:rPr>
          <w:rFonts w:hint="eastAsia"/>
          <w:lang w:eastAsia="ko-KR"/>
        </w:rPr>
      </w:pPr>
    </w:p>
    <w:p w14:paraId="464529D6" w14:textId="77777777" w:rsidR="001B64ED" w:rsidRDefault="001B64ED" w:rsidP="00121B35">
      <w:pPr>
        <w:rPr>
          <w:rFonts w:hint="eastAsia"/>
          <w:lang w:eastAsia="ko-KR"/>
        </w:rPr>
      </w:pPr>
    </w:p>
    <w:p w14:paraId="6662E110" w14:textId="77777777" w:rsidR="001B64ED" w:rsidRDefault="001B64ED" w:rsidP="00121B35">
      <w:pPr>
        <w:rPr>
          <w:rFonts w:hint="eastAsia"/>
          <w:lang w:eastAsia="ko-KR"/>
        </w:rPr>
      </w:pPr>
    </w:p>
    <w:p w14:paraId="7A611959" w14:textId="77777777" w:rsidR="001B64ED" w:rsidRDefault="001B64ED" w:rsidP="00121B35">
      <w:pPr>
        <w:rPr>
          <w:rFonts w:hint="eastAsia"/>
          <w:lang w:eastAsia="ko-KR"/>
        </w:rPr>
      </w:pPr>
    </w:p>
    <w:p w14:paraId="7A1652CE" w14:textId="77777777" w:rsidR="001B64ED" w:rsidRDefault="001B64ED" w:rsidP="00121B35">
      <w:pPr>
        <w:rPr>
          <w:rFonts w:hint="eastAsia"/>
          <w:lang w:eastAsia="ko-KR"/>
        </w:rPr>
      </w:pPr>
    </w:p>
    <w:p w14:paraId="4573A332" w14:textId="77777777" w:rsidR="001B64ED" w:rsidRDefault="001B64ED" w:rsidP="00121B35">
      <w:pPr>
        <w:rPr>
          <w:rFonts w:hint="eastAsia"/>
          <w:lang w:eastAsia="ko-KR"/>
        </w:rPr>
      </w:pPr>
    </w:p>
    <w:p w14:paraId="00488079" w14:textId="77777777" w:rsidR="001B64ED" w:rsidRDefault="001B64ED" w:rsidP="00121B35">
      <w:pPr>
        <w:rPr>
          <w:rFonts w:hint="eastAsia"/>
          <w:lang w:eastAsia="ko-KR"/>
        </w:rPr>
      </w:pPr>
    </w:p>
    <w:p w14:paraId="7875441F" w14:textId="77777777" w:rsidR="001B64ED" w:rsidRDefault="001B64ED" w:rsidP="00121B35">
      <w:pPr>
        <w:rPr>
          <w:rFonts w:hint="eastAsia"/>
          <w:lang w:eastAsia="ko-KR"/>
        </w:rPr>
      </w:pPr>
    </w:p>
    <w:p w14:paraId="45C352DF" w14:textId="34C29B2F" w:rsidR="001B64ED" w:rsidRDefault="001B64ED" w:rsidP="001B64ED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28C83A49" w14:textId="77777777" w:rsidR="001B64ED" w:rsidRDefault="001B64ED" w:rsidP="001B64ED">
      <w:pPr>
        <w:rPr>
          <w:rFonts w:hint="eastAsia"/>
          <w:lang w:eastAsia="ko-KR"/>
        </w:rPr>
      </w:pPr>
    </w:p>
    <w:p w14:paraId="2004073A" w14:textId="0A4F4028" w:rsidR="001B64ED" w:rsidRDefault="001B64ED" w:rsidP="001B64ED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1D5D07E3" wp14:editId="3B8EAB87">
            <wp:extent cx="1885950" cy="2266950"/>
            <wp:effectExtent l="0" t="0" r="0" b="0"/>
            <wp:docPr id="49" name="그림 49" descr="C:\Users\User\Desktop\3학년\안드로이드\KakaoTalk_20240530_2050552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Desktop\3학년\안드로이드\KakaoTalk_20240530_205055263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8D284" w14:textId="77777777" w:rsidR="001B64ED" w:rsidRDefault="001B64ED" w:rsidP="001B64ED">
      <w:pPr>
        <w:rPr>
          <w:rFonts w:hint="eastAsia"/>
          <w:lang w:eastAsia="ko-KR"/>
        </w:rPr>
      </w:pPr>
    </w:p>
    <w:p w14:paraId="13EDF2F6" w14:textId="0E0FDC60" w:rsidR="001B64ED" w:rsidRDefault="001B64ED" w:rsidP="001B64ED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우측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</w:p>
    <w:p w14:paraId="11861503" w14:textId="77777777" w:rsidR="001B64ED" w:rsidRDefault="001B64ED" w:rsidP="001B64ED">
      <w:pPr>
        <w:rPr>
          <w:rFonts w:hint="eastAsia"/>
          <w:lang w:eastAsia="ko-KR"/>
        </w:rPr>
      </w:pPr>
    </w:p>
    <w:p w14:paraId="6BC3497E" w14:textId="6BB3D7F8" w:rsidR="001B64ED" w:rsidRDefault="001B64ED" w:rsidP="001B64ED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6D7124C6" wp14:editId="012B8845">
            <wp:extent cx="1885950" cy="2114550"/>
            <wp:effectExtent l="0" t="0" r="0" b="0"/>
            <wp:docPr id="50" name="그림 50" descr="C:\Users\User\Desktop\3학년\안드로이드\KakaoTalk_20240530_205055263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esktop\3학년\안드로이드\KakaoTalk_20240530_205055263_01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6CF2" w14:textId="77777777" w:rsidR="001B64ED" w:rsidRDefault="001B64ED" w:rsidP="001B64ED">
      <w:pPr>
        <w:rPr>
          <w:rFonts w:hint="eastAsia"/>
          <w:lang w:eastAsia="ko-KR"/>
        </w:rPr>
      </w:pPr>
    </w:p>
    <w:p w14:paraId="7C1447D8" w14:textId="409DCEDE" w:rsidR="001B64ED" w:rsidRDefault="001B64ED" w:rsidP="001B64ED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3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0115FB03" w14:textId="77777777" w:rsidR="001B64ED" w:rsidRDefault="001B64ED" w:rsidP="001B64ED">
      <w:pPr>
        <w:rPr>
          <w:rFonts w:hint="eastAsia"/>
          <w:lang w:eastAsia="ko-KR"/>
        </w:rPr>
      </w:pPr>
    </w:p>
    <w:p w14:paraId="0B37C06B" w14:textId="3AAC337B" w:rsidR="001B64ED" w:rsidRDefault="001B64ED" w:rsidP="001B64ED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7B3FBDC3" wp14:editId="0B123AEA">
            <wp:extent cx="1885950" cy="2190750"/>
            <wp:effectExtent l="0" t="0" r="0" b="0"/>
            <wp:docPr id="51" name="그림 51" descr="C:\Users\User\Desktop\3학년\안드로이드\KakaoTalk_20240530_205055263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esktop\3학년\안드로이드\KakaoTalk_20240530_205055263_02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7802D" w14:textId="77777777" w:rsidR="001B64ED" w:rsidRDefault="001B64ED" w:rsidP="001B64ED">
      <w:pPr>
        <w:rPr>
          <w:rFonts w:hint="eastAsia"/>
          <w:lang w:eastAsia="ko-KR"/>
        </w:rPr>
      </w:pPr>
    </w:p>
    <w:p w14:paraId="669D38A1" w14:textId="1EF9A4C2" w:rsidR="001B64ED" w:rsidRDefault="001B64ED" w:rsidP="001B64ED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</w:p>
    <w:p w14:paraId="6A32662A" w14:textId="77777777" w:rsidR="001B64ED" w:rsidRDefault="001B64ED" w:rsidP="00121B35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0F6E7383" wp14:editId="4CB17728">
            <wp:extent cx="1885950" cy="2514600"/>
            <wp:effectExtent l="0" t="0" r="0" b="0"/>
            <wp:docPr id="52" name="그림 52" descr="C:\Users\User\Desktop\3학년\안드로이드\KakaoTalk_20240530_205055263_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Desktop\3학년\안드로이드\KakaoTalk_20240530_205055263_03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7BDA0" w14:textId="77777777" w:rsidR="001B64ED" w:rsidRDefault="001B64ED" w:rsidP="00121B35">
      <w:pPr>
        <w:rPr>
          <w:rFonts w:hint="eastAsia"/>
          <w:lang w:eastAsia="ko-KR"/>
        </w:rPr>
      </w:pPr>
    </w:p>
    <w:p w14:paraId="6D22AE6A" w14:textId="5DD21340" w:rsidR="001B64ED" w:rsidRDefault="001B64ED" w:rsidP="001B64ED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최신화</w:t>
      </w:r>
    </w:p>
    <w:p w14:paraId="40FF0A5D" w14:textId="2A86423C" w:rsidR="00A145C1" w:rsidRDefault="001B64ED" w:rsidP="00121B35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35EEC3CE" wp14:editId="340EE677">
            <wp:extent cx="1895475" cy="2514600"/>
            <wp:effectExtent l="0" t="0" r="9525" b="0"/>
            <wp:docPr id="48" name="그림 48" descr="C:\Users\User\Desktop\3학년\안드로이드\KakaoTalk_20240530_205055263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Desktop\3학년\안드로이드\KakaoTalk_20240530_205055263_04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E265C" w14:textId="77777777" w:rsidR="001B64ED" w:rsidRPr="00121B35" w:rsidRDefault="001B64ED" w:rsidP="00121B35">
      <w:pPr>
        <w:rPr>
          <w:lang w:eastAsia="ko-KR"/>
        </w:rPr>
      </w:pPr>
    </w:p>
    <w:p w14:paraId="5959C208" w14:textId="409B7C8A" w:rsidR="00E97A14" w:rsidRDefault="00E97A14" w:rsidP="001842B1">
      <w:pPr>
        <w:pStyle w:val="4"/>
        <w:rPr>
          <w:rFonts w:hint="eastAsia"/>
          <w:lang w:eastAsia="ko-KR"/>
        </w:rPr>
      </w:pPr>
      <w:r>
        <w:rPr>
          <w:rFonts w:hint="eastAsia"/>
          <w:lang w:eastAsia="ko-KR"/>
        </w:rPr>
        <w:t>이석재</w:t>
      </w:r>
    </w:p>
    <w:p w14:paraId="190D0B05" w14:textId="77777777" w:rsidR="00306E4C" w:rsidRDefault="00306E4C" w:rsidP="00306E4C">
      <w:pPr>
        <w:pStyle w:val="5"/>
        <w:keepNext w:val="0"/>
        <w:keepLines/>
        <w:spacing w:after="120"/>
        <w:ind w:left="200" w:right="200" w:firstLine="0"/>
        <w:rPr>
          <w:lang w:eastAsia="ko-KR"/>
        </w:rPr>
      </w:pP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로그아웃</w:t>
      </w:r>
      <w:r>
        <w:rPr>
          <w:rFonts w:hint="eastAsia"/>
          <w:lang w:eastAsia="ko-KR"/>
        </w:rPr>
        <w:t xml:space="preserve"> </w:t>
      </w:r>
      <w:r w:rsidRPr="00126014">
        <w:rPr>
          <w:rFonts w:hint="eastAsia"/>
        </w:rPr>
        <w:t>기능</w:t>
      </w:r>
    </w:p>
    <w:p w14:paraId="246C6E8C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사용자의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로그아웃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기능입니다</w:t>
      </w:r>
      <w:r>
        <w:rPr>
          <w:rFonts w:hint="eastAsia"/>
          <w:lang w:eastAsia="ko-KR"/>
        </w:rPr>
        <w:t>.</w:t>
      </w:r>
    </w:p>
    <w:p w14:paraId="6ED9BF62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로그인은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로그인시에는</w:t>
      </w:r>
      <w:r>
        <w:rPr>
          <w:rFonts w:hint="eastAsia"/>
          <w:lang w:eastAsia="ko-KR"/>
        </w:rPr>
        <w:t xml:space="preserve"> Firebase Authentication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계정인지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절차를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비회원인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users </w:t>
      </w:r>
      <w:r>
        <w:rPr>
          <w:rFonts w:hint="eastAsia"/>
          <w:lang w:eastAsia="ko-KR"/>
        </w:rPr>
        <w:t>컬렉션에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존재한다면</w:t>
      </w:r>
      <w:r>
        <w:rPr>
          <w:rFonts w:hint="eastAsia"/>
          <w:lang w:eastAsia="ko-KR"/>
        </w:rPr>
        <w:t>, Firebase Authentication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존재하지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않는다면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디바이스로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비회원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users  </w:t>
      </w:r>
      <w:r>
        <w:rPr>
          <w:rFonts w:hint="eastAsia"/>
          <w:lang w:eastAsia="ko-KR"/>
        </w:rPr>
        <w:t>컬렉션에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저장한다음</w:t>
      </w:r>
      <w:r>
        <w:rPr>
          <w:rFonts w:hint="eastAsia"/>
          <w:lang w:eastAsia="ko-KR"/>
        </w:rPr>
        <w:t xml:space="preserve"> Firebase Authentication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진행합니다</w:t>
      </w:r>
      <w:r>
        <w:rPr>
          <w:rFonts w:hint="eastAsia"/>
          <w:lang w:eastAsia="ko-KR"/>
        </w:rPr>
        <w:t>.</w:t>
      </w:r>
    </w:p>
    <w:p w14:paraId="328FFA3B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로그인이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로그아웃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로그아웃으로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변경합니다</w:t>
      </w:r>
      <w:r>
        <w:rPr>
          <w:rFonts w:hint="eastAsia"/>
          <w:lang w:eastAsia="ko-KR"/>
        </w:rPr>
        <w:t>.</w:t>
      </w:r>
    </w:p>
    <w:p w14:paraId="587F6500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로그아웃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시에는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비회원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</w:t>
      </w:r>
      <w:r>
        <w:rPr>
          <w:rFonts w:hint="eastAsia"/>
          <w:lang w:eastAsia="ko-KR"/>
        </w:rPr>
        <w:t>) Firebase Authentication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로그아웃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변경합니다</w:t>
      </w:r>
      <w:r>
        <w:rPr>
          <w:rFonts w:hint="eastAsia"/>
          <w:lang w:eastAsia="ko-KR"/>
        </w:rPr>
        <w:t>.</w:t>
      </w:r>
    </w:p>
    <w:p w14:paraId="2A529A5A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이렇게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로그아웃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이벤트를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lastRenderedPageBreak/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용도로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사용합니다</w:t>
      </w:r>
      <w:r>
        <w:rPr>
          <w:rFonts w:hint="eastAsia"/>
          <w:lang w:eastAsia="ko-KR"/>
        </w:rPr>
        <w:t>.</w:t>
      </w:r>
    </w:p>
    <w:p w14:paraId="3DF83102" w14:textId="77777777" w:rsidR="00306E4C" w:rsidRPr="00B45655" w:rsidRDefault="00306E4C" w:rsidP="00306E4C">
      <w:pPr>
        <w:rPr>
          <w:lang w:eastAsia="ko-KR"/>
        </w:rPr>
      </w:pPr>
    </w:p>
    <w:p w14:paraId="757CEA0C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핵심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코드만</w:t>
      </w:r>
      <w:r>
        <w:rPr>
          <w:rFonts w:hint="eastAsia"/>
          <w:lang w:eastAsia="ko-KR"/>
        </w:rPr>
        <w:t>)</w:t>
      </w:r>
    </w:p>
    <w:p w14:paraId="542BC3C5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2E024EAF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7AA9FF5" wp14:editId="07C72757">
            <wp:extent cx="5934075" cy="2986335"/>
            <wp:effectExtent l="0" t="0" r="0" b="5080"/>
            <wp:docPr id="971079602" name="그림 3" descr="텍스트, 스크린샷, 소프트웨어이(가) 표시된 사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79602" name="그림 3" descr="텍스트, 스크린샷, 소프트웨어이(가) 표시된 사진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882" cy="3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5B8E" w14:textId="77777777" w:rsidR="00306E4C" w:rsidRDefault="00306E4C" w:rsidP="00306E4C">
      <w:pPr>
        <w:rPr>
          <w:lang w:eastAsia="ko-KR"/>
        </w:rPr>
      </w:pPr>
    </w:p>
    <w:p w14:paraId="4872111B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비회원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5B070D54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E3CE3F5" wp14:editId="0102266B">
            <wp:extent cx="5934471" cy="3181900"/>
            <wp:effectExtent l="0" t="0" r="0" b="0"/>
            <wp:docPr id="1384707076" name="그림 5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07076" name="그림 5" descr="텍스트, 스크린샷, 소프트웨어이(가) 표시된 사진&#10;&#10;자동 생성된 설명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812" cy="322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2529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비회원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197960FA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4A888673" wp14:editId="729AD0BA">
            <wp:extent cx="5943163" cy="4011123"/>
            <wp:effectExtent l="0" t="0" r="635" b="8890"/>
            <wp:docPr id="1577622507" name="그림 6" descr="텍스트, 스크린샷이(가) 표시된 사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22507" name="그림 6" descr="텍스트, 스크린샷이(가) 표시된 사진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497" cy="401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A0A72" w14:textId="77777777" w:rsidR="00306E4C" w:rsidRDefault="00306E4C" w:rsidP="00306E4C">
      <w:pPr>
        <w:rPr>
          <w:lang w:eastAsia="ko-KR"/>
        </w:rPr>
      </w:pPr>
    </w:p>
    <w:p w14:paraId="2ABF9706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비회원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13119255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8466AE7" wp14:editId="007FF929">
            <wp:extent cx="5942078" cy="3409454"/>
            <wp:effectExtent l="0" t="0" r="1905" b="635"/>
            <wp:docPr id="9616916" name="그림 7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916" name="그림 7" descr="텍스트, 스크린샷, 소프트웨어이(가) 표시된 사진&#10;&#10;자동 생성된 설명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210" cy="342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6F7E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로그아웃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17ECF97C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48865A2F" wp14:editId="653E9111">
            <wp:extent cx="5943600" cy="1040172"/>
            <wp:effectExtent l="0" t="0" r="0" b="7620"/>
            <wp:docPr id="1947504718" name="그림 8" descr="텍스트, 폰트, 스크린샷이(가) 표시된 사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04718" name="그림 8" descr="텍스트, 폰트, 스크린샷이(가) 표시된 사진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023" cy="104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D32C" w14:textId="77777777" w:rsidR="00306E4C" w:rsidRDefault="00306E4C" w:rsidP="00306E4C">
      <w:pPr>
        <w:pStyle w:val="5"/>
        <w:keepNext w:val="0"/>
        <w:keepLines/>
        <w:spacing w:after="120"/>
        <w:ind w:left="200" w:right="200" w:firstLine="0"/>
        <w:rPr>
          <w:lang w:eastAsia="ko-KR"/>
        </w:rPr>
      </w:pPr>
      <w:r>
        <w:rPr>
          <w:rFonts w:hint="eastAsia"/>
          <w:lang w:eastAsia="ko-KR"/>
        </w:rPr>
        <w:t>회원가입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215149FB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사용자의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회원가입을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기능입니다</w:t>
      </w:r>
      <w:r>
        <w:rPr>
          <w:rFonts w:hint="eastAsia"/>
          <w:lang w:eastAsia="ko-KR"/>
        </w:rPr>
        <w:t>.</w:t>
      </w:r>
    </w:p>
    <w:p w14:paraId="468FD390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회원가입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>, Firebase Authentication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이메일과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비밀번호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Map </w:t>
      </w:r>
      <w:r>
        <w:rPr>
          <w:rFonts w:hint="eastAsia"/>
          <w:lang w:eastAsia="ko-KR"/>
        </w:rPr>
        <w:t>객체에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users </w:t>
      </w:r>
      <w:r>
        <w:rPr>
          <w:rFonts w:hint="eastAsia"/>
          <w:lang w:eastAsia="ko-KR"/>
        </w:rPr>
        <w:t>컬렉션에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회원가입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이후에는</w:t>
      </w:r>
      <w:r>
        <w:rPr>
          <w:rFonts w:hint="eastAsia"/>
          <w:lang w:eastAsia="ko-KR"/>
        </w:rPr>
        <w:t xml:space="preserve">  </w:t>
      </w:r>
      <w:r>
        <w:rPr>
          <w:rFonts w:hint="eastAsia"/>
          <w:lang w:eastAsia="ko-KR"/>
        </w:rPr>
        <w:t>메인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액티비티로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돌아옵니다</w:t>
      </w:r>
      <w:r>
        <w:rPr>
          <w:rFonts w:hint="eastAsia"/>
          <w:lang w:eastAsia="ko-KR"/>
        </w:rPr>
        <w:t xml:space="preserve">. </w:t>
      </w:r>
    </w:p>
    <w:p w14:paraId="16B409B1" w14:textId="77777777" w:rsidR="00306E4C" w:rsidRPr="00815A9D" w:rsidRDefault="00306E4C" w:rsidP="00306E4C">
      <w:pPr>
        <w:rPr>
          <w:lang w:eastAsia="ko-KR"/>
        </w:rPr>
      </w:pPr>
    </w:p>
    <w:p w14:paraId="13E47EA1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핵심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코드만</w:t>
      </w:r>
      <w:r>
        <w:rPr>
          <w:rFonts w:hint="eastAsia"/>
          <w:lang w:eastAsia="ko-KR"/>
        </w:rPr>
        <w:t>)</w:t>
      </w:r>
    </w:p>
    <w:p w14:paraId="3FDAAA39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회원가입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42C12E57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C50363C" wp14:editId="1C3D5558">
            <wp:extent cx="5943600" cy="5216055"/>
            <wp:effectExtent l="0" t="0" r="0" b="3810"/>
            <wp:docPr id="2085943311" name="그림 9" descr="텍스트, 스크린샷, 소프트웨어이(가) 표시된 사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43311" name="그림 9" descr="텍스트, 스크린샷, 소프트웨어이(가) 표시된 사진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352" cy="522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8D16" w14:textId="77777777" w:rsidR="00306E4C" w:rsidRDefault="00306E4C" w:rsidP="00306E4C">
      <w:pPr>
        <w:pStyle w:val="5"/>
        <w:keepNext w:val="0"/>
        <w:keepLines/>
        <w:spacing w:after="120"/>
        <w:ind w:left="200" w:right="200" w:firstLine="0"/>
        <w:rPr>
          <w:lang w:eastAsia="ko-KR"/>
        </w:rPr>
      </w:pPr>
      <w:r>
        <w:rPr>
          <w:rFonts w:hint="eastAsia"/>
          <w:lang w:eastAsia="ko-KR"/>
        </w:rPr>
        <w:lastRenderedPageBreak/>
        <w:t>마이페이지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2400316D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비회원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기능입니다</w:t>
      </w:r>
      <w:r>
        <w:rPr>
          <w:rFonts w:hint="eastAsia"/>
          <w:lang w:eastAsia="ko-KR"/>
        </w:rPr>
        <w:t>.</w:t>
      </w:r>
    </w:p>
    <w:p w14:paraId="3674F16C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액티비티에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진입시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사용자의</w:t>
      </w:r>
      <w:r>
        <w:rPr>
          <w:rFonts w:hint="eastAsia"/>
          <w:lang w:eastAsia="ko-KR"/>
        </w:rPr>
        <w:t xml:space="preserve"> uid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users </w:t>
      </w:r>
      <w:r>
        <w:rPr>
          <w:rFonts w:hint="eastAsia"/>
          <w:lang w:eastAsia="ko-KR"/>
        </w:rPr>
        <w:t>컬렉션에서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가져온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위젯에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할당합니다</w:t>
      </w:r>
      <w:r>
        <w:rPr>
          <w:rFonts w:hint="eastAsia"/>
          <w:lang w:eastAsia="ko-KR"/>
        </w:rPr>
        <w:t>.</w:t>
      </w:r>
    </w:p>
    <w:p w14:paraId="3F5E995F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비회원인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이메일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속성은</w:t>
      </w:r>
      <w:r>
        <w:rPr>
          <w:rFonts w:hint="eastAsia"/>
          <w:lang w:eastAsia="ko-KR"/>
        </w:rPr>
        <w:t xml:space="preserve"> View.GONE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가립니다</w:t>
      </w:r>
      <w:r>
        <w:rPr>
          <w:rFonts w:hint="eastAsia"/>
          <w:lang w:eastAsia="ko-KR"/>
        </w:rPr>
        <w:t xml:space="preserve">. (Why? </w:t>
      </w:r>
      <w:r>
        <w:rPr>
          <w:rFonts w:hint="eastAsia"/>
          <w:lang w:eastAsia="ko-KR"/>
        </w:rPr>
        <w:t>비회원은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이메일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값이</w:t>
      </w:r>
      <w:r>
        <w:rPr>
          <w:rFonts w:hint="eastAsia"/>
          <w:lang w:eastAsia="ko-KR"/>
        </w:rPr>
        <w:t xml:space="preserve"> null</w:t>
      </w:r>
      <w:r>
        <w:rPr>
          <w:rFonts w:hint="eastAsia"/>
          <w:lang w:eastAsia="ko-KR"/>
        </w:rPr>
        <w:t>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</w:t>
      </w:r>
      <w:r>
        <w:rPr>
          <w:rFonts w:hint="eastAsia"/>
          <w:lang w:eastAsia="ko-KR"/>
        </w:rPr>
        <w:t>)</w:t>
      </w:r>
    </w:p>
    <w:p w14:paraId="2B2EA2E3" w14:textId="77777777" w:rsidR="00306E4C" w:rsidRDefault="00306E4C" w:rsidP="00306E4C">
      <w:pPr>
        <w:rPr>
          <w:lang w:eastAsia="ko-KR"/>
        </w:rPr>
      </w:pPr>
    </w:p>
    <w:p w14:paraId="372B9BFB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핵심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코드만</w:t>
      </w:r>
      <w:r>
        <w:rPr>
          <w:rFonts w:hint="eastAsia"/>
          <w:lang w:eastAsia="ko-KR"/>
        </w:rPr>
        <w:t>)</w:t>
      </w:r>
    </w:p>
    <w:p w14:paraId="1F0BCAE5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uid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22737D73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7FFD79F" wp14:editId="2CFFF9FB">
            <wp:extent cx="5943600" cy="1242695"/>
            <wp:effectExtent l="0" t="0" r="0" b="0"/>
            <wp:docPr id="192416867" name="그림 10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6867" name="그림 10" descr="텍스트, 스크린샷, 폰트이(가) 표시된 사진&#10;&#10;자동 생성된 설명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262" cy="124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587A" w14:textId="77777777" w:rsidR="00306E4C" w:rsidRDefault="00306E4C" w:rsidP="00306E4C">
      <w:pPr>
        <w:rPr>
          <w:lang w:eastAsia="ko-KR"/>
        </w:rPr>
      </w:pPr>
    </w:p>
    <w:p w14:paraId="796F26E5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DB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38341295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325D88A" wp14:editId="0DF1157B">
            <wp:extent cx="5943600" cy="2147887"/>
            <wp:effectExtent l="0" t="0" r="0" b="5080"/>
            <wp:docPr id="1273386484" name="그림 1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86484" name="그림 11" descr="텍스트, 스크린샷, 소프트웨어이(가) 표시된 사진&#10;&#10;자동 생성된 설명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015" cy="214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AD7A" w14:textId="77777777" w:rsidR="00306E4C" w:rsidRDefault="00306E4C" w:rsidP="00306E4C">
      <w:pPr>
        <w:rPr>
          <w:lang w:eastAsia="ko-KR"/>
        </w:rPr>
      </w:pPr>
    </w:p>
    <w:p w14:paraId="2E4108DF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가져온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0FFE2DE7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4D1C029" wp14:editId="2DC5D2BE">
            <wp:extent cx="5934075" cy="2419350"/>
            <wp:effectExtent l="0" t="0" r="9525" b="0"/>
            <wp:docPr id="780114027" name="그림 12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14027" name="그림 12" descr="텍스트, 스크린샷, 폰트이(가) 표시된 사진&#10;&#10;자동 생성된 설명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525" cy="242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B70F" w14:textId="77777777" w:rsidR="00306E4C" w:rsidRDefault="00306E4C" w:rsidP="00306E4C">
      <w:pPr>
        <w:pStyle w:val="5"/>
        <w:keepNext w:val="0"/>
        <w:keepLines/>
        <w:spacing w:after="120"/>
        <w:ind w:left="200" w:right="200" w:firstLine="0"/>
        <w:rPr>
          <w:lang w:eastAsia="ko-KR"/>
        </w:rPr>
      </w:pPr>
      <w:r>
        <w:rPr>
          <w:rFonts w:hint="eastAsia"/>
          <w:lang w:eastAsia="ko-KR"/>
        </w:rPr>
        <w:lastRenderedPageBreak/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4C028082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기능입니다</w:t>
      </w:r>
      <w:r>
        <w:rPr>
          <w:rFonts w:hint="eastAsia"/>
          <w:lang w:eastAsia="ko-KR"/>
        </w:rPr>
        <w:t>.</w:t>
      </w:r>
    </w:p>
    <w:p w14:paraId="1708CEB3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액티비티에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진입시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users </w:t>
      </w:r>
      <w:r>
        <w:rPr>
          <w:rFonts w:hint="eastAsia"/>
          <w:lang w:eastAsia="ko-KR"/>
        </w:rPr>
        <w:t>컬렉션에서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에디트텍스트에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표시해줍니다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회원으로부터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입력받고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회원의</w:t>
      </w:r>
      <w:r>
        <w:rPr>
          <w:rFonts w:hint="eastAsia"/>
          <w:lang w:eastAsia="ko-KR"/>
        </w:rPr>
        <w:t xml:space="preserve"> uid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가져와서</w:t>
      </w:r>
      <w:r>
        <w:rPr>
          <w:rFonts w:hint="eastAsia"/>
          <w:lang w:eastAsia="ko-KR"/>
        </w:rPr>
        <w:t xml:space="preserve"> users </w:t>
      </w:r>
      <w:r>
        <w:rPr>
          <w:rFonts w:hint="eastAsia"/>
          <w:lang w:eastAsia="ko-KR"/>
        </w:rPr>
        <w:t>컬렉션에서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업데이트가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끝난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마이페이지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액티비티로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돌아갑니다</w:t>
      </w:r>
      <w:r>
        <w:rPr>
          <w:rFonts w:hint="eastAsia"/>
          <w:lang w:eastAsia="ko-KR"/>
        </w:rPr>
        <w:t>.</w:t>
      </w:r>
    </w:p>
    <w:p w14:paraId="47EE69D7" w14:textId="77777777" w:rsidR="00306E4C" w:rsidRDefault="00306E4C" w:rsidP="00306E4C">
      <w:pPr>
        <w:rPr>
          <w:lang w:eastAsia="ko-KR"/>
        </w:rPr>
      </w:pPr>
    </w:p>
    <w:p w14:paraId="205F3B84" w14:textId="77777777" w:rsidR="00306E4C" w:rsidRPr="0014493D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핵심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코드만</w:t>
      </w:r>
      <w:r>
        <w:rPr>
          <w:rFonts w:hint="eastAsia"/>
          <w:lang w:eastAsia="ko-KR"/>
        </w:rPr>
        <w:t>)</w:t>
      </w:r>
    </w:p>
    <w:p w14:paraId="007B0BB4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DB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0B7C9637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9328197" wp14:editId="41A24B08">
            <wp:extent cx="5943397" cy="2822483"/>
            <wp:effectExtent l="0" t="0" r="635" b="0"/>
            <wp:docPr id="1103857515" name="그림 13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57515" name="그림 13" descr="텍스트, 스크린샷, 소프트웨어이(가) 표시된 사진&#10;&#10;자동 생성된 설명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060" cy="282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7AB2" w14:textId="77777777" w:rsidR="00306E4C" w:rsidRDefault="00306E4C" w:rsidP="00306E4C">
      <w:pPr>
        <w:rPr>
          <w:lang w:eastAsia="ko-KR"/>
        </w:rPr>
      </w:pPr>
    </w:p>
    <w:p w14:paraId="78BEE546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에디트텍스트에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4E6EB872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A254F32" wp14:editId="545BEA1C">
            <wp:extent cx="5935672" cy="3297555"/>
            <wp:effectExtent l="0" t="0" r="8255" b="0"/>
            <wp:docPr id="1950529765" name="그림 14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529765" name="그림 14" descr="텍스트, 스크린샷, 폰트, 소프트웨어이(가) 표시된 사진&#10;&#10;자동 생성된 설명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219" cy="330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DDBC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lastRenderedPageBreak/>
        <w:t>DB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0495337E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5310FCF" wp14:editId="263857A9">
            <wp:extent cx="5943600" cy="3377466"/>
            <wp:effectExtent l="0" t="0" r="0" b="0"/>
            <wp:docPr id="49326759" name="그림 15" descr="텍스트, 스크린샷이(가) 표시된 사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6759" name="그림 15" descr="텍스트, 스크린샷이(가) 표시된 사진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260" cy="337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131B" w14:textId="77777777" w:rsidR="00306E4C" w:rsidRDefault="00306E4C" w:rsidP="00306E4C">
      <w:pPr>
        <w:rPr>
          <w:lang w:eastAsia="ko-KR"/>
        </w:rPr>
      </w:pPr>
    </w:p>
    <w:p w14:paraId="711AE4B2" w14:textId="77777777" w:rsidR="00306E4C" w:rsidRDefault="00306E4C" w:rsidP="00306E4C">
      <w:pPr>
        <w:pStyle w:val="5"/>
        <w:keepNext w:val="0"/>
        <w:keepLines/>
        <w:spacing w:after="120"/>
        <w:ind w:left="200" w:right="200" w:firstLine="0"/>
        <w:rPr>
          <w:lang w:eastAsia="ko-KR"/>
        </w:rPr>
      </w:pP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2FC48477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액티비티에서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상품정보와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금액을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기능입니다</w:t>
      </w:r>
      <w:r>
        <w:rPr>
          <w:rFonts w:hint="eastAsia"/>
          <w:lang w:eastAsia="ko-KR"/>
        </w:rPr>
        <w:t>.</w:t>
      </w:r>
    </w:p>
    <w:p w14:paraId="211A9031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금액을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BootPay </w:t>
      </w:r>
      <w:r>
        <w:rPr>
          <w:rFonts w:hint="eastAsia"/>
          <w:lang w:eastAsia="ko-KR"/>
        </w:rPr>
        <w:t>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로드합니다</w:t>
      </w:r>
      <w:r>
        <w:rPr>
          <w:rFonts w:hint="eastAsia"/>
          <w:lang w:eastAsia="ko-KR"/>
        </w:rPr>
        <w:t>.</w:t>
      </w:r>
    </w:p>
    <w:p w14:paraId="131A5BCE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payments </w:t>
      </w:r>
      <w:r>
        <w:rPr>
          <w:rFonts w:hint="eastAsia"/>
          <w:lang w:eastAsia="ko-KR"/>
        </w:rPr>
        <w:t>컬렉션에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결제한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개수만큼</w:t>
      </w:r>
      <w:r>
        <w:rPr>
          <w:rFonts w:hint="eastAsia"/>
          <w:lang w:eastAsia="ko-KR"/>
        </w:rPr>
        <w:t xml:space="preserve"> products </w:t>
      </w:r>
      <w:r>
        <w:rPr>
          <w:rFonts w:hint="eastAsia"/>
          <w:lang w:eastAsia="ko-KR"/>
        </w:rPr>
        <w:t>컬렉션에서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재고를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오류가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취소한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액티비티로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돌아갑니다</w:t>
      </w:r>
      <w:r>
        <w:rPr>
          <w:rFonts w:hint="eastAsia"/>
          <w:lang w:eastAsia="ko-KR"/>
        </w:rPr>
        <w:t>.</w:t>
      </w:r>
    </w:p>
    <w:p w14:paraId="7540A38E" w14:textId="77777777" w:rsidR="00306E4C" w:rsidRDefault="00306E4C" w:rsidP="00306E4C">
      <w:pPr>
        <w:rPr>
          <w:lang w:eastAsia="ko-KR"/>
        </w:rPr>
      </w:pPr>
    </w:p>
    <w:p w14:paraId="4BCF87DB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핵심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코드만</w:t>
      </w:r>
      <w:r>
        <w:rPr>
          <w:rFonts w:hint="eastAsia"/>
          <w:lang w:eastAsia="ko-KR"/>
        </w:rPr>
        <w:t>)</w:t>
      </w:r>
    </w:p>
    <w:p w14:paraId="739BAD67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부트페이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3658483F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A87B19B" wp14:editId="22B55E87">
            <wp:extent cx="5934075" cy="2552700"/>
            <wp:effectExtent l="0" t="0" r="9525" b="0"/>
            <wp:docPr id="2146945209" name="그림 16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45209" name="그림 16" descr="텍스트, 스크린샷, 소프트웨어이(가) 표시된 사진&#10;&#10;자동 생성된 설명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928" cy="25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6E3A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lastRenderedPageBreak/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예외처리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5109A300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2F82501" wp14:editId="24B0678A">
            <wp:extent cx="5943600" cy="3615316"/>
            <wp:effectExtent l="0" t="0" r="0" b="4445"/>
            <wp:docPr id="445310974" name="그림 18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10974" name="그림 18" descr="텍스트, 스크린샷이(가) 표시된 사진&#10;&#10;자동 생성된 설명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151" cy="361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219F" w14:textId="77777777" w:rsidR="00306E4C" w:rsidRDefault="00306E4C" w:rsidP="00306E4C">
      <w:pPr>
        <w:rPr>
          <w:lang w:eastAsia="ko-KR"/>
        </w:rPr>
      </w:pPr>
    </w:p>
    <w:p w14:paraId="3479BCCF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3D4D2857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E80DA3F" wp14:editId="504176CE">
            <wp:extent cx="5943600" cy="3884878"/>
            <wp:effectExtent l="0" t="0" r="0" b="1905"/>
            <wp:docPr id="1571394941" name="그림 20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94941" name="그림 20" descr="텍스트, 스크린샷이(가) 표시된 사진&#10;&#10;자동 생성된 설명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692" cy="388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74F6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lastRenderedPageBreak/>
        <w:t>DB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3CC0D5A9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A77A775" wp14:editId="5B601F8D">
            <wp:extent cx="5943600" cy="3943020"/>
            <wp:effectExtent l="0" t="0" r="0" b="635"/>
            <wp:docPr id="17061033" name="그림 2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033" name="그림 21" descr="텍스트, 스크린샷, 소프트웨어이(가) 표시된 사진&#10;&#10;자동 생성된 설명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290" cy="394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9B7F" w14:textId="77777777" w:rsidR="00306E4C" w:rsidRDefault="00306E4C" w:rsidP="00306E4C">
      <w:pPr>
        <w:rPr>
          <w:lang w:eastAsia="ko-KR"/>
        </w:rPr>
      </w:pPr>
    </w:p>
    <w:p w14:paraId="20472E95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65D2BCA1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1A73B5E" wp14:editId="579D4224">
            <wp:extent cx="5943600" cy="3499033"/>
            <wp:effectExtent l="0" t="0" r="0" b="6350"/>
            <wp:docPr id="427120485" name="그림 22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20485" name="그림 22" descr="텍스트, 스크린샷이(가) 표시된 사진&#10;&#10;자동 생성된 설명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122" cy="349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56A9" w14:textId="77777777" w:rsidR="00306E4C" w:rsidRDefault="00306E4C" w:rsidP="00306E4C">
      <w:pPr>
        <w:pStyle w:val="5"/>
        <w:keepNext w:val="0"/>
        <w:keepLines/>
        <w:spacing w:after="120"/>
        <w:ind w:left="200" w:right="200" w:firstLine="0"/>
        <w:rPr>
          <w:lang w:eastAsia="ko-KR"/>
        </w:rPr>
      </w:pPr>
      <w:r>
        <w:rPr>
          <w:rFonts w:hint="eastAsia"/>
          <w:lang w:eastAsia="ko-KR"/>
        </w:rPr>
        <w:lastRenderedPageBreak/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적립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차감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425879FF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결제가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회원이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비회원은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제외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사용한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포인트만큼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차감하고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결제금액의</w:t>
      </w:r>
      <w:r>
        <w:rPr>
          <w:rFonts w:hint="eastAsia"/>
          <w:lang w:eastAsia="ko-KR"/>
        </w:rPr>
        <w:t xml:space="preserve"> 0.1%</w:t>
      </w:r>
      <w:r>
        <w:rPr>
          <w:rFonts w:hint="eastAsia"/>
          <w:lang w:eastAsia="ko-KR"/>
        </w:rPr>
        <w:t>만큼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적립하는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업데이트해야하는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계산하고</w:t>
      </w:r>
      <w:r>
        <w:rPr>
          <w:rFonts w:hint="eastAsia"/>
          <w:lang w:eastAsia="ko-KR"/>
        </w:rPr>
        <w:t xml:space="preserve"> users </w:t>
      </w:r>
      <w:r>
        <w:rPr>
          <w:rFonts w:hint="eastAsia"/>
          <w:lang w:eastAsia="ko-KR"/>
        </w:rPr>
        <w:t>컬렉션에서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포인트값을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업데이트합니다</w:t>
      </w:r>
      <w:r>
        <w:rPr>
          <w:rFonts w:hint="eastAsia"/>
          <w:lang w:eastAsia="ko-KR"/>
        </w:rPr>
        <w:t>.</w:t>
      </w:r>
    </w:p>
    <w:p w14:paraId="574CF4FE" w14:textId="77777777" w:rsidR="00306E4C" w:rsidRDefault="00306E4C" w:rsidP="00306E4C">
      <w:pPr>
        <w:rPr>
          <w:lang w:eastAsia="ko-KR"/>
        </w:rPr>
      </w:pPr>
    </w:p>
    <w:p w14:paraId="3E5F8772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핵심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코드만</w:t>
      </w:r>
      <w:r>
        <w:rPr>
          <w:rFonts w:hint="eastAsia"/>
          <w:lang w:eastAsia="ko-KR"/>
        </w:rPr>
        <w:t>)</w:t>
      </w:r>
    </w:p>
    <w:p w14:paraId="71DBEBB7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적립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차감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1CEEBA60" w14:textId="77777777" w:rsidR="00306E4C" w:rsidRPr="00851071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6FF335F" wp14:editId="4762AA9D">
            <wp:extent cx="5648366" cy="1581162"/>
            <wp:effectExtent l="0" t="0" r="0" b="0"/>
            <wp:docPr id="1058189612" name="그림 23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89612" name="그림 23" descr="텍스트, 스크린샷, 폰트이(가) 표시된 사진&#10;&#10;자동 생성된 설명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66" cy="158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C820" w14:textId="77777777" w:rsidR="00306E4C" w:rsidRDefault="00306E4C" w:rsidP="00306E4C">
      <w:pPr>
        <w:rPr>
          <w:lang w:eastAsia="ko-KR"/>
        </w:rPr>
      </w:pPr>
    </w:p>
    <w:p w14:paraId="3ABA1F89" w14:textId="77777777" w:rsidR="00306E4C" w:rsidRDefault="00306E4C" w:rsidP="00306E4C">
      <w:pPr>
        <w:pStyle w:val="5"/>
        <w:keepNext w:val="0"/>
        <w:keepLines/>
        <w:spacing w:after="120"/>
        <w:ind w:left="200" w:right="200" w:firstLine="0"/>
        <w:rPr>
          <w:lang w:eastAsia="ko-KR"/>
        </w:rPr>
      </w:pP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로그아웃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11588F2F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로그아웃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기능입니다</w:t>
      </w:r>
      <w:r>
        <w:rPr>
          <w:rFonts w:hint="eastAsia"/>
          <w:lang w:eastAsia="ko-KR"/>
        </w:rPr>
        <w:t>.</w:t>
      </w:r>
    </w:p>
    <w:p w14:paraId="0D79AB56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admins </w:t>
      </w:r>
      <w:r>
        <w:rPr>
          <w:rFonts w:hint="eastAsia"/>
          <w:lang w:eastAsia="ko-KR"/>
        </w:rPr>
        <w:t>컬렉션에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비밀번호가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비밀번호는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해시함수를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암호화하며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예정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세션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로그아웃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세션변수에서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로그아웃을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진행합니다</w:t>
      </w:r>
      <w:r>
        <w:rPr>
          <w:rFonts w:hint="eastAsia"/>
          <w:lang w:eastAsia="ko-KR"/>
        </w:rPr>
        <w:t>.(</w:t>
      </w:r>
      <w:r>
        <w:rPr>
          <w:rFonts w:hint="eastAsia"/>
          <w:lang w:eastAsia="ko-KR"/>
        </w:rPr>
        <w:t>세션변수에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예정</w:t>
      </w:r>
      <w:r>
        <w:rPr>
          <w:rFonts w:hint="eastAsia"/>
          <w:lang w:eastAsia="ko-KR"/>
        </w:rPr>
        <w:t>)</w:t>
      </w:r>
    </w:p>
    <w:p w14:paraId="0FAEAAA2" w14:textId="77777777" w:rsidR="00306E4C" w:rsidRDefault="00306E4C" w:rsidP="00306E4C">
      <w:pPr>
        <w:rPr>
          <w:lang w:eastAsia="ko-KR"/>
        </w:rPr>
      </w:pPr>
    </w:p>
    <w:p w14:paraId="3AD4B8A8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핵심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코드만</w:t>
      </w:r>
      <w:r>
        <w:rPr>
          <w:rFonts w:hint="eastAsia"/>
          <w:lang w:eastAsia="ko-KR"/>
        </w:rPr>
        <w:t>)</w:t>
      </w:r>
    </w:p>
    <w:p w14:paraId="0DBCDA87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21182A30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F38207A" wp14:editId="1742C130">
            <wp:extent cx="5939060" cy="3298183"/>
            <wp:effectExtent l="0" t="0" r="5080" b="0"/>
            <wp:docPr id="95422790" name="그림 24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2790" name="그림 24" descr="텍스트, 스크린샷이(가) 표시된 사진&#10;&#10;자동 생성된 설명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192" cy="331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2F4E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lastRenderedPageBreak/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0F7EA233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6FA123F" wp14:editId="729AE37C">
            <wp:extent cx="5943600" cy="1545590"/>
            <wp:effectExtent l="0" t="0" r="0" b="0"/>
            <wp:docPr id="1338526706" name="그림 25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26706" name="그림 25" descr="텍스트, 스크린샷, 폰트이(가) 표시된 사진&#10;&#10;자동 생성된 설명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305C" w14:textId="77777777" w:rsidR="00306E4C" w:rsidRDefault="00306E4C" w:rsidP="00306E4C">
      <w:pPr>
        <w:rPr>
          <w:lang w:eastAsia="ko-KR"/>
        </w:rPr>
      </w:pPr>
    </w:p>
    <w:p w14:paraId="7C48E4E0" w14:textId="77777777" w:rsidR="00306E4C" w:rsidRDefault="00306E4C" w:rsidP="00306E4C">
      <w:pPr>
        <w:pStyle w:val="5"/>
        <w:keepNext w:val="0"/>
        <w:keepLines/>
        <w:spacing w:after="120"/>
        <w:ind w:left="200" w:right="200" w:firstLine="0"/>
        <w:rPr>
          <w:lang w:eastAsia="ko-KR"/>
        </w:rPr>
      </w:pP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13817311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회원의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로그아웃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기능이다</w:t>
      </w:r>
      <w:r>
        <w:rPr>
          <w:rFonts w:hint="eastAsia"/>
          <w:lang w:eastAsia="ko-KR"/>
        </w:rPr>
        <w:t>.</w:t>
      </w:r>
    </w:p>
    <w:p w14:paraId="6828193B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Firebase Authentication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S</w:t>
      </w:r>
      <w:r w:rsidRPr="00AE2FEC">
        <w:rPr>
          <w:lang w:eastAsia="ko-KR"/>
        </w:rPr>
        <w:t>hared</w:t>
      </w:r>
      <w:r>
        <w:rPr>
          <w:rFonts w:hint="eastAsia"/>
          <w:lang w:eastAsia="ko-KR"/>
        </w:rPr>
        <w:t>P</w:t>
      </w:r>
      <w:r w:rsidRPr="00AE2FEC">
        <w:rPr>
          <w:lang w:eastAsia="ko-KR"/>
        </w:rPr>
        <w:t>references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공유속성</w:t>
      </w:r>
      <w:r>
        <w:rPr>
          <w:lang w:eastAsia="ko-KR"/>
        </w:rPr>
        <w:sym w:font="Wingdings" w:char="F0DF"/>
      </w:r>
      <w:r>
        <w:rPr>
          <w:rFonts w:hint="eastAsia"/>
          <w:lang w:eastAsia="ko-KR"/>
        </w:rPr>
        <w:t>세션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액티비티가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속성의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사용됨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특성상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닫히더라도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세션은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우선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닫힐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처리로직은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회원은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간편결제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앱의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닫히더라도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관리자는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닫히는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구현하였다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이외에도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하였다</w:t>
      </w:r>
      <w:r>
        <w:rPr>
          <w:rFonts w:hint="eastAsia"/>
          <w:lang w:eastAsia="ko-KR"/>
        </w:rPr>
        <w:t>.</w:t>
      </w:r>
    </w:p>
    <w:p w14:paraId="655CE644" w14:textId="77777777" w:rsidR="00306E4C" w:rsidRDefault="00306E4C" w:rsidP="00306E4C">
      <w:pPr>
        <w:rPr>
          <w:lang w:eastAsia="ko-KR"/>
        </w:rPr>
      </w:pPr>
    </w:p>
    <w:p w14:paraId="37FAA5E1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핵심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코드만</w:t>
      </w:r>
      <w:r>
        <w:rPr>
          <w:rFonts w:hint="eastAsia"/>
          <w:lang w:eastAsia="ko-KR"/>
        </w:rPr>
        <w:t>)</w:t>
      </w:r>
    </w:p>
    <w:p w14:paraId="25BA8726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7FDF918C" w14:textId="77777777" w:rsidR="00306E4C" w:rsidRDefault="00306E4C" w:rsidP="00306E4C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3B15FBC4" wp14:editId="55686173">
            <wp:extent cx="5941525" cy="3927163"/>
            <wp:effectExtent l="0" t="0" r="2540" b="0"/>
            <wp:docPr id="1545145271" name="그림 2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45271" name="그림 2" descr="텍스트, 스크린샷이(가) 표시된 사진&#10;&#10;자동 생성된 설명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965" cy="394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9268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lastRenderedPageBreak/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22008503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06F4B0D" wp14:editId="689EF621">
            <wp:extent cx="5932805" cy="1524000"/>
            <wp:effectExtent l="0" t="0" r="0" b="0"/>
            <wp:docPr id="1771951102" name="그림 3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51102" name="그림 3" descr="텍스트, 스크린샷, 폰트이(가) 표시된 사진&#10;&#10;자동 생성된 설명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179" cy="154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86C8" w14:textId="77777777" w:rsidR="00306E4C" w:rsidRDefault="00306E4C" w:rsidP="00306E4C">
      <w:pPr>
        <w:rPr>
          <w:lang w:eastAsia="ko-KR"/>
        </w:rPr>
      </w:pPr>
    </w:p>
    <w:p w14:paraId="346E4D18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)</w:t>
      </w:r>
    </w:p>
    <w:p w14:paraId="06907288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55549F9" wp14:editId="2403A435">
            <wp:extent cx="5938829" cy="1548665"/>
            <wp:effectExtent l="0" t="0" r="5080" b="0"/>
            <wp:docPr id="1612071199" name="그림 4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71199" name="그림 4" descr="텍스트, 스크린샷, 폰트이(가) 표시된 사진&#10;&#10;자동 생성된 설명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701" cy="155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7297" w14:textId="77777777" w:rsidR="00306E4C" w:rsidRDefault="00306E4C" w:rsidP="00306E4C">
      <w:pPr>
        <w:rPr>
          <w:lang w:eastAsia="ko-KR"/>
        </w:rPr>
      </w:pPr>
    </w:p>
    <w:p w14:paraId="36E70AFC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589D3066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ABF5B6C" wp14:editId="5A2313BA">
            <wp:extent cx="5943600" cy="1189990"/>
            <wp:effectExtent l="0" t="0" r="0" b="0"/>
            <wp:docPr id="99208902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89021" name="그림 1" descr="텍스트, 스크린샷, 폰트이(가) 표시된 사진&#10;&#10;자동 생성된 설명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A481" w14:textId="77777777" w:rsidR="00306E4C" w:rsidRDefault="00306E4C" w:rsidP="00306E4C">
      <w:pPr>
        <w:rPr>
          <w:lang w:eastAsia="ko-KR"/>
        </w:rPr>
      </w:pPr>
    </w:p>
    <w:p w14:paraId="13F1AE7A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EB8AA14" wp14:editId="5D617D22">
            <wp:extent cx="5943600" cy="739140"/>
            <wp:effectExtent l="0" t="0" r="0" b="3810"/>
            <wp:docPr id="1523439624" name="그림 2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39624" name="그림 2" descr="텍스트, 스크린샷, 폰트이(가) 표시된 사진&#10;&#10;자동 생성된 설명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27FB" w14:textId="77777777" w:rsidR="00306E4C" w:rsidRDefault="00306E4C" w:rsidP="00306E4C">
      <w:pPr>
        <w:rPr>
          <w:lang w:eastAsia="ko-KR"/>
        </w:rPr>
      </w:pPr>
    </w:p>
    <w:p w14:paraId="756DA1B8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)</w:t>
      </w:r>
    </w:p>
    <w:p w14:paraId="09E2125F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00A6037" wp14:editId="2919CFCF">
            <wp:extent cx="5938520" cy="1670050"/>
            <wp:effectExtent l="0" t="0" r="5080" b="6350"/>
            <wp:docPr id="548260898" name="그림 5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60898" name="그림 5" descr="텍스트, 스크린샷, 폰트이(가) 표시된 사진&#10;&#10;자동 생성된 설명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400" cy="168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8A2C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lastRenderedPageBreak/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0DAC94A7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E460A05" wp14:editId="3FFB56C8">
            <wp:extent cx="5704462" cy="1384813"/>
            <wp:effectExtent l="0" t="0" r="0" b="6350"/>
            <wp:docPr id="1859765099" name="그림 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65099" name="그림 6" descr="텍스트, 스크린샷, 폰트이(가) 표시된 사진&#10;&#10;자동 생성된 설명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618" cy="138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75E7" w14:textId="77777777" w:rsidR="00306E4C" w:rsidRDefault="00306E4C" w:rsidP="00306E4C">
      <w:pPr>
        <w:pStyle w:val="5"/>
        <w:keepNext w:val="0"/>
        <w:keepLines/>
        <w:spacing w:after="120"/>
        <w:ind w:left="200" w:right="200" w:firstLine="0"/>
        <w:rPr>
          <w:lang w:eastAsia="ko-KR"/>
        </w:rPr>
      </w:pPr>
      <w:r>
        <w:rPr>
          <w:rFonts w:hint="eastAsia"/>
          <w:lang w:eastAsia="ko-KR"/>
        </w:rPr>
        <w:t>회원관리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검색기능</w:t>
      </w:r>
    </w:p>
    <w:p w14:paraId="21EAF157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입력받은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users </w:t>
      </w:r>
      <w:r>
        <w:rPr>
          <w:rFonts w:hint="eastAsia"/>
          <w:lang w:eastAsia="ko-KR"/>
        </w:rPr>
        <w:t>컬렉션에서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찾아온다음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갱신하며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검색창에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아무것도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시도하는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보여주도록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구성하였습니다</w:t>
      </w:r>
      <w:r>
        <w:rPr>
          <w:rFonts w:hint="eastAsia"/>
          <w:lang w:eastAsia="ko-KR"/>
        </w:rPr>
        <w:t>.</w:t>
      </w:r>
    </w:p>
    <w:p w14:paraId="4D3968F4" w14:textId="77777777" w:rsidR="00306E4C" w:rsidRPr="00176581" w:rsidRDefault="00306E4C" w:rsidP="00306E4C">
      <w:pPr>
        <w:rPr>
          <w:lang w:eastAsia="ko-KR"/>
        </w:rPr>
      </w:pPr>
    </w:p>
    <w:p w14:paraId="2E7C2405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핵심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코드만</w:t>
      </w:r>
      <w:r>
        <w:rPr>
          <w:rFonts w:hint="eastAsia"/>
          <w:lang w:eastAsia="ko-KR"/>
        </w:rPr>
        <w:t>)</w:t>
      </w:r>
    </w:p>
    <w:p w14:paraId="6B7EA350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회원관리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744C298C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83CFEE4" wp14:editId="470B2833">
            <wp:extent cx="5942330" cy="4800600"/>
            <wp:effectExtent l="0" t="0" r="1270" b="0"/>
            <wp:docPr id="979280657" name="그림 7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280657" name="그림 7" descr="텍스트, 스크린샷, 소프트웨어이(가) 표시된 사진&#10;&#10;자동 생성된 설명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507" cy="48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D8DF" w14:textId="77777777" w:rsidR="00306E4C" w:rsidRDefault="00306E4C" w:rsidP="00306E4C">
      <w:pPr>
        <w:pStyle w:val="5"/>
        <w:keepNext w:val="0"/>
        <w:keepLines/>
        <w:spacing w:after="120"/>
        <w:ind w:left="200" w:right="200" w:firstLine="0"/>
        <w:rPr>
          <w:lang w:eastAsia="ko-KR"/>
        </w:rPr>
      </w:pPr>
      <w:r>
        <w:rPr>
          <w:rFonts w:hint="eastAsia"/>
          <w:lang w:eastAsia="ko-KR"/>
        </w:rPr>
        <w:lastRenderedPageBreak/>
        <w:t>회원탈퇴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21A6A3FA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탈퇴처리하려고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탈퇴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탈퇴하려고하는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탈퇴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Rest API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Firebase Admin SDK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회원탈퇴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처리하고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회원인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비활성화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비회원인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), users </w:t>
      </w:r>
      <w:r>
        <w:rPr>
          <w:rFonts w:hint="eastAsia"/>
          <w:lang w:eastAsia="ko-KR"/>
        </w:rPr>
        <w:t>컬렉션에서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탈퇴하였음을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표시하는</w:t>
      </w:r>
      <w:r>
        <w:rPr>
          <w:rFonts w:hint="eastAsia"/>
          <w:lang w:eastAsia="ko-KR"/>
        </w:rPr>
        <w:t xml:space="preserve"> isValid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동작합니다</w:t>
      </w:r>
      <w:r>
        <w:rPr>
          <w:rFonts w:hint="eastAsia"/>
          <w:lang w:eastAsia="ko-KR"/>
        </w:rPr>
        <w:t>.</w:t>
      </w:r>
    </w:p>
    <w:p w14:paraId="10ED73CE" w14:textId="77777777" w:rsidR="00306E4C" w:rsidRDefault="00306E4C" w:rsidP="00306E4C">
      <w:pPr>
        <w:rPr>
          <w:lang w:eastAsia="ko-KR"/>
        </w:rPr>
      </w:pPr>
    </w:p>
    <w:p w14:paraId="00807258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핵심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코드만</w:t>
      </w:r>
      <w:r>
        <w:rPr>
          <w:rFonts w:hint="eastAsia"/>
          <w:lang w:eastAsia="ko-KR"/>
        </w:rPr>
        <w:t>)</w:t>
      </w:r>
    </w:p>
    <w:p w14:paraId="5AAF388A" w14:textId="77777777" w:rsidR="00306E4C" w:rsidRDefault="00306E4C" w:rsidP="00306E4C">
      <w:pPr>
        <w:rPr>
          <w:lang w:eastAsia="ko-KR"/>
        </w:rPr>
      </w:pPr>
    </w:p>
    <w:p w14:paraId="0F18E42C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Rest API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호출하여</w:t>
      </w:r>
      <w:r>
        <w:rPr>
          <w:rFonts w:hint="eastAsia"/>
          <w:lang w:eastAsia="ko-KR"/>
        </w:rPr>
        <w:t xml:space="preserve"> Firebase Authentication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탈퇴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48F6295A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2120F49" wp14:editId="59E1266E">
            <wp:extent cx="5959475" cy="2620370"/>
            <wp:effectExtent l="0" t="0" r="3175" b="8890"/>
            <wp:docPr id="118606735" name="그림 8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6735" name="그림 8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934" cy="262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3278" w14:textId="77777777" w:rsidR="00306E4C" w:rsidRDefault="00306E4C" w:rsidP="00306E4C">
      <w:pPr>
        <w:rPr>
          <w:lang w:eastAsia="ko-KR"/>
        </w:rPr>
      </w:pPr>
    </w:p>
    <w:p w14:paraId="77A5F816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users </w:t>
      </w:r>
      <w:r>
        <w:rPr>
          <w:rFonts w:hint="eastAsia"/>
          <w:lang w:eastAsia="ko-KR"/>
        </w:rPr>
        <w:t>컬렉션에서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isValid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352B63AC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D8C2BAB" wp14:editId="75741390">
            <wp:extent cx="5927277" cy="3484254"/>
            <wp:effectExtent l="0" t="0" r="0" b="1905"/>
            <wp:docPr id="453793685" name="그림 9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93685" name="그림 9" descr="텍스트, 스크린샷이(가) 표시된 사진&#10;&#10;자동 생성된 설명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327" cy="351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84BD" w14:textId="77777777" w:rsidR="00306E4C" w:rsidRDefault="00306E4C" w:rsidP="00306E4C">
      <w:pPr>
        <w:pStyle w:val="5"/>
        <w:keepNext w:val="0"/>
        <w:keepLines/>
        <w:spacing w:after="120"/>
        <w:ind w:left="200" w:right="200" w:firstLine="0"/>
        <w:rPr>
          <w:lang w:eastAsia="ko-KR"/>
        </w:rPr>
      </w:pPr>
      <w:r>
        <w:rPr>
          <w:rFonts w:hint="eastAsia"/>
          <w:lang w:eastAsia="ko-KR"/>
        </w:rPr>
        <w:lastRenderedPageBreak/>
        <w:t>관리자관리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검색기능</w:t>
      </w:r>
    </w:p>
    <w:p w14:paraId="55403CE5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입력받은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admins </w:t>
      </w:r>
      <w:r>
        <w:rPr>
          <w:rFonts w:hint="eastAsia"/>
          <w:lang w:eastAsia="ko-KR"/>
        </w:rPr>
        <w:t>컬렉션에서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찾아온다음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갱신하며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검색창에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아무것도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시도하는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보여주도록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구성하였습니다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제외처리하였습니다</w:t>
      </w:r>
      <w:r>
        <w:rPr>
          <w:rFonts w:hint="eastAsia"/>
          <w:lang w:eastAsia="ko-KR"/>
        </w:rPr>
        <w:t>.</w:t>
      </w:r>
    </w:p>
    <w:p w14:paraId="1C6D0F29" w14:textId="77777777" w:rsidR="00306E4C" w:rsidRDefault="00306E4C" w:rsidP="00306E4C">
      <w:pPr>
        <w:rPr>
          <w:lang w:eastAsia="ko-KR"/>
        </w:rPr>
      </w:pPr>
    </w:p>
    <w:p w14:paraId="1EEB55F0" w14:textId="77777777" w:rsidR="00306E4C" w:rsidRPr="00E429B9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핵심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코드만</w:t>
      </w:r>
      <w:r>
        <w:rPr>
          <w:rFonts w:hint="eastAsia"/>
          <w:lang w:eastAsia="ko-KR"/>
        </w:rPr>
        <w:t>)</w:t>
      </w:r>
    </w:p>
    <w:p w14:paraId="454C9AF3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26E1300D" w14:textId="77777777" w:rsidR="00306E4C" w:rsidRDefault="00306E4C" w:rsidP="00306E4C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11F705B" wp14:editId="2E25FC0C">
            <wp:extent cx="5943600" cy="2772410"/>
            <wp:effectExtent l="0" t="0" r="0" b="8890"/>
            <wp:docPr id="509529934" name="그림 10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529934" name="그림 10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190C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243198D" wp14:editId="6337F63F">
            <wp:extent cx="5925101" cy="3487973"/>
            <wp:effectExtent l="0" t="0" r="0" b="0"/>
            <wp:docPr id="216238107" name="그림 1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38107" name="그림 11" descr="텍스트, 스크린샷이(가) 표시된 사진&#10;&#10;자동 생성된 설명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968" cy="350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AF49" w14:textId="77777777" w:rsidR="00306E4C" w:rsidRDefault="00306E4C" w:rsidP="00306E4C">
      <w:pPr>
        <w:pStyle w:val="5"/>
        <w:keepNext w:val="0"/>
        <w:keepLines/>
        <w:spacing w:after="120"/>
        <w:ind w:left="200" w:right="200" w:firstLine="0"/>
        <w:rPr>
          <w:lang w:eastAsia="ko-KR"/>
        </w:rPr>
      </w:pPr>
      <w:r>
        <w:rPr>
          <w:rFonts w:hint="eastAsia"/>
          <w:lang w:eastAsia="ko-KR"/>
        </w:rPr>
        <w:lastRenderedPageBreak/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026F59C4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관리자를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액티비티로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아이디의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유효성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admins </w:t>
      </w:r>
      <w:r>
        <w:rPr>
          <w:rFonts w:hint="eastAsia"/>
          <w:lang w:eastAsia="ko-KR"/>
        </w:rPr>
        <w:t>컬렉션에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아이디와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비밀번호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해시함수로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암호화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삭제하고자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admins </w:t>
      </w:r>
      <w:r>
        <w:rPr>
          <w:rFonts w:hint="eastAsia"/>
          <w:lang w:eastAsia="ko-KR"/>
        </w:rPr>
        <w:t>컬렉션에서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가능합니다</w:t>
      </w:r>
      <w:r>
        <w:rPr>
          <w:rFonts w:hint="eastAsia"/>
          <w:lang w:eastAsia="ko-KR"/>
        </w:rPr>
        <w:t>.</w:t>
      </w:r>
    </w:p>
    <w:p w14:paraId="04D36A4E" w14:textId="77777777" w:rsidR="00306E4C" w:rsidRDefault="00306E4C" w:rsidP="00306E4C">
      <w:pPr>
        <w:rPr>
          <w:lang w:eastAsia="ko-KR"/>
        </w:rPr>
      </w:pPr>
    </w:p>
    <w:p w14:paraId="3DA1EB5C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핵심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코드만</w:t>
      </w:r>
      <w:r>
        <w:rPr>
          <w:rFonts w:hint="eastAsia"/>
          <w:lang w:eastAsia="ko-KR"/>
        </w:rPr>
        <w:t>)</w:t>
      </w:r>
    </w:p>
    <w:p w14:paraId="07CEFBA9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2A994562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4EEC409" wp14:editId="06E39112">
            <wp:extent cx="5942182" cy="3863736"/>
            <wp:effectExtent l="0" t="0" r="1905" b="3810"/>
            <wp:docPr id="1937639516" name="그림 12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39516" name="그림 12" descr="텍스트, 스크린샷이(가) 표시된 사진&#10;&#10;자동 생성된 설명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549" cy="386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82EA" w14:textId="77777777" w:rsidR="00306E4C" w:rsidRDefault="00306E4C" w:rsidP="00306E4C">
      <w:pPr>
        <w:rPr>
          <w:lang w:eastAsia="ko-KR"/>
        </w:rPr>
      </w:pPr>
    </w:p>
    <w:p w14:paraId="1C361B55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62C35AED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341267F" wp14:editId="556EB080">
            <wp:extent cx="5943600" cy="2249170"/>
            <wp:effectExtent l="0" t="0" r="0" b="0"/>
            <wp:docPr id="1447449087" name="그림 13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49087" name="그림 13" descr="텍스트, 스크린샷, 소프트웨어, 폰트이(가) 표시된 사진&#10;&#10;자동 생성된 설명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2823" w14:textId="77777777" w:rsidR="00306E4C" w:rsidRDefault="00306E4C" w:rsidP="00306E4C">
      <w:pPr>
        <w:pStyle w:val="5"/>
        <w:keepNext w:val="0"/>
        <w:keepLines/>
        <w:spacing w:after="120"/>
        <w:ind w:left="200" w:right="200" w:firstLine="0"/>
        <w:rPr>
          <w:lang w:eastAsia="ko-KR"/>
        </w:rPr>
      </w:pPr>
      <w:r>
        <w:rPr>
          <w:rFonts w:hint="eastAsia"/>
          <w:lang w:eastAsia="ko-KR"/>
        </w:rPr>
        <w:lastRenderedPageBreak/>
        <w:t>결제내역관리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검색기능</w:t>
      </w:r>
    </w:p>
    <w:p w14:paraId="1804B217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r>
        <w:rPr>
          <w:rFonts w:hint="eastAsia"/>
          <w:lang w:eastAsia="ko-KR"/>
        </w:rPr>
        <w:t>:</w:t>
      </w:r>
      <w:r w:rsidRPr="008023B0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입력받은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결제내역에서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결제내역을</w:t>
      </w:r>
      <w:r>
        <w:rPr>
          <w:rFonts w:hint="eastAsia"/>
          <w:lang w:eastAsia="ko-KR"/>
        </w:rPr>
        <w:t xml:space="preserve"> payments </w:t>
      </w:r>
      <w:r>
        <w:rPr>
          <w:rFonts w:hint="eastAsia"/>
          <w:lang w:eastAsia="ko-KR"/>
        </w:rPr>
        <w:t>컬렉션에서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찾아온다음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갱신하며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검색창에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아무것도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시도하는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보여주도록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구성하였습니다</w:t>
      </w:r>
      <w:r>
        <w:rPr>
          <w:rFonts w:hint="eastAsia"/>
          <w:lang w:eastAsia="ko-KR"/>
        </w:rPr>
        <w:t>.</w:t>
      </w:r>
    </w:p>
    <w:p w14:paraId="0730DB13" w14:textId="77777777" w:rsidR="00306E4C" w:rsidRDefault="00306E4C" w:rsidP="00306E4C">
      <w:pPr>
        <w:rPr>
          <w:lang w:eastAsia="ko-KR"/>
        </w:rPr>
      </w:pPr>
    </w:p>
    <w:p w14:paraId="78511CA6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핵심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코드만</w:t>
      </w:r>
      <w:r>
        <w:rPr>
          <w:rFonts w:hint="eastAsia"/>
          <w:lang w:eastAsia="ko-KR"/>
        </w:rPr>
        <w:t>)</w:t>
      </w:r>
    </w:p>
    <w:p w14:paraId="5AC507B6" w14:textId="77777777" w:rsidR="00306E4C" w:rsidRDefault="00306E4C" w:rsidP="00306E4C">
      <w:pPr>
        <w:rPr>
          <w:lang w:eastAsia="ko-KR"/>
        </w:rPr>
      </w:pPr>
    </w:p>
    <w:p w14:paraId="53C5B140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결제내역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622DBFD0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275FA97" wp14:editId="531B2F66">
            <wp:extent cx="5943600" cy="4397577"/>
            <wp:effectExtent l="0" t="0" r="0" b="3175"/>
            <wp:docPr id="1133754332" name="그림 14" descr="텍스트, 스크린샷, 소프트웨어이(가) 표시된 사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4332" name="그림 14" descr="텍스트, 스크린샷, 소프트웨어이(가) 표시된 사진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873" cy="439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670E" w14:textId="77777777" w:rsidR="00306E4C" w:rsidRDefault="00306E4C" w:rsidP="00306E4C">
      <w:pPr>
        <w:rPr>
          <w:lang w:eastAsia="ko-KR"/>
        </w:rPr>
      </w:pPr>
    </w:p>
    <w:p w14:paraId="5F924B6B" w14:textId="77777777" w:rsidR="00306E4C" w:rsidRDefault="00306E4C" w:rsidP="00306E4C">
      <w:pPr>
        <w:pStyle w:val="5"/>
        <w:keepNext w:val="0"/>
        <w:keepLines/>
        <w:spacing w:after="120"/>
        <w:ind w:left="200" w:right="200" w:firstLine="0"/>
        <w:rPr>
          <w:lang w:eastAsia="ko-KR"/>
        </w:rPr>
      </w:pPr>
      <w:r>
        <w:rPr>
          <w:rFonts w:hint="eastAsia"/>
          <w:lang w:eastAsia="ko-KR"/>
        </w:rPr>
        <w:t>결제내역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0A641EB7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r>
        <w:rPr>
          <w:rFonts w:hint="eastAsia"/>
          <w:lang w:eastAsia="ko-KR"/>
        </w:rPr>
        <w:t>:</w:t>
      </w:r>
      <w:r w:rsidRPr="006E36D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결제내역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하려고하는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Rest API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Bootpay Back-end SDK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처리하고</w:t>
      </w:r>
      <w:r>
        <w:rPr>
          <w:rFonts w:hint="eastAsia"/>
          <w:lang w:eastAsia="ko-KR"/>
        </w:rPr>
        <w:t xml:space="preserve">, payments </w:t>
      </w:r>
      <w:r>
        <w:rPr>
          <w:rFonts w:hint="eastAsia"/>
          <w:lang w:eastAsia="ko-KR"/>
        </w:rPr>
        <w:t>컬렉션에서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탈퇴하였음을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표시하는</w:t>
      </w:r>
      <w:r>
        <w:rPr>
          <w:rFonts w:hint="eastAsia"/>
          <w:lang w:eastAsia="ko-KR"/>
        </w:rPr>
        <w:t xml:space="preserve"> isValid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돌려주고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결제건으로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적립한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포인트는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회수하고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환불한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재고를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환불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진행됩니다</w:t>
      </w:r>
      <w:r>
        <w:rPr>
          <w:rFonts w:hint="eastAsia"/>
          <w:lang w:eastAsia="ko-KR"/>
        </w:rPr>
        <w:t>.</w:t>
      </w:r>
    </w:p>
    <w:p w14:paraId="3DFB19F6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매장방문</w:t>
      </w:r>
      <w:r>
        <w:rPr>
          <w:rFonts w:hint="eastAsia"/>
          <w:lang w:eastAsia="ko-KR"/>
        </w:rPr>
        <w:t xml:space="preserve">  -&gt; </w:t>
      </w:r>
      <w:r>
        <w:rPr>
          <w:rFonts w:hint="eastAsia"/>
          <w:lang w:eastAsia="ko-KR"/>
        </w:rPr>
        <w:t>직원에게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환불사유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</w:t>
      </w:r>
      <w:r>
        <w:rPr>
          <w:rFonts w:hint="eastAsia"/>
          <w:lang w:eastAsia="ko-KR"/>
        </w:rPr>
        <w:t xml:space="preserve"> -&gt; </w:t>
      </w:r>
      <w:r>
        <w:rPr>
          <w:rFonts w:hint="eastAsia"/>
          <w:lang w:eastAsia="ko-KR"/>
        </w:rPr>
        <w:t>직원이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상태확인</w:t>
      </w:r>
      <w:r>
        <w:rPr>
          <w:rFonts w:hint="eastAsia"/>
          <w:lang w:eastAsia="ko-KR"/>
        </w:rPr>
        <w:t xml:space="preserve"> -&gt; </w:t>
      </w:r>
      <w:r>
        <w:rPr>
          <w:rFonts w:hint="eastAsia"/>
          <w:lang w:eastAsia="ko-KR"/>
        </w:rPr>
        <w:t>이상있을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결제내역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결제부분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취소</w:t>
      </w:r>
      <w:r>
        <w:rPr>
          <w:rFonts w:hint="eastAsia"/>
          <w:lang w:eastAsia="ko-KR"/>
        </w:rPr>
        <w:t xml:space="preserve"> -&gt;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구매내역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구매내역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알림창에서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환불상태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651FD725" w14:textId="77777777" w:rsidR="00306E4C" w:rsidRDefault="00306E4C" w:rsidP="00306E4C">
      <w:pPr>
        <w:rPr>
          <w:lang w:eastAsia="ko-KR"/>
        </w:rPr>
      </w:pPr>
    </w:p>
    <w:p w14:paraId="118D8C0C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lastRenderedPageBreak/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핵심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코드만</w:t>
      </w:r>
      <w:r>
        <w:rPr>
          <w:rFonts w:hint="eastAsia"/>
          <w:lang w:eastAsia="ko-KR"/>
        </w:rPr>
        <w:t>)</w:t>
      </w:r>
    </w:p>
    <w:p w14:paraId="7E426785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Rest API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 </w:t>
      </w:r>
      <w:r>
        <w:rPr>
          <w:rFonts w:hint="eastAsia"/>
          <w:lang w:eastAsia="ko-KR"/>
        </w:rPr>
        <w:t>결제건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548A5E3D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4F62CE7" wp14:editId="03257363">
            <wp:extent cx="5943600" cy="3678742"/>
            <wp:effectExtent l="0" t="0" r="0" b="0"/>
            <wp:docPr id="654008967" name="그림 15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08967" name="그림 15" descr="텍스트, 스크린샷이(가) 표시된 사진&#10;&#10;자동 생성된 설명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632" cy="367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2CFD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EC84BCB" wp14:editId="751098BE">
            <wp:extent cx="5942802" cy="3964162"/>
            <wp:effectExtent l="0" t="0" r="1270" b="0"/>
            <wp:docPr id="27288658" name="그림 16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8658" name="그림 16" descr="텍스트, 스크린샷, 소프트웨어이(가) 표시된 사진&#10;&#10;자동 생성된 설명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16" cy="396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D627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18C09462" wp14:editId="2F0921AF">
            <wp:extent cx="5925101" cy="5305425"/>
            <wp:effectExtent l="0" t="0" r="0" b="0"/>
            <wp:docPr id="489607651" name="그림 17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07651" name="그림 17" descr="텍스트, 스크린샷이(가) 표시된 사진&#10;&#10;자동 생성된 설명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518" cy="530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73C1" w14:textId="77777777" w:rsidR="00306E4C" w:rsidRDefault="00306E4C" w:rsidP="00306E4C">
      <w:pPr>
        <w:pStyle w:val="5"/>
        <w:keepNext w:val="0"/>
        <w:keepLines/>
        <w:spacing w:after="120"/>
        <w:ind w:left="200" w:right="200" w:firstLine="0"/>
        <w:rPr>
          <w:lang w:eastAsia="ko-KR"/>
        </w:rPr>
      </w:pPr>
      <w:r w:rsidRPr="00A236B5">
        <w:rPr>
          <w:rFonts w:hint="eastAsia"/>
          <w:lang w:eastAsia="ko-KR"/>
        </w:rPr>
        <w:t>회원정보</w:t>
      </w:r>
      <w:r w:rsidRPr="00A236B5">
        <w:rPr>
          <w:rFonts w:hint="eastAsia"/>
          <w:lang w:eastAsia="ko-KR"/>
        </w:rPr>
        <w:t xml:space="preserve">, </w:t>
      </w:r>
      <w:r w:rsidRPr="00A236B5">
        <w:rPr>
          <w:rFonts w:hint="eastAsia"/>
          <w:lang w:eastAsia="ko-KR"/>
        </w:rPr>
        <w:t>관리자정보</w:t>
      </w:r>
      <w:r w:rsidRPr="00A236B5">
        <w:rPr>
          <w:rFonts w:hint="eastAsia"/>
          <w:lang w:eastAsia="ko-KR"/>
        </w:rPr>
        <w:t xml:space="preserve">, </w:t>
      </w:r>
      <w:r w:rsidRPr="00A236B5"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>내역</w:t>
      </w:r>
      <w:r w:rsidRPr="00A236B5">
        <w:rPr>
          <w:rFonts w:hint="eastAsia"/>
          <w:lang w:eastAsia="ko-KR"/>
        </w:rPr>
        <w:t xml:space="preserve"> </w:t>
      </w:r>
      <w:r w:rsidRPr="00A236B5">
        <w:rPr>
          <w:rFonts w:hint="eastAsia"/>
          <w:lang w:eastAsia="ko-KR"/>
        </w:rPr>
        <w:t>불러오기</w:t>
      </w:r>
      <w:r w:rsidRPr="00A236B5">
        <w:rPr>
          <w:rFonts w:hint="eastAsia"/>
          <w:lang w:eastAsia="ko-KR"/>
        </w:rPr>
        <w:t xml:space="preserve"> </w:t>
      </w:r>
      <w:r w:rsidRPr="00A236B5">
        <w:rPr>
          <w:rFonts w:hint="eastAsia"/>
          <w:lang w:eastAsia="ko-KR"/>
        </w:rPr>
        <w:t>기</w:t>
      </w:r>
      <w:r>
        <w:rPr>
          <w:rFonts w:hint="eastAsia"/>
          <w:lang w:eastAsia="ko-KR"/>
        </w:rPr>
        <w:t>능</w:t>
      </w:r>
    </w:p>
    <w:p w14:paraId="629987EE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각각에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컬렉션에서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기능입니다</w:t>
      </w:r>
      <w:r>
        <w:rPr>
          <w:rFonts w:hint="eastAsia"/>
          <w:lang w:eastAsia="ko-KR"/>
        </w:rPr>
        <w:t>.</w:t>
      </w:r>
    </w:p>
    <w:p w14:paraId="3700A6FA" w14:textId="77777777" w:rsidR="00306E4C" w:rsidRPr="00A236B5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</w:p>
    <w:p w14:paraId="2F12A5C7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핵심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코드만</w:t>
      </w:r>
      <w:r>
        <w:rPr>
          <w:rFonts w:hint="eastAsia"/>
          <w:lang w:eastAsia="ko-KR"/>
        </w:rPr>
        <w:t>)</w:t>
      </w:r>
    </w:p>
    <w:p w14:paraId="796E9EC7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회원정보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불러오기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23CE302E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0C5E0541" wp14:editId="0DFC3774">
            <wp:extent cx="5942954" cy="3789738"/>
            <wp:effectExtent l="0" t="0" r="1270" b="1270"/>
            <wp:docPr id="98354148" name="그림 18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4148" name="그림 18" descr="텍스트, 스크린샷이(가) 표시된 사진&#10;&#10;자동 생성된 설명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50" cy="379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202A" w14:textId="77777777" w:rsidR="00306E4C" w:rsidRDefault="00306E4C" w:rsidP="00306E4C">
      <w:pPr>
        <w:rPr>
          <w:lang w:eastAsia="ko-KR"/>
        </w:rPr>
      </w:pPr>
    </w:p>
    <w:p w14:paraId="03ADC1BB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관리자정보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불러오기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3BEDC793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FE81065" wp14:editId="24C9AF76">
            <wp:extent cx="5941695" cy="3488462"/>
            <wp:effectExtent l="0" t="0" r="1905" b="0"/>
            <wp:docPr id="469413216" name="그림 19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413216" name="그림 19" descr="텍스트, 스크린샷이(가) 표시된 사진&#10;&#10;자동 생성된 설명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653" cy="350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256D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85D0141" wp14:editId="53060E14">
            <wp:extent cx="5935672" cy="390525"/>
            <wp:effectExtent l="0" t="0" r="8255" b="0"/>
            <wp:docPr id="12273816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81620" name="그림 1227381620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115" cy="39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83F7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lastRenderedPageBreak/>
        <w:t>결제내역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불러오기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68D96B80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A56EB96" wp14:editId="6398968F">
            <wp:extent cx="5943600" cy="5130800"/>
            <wp:effectExtent l="0" t="0" r="0" b="0"/>
            <wp:docPr id="698895068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95068" name="그림 698895068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E065B" w14:textId="77777777" w:rsidR="00306E4C" w:rsidRDefault="00306E4C" w:rsidP="00306E4C">
      <w:pPr>
        <w:rPr>
          <w:lang w:eastAsia="ko-KR"/>
        </w:rPr>
      </w:pPr>
    </w:p>
    <w:p w14:paraId="6746D0BC" w14:textId="77777777" w:rsidR="00306E4C" w:rsidRDefault="00306E4C" w:rsidP="00306E4C">
      <w:pPr>
        <w:pStyle w:val="5"/>
        <w:keepNext w:val="0"/>
        <w:keepLines/>
        <w:spacing w:after="120"/>
        <w:ind w:left="200" w:right="200" w:firstLine="0"/>
        <w:rPr>
          <w:lang w:eastAsia="ko-KR"/>
        </w:rPr>
      </w:pPr>
      <w:r w:rsidRPr="002466AB">
        <w:rPr>
          <w:rFonts w:hint="eastAsia"/>
          <w:lang w:eastAsia="ko-KR"/>
        </w:rPr>
        <w:t>개인결제내역</w:t>
      </w:r>
      <w:r w:rsidRPr="002466AB">
        <w:rPr>
          <w:rFonts w:hint="eastAsia"/>
          <w:lang w:eastAsia="ko-KR"/>
        </w:rPr>
        <w:t xml:space="preserve"> </w:t>
      </w:r>
      <w:r w:rsidRPr="002466AB">
        <w:rPr>
          <w:rFonts w:hint="eastAsia"/>
          <w:lang w:eastAsia="ko-KR"/>
        </w:rPr>
        <w:t>기능</w:t>
      </w:r>
      <w:r w:rsidRPr="002466AB"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리뷰작성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유효성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 w:rsidRPr="002466AB">
        <w:rPr>
          <w:rFonts w:hint="eastAsia"/>
          <w:lang w:eastAsia="ko-KR"/>
        </w:rPr>
        <w:t>)</w:t>
      </w:r>
    </w:p>
    <w:p w14:paraId="22C2A9EB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상세페이지에서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리뷰페이지로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넘어가려고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유효성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가져온다음에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비회원인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차단하고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회원인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결제내역이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존재하는지</w:t>
      </w:r>
      <w:r>
        <w:rPr>
          <w:rFonts w:hint="eastAsia"/>
          <w:lang w:eastAsia="ko-KR"/>
        </w:rPr>
        <w:t xml:space="preserve"> payments </w:t>
      </w:r>
      <w:r>
        <w:rPr>
          <w:rFonts w:hint="eastAsia"/>
          <w:lang w:eastAsia="ko-KR"/>
        </w:rPr>
        <w:t>컬렉션에서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환불한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리뷰작성은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존재하지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차단합니다</w:t>
      </w:r>
      <w:r>
        <w:rPr>
          <w:rFonts w:hint="eastAsia"/>
          <w:lang w:eastAsia="ko-KR"/>
        </w:rPr>
        <w:t>.</w:t>
      </w:r>
    </w:p>
    <w:p w14:paraId="20FD6C3F" w14:textId="77777777" w:rsidR="00306E4C" w:rsidRDefault="00306E4C" w:rsidP="00306E4C">
      <w:pPr>
        <w:rPr>
          <w:lang w:eastAsia="ko-KR"/>
        </w:rPr>
      </w:pPr>
    </w:p>
    <w:p w14:paraId="352E787E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핵심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코드만</w:t>
      </w:r>
      <w:r>
        <w:rPr>
          <w:rFonts w:hint="eastAsia"/>
          <w:lang w:eastAsia="ko-KR"/>
        </w:rPr>
        <w:t>)</w:t>
      </w:r>
    </w:p>
    <w:p w14:paraId="52D137D0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리뷰작성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유효성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3F570FB0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FD4C736" wp14:editId="50EB4599">
            <wp:extent cx="5943600" cy="4761230"/>
            <wp:effectExtent l="0" t="0" r="0" b="1270"/>
            <wp:docPr id="17081503" name="그림 22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503" name="그림 22" descr="텍스트, 스크린샷이(가) 표시된 사진&#10;&#10;자동 생성된 설명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A6B6" w14:textId="77777777" w:rsidR="00306E4C" w:rsidRDefault="00306E4C" w:rsidP="00306E4C">
      <w:pPr>
        <w:pStyle w:val="5"/>
        <w:keepNext w:val="0"/>
        <w:keepLines/>
        <w:spacing w:after="120"/>
        <w:ind w:left="200" w:right="200" w:firstLine="0"/>
        <w:rPr>
          <w:lang w:eastAsia="ko-KR"/>
        </w:rPr>
      </w:pPr>
      <w:r>
        <w:rPr>
          <w:rFonts w:hint="eastAsia"/>
          <w:lang w:eastAsia="ko-KR"/>
        </w:rPr>
        <w:t xml:space="preserve">Rest API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별첨</w:t>
      </w:r>
      <w:r>
        <w:rPr>
          <w:rFonts w:hint="eastAsia"/>
          <w:lang w:eastAsia="ko-KR"/>
        </w:rPr>
        <w:t>)</w:t>
      </w:r>
    </w:p>
    <w:p w14:paraId="7C654A70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결제취소와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회원탈퇴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담당하는</w:t>
      </w:r>
      <w:r>
        <w:rPr>
          <w:rFonts w:hint="eastAsia"/>
          <w:lang w:eastAsia="ko-KR"/>
        </w:rPr>
        <w:t xml:space="preserve"> Rest API </w:t>
      </w:r>
      <w:r>
        <w:rPr>
          <w:rFonts w:hint="eastAsia"/>
          <w:lang w:eastAsia="ko-KR"/>
        </w:rPr>
        <w:t>함수입니다</w:t>
      </w:r>
      <w:r>
        <w:rPr>
          <w:rFonts w:hint="eastAsia"/>
          <w:lang w:eastAsia="ko-KR"/>
        </w:rPr>
        <w:t>.</w:t>
      </w:r>
    </w:p>
    <w:p w14:paraId="54E59EFA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함수는</w:t>
      </w:r>
      <w:r>
        <w:rPr>
          <w:rFonts w:hint="eastAsia"/>
          <w:lang w:eastAsia="ko-KR"/>
        </w:rPr>
        <w:t xml:space="preserve"> Firebase Functions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사용됩니다</w:t>
      </w:r>
      <w:r>
        <w:rPr>
          <w:rFonts w:hint="eastAsia"/>
          <w:lang w:eastAsia="ko-KR"/>
        </w:rPr>
        <w:t>.</w:t>
      </w:r>
    </w:p>
    <w:p w14:paraId="0810B311" w14:textId="77777777" w:rsidR="00306E4C" w:rsidRDefault="00306E4C" w:rsidP="00306E4C">
      <w:pPr>
        <w:rPr>
          <w:lang w:eastAsia="ko-KR"/>
        </w:rPr>
      </w:pPr>
    </w:p>
    <w:p w14:paraId="03B24947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핵심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코드만</w:t>
      </w:r>
      <w:r>
        <w:rPr>
          <w:rFonts w:hint="eastAsia"/>
          <w:lang w:eastAsia="ko-KR"/>
        </w:rPr>
        <w:t>)</w:t>
      </w:r>
    </w:p>
    <w:p w14:paraId="69B1E1D0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Rest API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6830CB2A" w14:textId="77777777" w:rsidR="00306E4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CD9D678" wp14:editId="7C05BC44">
            <wp:extent cx="5943600" cy="4225925"/>
            <wp:effectExtent l="0" t="0" r="0" b="3175"/>
            <wp:docPr id="1596497634" name="그림 23" descr="텍스트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97634" name="그림 23" descr="텍스트, 스크린샷, 디스플레이이(가) 표시된 사진&#10;&#10;자동 생성된 설명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0BF6" w14:textId="77777777" w:rsidR="00306E4C" w:rsidRPr="0060463C" w:rsidRDefault="00306E4C" w:rsidP="00306E4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3147484" wp14:editId="42C6B083">
            <wp:extent cx="5943600" cy="2918460"/>
            <wp:effectExtent l="0" t="0" r="0" b="0"/>
            <wp:docPr id="586062968" name="그림 24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62968" name="그림 24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772F" w14:textId="77777777" w:rsidR="001B64ED" w:rsidRDefault="001B64ED" w:rsidP="001B64ED">
      <w:pPr>
        <w:rPr>
          <w:rFonts w:hint="eastAsia"/>
          <w:lang w:eastAsia="ko-KR"/>
        </w:rPr>
      </w:pPr>
    </w:p>
    <w:p w14:paraId="14008500" w14:textId="77777777" w:rsidR="00306E4C" w:rsidRDefault="00306E4C" w:rsidP="001B64ED">
      <w:pPr>
        <w:rPr>
          <w:rFonts w:hint="eastAsia"/>
          <w:lang w:eastAsia="ko-KR"/>
        </w:rPr>
      </w:pPr>
    </w:p>
    <w:p w14:paraId="72FB170E" w14:textId="77777777" w:rsidR="00306E4C" w:rsidRPr="001B64ED" w:rsidRDefault="00306E4C" w:rsidP="001B64ED">
      <w:pPr>
        <w:rPr>
          <w:lang w:eastAsia="ko-KR"/>
        </w:rPr>
      </w:pPr>
    </w:p>
    <w:p w14:paraId="1D8E605B" w14:textId="53D0CAD6" w:rsidR="00C22F3A" w:rsidRDefault="00E97A14" w:rsidP="00964E8E">
      <w:pPr>
        <w:pStyle w:val="4"/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오자현</w:t>
      </w:r>
    </w:p>
    <w:p w14:paraId="25B06DEC" w14:textId="77777777" w:rsidR="00306E4C" w:rsidRPr="00762BB8" w:rsidRDefault="00306E4C" w:rsidP="00306E4C">
      <w:pPr>
        <w:pStyle w:val="5"/>
        <w:keepNext w:val="0"/>
        <w:keepLines/>
        <w:spacing w:after="120"/>
        <w:ind w:left="200" w:right="200" w:firstLine="0"/>
        <w:rPr>
          <w:lang w:eastAsia="ko-KR"/>
        </w:rPr>
      </w:pPr>
      <w:r>
        <w:rPr>
          <w:rFonts w:hint="eastAsia"/>
          <w:lang w:eastAsia="ko-KR"/>
        </w:rPr>
        <w:t>QR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앱실행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&amp; </w:t>
      </w:r>
      <w:r>
        <w:rPr>
          <w:rFonts w:hint="eastAsia"/>
          <w:lang w:eastAsia="ko-KR"/>
        </w:rPr>
        <w:t>권한추가</w:t>
      </w:r>
    </w:p>
    <w:p w14:paraId="7C75B7B2" w14:textId="77777777" w:rsidR="00306E4C" w:rsidRPr="00466202" w:rsidRDefault="00306E4C" w:rsidP="00306E4C">
      <w:pPr>
        <w:rPr>
          <w:b/>
          <w:bCs/>
          <w:lang w:eastAsia="ko-KR"/>
        </w:rPr>
      </w:pPr>
      <w:r w:rsidRPr="00466202">
        <w:rPr>
          <w:rFonts w:hint="eastAsia"/>
          <w:b/>
          <w:bCs/>
          <w:sz w:val="24"/>
          <w:szCs w:val="24"/>
          <w:lang w:eastAsia="ko-KR"/>
        </w:rPr>
        <w:t>추가한</w:t>
      </w:r>
      <w:r w:rsidRPr="00466202">
        <w:rPr>
          <w:rFonts w:hint="eastAsia"/>
          <w:b/>
          <w:bCs/>
          <w:sz w:val="24"/>
          <w:szCs w:val="24"/>
          <w:lang w:eastAsia="ko-KR"/>
        </w:rPr>
        <w:t xml:space="preserve"> </w:t>
      </w:r>
      <w:r w:rsidRPr="00466202">
        <w:rPr>
          <w:rFonts w:hint="eastAsia"/>
          <w:b/>
          <w:bCs/>
          <w:sz w:val="24"/>
          <w:szCs w:val="24"/>
          <w:lang w:eastAsia="ko-KR"/>
        </w:rPr>
        <w:t>권한</w:t>
      </w:r>
      <w:r w:rsidRPr="00466202">
        <w:rPr>
          <w:rFonts w:hint="eastAsia"/>
          <w:b/>
          <w:bCs/>
          <w:sz w:val="24"/>
          <w:szCs w:val="24"/>
          <w:lang w:eastAsia="ko-KR"/>
        </w:rPr>
        <w:t xml:space="preserve"> </w:t>
      </w:r>
    </w:p>
    <w:p w14:paraId="4B151403" w14:textId="77777777" w:rsidR="00306E4C" w:rsidRDefault="00306E4C" w:rsidP="00306E4C">
      <w:pPr>
        <w:widowControl/>
        <w:shd w:val="clear" w:color="auto" w:fill="1E1F22"/>
        <w:spacing w:line="240" w:lineRule="auto"/>
        <w:rPr>
          <w:rFonts w:ascii="Courier New" w:eastAsia="굴림" w:hAnsi="Courier New" w:cs="Courier New"/>
          <w:color w:val="D5B778"/>
          <w:lang w:eastAsia="ko-KR"/>
        </w:rPr>
      </w:pPr>
      <w:r w:rsidRPr="0000204E">
        <w:rPr>
          <w:rFonts w:ascii="Courier New" w:eastAsia="굴림" w:hAnsi="Courier New" w:cs="Courier New"/>
          <w:color w:val="D5B778"/>
          <w:lang w:eastAsia="ko-KR"/>
        </w:rPr>
        <w:t xml:space="preserve">&lt;uses-permission </w:t>
      </w:r>
      <w:r w:rsidRPr="0000204E">
        <w:rPr>
          <w:rFonts w:ascii="Courier New" w:eastAsia="굴림" w:hAnsi="Courier New" w:cs="Courier New"/>
          <w:color w:val="C77DBB"/>
          <w:lang w:eastAsia="ko-KR"/>
        </w:rPr>
        <w:t>android</w:t>
      </w:r>
      <w:r w:rsidRPr="0000204E">
        <w:rPr>
          <w:rFonts w:ascii="Courier New" w:eastAsia="굴림" w:hAnsi="Courier New" w:cs="Courier New"/>
          <w:color w:val="BCBEC4"/>
          <w:lang w:eastAsia="ko-KR"/>
        </w:rPr>
        <w:t>:name</w:t>
      </w:r>
      <w:r w:rsidRPr="0000204E">
        <w:rPr>
          <w:rFonts w:ascii="Courier New" w:eastAsia="굴림" w:hAnsi="Courier New" w:cs="Courier New"/>
          <w:color w:val="6AAB73"/>
          <w:lang w:eastAsia="ko-KR"/>
        </w:rPr>
        <w:t>="android.permission.INTERNET"</w:t>
      </w:r>
      <w:r w:rsidRPr="0000204E">
        <w:rPr>
          <w:rFonts w:ascii="Courier New" w:eastAsia="굴림" w:hAnsi="Courier New" w:cs="Courier New"/>
          <w:color w:val="D5B778"/>
          <w:lang w:eastAsia="ko-KR"/>
        </w:rPr>
        <w:t>/&gt;</w:t>
      </w:r>
    </w:p>
    <w:p w14:paraId="02AD83BF" w14:textId="77777777" w:rsidR="00306E4C" w:rsidRPr="0000204E" w:rsidRDefault="00306E4C" w:rsidP="00306E4C">
      <w:pPr>
        <w:widowControl/>
        <w:shd w:val="clear" w:color="auto" w:fill="1E1F22"/>
        <w:spacing w:line="240" w:lineRule="auto"/>
        <w:rPr>
          <w:rFonts w:ascii="Courier New" w:eastAsia="굴림" w:hAnsi="Courier New" w:cs="Courier New"/>
          <w:color w:val="BCBEC4"/>
          <w:lang w:eastAsia="ko-KR"/>
        </w:rPr>
      </w:pPr>
      <w:r>
        <w:rPr>
          <w:lang w:eastAsia="ko-KR"/>
        </w:rPr>
        <w:t>–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인터넷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권한</w:t>
      </w:r>
    </w:p>
    <w:p w14:paraId="55A3E2E5" w14:textId="77777777" w:rsidR="00306E4C" w:rsidRDefault="00306E4C" w:rsidP="00306E4C">
      <w:pPr>
        <w:widowControl/>
        <w:shd w:val="clear" w:color="auto" w:fill="1E1F22"/>
        <w:spacing w:line="240" w:lineRule="auto"/>
        <w:rPr>
          <w:rFonts w:ascii="Courier New" w:eastAsia="굴림" w:hAnsi="Courier New" w:cs="Courier New"/>
          <w:color w:val="D5B778"/>
          <w:lang w:eastAsia="ko-KR"/>
        </w:rPr>
      </w:pPr>
      <w:r w:rsidRPr="0000204E">
        <w:rPr>
          <w:rFonts w:ascii="Courier New" w:eastAsia="굴림" w:hAnsi="Courier New" w:cs="Courier New"/>
          <w:color w:val="D5B778"/>
          <w:lang w:eastAsia="ko-KR"/>
        </w:rPr>
        <w:t xml:space="preserve">&lt;uses-permission </w:t>
      </w:r>
      <w:r w:rsidRPr="0000204E">
        <w:rPr>
          <w:rFonts w:ascii="Courier New" w:eastAsia="굴림" w:hAnsi="Courier New" w:cs="Courier New"/>
          <w:color w:val="C77DBB"/>
          <w:lang w:eastAsia="ko-KR"/>
        </w:rPr>
        <w:t>android</w:t>
      </w:r>
      <w:r w:rsidRPr="0000204E">
        <w:rPr>
          <w:rFonts w:ascii="Courier New" w:eastAsia="굴림" w:hAnsi="Courier New" w:cs="Courier New"/>
          <w:color w:val="BCBEC4"/>
          <w:lang w:eastAsia="ko-KR"/>
        </w:rPr>
        <w:t>:name</w:t>
      </w:r>
      <w:r w:rsidRPr="0000204E">
        <w:rPr>
          <w:rFonts w:ascii="Courier New" w:eastAsia="굴림" w:hAnsi="Courier New" w:cs="Courier New"/>
          <w:color w:val="6AAB73"/>
          <w:lang w:eastAsia="ko-KR"/>
        </w:rPr>
        <w:t>="android.permission.READ_EXTERNAL_STORAGE"</w:t>
      </w:r>
      <w:r w:rsidRPr="0000204E">
        <w:rPr>
          <w:rFonts w:ascii="Courier New" w:eastAsia="굴림" w:hAnsi="Courier New" w:cs="Courier New"/>
          <w:color w:val="D5B778"/>
          <w:lang w:eastAsia="ko-KR"/>
        </w:rPr>
        <w:t>/&gt;</w:t>
      </w:r>
    </w:p>
    <w:p w14:paraId="0B4440FD" w14:textId="77777777" w:rsidR="00306E4C" w:rsidRPr="0000204E" w:rsidRDefault="00306E4C" w:rsidP="00306E4C">
      <w:pPr>
        <w:widowControl/>
        <w:shd w:val="clear" w:color="auto" w:fill="1E1F22"/>
        <w:spacing w:line="240" w:lineRule="auto"/>
        <w:rPr>
          <w:rFonts w:ascii="Courier New" w:eastAsia="굴림" w:hAnsi="Courier New" w:cs="Courier New"/>
          <w:color w:val="BCBEC4"/>
          <w:lang w:eastAsia="ko-KR"/>
        </w:rPr>
      </w:pPr>
      <w:r>
        <w:rPr>
          <w:lang w:eastAsia="ko-KR"/>
        </w:rPr>
        <w:t>–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외부저장소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권한</w:t>
      </w:r>
    </w:p>
    <w:p w14:paraId="547DF390" w14:textId="77777777" w:rsidR="00306E4C" w:rsidRDefault="00306E4C" w:rsidP="00306E4C">
      <w:pPr>
        <w:rPr>
          <w:lang w:eastAsia="ko-KR"/>
        </w:rPr>
      </w:pPr>
      <w:r w:rsidRPr="00466202">
        <w:rPr>
          <w:rFonts w:hint="eastAsia"/>
          <w:b/>
          <w:bCs/>
          <w:sz w:val="24"/>
          <w:szCs w:val="24"/>
          <w:lang w:eastAsia="ko-KR"/>
        </w:rPr>
        <w:t>추가한</w:t>
      </w:r>
      <w:r w:rsidRPr="00466202">
        <w:rPr>
          <w:rFonts w:hint="eastAsia"/>
          <w:b/>
          <w:bCs/>
          <w:sz w:val="24"/>
          <w:szCs w:val="24"/>
          <w:lang w:eastAsia="ko-KR"/>
        </w:rPr>
        <w:t xml:space="preserve"> intent-filter</w:t>
      </w:r>
      <w:r w:rsidRPr="00466202">
        <w:rPr>
          <w:rFonts w:hint="eastAsia"/>
          <w:sz w:val="24"/>
          <w:szCs w:val="24"/>
          <w:lang w:eastAsia="ko-KR"/>
        </w:rPr>
        <w:t xml:space="preserve"> </w:t>
      </w:r>
      <w:r>
        <w:rPr>
          <w:lang w:eastAsia="ko-KR"/>
        </w:rPr>
        <w:t>–</w:t>
      </w:r>
      <w:r>
        <w:rPr>
          <w:rFonts w:hint="eastAsia"/>
          <w:lang w:eastAsia="ko-KR"/>
        </w:rPr>
        <w:t xml:space="preserve"> QR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위함</w:t>
      </w:r>
    </w:p>
    <w:p w14:paraId="7EF5CA5A" w14:textId="77777777" w:rsidR="00306E4C" w:rsidRPr="008167E3" w:rsidRDefault="00306E4C" w:rsidP="00306E4C">
      <w:pPr>
        <w:widowControl/>
        <w:shd w:val="clear" w:color="auto" w:fill="1E1F22"/>
        <w:spacing w:line="240" w:lineRule="auto"/>
        <w:rPr>
          <w:rFonts w:ascii="Courier New" w:eastAsia="굴림" w:hAnsi="Courier New" w:cs="Courier New"/>
          <w:color w:val="BCBEC4"/>
          <w:lang w:eastAsia="ko-KR"/>
        </w:rPr>
      </w:pPr>
      <w:r>
        <w:rPr>
          <w:rFonts w:hint="eastAsia"/>
          <w:lang w:eastAsia="ko-KR"/>
        </w:rPr>
        <w:t xml:space="preserve">  </w:t>
      </w:r>
      <w:r w:rsidRPr="008167E3">
        <w:rPr>
          <w:rFonts w:ascii="Courier New" w:eastAsia="굴림" w:hAnsi="Courier New" w:cs="Courier New"/>
          <w:color w:val="D5B778"/>
          <w:lang w:eastAsia="ko-KR"/>
        </w:rPr>
        <w:t>&lt;intent-filter&gt;</w:t>
      </w:r>
      <w:r w:rsidRPr="008167E3">
        <w:rPr>
          <w:rFonts w:ascii="Courier New" w:eastAsia="굴림" w:hAnsi="Courier New" w:cs="Courier New"/>
          <w:color w:val="D5B778"/>
          <w:lang w:eastAsia="ko-KR"/>
        </w:rPr>
        <w:br/>
        <w:t xml:space="preserve">    &lt;action </w:t>
      </w:r>
      <w:r w:rsidRPr="008167E3">
        <w:rPr>
          <w:rFonts w:ascii="Courier New" w:eastAsia="굴림" w:hAnsi="Courier New" w:cs="Courier New"/>
          <w:color w:val="C77DBB"/>
          <w:lang w:eastAsia="ko-KR"/>
        </w:rPr>
        <w:t>android</w:t>
      </w:r>
      <w:r w:rsidRPr="008167E3">
        <w:rPr>
          <w:rFonts w:ascii="Courier New" w:eastAsia="굴림" w:hAnsi="Courier New" w:cs="Courier New"/>
          <w:color w:val="BCBEC4"/>
          <w:lang w:eastAsia="ko-KR"/>
        </w:rPr>
        <w:t>:name</w:t>
      </w:r>
      <w:r w:rsidRPr="008167E3">
        <w:rPr>
          <w:rFonts w:ascii="Courier New" w:eastAsia="굴림" w:hAnsi="Courier New" w:cs="Courier New"/>
          <w:color w:val="6AAB73"/>
          <w:lang w:eastAsia="ko-KR"/>
        </w:rPr>
        <w:t xml:space="preserve">="android.intent.action.VIEW" </w:t>
      </w:r>
      <w:r w:rsidRPr="008167E3">
        <w:rPr>
          <w:rFonts w:ascii="Courier New" w:eastAsia="굴림" w:hAnsi="Courier New" w:cs="Courier New"/>
          <w:color w:val="D5B778"/>
          <w:lang w:eastAsia="ko-KR"/>
        </w:rPr>
        <w:t>/&gt;</w:t>
      </w:r>
      <w:r w:rsidRPr="008167E3">
        <w:rPr>
          <w:rFonts w:ascii="Courier New" w:eastAsia="굴림" w:hAnsi="Courier New" w:cs="Courier New"/>
          <w:color w:val="D5B778"/>
          <w:lang w:eastAsia="ko-KR"/>
        </w:rPr>
        <w:br/>
        <w:t xml:space="preserve">    </w:t>
      </w:r>
      <w:r w:rsidRPr="008167E3">
        <w:rPr>
          <w:rFonts w:ascii="Courier New" w:eastAsia="굴림" w:hAnsi="Courier New" w:cs="Courier New"/>
          <w:color w:val="7A7E85"/>
          <w:lang w:eastAsia="ko-KR"/>
        </w:rPr>
        <w:t>&lt;!-- URL</w:t>
      </w:r>
      <w:r w:rsidRPr="008167E3">
        <w:rPr>
          <w:rFonts w:ascii="맑은 고딕" w:eastAsia="맑은 고딕" w:hAnsi="맑은 고딕" w:cs="Courier New" w:hint="eastAsia"/>
          <w:color w:val="7A7E85"/>
          <w:lang w:eastAsia="ko-KR"/>
        </w:rPr>
        <w:t xml:space="preserve">을 클릭하여 앱을 실행할 수 있도록 설정 </w:t>
      </w:r>
      <w:r w:rsidRPr="008167E3">
        <w:rPr>
          <w:rFonts w:ascii="Courier New" w:eastAsia="굴림" w:hAnsi="Courier New" w:cs="Courier New"/>
          <w:color w:val="7A7E85"/>
          <w:lang w:eastAsia="ko-KR"/>
        </w:rPr>
        <w:t>--&gt;</w:t>
      </w:r>
      <w:r w:rsidRPr="008167E3">
        <w:rPr>
          <w:rFonts w:ascii="Courier New" w:eastAsia="굴림" w:hAnsi="Courier New" w:cs="Courier New"/>
          <w:color w:val="7A7E85"/>
          <w:lang w:eastAsia="ko-KR"/>
        </w:rPr>
        <w:br/>
        <w:t xml:space="preserve">    </w:t>
      </w:r>
      <w:r w:rsidRPr="008167E3">
        <w:rPr>
          <w:rFonts w:ascii="Courier New" w:eastAsia="굴림" w:hAnsi="Courier New" w:cs="Courier New"/>
          <w:color w:val="D5B778"/>
          <w:lang w:eastAsia="ko-KR"/>
        </w:rPr>
        <w:t xml:space="preserve">&lt;category </w:t>
      </w:r>
      <w:r w:rsidRPr="008167E3">
        <w:rPr>
          <w:rFonts w:ascii="Courier New" w:eastAsia="굴림" w:hAnsi="Courier New" w:cs="Courier New"/>
          <w:color w:val="C77DBB"/>
          <w:lang w:eastAsia="ko-KR"/>
        </w:rPr>
        <w:t>android</w:t>
      </w:r>
      <w:r w:rsidRPr="008167E3">
        <w:rPr>
          <w:rFonts w:ascii="Courier New" w:eastAsia="굴림" w:hAnsi="Courier New" w:cs="Courier New"/>
          <w:color w:val="BCBEC4"/>
          <w:lang w:eastAsia="ko-KR"/>
        </w:rPr>
        <w:t>:name</w:t>
      </w:r>
      <w:r w:rsidRPr="008167E3">
        <w:rPr>
          <w:rFonts w:ascii="Courier New" w:eastAsia="굴림" w:hAnsi="Courier New" w:cs="Courier New"/>
          <w:color w:val="6AAB73"/>
          <w:lang w:eastAsia="ko-KR"/>
        </w:rPr>
        <w:t xml:space="preserve">="android.intent.category.DEFAULT" </w:t>
      </w:r>
      <w:r w:rsidRPr="008167E3">
        <w:rPr>
          <w:rFonts w:ascii="Courier New" w:eastAsia="굴림" w:hAnsi="Courier New" w:cs="Courier New"/>
          <w:color w:val="D5B778"/>
          <w:lang w:eastAsia="ko-KR"/>
        </w:rPr>
        <w:t>/&gt;</w:t>
      </w:r>
      <w:r w:rsidRPr="008167E3">
        <w:rPr>
          <w:rFonts w:ascii="Courier New" w:eastAsia="굴림" w:hAnsi="Courier New" w:cs="Courier New"/>
          <w:color w:val="D5B778"/>
          <w:lang w:eastAsia="ko-KR"/>
        </w:rPr>
        <w:br/>
        <w:t xml:space="preserve">    &lt;category </w:t>
      </w:r>
      <w:r w:rsidRPr="008167E3">
        <w:rPr>
          <w:rFonts w:ascii="Courier New" w:eastAsia="굴림" w:hAnsi="Courier New" w:cs="Courier New"/>
          <w:color w:val="C77DBB"/>
          <w:lang w:eastAsia="ko-KR"/>
        </w:rPr>
        <w:t>android</w:t>
      </w:r>
      <w:r w:rsidRPr="008167E3">
        <w:rPr>
          <w:rFonts w:ascii="Courier New" w:eastAsia="굴림" w:hAnsi="Courier New" w:cs="Courier New"/>
          <w:color w:val="BCBEC4"/>
          <w:lang w:eastAsia="ko-KR"/>
        </w:rPr>
        <w:t>:name</w:t>
      </w:r>
      <w:r w:rsidRPr="008167E3">
        <w:rPr>
          <w:rFonts w:ascii="Courier New" w:eastAsia="굴림" w:hAnsi="Courier New" w:cs="Courier New"/>
          <w:color w:val="6AAB73"/>
          <w:lang w:eastAsia="ko-KR"/>
        </w:rPr>
        <w:t xml:space="preserve">="android.intent.category.BROWSABLE" </w:t>
      </w:r>
      <w:r w:rsidRPr="008167E3">
        <w:rPr>
          <w:rFonts w:ascii="Courier New" w:eastAsia="굴림" w:hAnsi="Courier New" w:cs="Courier New"/>
          <w:color w:val="D5B778"/>
          <w:lang w:eastAsia="ko-KR"/>
        </w:rPr>
        <w:t>/&gt;</w:t>
      </w:r>
      <w:r w:rsidRPr="008167E3">
        <w:rPr>
          <w:rFonts w:ascii="Courier New" w:eastAsia="굴림" w:hAnsi="Courier New" w:cs="Courier New"/>
          <w:color w:val="D5B778"/>
          <w:lang w:eastAsia="ko-KR"/>
        </w:rPr>
        <w:br/>
        <w:t xml:space="preserve">    </w:t>
      </w:r>
      <w:r w:rsidRPr="008167E3">
        <w:rPr>
          <w:rFonts w:ascii="Courier New" w:eastAsia="굴림" w:hAnsi="Courier New" w:cs="Courier New"/>
          <w:color w:val="7A7E85"/>
          <w:lang w:eastAsia="ko-KR"/>
        </w:rPr>
        <w:t xml:space="preserve">&lt;!-- </w:t>
      </w:r>
      <w:r w:rsidRPr="008167E3">
        <w:rPr>
          <w:rFonts w:ascii="맑은 고딕" w:eastAsia="맑은 고딕" w:hAnsi="맑은 고딕" w:cs="Courier New" w:hint="eastAsia"/>
          <w:color w:val="7A7E85"/>
          <w:lang w:eastAsia="ko-KR"/>
        </w:rPr>
        <w:t xml:space="preserve">사용자 정의 스키마와 호스트 설정 </w:t>
      </w:r>
      <w:r w:rsidRPr="008167E3">
        <w:rPr>
          <w:rFonts w:ascii="Courier New" w:eastAsia="굴림" w:hAnsi="Courier New" w:cs="Courier New"/>
          <w:color w:val="7A7E85"/>
          <w:lang w:eastAsia="ko-KR"/>
        </w:rPr>
        <w:t>--&gt;</w:t>
      </w:r>
      <w:r w:rsidRPr="008167E3">
        <w:rPr>
          <w:rFonts w:ascii="Courier New" w:eastAsia="굴림" w:hAnsi="Courier New" w:cs="Courier New"/>
          <w:color w:val="7A7E85"/>
          <w:lang w:eastAsia="ko-KR"/>
        </w:rPr>
        <w:br/>
        <w:t xml:space="preserve">    </w:t>
      </w:r>
      <w:r w:rsidRPr="008167E3">
        <w:rPr>
          <w:rFonts w:ascii="Courier New" w:eastAsia="굴림" w:hAnsi="Courier New" w:cs="Courier New"/>
          <w:color w:val="D5B778"/>
          <w:lang w:eastAsia="ko-KR"/>
        </w:rPr>
        <w:t>&lt;data</w:t>
      </w:r>
      <w:r w:rsidRPr="008167E3">
        <w:rPr>
          <w:rFonts w:ascii="Courier New" w:eastAsia="굴림" w:hAnsi="Courier New" w:cs="Courier New"/>
          <w:color w:val="D5B778"/>
          <w:lang w:eastAsia="ko-KR"/>
        </w:rPr>
        <w:br/>
        <w:t xml:space="preserve">        </w:t>
      </w:r>
      <w:r w:rsidRPr="008167E3">
        <w:rPr>
          <w:rFonts w:ascii="Courier New" w:eastAsia="굴림" w:hAnsi="Courier New" w:cs="Courier New"/>
          <w:color w:val="C77DBB"/>
          <w:lang w:eastAsia="ko-KR"/>
        </w:rPr>
        <w:t>android</w:t>
      </w:r>
      <w:r w:rsidRPr="008167E3">
        <w:rPr>
          <w:rFonts w:ascii="Courier New" w:eastAsia="굴림" w:hAnsi="Courier New" w:cs="Courier New"/>
          <w:color w:val="BCBEC4"/>
          <w:lang w:eastAsia="ko-KR"/>
        </w:rPr>
        <w:t>:scheme</w:t>
      </w:r>
      <w:r w:rsidRPr="008167E3">
        <w:rPr>
          <w:rFonts w:ascii="Courier New" w:eastAsia="굴림" w:hAnsi="Courier New" w:cs="Courier New"/>
          <w:color w:val="6AAB73"/>
          <w:lang w:eastAsia="ko-KR"/>
        </w:rPr>
        <w:t>="yuhan19"</w:t>
      </w:r>
      <w:r w:rsidRPr="008167E3">
        <w:rPr>
          <w:rFonts w:ascii="Courier New" w:eastAsia="굴림" w:hAnsi="Courier New" w:cs="Courier New"/>
          <w:color w:val="6AAB73"/>
          <w:lang w:eastAsia="ko-KR"/>
        </w:rPr>
        <w:br/>
        <w:t xml:space="preserve">        </w:t>
      </w:r>
      <w:r w:rsidRPr="008167E3">
        <w:rPr>
          <w:rFonts w:ascii="Courier New" w:eastAsia="굴림" w:hAnsi="Courier New" w:cs="Courier New"/>
          <w:color w:val="C77DBB"/>
          <w:lang w:eastAsia="ko-KR"/>
        </w:rPr>
        <w:t>android</w:t>
      </w:r>
      <w:r w:rsidRPr="008167E3">
        <w:rPr>
          <w:rFonts w:ascii="Courier New" w:eastAsia="굴림" w:hAnsi="Courier New" w:cs="Courier New"/>
          <w:color w:val="BCBEC4"/>
          <w:lang w:eastAsia="ko-KR"/>
        </w:rPr>
        <w:t>:host</w:t>
      </w:r>
      <w:r w:rsidRPr="008167E3">
        <w:rPr>
          <w:rFonts w:ascii="Courier New" w:eastAsia="굴림" w:hAnsi="Courier New" w:cs="Courier New"/>
          <w:color w:val="6AAB73"/>
          <w:lang w:eastAsia="ko-KR"/>
        </w:rPr>
        <w:t xml:space="preserve">="testdata" </w:t>
      </w:r>
      <w:r w:rsidRPr="008167E3">
        <w:rPr>
          <w:rFonts w:ascii="Courier New" w:eastAsia="굴림" w:hAnsi="Courier New" w:cs="Courier New"/>
          <w:color w:val="D5B778"/>
          <w:lang w:eastAsia="ko-KR"/>
        </w:rPr>
        <w:t>/&gt;</w:t>
      </w:r>
      <w:r w:rsidRPr="008167E3">
        <w:rPr>
          <w:rFonts w:ascii="Courier New" w:eastAsia="굴림" w:hAnsi="Courier New" w:cs="Courier New"/>
          <w:color w:val="D5B778"/>
          <w:lang w:eastAsia="ko-KR"/>
        </w:rPr>
        <w:br/>
        <w:t>&lt;/intent-filter&gt;</w:t>
      </w:r>
    </w:p>
    <w:p w14:paraId="3660E63E" w14:textId="77777777" w:rsidR="00306E4C" w:rsidRPr="008167E3" w:rsidRDefault="00306E4C" w:rsidP="00306E4C">
      <w:pPr>
        <w:rPr>
          <w:lang w:eastAsia="ko-KR"/>
        </w:rPr>
      </w:pPr>
    </w:p>
    <w:p w14:paraId="3E6DA2A1" w14:textId="77777777" w:rsidR="00306E4C" w:rsidRDefault="00306E4C" w:rsidP="00306E4C">
      <w:pPr>
        <w:ind w:firstLineChars="100" w:firstLine="200"/>
        <w:rPr>
          <w:lang w:eastAsia="ko-KR"/>
        </w:rPr>
      </w:pPr>
    </w:p>
    <w:p w14:paraId="0F04C69E" w14:textId="77777777" w:rsidR="00306E4C" w:rsidRPr="00466202" w:rsidRDefault="00306E4C" w:rsidP="00306E4C">
      <w:pPr>
        <w:pStyle w:val="5"/>
        <w:keepNext w:val="0"/>
        <w:keepLines/>
        <w:spacing w:after="120"/>
        <w:ind w:left="200" w:right="200" w:firstLine="0"/>
        <w:rPr>
          <w:lang w:eastAsia="ko-KR"/>
        </w:rPr>
      </w:pPr>
      <w:r w:rsidRPr="00466202">
        <w:rPr>
          <w:rFonts w:hint="eastAsia"/>
          <w:lang w:eastAsia="ko-KR"/>
        </w:rPr>
        <w:t>상품</w:t>
      </w:r>
      <w:r w:rsidRPr="00466202">
        <w:rPr>
          <w:rFonts w:hint="eastAsia"/>
          <w:lang w:eastAsia="ko-KR"/>
        </w:rPr>
        <w:t xml:space="preserve"> </w:t>
      </w:r>
      <w:r w:rsidRPr="00466202">
        <w:rPr>
          <w:rFonts w:hint="eastAsia"/>
          <w:lang w:eastAsia="ko-KR"/>
        </w:rPr>
        <w:t>데이터</w:t>
      </w:r>
      <w:r w:rsidRPr="00466202">
        <w:rPr>
          <w:rFonts w:hint="eastAsia"/>
          <w:lang w:eastAsia="ko-KR"/>
        </w:rPr>
        <w:t xml:space="preserve"> </w:t>
      </w:r>
      <w:r w:rsidRPr="00466202">
        <w:rPr>
          <w:rFonts w:hint="eastAsia"/>
          <w:lang w:eastAsia="ko-KR"/>
        </w:rPr>
        <w:t>관리</w:t>
      </w:r>
      <w:r w:rsidRPr="00466202">
        <w:rPr>
          <w:rFonts w:hint="eastAsia"/>
          <w:lang w:eastAsia="ko-KR"/>
        </w:rPr>
        <w:t xml:space="preserve"> </w:t>
      </w:r>
      <w:r w:rsidRPr="00466202">
        <w:rPr>
          <w:rFonts w:hint="eastAsia"/>
          <w:lang w:eastAsia="ko-KR"/>
        </w:rPr>
        <w:t>기능</w:t>
      </w:r>
    </w:p>
    <w:p w14:paraId="454463DB" w14:textId="77777777" w:rsidR="00306E4C" w:rsidRDefault="00306E4C" w:rsidP="00306E4C">
      <w:pPr>
        <w:ind w:firstLineChars="150" w:firstLine="300"/>
        <w:rPr>
          <w:lang w:eastAsia="ko-KR"/>
        </w:rPr>
      </w:pPr>
      <w:r>
        <w:rPr>
          <w:rFonts w:hint="eastAsia"/>
          <w:lang w:eastAsia="ko-KR"/>
        </w:rPr>
        <w:t>설명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기능은</w:t>
      </w:r>
      <w:r>
        <w:rPr>
          <w:rFonts w:hint="eastAsia"/>
          <w:lang w:eastAsia="ko-KR"/>
        </w:rPr>
        <w:t xml:space="preserve"> ProductData.java </w:t>
      </w:r>
      <w:r>
        <w:rPr>
          <w:rFonts w:hint="eastAsia"/>
          <w:lang w:eastAsia="ko-KR"/>
        </w:rPr>
        <w:t>클래스를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클래스는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</w:p>
    <w:p w14:paraId="6BB794D5" w14:textId="77777777" w:rsidR="00306E4C" w:rsidRPr="001A5D4B" w:rsidRDefault="00306E4C" w:rsidP="00306E4C">
      <w:pPr>
        <w:widowControl/>
        <w:shd w:val="clear" w:color="auto" w:fill="2B2B2B"/>
        <w:spacing w:line="240" w:lineRule="auto"/>
        <w:rPr>
          <w:rFonts w:ascii="Courier New" w:eastAsia="굴림" w:hAnsi="Courier New" w:cs="Courier New"/>
          <w:color w:val="A9B7C6"/>
          <w:lang w:eastAsia="ko-KR"/>
        </w:rPr>
      </w:pPr>
      <w:r w:rsidRPr="001A5D4B">
        <w:rPr>
          <w:rFonts w:ascii="Courier New" w:eastAsia="굴림" w:hAnsi="Courier New" w:cs="Courier New"/>
          <w:color w:val="CC7832"/>
          <w:lang w:eastAsia="ko-KR"/>
        </w:rPr>
        <w:t xml:space="preserve">private int </w:t>
      </w:r>
      <w:r w:rsidRPr="001A5D4B">
        <w:rPr>
          <w:rFonts w:ascii="Courier New" w:eastAsia="굴림" w:hAnsi="Courier New" w:cs="Courier New"/>
          <w:color w:val="9876AA"/>
          <w:lang w:eastAsia="ko-KR"/>
        </w:rPr>
        <w:t>productCode</w:t>
      </w:r>
      <w:r w:rsidRPr="001A5D4B">
        <w:rPr>
          <w:rFonts w:ascii="Courier New" w:eastAsia="굴림" w:hAnsi="Courier New" w:cs="Courier New"/>
          <w:color w:val="CC7832"/>
          <w:lang w:eastAsia="ko-KR"/>
        </w:rPr>
        <w:t>;</w:t>
      </w:r>
      <w:r w:rsidRPr="001A5D4B">
        <w:rPr>
          <w:rFonts w:ascii="Courier New" w:eastAsia="굴림" w:hAnsi="Courier New" w:cs="Courier New"/>
          <w:color w:val="808080"/>
          <w:lang w:eastAsia="ko-KR"/>
        </w:rPr>
        <w:t xml:space="preserve"> </w:t>
      </w:r>
      <w:r w:rsidRPr="001A5D4B">
        <w:rPr>
          <w:rFonts w:ascii="Courier New" w:eastAsia="굴림" w:hAnsi="Courier New" w:cs="Courier New"/>
          <w:color w:val="CC7832"/>
          <w:lang w:eastAsia="ko-KR"/>
        </w:rPr>
        <w:br/>
        <w:t xml:space="preserve">private </w:t>
      </w:r>
      <w:r w:rsidRPr="001A5D4B">
        <w:rPr>
          <w:rFonts w:ascii="Courier New" w:eastAsia="굴림" w:hAnsi="Courier New" w:cs="Courier New"/>
          <w:color w:val="A9B7C6"/>
          <w:lang w:eastAsia="ko-KR"/>
        </w:rPr>
        <w:t xml:space="preserve">String </w:t>
      </w:r>
      <w:r w:rsidRPr="001A5D4B">
        <w:rPr>
          <w:rFonts w:ascii="Courier New" w:eastAsia="굴림" w:hAnsi="Courier New" w:cs="Courier New"/>
          <w:color w:val="9876AA"/>
          <w:lang w:eastAsia="ko-KR"/>
        </w:rPr>
        <w:t>productName</w:t>
      </w:r>
      <w:r w:rsidRPr="001A5D4B">
        <w:rPr>
          <w:rFonts w:ascii="Courier New" w:eastAsia="굴림" w:hAnsi="Courier New" w:cs="Courier New"/>
          <w:color w:val="CC7832"/>
          <w:lang w:eastAsia="ko-KR"/>
        </w:rPr>
        <w:t xml:space="preserve">; </w:t>
      </w:r>
      <w:r w:rsidRPr="001A5D4B">
        <w:rPr>
          <w:rFonts w:ascii="Courier New" w:eastAsia="굴림" w:hAnsi="Courier New" w:cs="Courier New"/>
          <w:color w:val="CC7832"/>
          <w:lang w:eastAsia="ko-KR"/>
        </w:rPr>
        <w:br/>
        <w:t xml:space="preserve">private </w:t>
      </w:r>
      <w:r w:rsidRPr="001A5D4B">
        <w:rPr>
          <w:rFonts w:ascii="Courier New" w:eastAsia="굴림" w:hAnsi="Courier New" w:cs="Courier New"/>
          <w:color w:val="A9B7C6"/>
          <w:lang w:eastAsia="ko-KR"/>
        </w:rPr>
        <w:t xml:space="preserve">String </w:t>
      </w:r>
      <w:r w:rsidRPr="001A5D4B">
        <w:rPr>
          <w:rFonts w:ascii="Courier New" w:eastAsia="굴림" w:hAnsi="Courier New" w:cs="Courier New"/>
          <w:color w:val="9876AA"/>
          <w:lang w:eastAsia="ko-KR"/>
        </w:rPr>
        <w:t>productImage</w:t>
      </w:r>
      <w:r w:rsidRPr="001A5D4B">
        <w:rPr>
          <w:rFonts w:ascii="Courier New" w:eastAsia="굴림" w:hAnsi="Courier New" w:cs="Courier New"/>
          <w:color w:val="CC7832"/>
          <w:lang w:eastAsia="ko-KR"/>
        </w:rPr>
        <w:t xml:space="preserve">; </w:t>
      </w:r>
      <w:r w:rsidRPr="001A5D4B">
        <w:rPr>
          <w:rFonts w:ascii="맑은 고딕" w:eastAsia="맑은 고딕" w:hAnsi="맑은 고딕" w:cs="Courier New" w:hint="eastAsia"/>
          <w:color w:val="808080"/>
          <w:lang w:eastAsia="ko-KR"/>
        </w:rPr>
        <w:br/>
      </w:r>
      <w:r w:rsidRPr="001A5D4B">
        <w:rPr>
          <w:rFonts w:ascii="Courier New" w:eastAsia="굴림" w:hAnsi="Courier New" w:cs="Courier New"/>
          <w:color w:val="CC7832"/>
          <w:lang w:eastAsia="ko-KR"/>
        </w:rPr>
        <w:t xml:space="preserve">private int </w:t>
      </w:r>
      <w:r w:rsidRPr="001A5D4B">
        <w:rPr>
          <w:rFonts w:ascii="Courier New" w:eastAsia="굴림" w:hAnsi="Courier New" w:cs="Courier New"/>
          <w:color w:val="9876AA"/>
          <w:lang w:eastAsia="ko-KR"/>
        </w:rPr>
        <w:t>productPrice</w:t>
      </w:r>
      <w:r w:rsidRPr="001A5D4B">
        <w:rPr>
          <w:rFonts w:ascii="Courier New" w:eastAsia="굴림" w:hAnsi="Courier New" w:cs="Courier New"/>
          <w:color w:val="CC7832"/>
          <w:lang w:eastAsia="ko-KR"/>
        </w:rPr>
        <w:t>;</w:t>
      </w:r>
      <w:r w:rsidRPr="001A5D4B">
        <w:rPr>
          <w:rFonts w:ascii="맑은 고딕" w:eastAsia="맑은 고딕" w:hAnsi="맑은 고딕" w:cs="Courier New" w:hint="eastAsia"/>
          <w:color w:val="808080"/>
          <w:lang w:eastAsia="ko-KR"/>
        </w:rPr>
        <w:t xml:space="preserve"> </w:t>
      </w:r>
      <w:r w:rsidRPr="001A5D4B">
        <w:rPr>
          <w:rFonts w:ascii="맑은 고딕" w:eastAsia="맑은 고딕" w:hAnsi="맑은 고딕" w:cs="Courier New" w:hint="eastAsia"/>
          <w:color w:val="808080"/>
          <w:lang w:eastAsia="ko-KR"/>
        </w:rPr>
        <w:br/>
      </w:r>
      <w:r w:rsidRPr="001A5D4B">
        <w:rPr>
          <w:rFonts w:ascii="Courier New" w:eastAsia="굴림" w:hAnsi="Courier New" w:cs="Courier New"/>
          <w:color w:val="CC7832"/>
          <w:lang w:eastAsia="ko-KR"/>
        </w:rPr>
        <w:t xml:space="preserve">private int </w:t>
      </w:r>
      <w:r w:rsidRPr="001A5D4B">
        <w:rPr>
          <w:rFonts w:ascii="Courier New" w:eastAsia="굴림" w:hAnsi="Courier New" w:cs="Courier New"/>
          <w:color w:val="9876AA"/>
          <w:lang w:eastAsia="ko-KR"/>
        </w:rPr>
        <w:t>productStock</w:t>
      </w:r>
      <w:r w:rsidRPr="001A5D4B">
        <w:rPr>
          <w:rFonts w:ascii="Courier New" w:eastAsia="굴림" w:hAnsi="Courier New" w:cs="Courier New"/>
          <w:color w:val="CC7832"/>
          <w:lang w:eastAsia="ko-KR"/>
        </w:rPr>
        <w:t>;</w:t>
      </w:r>
      <w:r w:rsidRPr="001A5D4B">
        <w:rPr>
          <w:rFonts w:ascii="맑은 고딕" w:eastAsia="맑은 고딕" w:hAnsi="맑은 고딕" w:cs="Courier New" w:hint="eastAsia"/>
          <w:color w:val="808080"/>
          <w:lang w:eastAsia="ko-KR"/>
        </w:rPr>
        <w:t xml:space="preserve"> </w:t>
      </w:r>
      <w:r w:rsidRPr="001A5D4B">
        <w:rPr>
          <w:rFonts w:ascii="맑은 고딕" w:eastAsia="맑은 고딕" w:hAnsi="맑은 고딕" w:cs="Courier New" w:hint="eastAsia"/>
          <w:color w:val="808080"/>
          <w:lang w:eastAsia="ko-KR"/>
        </w:rPr>
        <w:br/>
      </w:r>
      <w:r w:rsidRPr="001A5D4B">
        <w:rPr>
          <w:rFonts w:ascii="Courier New" w:eastAsia="굴림" w:hAnsi="Courier New" w:cs="Courier New"/>
          <w:color w:val="CC7832"/>
          <w:lang w:eastAsia="ko-KR"/>
        </w:rPr>
        <w:t xml:space="preserve">private </w:t>
      </w:r>
      <w:r w:rsidRPr="001A5D4B">
        <w:rPr>
          <w:rFonts w:ascii="Courier New" w:eastAsia="굴림" w:hAnsi="Courier New" w:cs="Courier New"/>
          <w:color w:val="A9B7C6"/>
          <w:lang w:eastAsia="ko-KR"/>
        </w:rPr>
        <w:t xml:space="preserve">String </w:t>
      </w:r>
      <w:r w:rsidRPr="001A5D4B">
        <w:rPr>
          <w:rFonts w:ascii="Courier New" w:eastAsia="굴림" w:hAnsi="Courier New" w:cs="Courier New"/>
          <w:color w:val="9876AA"/>
          <w:lang w:eastAsia="ko-KR"/>
        </w:rPr>
        <w:t>productCategory</w:t>
      </w:r>
      <w:r w:rsidRPr="001A5D4B">
        <w:rPr>
          <w:rFonts w:ascii="Courier New" w:eastAsia="굴림" w:hAnsi="Courier New" w:cs="Courier New"/>
          <w:color w:val="CC7832"/>
          <w:lang w:eastAsia="ko-KR"/>
        </w:rPr>
        <w:t>;</w:t>
      </w:r>
    </w:p>
    <w:p w14:paraId="7CD5AC22" w14:textId="77777777" w:rsidR="00306E4C" w:rsidRDefault="00306E4C" w:rsidP="00306E4C">
      <w:pPr>
        <w:rPr>
          <w:lang w:eastAsia="ko-KR"/>
        </w:rPr>
      </w:pPr>
      <w:r>
        <w:rPr>
          <w:rFonts w:hint="eastAsia"/>
          <w:i/>
          <w:iCs/>
          <w:sz w:val="22"/>
          <w:szCs w:val="22"/>
          <w:lang w:eastAsia="ko-KR"/>
        </w:rPr>
        <w:t>상세</w:t>
      </w:r>
      <w:r w:rsidRPr="00447BCA">
        <w:rPr>
          <w:rFonts w:hint="eastAsia"/>
          <w:i/>
          <w:iCs/>
          <w:sz w:val="22"/>
          <w:szCs w:val="22"/>
          <w:lang w:eastAsia="ko-KR"/>
        </w:rPr>
        <w:t xml:space="preserve"> </w:t>
      </w:r>
      <w:r w:rsidRPr="00447BCA">
        <w:rPr>
          <w:rFonts w:hint="eastAsia"/>
          <w:i/>
          <w:iCs/>
          <w:sz w:val="22"/>
          <w:szCs w:val="22"/>
          <w:lang w:eastAsia="ko-KR"/>
        </w:rPr>
        <w:t>설명</w:t>
      </w:r>
      <w:r w:rsidRPr="00447BCA"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lang w:eastAsia="ko-KR"/>
        </w:rPr>
        <w:t>:</w:t>
      </w:r>
    </w:p>
    <w:p w14:paraId="2C397ED4" w14:textId="77777777" w:rsidR="00306E4C" w:rsidRDefault="00306E4C" w:rsidP="00306E4C">
      <w:pPr>
        <w:ind w:firstLineChars="150" w:firstLine="300"/>
        <w:rPr>
          <w:lang w:eastAsia="ko-KR"/>
        </w:rPr>
      </w:pP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(productCode):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식별자입니다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구별하기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고유한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정수형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사용됩니다</w:t>
      </w:r>
      <w:r>
        <w:rPr>
          <w:rFonts w:hint="eastAsia"/>
          <w:lang w:eastAsia="ko-KR"/>
        </w:rPr>
        <w:t>.</w:t>
      </w:r>
    </w:p>
    <w:p w14:paraId="34C342D7" w14:textId="77777777" w:rsidR="00306E4C" w:rsidRDefault="00306E4C" w:rsidP="00306E4C">
      <w:pPr>
        <w:ind w:firstLineChars="150" w:firstLine="300"/>
        <w:rPr>
          <w:lang w:eastAsia="ko-KR"/>
        </w:rPr>
      </w:pP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 (productName):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필드입니다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저장됩니다</w:t>
      </w:r>
      <w:r>
        <w:rPr>
          <w:rFonts w:hint="eastAsia"/>
          <w:lang w:eastAsia="ko-KR"/>
        </w:rPr>
        <w:t>.</w:t>
      </w:r>
    </w:p>
    <w:p w14:paraId="41E7F1F2" w14:textId="77777777" w:rsidR="00306E4C" w:rsidRDefault="00306E4C" w:rsidP="00306E4C">
      <w:pPr>
        <w:ind w:firstLineChars="150" w:firstLine="300"/>
        <w:rPr>
          <w:lang w:eastAsia="ko-KR"/>
        </w:rPr>
      </w:pP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(productImage):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URL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표현하기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사용되며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웹상의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7A39A175" w14:textId="77777777" w:rsidR="00306E4C" w:rsidRDefault="00306E4C" w:rsidP="00306E4C">
      <w:pPr>
        <w:ind w:firstLineChars="150" w:firstLine="300"/>
        <w:rPr>
          <w:lang w:eastAsia="ko-KR"/>
        </w:rPr>
      </w:pP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가격</w:t>
      </w:r>
      <w:r>
        <w:rPr>
          <w:rFonts w:hint="eastAsia"/>
          <w:lang w:eastAsia="ko-KR"/>
        </w:rPr>
        <w:t xml:space="preserve"> (productPrice):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정수형으로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소비자가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구매할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지불해야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금액입니다</w:t>
      </w:r>
      <w:r>
        <w:rPr>
          <w:rFonts w:hint="eastAsia"/>
          <w:lang w:eastAsia="ko-KR"/>
        </w:rPr>
        <w:t>.</w:t>
      </w:r>
    </w:p>
    <w:p w14:paraId="0FF40FD3" w14:textId="77777777" w:rsidR="00306E4C" w:rsidRDefault="00306E4C" w:rsidP="00306E4C">
      <w:pPr>
        <w:ind w:firstLineChars="150" w:firstLine="300"/>
        <w:rPr>
          <w:lang w:eastAsia="ko-KR"/>
        </w:rPr>
      </w:pP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재고량</w:t>
      </w:r>
      <w:r>
        <w:rPr>
          <w:rFonts w:hint="eastAsia"/>
          <w:lang w:eastAsia="ko-KR"/>
        </w:rPr>
        <w:t xml:space="preserve"> (productStock):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정수형으로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결정하는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하나입니다</w:t>
      </w:r>
      <w:r>
        <w:rPr>
          <w:rFonts w:hint="eastAsia"/>
          <w:lang w:eastAsia="ko-KR"/>
        </w:rPr>
        <w:t>.</w:t>
      </w:r>
    </w:p>
    <w:p w14:paraId="210FD11E" w14:textId="77777777" w:rsidR="00306E4C" w:rsidRDefault="00306E4C" w:rsidP="00306E4C">
      <w:pPr>
        <w:ind w:firstLineChars="150" w:firstLine="300"/>
        <w:rPr>
          <w:lang w:eastAsia="ko-KR"/>
        </w:rPr>
      </w:pP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카테고리</w:t>
      </w:r>
      <w:r>
        <w:rPr>
          <w:rFonts w:hint="eastAsia"/>
          <w:lang w:eastAsia="ko-KR"/>
        </w:rPr>
        <w:t xml:space="preserve"> (productCategory):</w:t>
      </w:r>
      <w:r>
        <w:rPr>
          <w:rFonts w:hint="eastAsia"/>
          <w:lang w:eastAsia="ko-KR"/>
        </w:rPr>
        <w:t>상품이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카테고리를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저장합니다</w:t>
      </w:r>
      <w:r>
        <w:rPr>
          <w:rFonts w:hint="eastAsia"/>
          <w:lang w:eastAsia="ko-KR"/>
        </w:rPr>
        <w:t>.</w:t>
      </w:r>
    </w:p>
    <w:p w14:paraId="76D63FF7" w14:textId="77777777" w:rsidR="00306E4C" w:rsidRDefault="00306E4C" w:rsidP="00306E4C">
      <w:pPr>
        <w:rPr>
          <w:lang w:eastAsia="ko-KR"/>
        </w:rPr>
      </w:pPr>
    </w:p>
    <w:p w14:paraId="1460DF4B" w14:textId="77777777" w:rsidR="00306E4C" w:rsidRDefault="00306E4C" w:rsidP="00306E4C">
      <w:pPr>
        <w:rPr>
          <w:lang w:eastAsia="ko-KR"/>
        </w:rPr>
      </w:pPr>
      <w:r>
        <w:rPr>
          <w:rFonts w:hint="eastAsia"/>
          <w:i/>
          <w:iCs/>
          <w:sz w:val="22"/>
          <w:szCs w:val="22"/>
          <w:lang w:eastAsia="ko-KR"/>
        </w:rPr>
        <w:t>추가</w:t>
      </w:r>
      <w:r>
        <w:rPr>
          <w:rFonts w:hint="eastAsia"/>
          <w:i/>
          <w:iCs/>
          <w:sz w:val="22"/>
          <w:szCs w:val="22"/>
          <w:lang w:eastAsia="ko-KR"/>
        </w:rPr>
        <w:t xml:space="preserve"> </w:t>
      </w:r>
      <w:r>
        <w:rPr>
          <w:rFonts w:hint="eastAsia"/>
          <w:i/>
          <w:iCs/>
          <w:sz w:val="22"/>
          <w:szCs w:val="22"/>
          <w:lang w:eastAsia="ko-KR"/>
        </w:rPr>
        <w:t>설명</w:t>
      </w:r>
      <w:r>
        <w:rPr>
          <w:rFonts w:hint="eastAsia"/>
          <w:lang w:eastAsia="ko-KR"/>
        </w:rPr>
        <w:t>:</w:t>
      </w:r>
    </w:p>
    <w:p w14:paraId="6362FDC3" w14:textId="77777777" w:rsidR="00306E4C" w:rsidRDefault="00306E4C" w:rsidP="00306E4C">
      <w:pPr>
        <w:ind w:firstLineChars="150" w:firstLine="300"/>
        <w:rPr>
          <w:lang w:eastAsia="ko-KR"/>
        </w:rPr>
      </w:pPr>
      <w:r>
        <w:rPr>
          <w:rFonts w:hint="eastAsia"/>
          <w:lang w:eastAsia="ko-KR"/>
        </w:rPr>
        <w:t>생성자</w:t>
      </w:r>
      <w:r>
        <w:rPr>
          <w:rFonts w:hint="eastAsia"/>
          <w:lang w:eastAsia="ko-KR"/>
        </w:rPr>
        <w:t xml:space="preserve"> (Constructor):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67AE008C" w14:textId="77777777" w:rsidR="00306E4C" w:rsidRDefault="00306E4C" w:rsidP="00306E4C">
      <w:pPr>
        <w:ind w:firstLineChars="150" w:firstLine="300"/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Getter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Setter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일관성과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캡슐화를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쉽게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1957EB7B" w14:textId="77777777" w:rsidR="00306E4C" w:rsidRPr="001A5D4B" w:rsidRDefault="00306E4C" w:rsidP="00306E4C">
      <w:pPr>
        <w:rPr>
          <w:lang w:eastAsia="ko-KR"/>
        </w:rPr>
      </w:pPr>
    </w:p>
    <w:p w14:paraId="5CF18162" w14:textId="77777777" w:rsidR="00306E4C" w:rsidRDefault="00306E4C" w:rsidP="00306E4C">
      <w:pPr>
        <w:ind w:firstLineChars="100" w:firstLine="200"/>
        <w:rPr>
          <w:lang w:eastAsia="ko-KR"/>
        </w:rPr>
      </w:pPr>
    </w:p>
    <w:p w14:paraId="37FD732E" w14:textId="77777777" w:rsidR="00306E4C" w:rsidRDefault="00306E4C" w:rsidP="00306E4C">
      <w:pPr>
        <w:pStyle w:val="5"/>
        <w:keepNext w:val="0"/>
        <w:keepLines/>
        <w:spacing w:after="120"/>
        <w:ind w:left="200" w:right="200" w:firstLine="0"/>
        <w:rPr>
          <w:lang w:eastAsia="ko-KR"/>
        </w:rPr>
      </w:pPr>
      <w:r w:rsidRPr="00F66957">
        <w:rPr>
          <w:rFonts w:hint="eastAsia"/>
          <w:lang w:eastAsia="ko-KR"/>
        </w:rPr>
        <w:t xml:space="preserve">QR </w:t>
      </w:r>
      <w:r w:rsidRPr="00F66957">
        <w:rPr>
          <w:rFonts w:hint="eastAsia"/>
          <w:lang w:eastAsia="ko-KR"/>
        </w:rPr>
        <w:t>코드</w:t>
      </w:r>
      <w:r w:rsidRPr="00F66957">
        <w:rPr>
          <w:rFonts w:hint="eastAsia"/>
          <w:lang w:eastAsia="ko-KR"/>
        </w:rPr>
        <w:t xml:space="preserve"> </w:t>
      </w:r>
      <w:r w:rsidRPr="00F66957">
        <w:rPr>
          <w:rFonts w:hint="eastAsia"/>
          <w:lang w:eastAsia="ko-KR"/>
        </w:rPr>
        <w:t>생성</w:t>
      </w:r>
      <w:r w:rsidRPr="00F66957">
        <w:rPr>
          <w:rFonts w:hint="eastAsia"/>
          <w:lang w:eastAsia="ko-KR"/>
        </w:rPr>
        <w:t xml:space="preserve"> </w:t>
      </w:r>
      <w:r w:rsidRPr="00F66957">
        <w:rPr>
          <w:rFonts w:hint="eastAsia"/>
          <w:lang w:eastAsia="ko-KR"/>
        </w:rPr>
        <w:t>및</w:t>
      </w:r>
      <w:r w:rsidRPr="00F66957">
        <w:rPr>
          <w:rFonts w:hint="eastAsia"/>
          <w:lang w:eastAsia="ko-KR"/>
        </w:rPr>
        <w:t xml:space="preserve"> </w:t>
      </w:r>
      <w:r w:rsidRPr="00F66957">
        <w:rPr>
          <w:rFonts w:hint="eastAsia"/>
          <w:lang w:eastAsia="ko-KR"/>
        </w:rPr>
        <w:t>관리기능</w:t>
      </w:r>
    </w:p>
    <w:p w14:paraId="113878BE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기반으로</w:t>
      </w:r>
      <w:r>
        <w:rPr>
          <w:rFonts w:hint="eastAsia"/>
          <w:lang w:eastAsia="ko-KR"/>
        </w:rPr>
        <w:t xml:space="preserve"> QR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갤러리에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효율적인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돕기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설계되었습니다</w:t>
      </w:r>
      <w:r>
        <w:rPr>
          <w:rFonts w:hint="eastAsia"/>
          <w:lang w:eastAsia="ko-KR"/>
        </w:rPr>
        <w:t>.</w:t>
      </w:r>
    </w:p>
    <w:p w14:paraId="3E7CBA02" w14:textId="77777777" w:rsidR="00306E4C" w:rsidRDefault="00306E4C" w:rsidP="00306E4C">
      <w:pPr>
        <w:rPr>
          <w:lang w:eastAsia="ko-KR"/>
        </w:rPr>
      </w:pPr>
    </w:p>
    <w:p w14:paraId="51F8C647" w14:textId="77777777" w:rsidR="00306E4C" w:rsidRPr="00B31C4E" w:rsidRDefault="00306E4C" w:rsidP="00306E4C">
      <w:pPr>
        <w:rPr>
          <w:b/>
          <w:lang w:eastAsia="ko-KR"/>
        </w:rPr>
      </w:pPr>
      <w:r w:rsidRPr="00B31C4E">
        <w:rPr>
          <w:rFonts w:hint="eastAsia"/>
          <w:b/>
          <w:sz w:val="24"/>
          <w:lang w:eastAsia="ko-KR"/>
        </w:rPr>
        <w:t>기능</w:t>
      </w:r>
      <w:r w:rsidRPr="00B31C4E">
        <w:rPr>
          <w:rFonts w:hint="eastAsia"/>
          <w:b/>
          <w:sz w:val="24"/>
          <w:lang w:eastAsia="ko-KR"/>
        </w:rPr>
        <w:t xml:space="preserve"> </w:t>
      </w:r>
      <w:r w:rsidRPr="00B31C4E">
        <w:rPr>
          <w:rFonts w:hint="eastAsia"/>
          <w:b/>
          <w:sz w:val="24"/>
          <w:lang w:eastAsia="ko-KR"/>
        </w:rPr>
        <w:t>구현</w:t>
      </w:r>
    </w:p>
    <w:p w14:paraId="4FDB6CAE" w14:textId="77777777" w:rsidR="00306E4C" w:rsidRPr="005032E4" w:rsidRDefault="00306E4C" w:rsidP="00306E4C">
      <w:pPr>
        <w:ind w:firstLineChars="100" w:firstLine="220"/>
        <w:rPr>
          <w:sz w:val="22"/>
          <w:szCs w:val="22"/>
          <w:lang w:eastAsia="ko-KR"/>
        </w:rPr>
      </w:pPr>
      <w:r w:rsidRPr="005032E4">
        <w:rPr>
          <w:rFonts w:hint="eastAsia"/>
          <w:sz w:val="22"/>
          <w:lang w:eastAsia="ko-KR"/>
        </w:rPr>
        <w:t xml:space="preserve">QR </w:t>
      </w:r>
      <w:r w:rsidRPr="005032E4">
        <w:rPr>
          <w:rFonts w:hint="eastAsia"/>
          <w:sz w:val="22"/>
          <w:lang w:eastAsia="ko-KR"/>
        </w:rPr>
        <w:t>코드</w:t>
      </w:r>
      <w:r w:rsidRPr="005032E4">
        <w:rPr>
          <w:rFonts w:hint="eastAsia"/>
          <w:sz w:val="22"/>
          <w:lang w:eastAsia="ko-KR"/>
        </w:rPr>
        <w:t xml:space="preserve"> </w:t>
      </w:r>
      <w:r w:rsidRPr="005032E4">
        <w:rPr>
          <w:rFonts w:hint="eastAsia"/>
          <w:sz w:val="22"/>
          <w:lang w:eastAsia="ko-KR"/>
        </w:rPr>
        <w:t>생성</w:t>
      </w:r>
    </w:p>
    <w:p w14:paraId="2FE535B7" w14:textId="77777777" w:rsidR="00306E4C" w:rsidRDefault="00306E4C" w:rsidP="00306E4C">
      <w:pPr>
        <w:ind w:firstLineChars="200" w:firstLine="400"/>
        <w:rPr>
          <w:lang w:eastAsia="ko-KR"/>
        </w:rPr>
      </w:pPr>
      <w:r>
        <w:rPr>
          <w:rFonts w:hint="eastAsia"/>
          <w:lang w:eastAsia="ko-KR"/>
        </w:rPr>
        <w:t xml:space="preserve">FirebaseFirestore </w:t>
      </w:r>
      <w:r>
        <w:rPr>
          <w:rFonts w:hint="eastAsia"/>
          <w:lang w:eastAsia="ko-KR"/>
        </w:rPr>
        <w:t>인스턴스를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Firestore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>(lastProductCode)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조회합니다</w:t>
      </w:r>
      <w:r>
        <w:rPr>
          <w:rFonts w:hint="eastAsia"/>
          <w:lang w:eastAsia="ko-KR"/>
        </w:rPr>
        <w:t>.</w:t>
      </w:r>
    </w:p>
    <w:p w14:paraId="074A738B" w14:textId="77777777" w:rsidR="00306E4C" w:rsidRDefault="00306E4C" w:rsidP="00306E4C">
      <w:pPr>
        <w:ind w:firstLineChars="200" w:firstLine="400"/>
        <w:rPr>
          <w:lang w:eastAsia="ko-KR"/>
        </w:rPr>
      </w:pPr>
      <w:r>
        <w:rPr>
          <w:rFonts w:hint="eastAsia"/>
          <w:lang w:eastAsia="ko-KR"/>
        </w:rPr>
        <w:t>조회된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기반으로</w:t>
      </w:r>
      <w:r>
        <w:rPr>
          <w:rFonts w:hint="eastAsia"/>
          <w:lang w:eastAsia="ko-KR"/>
        </w:rPr>
        <w:t xml:space="preserve"> QR </w:t>
      </w:r>
      <w:r>
        <w:rPr>
          <w:rFonts w:hint="eastAsia"/>
          <w:lang w:eastAsia="ko-KR"/>
        </w:rPr>
        <w:t>코드에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생성합니다</w:t>
      </w:r>
      <w:r>
        <w:rPr>
          <w:rFonts w:hint="eastAsia"/>
          <w:lang w:eastAsia="ko-KR"/>
        </w:rPr>
        <w:t>. 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 "productCode:123")</w:t>
      </w:r>
    </w:p>
    <w:p w14:paraId="4E3F489A" w14:textId="77777777" w:rsidR="00306E4C" w:rsidRDefault="00306E4C" w:rsidP="00306E4C">
      <w:pPr>
        <w:ind w:firstLineChars="200" w:firstLine="400"/>
        <w:rPr>
          <w:lang w:eastAsia="ko-KR"/>
        </w:rPr>
      </w:pPr>
      <w:r>
        <w:rPr>
          <w:rFonts w:hint="eastAsia"/>
          <w:lang w:eastAsia="ko-KR"/>
        </w:rPr>
        <w:t xml:space="preserve">MultiFormatWriter </w:t>
      </w:r>
      <w:r>
        <w:rPr>
          <w:rFonts w:hint="eastAsia"/>
          <w:lang w:eastAsia="ko-KR"/>
        </w:rPr>
        <w:t>객체를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QR </w:t>
      </w:r>
      <w:r>
        <w:rPr>
          <w:rFonts w:hint="eastAsia"/>
          <w:lang w:eastAsia="ko-KR"/>
        </w:rPr>
        <w:t>코드로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인코딩합니다</w:t>
      </w:r>
      <w:r>
        <w:rPr>
          <w:rFonts w:hint="eastAsia"/>
          <w:lang w:eastAsia="ko-KR"/>
        </w:rPr>
        <w:t>.</w:t>
      </w:r>
    </w:p>
    <w:p w14:paraId="6CD1231F" w14:textId="77777777" w:rsidR="00306E4C" w:rsidRPr="00355F34" w:rsidRDefault="00306E4C" w:rsidP="00306E4C">
      <w:pPr>
        <w:widowControl/>
        <w:shd w:val="clear" w:color="auto" w:fill="1E1F22"/>
        <w:spacing w:line="240" w:lineRule="auto"/>
        <w:rPr>
          <w:rFonts w:ascii="Courier New" w:eastAsia="굴림" w:hAnsi="Courier New" w:cs="Courier New"/>
          <w:color w:val="BCBEC4"/>
          <w:lang w:eastAsia="ko-KR"/>
        </w:rPr>
      </w:pP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// 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문서가 존재하면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, lastProductCode 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필드의 값을 읽어옵니다</w:t>
      </w:r>
      <w:r w:rsidRPr="00355F34">
        <w:rPr>
          <w:rFonts w:ascii="Courier New" w:eastAsia="굴림" w:hAnsi="Courier New" w:cs="Courier New"/>
          <w:color w:val="7A7E85"/>
          <w:lang w:eastAsia="ko-KR"/>
        </w:rPr>
        <w:t>.</w:t>
      </w:r>
      <w:r w:rsidRPr="00355F34">
        <w:rPr>
          <w:rFonts w:ascii="Courier New" w:eastAsia="굴림" w:hAnsi="Courier New" w:cs="Courier New"/>
          <w:color w:val="7A7E85"/>
          <w:lang w:eastAsia="ko-KR"/>
        </w:rPr>
        <w:br/>
      </w:r>
      <w:r w:rsidRPr="00355F34">
        <w:rPr>
          <w:rFonts w:ascii="Courier New" w:eastAsia="굴림" w:hAnsi="Courier New" w:cs="Courier New"/>
          <w:color w:val="BCBEC4"/>
          <w:lang w:eastAsia="ko-KR"/>
        </w:rPr>
        <w:t>Long lastProductCode = documentSnapshot.getLong(</w:t>
      </w:r>
      <w:r w:rsidRPr="00355F34">
        <w:rPr>
          <w:rFonts w:ascii="Courier New" w:eastAsia="굴림" w:hAnsi="Courier New" w:cs="Courier New"/>
          <w:color w:val="6AAB73"/>
          <w:lang w:eastAsia="ko-KR"/>
        </w:rPr>
        <w:t>"lastProductCode"</w:t>
      </w:r>
      <w:r w:rsidRPr="00355F34">
        <w:rPr>
          <w:rFonts w:ascii="Courier New" w:eastAsia="굴림" w:hAnsi="Courier New" w:cs="Courier New"/>
          <w:color w:val="BCBEC4"/>
          <w:lang w:eastAsia="ko-KR"/>
        </w:rPr>
        <w:t>);</w:t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</w:r>
      <w:r w:rsidRPr="00355F34">
        <w:rPr>
          <w:rFonts w:ascii="Courier New" w:eastAsia="굴림" w:hAnsi="Courier New" w:cs="Courier New"/>
          <w:color w:val="CF8E6D"/>
          <w:lang w:eastAsia="ko-KR"/>
        </w:rPr>
        <w:t xml:space="preserve">if </w:t>
      </w:r>
      <w:r w:rsidRPr="00355F34">
        <w:rPr>
          <w:rFonts w:ascii="Courier New" w:eastAsia="굴림" w:hAnsi="Courier New" w:cs="Courier New"/>
          <w:color w:val="BCBEC4"/>
          <w:lang w:eastAsia="ko-KR"/>
        </w:rPr>
        <w:t xml:space="preserve">(lastProductCode != </w:t>
      </w:r>
      <w:r w:rsidRPr="00355F34">
        <w:rPr>
          <w:rFonts w:ascii="Courier New" w:eastAsia="굴림" w:hAnsi="Courier New" w:cs="Courier New"/>
          <w:color w:val="CF8E6D"/>
          <w:lang w:eastAsia="ko-KR"/>
        </w:rPr>
        <w:t>null</w:t>
      </w:r>
      <w:r w:rsidRPr="00355F34">
        <w:rPr>
          <w:rFonts w:ascii="Courier New" w:eastAsia="굴림" w:hAnsi="Courier New" w:cs="Courier New"/>
          <w:color w:val="BCBEC4"/>
          <w:lang w:eastAsia="ko-KR"/>
        </w:rPr>
        <w:t>) {</w:t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  <w:t xml:space="preserve">    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// Number 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타입의 값을 문자열로 변환하여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 QR 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코드 데이터로 사용합니다</w:t>
      </w:r>
      <w:r w:rsidRPr="00355F34">
        <w:rPr>
          <w:rFonts w:ascii="Courier New" w:eastAsia="굴림" w:hAnsi="Courier New" w:cs="Courier New"/>
          <w:color w:val="7A7E85"/>
          <w:lang w:eastAsia="ko-KR"/>
        </w:rPr>
        <w:t>.</w:t>
      </w:r>
      <w:r w:rsidRPr="00355F34">
        <w:rPr>
          <w:rFonts w:ascii="Courier New" w:eastAsia="굴림" w:hAnsi="Courier New" w:cs="Courier New"/>
          <w:color w:val="7A7E85"/>
          <w:lang w:eastAsia="ko-KR"/>
        </w:rPr>
        <w:br/>
        <w:t xml:space="preserve">    </w:t>
      </w:r>
      <w:r w:rsidRPr="00355F34">
        <w:rPr>
          <w:rFonts w:ascii="Courier New" w:eastAsia="굴림" w:hAnsi="Courier New" w:cs="Courier New"/>
          <w:color w:val="BCBEC4"/>
          <w:lang w:eastAsia="ko-KR"/>
        </w:rPr>
        <w:t xml:space="preserve">String text = </w:t>
      </w:r>
      <w:r w:rsidRPr="00355F34">
        <w:rPr>
          <w:rFonts w:ascii="Courier New" w:eastAsia="굴림" w:hAnsi="Courier New" w:cs="Courier New"/>
          <w:color w:val="6AAB73"/>
          <w:lang w:eastAsia="ko-KR"/>
        </w:rPr>
        <w:t xml:space="preserve">"productCode:" </w:t>
      </w:r>
      <w:r w:rsidRPr="00355F34">
        <w:rPr>
          <w:rFonts w:ascii="Courier New" w:eastAsia="굴림" w:hAnsi="Courier New" w:cs="Courier New"/>
          <w:color w:val="BCBEC4"/>
          <w:lang w:eastAsia="ko-KR"/>
        </w:rPr>
        <w:t>+ String.</w:t>
      </w:r>
      <w:r w:rsidRPr="00355F34">
        <w:rPr>
          <w:rFonts w:ascii="Courier New" w:eastAsia="굴림" w:hAnsi="Courier New" w:cs="Courier New"/>
          <w:i/>
          <w:iCs/>
          <w:color w:val="BCBEC4"/>
          <w:lang w:eastAsia="ko-KR"/>
        </w:rPr>
        <w:t>valueOf</w:t>
      </w:r>
      <w:r w:rsidRPr="00355F34">
        <w:rPr>
          <w:rFonts w:ascii="Courier New" w:eastAsia="굴림" w:hAnsi="Courier New" w:cs="Courier New"/>
          <w:color w:val="BCBEC4"/>
          <w:lang w:eastAsia="ko-KR"/>
        </w:rPr>
        <w:t xml:space="preserve">(lastProductCode + </w:t>
      </w:r>
      <w:r w:rsidRPr="00355F34">
        <w:rPr>
          <w:rFonts w:ascii="Courier New" w:eastAsia="굴림" w:hAnsi="Courier New" w:cs="Courier New"/>
          <w:color w:val="2AACB8"/>
          <w:lang w:eastAsia="ko-KR"/>
        </w:rPr>
        <w:t>1</w:t>
      </w:r>
      <w:r w:rsidRPr="00355F34">
        <w:rPr>
          <w:rFonts w:ascii="Courier New" w:eastAsia="굴림" w:hAnsi="Courier New" w:cs="Courier New"/>
          <w:color w:val="BCBEC4"/>
          <w:lang w:eastAsia="ko-KR"/>
        </w:rPr>
        <w:t>);</w:t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  <w:t xml:space="preserve">    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// QR 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코드를 생성하고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 ImageView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에 표시합니다</w:t>
      </w:r>
      <w:r w:rsidRPr="00355F34">
        <w:rPr>
          <w:rFonts w:ascii="Courier New" w:eastAsia="굴림" w:hAnsi="Courier New" w:cs="Courier New"/>
          <w:color w:val="7A7E85"/>
          <w:lang w:eastAsia="ko-KR"/>
        </w:rPr>
        <w:t>.</w:t>
      </w:r>
      <w:r w:rsidRPr="00355F34">
        <w:rPr>
          <w:rFonts w:ascii="Courier New" w:eastAsia="굴림" w:hAnsi="Courier New" w:cs="Courier New"/>
          <w:color w:val="7A7E85"/>
          <w:lang w:eastAsia="ko-KR"/>
        </w:rPr>
        <w:br/>
        <w:t xml:space="preserve">    </w:t>
      </w:r>
      <w:r w:rsidRPr="00355F34">
        <w:rPr>
          <w:rFonts w:ascii="Courier New" w:eastAsia="굴림" w:hAnsi="Courier New" w:cs="Courier New"/>
          <w:color w:val="BCBEC4"/>
          <w:lang w:eastAsia="ko-KR"/>
        </w:rPr>
        <w:t>generateAndDisplayQRCode(text);</w:t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  <w:t xml:space="preserve">} </w:t>
      </w:r>
      <w:r w:rsidRPr="00355F34">
        <w:rPr>
          <w:rFonts w:ascii="Courier New" w:eastAsia="굴림" w:hAnsi="Courier New" w:cs="Courier New"/>
          <w:color w:val="CF8E6D"/>
          <w:lang w:eastAsia="ko-KR"/>
        </w:rPr>
        <w:t xml:space="preserve">else </w:t>
      </w:r>
      <w:r w:rsidRPr="00355F34">
        <w:rPr>
          <w:rFonts w:ascii="Courier New" w:eastAsia="굴림" w:hAnsi="Courier New" w:cs="Courier New"/>
          <w:color w:val="BCBEC4"/>
          <w:lang w:eastAsia="ko-KR"/>
        </w:rPr>
        <w:t>{</w:t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  <w:t xml:space="preserve">    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// lastProductCode 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필드가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 null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일 경우의 처리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br/>
        <w:t xml:space="preserve">    </w:t>
      </w:r>
      <w:r w:rsidRPr="00355F34">
        <w:rPr>
          <w:rFonts w:ascii="Courier New" w:eastAsia="굴림" w:hAnsi="Courier New" w:cs="Courier New"/>
          <w:color w:val="BCBEC4"/>
          <w:lang w:eastAsia="ko-KR"/>
        </w:rPr>
        <w:t>Log.</w:t>
      </w:r>
      <w:r w:rsidRPr="00355F34">
        <w:rPr>
          <w:rFonts w:ascii="Courier New" w:eastAsia="굴림" w:hAnsi="Courier New" w:cs="Courier New"/>
          <w:i/>
          <w:iCs/>
          <w:color w:val="BCBEC4"/>
          <w:lang w:eastAsia="ko-KR"/>
        </w:rPr>
        <w:t>d</w:t>
      </w:r>
      <w:r w:rsidRPr="00355F34">
        <w:rPr>
          <w:rFonts w:ascii="Courier New" w:eastAsia="굴림" w:hAnsi="Courier New" w:cs="Courier New"/>
          <w:color w:val="BCBEC4"/>
          <w:lang w:eastAsia="ko-KR"/>
        </w:rPr>
        <w:t>(</w:t>
      </w:r>
      <w:r w:rsidRPr="00355F34">
        <w:rPr>
          <w:rFonts w:ascii="Courier New" w:eastAsia="굴림" w:hAnsi="Courier New" w:cs="Courier New"/>
          <w:color w:val="6AAB73"/>
          <w:lang w:eastAsia="ko-KR"/>
        </w:rPr>
        <w:t>"Firestore"</w:t>
      </w:r>
      <w:r w:rsidRPr="00355F34">
        <w:rPr>
          <w:rFonts w:ascii="Courier New" w:eastAsia="굴림" w:hAnsi="Courier New" w:cs="Courier New"/>
          <w:color w:val="BCBEC4"/>
          <w:lang w:eastAsia="ko-KR"/>
        </w:rPr>
        <w:t xml:space="preserve">, </w:t>
      </w:r>
      <w:r w:rsidRPr="00355F34">
        <w:rPr>
          <w:rFonts w:ascii="Courier New" w:eastAsia="굴림" w:hAnsi="Courier New" w:cs="Courier New"/>
          <w:color w:val="6AAB73"/>
          <w:lang w:eastAsia="ko-KR"/>
        </w:rPr>
        <w:t>"lastProductCode is null"</w:t>
      </w:r>
      <w:r w:rsidRPr="00355F34">
        <w:rPr>
          <w:rFonts w:ascii="Courier New" w:eastAsia="굴림" w:hAnsi="Courier New" w:cs="Courier New"/>
          <w:color w:val="BCBEC4"/>
          <w:lang w:eastAsia="ko-KR"/>
        </w:rPr>
        <w:t>);</w:t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  <w:t>}</w:t>
      </w:r>
    </w:p>
    <w:p w14:paraId="2E3D3AAC" w14:textId="77777777" w:rsidR="00306E4C" w:rsidRDefault="00306E4C" w:rsidP="00306E4C">
      <w:pPr>
        <w:rPr>
          <w:lang w:eastAsia="ko-KR"/>
        </w:rPr>
      </w:pPr>
    </w:p>
    <w:p w14:paraId="7E00AD3A" w14:textId="77777777" w:rsidR="00306E4C" w:rsidRDefault="00306E4C" w:rsidP="00306E4C">
      <w:pPr>
        <w:ind w:firstLineChars="100" w:firstLine="220"/>
        <w:rPr>
          <w:lang w:eastAsia="ko-KR"/>
        </w:rPr>
      </w:pPr>
      <w:r w:rsidRPr="00542EA0">
        <w:rPr>
          <w:rFonts w:hint="eastAsia"/>
          <w:sz w:val="22"/>
          <w:lang w:eastAsia="ko-KR"/>
        </w:rPr>
        <w:t>화면</w:t>
      </w:r>
      <w:r w:rsidRPr="00542EA0">
        <w:rPr>
          <w:rFonts w:hint="eastAsia"/>
          <w:sz w:val="22"/>
          <w:lang w:eastAsia="ko-KR"/>
        </w:rPr>
        <w:t xml:space="preserve"> </w:t>
      </w:r>
      <w:r w:rsidRPr="00542EA0">
        <w:rPr>
          <w:rFonts w:hint="eastAsia"/>
          <w:sz w:val="22"/>
          <w:lang w:eastAsia="ko-KR"/>
        </w:rPr>
        <w:t>표시</w:t>
      </w:r>
    </w:p>
    <w:p w14:paraId="7B02749D" w14:textId="77777777" w:rsidR="00306E4C" w:rsidRDefault="00306E4C" w:rsidP="00306E4C">
      <w:pPr>
        <w:ind w:firstLineChars="200" w:firstLine="400"/>
        <w:rPr>
          <w:lang w:eastAsia="ko-KR"/>
        </w:rPr>
      </w:pPr>
      <w:r>
        <w:rPr>
          <w:rFonts w:hint="eastAsia"/>
          <w:lang w:eastAsia="ko-KR"/>
        </w:rPr>
        <w:t>BarcodeEncoder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인코딩된</w:t>
      </w:r>
      <w:r>
        <w:rPr>
          <w:rFonts w:hint="eastAsia"/>
          <w:lang w:eastAsia="ko-KR"/>
        </w:rPr>
        <w:t xml:space="preserve"> BitMatrix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Bitmap </w:t>
      </w:r>
      <w:r>
        <w:rPr>
          <w:rFonts w:hint="eastAsia"/>
          <w:lang w:eastAsia="ko-KR"/>
        </w:rPr>
        <w:t>이미지로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변환합니다</w:t>
      </w:r>
      <w:r>
        <w:rPr>
          <w:rFonts w:hint="eastAsia"/>
          <w:lang w:eastAsia="ko-KR"/>
        </w:rPr>
        <w:t>.</w:t>
      </w:r>
    </w:p>
    <w:p w14:paraId="2840B6A1" w14:textId="77777777" w:rsidR="00306E4C" w:rsidRDefault="00306E4C" w:rsidP="00306E4C">
      <w:pPr>
        <w:ind w:firstLineChars="200" w:firstLine="400"/>
        <w:rPr>
          <w:lang w:eastAsia="ko-KR"/>
        </w:rPr>
      </w:pPr>
      <w:r>
        <w:rPr>
          <w:rFonts w:hint="eastAsia"/>
          <w:lang w:eastAsia="ko-KR"/>
        </w:rPr>
        <w:t>변환된</w:t>
      </w:r>
      <w:r>
        <w:rPr>
          <w:rFonts w:hint="eastAsia"/>
          <w:lang w:eastAsia="ko-KR"/>
        </w:rPr>
        <w:t xml:space="preserve"> Bitmap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ImageView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화면에</w:t>
      </w:r>
      <w:r>
        <w:rPr>
          <w:rFonts w:hint="eastAsia"/>
          <w:lang w:eastAsia="ko-KR"/>
        </w:rPr>
        <w:t xml:space="preserve"> QR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표시합니다</w:t>
      </w:r>
      <w:r>
        <w:rPr>
          <w:rFonts w:hint="eastAsia"/>
          <w:lang w:eastAsia="ko-KR"/>
        </w:rPr>
        <w:t>.</w:t>
      </w:r>
    </w:p>
    <w:p w14:paraId="55AB0140" w14:textId="77777777" w:rsidR="00306E4C" w:rsidRDefault="00306E4C" w:rsidP="00306E4C">
      <w:pPr>
        <w:rPr>
          <w:lang w:eastAsia="ko-KR"/>
        </w:rPr>
      </w:pPr>
    </w:p>
    <w:p w14:paraId="1C5BC806" w14:textId="77777777" w:rsidR="00306E4C" w:rsidRDefault="00306E4C" w:rsidP="00306E4C">
      <w:pPr>
        <w:ind w:firstLineChars="100" w:firstLine="220"/>
        <w:rPr>
          <w:lang w:eastAsia="ko-KR"/>
        </w:rPr>
      </w:pPr>
      <w:r w:rsidRPr="00542EA0">
        <w:rPr>
          <w:rFonts w:hint="eastAsia"/>
          <w:sz w:val="22"/>
          <w:lang w:eastAsia="ko-KR"/>
        </w:rPr>
        <w:t>갤러리</w:t>
      </w:r>
      <w:r w:rsidRPr="00542EA0">
        <w:rPr>
          <w:rFonts w:hint="eastAsia"/>
          <w:sz w:val="22"/>
          <w:lang w:eastAsia="ko-KR"/>
        </w:rPr>
        <w:t xml:space="preserve"> </w:t>
      </w:r>
      <w:r w:rsidRPr="00542EA0">
        <w:rPr>
          <w:rFonts w:hint="eastAsia"/>
          <w:sz w:val="22"/>
          <w:lang w:eastAsia="ko-KR"/>
        </w:rPr>
        <w:t>저장</w:t>
      </w:r>
    </w:p>
    <w:p w14:paraId="08154482" w14:textId="77777777" w:rsidR="00306E4C" w:rsidRDefault="00306E4C" w:rsidP="00306E4C">
      <w:pPr>
        <w:ind w:firstLineChars="200" w:firstLine="400"/>
        <w:rPr>
          <w:lang w:eastAsia="ko-KR"/>
        </w:rPr>
      </w:pPr>
      <w:r>
        <w:rPr>
          <w:rFonts w:hint="eastAsia"/>
          <w:lang w:eastAsia="ko-KR"/>
        </w:rPr>
        <w:t>ContentValues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메타데이터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, MIME </w:t>
      </w:r>
      <w:r>
        <w:rPr>
          <w:rFonts w:hint="eastAsia"/>
          <w:lang w:eastAsia="ko-KR"/>
        </w:rPr>
        <w:t>타입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설정합니다</w:t>
      </w:r>
      <w:r>
        <w:rPr>
          <w:rFonts w:hint="eastAsia"/>
          <w:lang w:eastAsia="ko-KR"/>
        </w:rPr>
        <w:t>.</w:t>
      </w:r>
    </w:p>
    <w:p w14:paraId="32F1D6CA" w14:textId="77777777" w:rsidR="00306E4C" w:rsidRDefault="00306E4C" w:rsidP="00306E4C">
      <w:pPr>
        <w:ind w:firstLineChars="200" w:firstLine="400"/>
        <w:rPr>
          <w:lang w:eastAsia="ko-KR"/>
        </w:rPr>
      </w:pPr>
      <w:r>
        <w:rPr>
          <w:rFonts w:hint="eastAsia"/>
          <w:lang w:eastAsia="ko-KR"/>
        </w:rPr>
        <w:t>MediaStore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메타데이터와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갤러리에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저장합니다</w:t>
      </w:r>
      <w:r>
        <w:rPr>
          <w:rFonts w:hint="eastAsia"/>
          <w:lang w:eastAsia="ko-KR"/>
        </w:rPr>
        <w:t>.</w:t>
      </w:r>
    </w:p>
    <w:p w14:paraId="02C9D9A1" w14:textId="77777777" w:rsidR="00306E4C" w:rsidRDefault="00306E4C" w:rsidP="00306E4C">
      <w:pPr>
        <w:ind w:firstLineChars="200" w:firstLine="400"/>
        <w:rPr>
          <w:lang w:eastAsia="ko-KR"/>
        </w:rPr>
      </w:pPr>
      <w:r>
        <w:rPr>
          <w:rFonts w:hint="eastAsia"/>
          <w:lang w:eastAsia="ko-KR"/>
        </w:rPr>
        <w:t>관리자에게</w:t>
      </w:r>
      <w:r>
        <w:rPr>
          <w:rFonts w:hint="eastAsia"/>
          <w:lang w:eastAsia="ko-KR"/>
        </w:rPr>
        <w:t xml:space="preserve"> QR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토스트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보여줍니다</w:t>
      </w:r>
      <w:r>
        <w:rPr>
          <w:rFonts w:hint="eastAsia"/>
          <w:lang w:eastAsia="ko-KR"/>
        </w:rPr>
        <w:t>.</w:t>
      </w:r>
    </w:p>
    <w:p w14:paraId="14AEAB97" w14:textId="77777777" w:rsidR="00306E4C" w:rsidRDefault="00306E4C" w:rsidP="00306E4C">
      <w:pPr>
        <w:rPr>
          <w:lang w:eastAsia="ko-KR"/>
        </w:rPr>
      </w:pPr>
    </w:p>
    <w:p w14:paraId="0BF978E2" w14:textId="77777777" w:rsidR="00306E4C" w:rsidRPr="001D7736" w:rsidRDefault="00306E4C" w:rsidP="00306E4C">
      <w:pPr>
        <w:widowControl/>
        <w:shd w:val="clear" w:color="auto" w:fill="1E1F22"/>
        <w:spacing w:line="240" w:lineRule="auto"/>
        <w:rPr>
          <w:rFonts w:ascii="Courier New" w:eastAsia="굴림" w:hAnsi="Courier New" w:cs="Courier New"/>
          <w:color w:val="BCBEC4"/>
          <w:lang w:eastAsia="ko-KR"/>
        </w:rPr>
      </w:pPr>
      <w:r w:rsidRPr="00355F34">
        <w:rPr>
          <w:rFonts w:ascii="Courier New" w:eastAsia="굴림" w:hAnsi="Courier New" w:cs="Courier New"/>
          <w:color w:val="7A7E85"/>
          <w:lang w:eastAsia="ko-KR"/>
        </w:rPr>
        <w:t>// QR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코드를 화면에 출력하는 메서드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 (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오자현</w:t>
      </w:r>
      <w:r w:rsidRPr="00355F34">
        <w:rPr>
          <w:rFonts w:ascii="Courier New" w:eastAsia="굴림" w:hAnsi="Courier New" w:cs="Courier New"/>
          <w:color w:val="7A7E85"/>
          <w:lang w:eastAsia="ko-KR"/>
        </w:rPr>
        <w:t>)</w:t>
      </w:r>
      <w:r w:rsidRPr="00355F34">
        <w:rPr>
          <w:rFonts w:ascii="Courier New" w:eastAsia="굴림" w:hAnsi="Courier New" w:cs="Courier New"/>
          <w:color w:val="7A7E85"/>
          <w:lang w:eastAsia="ko-KR"/>
        </w:rPr>
        <w:br/>
      </w:r>
      <w:r w:rsidRPr="00355F34">
        <w:rPr>
          <w:rFonts w:ascii="Courier New" w:eastAsia="굴림" w:hAnsi="Courier New" w:cs="Courier New"/>
          <w:color w:val="CF8E6D"/>
          <w:lang w:eastAsia="ko-KR"/>
        </w:rPr>
        <w:t xml:space="preserve">private void </w:t>
      </w:r>
      <w:r w:rsidRPr="00355F34">
        <w:rPr>
          <w:rFonts w:ascii="Courier New" w:eastAsia="굴림" w:hAnsi="Courier New" w:cs="Courier New"/>
          <w:color w:val="56A8F5"/>
          <w:lang w:eastAsia="ko-KR"/>
        </w:rPr>
        <w:t>generateAndDisplayQRCode</w:t>
      </w:r>
      <w:r w:rsidRPr="00355F34">
        <w:rPr>
          <w:rFonts w:ascii="Courier New" w:eastAsia="굴림" w:hAnsi="Courier New" w:cs="Courier New"/>
          <w:color w:val="BCBEC4"/>
          <w:lang w:eastAsia="ko-KR"/>
        </w:rPr>
        <w:t>(String text) {</w:t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  <w:t xml:space="preserve">    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// MultiFormatWriter 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객체를 생성합니다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. 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이 객체는 다양한 포맷의 바코드를 생성할 수 있습니다</w:t>
      </w:r>
      <w:r w:rsidRPr="00355F34">
        <w:rPr>
          <w:rFonts w:ascii="Courier New" w:eastAsia="굴림" w:hAnsi="Courier New" w:cs="Courier New"/>
          <w:color w:val="7A7E85"/>
          <w:lang w:eastAsia="ko-KR"/>
        </w:rPr>
        <w:t>.</w:t>
      </w:r>
      <w:r w:rsidRPr="00355F34">
        <w:rPr>
          <w:rFonts w:ascii="Courier New" w:eastAsia="굴림" w:hAnsi="Courier New" w:cs="Courier New"/>
          <w:color w:val="7A7E85"/>
          <w:lang w:eastAsia="ko-KR"/>
        </w:rPr>
        <w:br/>
        <w:t xml:space="preserve">    </w:t>
      </w:r>
      <w:r w:rsidRPr="00355F34">
        <w:rPr>
          <w:rFonts w:ascii="Courier New" w:eastAsia="굴림" w:hAnsi="Courier New" w:cs="Courier New"/>
          <w:color w:val="BCBEC4"/>
          <w:lang w:eastAsia="ko-KR"/>
        </w:rPr>
        <w:t xml:space="preserve">MultiFormatWriter multiFormatWriter = </w:t>
      </w:r>
      <w:r w:rsidRPr="00355F34">
        <w:rPr>
          <w:rFonts w:ascii="Courier New" w:eastAsia="굴림" w:hAnsi="Courier New" w:cs="Courier New"/>
          <w:color w:val="CF8E6D"/>
          <w:lang w:eastAsia="ko-KR"/>
        </w:rPr>
        <w:t xml:space="preserve">new </w:t>
      </w:r>
      <w:r w:rsidRPr="00355F34">
        <w:rPr>
          <w:rFonts w:ascii="Courier New" w:eastAsia="굴림" w:hAnsi="Courier New" w:cs="Courier New"/>
          <w:color w:val="BCBEC4"/>
          <w:lang w:eastAsia="ko-KR"/>
        </w:rPr>
        <w:t>MultiFormatWriter();</w:t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  <w:t xml:space="preserve">    </w:t>
      </w:r>
      <w:r w:rsidRPr="00355F34">
        <w:rPr>
          <w:rFonts w:ascii="Courier New" w:eastAsia="굴림" w:hAnsi="Courier New" w:cs="Courier New"/>
          <w:color w:val="CF8E6D"/>
          <w:lang w:eastAsia="ko-KR"/>
        </w:rPr>
        <w:t xml:space="preserve">try </w:t>
      </w:r>
      <w:r w:rsidRPr="00355F34">
        <w:rPr>
          <w:rFonts w:ascii="Courier New" w:eastAsia="굴림" w:hAnsi="Courier New" w:cs="Courier New"/>
          <w:color w:val="BCBEC4"/>
          <w:lang w:eastAsia="ko-KR"/>
        </w:rPr>
        <w:t>{</w:t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  <w:t xml:space="preserve">        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// 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입력 텍스트를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 QR 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코드로 인코딩하여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 BitMatrix 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객체를 생성합니다</w:t>
      </w:r>
      <w:r w:rsidRPr="00355F34">
        <w:rPr>
          <w:rFonts w:ascii="Courier New" w:eastAsia="굴림" w:hAnsi="Courier New" w:cs="Courier New"/>
          <w:color w:val="7A7E85"/>
          <w:lang w:eastAsia="ko-KR"/>
        </w:rPr>
        <w:t>.</w:t>
      </w:r>
      <w:r w:rsidRPr="00355F34">
        <w:rPr>
          <w:rFonts w:ascii="Courier New" w:eastAsia="굴림" w:hAnsi="Courier New" w:cs="Courier New"/>
          <w:color w:val="7A7E85"/>
          <w:lang w:eastAsia="ko-KR"/>
        </w:rPr>
        <w:br/>
        <w:t xml:space="preserve">        </w:t>
      </w:r>
      <w:r w:rsidRPr="00355F34">
        <w:rPr>
          <w:rFonts w:ascii="Courier New" w:eastAsia="굴림" w:hAnsi="Courier New" w:cs="Courier New"/>
          <w:color w:val="BCBEC4"/>
          <w:lang w:eastAsia="ko-KR"/>
        </w:rPr>
        <w:t>BitMatrix bitMatrix = multiFormatWriter.encode(text, BarcodeFormat.</w:t>
      </w:r>
      <w:r w:rsidRPr="00355F34">
        <w:rPr>
          <w:rFonts w:ascii="Courier New" w:eastAsia="굴림" w:hAnsi="Courier New" w:cs="Courier New"/>
          <w:i/>
          <w:iCs/>
          <w:color w:val="C77DBB"/>
          <w:lang w:eastAsia="ko-KR"/>
        </w:rPr>
        <w:t>QR_CODE</w:t>
      </w:r>
      <w:r w:rsidRPr="00355F34">
        <w:rPr>
          <w:rFonts w:ascii="Courier New" w:eastAsia="굴림" w:hAnsi="Courier New" w:cs="Courier New"/>
          <w:color w:val="BCBEC4"/>
          <w:lang w:eastAsia="ko-KR"/>
        </w:rPr>
        <w:t xml:space="preserve">, </w:t>
      </w:r>
      <w:r w:rsidRPr="00355F34">
        <w:rPr>
          <w:rFonts w:ascii="Courier New" w:eastAsia="굴림" w:hAnsi="Courier New" w:cs="Courier New"/>
          <w:color w:val="2AACB8"/>
          <w:lang w:eastAsia="ko-KR"/>
        </w:rPr>
        <w:t>200</w:t>
      </w:r>
      <w:r w:rsidRPr="00355F34">
        <w:rPr>
          <w:rFonts w:ascii="Courier New" w:eastAsia="굴림" w:hAnsi="Courier New" w:cs="Courier New"/>
          <w:color w:val="BCBEC4"/>
          <w:lang w:eastAsia="ko-KR"/>
        </w:rPr>
        <w:t xml:space="preserve">, </w:t>
      </w:r>
      <w:r w:rsidRPr="00355F34">
        <w:rPr>
          <w:rFonts w:ascii="Courier New" w:eastAsia="굴림" w:hAnsi="Courier New" w:cs="Courier New"/>
          <w:color w:val="2AACB8"/>
          <w:lang w:eastAsia="ko-KR"/>
        </w:rPr>
        <w:t>200</w:t>
      </w:r>
      <w:r w:rsidRPr="00355F34">
        <w:rPr>
          <w:rFonts w:ascii="Courier New" w:eastAsia="굴림" w:hAnsi="Courier New" w:cs="Courier New"/>
          <w:color w:val="BCBEC4"/>
          <w:lang w:eastAsia="ko-KR"/>
        </w:rPr>
        <w:t>);</w:t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</w:r>
      <w:r w:rsidRPr="00355F34">
        <w:rPr>
          <w:rFonts w:ascii="Courier New" w:eastAsia="굴림" w:hAnsi="Courier New" w:cs="Courier New"/>
          <w:color w:val="BCBEC4"/>
          <w:lang w:eastAsia="ko-KR"/>
        </w:rPr>
        <w:lastRenderedPageBreak/>
        <w:t xml:space="preserve">        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// BarcodeEncoder 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객체를 사용하여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 BitMatrix 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객체를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 Bitmap 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객체로 변환합니다</w:t>
      </w:r>
      <w:r w:rsidRPr="00355F34">
        <w:rPr>
          <w:rFonts w:ascii="Courier New" w:eastAsia="굴림" w:hAnsi="Courier New" w:cs="Courier New"/>
          <w:color w:val="7A7E85"/>
          <w:lang w:eastAsia="ko-KR"/>
        </w:rPr>
        <w:t>.</w:t>
      </w:r>
      <w:r w:rsidRPr="00355F34">
        <w:rPr>
          <w:rFonts w:ascii="Courier New" w:eastAsia="굴림" w:hAnsi="Courier New" w:cs="Courier New"/>
          <w:color w:val="7A7E85"/>
          <w:lang w:eastAsia="ko-KR"/>
        </w:rPr>
        <w:br/>
        <w:t xml:space="preserve">        </w:t>
      </w:r>
      <w:r w:rsidRPr="00355F34">
        <w:rPr>
          <w:rFonts w:ascii="Courier New" w:eastAsia="굴림" w:hAnsi="Courier New" w:cs="Courier New"/>
          <w:color w:val="BCBEC4"/>
          <w:lang w:eastAsia="ko-KR"/>
        </w:rPr>
        <w:t xml:space="preserve">BarcodeEncoder barcodeEncoder = </w:t>
      </w:r>
      <w:r w:rsidRPr="00355F34">
        <w:rPr>
          <w:rFonts w:ascii="Courier New" w:eastAsia="굴림" w:hAnsi="Courier New" w:cs="Courier New"/>
          <w:color w:val="CF8E6D"/>
          <w:lang w:eastAsia="ko-KR"/>
        </w:rPr>
        <w:t xml:space="preserve">new </w:t>
      </w:r>
      <w:r w:rsidRPr="00355F34">
        <w:rPr>
          <w:rFonts w:ascii="Courier New" w:eastAsia="굴림" w:hAnsi="Courier New" w:cs="Courier New"/>
          <w:color w:val="BCBEC4"/>
          <w:lang w:eastAsia="ko-KR"/>
        </w:rPr>
        <w:t>BarcodeEncoder();</w:t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  <w:t xml:space="preserve">        Bitmap bitmap = barcodeEncoder.createBitmap(bitMatrix);</w:t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  <w:t xml:space="preserve">        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// 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생성된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 QR 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코드를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 ImageView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에 설정하여 화면에 표시합니다</w:t>
      </w:r>
      <w:r w:rsidRPr="00355F34">
        <w:rPr>
          <w:rFonts w:ascii="Courier New" w:eastAsia="굴림" w:hAnsi="Courier New" w:cs="Courier New"/>
          <w:color w:val="7A7E85"/>
          <w:lang w:eastAsia="ko-KR"/>
        </w:rPr>
        <w:t>.</w:t>
      </w:r>
      <w:r w:rsidRPr="00355F34">
        <w:rPr>
          <w:rFonts w:ascii="Courier New" w:eastAsia="굴림" w:hAnsi="Courier New" w:cs="Courier New"/>
          <w:color w:val="7A7E85"/>
          <w:lang w:eastAsia="ko-KR"/>
        </w:rPr>
        <w:br/>
        <w:t xml:space="preserve">        </w:t>
      </w:r>
      <w:r w:rsidRPr="00355F34">
        <w:rPr>
          <w:rFonts w:ascii="Courier New" w:eastAsia="굴림" w:hAnsi="Courier New" w:cs="Courier New"/>
          <w:color w:val="C77DBB"/>
          <w:lang w:eastAsia="ko-KR"/>
        </w:rPr>
        <w:t>iv</w:t>
      </w:r>
      <w:r w:rsidRPr="00355F34">
        <w:rPr>
          <w:rFonts w:ascii="Courier New" w:eastAsia="굴림" w:hAnsi="Courier New" w:cs="Courier New"/>
          <w:color w:val="BCBEC4"/>
          <w:lang w:eastAsia="ko-KR"/>
        </w:rPr>
        <w:t xml:space="preserve">.setImageBitmap(bitmap); </w:t>
      </w:r>
      <w:r w:rsidRPr="00355F34">
        <w:rPr>
          <w:rFonts w:ascii="Courier New" w:eastAsia="굴림" w:hAnsi="Courier New" w:cs="Courier New"/>
          <w:color w:val="7A7E85"/>
          <w:lang w:eastAsia="ko-KR"/>
        </w:rPr>
        <w:t>// ImageView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에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 QR 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코드 표시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br/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br/>
        <w:t xml:space="preserve">        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// 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생성된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 QR 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코드를 갤러리에 저장합니다</w:t>
      </w:r>
      <w:r w:rsidRPr="00355F34">
        <w:rPr>
          <w:rFonts w:ascii="Courier New" w:eastAsia="굴림" w:hAnsi="Courier New" w:cs="Courier New"/>
          <w:color w:val="7A7E85"/>
          <w:lang w:eastAsia="ko-KR"/>
        </w:rPr>
        <w:t>.</w:t>
      </w:r>
      <w:r w:rsidRPr="00355F34">
        <w:rPr>
          <w:rFonts w:ascii="Courier New" w:eastAsia="굴림" w:hAnsi="Courier New" w:cs="Courier New"/>
          <w:color w:val="7A7E85"/>
          <w:lang w:eastAsia="ko-KR"/>
        </w:rPr>
        <w:br/>
        <w:t xml:space="preserve">        </w:t>
      </w:r>
      <w:r w:rsidRPr="00355F34">
        <w:rPr>
          <w:rFonts w:ascii="Courier New" w:eastAsia="굴림" w:hAnsi="Courier New" w:cs="Courier New"/>
          <w:color w:val="BCBEC4"/>
          <w:lang w:eastAsia="ko-KR"/>
        </w:rPr>
        <w:t xml:space="preserve">saveQRCodeToGallery(bitmap); 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// QR 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코드 저장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br/>
        <w:t xml:space="preserve">    </w:t>
      </w:r>
      <w:r w:rsidRPr="00355F34">
        <w:rPr>
          <w:rFonts w:ascii="Courier New" w:eastAsia="굴림" w:hAnsi="Courier New" w:cs="Courier New"/>
          <w:color w:val="BCBEC4"/>
          <w:lang w:eastAsia="ko-KR"/>
        </w:rPr>
        <w:t xml:space="preserve">} </w:t>
      </w:r>
      <w:r w:rsidRPr="00355F34">
        <w:rPr>
          <w:rFonts w:ascii="Courier New" w:eastAsia="굴림" w:hAnsi="Courier New" w:cs="Courier New"/>
          <w:color w:val="CF8E6D"/>
          <w:lang w:eastAsia="ko-KR"/>
        </w:rPr>
        <w:t xml:space="preserve">catch </w:t>
      </w:r>
      <w:r w:rsidRPr="00355F34">
        <w:rPr>
          <w:rFonts w:ascii="Courier New" w:eastAsia="굴림" w:hAnsi="Courier New" w:cs="Courier New"/>
          <w:color w:val="BCBEC4"/>
          <w:lang w:eastAsia="ko-KR"/>
        </w:rPr>
        <w:t>(WriterException e) {</w:t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  <w:t xml:space="preserve">        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// QR 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코드 생성 중 오류가 발생하면 스택 트레이스를 출력합니다</w:t>
      </w:r>
      <w:r w:rsidRPr="00355F34">
        <w:rPr>
          <w:rFonts w:ascii="Courier New" w:eastAsia="굴림" w:hAnsi="Courier New" w:cs="Courier New"/>
          <w:color w:val="7A7E85"/>
          <w:lang w:eastAsia="ko-KR"/>
        </w:rPr>
        <w:t>.</w:t>
      </w:r>
      <w:r w:rsidRPr="00355F34">
        <w:rPr>
          <w:rFonts w:ascii="Courier New" w:eastAsia="굴림" w:hAnsi="Courier New" w:cs="Courier New"/>
          <w:color w:val="7A7E85"/>
          <w:lang w:eastAsia="ko-KR"/>
        </w:rPr>
        <w:br/>
        <w:t xml:space="preserve">        </w:t>
      </w:r>
      <w:r w:rsidRPr="00355F34">
        <w:rPr>
          <w:rFonts w:ascii="Courier New" w:eastAsia="굴림" w:hAnsi="Courier New" w:cs="Courier New"/>
          <w:color w:val="BCBEC4"/>
          <w:lang w:eastAsia="ko-KR"/>
        </w:rPr>
        <w:t>e.printStackTrace();</w:t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  <w:t xml:space="preserve">    }</w:t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  <w:t>}</w:t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// 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생성된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 QR 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코드를 갤러리에 저장하는 메서드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 (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오자현</w:t>
      </w:r>
      <w:r w:rsidRPr="00355F34">
        <w:rPr>
          <w:rFonts w:ascii="Courier New" w:eastAsia="굴림" w:hAnsi="Courier New" w:cs="Courier New"/>
          <w:color w:val="7A7E85"/>
          <w:lang w:eastAsia="ko-KR"/>
        </w:rPr>
        <w:t>)</w:t>
      </w:r>
      <w:r w:rsidRPr="00355F34">
        <w:rPr>
          <w:rFonts w:ascii="Courier New" w:eastAsia="굴림" w:hAnsi="Courier New" w:cs="Courier New"/>
          <w:color w:val="7A7E85"/>
          <w:lang w:eastAsia="ko-KR"/>
        </w:rPr>
        <w:br/>
      </w:r>
      <w:r w:rsidRPr="00355F34">
        <w:rPr>
          <w:rFonts w:ascii="Courier New" w:eastAsia="굴림" w:hAnsi="Courier New" w:cs="Courier New"/>
          <w:color w:val="CF8E6D"/>
          <w:lang w:eastAsia="ko-KR"/>
        </w:rPr>
        <w:t xml:space="preserve">private void </w:t>
      </w:r>
      <w:r w:rsidRPr="00355F34">
        <w:rPr>
          <w:rFonts w:ascii="Courier New" w:eastAsia="굴림" w:hAnsi="Courier New" w:cs="Courier New"/>
          <w:color w:val="56A8F5"/>
          <w:lang w:eastAsia="ko-KR"/>
        </w:rPr>
        <w:t>saveQRCodeToGallery</w:t>
      </w:r>
      <w:r w:rsidRPr="00355F34">
        <w:rPr>
          <w:rFonts w:ascii="Courier New" w:eastAsia="굴림" w:hAnsi="Courier New" w:cs="Courier New"/>
          <w:color w:val="BCBEC4"/>
          <w:lang w:eastAsia="ko-KR"/>
        </w:rPr>
        <w:t>(Bitmap bitmap) {</w:t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  <w:t xml:space="preserve">    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// ContentValues 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객체를 생성하고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, 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이미지의 메타데이터를 설정합니다</w:t>
      </w:r>
      <w:r w:rsidRPr="00355F34">
        <w:rPr>
          <w:rFonts w:ascii="Courier New" w:eastAsia="굴림" w:hAnsi="Courier New" w:cs="Courier New"/>
          <w:color w:val="7A7E85"/>
          <w:lang w:eastAsia="ko-KR"/>
        </w:rPr>
        <w:t>.</w:t>
      </w:r>
      <w:r w:rsidRPr="00355F34">
        <w:rPr>
          <w:rFonts w:ascii="Courier New" w:eastAsia="굴림" w:hAnsi="Courier New" w:cs="Courier New"/>
          <w:color w:val="7A7E85"/>
          <w:lang w:eastAsia="ko-KR"/>
        </w:rPr>
        <w:br/>
        <w:t xml:space="preserve">    </w:t>
      </w:r>
      <w:r w:rsidRPr="00355F34">
        <w:rPr>
          <w:rFonts w:ascii="Courier New" w:eastAsia="굴림" w:hAnsi="Courier New" w:cs="Courier New"/>
          <w:color w:val="BCBEC4"/>
          <w:lang w:eastAsia="ko-KR"/>
        </w:rPr>
        <w:t xml:space="preserve">ContentValues contentValues = </w:t>
      </w:r>
      <w:r w:rsidRPr="00355F34">
        <w:rPr>
          <w:rFonts w:ascii="Courier New" w:eastAsia="굴림" w:hAnsi="Courier New" w:cs="Courier New"/>
          <w:color w:val="CF8E6D"/>
          <w:lang w:eastAsia="ko-KR"/>
        </w:rPr>
        <w:t xml:space="preserve">new </w:t>
      </w:r>
      <w:r w:rsidRPr="00355F34">
        <w:rPr>
          <w:rFonts w:ascii="Courier New" w:eastAsia="굴림" w:hAnsi="Courier New" w:cs="Courier New"/>
          <w:color w:val="BCBEC4"/>
          <w:lang w:eastAsia="ko-KR"/>
        </w:rPr>
        <w:t>ContentValues();</w:t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  <w:t xml:space="preserve">    contentValues.put(MediaStore.MediaColumns.</w:t>
      </w:r>
      <w:r w:rsidRPr="00355F34">
        <w:rPr>
          <w:rFonts w:ascii="Courier New" w:eastAsia="굴림" w:hAnsi="Courier New" w:cs="Courier New"/>
          <w:i/>
          <w:iCs/>
          <w:color w:val="C77DBB"/>
          <w:lang w:eastAsia="ko-KR"/>
        </w:rPr>
        <w:t>DISPLAY_NAME</w:t>
      </w:r>
      <w:r w:rsidRPr="00355F34">
        <w:rPr>
          <w:rFonts w:ascii="Courier New" w:eastAsia="굴림" w:hAnsi="Courier New" w:cs="Courier New"/>
          <w:color w:val="BCBEC4"/>
          <w:lang w:eastAsia="ko-KR"/>
        </w:rPr>
        <w:t xml:space="preserve">, </w:t>
      </w:r>
      <w:r w:rsidRPr="00355F34">
        <w:rPr>
          <w:rFonts w:ascii="Courier New" w:eastAsia="굴림" w:hAnsi="Courier New" w:cs="Courier New"/>
          <w:color w:val="6AAB73"/>
          <w:lang w:eastAsia="ko-KR"/>
        </w:rPr>
        <w:t xml:space="preserve">"QRCode_" </w:t>
      </w:r>
      <w:r w:rsidRPr="00355F34">
        <w:rPr>
          <w:rFonts w:ascii="Courier New" w:eastAsia="굴림" w:hAnsi="Courier New" w:cs="Courier New"/>
          <w:color w:val="BCBEC4"/>
          <w:lang w:eastAsia="ko-KR"/>
        </w:rPr>
        <w:t>+ System.</w:t>
      </w:r>
      <w:r w:rsidRPr="00355F34">
        <w:rPr>
          <w:rFonts w:ascii="Courier New" w:eastAsia="굴림" w:hAnsi="Courier New" w:cs="Courier New"/>
          <w:i/>
          <w:iCs/>
          <w:color w:val="BCBEC4"/>
          <w:lang w:eastAsia="ko-KR"/>
        </w:rPr>
        <w:t>currentTimeMillis</w:t>
      </w:r>
      <w:r w:rsidRPr="00355F34">
        <w:rPr>
          <w:rFonts w:ascii="Courier New" w:eastAsia="굴림" w:hAnsi="Courier New" w:cs="Courier New"/>
          <w:color w:val="BCBEC4"/>
          <w:lang w:eastAsia="ko-KR"/>
        </w:rPr>
        <w:t>());</w:t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  <w:t xml:space="preserve">    contentValues.put(MediaStore.MediaColumns.</w:t>
      </w:r>
      <w:r w:rsidRPr="00355F34">
        <w:rPr>
          <w:rFonts w:ascii="Courier New" w:eastAsia="굴림" w:hAnsi="Courier New" w:cs="Courier New"/>
          <w:i/>
          <w:iCs/>
          <w:color w:val="C77DBB"/>
          <w:lang w:eastAsia="ko-KR"/>
        </w:rPr>
        <w:t>MIME_TYPE</w:t>
      </w:r>
      <w:r w:rsidRPr="00355F34">
        <w:rPr>
          <w:rFonts w:ascii="Courier New" w:eastAsia="굴림" w:hAnsi="Courier New" w:cs="Courier New"/>
          <w:color w:val="BCBEC4"/>
          <w:lang w:eastAsia="ko-KR"/>
        </w:rPr>
        <w:t xml:space="preserve">, </w:t>
      </w:r>
      <w:r w:rsidRPr="00355F34">
        <w:rPr>
          <w:rFonts w:ascii="Courier New" w:eastAsia="굴림" w:hAnsi="Courier New" w:cs="Courier New"/>
          <w:color w:val="6AAB73"/>
          <w:lang w:eastAsia="ko-KR"/>
        </w:rPr>
        <w:t>"image/png"</w:t>
      </w:r>
      <w:r w:rsidRPr="00355F34">
        <w:rPr>
          <w:rFonts w:ascii="Courier New" w:eastAsia="굴림" w:hAnsi="Courier New" w:cs="Courier New"/>
          <w:color w:val="BCBEC4"/>
          <w:lang w:eastAsia="ko-KR"/>
        </w:rPr>
        <w:t>);</w:t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  <w:t xml:space="preserve">    contentValues.put(MediaStore.MediaColumns.</w:t>
      </w:r>
      <w:r w:rsidRPr="00355F34">
        <w:rPr>
          <w:rFonts w:ascii="Courier New" w:eastAsia="굴림" w:hAnsi="Courier New" w:cs="Courier New"/>
          <w:i/>
          <w:iCs/>
          <w:color w:val="C77DBB"/>
          <w:lang w:eastAsia="ko-KR"/>
        </w:rPr>
        <w:t>RELATIVE_PATH</w:t>
      </w:r>
      <w:r w:rsidRPr="00355F34">
        <w:rPr>
          <w:rFonts w:ascii="Courier New" w:eastAsia="굴림" w:hAnsi="Courier New" w:cs="Courier New"/>
          <w:color w:val="BCBEC4"/>
          <w:lang w:eastAsia="ko-KR"/>
        </w:rPr>
        <w:t>, Environment.</w:t>
      </w:r>
      <w:r w:rsidRPr="00355F34">
        <w:rPr>
          <w:rFonts w:ascii="Courier New" w:eastAsia="굴림" w:hAnsi="Courier New" w:cs="Courier New"/>
          <w:i/>
          <w:iCs/>
          <w:color w:val="C77DBB"/>
          <w:lang w:eastAsia="ko-KR"/>
        </w:rPr>
        <w:t xml:space="preserve">DIRECTORY_PICTURES </w:t>
      </w:r>
      <w:r w:rsidRPr="00355F34">
        <w:rPr>
          <w:rFonts w:ascii="Courier New" w:eastAsia="굴림" w:hAnsi="Courier New" w:cs="Courier New"/>
          <w:color w:val="BCBEC4"/>
          <w:lang w:eastAsia="ko-KR"/>
        </w:rPr>
        <w:t>+ File.</w:t>
      </w:r>
      <w:r w:rsidRPr="00355F34">
        <w:rPr>
          <w:rFonts w:ascii="Courier New" w:eastAsia="굴림" w:hAnsi="Courier New" w:cs="Courier New"/>
          <w:i/>
          <w:iCs/>
          <w:color w:val="C77DBB"/>
          <w:lang w:eastAsia="ko-KR"/>
        </w:rPr>
        <w:t xml:space="preserve">separator </w:t>
      </w:r>
      <w:r w:rsidRPr="00355F34">
        <w:rPr>
          <w:rFonts w:ascii="Courier New" w:eastAsia="굴림" w:hAnsi="Courier New" w:cs="Courier New"/>
          <w:color w:val="BCBEC4"/>
          <w:lang w:eastAsia="ko-KR"/>
        </w:rPr>
        <w:t xml:space="preserve">+ </w:t>
      </w:r>
      <w:r w:rsidRPr="00355F34">
        <w:rPr>
          <w:rFonts w:ascii="Courier New" w:eastAsia="굴림" w:hAnsi="Courier New" w:cs="Courier New"/>
          <w:color w:val="6AAB73"/>
          <w:lang w:eastAsia="ko-KR"/>
        </w:rPr>
        <w:t>"YourAppName"</w:t>
      </w:r>
      <w:r w:rsidRPr="00355F34">
        <w:rPr>
          <w:rFonts w:ascii="Courier New" w:eastAsia="굴림" w:hAnsi="Courier New" w:cs="Courier New"/>
          <w:color w:val="BCBEC4"/>
          <w:lang w:eastAsia="ko-KR"/>
        </w:rPr>
        <w:t>);</w:t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  <w:t xml:space="preserve">    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// 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이미지 파일을 저장할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 URI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를 가져옵니다</w:t>
      </w:r>
      <w:r w:rsidRPr="00355F34">
        <w:rPr>
          <w:rFonts w:ascii="Courier New" w:eastAsia="굴림" w:hAnsi="Courier New" w:cs="Courier New"/>
          <w:color w:val="7A7E85"/>
          <w:lang w:eastAsia="ko-KR"/>
        </w:rPr>
        <w:t>.</w:t>
      </w:r>
      <w:r w:rsidRPr="00355F34">
        <w:rPr>
          <w:rFonts w:ascii="Courier New" w:eastAsia="굴림" w:hAnsi="Courier New" w:cs="Courier New"/>
          <w:color w:val="7A7E85"/>
          <w:lang w:eastAsia="ko-KR"/>
        </w:rPr>
        <w:br/>
        <w:t xml:space="preserve">    </w:t>
      </w:r>
      <w:r w:rsidRPr="00355F34">
        <w:rPr>
          <w:rFonts w:ascii="Courier New" w:eastAsia="굴림" w:hAnsi="Courier New" w:cs="Courier New"/>
          <w:color w:val="BCBEC4"/>
          <w:lang w:eastAsia="ko-KR"/>
        </w:rPr>
        <w:t>Uri imageUri = getContentResolver().insert(MediaStore.Images.Media.</w:t>
      </w:r>
      <w:r w:rsidRPr="00355F34">
        <w:rPr>
          <w:rFonts w:ascii="Courier New" w:eastAsia="굴림" w:hAnsi="Courier New" w:cs="Courier New"/>
          <w:i/>
          <w:iCs/>
          <w:color w:val="C77DBB"/>
          <w:lang w:eastAsia="ko-KR"/>
        </w:rPr>
        <w:t>EXTERNAL_CONTENT_URI</w:t>
      </w:r>
      <w:r w:rsidRPr="00355F34">
        <w:rPr>
          <w:rFonts w:ascii="Courier New" w:eastAsia="굴림" w:hAnsi="Courier New" w:cs="Courier New"/>
          <w:color w:val="BCBEC4"/>
          <w:lang w:eastAsia="ko-KR"/>
        </w:rPr>
        <w:t>, contentValues);</w:t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  <w:t xml:space="preserve">    </w:t>
      </w:r>
      <w:r w:rsidRPr="00355F34">
        <w:rPr>
          <w:rFonts w:ascii="Courier New" w:eastAsia="굴림" w:hAnsi="Courier New" w:cs="Courier New"/>
          <w:color w:val="CF8E6D"/>
          <w:lang w:eastAsia="ko-KR"/>
        </w:rPr>
        <w:t xml:space="preserve">try </w:t>
      </w:r>
      <w:r w:rsidRPr="00355F34">
        <w:rPr>
          <w:rFonts w:ascii="Courier New" w:eastAsia="굴림" w:hAnsi="Courier New" w:cs="Courier New"/>
          <w:color w:val="BCBEC4"/>
          <w:lang w:eastAsia="ko-KR"/>
        </w:rPr>
        <w:t>{</w:t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  <w:t xml:space="preserve">        </w:t>
      </w:r>
      <w:r w:rsidRPr="00355F34">
        <w:rPr>
          <w:rFonts w:ascii="Courier New" w:eastAsia="굴림" w:hAnsi="Courier New" w:cs="Courier New"/>
          <w:color w:val="CF8E6D"/>
          <w:lang w:eastAsia="ko-KR"/>
        </w:rPr>
        <w:t xml:space="preserve">if </w:t>
      </w:r>
      <w:r w:rsidRPr="00355F34">
        <w:rPr>
          <w:rFonts w:ascii="Courier New" w:eastAsia="굴림" w:hAnsi="Courier New" w:cs="Courier New"/>
          <w:color w:val="BCBEC4"/>
          <w:lang w:eastAsia="ko-KR"/>
        </w:rPr>
        <w:t xml:space="preserve">(imageUri != </w:t>
      </w:r>
      <w:r w:rsidRPr="00355F34">
        <w:rPr>
          <w:rFonts w:ascii="Courier New" w:eastAsia="굴림" w:hAnsi="Courier New" w:cs="Courier New"/>
          <w:color w:val="CF8E6D"/>
          <w:lang w:eastAsia="ko-KR"/>
        </w:rPr>
        <w:t>null</w:t>
      </w:r>
      <w:r w:rsidRPr="00355F34">
        <w:rPr>
          <w:rFonts w:ascii="Courier New" w:eastAsia="굴림" w:hAnsi="Courier New" w:cs="Courier New"/>
          <w:color w:val="BCBEC4"/>
          <w:lang w:eastAsia="ko-KR"/>
        </w:rPr>
        <w:t>) {</w:t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  <w:t xml:space="preserve">            </w:t>
      </w:r>
      <w:r w:rsidRPr="00355F34">
        <w:rPr>
          <w:rFonts w:ascii="Courier New" w:eastAsia="굴림" w:hAnsi="Courier New" w:cs="Courier New"/>
          <w:color w:val="7A7E85"/>
          <w:lang w:eastAsia="ko-KR"/>
        </w:rPr>
        <w:t>// OutputStream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을 열고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, Bitmap 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객체를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 PNG 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형식으로 압축하여 저장합니다</w:t>
      </w:r>
      <w:r w:rsidRPr="00355F34">
        <w:rPr>
          <w:rFonts w:ascii="Courier New" w:eastAsia="굴림" w:hAnsi="Courier New" w:cs="Courier New"/>
          <w:color w:val="7A7E85"/>
          <w:lang w:eastAsia="ko-KR"/>
        </w:rPr>
        <w:t>.</w:t>
      </w:r>
      <w:r w:rsidRPr="00355F34">
        <w:rPr>
          <w:rFonts w:ascii="Courier New" w:eastAsia="굴림" w:hAnsi="Courier New" w:cs="Courier New"/>
          <w:color w:val="7A7E85"/>
          <w:lang w:eastAsia="ko-KR"/>
        </w:rPr>
        <w:br/>
        <w:t xml:space="preserve">            </w:t>
      </w:r>
      <w:r w:rsidRPr="00355F34">
        <w:rPr>
          <w:rFonts w:ascii="Courier New" w:eastAsia="굴림" w:hAnsi="Courier New" w:cs="Courier New"/>
          <w:color w:val="BCBEC4"/>
          <w:lang w:eastAsia="ko-KR"/>
        </w:rPr>
        <w:t>OutputStream outputStream = getContentResolver().openOutputStream(imageUri);</w:t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  <w:t xml:space="preserve">            bitmap.compress(Bitmap.CompressFormat.</w:t>
      </w:r>
      <w:r w:rsidRPr="00355F34">
        <w:rPr>
          <w:rFonts w:ascii="Courier New" w:eastAsia="굴림" w:hAnsi="Courier New" w:cs="Courier New"/>
          <w:i/>
          <w:iCs/>
          <w:color w:val="C77DBB"/>
          <w:lang w:eastAsia="ko-KR"/>
        </w:rPr>
        <w:t>PNG</w:t>
      </w:r>
      <w:r w:rsidRPr="00355F34">
        <w:rPr>
          <w:rFonts w:ascii="Courier New" w:eastAsia="굴림" w:hAnsi="Courier New" w:cs="Courier New"/>
          <w:color w:val="BCBEC4"/>
          <w:lang w:eastAsia="ko-KR"/>
        </w:rPr>
        <w:t xml:space="preserve">, </w:t>
      </w:r>
      <w:r w:rsidRPr="00355F34">
        <w:rPr>
          <w:rFonts w:ascii="Courier New" w:eastAsia="굴림" w:hAnsi="Courier New" w:cs="Courier New"/>
          <w:color w:val="2AACB8"/>
          <w:lang w:eastAsia="ko-KR"/>
        </w:rPr>
        <w:t>100</w:t>
      </w:r>
      <w:r w:rsidRPr="00355F34">
        <w:rPr>
          <w:rFonts w:ascii="Courier New" w:eastAsia="굴림" w:hAnsi="Courier New" w:cs="Courier New"/>
          <w:color w:val="BCBEC4"/>
          <w:lang w:eastAsia="ko-KR"/>
        </w:rPr>
        <w:t>, outputStream);</w:t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  <w:t xml:space="preserve">            Objects.</w:t>
      </w:r>
      <w:r w:rsidRPr="00355F34">
        <w:rPr>
          <w:rFonts w:ascii="Courier New" w:eastAsia="굴림" w:hAnsi="Courier New" w:cs="Courier New"/>
          <w:i/>
          <w:iCs/>
          <w:color w:val="BCBEC4"/>
          <w:lang w:eastAsia="ko-KR"/>
        </w:rPr>
        <w:t>requireNonNull</w:t>
      </w:r>
      <w:r w:rsidRPr="00355F34">
        <w:rPr>
          <w:rFonts w:ascii="Courier New" w:eastAsia="굴림" w:hAnsi="Courier New" w:cs="Courier New"/>
          <w:color w:val="BCBEC4"/>
          <w:lang w:eastAsia="ko-KR"/>
        </w:rPr>
        <w:t>(outputStream);</w:t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  <w:t xml:space="preserve">            outputStream.close();</w:t>
      </w:r>
      <w:r w:rsidRPr="00355F34">
        <w:rPr>
          <w:rFonts w:ascii="Courier New" w:eastAsia="굴림" w:hAnsi="Courier New" w:cs="Courier New"/>
          <w:color w:val="7A7E85"/>
          <w:lang w:eastAsia="ko-KR"/>
        </w:rPr>
        <w:t>// OutputStream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을 닫습니다</w:t>
      </w:r>
      <w:r w:rsidRPr="00355F34">
        <w:rPr>
          <w:rFonts w:ascii="Courier New" w:eastAsia="굴림" w:hAnsi="Courier New" w:cs="Courier New"/>
          <w:color w:val="7A7E85"/>
          <w:lang w:eastAsia="ko-KR"/>
        </w:rPr>
        <w:t>.</w:t>
      </w:r>
      <w:r w:rsidRPr="00355F34">
        <w:rPr>
          <w:rFonts w:ascii="Courier New" w:eastAsia="굴림" w:hAnsi="Courier New" w:cs="Courier New"/>
          <w:color w:val="7A7E85"/>
          <w:lang w:eastAsia="ko-KR"/>
        </w:rPr>
        <w:br/>
        <w:t xml:space="preserve">            </w:t>
      </w:r>
      <w:r w:rsidRPr="00355F34">
        <w:rPr>
          <w:rFonts w:ascii="Courier New" w:eastAsia="굴림" w:hAnsi="Courier New" w:cs="Courier New"/>
          <w:color w:val="BCBEC4"/>
          <w:lang w:eastAsia="ko-KR"/>
        </w:rPr>
        <w:t>Toast.</w:t>
      </w:r>
      <w:r w:rsidRPr="00355F34">
        <w:rPr>
          <w:rFonts w:ascii="Courier New" w:eastAsia="굴림" w:hAnsi="Courier New" w:cs="Courier New"/>
          <w:i/>
          <w:iCs/>
          <w:color w:val="BCBEC4"/>
          <w:lang w:eastAsia="ko-KR"/>
        </w:rPr>
        <w:t>makeText</w:t>
      </w:r>
      <w:r w:rsidRPr="00355F34">
        <w:rPr>
          <w:rFonts w:ascii="Courier New" w:eastAsia="굴림" w:hAnsi="Courier New" w:cs="Courier New"/>
          <w:color w:val="BCBEC4"/>
          <w:lang w:eastAsia="ko-KR"/>
        </w:rPr>
        <w:t>(</w:t>
      </w:r>
      <w:r w:rsidRPr="00355F34">
        <w:rPr>
          <w:rFonts w:ascii="Courier New" w:eastAsia="굴림" w:hAnsi="Courier New" w:cs="Courier New"/>
          <w:color w:val="CF8E6D"/>
          <w:lang w:eastAsia="ko-KR"/>
        </w:rPr>
        <w:t>this</w:t>
      </w:r>
      <w:r w:rsidRPr="00355F34">
        <w:rPr>
          <w:rFonts w:ascii="Courier New" w:eastAsia="굴림" w:hAnsi="Courier New" w:cs="Courier New"/>
          <w:color w:val="BCBEC4"/>
          <w:lang w:eastAsia="ko-KR"/>
        </w:rPr>
        <w:t xml:space="preserve">, </w:t>
      </w:r>
      <w:r w:rsidRPr="00355F34">
        <w:rPr>
          <w:rFonts w:ascii="Courier New" w:eastAsia="굴림" w:hAnsi="Courier New" w:cs="Courier New"/>
          <w:color w:val="6AAB73"/>
          <w:lang w:eastAsia="ko-KR"/>
        </w:rPr>
        <w:t>"QR Code saved to Gallery"</w:t>
      </w:r>
      <w:r w:rsidRPr="00355F34">
        <w:rPr>
          <w:rFonts w:ascii="Courier New" w:eastAsia="굴림" w:hAnsi="Courier New" w:cs="Courier New"/>
          <w:color w:val="BCBEC4"/>
          <w:lang w:eastAsia="ko-KR"/>
        </w:rPr>
        <w:t>, Toast.</w:t>
      </w:r>
      <w:r w:rsidRPr="00355F34">
        <w:rPr>
          <w:rFonts w:ascii="Courier New" w:eastAsia="굴림" w:hAnsi="Courier New" w:cs="Courier New"/>
          <w:i/>
          <w:iCs/>
          <w:color w:val="C77DBB"/>
          <w:lang w:eastAsia="ko-KR"/>
        </w:rPr>
        <w:t>LENGTH_LONG</w:t>
      </w:r>
      <w:r w:rsidRPr="00355F34">
        <w:rPr>
          <w:rFonts w:ascii="Courier New" w:eastAsia="굴림" w:hAnsi="Courier New" w:cs="Courier New"/>
          <w:color w:val="BCBEC4"/>
          <w:lang w:eastAsia="ko-KR"/>
        </w:rPr>
        <w:t>).show();</w:t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  <w:t xml:space="preserve">        }</w:t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  <w:t xml:space="preserve">    } </w:t>
      </w:r>
      <w:r w:rsidRPr="00355F34">
        <w:rPr>
          <w:rFonts w:ascii="Courier New" w:eastAsia="굴림" w:hAnsi="Courier New" w:cs="Courier New"/>
          <w:color w:val="CF8E6D"/>
          <w:lang w:eastAsia="ko-KR"/>
        </w:rPr>
        <w:t xml:space="preserve">catch </w:t>
      </w:r>
      <w:r w:rsidRPr="00355F34">
        <w:rPr>
          <w:rFonts w:ascii="Courier New" w:eastAsia="굴림" w:hAnsi="Courier New" w:cs="Courier New"/>
          <w:color w:val="BCBEC4"/>
          <w:lang w:eastAsia="ko-KR"/>
        </w:rPr>
        <w:t>(IOException e) {</w:t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  <w:t xml:space="preserve">        e.printStackTrace(); </w:t>
      </w:r>
      <w:r w:rsidRPr="00355F34">
        <w:rPr>
          <w:rFonts w:ascii="Courier New" w:eastAsia="굴림" w:hAnsi="Courier New" w:cs="Courier New"/>
          <w:color w:val="7A7E85"/>
          <w:lang w:eastAsia="ko-KR"/>
        </w:rPr>
        <w:t xml:space="preserve">// </w:t>
      </w:r>
      <w:r w:rsidRPr="00355F34">
        <w:rPr>
          <w:rFonts w:ascii="맑은 고딕" w:eastAsia="맑은 고딕" w:hAnsi="맑은 고딕" w:cs="Courier New" w:hint="eastAsia"/>
          <w:color w:val="7A7E85"/>
          <w:lang w:eastAsia="ko-KR"/>
        </w:rPr>
        <w:t>예외가 발생하면 스택 트레이스를 출력합니다</w:t>
      </w:r>
      <w:r w:rsidRPr="00355F34">
        <w:rPr>
          <w:rFonts w:ascii="Courier New" w:eastAsia="굴림" w:hAnsi="Courier New" w:cs="Courier New"/>
          <w:color w:val="7A7E85"/>
          <w:lang w:eastAsia="ko-KR"/>
        </w:rPr>
        <w:t>.</w:t>
      </w:r>
      <w:r w:rsidRPr="00355F34">
        <w:rPr>
          <w:rFonts w:ascii="Courier New" w:eastAsia="굴림" w:hAnsi="Courier New" w:cs="Courier New"/>
          <w:color w:val="7A7E85"/>
          <w:lang w:eastAsia="ko-KR"/>
        </w:rPr>
        <w:br/>
        <w:t xml:space="preserve">    </w:t>
      </w:r>
      <w:r w:rsidRPr="00355F34">
        <w:rPr>
          <w:rFonts w:ascii="Courier New" w:eastAsia="굴림" w:hAnsi="Courier New" w:cs="Courier New"/>
          <w:color w:val="BCBEC4"/>
          <w:lang w:eastAsia="ko-KR"/>
        </w:rPr>
        <w:t>}</w:t>
      </w:r>
      <w:r w:rsidRPr="00355F34">
        <w:rPr>
          <w:rFonts w:ascii="Courier New" w:eastAsia="굴림" w:hAnsi="Courier New" w:cs="Courier New"/>
          <w:color w:val="BCBEC4"/>
          <w:lang w:eastAsia="ko-KR"/>
        </w:rPr>
        <w:br/>
        <w:t>}</w:t>
      </w:r>
    </w:p>
    <w:p w14:paraId="7C9F22FB" w14:textId="77777777" w:rsidR="00306E4C" w:rsidRDefault="00306E4C" w:rsidP="00306E4C">
      <w:pPr>
        <w:pStyle w:val="5"/>
        <w:keepNext w:val="0"/>
        <w:keepLines/>
        <w:spacing w:after="120"/>
        <w:ind w:left="200" w:right="200" w:firstLine="0"/>
        <w:rPr>
          <w:lang w:eastAsia="ko-KR"/>
        </w:rPr>
      </w:pP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000DEFD3" w14:textId="77777777" w:rsidR="00306E4C" w:rsidRDefault="00306E4C" w:rsidP="00306E4C">
      <w:pPr>
        <w:ind w:firstLineChars="100" w:firstLine="220"/>
        <w:rPr>
          <w:lang w:eastAsia="ko-KR"/>
        </w:rPr>
      </w:pPr>
      <w:r w:rsidRPr="001D7736">
        <w:rPr>
          <w:rFonts w:hint="eastAsia"/>
          <w:sz w:val="22"/>
          <w:szCs w:val="22"/>
          <w:lang w:eastAsia="ko-KR"/>
        </w:rPr>
        <w:t>파일</w:t>
      </w:r>
      <w:r w:rsidRPr="001D7736">
        <w:rPr>
          <w:rFonts w:hint="eastAsia"/>
          <w:sz w:val="22"/>
          <w:szCs w:val="22"/>
          <w:lang w:eastAsia="ko-KR"/>
        </w:rPr>
        <w:t xml:space="preserve"> </w:t>
      </w:r>
      <w:r w:rsidRPr="001D7736">
        <w:rPr>
          <w:rFonts w:hint="eastAsia"/>
          <w:sz w:val="22"/>
          <w:szCs w:val="22"/>
          <w:lang w:eastAsia="ko-KR"/>
        </w:rPr>
        <w:t>업로드</w:t>
      </w:r>
      <w:r w:rsidRPr="001D7736">
        <w:rPr>
          <w:rFonts w:hint="eastAsia"/>
          <w:sz w:val="22"/>
          <w:szCs w:val="22"/>
          <w:lang w:eastAsia="ko-KR"/>
        </w:rPr>
        <w:t xml:space="preserve"> </w:t>
      </w:r>
      <w:r w:rsidRPr="001D7736">
        <w:rPr>
          <w:rFonts w:hint="eastAsia"/>
          <w:sz w:val="22"/>
          <w:szCs w:val="22"/>
          <w:lang w:eastAsia="ko-KR"/>
        </w:rPr>
        <w:t>및</w:t>
      </w:r>
      <w:r w:rsidRPr="001D7736">
        <w:rPr>
          <w:rFonts w:hint="eastAsia"/>
          <w:sz w:val="22"/>
          <w:szCs w:val="22"/>
          <w:lang w:eastAsia="ko-KR"/>
        </w:rPr>
        <w:t xml:space="preserve"> </w:t>
      </w:r>
      <w:r w:rsidRPr="001D7736">
        <w:rPr>
          <w:rFonts w:hint="eastAsia"/>
          <w:sz w:val="22"/>
          <w:szCs w:val="22"/>
          <w:lang w:eastAsia="ko-KR"/>
        </w:rPr>
        <w:t>상품</w:t>
      </w:r>
      <w:r w:rsidRPr="001D7736">
        <w:rPr>
          <w:rFonts w:hint="eastAsia"/>
          <w:sz w:val="22"/>
          <w:szCs w:val="22"/>
          <w:lang w:eastAsia="ko-KR"/>
        </w:rPr>
        <w:t xml:space="preserve"> </w:t>
      </w:r>
      <w:r w:rsidRPr="001D7736">
        <w:rPr>
          <w:rFonts w:hint="eastAsia"/>
          <w:sz w:val="22"/>
          <w:szCs w:val="22"/>
          <w:lang w:eastAsia="ko-KR"/>
        </w:rPr>
        <w:t>정보</w:t>
      </w:r>
      <w:r w:rsidRPr="001D7736">
        <w:rPr>
          <w:rFonts w:hint="eastAsia"/>
          <w:sz w:val="22"/>
          <w:szCs w:val="22"/>
          <w:lang w:eastAsia="ko-KR"/>
        </w:rPr>
        <w:t xml:space="preserve"> </w:t>
      </w:r>
      <w:r w:rsidRPr="001D7736">
        <w:rPr>
          <w:rFonts w:hint="eastAsia"/>
          <w:sz w:val="22"/>
          <w:szCs w:val="22"/>
          <w:lang w:eastAsia="ko-KR"/>
        </w:rPr>
        <w:t>저장</w:t>
      </w:r>
      <w:r w:rsidRPr="001D7736">
        <w:rPr>
          <w:rFonts w:hint="eastAsia"/>
          <w:sz w:val="22"/>
          <w:szCs w:val="22"/>
          <w:lang w:eastAsia="ko-KR"/>
        </w:rPr>
        <w:t xml:space="preserve"> </w:t>
      </w:r>
      <w:r w:rsidRPr="001D7736">
        <w:rPr>
          <w:rFonts w:hint="eastAsia"/>
          <w:sz w:val="22"/>
          <w:szCs w:val="22"/>
          <w:lang w:eastAsia="ko-KR"/>
        </w:rPr>
        <w:t>기능</w:t>
      </w:r>
      <w:r w:rsidRPr="001D7736">
        <w:rPr>
          <w:rFonts w:hint="eastAsia"/>
          <w:sz w:val="22"/>
          <w:szCs w:val="22"/>
          <w:lang w:eastAsia="ko-KR"/>
        </w:rPr>
        <w:t xml:space="preserve"> </w:t>
      </w:r>
      <w:r w:rsidRPr="001D7736">
        <w:rPr>
          <w:rFonts w:hint="eastAsia"/>
          <w:sz w:val="22"/>
          <w:szCs w:val="22"/>
          <w:lang w:eastAsia="ko-KR"/>
        </w:rPr>
        <w:t>상세</w:t>
      </w:r>
      <w:r w:rsidRPr="001D7736">
        <w:rPr>
          <w:rFonts w:hint="eastAsia"/>
          <w:sz w:val="22"/>
          <w:szCs w:val="22"/>
          <w:lang w:eastAsia="ko-KR"/>
        </w:rPr>
        <w:t xml:space="preserve"> </w:t>
      </w:r>
      <w:r w:rsidRPr="001D7736">
        <w:rPr>
          <w:rFonts w:hint="eastAsia"/>
          <w:sz w:val="22"/>
          <w:szCs w:val="22"/>
          <w:lang w:eastAsia="ko-KR"/>
        </w:rPr>
        <w:t>설명</w:t>
      </w:r>
    </w:p>
    <w:p w14:paraId="31B60FDA" w14:textId="77777777" w:rsidR="00306E4C" w:rsidRDefault="00306E4C" w:rsidP="00306E4C">
      <w:pPr>
        <w:ind w:leftChars="100" w:left="200"/>
        <w:rPr>
          <w:lang w:eastAsia="ko-KR"/>
        </w:rPr>
      </w:pPr>
      <w:r>
        <w:rPr>
          <w:rFonts w:hint="eastAsia"/>
          <w:lang w:eastAsia="ko-KR"/>
        </w:rPr>
        <w:lastRenderedPageBreak/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업로드하고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Firestore </w:t>
      </w:r>
      <w:r>
        <w:rPr>
          <w:rFonts w:hint="eastAsia"/>
          <w:lang w:eastAsia="ko-KR"/>
        </w:rPr>
        <w:t>데이터베이스에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신규등록에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Firebase Storage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부분으로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효율적으로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해줍니다</w:t>
      </w:r>
      <w:r>
        <w:rPr>
          <w:rFonts w:hint="eastAsia"/>
          <w:lang w:eastAsia="ko-KR"/>
        </w:rPr>
        <w:t>.</w:t>
      </w:r>
    </w:p>
    <w:p w14:paraId="308AD964" w14:textId="77777777" w:rsidR="00306E4C" w:rsidRDefault="00306E4C" w:rsidP="00306E4C">
      <w:pPr>
        <w:ind w:firstLineChars="100" w:firstLine="200"/>
        <w:rPr>
          <w:lang w:eastAsia="ko-KR"/>
        </w:rPr>
      </w:pPr>
    </w:p>
    <w:p w14:paraId="59C2A579" w14:textId="77777777" w:rsidR="00306E4C" w:rsidRPr="001D7736" w:rsidRDefault="00306E4C" w:rsidP="00306E4C">
      <w:pPr>
        <w:ind w:firstLineChars="100" w:firstLine="236"/>
        <w:rPr>
          <w:b/>
          <w:bCs/>
          <w:sz w:val="24"/>
          <w:szCs w:val="24"/>
          <w:lang w:eastAsia="ko-KR"/>
        </w:rPr>
      </w:pPr>
      <w:r w:rsidRPr="001D7736">
        <w:rPr>
          <w:rFonts w:hint="eastAsia"/>
          <w:b/>
          <w:bCs/>
          <w:sz w:val="24"/>
          <w:szCs w:val="24"/>
          <w:lang w:eastAsia="ko-KR"/>
        </w:rPr>
        <w:t>기능</w:t>
      </w:r>
      <w:r w:rsidRPr="001D7736">
        <w:rPr>
          <w:rFonts w:hint="eastAsia"/>
          <w:b/>
          <w:bCs/>
          <w:sz w:val="24"/>
          <w:szCs w:val="24"/>
          <w:lang w:eastAsia="ko-KR"/>
        </w:rPr>
        <w:t xml:space="preserve"> </w:t>
      </w:r>
      <w:r w:rsidRPr="001D7736">
        <w:rPr>
          <w:rFonts w:hint="eastAsia"/>
          <w:b/>
          <w:bCs/>
          <w:sz w:val="24"/>
          <w:szCs w:val="24"/>
          <w:lang w:eastAsia="ko-KR"/>
        </w:rPr>
        <w:t>구현</w:t>
      </w:r>
      <w:r w:rsidRPr="001D7736">
        <w:rPr>
          <w:rFonts w:hint="eastAsia"/>
          <w:b/>
          <w:bCs/>
          <w:sz w:val="24"/>
          <w:szCs w:val="24"/>
          <w:lang w:eastAsia="ko-KR"/>
        </w:rPr>
        <w:t xml:space="preserve"> </w:t>
      </w:r>
      <w:r w:rsidRPr="001D7736">
        <w:rPr>
          <w:rFonts w:hint="eastAsia"/>
          <w:b/>
          <w:bCs/>
          <w:sz w:val="24"/>
          <w:szCs w:val="24"/>
          <w:lang w:eastAsia="ko-KR"/>
        </w:rPr>
        <w:t>방법</w:t>
      </w:r>
      <w:r w:rsidRPr="001D7736">
        <w:rPr>
          <w:rFonts w:hint="eastAsia"/>
          <w:b/>
          <w:bCs/>
          <w:sz w:val="24"/>
          <w:szCs w:val="24"/>
          <w:lang w:eastAsia="ko-KR"/>
        </w:rPr>
        <w:t>:</w:t>
      </w:r>
    </w:p>
    <w:p w14:paraId="1B52EC20" w14:textId="77777777" w:rsidR="00306E4C" w:rsidRDefault="00306E4C" w:rsidP="00306E4C">
      <w:pPr>
        <w:ind w:firstLineChars="200" w:firstLine="440"/>
        <w:rPr>
          <w:lang w:eastAsia="ko-KR"/>
        </w:rPr>
      </w:pPr>
      <w:r w:rsidRPr="005032E4">
        <w:rPr>
          <w:rFonts w:hint="eastAsia"/>
          <w:sz w:val="22"/>
          <w:szCs w:val="22"/>
          <w:lang w:eastAsia="ko-KR"/>
        </w:rPr>
        <w:t>관리자</w:t>
      </w:r>
      <w:r w:rsidRPr="005032E4">
        <w:rPr>
          <w:rFonts w:hint="eastAsia"/>
          <w:sz w:val="22"/>
          <w:szCs w:val="22"/>
          <w:lang w:eastAsia="ko-KR"/>
        </w:rPr>
        <w:t xml:space="preserve"> </w:t>
      </w:r>
      <w:r w:rsidRPr="005032E4">
        <w:rPr>
          <w:rFonts w:hint="eastAsia"/>
          <w:sz w:val="22"/>
          <w:szCs w:val="22"/>
          <w:lang w:eastAsia="ko-KR"/>
        </w:rPr>
        <w:t>입력</w:t>
      </w:r>
      <w:r w:rsidRPr="005032E4">
        <w:rPr>
          <w:rFonts w:hint="eastAsia"/>
          <w:sz w:val="22"/>
          <w:szCs w:val="22"/>
          <w:lang w:eastAsia="ko-KR"/>
        </w:rPr>
        <w:t xml:space="preserve"> </w:t>
      </w:r>
      <w:r w:rsidRPr="005032E4">
        <w:rPr>
          <w:rFonts w:hint="eastAsia"/>
          <w:sz w:val="22"/>
          <w:szCs w:val="22"/>
          <w:lang w:eastAsia="ko-KR"/>
        </w:rPr>
        <w:t>처리</w:t>
      </w:r>
      <w:r w:rsidRPr="005032E4">
        <w:rPr>
          <w:rFonts w:hint="eastAsia"/>
          <w:sz w:val="22"/>
          <w:szCs w:val="22"/>
          <w:lang w:eastAsia="ko-KR"/>
        </w:rPr>
        <w:t>:</w:t>
      </w:r>
    </w:p>
    <w:p w14:paraId="573940F2" w14:textId="77777777" w:rsidR="00306E4C" w:rsidRDefault="00306E4C" w:rsidP="00306E4C">
      <w:pPr>
        <w:ind w:firstLineChars="300" w:firstLine="600"/>
        <w:rPr>
          <w:lang w:eastAsia="ko-KR"/>
        </w:rPr>
      </w:pP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상품명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가격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카테고리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재고량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수집합니다</w:t>
      </w:r>
      <w:r>
        <w:rPr>
          <w:rFonts w:hint="eastAsia"/>
          <w:lang w:eastAsia="ko-KR"/>
        </w:rPr>
        <w:t>.</w:t>
      </w:r>
    </w:p>
    <w:p w14:paraId="4A7D5C08" w14:textId="77777777" w:rsidR="00306E4C" w:rsidRDefault="00306E4C" w:rsidP="00306E4C">
      <w:pPr>
        <w:rPr>
          <w:lang w:eastAsia="ko-KR"/>
        </w:rPr>
      </w:pPr>
    </w:p>
    <w:p w14:paraId="464069C2" w14:textId="77777777" w:rsidR="00306E4C" w:rsidRDefault="00306E4C" w:rsidP="00306E4C">
      <w:pPr>
        <w:ind w:firstLineChars="200" w:firstLine="440"/>
        <w:rPr>
          <w:lang w:eastAsia="ko-KR"/>
        </w:rPr>
      </w:pPr>
      <w:r w:rsidRPr="005032E4">
        <w:rPr>
          <w:rFonts w:hint="eastAsia"/>
          <w:sz w:val="22"/>
          <w:szCs w:val="22"/>
          <w:lang w:eastAsia="ko-KR"/>
        </w:rPr>
        <w:t>이미지</w:t>
      </w:r>
      <w:r w:rsidRPr="005032E4">
        <w:rPr>
          <w:rFonts w:hint="eastAsia"/>
          <w:sz w:val="22"/>
          <w:szCs w:val="22"/>
          <w:lang w:eastAsia="ko-KR"/>
        </w:rPr>
        <w:t xml:space="preserve"> </w:t>
      </w:r>
      <w:r w:rsidRPr="005032E4">
        <w:rPr>
          <w:rFonts w:hint="eastAsia"/>
          <w:sz w:val="22"/>
          <w:szCs w:val="22"/>
          <w:lang w:eastAsia="ko-KR"/>
        </w:rPr>
        <w:t>파일</w:t>
      </w:r>
      <w:r w:rsidRPr="005032E4">
        <w:rPr>
          <w:rFonts w:hint="eastAsia"/>
          <w:sz w:val="22"/>
          <w:szCs w:val="22"/>
          <w:lang w:eastAsia="ko-KR"/>
        </w:rPr>
        <w:t xml:space="preserve"> </w:t>
      </w:r>
      <w:r w:rsidRPr="005032E4">
        <w:rPr>
          <w:rFonts w:hint="eastAsia"/>
          <w:sz w:val="22"/>
          <w:szCs w:val="22"/>
          <w:lang w:eastAsia="ko-KR"/>
        </w:rPr>
        <w:t>업로드</w:t>
      </w:r>
      <w:r w:rsidRPr="005032E4">
        <w:rPr>
          <w:rFonts w:hint="eastAsia"/>
          <w:sz w:val="22"/>
          <w:szCs w:val="22"/>
          <w:lang w:eastAsia="ko-KR"/>
        </w:rPr>
        <w:t>:</w:t>
      </w:r>
    </w:p>
    <w:p w14:paraId="302622ED" w14:textId="77777777" w:rsidR="00306E4C" w:rsidRDefault="00306E4C" w:rsidP="00306E4C">
      <w:pPr>
        <w:ind w:leftChars="300" w:left="600"/>
        <w:rPr>
          <w:lang w:eastAsia="ko-KR"/>
        </w:rPr>
      </w:pPr>
      <w:r>
        <w:rPr>
          <w:rFonts w:hint="eastAsia"/>
          <w:lang w:eastAsia="ko-KR"/>
        </w:rPr>
        <w:t>파일매니저로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Firebase Storage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업로드됩니다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업로드는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비동기적으로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처리되며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업로드가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URL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반환받습니다</w:t>
      </w:r>
      <w:r>
        <w:rPr>
          <w:rFonts w:hint="eastAsia"/>
          <w:lang w:eastAsia="ko-KR"/>
        </w:rPr>
        <w:t>.</w:t>
      </w:r>
    </w:p>
    <w:p w14:paraId="4216A3B5" w14:textId="77777777" w:rsidR="00306E4C" w:rsidRDefault="00306E4C" w:rsidP="00306E4C">
      <w:pPr>
        <w:ind w:leftChars="300" w:left="600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URL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Firestore </w:t>
      </w:r>
      <w:r>
        <w:rPr>
          <w:rFonts w:hint="eastAsia"/>
          <w:lang w:eastAsia="ko-KR"/>
        </w:rPr>
        <w:t>데이터베이스의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저장되어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추후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쉽게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렌더링할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</w:p>
    <w:p w14:paraId="799326C6" w14:textId="77777777" w:rsidR="00306E4C" w:rsidRDefault="00306E4C" w:rsidP="00306E4C">
      <w:pPr>
        <w:ind w:leftChars="300" w:left="600"/>
        <w:rPr>
          <w:lang w:eastAsia="ko-KR"/>
        </w:rPr>
      </w:pPr>
    </w:p>
    <w:p w14:paraId="1D4379D6" w14:textId="77777777" w:rsidR="00306E4C" w:rsidRDefault="00306E4C" w:rsidP="00306E4C">
      <w:pPr>
        <w:ind w:firstLineChars="200" w:firstLine="440"/>
        <w:rPr>
          <w:lang w:eastAsia="ko-KR"/>
        </w:rPr>
      </w:pPr>
      <w:r w:rsidRPr="005032E4">
        <w:rPr>
          <w:rFonts w:hint="eastAsia"/>
          <w:sz w:val="22"/>
          <w:szCs w:val="22"/>
          <w:lang w:eastAsia="ko-KR"/>
        </w:rPr>
        <w:t>Firestore</w:t>
      </w:r>
      <w:r w:rsidRPr="005032E4">
        <w:rPr>
          <w:rFonts w:hint="eastAsia"/>
          <w:sz w:val="22"/>
          <w:szCs w:val="22"/>
          <w:lang w:eastAsia="ko-KR"/>
        </w:rPr>
        <w:t>에</w:t>
      </w:r>
      <w:r w:rsidRPr="005032E4">
        <w:rPr>
          <w:rFonts w:hint="eastAsia"/>
          <w:sz w:val="22"/>
          <w:szCs w:val="22"/>
          <w:lang w:eastAsia="ko-KR"/>
        </w:rPr>
        <w:t xml:space="preserve"> </w:t>
      </w:r>
      <w:r w:rsidRPr="005032E4">
        <w:rPr>
          <w:rFonts w:hint="eastAsia"/>
          <w:sz w:val="22"/>
          <w:szCs w:val="22"/>
          <w:lang w:eastAsia="ko-KR"/>
        </w:rPr>
        <w:t>데이터</w:t>
      </w:r>
      <w:r w:rsidRPr="005032E4">
        <w:rPr>
          <w:rFonts w:hint="eastAsia"/>
          <w:sz w:val="22"/>
          <w:szCs w:val="22"/>
          <w:lang w:eastAsia="ko-KR"/>
        </w:rPr>
        <w:t xml:space="preserve"> </w:t>
      </w:r>
      <w:r w:rsidRPr="005032E4">
        <w:rPr>
          <w:rFonts w:hint="eastAsia"/>
          <w:sz w:val="22"/>
          <w:szCs w:val="22"/>
          <w:lang w:eastAsia="ko-KR"/>
        </w:rPr>
        <w:t>저장</w:t>
      </w:r>
      <w:r w:rsidRPr="005032E4">
        <w:rPr>
          <w:rFonts w:hint="eastAsia"/>
          <w:sz w:val="22"/>
          <w:szCs w:val="22"/>
          <w:lang w:eastAsia="ko-KR"/>
        </w:rPr>
        <w:t>:</w:t>
      </w:r>
    </w:p>
    <w:p w14:paraId="40A5BC9E" w14:textId="77777777" w:rsidR="00306E4C" w:rsidRDefault="00306E4C" w:rsidP="00306E4C">
      <w:pPr>
        <w:ind w:firstLineChars="300" w:firstLine="600"/>
        <w:rPr>
          <w:lang w:eastAsia="ko-KR"/>
        </w:rPr>
      </w:pP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URL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Firestore </w:t>
      </w:r>
      <w:r>
        <w:rPr>
          <w:rFonts w:hint="eastAsia"/>
          <w:lang w:eastAsia="ko-KR"/>
        </w:rPr>
        <w:t>데이터베이스에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저장됩니다</w:t>
      </w:r>
      <w:r>
        <w:rPr>
          <w:rFonts w:hint="eastAsia"/>
          <w:lang w:eastAsia="ko-KR"/>
        </w:rPr>
        <w:t>.</w:t>
      </w:r>
    </w:p>
    <w:p w14:paraId="3141C3E1" w14:textId="77777777" w:rsidR="00306E4C" w:rsidRDefault="00306E4C" w:rsidP="00306E4C">
      <w:pPr>
        <w:ind w:leftChars="300" w:left="600"/>
        <w:rPr>
          <w:lang w:eastAsia="ko-KR"/>
        </w:rPr>
      </w:pPr>
      <w:r>
        <w:rPr>
          <w:rFonts w:hint="eastAsia"/>
          <w:lang w:eastAsia="ko-KR"/>
        </w:rPr>
        <w:t>데이터는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컬렉션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 xml:space="preserve">: "products") </w:t>
      </w:r>
      <w:r>
        <w:rPr>
          <w:rFonts w:hint="eastAsia"/>
          <w:lang w:eastAsia="ko-KR"/>
        </w:rPr>
        <w:t>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고유의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가집니다</w:t>
      </w:r>
      <w:r>
        <w:rPr>
          <w:rFonts w:hint="eastAsia"/>
          <w:lang w:eastAsia="ko-KR"/>
        </w:rPr>
        <w:t>.</w:t>
      </w:r>
    </w:p>
    <w:p w14:paraId="43045758" w14:textId="77777777" w:rsidR="00306E4C" w:rsidRDefault="00306E4C" w:rsidP="00306E4C">
      <w:pPr>
        <w:ind w:firstLineChars="300" w:firstLine="600"/>
        <w:rPr>
          <w:lang w:eastAsia="ko-KR"/>
        </w:rPr>
      </w:pP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트랜잭션을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안정성을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일관성을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유지합니다</w:t>
      </w:r>
      <w:r>
        <w:rPr>
          <w:rFonts w:hint="eastAsia"/>
          <w:lang w:eastAsia="ko-KR"/>
        </w:rPr>
        <w:t>.</w:t>
      </w:r>
    </w:p>
    <w:p w14:paraId="1897A52F" w14:textId="77777777" w:rsidR="00306E4C" w:rsidRPr="00B57B81" w:rsidRDefault="00306E4C" w:rsidP="00306E4C">
      <w:pPr>
        <w:widowControl/>
        <w:shd w:val="clear" w:color="auto" w:fill="2B2B2B"/>
        <w:spacing w:line="240" w:lineRule="auto"/>
        <w:rPr>
          <w:rFonts w:ascii="Courier New" w:eastAsia="굴림" w:hAnsi="Courier New" w:cs="Courier New"/>
          <w:color w:val="A9B7C6"/>
          <w:lang w:eastAsia="ko-KR"/>
        </w:rPr>
      </w:pPr>
      <w:r w:rsidRPr="00B57B81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B57B81">
        <w:rPr>
          <w:rFonts w:ascii="맑은 고딕" w:eastAsia="맑은 고딕" w:hAnsi="맑은 고딕" w:cs="Courier New" w:hint="eastAsia"/>
          <w:color w:val="808080"/>
          <w:lang w:eastAsia="ko-KR"/>
        </w:rPr>
        <w:t>제품 정보를</w:t>
      </w:r>
      <w:r w:rsidRPr="00B57B81">
        <w:rPr>
          <w:rFonts w:ascii="Courier New" w:eastAsia="굴림" w:hAnsi="Courier New" w:cs="Courier New"/>
          <w:color w:val="808080"/>
          <w:lang w:eastAsia="ko-KR"/>
        </w:rPr>
        <w:t xml:space="preserve"> Firestore</w:t>
      </w:r>
      <w:r w:rsidRPr="00B57B81">
        <w:rPr>
          <w:rFonts w:ascii="맑은 고딕" w:eastAsia="맑은 고딕" w:hAnsi="맑은 고딕" w:cs="Courier New" w:hint="eastAsia"/>
          <w:color w:val="808080"/>
          <w:lang w:eastAsia="ko-KR"/>
        </w:rPr>
        <w:t>에 저장 메서드</w:t>
      </w:r>
      <w:r w:rsidRPr="00B57B81">
        <w:rPr>
          <w:rFonts w:ascii="Courier New" w:eastAsia="굴림" w:hAnsi="Courier New" w:cs="Courier New"/>
          <w:color w:val="808080"/>
          <w:lang w:eastAsia="ko-KR"/>
        </w:rPr>
        <w:t xml:space="preserve"> - </w:t>
      </w:r>
      <w:r w:rsidRPr="00B57B81">
        <w:rPr>
          <w:rFonts w:ascii="맑은 고딕" w:eastAsia="맑은 고딕" w:hAnsi="맑은 고딕" w:cs="Courier New" w:hint="eastAsia"/>
          <w:color w:val="808080"/>
          <w:lang w:eastAsia="ko-KR"/>
        </w:rPr>
        <w:t>오자현 작성</w:t>
      </w:r>
      <w:r w:rsidRPr="00B57B81">
        <w:rPr>
          <w:rFonts w:ascii="Courier New" w:eastAsia="굴림" w:hAnsi="Courier New" w:cs="Courier New"/>
          <w:color w:val="808080"/>
          <w:lang w:eastAsia="ko-KR"/>
        </w:rPr>
        <w:t>.</w:t>
      </w:r>
      <w:r w:rsidRPr="00B57B81">
        <w:rPr>
          <w:rFonts w:ascii="Courier New" w:eastAsia="굴림" w:hAnsi="Courier New" w:cs="Courier New"/>
          <w:color w:val="808080"/>
          <w:lang w:eastAsia="ko-KR"/>
        </w:rPr>
        <w:br/>
      </w:r>
      <w:r w:rsidRPr="00B57B81">
        <w:rPr>
          <w:rFonts w:ascii="Courier New" w:eastAsia="굴림" w:hAnsi="Courier New" w:cs="Courier New"/>
          <w:color w:val="CC7832"/>
          <w:lang w:eastAsia="ko-KR"/>
        </w:rPr>
        <w:t xml:space="preserve">private void </w:t>
      </w:r>
      <w:r w:rsidRPr="00B57B81">
        <w:rPr>
          <w:rFonts w:ascii="Courier New" w:eastAsia="굴림" w:hAnsi="Courier New" w:cs="Courier New"/>
          <w:color w:val="FFC66D"/>
          <w:lang w:eastAsia="ko-KR"/>
        </w:rPr>
        <w:t>saveProductInfoToFirestore</w:t>
      </w:r>
      <w:r w:rsidRPr="00B57B81">
        <w:rPr>
          <w:rFonts w:ascii="Courier New" w:eastAsia="굴림" w:hAnsi="Courier New" w:cs="Courier New"/>
          <w:color w:val="A9B7C6"/>
          <w:lang w:eastAsia="ko-KR"/>
        </w:rPr>
        <w:t>(String name</w:t>
      </w:r>
      <w:r w:rsidRPr="00B57B81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B57B81">
        <w:rPr>
          <w:rFonts w:ascii="Courier New" w:eastAsia="굴림" w:hAnsi="Courier New" w:cs="Courier New"/>
          <w:color w:val="A9B7C6"/>
          <w:lang w:eastAsia="ko-KR"/>
        </w:rPr>
        <w:t>String fileUrl</w:t>
      </w:r>
      <w:r w:rsidRPr="00B57B81">
        <w:rPr>
          <w:rFonts w:ascii="Courier New" w:eastAsia="굴림" w:hAnsi="Courier New" w:cs="Courier New"/>
          <w:color w:val="CC7832"/>
          <w:lang w:eastAsia="ko-KR"/>
        </w:rPr>
        <w:t xml:space="preserve">, int </w:t>
      </w:r>
      <w:r w:rsidRPr="00B57B81">
        <w:rPr>
          <w:rFonts w:ascii="Courier New" w:eastAsia="굴림" w:hAnsi="Courier New" w:cs="Courier New"/>
          <w:color w:val="A9B7C6"/>
          <w:lang w:eastAsia="ko-KR"/>
        </w:rPr>
        <w:t>price</w:t>
      </w:r>
      <w:r w:rsidRPr="00B57B81">
        <w:rPr>
          <w:rFonts w:ascii="Courier New" w:eastAsia="굴림" w:hAnsi="Courier New" w:cs="Courier New"/>
          <w:color w:val="CC7832"/>
          <w:lang w:eastAsia="ko-KR"/>
        </w:rPr>
        <w:t xml:space="preserve">, int </w:t>
      </w:r>
      <w:r w:rsidRPr="00B57B81">
        <w:rPr>
          <w:rFonts w:ascii="Courier New" w:eastAsia="굴림" w:hAnsi="Courier New" w:cs="Courier New"/>
          <w:color w:val="A9B7C6"/>
          <w:lang w:eastAsia="ko-KR"/>
        </w:rPr>
        <w:t>stock</w:t>
      </w:r>
      <w:r w:rsidRPr="00B57B81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B57B81">
        <w:rPr>
          <w:rFonts w:ascii="Courier New" w:eastAsia="굴림" w:hAnsi="Courier New" w:cs="Courier New"/>
          <w:color w:val="A9B7C6"/>
          <w:lang w:eastAsia="ko-KR"/>
        </w:rPr>
        <w:t>String category) {</w:t>
      </w:r>
      <w:r w:rsidRPr="00B57B81">
        <w:rPr>
          <w:rFonts w:ascii="Courier New" w:eastAsia="굴림" w:hAnsi="Courier New" w:cs="Courier New"/>
          <w:color w:val="A9B7C6"/>
          <w:lang w:eastAsia="ko-KR"/>
        </w:rPr>
        <w:br/>
        <w:t xml:space="preserve">    DocumentReference counterRef = </w:t>
      </w:r>
      <w:r w:rsidRPr="00B57B81">
        <w:rPr>
          <w:rFonts w:ascii="Courier New" w:eastAsia="굴림" w:hAnsi="Courier New" w:cs="Courier New"/>
          <w:color w:val="9876AA"/>
          <w:lang w:eastAsia="ko-KR"/>
        </w:rPr>
        <w:t>productDBFireStore</w:t>
      </w:r>
      <w:r w:rsidRPr="00B57B81">
        <w:rPr>
          <w:rFonts w:ascii="Courier New" w:eastAsia="굴림" w:hAnsi="Courier New" w:cs="Courier New"/>
          <w:color w:val="A9B7C6"/>
          <w:lang w:eastAsia="ko-KR"/>
        </w:rPr>
        <w:t>.collection(</w:t>
      </w:r>
      <w:r w:rsidRPr="00B57B81">
        <w:rPr>
          <w:rFonts w:ascii="Courier New" w:eastAsia="굴림" w:hAnsi="Courier New" w:cs="Courier New"/>
          <w:color w:val="6A8759"/>
          <w:lang w:eastAsia="ko-KR"/>
        </w:rPr>
        <w:t>"counters"</w:t>
      </w:r>
      <w:r w:rsidRPr="00B57B81">
        <w:rPr>
          <w:rFonts w:ascii="Courier New" w:eastAsia="굴림" w:hAnsi="Courier New" w:cs="Courier New"/>
          <w:color w:val="A9B7C6"/>
          <w:lang w:eastAsia="ko-KR"/>
        </w:rPr>
        <w:t>).document(</w:t>
      </w:r>
      <w:r w:rsidRPr="00B57B81">
        <w:rPr>
          <w:rFonts w:ascii="Courier New" w:eastAsia="굴림" w:hAnsi="Courier New" w:cs="Courier New"/>
          <w:color w:val="6A8759"/>
          <w:lang w:eastAsia="ko-KR"/>
        </w:rPr>
        <w:t>"productCounter"</w:t>
      </w:r>
      <w:r w:rsidRPr="00B57B81">
        <w:rPr>
          <w:rFonts w:ascii="Courier New" w:eastAsia="굴림" w:hAnsi="Courier New" w:cs="Courier New"/>
          <w:color w:val="A9B7C6"/>
          <w:lang w:eastAsia="ko-KR"/>
        </w:rPr>
        <w:t>)</w:t>
      </w:r>
      <w:r w:rsidRPr="00B57B81">
        <w:rPr>
          <w:rFonts w:ascii="Courier New" w:eastAsia="굴림" w:hAnsi="Courier New" w:cs="Courier New"/>
          <w:color w:val="CC7832"/>
          <w:lang w:eastAsia="ko-KR"/>
        </w:rPr>
        <w:t>;</w:t>
      </w:r>
      <w:r w:rsidRPr="00B57B81">
        <w:rPr>
          <w:rFonts w:ascii="Courier New" w:eastAsia="굴림" w:hAnsi="Courier New" w:cs="Courier New"/>
          <w:color w:val="CC7832"/>
          <w:lang w:eastAsia="ko-KR"/>
        </w:rPr>
        <w:br/>
        <w:t xml:space="preserve">    </w:t>
      </w:r>
      <w:r w:rsidRPr="00B57B81">
        <w:rPr>
          <w:rFonts w:ascii="Courier New" w:eastAsia="굴림" w:hAnsi="Courier New" w:cs="Courier New"/>
          <w:color w:val="9876AA"/>
          <w:lang w:eastAsia="ko-KR"/>
        </w:rPr>
        <w:t>productDBFireStore</w:t>
      </w:r>
      <w:r w:rsidRPr="00B57B81">
        <w:rPr>
          <w:rFonts w:ascii="Courier New" w:eastAsia="굴림" w:hAnsi="Courier New" w:cs="Courier New"/>
          <w:color w:val="A9B7C6"/>
          <w:lang w:eastAsia="ko-KR"/>
        </w:rPr>
        <w:t>.runTransaction(transaction -&gt; {</w:t>
      </w:r>
      <w:r w:rsidRPr="00B57B81">
        <w:rPr>
          <w:rFonts w:ascii="Courier New" w:eastAsia="굴림" w:hAnsi="Courier New" w:cs="Courier New"/>
          <w:color w:val="A9B7C6"/>
          <w:lang w:eastAsia="ko-KR"/>
        </w:rPr>
        <w:br/>
        <w:t xml:space="preserve">        DocumentSnapshot counterSnapshot = transaction.get(</w:t>
      </w:r>
      <w:r w:rsidRPr="00B57B81">
        <w:rPr>
          <w:rFonts w:ascii="Courier New" w:eastAsia="굴림" w:hAnsi="Courier New" w:cs="Courier New"/>
          <w:color w:val="B389C5"/>
          <w:lang w:eastAsia="ko-KR"/>
        </w:rPr>
        <w:t>counterRef</w:t>
      </w:r>
      <w:r w:rsidRPr="00B57B81">
        <w:rPr>
          <w:rFonts w:ascii="Courier New" w:eastAsia="굴림" w:hAnsi="Courier New" w:cs="Courier New"/>
          <w:color w:val="A9B7C6"/>
          <w:lang w:eastAsia="ko-KR"/>
        </w:rPr>
        <w:t>)</w:t>
      </w:r>
      <w:r w:rsidRPr="00B57B81">
        <w:rPr>
          <w:rFonts w:ascii="Courier New" w:eastAsia="굴림" w:hAnsi="Courier New" w:cs="Courier New"/>
          <w:color w:val="CC7832"/>
          <w:lang w:eastAsia="ko-KR"/>
        </w:rPr>
        <w:t>;</w:t>
      </w:r>
      <w:r w:rsidRPr="00B57B81">
        <w:rPr>
          <w:rFonts w:ascii="Courier New" w:eastAsia="굴림" w:hAnsi="Courier New" w:cs="Courier New"/>
          <w:color w:val="CC7832"/>
          <w:lang w:eastAsia="ko-KR"/>
        </w:rPr>
        <w:br/>
        <w:t xml:space="preserve">        </w:t>
      </w:r>
      <w:r w:rsidRPr="00B57B81">
        <w:rPr>
          <w:rFonts w:ascii="Courier New" w:eastAsia="굴림" w:hAnsi="Courier New" w:cs="Courier New"/>
          <w:color w:val="A9B7C6"/>
          <w:lang w:eastAsia="ko-KR"/>
        </w:rPr>
        <w:t>Long lastProductCode = counterSnapshot.getLong(</w:t>
      </w:r>
      <w:r w:rsidRPr="00B57B81">
        <w:rPr>
          <w:rFonts w:ascii="Courier New" w:eastAsia="굴림" w:hAnsi="Courier New" w:cs="Courier New"/>
          <w:color w:val="6A8759"/>
          <w:lang w:eastAsia="ko-KR"/>
        </w:rPr>
        <w:t>"lastProductCode"</w:t>
      </w:r>
      <w:r w:rsidRPr="00B57B81">
        <w:rPr>
          <w:rFonts w:ascii="Courier New" w:eastAsia="굴림" w:hAnsi="Courier New" w:cs="Courier New"/>
          <w:color w:val="A9B7C6"/>
          <w:lang w:eastAsia="ko-KR"/>
        </w:rPr>
        <w:t>)</w:t>
      </w:r>
      <w:r w:rsidRPr="00B57B81">
        <w:rPr>
          <w:rFonts w:ascii="Courier New" w:eastAsia="굴림" w:hAnsi="Courier New" w:cs="Courier New"/>
          <w:color w:val="CC7832"/>
          <w:lang w:eastAsia="ko-KR"/>
        </w:rPr>
        <w:t>;</w:t>
      </w:r>
      <w:r w:rsidRPr="00B57B81">
        <w:rPr>
          <w:rFonts w:ascii="Courier New" w:eastAsia="굴림" w:hAnsi="Courier New" w:cs="Courier New"/>
          <w:color w:val="CC7832"/>
          <w:lang w:eastAsia="ko-KR"/>
        </w:rPr>
        <w:br/>
        <w:t xml:space="preserve">        </w:t>
      </w:r>
      <w:r w:rsidRPr="00B57B81">
        <w:rPr>
          <w:rFonts w:ascii="Courier New" w:eastAsia="굴림" w:hAnsi="Courier New" w:cs="Courier New"/>
          <w:color w:val="A9B7C6"/>
          <w:lang w:eastAsia="ko-KR"/>
        </w:rPr>
        <w:t xml:space="preserve">Long newProductCode = (lastProductCode == </w:t>
      </w:r>
      <w:r w:rsidRPr="00B57B81">
        <w:rPr>
          <w:rFonts w:ascii="Courier New" w:eastAsia="굴림" w:hAnsi="Courier New" w:cs="Courier New"/>
          <w:color w:val="CC7832"/>
          <w:lang w:eastAsia="ko-KR"/>
        </w:rPr>
        <w:t xml:space="preserve">null </w:t>
      </w:r>
      <w:r w:rsidRPr="00B57B81">
        <w:rPr>
          <w:rFonts w:ascii="Courier New" w:eastAsia="굴림" w:hAnsi="Courier New" w:cs="Courier New"/>
          <w:color w:val="A9B7C6"/>
          <w:lang w:eastAsia="ko-KR"/>
        </w:rPr>
        <w:t xml:space="preserve">? </w:t>
      </w:r>
      <w:r w:rsidRPr="00B57B81">
        <w:rPr>
          <w:rFonts w:ascii="Courier New" w:eastAsia="굴림" w:hAnsi="Courier New" w:cs="Courier New"/>
          <w:color w:val="6897BB"/>
          <w:lang w:eastAsia="ko-KR"/>
        </w:rPr>
        <w:t xml:space="preserve">0 </w:t>
      </w:r>
      <w:r w:rsidRPr="00B57B81">
        <w:rPr>
          <w:rFonts w:ascii="Courier New" w:eastAsia="굴림" w:hAnsi="Courier New" w:cs="Courier New"/>
          <w:color w:val="A9B7C6"/>
          <w:lang w:eastAsia="ko-KR"/>
        </w:rPr>
        <w:t xml:space="preserve">: lastProductCode) + </w:t>
      </w:r>
      <w:r w:rsidRPr="00B57B81">
        <w:rPr>
          <w:rFonts w:ascii="Courier New" w:eastAsia="굴림" w:hAnsi="Courier New" w:cs="Courier New"/>
          <w:color w:val="6897BB"/>
          <w:lang w:eastAsia="ko-KR"/>
        </w:rPr>
        <w:t>1</w:t>
      </w:r>
      <w:r w:rsidRPr="00B57B81">
        <w:rPr>
          <w:rFonts w:ascii="Courier New" w:eastAsia="굴림" w:hAnsi="Courier New" w:cs="Courier New"/>
          <w:color w:val="CC7832"/>
          <w:lang w:eastAsia="ko-KR"/>
        </w:rPr>
        <w:t>;</w:t>
      </w:r>
      <w:r w:rsidRPr="00B57B81">
        <w:rPr>
          <w:rFonts w:ascii="Courier New" w:eastAsia="굴림" w:hAnsi="Courier New" w:cs="Courier New"/>
          <w:color w:val="CC7832"/>
          <w:lang w:eastAsia="ko-KR"/>
        </w:rPr>
        <w:br/>
        <w:t xml:space="preserve">        </w:t>
      </w:r>
      <w:r w:rsidRPr="00B57B81">
        <w:rPr>
          <w:rFonts w:ascii="Courier New" w:eastAsia="굴림" w:hAnsi="Courier New" w:cs="Courier New"/>
          <w:color w:val="A9B7C6"/>
          <w:lang w:eastAsia="ko-KR"/>
        </w:rPr>
        <w:t>transaction.update(</w:t>
      </w:r>
      <w:r w:rsidRPr="00B57B81">
        <w:rPr>
          <w:rFonts w:ascii="Courier New" w:eastAsia="굴림" w:hAnsi="Courier New" w:cs="Courier New"/>
          <w:color w:val="B389C5"/>
          <w:lang w:eastAsia="ko-KR"/>
        </w:rPr>
        <w:t>counterRef</w:t>
      </w:r>
      <w:r w:rsidRPr="00B57B81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B57B81">
        <w:rPr>
          <w:rFonts w:ascii="Courier New" w:eastAsia="굴림" w:hAnsi="Courier New" w:cs="Courier New"/>
          <w:color w:val="6A8759"/>
          <w:lang w:eastAsia="ko-KR"/>
        </w:rPr>
        <w:t>"lastProductCode"</w:t>
      </w:r>
      <w:r w:rsidRPr="00B57B81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B57B81">
        <w:rPr>
          <w:rFonts w:ascii="Courier New" w:eastAsia="굴림" w:hAnsi="Courier New" w:cs="Courier New"/>
          <w:color w:val="A9B7C6"/>
          <w:lang w:eastAsia="ko-KR"/>
        </w:rPr>
        <w:t>newProductCode)</w:t>
      </w:r>
      <w:r w:rsidRPr="00B57B81">
        <w:rPr>
          <w:rFonts w:ascii="Courier New" w:eastAsia="굴림" w:hAnsi="Courier New" w:cs="Courier New"/>
          <w:color w:val="CC7832"/>
          <w:lang w:eastAsia="ko-KR"/>
        </w:rPr>
        <w:t>;</w:t>
      </w:r>
      <w:r w:rsidRPr="00B57B81">
        <w:rPr>
          <w:rFonts w:ascii="Courier New" w:eastAsia="굴림" w:hAnsi="Courier New" w:cs="Courier New"/>
          <w:color w:val="CC7832"/>
          <w:lang w:eastAsia="ko-KR"/>
        </w:rPr>
        <w:br/>
      </w:r>
      <w:r w:rsidRPr="00B57B81">
        <w:rPr>
          <w:rFonts w:ascii="Courier New" w:eastAsia="굴림" w:hAnsi="Courier New" w:cs="Courier New"/>
          <w:color w:val="CC7832"/>
          <w:lang w:eastAsia="ko-KR"/>
        </w:rPr>
        <w:br/>
        <w:t xml:space="preserve">        </w:t>
      </w:r>
      <w:r w:rsidRPr="00B57B81">
        <w:rPr>
          <w:rFonts w:ascii="Courier New" w:eastAsia="굴림" w:hAnsi="Courier New" w:cs="Courier New"/>
          <w:color w:val="A9B7C6"/>
          <w:lang w:eastAsia="ko-KR"/>
        </w:rPr>
        <w:t>Map&lt;String</w:t>
      </w:r>
      <w:r w:rsidRPr="00B57B81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B57B81">
        <w:rPr>
          <w:rFonts w:ascii="Courier New" w:eastAsia="굴림" w:hAnsi="Courier New" w:cs="Courier New"/>
          <w:color w:val="A9B7C6"/>
          <w:lang w:eastAsia="ko-KR"/>
        </w:rPr>
        <w:t xml:space="preserve">Object&gt; product = </w:t>
      </w:r>
      <w:r w:rsidRPr="00B57B81">
        <w:rPr>
          <w:rFonts w:ascii="Courier New" w:eastAsia="굴림" w:hAnsi="Courier New" w:cs="Courier New"/>
          <w:color w:val="CC7832"/>
          <w:lang w:eastAsia="ko-KR"/>
        </w:rPr>
        <w:t xml:space="preserve">new </w:t>
      </w:r>
      <w:r w:rsidRPr="00B57B81">
        <w:rPr>
          <w:rFonts w:ascii="Courier New" w:eastAsia="굴림" w:hAnsi="Courier New" w:cs="Courier New"/>
          <w:color w:val="A9B7C6"/>
          <w:lang w:eastAsia="ko-KR"/>
        </w:rPr>
        <w:t>HashMap&lt;&gt;()</w:t>
      </w:r>
      <w:r w:rsidRPr="00B57B81">
        <w:rPr>
          <w:rFonts w:ascii="Courier New" w:eastAsia="굴림" w:hAnsi="Courier New" w:cs="Courier New"/>
          <w:color w:val="CC7832"/>
          <w:lang w:eastAsia="ko-KR"/>
        </w:rPr>
        <w:t>;</w:t>
      </w:r>
      <w:r w:rsidRPr="00B57B81">
        <w:rPr>
          <w:rFonts w:ascii="Courier New" w:eastAsia="굴림" w:hAnsi="Courier New" w:cs="Courier New"/>
          <w:color w:val="CC7832"/>
          <w:lang w:eastAsia="ko-KR"/>
        </w:rPr>
        <w:br/>
        <w:t xml:space="preserve">        </w:t>
      </w:r>
      <w:r w:rsidRPr="00B57B81">
        <w:rPr>
          <w:rFonts w:ascii="Courier New" w:eastAsia="굴림" w:hAnsi="Courier New" w:cs="Courier New"/>
          <w:color w:val="A9B7C6"/>
          <w:lang w:eastAsia="ko-KR"/>
        </w:rPr>
        <w:t>product.put(</w:t>
      </w:r>
      <w:r w:rsidRPr="00B57B81">
        <w:rPr>
          <w:rFonts w:ascii="Courier New" w:eastAsia="굴림" w:hAnsi="Courier New" w:cs="Courier New"/>
          <w:color w:val="6A8759"/>
          <w:lang w:eastAsia="ko-KR"/>
        </w:rPr>
        <w:t>"productName"</w:t>
      </w:r>
      <w:r w:rsidRPr="00B57B81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B57B81">
        <w:rPr>
          <w:rFonts w:ascii="Courier New" w:eastAsia="굴림" w:hAnsi="Courier New" w:cs="Courier New"/>
          <w:color w:val="B389C5"/>
          <w:lang w:eastAsia="ko-KR"/>
        </w:rPr>
        <w:t>name</w:t>
      </w:r>
      <w:r w:rsidRPr="00B57B81">
        <w:rPr>
          <w:rFonts w:ascii="Courier New" w:eastAsia="굴림" w:hAnsi="Courier New" w:cs="Courier New"/>
          <w:color w:val="A9B7C6"/>
          <w:lang w:eastAsia="ko-KR"/>
        </w:rPr>
        <w:t>)</w:t>
      </w:r>
      <w:r w:rsidRPr="00B57B81">
        <w:rPr>
          <w:rFonts w:ascii="Courier New" w:eastAsia="굴림" w:hAnsi="Courier New" w:cs="Courier New"/>
          <w:color w:val="CC7832"/>
          <w:lang w:eastAsia="ko-KR"/>
        </w:rPr>
        <w:t>;</w:t>
      </w:r>
      <w:r w:rsidRPr="00B57B81">
        <w:rPr>
          <w:rFonts w:ascii="Courier New" w:eastAsia="굴림" w:hAnsi="Courier New" w:cs="Courier New"/>
          <w:color w:val="CC7832"/>
          <w:lang w:eastAsia="ko-KR"/>
        </w:rPr>
        <w:br/>
        <w:t xml:space="preserve">        </w:t>
      </w:r>
      <w:r w:rsidRPr="00B57B81">
        <w:rPr>
          <w:rFonts w:ascii="Courier New" w:eastAsia="굴림" w:hAnsi="Courier New" w:cs="Courier New"/>
          <w:color w:val="A9B7C6"/>
          <w:lang w:eastAsia="ko-KR"/>
        </w:rPr>
        <w:t>product.put(</w:t>
      </w:r>
      <w:r w:rsidRPr="00B57B81">
        <w:rPr>
          <w:rFonts w:ascii="Courier New" w:eastAsia="굴림" w:hAnsi="Courier New" w:cs="Courier New"/>
          <w:color w:val="6A8759"/>
          <w:lang w:eastAsia="ko-KR"/>
        </w:rPr>
        <w:t>"productImage"</w:t>
      </w:r>
      <w:r w:rsidRPr="00B57B81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B57B81">
        <w:rPr>
          <w:rFonts w:ascii="Courier New" w:eastAsia="굴림" w:hAnsi="Courier New" w:cs="Courier New"/>
          <w:color w:val="B389C5"/>
          <w:lang w:eastAsia="ko-KR"/>
        </w:rPr>
        <w:t>fileUrl</w:t>
      </w:r>
      <w:r w:rsidRPr="00B57B81">
        <w:rPr>
          <w:rFonts w:ascii="Courier New" w:eastAsia="굴림" w:hAnsi="Courier New" w:cs="Courier New"/>
          <w:color w:val="A9B7C6"/>
          <w:lang w:eastAsia="ko-KR"/>
        </w:rPr>
        <w:t>)</w:t>
      </w:r>
      <w:r w:rsidRPr="00B57B81">
        <w:rPr>
          <w:rFonts w:ascii="Courier New" w:eastAsia="굴림" w:hAnsi="Courier New" w:cs="Courier New"/>
          <w:color w:val="CC7832"/>
          <w:lang w:eastAsia="ko-KR"/>
        </w:rPr>
        <w:t>;</w:t>
      </w:r>
      <w:r w:rsidRPr="00B57B81">
        <w:rPr>
          <w:rFonts w:ascii="Courier New" w:eastAsia="굴림" w:hAnsi="Courier New" w:cs="Courier New"/>
          <w:color w:val="CC7832"/>
          <w:lang w:eastAsia="ko-KR"/>
        </w:rPr>
        <w:br/>
        <w:t xml:space="preserve">        </w:t>
      </w:r>
      <w:r w:rsidRPr="00B57B81">
        <w:rPr>
          <w:rFonts w:ascii="Courier New" w:eastAsia="굴림" w:hAnsi="Courier New" w:cs="Courier New"/>
          <w:color w:val="A9B7C6"/>
          <w:lang w:eastAsia="ko-KR"/>
        </w:rPr>
        <w:t>product.put(</w:t>
      </w:r>
      <w:r w:rsidRPr="00B57B81">
        <w:rPr>
          <w:rFonts w:ascii="Courier New" w:eastAsia="굴림" w:hAnsi="Courier New" w:cs="Courier New"/>
          <w:color w:val="6A8759"/>
          <w:lang w:eastAsia="ko-KR"/>
        </w:rPr>
        <w:t>"productPrice"</w:t>
      </w:r>
      <w:r w:rsidRPr="00B57B81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B57B81">
        <w:rPr>
          <w:rFonts w:ascii="Courier New" w:eastAsia="굴림" w:hAnsi="Courier New" w:cs="Courier New"/>
          <w:color w:val="B389C5"/>
          <w:lang w:eastAsia="ko-KR"/>
        </w:rPr>
        <w:t>price</w:t>
      </w:r>
      <w:r w:rsidRPr="00B57B81">
        <w:rPr>
          <w:rFonts w:ascii="Courier New" w:eastAsia="굴림" w:hAnsi="Courier New" w:cs="Courier New"/>
          <w:color w:val="A9B7C6"/>
          <w:lang w:eastAsia="ko-KR"/>
        </w:rPr>
        <w:t>)</w:t>
      </w:r>
      <w:r w:rsidRPr="00B57B81">
        <w:rPr>
          <w:rFonts w:ascii="Courier New" w:eastAsia="굴림" w:hAnsi="Courier New" w:cs="Courier New"/>
          <w:color w:val="CC7832"/>
          <w:lang w:eastAsia="ko-KR"/>
        </w:rPr>
        <w:t>;</w:t>
      </w:r>
      <w:r w:rsidRPr="00B57B81">
        <w:rPr>
          <w:rFonts w:ascii="Courier New" w:eastAsia="굴림" w:hAnsi="Courier New" w:cs="Courier New"/>
          <w:color w:val="CC7832"/>
          <w:lang w:eastAsia="ko-KR"/>
        </w:rPr>
        <w:br/>
        <w:t xml:space="preserve">        </w:t>
      </w:r>
      <w:r w:rsidRPr="00B57B81">
        <w:rPr>
          <w:rFonts w:ascii="Courier New" w:eastAsia="굴림" w:hAnsi="Courier New" w:cs="Courier New"/>
          <w:color w:val="A9B7C6"/>
          <w:lang w:eastAsia="ko-KR"/>
        </w:rPr>
        <w:t>product.put(</w:t>
      </w:r>
      <w:r w:rsidRPr="00B57B81">
        <w:rPr>
          <w:rFonts w:ascii="Courier New" w:eastAsia="굴림" w:hAnsi="Courier New" w:cs="Courier New"/>
          <w:color w:val="6A8759"/>
          <w:lang w:eastAsia="ko-KR"/>
        </w:rPr>
        <w:t>"productStock"</w:t>
      </w:r>
      <w:r w:rsidRPr="00B57B81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B57B81">
        <w:rPr>
          <w:rFonts w:ascii="Courier New" w:eastAsia="굴림" w:hAnsi="Courier New" w:cs="Courier New"/>
          <w:color w:val="B389C5"/>
          <w:lang w:eastAsia="ko-KR"/>
        </w:rPr>
        <w:t>stock</w:t>
      </w:r>
      <w:r w:rsidRPr="00B57B81">
        <w:rPr>
          <w:rFonts w:ascii="Courier New" w:eastAsia="굴림" w:hAnsi="Courier New" w:cs="Courier New"/>
          <w:color w:val="A9B7C6"/>
          <w:lang w:eastAsia="ko-KR"/>
        </w:rPr>
        <w:t>)</w:t>
      </w:r>
      <w:r w:rsidRPr="00B57B81">
        <w:rPr>
          <w:rFonts w:ascii="Courier New" w:eastAsia="굴림" w:hAnsi="Courier New" w:cs="Courier New"/>
          <w:color w:val="CC7832"/>
          <w:lang w:eastAsia="ko-KR"/>
        </w:rPr>
        <w:t>;</w:t>
      </w:r>
      <w:r w:rsidRPr="00B57B81">
        <w:rPr>
          <w:rFonts w:ascii="Courier New" w:eastAsia="굴림" w:hAnsi="Courier New" w:cs="Courier New"/>
          <w:color w:val="CC7832"/>
          <w:lang w:eastAsia="ko-KR"/>
        </w:rPr>
        <w:br/>
        <w:t xml:space="preserve">        </w:t>
      </w:r>
      <w:r w:rsidRPr="00B57B81">
        <w:rPr>
          <w:rFonts w:ascii="Courier New" w:eastAsia="굴림" w:hAnsi="Courier New" w:cs="Courier New"/>
          <w:color w:val="A9B7C6"/>
          <w:lang w:eastAsia="ko-KR"/>
        </w:rPr>
        <w:t>product.put(</w:t>
      </w:r>
      <w:r w:rsidRPr="00B57B81">
        <w:rPr>
          <w:rFonts w:ascii="Courier New" w:eastAsia="굴림" w:hAnsi="Courier New" w:cs="Courier New"/>
          <w:color w:val="6A8759"/>
          <w:lang w:eastAsia="ko-KR"/>
        </w:rPr>
        <w:t>"productCategory"</w:t>
      </w:r>
      <w:r w:rsidRPr="00B57B81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B57B81">
        <w:rPr>
          <w:rFonts w:ascii="Courier New" w:eastAsia="굴림" w:hAnsi="Courier New" w:cs="Courier New"/>
          <w:color w:val="B389C5"/>
          <w:lang w:eastAsia="ko-KR"/>
        </w:rPr>
        <w:t>category</w:t>
      </w:r>
      <w:r w:rsidRPr="00B57B81">
        <w:rPr>
          <w:rFonts w:ascii="Courier New" w:eastAsia="굴림" w:hAnsi="Courier New" w:cs="Courier New"/>
          <w:color w:val="A9B7C6"/>
          <w:lang w:eastAsia="ko-KR"/>
        </w:rPr>
        <w:t>)</w:t>
      </w:r>
      <w:r w:rsidRPr="00B57B81">
        <w:rPr>
          <w:rFonts w:ascii="Courier New" w:eastAsia="굴림" w:hAnsi="Courier New" w:cs="Courier New"/>
          <w:color w:val="CC7832"/>
          <w:lang w:eastAsia="ko-KR"/>
        </w:rPr>
        <w:t>;</w:t>
      </w:r>
      <w:r w:rsidRPr="00B57B81">
        <w:rPr>
          <w:rFonts w:ascii="Courier New" w:eastAsia="굴림" w:hAnsi="Courier New" w:cs="Courier New"/>
          <w:color w:val="CC7832"/>
          <w:lang w:eastAsia="ko-KR"/>
        </w:rPr>
        <w:br/>
        <w:t xml:space="preserve">        </w:t>
      </w:r>
      <w:r w:rsidRPr="00B57B81">
        <w:rPr>
          <w:rFonts w:ascii="Courier New" w:eastAsia="굴림" w:hAnsi="Courier New" w:cs="Courier New"/>
          <w:color w:val="A9B7C6"/>
          <w:lang w:eastAsia="ko-KR"/>
        </w:rPr>
        <w:t>product.put(</w:t>
      </w:r>
      <w:r w:rsidRPr="00B57B81">
        <w:rPr>
          <w:rFonts w:ascii="Courier New" w:eastAsia="굴림" w:hAnsi="Courier New" w:cs="Courier New"/>
          <w:color w:val="6A8759"/>
          <w:lang w:eastAsia="ko-KR"/>
        </w:rPr>
        <w:t>"productCode"</w:t>
      </w:r>
      <w:r w:rsidRPr="00B57B81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B57B81">
        <w:rPr>
          <w:rFonts w:ascii="Courier New" w:eastAsia="굴림" w:hAnsi="Courier New" w:cs="Courier New"/>
          <w:color w:val="A9B7C6"/>
          <w:lang w:eastAsia="ko-KR"/>
        </w:rPr>
        <w:t>newProductCode)</w:t>
      </w:r>
      <w:r w:rsidRPr="00B57B81">
        <w:rPr>
          <w:rFonts w:ascii="Courier New" w:eastAsia="굴림" w:hAnsi="Courier New" w:cs="Courier New"/>
          <w:color w:val="CC7832"/>
          <w:lang w:eastAsia="ko-KR"/>
        </w:rPr>
        <w:t>;</w:t>
      </w:r>
      <w:r w:rsidRPr="00B57B81">
        <w:rPr>
          <w:rFonts w:ascii="Courier New" w:eastAsia="굴림" w:hAnsi="Courier New" w:cs="Courier New"/>
          <w:color w:val="CC7832"/>
          <w:lang w:eastAsia="ko-KR"/>
        </w:rPr>
        <w:br/>
      </w:r>
      <w:r w:rsidRPr="00B57B81">
        <w:rPr>
          <w:rFonts w:ascii="Courier New" w:eastAsia="굴림" w:hAnsi="Courier New" w:cs="Courier New"/>
          <w:color w:val="CC7832"/>
          <w:lang w:eastAsia="ko-KR"/>
        </w:rPr>
        <w:br/>
        <w:t xml:space="preserve">        </w:t>
      </w:r>
      <w:r w:rsidRPr="00B57B81">
        <w:rPr>
          <w:rFonts w:ascii="Courier New" w:eastAsia="굴림" w:hAnsi="Courier New" w:cs="Courier New"/>
          <w:color w:val="9876AA"/>
          <w:lang w:eastAsia="ko-KR"/>
        </w:rPr>
        <w:t>productDBFireStore</w:t>
      </w:r>
      <w:r w:rsidRPr="00B57B81">
        <w:rPr>
          <w:rFonts w:ascii="Courier New" w:eastAsia="굴림" w:hAnsi="Courier New" w:cs="Courier New"/>
          <w:color w:val="A9B7C6"/>
          <w:lang w:eastAsia="ko-KR"/>
        </w:rPr>
        <w:t>.collection(</w:t>
      </w:r>
      <w:r w:rsidRPr="00B57B81">
        <w:rPr>
          <w:rFonts w:ascii="Courier New" w:eastAsia="굴림" w:hAnsi="Courier New" w:cs="Courier New"/>
          <w:color w:val="6A8759"/>
          <w:lang w:eastAsia="ko-KR"/>
        </w:rPr>
        <w:t>"products"</w:t>
      </w:r>
      <w:r w:rsidRPr="00B57B81">
        <w:rPr>
          <w:rFonts w:ascii="Courier New" w:eastAsia="굴림" w:hAnsi="Courier New" w:cs="Courier New"/>
          <w:color w:val="A9B7C6"/>
          <w:lang w:eastAsia="ko-KR"/>
        </w:rPr>
        <w:t>).add(product).addOnSuccessListener(documentReference -&gt; {</w:t>
      </w:r>
      <w:r w:rsidRPr="00B57B81">
        <w:rPr>
          <w:rFonts w:ascii="Courier New" w:eastAsia="굴림" w:hAnsi="Courier New" w:cs="Courier New"/>
          <w:color w:val="A9B7C6"/>
          <w:lang w:eastAsia="ko-KR"/>
        </w:rPr>
        <w:br/>
        <w:t xml:space="preserve">            Toast.</w:t>
      </w:r>
      <w:r w:rsidRPr="00B57B81">
        <w:rPr>
          <w:rFonts w:ascii="Courier New" w:eastAsia="굴림" w:hAnsi="Courier New" w:cs="Courier New"/>
          <w:i/>
          <w:iCs/>
          <w:color w:val="A9B7C6"/>
          <w:lang w:eastAsia="ko-KR"/>
        </w:rPr>
        <w:t>makeText</w:t>
      </w:r>
      <w:r w:rsidRPr="00B57B81">
        <w:rPr>
          <w:rFonts w:ascii="Courier New" w:eastAsia="굴림" w:hAnsi="Courier New" w:cs="Courier New"/>
          <w:color w:val="A9B7C6"/>
          <w:lang w:eastAsia="ko-KR"/>
        </w:rPr>
        <w:t>(</w:t>
      </w:r>
      <w:r w:rsidRPr="00B57B81">
        <w:rPr>
          <w:rFonts w:ascii="Courier New" w:eastAsia="굴림" w:hAnsi="Courier New" w:cs="Courier New"/>
          <w:color w:val="CC7832"/>
          <w:lang w:eastAsia="ko-KR"/>
        </w:rPr>
        <w:t xml:space="preserve">this, </w:t>
      </w:r>
      <w:r w:rsidRPr="00B57B81">
        <w:rPr>
          <w:rFonts w:ascii="Courier New" w:eastAsia="굴림" w:hAnsi="Courier New" w:cs="Courier New"/>
          <w:color w:val="6A8759"/>
          <w:lang w:eastAsia="ko-KR"/>
        </w:rPr>
        <w:t>"</w:t>
      </w:r>
      <w:r w:rsidRPr="00B57B81">
        <w:rPr>
          <w:rFonts w:ascii="맑은 고딕" w:eastAsia="맑은 고딕" w:hAnsi="맑은 고딕" w:cs="Courier New" w:hint="eastAsia"/>
          <w:color w:val="6A8759"/>
          <w:lang w:eastAsia="ko-KR"/>
        </w:rPr>
        <w:t>상품 정보와 파일</w:t>
      </w:r>
      <w:r w:rsidRPr="00B57B81">
        <w:rPr>
          <w:rFonts w:ascii="Courier New" w:eastAsia="굴림" w:hAnsi="Courier New" w:cs="Courier New"/>
          <w:color w:val="6A8759"/>
          <w:lang w:eastAsia="ko-KR"/>
        </w:rPr>
        <w:t xml:space="preserve"> URL </w:t>
      </w:r>
      <w:r w:rsidRPr="00B57B81">
        <w:rPr>
          <w:rFonts w:ascii="맑은 고딕" w:eastAsia="맑은 고딕" w:hAnsi="맑은 고딕" w:cs="Courier New" w:hint="eastAsia"/>
          <w:color w:val="6A8759"/>
          <w:lang w:eastAsia="ko-KR"/>
        </w:rPr>
        <w:t>파이어베이스에 저장 성공</w:t>
      </w:r>
      <w:r w:rsidRPr="00B57B81">
        <w:rPr>
          <w:rFonts w:ascii="Courier New" w:eastAsia="굴림" w:hAnsi="Courier New" w:cs="Courier New"/>
          <w:color w:val="6A8759"/>
          <w:lang w:eastAsia="ko-KR"/>
        </w:rPr>
        <w:t>"</w:t>
      </w:r>
      <w:r w:rsidRPr="00B57B81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B57B81">
        <w:rPr>
          <w:rFonts w:ascii="Courier New" w:eastAsia="굴림" w:hAnsi="Courier New" w:cs="Courier New"/>
          <w:color w:val="A9B7C6"/>
          <w:lang w:eastAsia="ko-KR"/>
        </w:rPr>
        <w:t>Toast.</w:t>
      </w:r>
      <w:r w:rsidRPr="00B57B81">
        <w:rPr>
          <w:rFonts w:ascii="Courier New" w:eastAsia="굴림" w:hAnsi="Courier New" w:cs="Courier New"/>
          <w:i/>
          <w:iCs/>
          <w:color w:val="9876AA"/>
          <w:lang w:eastAsia="ko-KR"/>
        </w:rPr>
        <w:t>LENGTH_SHORT</w:t>
      </w:r>
      <w:r w:rsidRPr="00B57B81">
        <w:rPr>
          <w:rFonts w:ascii="Courier New" w:eastAsia="굴림" w:hAnsi="Courier New" w:cs="Courier New"/>
          <w:color w:val="A9B7C6"/>
          <w:lang w:eastAsia="ko-KR"/>
        </w:rPr>
        <w:t>).show()</w:t>
      </w:r>
      <w:r w:rsidRPr="00B57B81">
        <w:rPr>
          <w:rFonts w:ascii="Courier New" w:eastAsia="굴림" w:hAnsi="Courier New" w:cs="Courier New"/>
          <w:color w:val="CC7832"/>
          <w:lang w:eastAsia="ko-KR"/>
        </w:rPr>
        <w:t>;</w:t>
      </w:r>
      <w:r w:rsidRPr="00B57B81">
        <w:rPr>
          <w:rFonts w:ascii="Courier New" w:eastAsia="굴림" w:hAnsi="Courier New" w:cs="Courier New"/>
          <w:color w:val="CC7832"/>
          <w:lang w:eastAsia="ko-KR"/>
        </w:rPr>
        <w:br/>
        <w:t xml:space="preserve">            </w:t>
      </w:r>
      <w:r w:rsidRPr="00B57B81">
        <w:rPr>
          <w:rFonts w:ascii="Courier New" w:eastAsia="굴림" w:hAnsi="Courier New" w:cs="Courier New"/>
          <w:color w:val="A9B7C6"/>
          <w:lang w:eastAsia="ko-KR"/>
        </w:rPr>
        <w:t>finishActivityWithResult()</w:t>
      </w:r>
      <w:r w:rsidRPr="00B57B81">
        <w:rPr>
          <w:rFonts w:ascii="Courier New" w:eastAsia="굴림" w:hAnsi="Courier New" w:cs="Courier New"/>
          <w:color w:val="CC7832"/>
          <w:lang w:eastAsia="ko-KR"/>
        </w:rPr>
        <w:t>;</w:t>
      </w:r>
      <w:r w:rsidRPr="00B57B81">
        <w:rPr>
          <w:rFonts w:ascii="Courier New" w:eastAsia="굴림" w:hAnsi="Courier New" w:cs="Courier New"/>
          <w:color w:val="CC7832"/>
          <w:lang w:eastAsia="ko-KR"/>
        </w:rPr>
        <w:br/>
        <w:t xml:space="preserve">        </w:t>
      </w:r>
      <w:r w:rsidRPr="00B57B81">
        <w:rPr>
          <w:rFonts w:ascii="Courier New" w:eastAsia="굴림" w:hAnsi="Courier New" w:cs="Courier New"/>
          <w:color w:val="A9B7C6"/>
          <w:lang w:eastAsia="ko-KR"/>
        </w:rPr>
        <w:t>}).addOnFailureListener(e -&gt; {</w:t>
      </w:r>
      <w:r w:rsidRPr="00B57B81">
        <w:rPr>
          <w:rFonts w:ascii="Courier New" w:eastAsia="굴림" w:hAnsi="Courier New" w:cs="Courier New"/>
          <w:color w:val="A9B7C6"/>
          <w:lang w:eastAsia="ko-KR"/>
        </w:rPr>
        <w:br/>
        <w:t xml:space="preserve">            Toast.</w:t>
      </w:r>
      <w:r w:rsidRPr="00B57B81">
        <w:rPr>
          <w:rFonts w:ascii="Courier New" w:eastAsia="굴림" w:hAnsi="Courier New" w:cs="Courier New"/>
          <w:i/>
          <w:iCs/>
          <w:color w:val="A9B7C6"/>
          <w:lang w:eastAsia="ko-KR"/>
        </w:rPr>
        <w:t>makeText</w:t>
      </w:r>
      <w:r w:rsidRPr="00B57B81">
        <w:rPr>
          <w:rFonts w:ascii="Courier New" w:eastAsia="굴림" w:hAnsi="Courier New" w:cs="Courier New"/>
          <w:color w:val="A9B7C6"/>
          <w:lang w:eastAsia="ko-KR"/>
        </w:rPr>
        <w:t>(</w:t>
      </w:r>
      <w:r w:rsidRPr="00B57B81">
        <w:rPr>
          <w:rFonts w:ascii="Courier New" w:eastAsia="굴림" w:hAnsi="Courier New" w:cs="Courier New"/>
          <w:color w:val="CC7832"/>
          <w:lang w:eastAsia="ko-KR"/>
        </w:rPr>
        <w:t xml:space="preserve">this, </w:t>
      </w:r>
      <w:r w:rsidRPr="00B57B81">
        <w:rPr>
          <w:rFonts w:ascii="Courier New" w:eastAsia="굴림" w:hAnsi="Courier New" w:cs="Courier New"/>
          <w:color w:val="6A8759"/>
          <w:lang w:eastAsia="ko-KR"/>
        </w:rPr>
        <w:t>"</w:t>
      </w:r>
      <w:r w:rsidRPr="00B57B81">
        <w:rPr>
          <w:rFonts w:ascii="맑은 고딕" w:eastAsia="맑은 고딕" w:hAnsi="맑은 고딕" w:cs="Courier New" w:hint="eastAsia"/>
          <w:color w:val="6A8759"/>
          <w:lang w:eastAsia="ko-KR"/>
        </w:rPr>
        <w:t>파이어베이스 저장 실패</w:t>
      </w:r>
      <w:r w:rsidRPr="00B57B81">
        <w:rPr>
          <w:rFonts w:ascii="Courier New" w:eastAsia="굴림" w:hAnsi="Courier New" w:cs="Courier New"/>
          <w:color w:val="6A8759"/>
          <w:lang w:eastAsia="ko-KR"/>
        </w:rPr>
        <w:t xml:space="preserve">: " </w:t>
      </w:r>
      <w:r w:rsidRPr="00B57B81">
        <w:rPr>
          <w:rFonts w:ascii="Courier New" w:eastAsia="굴림" w:hAnsi="Courier New" w:cs="Courier New"/>
          <w:color w:val="A9B7C6"/>
          <w:lang w:eastAsia="ko-KR"/>
        </w:rPr>
        <w:t>+ e.getMessage()</w:t>
      </w:r>
      <w:r w:rsidRPr="00B57B81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B57B81">
        <w:rPr>
          <w:rFonts w:ascii="Courier New" w:eastAsia="굴림" w:hAnsi="Courier New" w:cs="Courier New"/>
          <w:color w:val="A9B7C6"/>
          <w:lang w:eastAsia="ko-KR"/>
        </w:rPr>
        <w:t>Toast.</w:t>
      </w:r>
      <w:r w:rsidRPr="00B57B81">
        <w:rPr>
          <w:rFonts w:ascii="Courier New" w:eastAsia="굴림" w:hAnsi="Courier New" w:cs="Courier New"/>
          <w:i/>
          <w:iCs/>
          <w:color w:val="9876AA"/>
          <w:lang w:eastAsia="ko-KR"/>
        </w:rPr>
        <w:t>LENGTH_LONG</w:t>
      </w:r>
      <w:r w:rsidRPr="00B57B81">
        <w:rPr>
          <w:rFonts w:ascii="Courier New" w:eastAsia="굴림" w:hAnsi="Courier New" w:cs="Courier New"/>
          <w:color w:val="A9B7C6"/>
          <w:lang w:eastAsia="ko-KR"/>
        </w:rPr>
        <w:t>).show()</w:t>
      </w:r>
      <w:r w:rsidRPr="00B57B81">
        <w:rPr>
          <w:rFonts w:ascii="Courier New" w:eastAsia="굴림" w:hAnsi="Courier New" w:cs="Courier New"/>
          <w:color w:val="CC7832"/>
          <w:lang w:eastAsia="ko-KR"/>
        </w:rPr>
        <w:t>;</w:t>
      </w:r>
      <w:r w:rsidRPr="00B57B81">
        <w:rPr>
          <w:rFonts w:ascii="Courier New" w:eastAsia="굴림" w:hAnsi="Courier New" w:cs="Courier New"/>
          <w:color w:val="CC7832"/>
          <w:lang w:eastAsia="ko-KR"/>
        </w:rPr>
        <w:br/>
        <w:t xml:space="preserve">        </w:t>
      </w:r>
      <w:r w:rsidRPr="00B57B81">
        <w:rPr>
          <w:rFonts w:ascii="Courier New" w:eastAsia="굴림" w:hAnsi="Courier New" w:cs="Courier New"/>
          <w:color w:val="A9B7C6"/>
          <w:lang w:eastAsia="ko-KR"/>
        </w:rPr>
        <w:t>})</w:t>
      </w:r>
      <w:r w:rsidRPr="00B57B81">
        <w:rPr>
          <w:rFonts w:ascii="Courier New" w:eastAsia="굴림" w:hAnsi="Courier New" w:cs="Courier New"/>
          <w:color w:val="CC7832"/>
          <w:lang w:eastAsia="ko-KR"/>
        </w:rPr>
        <w:t>;</w:t>
      </w:r>
      <w:r w:rsidRPr="00B57B81">
        <w:rPr>
          <w:rFonts w:ascii="Courier New" w:eastAsia="굴림" w:hAnsi="Courier New" w:cs="Courier New"/>
          <w:color w:val="CC7832"/>
          <w:lang w:eastAsia="ko-KR"/>
        </w:rPr>
        <w:br/>
      </w:r>
      <w:r w:rsidRPr="00B57B81">
        <w:rPr>
          <w:rFonts w:ascii="Courier New" w:eastAsia="굴림" w:hAnsi="Courier New" w:cs="Courier New"/>
          <w:color w:val="CC7832"/>
          <w:lang w:eastAsia="ko-KR"/>
        </w:rPr>
        <w:lastRenderedPageBreak/>
        <w:t xml:space="preserve">        return null;</w:t>
      </w:r>
      <w:r w:rsidRPr="00B57B81">
        <w:rPr>
          <w:rFonts w:ascii="Courier New" w:eastAsia="굴림" w:hAnsi="Courier New" w:cs="Courier New"/>
          <w:color w:val="CC7832"/>
          <w:lang w:eastAsia="ko-KR"/>
        </w:rPr>
        <w:br/>
        <w:t xml:space="preserve">    </w:t>
      </w:r>
      <w:r w:rsidRPr="00B57B81">
        <w:rPr>
          <w:rFonts w:ascii="Courier New" w:eastAsia="굴림" w:hAnsi="Courier New" w:cs="Courier New"/>
          <w:color w:val="A9B7C6"/>
          <w:lang w:eastAsia="ko-KR"/>
        </w:rPr>
        <w:t>}).addOnFailureListener(e -&gt; {</w:t>
      </w:r>
      <w:r w:rsidRPr="00B57B81">
        <w:rPr>
          <w:rFonts w:ascii="Courier New" w:eastAsia="굴림" w:hAnsi="Courier New" w:cs="Courier New"/>
          <w:color w:val="A9B7C6"/>
          <w:lang w:eastAsia="ko-KR"/>
        </w:rPr>
        <w:br/>
        <w:t xml:space="preserve">        Toast.</w:t>
      </w:r>
      <w:r w:rsidRPr="00B57B81">
        <w:rPr>
          <w:rFonts w:ascii="Courier New" w:eastAsia="굴림" w:hAnsi="Courier New" w:cs="Courier New"/>
          <w:i/>
          <w:iCs/>
          <w:color w:val="A9B7C6"/>
          <w:lang w:eastAsia="ko-KR"/>
        </w:rPr>
        <w:t>makeText</w:t>
      </w:r>
      <w:r w:rsidRPr="00B57B81">
        <w:rPr>
          <w:rFonts w:ascii="Courier New" w:eastAsia="굴림" w:hAnsi="Courier New" w:cs="Courier New"/>
          <w:color w:val="A9B7C6"/>
          <w:lang w:eastAsia="ko-KR"/>
        </w:rPr>
        <w:t>(</w:t>
      </w:r>
      <w:r w:rsidRPr="00B57B81">
        <w:rPr>
          <w:rFonts w:ascii="Courier New" w:eastAsia="굴림" w:hAnsi="Courier New" w:cs="Courier New"/>
          <w:color w:val="CC7832"/>
          <w:lang w:eastAsia="ko-KR"/>
        </w:rPr>
        <w:t xml:space="preserve">this, </w:t>
      </w:r>
      <w:r w:rsidRPr="00B57B81">
        <w:rPr>
          <w:rFonts w:ascii="Courier New" w:eastAsia="굴림" w:hAnsi="Courier New" w:cs="Courier New"/>
          <w:color w:val="6A8759"/>
          <w:lang w:eastAsia="ko-KR"/>
        </w:rPr>
        <w:t>"</w:t>
      </w:r>
      <w:r w:rsidRPr="00B57B81">
        <w:rPr>
          <w:rFonts w:ascii="맑은 고딕" w:eastAsia="맑은 고딕" w:hAnsi="맑은 고딕" w:cs="Courier New" w:hint="eastAsia"/>
          <w:color w:val="6A8759"/>
          <w:lang w:eastAsia="ko-KR"/>
        </w:rPr>
        <w:t>상품 코드 업데이트 실패</w:t>
      </w:r>
      <w:r w:rsidRPr="00B57B81">
        <w:rPr>
          <w:rFonts w:ascii="Courier New" w:eastAsia="굴림" w:hAnsi="Courier New" w:cs="Courier New"/>
          <w:color w:val="6A8759"/>
          <w:lang w:eastAsia="ko-KR"/>
        </w:rPr>
        <w:t xml:space="preserve">: " </w:t>
      </w:r>
      <w:r w:rsidRPr="00B57B81">
        <w:rPr>
          <w:rFonts w:ascii="Courier New" w:eastAsia="굴림" w:hAnsi="Courier New" w:cs="Courier New"/>
          <w:color w:val="A9B7C6"/>
          <w:lang w:eastAsia="ko-KR"/>
        </w:rPr>
        <w:t>+ e.getMessage()</w:t>
      </w:r>
      <w:r w:rsidRPr="00B57B81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B57B81">
        <w:rPr>
          <w:rFonts w:ascii="Courier New" w:eastAsia="굴림" w:hAnsi="Courier New" w:cs="Courier New"/>
          <w:color w:val="A9B7C6"/>
          <w:lang w:eastAsia="ko-KR"/>
        </w:rPr>
        <w:t>Toast.</w:t>
      </w:r>
      <w:r w:rsidRPr="00B57B81">
        <w:rPr>
          <w:rFonts w:ascii="Courier New" w:eastAsia="굴림" w:hAnsi="Courier New" w:cs="Courier New"/>
          <w:i/>
          <w:iCs/>
          <w:color w:val="9876AA"/>
          <w:lang w:eastAsia="ko-KR"/>
        </w:rPr>
        <w:t>LENGTH_LONG</w:t>
      </w:r>
      <w:r w:rsidRPr="00B57B81">
        <w:rPr>
          <w:rFonts w:ascii="Courier New" w:eastAsia="굴림" w:hAnsi="Courier New" w:cs="Courier New"/>
          <w:color w:val="A9B7C6"/>
          <w:lang w:eastAsia="ko-KR"/>
        </w:rPr>
        <w:t>).show()</w:t>
      </w:r>
      <w:r w:rsidRPr="00B57B81">
        <w:rPr>
          <w:rFonts w:ascii="Courier New" w:eastAsia="굴림" w:hAnsi="Courier New" w:cs="Courier New"/>
          <w:color w:val="CC7832"/>
          <w:lang w:eastAsia="ko-KR"/>
        </w:rPr>
        <w:t>;</w:t>
      </w:r>
      <w:r w:rsidRPr="00B57B81">
        <w:rPr>
          <w:rFonts w:ascii="Courier New" w:eastAsia="굴림" w:hAnsi="Courier New" w:cs="Courier New"/>
          <w:color w:val="CC7832"/>
          <w:lang w:eastAsia="ko-KR"/>
        </w:rPr>
        <w:br/>
        <w:t xml:space="preserve">    </w:t>
      </w:r>
      <w:r w:rsidRPr="00B57B81">
        <w:rPr>
          <w:rFonts w:ascii="Courier New" w:eastAsia="굴림" w:hAnsi="Courier New" w:cs="Courier New"/>
          <w:color w:val="A9B7C6"/>
          <w:lang w:eastAsia="ko-KR"/>
        </w:rPr>
        <w:t>})</w:t>
      </w:r>
      <w:r w:rsidRPr="00B57B81">
        <w:rPr>
          <w:rFonts w:ascii="Courier New" w:eastAsia="굴림" w:hAnsi="Courier New" w:cs="Courier New"/>
          <w:color w:val="CC7832"/>
          <w:lang w:eastAsia="ko-KR"/>
        </w:rPr>
        <w:t>;</w:t>
      </w:r>
      <w:r w:rsidRPr="00B57B81">
        <w:rPr>
          <w:rFonts w:ascii="Courier New" w:eastAsia="굴림" w:hAnsi="Courier New" w:cs="Courier New"/>
          <w:color w:val="CC7832"/>
          <w:lang w:eastAsia="ko-KR"/>
        </w:rPr>
        <w:br/>
      </w:r>
      <w:r w:rsidRPr="00B57B81">
        <w:rPr>
          <w:rFonts w:ascii="Courier New" w:eastAsia="굴림" w:hAnsi="Courier New" w:cs="Courier New"/>
          <w:color w:val="A9B7C6"/>
          <w:lang w:eastAsia="ko-KR"/>
        </w:rPr>
        <w:t>}</w:t>
      </w:r>
    </w:p>
    <w:p w14:paraId="0CA8CA3A" w14:textId="77777777" w:rsidR="00306E4C" w:rsidRPr="00466202" w:rsidRDefault="00306E4C" w:rsidP="00306E4C">
      <w:pPr>
        <w:pStyle w:val="5"/>
        <w:keepNext w:val="0"/>
        <w:keepLines/>
        <w:spacing w:after="120"/>
        <w:ind w:left="200" w:right="200" w:firstLine="0"/>
        <w:rPr>
          <w:lang w:eastAsia="ko-KR"/>
        </w:rPr>
      </w:pPr>
      <w:r w:rsidRPr="00466202">
        <w:rPr>
          <w:rFonts w:hint="eastAsia"/>
          <w:lang w:eastAsia="ko-KR"/>
        </w:rPr>
        <w:t>상품</w:t>
      </w:r>
      <w:r w:rsidRPr="00466202">
        <w:rPr>
          <w:rFonts w:hint="eastAsia"/>
          <w:lang w:eastAsia="ko-KR"/>
        </w:rPr>
        <w:t xml:space="preserve"> </w:t>
      </w:r>
      <w:r w:rsidRPr="00466202">
        <w:rPr>
          <w:rFonts w:hint="eastAsia"/>
          <w:lang w:eastAsia="ko-KR"/>
        </w:rPr>
        <w:t>목록</w:t>
      </w:r>
      <w:r w:rsidRPr="00466202">
        <w:rPr>
          <w:rFonts w:hint="eastAsia"/>
          <w:lang w:eastAsia="ko-KR"/>
        </w:rPr>
        <w:t xml:space="preserve"> </w:t>
      </w:r>
      <w:r w:rsidRPr="00466202">
        <w:rPr>
          <w:rFonts w:hint="eastAsia"/>
          <w:lang w:eastAsia="ko-KR"/>
        </w:rPr>
        <w:t>관리</w:t>
      </w:r>
      <w:r w:rsidRPr="00466202">
        <w:rPr>
          <w:rFonts w:hint="eastAsia"/>
          <w:lang w:eastAsia="ko-KR"/>
        </w:rPr>
        <w:t xml:space="preserve"> </w:t>
      </w:r>
      <w:r w:rsidRPr="00466202">
        <w:rPr>
          <w:rFonts w:hint="eastAsia"/>
          <w:lang w:eastAsia="ko-KR"/>
        </w:rPr>
        <w:t>및</w:t>
      </w:r>
      <w:r w:rsidRPr="00466202">
        <w:rPr>
          <w:rFonts w:hint="eastAsia"/>
          <w:lang w:eastAsia="ko-KR"/>
        </w:rPr>
        <w:t xml:space="preserve"> </w:t>
      </w:r>
      <w:r w:rsidRPr="00466202">
        <w:rPr>
          <w:rFonts w:hint="eastAsia"/>
          <w:lang w:eastAsia="ko-KR"/>
        </w:rPr>
        <w:t>표시</w:t>
      </w:r>
      <w:r w:rsidRPr="00466202">
        <w:rPr>
          <w:rFonts w:hint="eastAsia"/>
          <w:lang w:eastAsia="ko-KR"/>
        </w:rPr>
        <w:t xml:space="preserve"> </w:t>
      </w:r>
      <w:r w:rsidRPr="00466202">
        <w:rPr>
          <w:rFonts w:hint="eastAsia"/>
          <w:lang w:eastAsia="ko-KR"/>
        </w:rPr>
        <w:t>기능</w:t>
      </w:r>
    </w:p>
    <w:p w14:paraId="4262D7DB" w14:textId="77777777" w:rsidR="00306E4C" w:rsidRDefault="00306E4C" w:rsidP="00306E4C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효율적으로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 xml:space="preserve">. </w:t>
      </w:r>
    </w:p>
    <w:p w14:paraId="64FFBCA8" w14:textId="77777777" w:rsidR="00306E4C" w:rsidRDefault="00306E4C" w:rsidP="00306E4C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배열하며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제공합니다</w:t>
      </w:r>
      <w:r>
        <w:rPr>
          <w:rFonts w:hint="eastAsia"/>
          <w:lang w:eastAsia="ko-KR"/>
        </w:rPr>
        <w:t>.</w:t>
      </w:r>
    </w:p>
    <w:p w14:paraId="41F5598A" w14:textId="77777777" w:rsidR="00306E4C" w:rsidRDefault="00306E4C" w:rsidP="00306E4C">
      <w:pPr>
        <w:rPr>
          <w:lang w:eastAsia="ko-KR"/>
        </w:rPr>
      </w:pPr>
    </w:p>
    <w:p w14:paraId="7C78DB2C" w14:textId="77777777" w:rsidR="00306E4C" w:rsidRPr="00466202" w:rsidRDefault="00306E4C" w:rsidP="00306E4C">
      <w:pPr>
        <w:rPr>
          <w:i/>
          <w:iCs/>
          <w:lang w:eastAsia="ko-KR"/>
        </w:rPr>
      </w:pPr>
      <w:r w:rsidRPr="00466202">
        <w:rPr>
          <w:rFonts w:hint="eastAsia"/>
          <w:i/>
          <w:iCs/>
          <w:sz w:val="22"/>
          <w:szCs w:val="22"/>
          <w:lang w:eastAsia="ko-KR"/>
        </w:rPr>
        <w:t>기능</w:t>
      </w:r>
      <w:r w:rsidRPr="00466202">
        <w:rPr>
          <w:rFonts w:hint="eastAsia"/>
          <w:i/>
          <w:iCs/>
          <w:sz w:val="22"/>
          <w:szCs w:val="22"/>
          <w:lang w:eastAsia="ko-KR"/>
        </w:rPr>
        <w:t xml:space="preserve"> </w:t>
      </w:r>
      <w:r w:rsidRPr="00466202">
        <w:rPr>
          <w:rFonts w:hint="eastAsia"/>
          <w:i/>
          <w:iCs/>
          <w:sz w:val="22"/>
          <w:szCs w:val="22"/>
          <w:lang w:eastAsia="ko-KR"/>
        </w:rPr>
        <w:t>작동</w:t>
      </w:r>
      <w:r w:rsidRPr="00466202">
        <w:rPr>
          <w:rFonts w:hint="eastAsia"/>
          <w:i/>
          <w:iCs/>
          <w:sz w:val="22"/>
          <w:szCs w:val="22"/>
          <w:lang w:eastAsia="ko-KR"/>
        </w:rPr>
        <w:t xml:space="preserve"> </w:t>
      </w:r>
      <w:r w:rsidRPr="00466202">
        <w:rPr>
          <w:rFonts w:hint="eastAsia"/>
          <w:i/>
          <w:iCs/>
          <w:sz w:val="22"/>
          <w:szCs w:val="22"/>
          <w:lang w:eastAsia="ko-KR"/>
        </w:rPr>
        <w:t>방식</w:t>
      </w:r>
      <w:r w:rsidRPr="00466202">
        <w:rPr>
          <w:rFonts w:hint="eastAsia"/>
          <w:i/>
          <w:iCs/>
          <w:sz w:val="22"/>
          <w:szCs w:val="22"/>
          <w:lang w:eastAsia="ko-KR"/>
        </w:rPr>
        <w:t xml:space="preserve"> </w:t>
      </w:r>
      <w:r w:rsidRPr="00466202">
        <w:rPr>
          <w:rFonts w:hint="eastAsia"/>
          <w:i/>
          <w:iCs/>
          <w:sz w:val="22"/>
          <w:szCs w:val="22"/>
          <w:lang w:eastAsia="ko-KR"/>
        </w:rPr>
        <w:t>설명</w:t>
      </w:r>
    </w:p>
    <w:p w14:paraId="437D113C" w14:textId="77777777" w:rsidR="00306E4C" w:rsidRDefault="00306E4C" w:rsidP="00306E4C">
      <w:pPr>
        <w:pStyle w:val="af1"/>
        <w:numPr>
          <w:ilvl w:val="0"/>
          <w:numId w:val="40"/>
        </w:numPr>
        <w:ind w:leftChars="0"/>
        <w:rPr>
          <w:lang w:eastAsia="ko-KR"/>
        </w:rPr>
      </w:pPr>
      <w:r w:rsidRPr="005032E4">
        <w:rPr>
          <w:rFonts w:hint="eastAsia"/>
          <w:sz w:val="22"/>
          <w:szCs w:val="22"/>
          <w:lang w:eastAsia="ko-KR"/>
        </w:rPr>
        <w:t>바인딩</w:t>
      </w:r>
      <w:r w:rsidRPr="005032E4">
        <w:rPr>
          <w:rFonts w:hint="eastAsia"/>
          <w:sz w:val="22"/>
          <w:szCs w:val="22"/>
          <w:lang w:eastAsia="ko-KR"/>
        </w:rPr>
        <w:t>:</w:t>
      </w:r>
    </w:p>
    <w:p w14:paraId="300AF427" w14:textId="77777777" w:rsidR="00306E4C" w:rsidRDefault="00306E4C" w:rsidP="00306E4C">
      <w:pPr>
        <w:ind w:firstLineChars="200" w:firstLine="400"/>
        <w:rPr>
          <w:lang w:eastAsia="ko-KR"/>
        </w:rPr>
      </w:pPr>
      <w:r>
        <w:rPr>
          <w:rFonts w:hint="eastAsia"/>
          <w:lang w:eastAsia="ko-KR"/>
        </w:rPr>
        <w:t>ArrayAdapter&lt;ProductData&gt;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상속받은</w:t>
      </w:r>
      <w:r>
        <w:rPr>
          <w:rFonts w:hint="eastAsia"/>
          <w:lang w:eastAsia="ko-KR"/>
        </w:rPr>
        <w:t xml:space="preserve"> ProductAdapter </w:t>
      </w:r>
      <w:r>
        <w:rPr>
          <w:rFonts w:hint="eastAsia"/>
          <w:lang w:eastAsia="ko-KR"/>
        </w:rPr>
        <w:t>클래스를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구현됩니다</w:t>
      </w:r>
      <w:r>
        <w:rPr>
          <w:rFonts w:hint="eastAsia"/>
          <w:lang w:eastAsia="ko-KR"/>
        </w:rPr>
        <w:t>.</w:t>
      </w:r>
    </w:p>
    <w:p w14:paraId="2F454F57" w14:textId="77777777" w:rsidR="00306E4C" w:rsidRDefault="00306E4C" w:rsidP="00306E4C">
      <w:pPr>
        <w:ind w:leftChars="100" w:left="200" w:firstLineChars="100" w:firstLine="200"/>
        <w:rPr>
          <w:lang w:eastAsia="ko-KR"/>
        </w:rPr>
      </w:pPr>
      <w:r>
        <w:rPr>
          <w:rFonts w:hint="eastAsia"/>
          <w:lang w:eastAsia="ko-KR"/>
        </w:rPr>
        <w:t xml:space="preserve">getView() </w:t>
      </w:r>
      <w:r>
        <w:rPr>
          <w:rFonts w:hint="eastAsia"/>
          <w:lang w:eastAsia="ko-KR"/>
        </w:rPr>
        <w:t>메서드에서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 xml:space="preserve"> ProductData </w:t>
      </w:r>
      <w:r>
        <w:rPr>
          <w:rFonts w:hint="eastAsia"/>
          <w:lang w:eastAsia="ko-KR"/>
        </w:rPr>
        <w:t>객체의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바인딩합니다</w:t>
      </w:r>
      <w:r>
        <w:rPr>
          <w:rFonts w:hint="eastAsia"/>
          <w:lang w:eastAsia="ko-KR"/>
        </w:rPr>
        <w:t>.</w:t>
      </w:r>
    </w:p>
    <w:p w14:paraId="110187E9" w14:textId="77777777" w:rsidR="00306E4C" w:rsidRDefault="00306E4C" w:rsidP="00306E4C">
      <w:pPr>
        <w:ind w:firstLineChars="200" w:firstLine="400"/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카테고리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표시됩니다</w:t>
      </w:r>
      <w:r>
        <w:rPr>
          <w:rFonts w:hint="eastAsia"/>
          <w:lang w:eastAsia="ko-KR"/>
        </w:rPr>
        <w:t>.</w:t>
      </w:r>
    </w:p>
    <w:p w14:paraId="02C7BE2E" w14:textId="77777777" w:rsidR="00306E4C" w:rsidRDefault="00306E4C" w:rsidP="00306E4C">
      <w:pPr>
        <w:pStyle w:val="af1"/>
        <w:numPr>
          <w:ilvl w:val="0"/>
          <w:numId w:val="40"/>
        </w:numPr>
        <w:ind w:leftChars="0"/>
        <w:rPr>
          <w:lang w:eastAsia="ko-KR"/>
        </w:rPr>
      </w:pPr>
      <w:r w:rsidRPr="005032E4">
        <w:rPr>
          <w:rFonts w:hint="eastAsia"/>
          <w:sz w:val="22"/>
          <w:szCs w:val="22"/>
          <w:lang w:eastAsia="ko-KR"/>
        </w:rPr>
        <w:t>이미지</w:t>
      </w:r>
      <w:r w:rsidRPr="005032E4">
        <w:rPr>
          <w:rFonts w:hint="eastAsia"/>
          <w:sz w:val="22"/>
          <w:szCs w:val="22"/>
          <w:lang w:eastAsia="ko-KR"/>
        </w:rPr>
        <w:t xml:space="preserve"> </w:t>
      </w:r>
      <w:r w:rsidRPr="005032E4">
        <w:rPr>
          <w:rFonts w:hint="eastAsia"/>
          <w:sz w:val="22"/>
          <w:szCs w:val="22"/>
          <w:lang w:eastAsia="ko-KR"/>
        </w:rPr>
        <w:t>로딩</w:t>
      </w:r>
      <w:r w:rsidRPr="005032E4">
        <w:rPr>
          <w:rFonts w:hint="eastAsia"/>
          <w:sz w:val="22"/>
          <w:szCs w:val="22"/>
          <w:lang w:eastAsia="ko-KR"/>
        </w:rPr>
        <w:t>:</w:t>
      </w:r>
    </w:p>
    <w:p w14:paraId="43D79798" w14:textId="77777777" w:rsidR="00306E4C" w:rsidRDefault="00306E4C" w:rsidP="00306E4C">
      <w:pPr>
        <w:ind w:firstLineChars="200" w:firstLine="400"/>
        <w:rPr>
          <w:lang w:eastAsia="ko-KR"/>
        </w:rPr>
      </w:pPr>
      <w:r>
        <w:rPr>
          <w:rFonts w:hint="eastAsia"/>
          <w:lang w:eastAsia="ko-KR"/>
        </w:rPr>
        <w:t xml:space="preserve">Glide </w:t>
      </w:r>
      <w:r>
        <w:rPr>
          <w:rFonts w:hint="eastAsia"/>
          <w:lang w:eastAsia="ko-KR"/>
        </w:rPr>
        <w:t>라이브러리를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비동기적으로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표시합니다</w:t>
      </w:r>
      <w:r>
        <w:rPr>
          <w:rFonts w:hint="eastAsia"/>
          <w:lang w:eastAsia="ko-KR"/>
        </w:rPr>
        <w:t>.</w:t>
      </w:r>
    </w:p>
    <w:p w14:paraId="40DF747E" w14:textId="77777777" w:rsidR="00306E4C" w:rsidRDefault="00306E4C" w:rsidP="00306E4C">
      <w:pPr>
        <w:ind w:firstLineChars="200" w:firstLine="400"/>
        <w:rPr>
          <w:lang w:eastAsia="ko-KR"/>
        </w:rPr>
      </w:pP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URL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유효하지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시각적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피드백을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제공합니다</w:t>
      </w:r>
      <w:r>
        <w:rPr>
          <w:rFonts w:hint="eastAsia"/>
          <w:lang w:eastAsia="ko-KR"/>
        </w:rPr>
        <w:t>.</w:t>
      </w:r>
    </w:p>
    <w:p w14:paraId="5784E12F" w14:textId="77777777" w:rsidR="00306E4C" w:rsidRPr="00CB3C80" w:rsidRDefault="00306E4C" w:rsidP="00306E4C">
      <w:pPr>
        <w:widowControl/>
        <w:shd w:val="clear" w:color="auto" w:fill="2B2B2B"/>
        <w:spacing w:line="240" w:lineRule="auto"/>
        <w:rPr>
          <w:rFonts w:ascii="Courier New" w:eastAsia="굴림" w:hAnsi="Courier New" w:cs="Courier New"/>
          <w:color w:val="A9B7C6"/>
          <w:lang w:eastAsia="ko-KR"/>
        </w:rPr>
      </w:pPr>
      <w:r w:rsidRPr="00CB3C80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CB3C80">
        <w:rPr>
          <w:rFonts w:ascii="맑은 고딕" w:eastAsia="맑은 고딕" w:hAnsi="맑은 고딕" w:cs="Courier New" w:hint="eastAsia"/>
          <w:color w:val="808080"/>
          <w:lang w:eastAsia="ko-KR"/>
        </w:rPr>
        <w:t>현재 위치의</w:t>
      </w:r>
      <w:r w:rsidRPr="00CB3C80">
        <w:rPr>
          <w:rFonts w:ascii="Courier New" w:eastAsia="굴림" w:hAnsi="Courier New" w:cs="Courier New"/>
          <w:color w:val="808080"/>
          <w:lang w:eastAsia="ko-KR"/>
        </w:rPr>
        <w:t xml:space="preserve"> ProductData </w:t>
      </w:r>
      <w:r w:rsidRPr="00CB3C80">
        <w:rPr>
          <w:rFonts w:ascii="맑은 고딕" w:eastAsia="맑은 고딕" w:hAnsi="맑은 고딕" w:cs="Courier New" w:hint="eastAsia"/>
          <w:color w:val="808080"/>
          <w:lang w:eastAsia="ko-KR"/>
        </w:rPr>
        <w:t>객체를 가져옵니다</w:t>
      </w:r>
      <w:r w:rsidRPr="00CB3C80">
        <w:rPr>
          <w:rFonts w:ascii="Courier New" w:eastAsia="굴림" w:hAnsi="Courier New" w:cs="Courier New"/>
          <w:color w:val="808080"/>
          <w:lang w:eastAsia="ko-KR"/>
        </w:rPr>
        <w:t>.</w:t>
      </w:r>
      <w:r w:rsidRPr="00CB3C80">
        <w:rPr>
          <w:rFonts w:ascii="Courier New" w:eastAsia="굴림" w:hAnsi="Courier New" w:cs="Courier New"/>
          <w:color w:val="808080"/>
          <w:lang w:eastAsia="ko-KR"/>
        </w:rPr>
        <w:br/>
      </w:r>
      <w:r w:rsidRPr="00CB3C80">
        <w:rPr>
          <w:rFonts w:ascii="Courier New" w:eastAsia="굴림" w:hAnsi="Courier New" w:cs="Courier New"/>
          <w:color w:val="A9B7C6"/>
          <w:lang w:eastAsia="ko-KR"/>
        </w:rPr>
        <w:t>ProductData productData = getItem(position)</w:t>
      </w:r>
      <w:r w:rsidRPr="00CB3C80">
        <w:rPr>
          <w:rFonts w:ascii="Courier New" w:eastAsia="굴림" w:hAnsi="Courier New" w:cs="Courier New"/>
          <w:color w:val="CC7832"/>
          <w:lang w:eastAsia="ko-KR"/>
        </w:rPr>
        <w:t>;</w:t>
      </w:r>
      <w:r w:rsidRPr="00CB3C80">
        <w:rPr>
          <w:rFonts w:ascii="Courier New" w:eastAsia="굴림" w:hAnsi="Courier New" w:cs="Courier New"/>
          <w:color w:val="CC7832"/>
          <w:lang w:eastAsia="ko-KR"/>
        </w:rPr>
        <w:br/>
      </w:r>
      <w:r w:rsidRPr="00CB3C80">
        <w:rPr>
          <w:rFonts w:ascii="Courier New" w:eastAsia="굴림" w:hAnsi="Courier New" w:cs="Courier New"/>
          <w:color w:val="CC7832"/>
          <w:lang w:eastAsia="ko-KR"/>
        </w:rPr>
        <w:br/>
      </w:r>
      <w:r w:rsidRPr="00CB3C80">
        <w:rPr>
          <w:rFonts w:ascii="Courier New" w:eastAsia="굴림" w:hAnsi="Courier New" w:cs="Courier New"/>
          <w:color w:val="808080"/>
          <w:lang w:eastAsia="ko-KR"/>
        </w:rPr>
        <w:t>// productData</w:t>
      </w:r>
      <w:r w:rsidRPr="00CB3C80">
        <w:rPr>
          <w:rFonts w:ascii="맑은 고딕" w:eastAsia="맑은 고딕" w:hAnsi="맑은 고딕" w:cs="Courier New" w:hint="eastAsia"/>
          <w:color w:val="808080"/>
          <w:lang w:eastAsia="ko-KR"/>
        </w:rPr>
        <w:t>가</w:t>
      </w:r>
      <w:r w:rsidRPr="00CB3C80">
        <w:rPr>
          <w:rFonts w:ascii="Courier New" w:eastAsia="굴림" w:hAnsi="Courier New" w:cs="Courier New"/>
          <w:color w:val="808080"/>
          <w:lang w:eastAsia="ko-KR"/>
        </w:rPr>
        <w:t xml:space="preserve"> null</w:t>
      </w:r>
      <w:r w:rsidRPr="00CB3C80">
        <w:rPr>
          <w:rFonts w:ascii="맑은 고딕" w:eastAsia="맑은 고딕" w:hAnsi="맑은 고딕" w:cs="Courier New" w:hint="eastAsia"/>
          <w:color w:val="808080"/>
          <w:lang w:eastAsia="ko-KR"/>
        </w:rPr>
        <w:t>인지 확인하고 로그를 출력합니다</w:t>
      </w:r>
      <w:r w:rsidRPr="00CB3C80">
        <w:rPr>
          <w:rFonts w:ascii="Courier New" w:eastAsia="굴림" w:hAnsi="Courier New" w:cs="Courier New"/>
          <w:color w:val="808080"/>
          <w:lang w:eastAsia="ko-KR"/>
        </w:rPr>
        <w:t>.</w:t>
      </w:r>
      <w:r w:rsidRPr="00CB3C80">
        <w:rPr>
          <w:rFonts w:ascii="Courier New" w:eastAsia="굴림" w:hAnsi="Courier New" w:cs="Courier New"/>
          <w:color w:val="808080"/>
          <w:lang w:eastAsia="ko-KR"/>
        </w:rPr>
        <w:br/>
      </w:r>
      <w:r w:rsidRPr="00CB3C80">
        <w:rPr>
          <w:rFonts w:ascii="Courier New" w:eastAsia="굴림" w:hAnsi="Courier New" w:cs="Courier New"/>
          <w:color w:val="CC7832"/>
          <w:lang w:eastAsia="ko-KR"/>
        </w:rPr>
        <w:t xml:space="preserve">if </w:t>
      </w:r>
      <w:r w:rsidRPr="00CB3C80">
        <w:rPr>
          <w:rFonts w:ascii="Courier New" w:eastAsia="굴림" w:hAnsi="Courier New" w:cs="Courier New"/>
          <w:color w:val="A9B7C6"/>
          <w:lang w:eastAsia="ko-KR"/>
        </w:rPr>
        <w:t xml:space="preserve">(productData == </w:t>
      </w:r>
      <w:r w:rsidRPr="00CB3C80">
        <w:rPr>
          <w:rFonts w:ascii="Courier New" w:eastAsia="굴림" w:hAnsi="Courier New" w:cs="Courier New"/>
          <w:color w:val="CC7832"/>
          <w:lang w:eastAsia="ko-KR"/>
        </w:rPr>
        <w:t>null</w:t>
      </w:r>
      <w:r w:rsidRPr="00CB3C80">
        <w:rPr>
          <w:rFonts w:ascii="Courier New" w:eastAsia="굴림" w:hAnsi="Courier New" w:cs="Courier New"/>
          <w:color w:val="A9B7C6"/>
          <w:lang w:eastAsia="ko-KR"/>
        </w:rPr>
        <w:t>) {</w:t>
      </w:r>
      <w:r w:rsidRPr="00CB3C80">
        <w:rPr>
          <w:rFonts w:ascii="Courier New" w:eastAsia="굴림" w:hAnsi="Courier New" w:cs="Courier New"/>
          <w:color w:val="A9B7C6"/>
          <w:lang w:eastAsia="ko-KR"/>
        </w:rPr>
        <w:br/>
        <w:t xml:space="preserve">    Log.</w:t>
      </w:r>
      <w:r w:rsidRPr="00CB3C80">
        <w:rPr>
          <w:rFonts w:ascii="Courier New" w:eastAsia="굴림" w:hAnsi="Courier New" w:cs="Courier New"/>
          <w:i/>
          <w:iCs/>
          <w:color w:val="A9B7C6"/>
          <w:lang w:eastAsia="ko-KR"/>
        </w:rPr>
        <w:t>e</w:t>
      </w:r>
      <w:r w:rsidRPr="00CB3C80">
        <w:rPr>
          <w:rFonts w:ascii="Courier New" w:eastAsia="굴림" w:hAnsi="Courier New" w:cs="Courier New"/>
          <w:color w:val="A9B7C6"/>
          <w:lang w:eastAsia="ko-KR"/>
        </w:rPr>
        <w:t>(</w:t>
      </w:r>
      <w:r w:rsidRPr="00CB3C80">
        <w:rPr>
          <w:rFonts w:ascii="Courier New" w:eastAsia="굴림" w:hAnsi="Courier New" w:cs="Courier New"/>
          <w:color w:val="6A8759"/>
          <w:lang w:eastAsia="ko-KR"/>
        </w:rPr>
        <w:t>"ProductAdapter"</w:t>
      </w:r>
      <w:r w:rsidRPr="00CB3C80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CB3C80">
        <w:rPr>
          <w:rFonts w:ascii="Courier New" w:eastAsia="굴림" w:hAnsi="Courier New" w:cs="Courier New"/>
          <w:color w:val="6A8759"/>
          <w:lang w:eastAsia="ko-KR"/>
        </w:rPr>
        <w:t xml:space="preserve">"ProductData at position " </w:t>
      </w:r>
      <w:r w:rsidRPr="00CB3C80">
        <w:rPr>
          <w:rFonts w:ascii="Courier New" w:eastAsia="굴림" w:hAnsi="Courier New" w:cs="Courier New"/>
          <w:color w:val="A9B7C6"/>
          <w:lang w:eastAsia="ko-KR"/>
        </w:rPr>
        <w:t xml:space="preserve">+ position + </w:t>
      </w:r>
      <w:r w:rsidRPr="00CB3C80">
        <w:rPr>
          <w:rFonts w:ascii="Courier New" w:eastAsia="굴림" w:hAnsi="Courier New" w:cs="Courier New"/>
          <w:color w:val="6A8759"/>
          <w:lang w:eastAsia="ko-KR"/>
        </w:rPr>
        <w:t>" is null."</w:t>
      </w:r>
      <w:r w:rsidRPr="00CB3C80">
        <w:rPr>
          <w:rFonts w:ascii="Courier New" w:eastAsia="굴림" w:hAnsi="Courier New" w:cs="Courier New"/>
          <w:color w:val="A9B7C6"/>
          <w:lang w:eastAsia="ko-KR"/>
        </w:rPr>
        <w:t>)</w:t>
      </w:r>
      <w:r w:rsidRPr="00CB3C80">
        <w:rPr>
          <w:rFonts w:ascii="Courier New" w:eastAsia="굴림" w:hAnsi="Courier New" w:cs="Courier New"/>
          <w:color w:val="CC7832"/>
          <w:lang w:eastAsia="ko-KR"/>
        </w:rPr>
        <w:t>;</w:t>
      </w:r>
      <w:r w:rsidRPr="00CB3C80">
        <w:rPr>
          <w:rFonts w:ascii="Courier New" w:eastAsia="굴림" w:hAnsi="Courier New" w:cs="Courier New"/>
          <w:color w:val="CC7832"/>
          <w:lang w:eastAsia="ko-KR"/>
        </w:rPr>
        <w:br/>
      </w:r>
      <w:r w:rsidRPr="00CB3C80">
        <w:rPr>
          <w:rFonts w:ascii="Courier New" w:eastAsia="굴림" w:hAnsi="Courier New" w:cs="Courier New"/>
          <w:color w:val="A9B7C6"/>
          <w:lang w:eastAsia="ko-KR"/>
        </w:rPr>
        <w:t xml:space="preserve">} </w:t>
      </w:r>
      <w:r w:rsidRPr="00CB3C80">
        <w:rPr>
          <w:rFonts w:ascii="Courier New" w:eastAsia="굴림" w:hAnsi="Courier New" w:cs="Courier New"/>
          <w:color w:val="CC7832"/>
          <w:lang w:eastAsia="ko-KR"/>
        </w:rPr>
        <w:t xml:space="preserve">else </w:t>
      </w:r>
      <w:r w:rsidRPr="00CB3C80">
        <w:rPr>
          <w:rFonts w:ascii="Courier New" w:eastAsia="굴림" w:hAnsi="Courier New" w:cs="Courier New"/>
          <w:color w:val="A9B7C6"/>
          <w:lang w:eastAsia="ko-KR"/>
        </w:rPr>
        <w:t>{</w:t>
      </w:r>
      <w:r w:rsidRPr="00CB3C80">
        <w:rPr>
          <w:rFonts w:ascii="Courier New" w:eastAsia="굴림" w:hAnsi="Courier New" w:cs="Courier New"/>
          <w:color w:val="A9B7C6"/>
          <w:lang w:eastAsia="ko-KR"/>
        </w:rPr>
        <w:br/>
        <w:t xml:space="preserve">    </w:t>
      </w:r>
      <w:r w:rsidRPr="00CB3C80">
        <w:rPr>
          <w:rFonts w:ascii="Courier New" w:eastAsia="굴림" w:hAnsi="Courier New" w:cs="Courier New"/>
          <w:color w:val="808080"/>
          <w:lang w:eastAsia="ko-KR"/>
        </w:rPr>
        <w:t>// productData</w:t>
      </w:r>
      <w:r w:rsidRPr="00CB3C80">
        <w:rPr>
          <w:rFonts w:ascii="맑은 고딕" w:eastAsia="맑은 고딕" w:hAnsi="맑은 고딕" w:cs="Courier New" w:hint="eastAsia"/>
          <w:color w:val="808080"/>
          <w:lang w:eastAsia="ko-KR"/>
        </w:rPr>
        <w:t>가</w:t>
      </w:r>
      <w:r w:rsidRPr="00CB3C80">
        <w:rPr>
          <w:rFonts w:ascii="Courier New" w:eastAsia="굴림" w:hAnsi="Courier New" w:cs="Courier New"/>
          <w:color w:val="808080"/>
          <w:lang w:eastAsia="ko-KR"/>
        </w:rPr>
        <w:t xml:space="preserve"> null</w:t>
      </w:r>
      <w:r w:rsidRPr="00CB3C80">
        <w:rPr>
          <w:rFonts w:ascii="맑은 고딕" w:eastAsia="맑은 고딕" w:hAnsi="맑은 고딕" w:cs="Courier New" w:hint="eastAsia"/>
          <w:color w:val="808080"/>
          <w:lang w:eastAsia="ko-KR"/>
        </w:rPr>
        <w:t>이 아니면</w:t>
      </w:r>
      <w:r w:rsidRPr="00CB3C80">
        <w:rPr>
          <w:rFonts w:ascii="Courier New" w:eastAsia="굴림" w:hAnsi="Courier New" w:cs="Courier New"/>
          <w:color w:val="808080"/>
          <w:lang w:eastAsia="ko-KR"/>
        </w:rPr>
        <w:t xml:space="preserve">, </w:t>
      </w:r>
      <w:r w:rsidRPr="00CB3C80">
        <w:rPr>
          <w:rFonts w:ascii="맑은 고딕" w:eastAsia="맑은 고딕" w:hAnsi="맑은 고딕" w:cs="Courier New" w:hint="eastAsia"/>
          <w:color w:val="808080"/>
          <w:lang w:eastAsia="ko-KR"/>
        </w:rPr>
        <w:t>각 뷰에 데이터를 설정합니다</w:t>
      </w:r>
      <w:r w:rsidRPr="00CB3C80">
        <w:rPr>
          <w:rFonts w:ascii="Courier New" w:eastAsia="굴림" w:hAnsi="Courier New" w:cs="Courier New"/>
          <w:color w:val="808080"/>
          <w:lang w:eastAsia="ko-KR"/>
        </w:rPr>
        <w:t>.</w:t>
      </w:r>
      <w:r w:rsidRPr="00CB3C80">
        <w:rPr>
          <w:rFonts w:ascii="Courier New" w:eastAsia="굴림" w:hAnsi="Courier New" w:cs="Courier New"/>
          <w:color w:val="808080"/>
          <w:lang w:eastAsia="ko-KR"/>
        </w:rPr>
        <w:br/>
        <w:t xml:space="preserve">    </w:t>
      </w:r>
      <w:r w:rsidRPr="00CB3C80">
        <w:rPr>
          <w:rFonts w:ascii="Courier New" w:eastAsia="굴림" w:hAnsi="Courier New" w:cs="Courier New"/>
          <w:color w:val="A9B7C6"/>
          <w:lang w:eastAsia="ko-KR"/>
        </w:rPr>
        <w:t>Log.</w:t>
      </w:r>
      <w:r w:rsidRPr="00CB3C80">
        <w:rPr>
          <w:rFonts w:ascii="Courier New" w:eastAsia="굴림" w:hAnsi="Courier New" w:cs="Courier New"/>
          <w:i/>
          <w:iCs/>
          <w:color w:val="A9B7C6"/>
          <w:lang w:eastAsia="ko-KR"/>
        </w:rPr>
        <w:t>d</w:t>
      </w:r>
      <w:r w:rsidRPr="00CB3C80">
        <w:rPr>
          <w:rFonts w:ascii="Courier New" w:eastAsia="굴림" w:hAnsi="Courier New" w:cs="Courier New"/>
          <w:color w:val="A9B7C6"/>
          <w:lang w:eastAsia="ko-KR"/>
        </w:rPr>
        <w:t>(</w:t>
      </w:r>
      <w:r w:rsidRPr="00CB3C80">
        <w:rPr>
          <w:rFonts w:ascii="Courier New" w:eastAsia="굴림" w:hAnsi="Courier New" w:cs="Courier New"/>
          <w:color w:val="6A8759"/>
          <w:lang w:eastAsia="ko-KR"/>
        </w:rPr>
        <w:t>"ProductAdapter"</w:t>
      </w:r>
      <w:r w:rsidRPr="00CB3C80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CB3C80">
        <w:rPr>
          <w:rFonts w:ascii="Courier New" w:eastAsia="굴림" w:hAnsi="Courier New" w:cs="Courier New"/>
          <w:color w:val="6A8759"/>
          <w:lang w:eastAsia="ko-KR"/>
        </w:rPr>
        <w:t xml:space="preserve">"Displaying productData at position " </w:t>
      </w:r>
      <w:r w:rsidRPr="00CB3C80">
        <w:rPr>
          <w:rFonts w:ascii="Courier New" w:eastAsia="굴림" w:hAnsi="Courier New" w:cs="Courier New"/>
          <w:color w:val="A9B7C6"/>
          <w:lang w:eastAsia="ko-KR"/>
        </w:rPr>
        <w:t xml:space="preserve">+ position + </w:t>
      </w:r>
      <w:r w:rsidRPr="00CB3C80">
        <w:rPr>
          <w:rFonts w:ascii="Courier New" w:eastAsia="굴림" w:hAnsi="Courier New" w:cs="Courier New"/>
          <w:color w:val="6A8759"/>
          <w:lang w:eastAsia="ko-KR"/>
        </w:rPr>
        <w:t xml:space="preserve">": " </w:t>
      </w:r>
      <w:r w:rsidRPr="00CB3C80">
        <w:rPr>
          <w:rFonts w:ascii="Courier New" w:eastAsia="굴림" w:hAnsi="Courier New" w:cs="Courier New"/>
          <w:color w:val="A9B7C6"/>
          <w:lang w:eastAsia="ko-KR"/>
        </w:rPr>
        <w:t>+ productData.getProductName())</w:t>
      </w:r>
      <w:r w:rsidRPr="00CB3C80">
        <w:rPr>
          <w:rFonts w:ascii="Courier New" w:eastAsia="굴림" w:hAnsi="Courier New" w:cs="Courier New"/>
          <w:color w:val="CC7832"/>
          <w:lang w:eastAsia="ko-KR"/>
        </w:rPr>
        <w:t>;</w:t>
      </w:r>
      <w:r w:rsidRPr="00CB3C80">
        <w:rPr>
          <w:rFonts w:ascii="Courier New" w:eastAsia="굴림" w:hAnsi="Courier New" w:cs="Courier New"/>
          <w:color w:val="CC7832"/>
          <w:lang w:eastAsia="ko-KR"/>
        </w:rPr>
        <w:br/>
        <w:t xml:space="preserve">    </w:t>
      </w:r>
      <w:r w:rsidRPr="00CB3C80">
        <w:rPr>
          <w:rFonts w:ascii="Courier New" w:eastAsia="굴림" w:hAnsi="Courier New" w:cs="Courier New"/>
          <w:color w:val="A9B7C6"/>
          <w:lang w:eastAsia="ko-KR"/>
        </w:rPr>
        <w:t>holder.</w:t>
      </w:r>
      <w:r w:rsidRPr="00CB3C80">
        <w:rPr>
          <w:rFonts w:ascii="Courier New" w:eastAsia="굴림" w:hAnsi="Courier New" w:cs="Courier New"/>
          <w:color w:val="9876AA"/>
          <w:lang w:eastAsia="ko-KR"/>
        </w:rPr>
        <w:t>textViewProductName</w:t>
      </w:r>
      <w:r w:rsidRPr="00CB3C80">
        <w:rPr>
          <w:rFonts w:ascii="Courier New" w:eastAsia="굴림" w:hAnsi="Courier New" w:cs="Courier New"/>
          <w:color w:val="A9B7C6"/>
          <w:lang w:eastAsia="ko-KR"/>
        </w:rPr>
        <w:t>.setText(productData.getProductName())</w:t>
      </w:r>
      <w:r w:rsidRPr="00CB3C80">
        <w:rPr>
          <w:rFonts w:ascii="Courier New" w:eastAsia="굴림" w:hAnsi="Courier New" w:cs="Courier New"/>
          <w:color w:val="CC7832"/>
          <w:lang w:eastAsia="ko-KR"/>
        </w:rPr>
        <w:t>;</w:t>
      </w:r>
      <w:r w:rsidRPr="00CB3C80">
        <w:rPr>
          <w:rFonts w:ascii="Courier New" w:eastAsia="굴림" w:hAnsi="Courier New" w:cs="Courier New"/>
          <w:color w:val="CC7832"/>
          <w:lang w:eastAsia="ko-KR"/>
        </w:rPr>
        <w:br/>
        <w:t xml:space="preserve">    </w:t>
      </w:r>
      <w:r w:rsidRPr="00CB3C80">
        <w:rPr>
          <w:rFonts w:ascii="Courier New" w:eastAsia="굴림" w:hAnsi="Courier New" w:cs="Courier New"/>
          <w:color w:val="A9B7C6"/>
          <w:lang w:eastAsia="ko-KR"/>
        </w:rPr>
        <w:t>holder.</w:t>
      </w:r>
      <w:r w:rsidRPr="00CB3C80">
        <w:rPr>
          <w:rFonts w:ascii="Courier New" w:eastAsia="굴림" w:hAnsi="Courier New" w:cs="Courier New"/>
          <w:color w:val="9876AA"/>
          <w:lang w:eastAsia="ko-KR"/>
        </w:rPr>
        <w:t>textViewCategory</w:t>
      </w:r>
      <w:r w:rsidRPr="00CB3C80">
        <w:rPr>
          <w:rFonts w:ascii="Courier New" w:eastAsia="굴림" w:hAnsi="Courier New" w:cs="Courier New"/>
          <w:color w:val="A9B7C6"/>
          <w:lang w:eastAsia="ko-KR"/>
        </w:rPr>
        <w:t>.setText(productData.getProductCategory())</w:t>
      </w:r>
      <w:r w:rsidRPr="00CB3C80">
        <w:rPr>
          <w:rFonts w:ascii="Courier New" w:eastAsia="굴림" w:hAnsi="Courier New" w:cs="Courier New"/>
          <w:color w:val="CC7832"/>
          <w:lang w:eastAsia="ko-KR"/>
        </w:rPr>
        <w:t>;</w:t>
      </w:r>
      <w:r w:rsidRPr="00CB3C80">
        <w:rPr>
          <w:rFonts w:ascii="Courier New" w:eastAsia="굴림" w:hAnsi="Courier New" w:cs="Courier New"/>
          <w:color w:val="CC7832"/>
          <w:lang w:eastAsia="ko-KR"/>
        </w:rPr>
        <w:br/>
      </w:r>
      <w:r w:rsidRPr="00CB3C80">
        <w:rPr>
          <w:rFonts w:ascii="Courier New" w:eastAsia="굴림" w:hAnsi="Courier New" w:cs="Courier New"/>
          <w:color w:val="CC7832"/>
          <w:lang w:eastAsia="ko-KR"/>
        </w:rPr>
        <w:br/>
        <w:t xml:space="preserve">    </w:t>
      </w:r>
      <w:r w:rsidRPr="00CB3C80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CB3C80">
        <w:rPr>
          <w:rFonts w:ascii="맑은 고딕" w:eastAsia="맑은 고딕" w:hAnsi="맑은 고딕" w:cs="Courier New" w:hint="eastAsia"/>
          <w:color w:val="808080"/>
          <w:lang w:eastAsia="ko-KR"/>
        </w:rPr>
        <w:t>제품 이미지</w:t>
      </w:r>
      <w:r w:rsidRPr="00CB3C80">
        <w:rPr>
          <w:rFonts w:ascii="Courier New" w:eastAsia="굴림" w:hAnsi="Courier New" w:cs="Courier New"/>
          <w:color w:val="808080"/>
          <w:lang w:eastAsia="ko-KR"/>
        </w:rPr>
        <w:t xml:space="preserve"> URL</w:t>
      </w:r>
      <w:r w:rsidRPr="00CB3C80">
        <w:rPr>
          <w:rFonts w:ascii="맑은 고딕" w:eastAsia="맑은 고딕" w:hAnsi="맑은 고딕" w:cs="Courier New" w:hint="eastAsia"/>
          <w:color w:val="808080"/>
          <w:lang w:eastAsia="ko-KR"/>
        </w:rPr>
        <w:t>이</w:t>
      </w:r>
      <w:r w:rsidRPr="00CB3C80">
        <w:rPr>
          <w:rFonts w:ascii="Courier New" w:eastAsia="굴림" w:hAnsi="Courier New" w:cs="Courier New"/>
          <w:color w:val="808080"/>
          <w:lang w:eastAsia="ko-KR"/>
        </w:rPr>
        <w:t xml:space="preserve"> null</w:t>
      </w:r>
      <w:r w:rsidRPr="00CB3C80">
        <w:rPr>
          <w:rFonts w:ascii="맑은 고딕" w:eastAsia="맑은 고딕" w:hAnsi="맑은 고딕" w:cs="Courier New" w:hint="eastAsia"/>
          <w:color w:val="808080"/>
          <w:lang w:eastAsia="ko-KR"/>
        </w:rPr>
        <w:t>이 아니고 비어 있지 않으면 이미지를 로드합니다</w:t>
      </w:r>
      <w:r w:rsidRPr="00CB3C80">
        <w:rPr>
          <w:rFonts w:ascii="Courier New" w:eastAsia="굴림" w:hAnsi="Courier New" w:cs="Courier New"/>
          <w:color w:val="808080"/>
          <w:lang w:eastAsia="ko-KR"/>
        </w:rPr>
        <w:t>.</w:t>
      </w:r>
      <w:r w:rsidRPr="00CB3C80">
        <w:rPr>
          <w:rFonts w:ascii="Courier New" w:eastAsia="굴림" w:hAnsi="Courier New" w:cs="Courier New"/>
          <w:color w:val="808080"/>
          <w:lang w:eastAsia="ko-KR"/>
        </w:rPr>
        <w:br/>
        <w:t xml:space="preserve">    </w:t>
      </w:r>
      <w:r w:rsidRPr="00CB3C80">
        <w:rPr>
          <w:rFonts w:ascii="Courier New" w:eastAsia="굴림" w:hAnsi="Courier New" w:cs="Courier New"/>
          <w:color w:val="CC7832"/>
          <w:lang w:eastAsia="ko-KR"/>
        </w:rPr>
        <w:t xml:space="preserve">if </w:t>
      </w:r>
      <w:r w:rsidRPr="00CB3C80">
        <w:rPr>
          <w:rFonts w:ascii="Courier New" w:eastAsia="굴림" w:hAnsi="Courier New" w:cs="Courier New"/>
          <w:color w:val="A9B7C6"/>
          <w:lang w:eastAsia="ko-KR"/>
        </w:rPr>
        <w:t xml:space="preserve">(productData.getProductImage() != </w:t>
      </w:r>
      <w:r w:rsidRPr="00CB3C80">
        <w:rPr>
          <w:rFonts w:ascii="Courier New" w:eastAsia="굴림" w:hAnsi="Courier New" w:cs="Courier New"/>
          <w:color w:val="CC7832"/>
          <w:lang w:eastAsia="ko-KR"/>
        </w:rPr>
        <w:t xml:space="preserve">null </w:t>
      </w:r>
      <w:r w:rsidRPr="00CB3C80">
        <w:rPr>
          <w:rFonts w:ascii="Courier New" w:eastAsia="굴림" w:hAnsi="Courier New" w:cs="Courier New"/>
          <w:color w:val="A9B7C6"/>
          <w:lang w:eastAsia="ko-KR"/>
        </w:rPr>
        <w:t>&amp;&amp; !productData.getProductImage().isEmpty()) {</w:t>
      </w:r>
      <w:r w:rsidRPr="00CB3C80">
        <w:rPr>
          <w:rFonts w:ascii="Courier New" w:eastAsia="굴림" w:hAnsi="Courier New" w:cs="Courier New"/>
          <w:color w:val="A9B7C6"/>
          <w:lang w:eastAsia="ko-KR"/>
        </w:rPr>
        <w:br/>
        <w:t xml:space="preserve">        Glide.</w:t>
      </w:r>
      <w:r w:rsidRPr="00CB3C80">
        <w:rPr>
          <w:rFonts w:ascii="Courier New" w:eastAsia="굴림" w:hAnsi="Courier New" w:cs="Courier New"/>
          <w:i/>
          <w:iCs/>
          <w:color w:val="A9B7C6"/>
          <w:lang w:eastAsia="ko-KR"/>
        </w:rPr>
        <w:t>with</w:t>
      </w:r>
      <w:r w:rsidRPr="00CB3C80">
        <w:rPr>
          <w:rFonts w:ascii="Courier New" w:eastAsia="굴림" w:hAnsi="Courier New" w:cs="Courier New"/>
          <w:color w:val="A9B7C6"/>
          <w:lang w:eastAsia="ko-KR"/>
        </w:rPr>
        <w:t>(getContext())</w:t>
      </w:r>
      <w:r w:rsidRPr="00CB3C80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.load(productData.getProductImage())</w:t>
      </w:r>
      <w:r w:rsidRPr="00CB3C80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.placeholder(R.drawable.</w:t>
      </w:r>
      <w:r w:rsidRPr="00CB3C80">
        <w:rPr>
          <w:rFonts w:ascii="Courier New" w:eastAsia="굴림" w:hAnsi="Courier New" w:cs="Courier New"/>
          <w:i/>
          <w:iCs/>
          <w:color w:val="9876AA"/>
          <w:lang w:eastAsia="ko-KR"/>
        </w:rPr>
        <w:t>icon</w:t>
      </w:r>
      <w:r w:rsidRPr="00CB3C80">
        <w:rPr>
          <w:rFonts w:ascii="Courier New" w:eastAsia="굴림" w:hAnsi="Courier New" w:cs="Courier New"/>
          <w:color w:val="A9B7C6"/>
          <w:lang w:eastAsia="ko-KR"/>
        </w:rPr>
        <w:t>)</w:t>
      </w:r>
      <w:r w:rsidRPr="00CB3C80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.into(holder.</w:t>
      </w:r>
      <w:r w:rsidRPr="00CB3C80">
        <w:rPr>
          <w:rFonts w:ascii="Courier New" w:eastAsia="굴림" w:hAnsi="Courier New" w:cs="Courier New"/>
          <w:color w:val="9876AA"/>
          <w:lang w:eastAsia="ko-KR"/>
        </w:rPr>
        <w:t>imageViewProduct</w:t>
      </w:r>
      <w:r w:rsidRPr="00CB3C80">
        <w:rPr>
          <w:rFonts w:ascii="Courier New" w:eastAsia="굴림" w:hAnsi="Courier New" w:cs="Courier New"/>
          <w:color w:val="A9B7C6"/>
          <w:lang w:eastAsia="ko-KR"/>
        </w:rPr>
        <w:t>)</w:t>
      </w:r>
      <w:r w:rsidRPr="00CB3C80">
        <w:rPr>
          <w:rFonts w:ascii="Courier New" w:eastAsia="굴림" w:hAnsi="Courier New" w:cs="Courier New"/>
          <w:color w:val="CC7832"/>
          <w:lang w:eastAsia="ko-KR"/>
        </w:rPr>
        <w:t>;</w:t>
      </w:r>
      <w:r w:rsidRPr="00CB3C80">
        <w:rPr>
          <w:rFonts w:ascii="Courier New" w:eastAsia="굴림" w:hAnsi="Courier New" w:cs="Courier New"/>
          <w:color w:val="CC7832"/>
          <w:lang w:eastAsia="ko-KR"/>
        </w:rPr>
        <w:br/>
        <w:t xml:space="preserve">    </w:t>
      </w:r>
      <w:r w:rsidRPr="00CB3C80">
        <w:rPr>
          <w:rFonts w:ascii="Courier New" w:eastAsia="굴림" w:hAnsi="Courier New" w:cs="Courier New"/>
          <w:color w:val="A9B7C6"/>
          <w:lang w:eastAsia="ko-KR"/>
        </w:rPr>
        <w:t xml:space="preserve">} </w:t>
      </w:r>
      <w:r w:rsidRPr="00CB3C80">
        <w:rPr>
          <w:rFonts w:ascii="Courier New" w:eastAsia="굴림" w:hAnsi="Courier New" w:cs="Courier New"/>
          <w:color w:val="CC7832"/>
          <w:lang w:eastAsia="ko-KR"/>
        </w:rPr>
        <w:t xml:space="preserve">else </w:t>
      </w:r>
      <w:r w:rsidRPr="00CB3C80">
        <w:rPr>
          <w:rFonts w:ascii="Courier New" w:eastAsia="굴림" w:hAnsi="Courier New" w:cs="Courier New"/>
          <w:color w:val="A9B7C6"/>
          <w:lang w:eastAsia="ko-KR"/>
        </w:rPr>
        <w:t>{</w:t>
      </w:r>
      <w:r w:rsidRPr="00CB3C80">
        <w:rPr>
          <w:rFonts w:ascii="Courier New" w:eastAsia="굴림" w:hAnsi="Courier New" w:cs="Courier New"/>
          <w:color w:val="A9B7C6"/>
          <w:lang w:eastAsia="ko-KR"/>
        </w:rPr>
        <w:br/>
        <w:t xml:space="preserve">        </w:t>
      </w:r>
      <w:r w:rsidRPr="00CB3C80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CB3C80">
        <w:rPr>
          <w:rFonts w:ascii="맑은 고딕" w:eastAsia="맑은 고딕" w:hAnsi="맑은 고딕" w:cs="Courier New" w:hint="eastAsia"/>
          <w:color w:val="808080"/>
          <w:lang w:eastAsia="ko-KR"/>
        </w:rPr>
        <w:t>이미지</w:t>
      </w:r>
      <w:r w:rsidRPr="00CB3C80">
        <w:rPr>
          <w:rFonts w:ascii="Courier New" w:eastAsia="굴림" w:hAnsi="Courier New" w:cs="Courier New"/>
          <w:color w:val="808080"/>
          <w:lang w:eastAsia="ko-KR"/>
        </w:rPr>
        <w:t xml:space="preserve"> URL</w:t>
      </w:r>
      <w:r w:rsidRPr="00CB3C80">
        <w:rPr>
          <w:rFonts w:ascii="맑은 고딕" w:eastAsia="맑은 고딕" w:hAnsi="맑은 고딕" w:cs="Courier New" w:hint="eastAsia"/>
          <w:color w:val="808080"/>
          <w:lang w:eastAsia="ko-KR"/>
        </w:rPr>
        <w:t>이 없으면 기본 이미지를 설정합니다</w:t>
      </w:r>
      <w:r w:rsidRPr="00CB3C80">
        <w:rPr>
          <w:rFonts w:ascii="Courier New" w:eastAsia="굴림" w:hAnsi="Courier New" w:cs="Courier New"/>
          <w:color w:val="808080"/>
          <w:lang w:eastAsia="ko-KR"/>
        </w:rPr>
        <w:t>.</w:t>
      </w:r>
      <w:r w:rsidRPr="00CB3C80">
        <w:rPr>
          <w:rFonts w:ascii="Courier New" w:eastAsia="굴림" w:hAnsi="Courier New" w:cs="Courier New"/>
          <w:color w:val="808080"/>
          <w:lang w:eastAsia="ko-KR"/>
        </w:rPr>
        <w:br/>
        <w:t xml:space="preserve">        </w:t>
      </w:r>
      <w:r w:rsidRPr="00CB3C80">
        <w:rPr>
          <w:rFonts w:ascii="Courier New" w:eastAsia="굴림" w:hAnsi="Courier New" w:cs="Courier New"/>
          <w:color w:val="A9B7C6"/>
          <w:lang w:eastAsia="ko-KR"/>
        </w:rPr>
        <w:t>holder.</w:t>
      </w:r>
      <w:r w:rsidRPr="00CB3C80">
        <w:rPr>
          <w:rFonts w:ascii="Courier New" w:eastAsia="굴림" w:hAnsi="Courier New" w:cs="Courier New"/>
          <w:color w:val="9876AA"/>
          <w:lang w:eastAsia="ko-KR"/>
        </w:rPr>
        <w:t>imageViewProduct</w:t>
      </w:r>
      <w:r w:rsidRPr="00CB3C80">
        <w:rPr>
          <w:rFonts w:ascii="Courier New" w:eastAsia="굴림" w:hAnsi="Courier New" w:cs="Courier New"/>
          <w:color w:val="A9B7C6"/>
          <w:lang w:eastAsia="ko-KR"/>
        </w:rPr>
        <w:t>.setImageResource(R.drawable.</w:t>
      </w:r>
      <w:r w:rsidRPr="00CB3C80">
        <w:rPr>
          <w:rFonts w:ascii="Courier New" w:eastAsia="굴림" w:hAnsi="Courier New" w:cs="Courier New"/>
          <w:i/>
          <w:iCs/>
          <w:color w:val="9876AA"/>
          <w:lang w:eastAsia="ko-KR"/>
        </w:rPr>
        <w:t>icon</w:t>
      </w:r>
      <w:r w:rsidRPr="00CB3C80">
        <w:rPr>
          <w:rFonts w:ascii="Courier New" w:eastAsia="굴림" w:hAnsi="Courier New" w:cs="Courier New"/>
          <w:color w:val="A9B7C6"/>
          <w:lang w:eastAsia="ko-KR"/>
        </w:rPr>
        <w:t>)</w:t>
      </w:r>
      <w:r w:rsidRPr="00CB3C80">
        <w:rPr>
          <w:rFonts w:ascii="Courier New" w:eastAsia="굴림" w:hAnsi="Courier New" w:cs="Courier New"/>
          <w:color w:val="CC7832"/>
          <w:lang w:eastAsia="ko-KR"/>
        </w:rPr>
        <w:t>;</w:t>
      </w:r>
      <w:r w:rsidRPr="00CB3C80">
        <w:rPr>
          <w:rFonts w:ascii="Courier New" w:eastAsia="굴림" w:hAnsi="Courier New" w:cs="Courier New"/>
          <w:color w:val="CC7832"/>
          <w:lang w:eastAsia="ko-KR"/>
        </w:rPr>
        <w:br/>
        <w:t xml:space="preserve">        </w:t>
      </w:r>
      <w:r w:rsidRPr="00CB3C80">
        <w:rPr>
          <w:rFonts w:ascii="Courier New" w:eastAsia="굴림" w:hAnsi="Courier New" w:cs="Courier New"/>
          <w:color w:val="A9B7C6"/>
          <w:lang w:eastAsia="ko-KR"/>
        </w:rPr>
        <w:t>Log.</w:t>
      </w:r>
      <w:r w:rsidRPr="00CB3C80">
        <w:rPr>
          <w:rFonts w:ascii="Courier New" w:eastAsia="굴림" w:hAnsi="Courier New" w:cs="Courier New"/>
          <w:i/>
          <w:iCs/>
          <w:color w:val="A9B7C6"/>
          <w:lang w:eastAsia="ko-KR"/>
        </w:rPr>
        <w:t>d</w:t>
      </w:r>
      <w:r w:rsidRPr="00CB3C80">
        <w:rPr>
          <w:rFonts w:ascii="Courier New" w:eastAsia="굴림" w:hAnsi="Courier New" w:cs="Courier New"/>
          <w:color w:val="A9B7C6"/>
          <w:lang w:eastAsia="ko-KR"/>
        </w:rPr>
        <w:t>(</w:t>
      </w:r>
      <w:r w:rsidRPr="00CB3C80">
        <w:rPr>
          <w:rFonts w:ascii="Courier New" w:eastAsia="굴림" w:hAnsi="Courier New" w:cs="Courier New"/>
          <w:color w:val="6A8759"/>
          <w:lang w:eastAsia="ko-KR"/>
        </w:rPr>
        <w:t>"ProductAdapter"</w:t>
      </w:r>
      <w:r w:rsidRPr="00CB3C80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CB3C80">
        <w:rPr>
          <w:rFonts w:ascii="Courier New" w:eastAsia="굴림" w:hAnsi="Courier New" w:cs="Courier New"/>
          <w:color w:val="6A8759"/>
          <w:lang w:eastAsia="ko-KR"/>
        </w:rPr>
        <w:t xml:space="preserve">"No image URL provided for productData at position " </w:t>
      </w:r>
      <w:r w:rsidRPr="00CB3C80">
        <w:rPr>
          <w:rFonts w:ascii="Courier New" w:eastAsia="굴림" w:hAnsi="Courier New" w:cs="Courier New"/>
          <w:color w:val="A9B7C6"/>
          <w:lang w:eastAsia="ko-KR"/>
        </w:rPr>
        <w:t>+ position)</w:t>
      </w:r>
      <w:r w:rsidRPr="00CB3C80">
        <w:rPr>
          <w:rFonts w:ascii="Courier New" w:eastAsia="굴림" w:hAnsi="Courier New" w:cs="Courier New"/>
          <w:color w:val="CC7832"/>
          <w:lang w:eastAsia="ko-KR"/>
        </w:rPr>
        <w:t>;</w:t>
      </w:r>
      <w:r w:rsidRPr="00CB3C80">
        <w:rPr>
          <w:rFonts w:ascii="Courier New" w:eastAsia="굴림" w:hAnsi="Courier New" w:cs="Courier New"/>
          <w:color w:val="CC7832"/>
          <w:lang w:eastAsia="ko-KR"/>
        </w:rPr>
        <w:br/>
        <w:t xml:space="preserve">    </w:t>
      </w:r>
      <w:r w:rsidRPr="00CB3C80">
        <w:rPr>
          <w:rFonts w:ascii="Courier New" w:eastAsia="굴림" w:hAnsi="Courier New" w:cs="Courier New"/>
          <w:color w:val="A9B7C6"/>
          <w:lang w:eastAsia="ko-KR"/>
        </w:rPr>
        <w:t>}</w:t>
      </w:r>
      <w:r w:rsidRPr="00CB3C80">
        <w:rPr>
          <w:rFonts w:ascii="Courier New" w:eastAsia="굴림" w:hAnsi="Courier New" w:cs="Courier New"/>
          <w:color w:val="A9B7C6"/>
          <w:lang w:eastAsia="ko-KR"/>
        </w:rPr>
        <w:br/>
        <w:t>}</w:t>
      </w:r>
    </w:p>
    <w:p w14:paraId="1FBFB8FE" w14:textId="77777777" w:rsidR="00306E4C" w:rsidRPr="0008150E" w:rsidRDefault="00306E4C" w:rsidP="00306E4C">
      <w:pPr>
        <w:ind w:firstLineChars="200" w:firstLine="400"/>
        <w:rPr>
          <w:lang w:eastAsia="ko-KR"/>
        </w:rPr>
      </w:pPr>
    </w:p>
    <w:p w14:paraId="1928B7DA" w14:textId="77777777" w:rsidR="00306E4C" w:rsidRDefault="00306E4C" w:rsidP="00306E4C">
      <w:pPr>
        <w:pStyle w:val="af1"/>
        <w:numPr>
          <w:ilvl w:val="0"/>
          <w:numId w:val="40"/>
        </w:numPr>
        <w:ind w:leftChars="0"/>
        <w:rPr>
          <w:lang w:eastAsia="ko-KR"/>
        </w:rPr>
      </w:pPr>
      <w:r w:rsidRPr="005032E4">
        <w:rPr>
          <w:rFonts w:hint="eastAsia"/>
          <w:sz w:val="22"/>
          <w:szCs w:val="22"/>
          <w:lang w:eastAsia="ko-KR"/>
        </w:rPr>
        <w:t>상품</w:t>
      </w:r>
      <w:r w:rsidRPr="005032E4">
        <w:rPr>
          <w:rFonts w:hint="eastAsia"/>
          <w:sz w:val="22"/>
          <w:szCs w:val="22"/>
          <w:lang w:eastAsia="ko-KR"/>
        </w:rPr>
        <w:t xml:space="preserve"> </w:t>
      </w:r>
      <w:r w:rsidRPr="005032E4">
        <w:rPr>
          <w:rFonts w:hint="eastAsia"/>
          <w:sz w:val="22"/>
          <w:szCs w:val="22"/>
          <w:lang w:eastAsia="ko-KR"/>
        </w:rPr>
        <w:t>수정</w:t>
      </w:r>
      <w:r w:rsidRPr="005032E4">
        <w:rPr>
          <w:rFonts w:hint="eastAsia"/>
          <w:sz w:val="22"/>
          <w:szCs w:val="22"/>
          <w:lang w:eastAsia="ko-KR"/>
        </w:rPr>
        <w:t xml:space="preserve"> </w:t>
      </w:r>
      <w:r w:rsidRPr="005032E4">
        <w:rPr>
          <w:rFonts w:hint="eastAsia"/>
          <w:sz w:val="22"/>
          <w:szCs w:val="22"/>
          <w:lang w:eastAsia="ko-KR"/>
        </w:rPr>
        <w:t>및</w:t>
      </w:r>
      <w:r w:rsidRPr="005032E4">
        <w:rPr>
          <w:rFonts w:hint="eastAsia"/>
          <w:sz w:val="22"/>
          <w:szCs w:val="22"/>
          <w:lang w:eastAsia="ko-KR"/>
        </w:rPr>
        <w:t xml:space="preserve"> </w:t>
      </w:r>
      <w:r w:rsidRPr="005032E4">
        <w:rPr>
          <w:rFonts w:hint="eastAsia"/>
          <w:sz w:val="22"/>
          <w:szCs w:val="22"/>
          <w:lang w:eastAsia="ko-KR"/>
        </w:rPr>
        <w:t>삭제</w:t>
      </w:r>
      <w:r w:rsidRPr="005032E4">
        <w:rPr>
          <w:rFonts w:hint="eastAsia"/>
          <w:sz w:val="22"/>
          <w:szCs w:val="22"/>
          <w:lang w:eastAsia="ko-KR"/>
        </w:rPr>
        <w:t>:</w:t>
      </w:r>
    </w:p>
    <w:p w14:paraId="4A21D5ED" w14:textId="77777777" w:rsidR="00306E4C" w:rsidRDefault="00306E4C" w:rsidP="00306E4C">
      <w:pPr>
        <w:ind w:firstLineChars="200" w:firstLine="400"/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0F18B3A0" w14:textId="77777777" w:rsidR="00306E4C" w:rsidRDefault="00306E4C" w:rsidP="00306E4C">
      <w:pPr>
        <w:ind w:leftChars="100" w:left="200" w:firstLineChars="100" w:firstLine="200"/>
        <w:rPr>
          <w:lang w:eastAsia="ko-KR"/>
        </w:rPr>
      </w:pPr>
      <w:r w:rsidRPr="008803F0">
        <w:rPr>
          <w:rFonts w:hint="eastAsia"/>
          <w:lang w:eastAsia="ko-KR"/>
        </w:rPr>
        <w:t>ⅰ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AdminProductEditActivity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>, Intent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상품수정은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설명하겠습니다</w:t>
      </w:r>
      <w:r>
        <w:rPr>
          <w:rFonts w:hint="eastAsia"/>
          <w:lang w:eastAsia="ko-KR"/>
        </w:rPr>
        <w:t>.</w:t>
      </w:r>
    </w:p>
    <w:p w14:paraId="41AFC263" w14:textId="77777777" w:rsidR="00306E4C" w:rsidRDefault="00306E4C" w:rsidP="00306E4C">
      <w:pPr>
        <w:ind w:leftChars="100" w:left="200" w:firstLineChars="100" w:firstLine="200"/>
        <w:rPr>
          <w:lang w:eastAsia="ko-KR"/>
        </w:rPr>
      </w:pPr>
      <w:r w:rsidRPr="008803F0">
        <w:rPr>
          <w:rFonts w:hint="eastAsia"/>
          <w:lang w:eastAsia="ko-KR"/>
        </w:rPr>
        <w:t>ⅱ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AlertDialog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긍정적인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응답을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Firestore </w:t>
      </w:r>
      <w:r>
        <w:rPr>
          <w:rFonts w:hint="eastAsia"/>
          <w:lang w:eastAsia="ko-KR"/>
        </w:rPr>
        <w:t>데이터베이스에서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삭제합니다</w:t>
      </w:r>
      <w:r>
        <w:rPr>
          <w:rFonts w:hint="eastAsia"/>
          <w:lang w:eastAsia="ko-KR"/>
        </w:rPr>
        <w:t>.</w:t>
      </w:r>
    </w:p>
    <w:p w14:paraId="0EC131D3" w14:textId="77777777" w:rsidR="00306E4C" w:rsidRDefault="00306E4C" w:rsidP="00306E4C">
      <w:pPr>
        <w:rPr>
          <w:lang w:eastAsia="ko-KR"/>
        </w:rPr>
      </w:pPr>
      <w:r w:rsidRPr="00466202">
        <w:rPr>
          <w:rFonts w:hint="eastAsia"/>
          <w:i/>
          <w:iCs/>
          <w:sz w:val="22"/>
          <w:szCs w:val="22"/>
          <w:lang w:eastAsia="ko-KR"/>
        </w:rPr>
        <w:t>추가</w:t>
      </w:r>
      <w:r w:rsidRPr="00466202">
        <w:rPr>
          <w:rFonts w:hint="eastAsia"/>
          <w:i/>
          <w:iCs/>
          <w:sz w:val="22"/>
          <w:szCs w:val="22"/>
          <w:lang w:eastAsia="ko-KR"/>
        </w:rPr>
        <w:t xml:space="preserve"> </w:t>
      </w:r>
      <w:r w:rsidRPr="00466202">
        <w:rPr>
          <w:rFonts w:hint="eastAsia"/>
          <w:i/>
          <w:iCs/>
          <w:sz w:val="22"/>
          <w:szCs w:val="22"/>
          <w:lang w:eastAsia="ko-KR"/>
        </w:rPr>
        <w:t>기능</w:t>
      </w:r>
      <w:r w:rsidRPr="00466202">
        <w:rPr>
          <w:rFonts w:hint="eastAsia"/>
          <w:sz w:val="22"/>
          <w:szCs w:val="22"/>
          <w:lang w:eastAsia="ko-KR"/>
        </w:rPr>
        <w:t>:</w:t>
      </w:r>
    </w:p>
    <w:p w14:paraId="24A127AC" w14:textId="77777777" w:rsidR="00306E4C" w:rsidRDefault="00306E4C" w:rsidP="00306E4C">
      <w:pPr>
        <w:ind w:firstLineChars="200" w:firstLine="400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rFonts w:hint="eastAsia"/>
          <w:lang w:eastAsia="ko-KR"/>
        </w:rPr>
        <w:t>성능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최적화</w:t>
      </w:r>
      <w:r>
        <w:rPr>
          <w:rFonts w:hint="eastAsia"/>
          <w:lang w:eastAsia="ko-KR"/>
        </w:rPr>
        <w:t>:</w:t>
      </w:r>
    </w:p>
    <w:p w14:paraId="557BB7EA" w14:textId="77777777" w:rsidR="00306E4C" w:rsidRDefault="00306E4C" w:rsidP="00306E4C">
      <w:pPr>
        <w:ind w:firstLineChars="360" w:firstLine="720"/>
        <w:rPr>
          <w:lang w:eastAsia="ko-KR"/>
        </w:rPr>
      </w:pPr>
      <w:r>
        <w:rPr>
          <w:rFonts w:hint="eastAsia"/>
          <w:lang w:eastAsia="ko-KR"/>
        </w:rPr>
        <w:t xml:space="preserve">ViewHolder </w:t>
      </w:r>
      <w:r>
        <w:rPr>
          <w:rFonts w:hint="eastAsia"/>
          <w:lang w:eastAsia="ko-KR"/>
        </w:rPr>
        <w:t>패턴을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재사용성을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스크롤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향상시킵니다</w:t>
      </w:r>
      <w:r>
        <w:rPr>
          <w:rFonts w:hint="eastAsia"/>
          <w:lang w:eastAsia="ko-KR"/>
        </w:rPr>
        <w:t xml:space="preserve">. </w:t>
      </w:r>
    </w:p>
    <w:p w14:paraId="064B8253" w14:textId="77777777" w:rsidR="00306E4C" w:rsidRDefault="00306E4C" w:rsidP="00306E4C">
      <w:pPr>
        <w:ind w:firstLineChars="360" w:firstLine="720"/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요소를</w:t>
      </w:r>
      <w:r>
        <w:rPr>
          <w:rFonts w:hint="eastAsia"/>
          <w:lang w:eastAsia="ko-KR"/>
        </w:rPr>
        <w:t xml:space="preserve"> ViewHolder </w:t>
      </w:r>
      <w:r>
        <w:rPr>
          <w:rFonts w:hint="eastAsia"/>
          <w:lang w:eastAsia="ko-KR"/>
        </w:rPr>
        <w:t>객체에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캐시하여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불필요한</w:t>
      </w:r>
      <w:r>
        <w:rPr>
          <w:rFonts w:hint="eastAsia"/>
          <w:lang w:eastAsia="ko-KR"/>
        </w:rPr>
        <w:t xml:space="preserve"> findViewById() </w:t>
      </w:r>
      <w:r>
        <w:rPr>
          <w:rFonts w:hint="eastAsia"/>
          <w:lang w:eastAsia="ko-KR"/>
        </w:rPr>
        <w:t>호출을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줄입니다</w:t>
      </w:r>
      <w:r>
        <w:rPr>
          <w:rFonts w:hint="eastAsia"/>
          <w:lang w:eastAsia="ko-KR"/>
        </w:rPr>
        <w:t>.</w:t>
      </w:r>
    </w:p>
    <w:p w14:paraId="19D3565D" w14:textId="77777777" w:rsidR="00306E4C" w:rsidRDefault="00306E4C" w:rsidP="00306E4C">
      <w:pPr>
        <w:ind w:firstLineChars="200" w:firstLine="400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피드백</w:t>
      </w:r>
      <w:r>
        <w:rPr>
          <w:rFonts w:hint="eastAsia"/>
          <w:lang w:eastAsia="ko-KR"/>
        </w:rPr>
        <w:t>:</w:t>
      </w:r>
    </w:p>
    <w:p w14:paraId="5BA4E7B4" w14:textId="77777777" w:rsidR="00306E4C" w:rsidRDefault="00306E4C" w:rsidP="00306E4C">
      <w:pPr>
        <w:ind w:firstLineChars="360" w:firstLine="720"/>
        <w:rPr>
          <w:lang w:eastAsia="ko-KR"/>
        </w:rPr>
      </w:pP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관리자행동을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AlertDialog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사용합니다</w:t>
      </w:r>
      <w:r>
        <w:rPr>
          <w:rFonts w:hint="eastAsia"/>
          <w:lang w:eastAsia="ko-KR"/>
        </w:rPr>
        <w:t>.</w:t>
      </w:r>
    </w:p>
    <w:p w14:paraId="6059CDE3" w14:textId="77777777" w:rsidR="00306E4C" w:rsidRDefault="00306E4C" w:rsidP="00306E4C">
      <w:pPr>
        <w:ind w:left="720"/>
        <w:rPr>
          <w:lang w:eastAsia="ko-KR"/>
        </w:rPr>
      </w:pP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Toast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즉각적인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피드백을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제공합니다</w:t>
      </w:r>
      <w:r>
        <w:rPr>
          <w:rFonts w:hint="eastAsia"/>
          <w:lang w:eastAsia="ko-KR"/>
        </w:rPr>
        <w:t>.</w:t>
      </w:r>
    </w:p>
    <w:p w14:paraId="703C7413" w14:textId="77777777" w:rsidR="00306E4C" w:rsidRDefault="00306E4C" w:rsidP="00306E4C">
      <w:pPr>
        <w:rPr>
          <w:lang w:eastAsia="ko-KR"/>
        </w:rPr>
      </w:pPr>
      <w:r w:rsidRPr="00466202">
        <w:rPr>
          <w:rFonts w:hint="eastAsia"/>
          <w:i/>
          <w:iCs/>
          <w:sz w:val="22"/>
          <w:szCs w:val="22"/>
          <w:lang w:eastAsia="ko-KR"/>
        </w:rPr>
        <w:t>기술</w:t>
      </w:r>
      <w:r w:rsidRPr="00466202">
        <w:rPr>
          <w:rFonts w:hint="eastAsia"/>
          <w:i/>
          <w:iCs/>
          <w:sz w:val="22"/>
          <w:szCs w:val="22"/>
          <w:lang w:eastAsia="ko-KR"/>
        </w:rPr>
        <w:t xml:space="preserve"> </w:t>
      </w:r>
      <w:r w:rsidRPr="00466202">
        <w:rPr>
          <w:rFonts w:hint="eastAsia"/>
          <w:i/>
          <w:iCs/>
          <w:sz w:val="22"/>
          <w:szCs w:val="22"/>
          <w:lang w:eastAsia="ko-KR"/>
        </w:rPr>
        <w:t>스택</w:t>
      </w:r>
      <w:r w:rsidRPr="00466202">
        <w:rPr>
          <w:rFonts w:hint="eastAsia"/>
          <w:sz w:val="22"/>
          <w:szCs w:val="22"/>
          <w:lang w:eastAsia="ko-KR"/>
        </w:rPr>
        <w:t>:</w:t>
      </w:r>
    </w:p>
    <w:p w14:paraId="5A3DEB58" w14:textId="77777777" w:rsidR="00306E4C" w:rsidRDefault="00306E4C" w:rsidP="00306E4C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 xml:space="preserve">-Android SDK: </w:t>
      </w:r>
      <w:r>
        <w:rPr>
          <w:rFonts w:hint="eastAsia"/>
          <w:lang w:eastAsia="ko-KR"/>
        </w:rPr>
        <w:t>앱의</w:t>
      </w:r>
      <w:r>
        <w:rPr>
          <w:rFonts w:hint="eastAsia"/>
          <w:lang w:eastAsia="ko-KR"/>
        </w:rPr>
        <w:t xml:space="preserve"> UI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상호작용을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관리합니다</w:t>
      </w:r>
      <w:r>
        <w:rPr>
          <w:rFonts w:hint="eastAsia"/>
          <w:lang w:eastAsia="ko-KR"/>
        </w:rPr>
        <w:t>.</w:t>
      </w:r>
    </w:p>
    <w:p w14:paraId="147A8549" w14:textId="77777777" w:rsidR="00306E4C" w:rsidRDefault="00306E4C" w:rsidP="00306E4C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 xml:space="preserve">-Glide: </w:t>
      </w:r>
      <w:r>
        <w:rPr>
          <w:rFonts w:hint="eastAsia"/>
          <w:lang w:eastAsia="ko-KR"/>
        </w:rPr>
        <w:t>효율적인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라이브러리입니다</w:t>
      </w:r>
      <w:r>
        <w:rPr>
          <w:rFonts w:hint="eastAsia"/>
          <w:lang w:eastAsia="ko-KR"/>
        </w:rPr>
        <w:t>.</w:t>
      </w:r>
    </w:p>
    <w:p w14:paraId="3B57EDBA" w14:textId="77777777" w:rsidR="00306E4C" w:rsidRDefault="00306E4C" w:rsidP="00306E4C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 xml:space="preserve">-Firebase Firestore: </w:t>
      </w:r>
      <w:r>
        <w:rPr>
          <w:rFonts w:hint="eastAsia"/>
          <w:lang w:eastAsia="ko-KR"/>
        </w:rPr>
        <w:t>클라우드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데이터베이스를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관리합니다</w:t>
      </w:r>
      <w:r>
        <w:rPr>
          <w:rFonts w:hint="eastAsia"/>
          <w:lang w:eastAsia="ko-KR"/>
        </w:rPr>
        <w:t>.</w:t>
      </w:r>
    </w:p>
    <w:p w14:paraId="3747D8DB" w14:textId="77777777" w:rsidR="00306E4C" w:rsidRDefault="00306E4C" w:rsidP="00306E4C">
      <w:pPr>
        <w:ind w:firstLineChars="100" w:firstLine="200"/>
        <w:rPr>
          <w:lang w:eastAsia="ko-KR"/>
        </w:rPr>
      </w:pPr>
    </w:p>
    <w:p w14:paraId="5A570CB1" w14:textId="77777777" w:rsidR="00306E4C" w:rsidRDefault="00306E4C" w:rsidP="00306E4C">
      <w:pPr>
        <w:rPr>
          <w:lang w:eastAsia="ko-KR"/>
        </w:rPr>
      </w:pPr>
      <w:r w:rsidRPr="00466202">
        <w:rPr>
          <w:rFonts w:hint="eastAsia"/>
          <w:i/>
          <w:iCs/>
          <w:sz w:val="22"/>
          <w:szCs w:val="22"/>
          <w:lang w:eastAsia="ko-KR"/>
        </w:rPr>
        <w:t>기능설명</w:t>
      </w:r>
      <w:r w:rsidRPr="00466202">
        <w:rPr>
          <w:rFonts w:hint="eastAsia"/>
          <w:i/>
          <w:iCs/>
          <w:sz w:val="22"/>
          <w:szCs w:val="22"/>
          <w:lang w:eastAsia="ko-KR"/>
        </w:rPr>
        <w:t xml:space="preserve"> </w:t>
      </w:r>
      <w:r w:rsidRPr="00466202">
        <w:rPr>
          <w:rFonts w:hint="eastAsia"/>
          <w:i/>
          <w:iCs/>
          <w:sz w:val="22"/>
          <w:szCs w:val="22"/>
          <w:lang w:eastAsia="ko-KR"/>
        </w:rPr>
        <w:t>결론</w:t>
      </w:r>
      <w:r>
        <w:rPr>
          <w:rFonts w:hint="eastAsia"/>
          <w:lang w:eastAsia="ko-KR"/>
        </w:rPr>
        <w:t xml:space="preserve">: </w:t>
      </w:r>
    </w:p>
    <w:p w14:paraId="588ED8E9" w14:textId="77777777" w:rsidR="00306E4C" w:rsidRDefault="00306E4C" w:rsidP="00306E4C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쉽게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효율적인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원활하게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지원합니다</w:t>
      </w:r>
      <w:r>
        <w:rPr>
          <w:rFonts w:hint="eastAsia"/>
          <w:lang w:eastAsia="ko-KR"/>
        </w:rPr>
        <w:t>.</w:t>
      </w:r>
    </w:p>
    <w:p w14:paraId="7B245116" w14:textId="77777777" w:rsidR="00306E4C" w:rsidRPr="00E95B73" w:rsidRDefault="00306E4C" w:rsidP="00306E4C">
      <w:pPr>
        <w:rPr>
          <w:lang w:eastAsia="ko-KR"/>
        </w:rPr>
      </w:pPr>
    </w:p>
    <w:p w14:paraId="3B47AF28" w14:textId="77777777" w:rsidR="00306E4C" w:rsidRPr="00730DCD" w:rsidRDefault="00306E4C" w:rsidP="00306E4C">
      <w:pPr>
        <w:rPr>
          <w:lang w:eastAsia="ko-KR"/>
        </w:rPr>
      </w:pPr>
    </w:p>
    <w:p w14:paraId="4817563E" w14:textId="77777777" w:rsidR="00306E4C" w:rsidRDefault="00306E4C" w:rsidP="00306E4C">
      <w:pPr>
        <w:pStyle w:val="5"/>
        <w:keepNext w:val="0"/>
        <w:keepLines/>
        <w:spacing w:after="120"/>
        <w:ind w:left="200" w:right="200" w:firstLine="0"/>
        <w:rPr>
          <w:lang w:eastAsia="ko-KR"/>
        </w:rPr>
      </w:pP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425451A7" w14:textId="77777777" w:rsidR="00306E4C" w:rsidRDefault="00306E4C" w:rsidP="00306E4C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기능은</w:t>
      </w:r>
      <w:r>
        <w:rPr>
          <w:rFonts w:hint="eastAsia"/>
          <w:lang w:eastAsia="ko-KR"/>
        </w:rPr>
        <w:t xml:space="preserve"> Firebase Firestore </w:t>
      </w:r>
      <w:r>
        <w:rPr>
          <w:rFonts w:hint="eastAsia"/>
          <w:lang w:eastAsia="ko-KR"/>
        </w:rPr>
        <w:t>데이터베이스와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구현되며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수행되며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실시간으로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</w:p>
    <w:p w14:paraId="37CD584C" w14:textId="77777777" w:rsidR="00306E4C" w:rsidRDefault="00306E4C" w:rsidP="00306E4C">
      <w:pPr>
        <w:rPr>
          <w:lang w:eastAsia="ko-KR"/>
        </w:rPr>
      </w:pPr>
    </w:p>
    <w:p w14:paraId="5BC13346" w14:textId="77777777" w:rsidR="00306E4C" w:rsidRPr="008C5CC3" w:rsidRDefault="00306E4C" w:rsidP="00306E4C">
      <w:pPr>
        <w:rPr>
          <w:b/>
          <w:lang w:eastAsia="ko-KR"/>
        </w:rPr>
      </w:pPr>
      <w:r w:rsidRPr="008C5CC3">
        <w:rPr>
          <w:rFonts w:hint="eastAsia"/>
          <w:b/>
          <w:sz w:val="24"/>
          <w:lang w:eastAsia="ko-KR"/>
        </w:rPr>
        <w:t>기능</w:t>
      </w:r>
      <w:r w:rsidRPr="008C5CC3">
        <w:rPr>
          <w:rFonts w:hint="eastAsia"/>
          <w:b/>
          <w:sz w:val="24"/>
          <w:lang w:eastAsia="ko-KR"/>
        </w:rPr>
        <w:t xml:space="preserve"> </w:t>
      </w:r>
      <w:r w:rsidRPr="008C5CC3">
        <w:rPr>
          <w:rFonts w:hint="eastAsia"/>
          <w:b/>
          <w:sz w:val="24"/>
          <w:lang w:eastAsia="ko-KR"/>
        </w:rPr>
        <w:t>구현</w:t>
      </w:r>
      <w:r w:rsidRPr="008C5CC3">
        <w:rPr>
          <w:rFonts w:hint="eastAsia"/>
          <w:b/>
          <w:sz w:val="24"/>
          <w:lang w:eastAsia="ko-KR"/>
        </w:rPr>
        <w:t xml:space="preserve"> </w:t>
      </w:r>
      <w:r w:rsidRPr="008C5CC3">
        <w:rPr>
          <w:rFonts w:hint="eastAsia"/>
          <w:b/>
          <w:sz w:val="24"/>
          <w:lang w:eastAsia="ko-KR"/>
        </w:rPr>
        <w:t>방법</w:t>
      </w:r>
    </w:p>
    <w:p w14:paraId="1DD8F234" w14:textId="77777777" w:rsidR="00306E4C" w:rsidRPr="005032E4" w:rsidRDefault="00306E4C" w:rsidP="00306E4C">
      <w:pPr>
        <w:pStyle w:val="af1"/>
        <w:numPr>
          <w:ilvl w:val="0"/>
          <w:numId w:val="43"/>
        </w:numPr>
        <w:ind w:leftChars="0"/>
        <w:rPr>
          <w:sz w:val="18"/>
          <w:szCs w:val="18"/>
          <w:lang w:eastAsia="ko-KR"/>
        </w:rPr>
      </w:pPr>
      <w:r w:rsidRPr="005032E4">
        <w:rPr>
          <w:rFonts w:hint="eastAsia"/>
          <w:sz w:val="22"/>
          <w:lang w:eastAsia="ko-KR"/>
        </w:rPr>
        <w:t>사용자</w:t>
      </w:r>
      <w:r w:rsidRPr="005032E4">
        <w:rPr>
          <w:rFonts w:hint="eastAsia"/>
          <w:sz w:val="22"/>
          <w:lang w:eastAsia="ko-KR"/>
        </w:rPr>
        <w:t xml:space="preserve"> </w:t>
      </w:r>
      <w:r w:rsidRPr="005032E4">
        <w:rPr>
          <w:rFonts w:hint="eastAsia"/>
          <w:sz w:val="22"/>
          <w:lang w:eastAsia="ko-KR"/>
        </w:rPr>
        <w:t>인터페이스</w:t>
      </w:r>
    </w:p>
    <w:p w14:paraId="26D06C57" w14:textId="77777777" w:rsidR="00306E4C" w:rsidRDefault="00306E4C" w:rsidP="00306E4C">
      <w:pPr>
        <w:ind w:leftChars="200" w:left="400"/>
        <w:rPr>
          <w:lang w:eastAsia="ko-KR"/>
        </w:rPr>
      </w:pPr>
      <w:r>
        <w:rPr>
          <w:rFonts w:hint="eastAsia"/>
          <w:lang w:eastAsia="ko-KR"/>
        </w:rPr>
        <w:t>관리자는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애플리케이션의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수정하고자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선택된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채워집니다</w:t>
      </w:r>
      <w:r>
        <w:rPr>
          <w:rFonts w:hint="eastAsia"/>
          <w:lang w:eastAsia="ko-KR"/>
        </w:rPr>
        <w:t>.</w:t>
      </w:r>
    </w:p>
    <w:p w14:paraId="24D908F8" w14:textId="77777777" w:rsidR="00306E4C" w:rsidRPr="003F1EF1" w:rsidRDefault="00306E4C" w:rsidP="00306E4C">
      <w:pPr>
        <w:rPr>
          <w:lang w:eastAsia="ko-KR"/>
        </w:rPr>
      </w:pPr>
    </w:p>
    <w:p w14:paraId="3539D0E2" w14:textId="77777777" w:rsidR="00306E4C" w:rsidRDefault="00306E4C" w:rsidP="00306E4C">
      <w:pPr>
        <w:pStyle w:val="af1"/>
        <w:numPr>
          <w:ilvl w:val="0"/>
          <w:numId w:val="43"/>
        </w:numPr>
        <w:ind w:leftChars="0"/>
        <w:rPr>
          <w:lang w:eastAsia="ko-KR"/>
        </w:rPr>
      </w:pPr>
      <w:r w:rsidRPr="005032E4">
        <w:rPr>
          <w:rFonts w:hint="eastAsia"/>
          <w:sz w:val="24"/>
          <w:szCs w:val="22"/>
          <w:lang w:eastAsia="ko-KR"/>
        </w:rPr>
        <w:t>정보</w:t>
      </w:r>
      <w:r w:rsidRPr="005032E4">
        <w:rPr>
          <w:rFonts w:hint="eastAsia"/>
          <w:sz w:val="24"/>
          <w:szCs w:val="22"/>
          <w:lang w:eastAsia="ko-KR"/>
        </w:rPr>
        <w:t xml:space="preserve"> </w:t>
      </w:r>
      <w:r w:rsidRPr="005032E4">
        <w:rPr>
          <w:rFonts w:hint="eastAsia"/>
          <w:sz w:val="24"/>
          <w:szCs w:val="22"/>
          <w:lang w:eastAsia="ko-KR"/>
        </w:rPr>
        <w:t>수정</w:t>
      </w:r>
    </w:p>
    <w:p w14:paraId="060F5030" w14:textId="77777777" w:rsidR="00306E4C" w:rsidRDefault="00306E4C" w:rsidP="00306E4C">
      <w:pPr>
        <w:ind w:leftChars="200" w:left="400"/>
        <w:rPr>
          <w:lang w:eastAsia="ko-KR"/>
        </w:rPr>
      </w:pPr>
      <w:r>
        <w:rPr>
          <w:rFonts w:hint="eastAsia"/>
          <w:lang w:eastAsia="ko-KR"/>
        </w:rPr>
        <w:t>관리자는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가격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카테고리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재고량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제공받습니다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갱신할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1483EC00" w14:textId="77777777" w:rsidR="00306E4C" w:rsidRPr="008C5CC3" w:rsidRDefault="00306E4C" w:rsidP="00306E4C">
      <w:pPr>
        <w:rPr>
          <w:lang w:eastAsia="ko-KR"/>
        </w:rPr>
      </w:pPr>
    </w:p>
    <w:p w14:paraId="24017612" w14:textId="77777777" w:rsidR="00306E4C" w:rsidRDefault="00306E4C" w:rsidP="00306E4C">
      <w:pPr>
        <w:pStyle w:val="af1"/>
        <w:numPr>
          <w:ilvl w:val="0"/>
          <w:numId w:val="43"/>
        </w:numPr>
        <w:ind w:leftChars="0"/>
        <w:rPr>
          <w:lang w:eastAsia="ko-KR"/>
        </w:rPr>
      </w:pPr>
      <w:r w:rsidRPr="005032E4">
        <w:rPr>
          <w:rFonts w:hint="eastAsia"/>
          <w:sz w:val="24"/>
          <w:szCs w:val="22"/>
          <w:lang w:eastAsia="ko-KR"/>
        </w:rPr>
        <w:t>이미지</w:t>
      </w:r>
      <w:r w:rsidRPr="005032E4">
        <w:rPr>
          <w:rFonts w:hint="eastAsia"/>
          <w:sz w:val="24"/>
          <w:szCs w:val="22"/>
          <w:lang w:eastAsia="ko-KR"/>
        </w:rPr>
        <w:t xml:space="preserve"> </w:t>
      </w:r>
      <w:r w:rsidRPr="005032E4">
        <w:rPr>
          <w:rFonts w:hint="eastAsia"/>
          <w:sz w:val="24"/>
          <w:szCs w:val="22"/>
          <w:lang w:eastAsia="ko-KR"/>
        </w:rPr>
        <w:t>업로드</w:t>
      </w:r>
      <w:r w:rsidRPr="005032E4">
        <w:rPr>
          <w:rFonts w:hint="eastAsia"/>
          <w:sz w:val="24"/>
          <w:szCs w:val="22"/>
          <w:lang w:eastAsia="ko-KR"/>
        </w:rPr>
        <w:t xml:space="preserve"> </w:t>
      </w:r>
      <w:r w:rsidRPr="005032E4">
        <w:rPr>
          <w:rFonts w:hint="eastAsia"/>
          <w:sz w:val="24"/>
          <w:szCs w:val="22"/>
          <w:lang w:eastAsia="ko-KR"/>
        </w:rPr>
        <w:t>및</w:t>
      </w:r>
      <w:r w:rsidRPr="005032E4">
        <w:rPr>
          <w:rFonts w:hint="eastAsia"/>
          <w:sz w:val="24"/>
          <w:szCs w:val="22"/>
          <w:lang w:eastAsia="ko-KR"/>
        </w:rPr>
        <w:t xml:space="preserve"> </w:t>
      </w:r>
      <w:r w:rsidRPr="005032E4">
        <w:rPr>
          <w:rFonts w:hint="eastAsia"/>
          <w:sz w:val="24"/>
          <w:szCs w:val="22"/>
          <w:lang w:eastAsia="ko-KR"/>
        </w:rPr>
        <w:t>업데이트</w:t>
      </w:r>
    </w:p>
    <w:p w14:paraId="671B619C" w14:textId="77777777" w:rsidR="00306E4C" w:rsidRDefault="00306E4C" w:rsidP="00306E4C">
      <w:pPr>
        <w:ind w:leftChars="200" w:left="400"/>
        <w:rPr>
          <w:lang w:eastAsia="ko-KR"/>
        </w:rPr>
      </w:pP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업로드하거나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관리자는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업로드하고</w:t>
      </w:r>
      <w:r>
        <w:rPr>
          <w:rFonts w:hint="eastAsia"/>
          <w:lang w:eastAsia="ko-KR"/>
        </w:rPr>
        <w:t>, Firestore Storage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이미지의</w:t>
      </w:r>
      <w:r>
        <w:rPr>
          <w:rFonts w:hint="eastAsia"/>
          <w:lang w:eastAsia="ko-KR"/>
        </w:rPr>
        <w:t xml:space="preserve"> URL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Firestore </w:t>
      </w:r>
      <w:r>
        <w:rPr>
          <w:rFonts w:hint="eastAsia"/>
          <w:lang w:eastAsia="ko-KR"/>
        </w:rPr>
        <w:t>데이터베이스의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연결합니다</w:t>
      </w:r>
      <w:r>
        <w:rPr>
          <w:rFonts w:hint="eastAsia"/>
          <w:lang w:eastAsia="ko-KR"/>
        </w:rPr>
        <w:t>.</w:t>
      </w:r>
    </w:p>
    <w:p w14:paraId="207C8C0B" w14:textId="77777777" w:rsidR="00306E4C" w:rsidRPr="0020547A" w:rsidRDefault="00306E4C" w:rsidP="00306E4C">
      <w:pPr>
        <w:widowControl/>
        <w:shd w:val="clear" w:color="auto" w:fill="1E1F22"/>
        <w:spacing w:line="240" w:lineRule="auto"/>
        <w:rPr>
          <w:rFonts w:ascii="Courier New" w:eastAsia="굴림" w:hAnsi="Courier New" w:cs="Courier New"/>
          <w:color w:val="BCBEC4"/>
          <w:lang w:eastAsia="ko-KR"/>
        </w:rPr>
      </w:pPr>
      <w:r w:rsidRPr="0020547A">
        <w:rPr>
          <w:rFonts w:ascii="Courier New" w:eastAsia="굴림" w:hAnsi="Courier New" w:cs="Courier New"/>
          <w:color w:val="7A7E85"/>
          <w:lang w:eastAsia="ko-KR"/>
        </w:rPr>
        <w:lastRenderedPageBreak/>
        <w:t xml:space="preserve">// </w:t>
      </w:r>
      <w:r w:rsidRPr="0020547A">
        <w:rPr>
          <w:rFonts w:ascii="맑은 고딕" w:eastAsia="맑은 고딕" w:hAnsi="맑은 고딕" w:cs="Courier New" w:hint="eastAsia"/>
          <w:color w:val="7A7E85"/>
          <w:lang w:eastAsia="ko-KR"/>
        </w:rPr>
        <w:t>파일 관리자를 여는 메서드</w:t>
      </w:r>
      <w:r w:rsidRPr="0020547A">
        <w:rPr>
          <w:rFonts w:ascii="Courier New" w:eastAsia="굴림" w:hAnsi="Courier New" w:cs="Courier New"/>
          <w:color w:val="7A7E85"/>
          <w:lang w:eastAsia="ko-KR"/>
        </w:rPr>
        <w:t xml:space="preserve"> (</w:t>
      </w:r>
      <w:r w:rsidRPr="0020547A">
        <w:rPr>
          <w:rFonts w:ascii="맑은 고딕" w:eastAsia="맑은 고딕" w:hAnsi="맑은 고딕" w:cs="Courier New" w:hint="eastAsia"/>
          <w:color w:val="7A7E85"/>
          <w:lang w:eastAsia="ko-KR"/>
        </w:rPr>
        <w:t>오자현</w:t>
      </w:r>
      <w:r w:rsidRPr="0020547A">
        <w:rPr>
          <w:rFonts w:ascii="Courier New" w:eastAsia="굴림" w:hAnsi="Courier New" w:cs="Courier New"/>
          <w:color w:val="7A7E85"/>
          <w:lang w:eastAsia="ko-KR"/>
        </w:rPr>
        <w:t>)</w:t>
      </w:r>
      <w:r w:rsidRPr="0020547A">
        <w:rPr>
          <w:rFonts w:ascii="Courier New" w:eastAsia="굴림" w:hAnsi="Courier New" w:cs="Courier New"/>
          <w:color w:val="7A7E85"/>
          <w:lang w:eastAsia="ko-KR"/>
        </w:rPr>
        <w:br/>
      </w:r>
      <w:r w:rsidRPr="0020547A">
        <w:rPr>
          <w:rFonts w:ascii="Courier New" w:eastAsia="굴림" w:hAnsi="Courier New" w:cs="Courier New"/>
          <w:color w:val="CF8E6D"/>
          <w:lang w:eastAsia="ko-KR"/>
        </w:rPr>
        <w:t xml:space="preserve">private void </w:t>
      </w:r>
      <w:r w:rsidRPr="0020547A">
        <w:rPr>
          <w:rFonts w:ascii="Courier New" w:eastAsia="굴림" w:hAnsi="Courier New" w:cs="Courier New"/>
          <w:color w:val="56A8F5"/>
          <w:lang w:eastAsia="ko-KR"/>
        </w:rPr>
        <w:t>openFileManager</w:t>
      </w:r>
      <w:r w:rsidRPr="0020547A">
        <w:rPr>
          <w:rFonts w:ascii="Courier New" w:eastAsia="굴림" w:hAnsi="Courier New" w:cs="Courier New"/>
          <w:color w:val="BCBEC4"/>
          <w:lang w:eastAsia="ko-KR"/>
        </w:rPr>
        <w:t>() {</w:t>
      </w:r>
      <w:r w:rsidRPr="0020547A">
        <w:rPr>
          <w:rFonts w:ascii="Courier New" w:eastAsia="굴림" w:hAnsi="Courier New" w:cs="Courier New"/>
          <w:color w:val="BCBEC4"/>
          <w:lang w:eastAsia="ko-KR"/>
        </w:rPr>
        <w:br/>
        <w:t xml:space="preserve">    </w:t>
      </w:r>
      <w:r w:rsidRPr="0020547A">
        <w:rPr>
          <w:rFonts w:ascii="Courier New" w:eastAsia="굴림" w:hAnsi="Courier New" w:cs="Courier New"/>
          <w:color w:val="7A7E85"/>
          <w:lang w:eastAsia="ko-KR"/>
        </w:rPr>
        <w:t xml:space="preserve">// ACTION_OPEN_DOCUMENT </w:t>
      </w:r>
      <w:r w:rsidRPr="0020547A">
        <w:rPr>
          <w:rFonts w:ascii="맑은 고딕" w:eastAsia="맑은 고딕" w:hAnsi="맑은 고딕" w:cs="Courier New" w:hint="eastAsia"/>
          <w:color w:val="7A7E85"/>
          <w:lang w:eastAsia="ko-KR"/>
        </w:rPr>
        <w:t>액션을 사용하여 파일을 열기 위한 인텐트를 생성합니다</w:t>
      </w:r>
      <w:r w:rsidRPr="0020547A">
        <w:rPr>
          <w:rFonts w:ascii="Courier New" w:eastAsia="굴림" w:hAnsi="Courier New" w:cs="Courier New"/>
          <w:color w:val="7A7E85"/>
          <w:lang w:eastAsia="ko-KR"/>
        </w:rPr>
        <w:t>.</w:t>
      </w:r>
      <w:r w:rsidRPr="0020547A">
        <w:rPr>
          <w:rFonts w:ascii="Courier New" w:eastAsia="굴림" w:hAnsi="Courier New" w:cs="Courier New"/>
          <w:color w:val="7A7E85"/>
          <w:lang w:eastAsia="ko-KR"/>
        </w:rPr>
        <w:br/>
        <w:t xml:space="preserve">    </w:t>
      </w:r>
      <w:r w:rsidRPr="0020547A">
        <w:rPr>
          <w:rFonts w:ascii="Courier New" w:eastAsia="굴림" w:hAnsi="Courier New" w:cs="Courier New"/>
          <w:color w:val="BCBEC4"/>
          <w:lang w:eastAsia="ko-KR"/>
        </w:rPr>
        <w:t xml:space="preserve">Intent intent = </w:t>
      </w:r>
      <w:r w:rsidRPr="0020547A">
        <w:rPr>
          <w:rFonts w:ascii="Courier New" w:eastAsia="굴림" w:hAnsi="Courier New" w:cs="Courier New"/>
          <w:color w:val="CF8E6D"/>
          <w:lang w:eastAsia="ko-KR"/>
        </w:rPr>
        <w:t xml:space="preserve">new </w:t>
      </w:r>
      <w:r w:rsidRPr="0020547A">
        <w:rPr>
          <w:rFonts w:ascii="Courier New" w:eastAsia="굴림" w:hAnsi="Courier New" w:cs="Courier New"/>
          <w:color w:val="BCBEC4"/>
          <w:lang w:eastAsia="ko-KR"/>
        </w:rPr>
        <w:t>Intent(Intent.</w:t>
      </w:r>
      <w:r w:rsidRPr="0020547A">
        <w:rPr>
          <w:rFonts w:ascii="Courier New" w:eastAsia="굴림" w:hAnsi="Courier New" w:cs="Courier New"/>
          <w:i/>
          <w:iCs/>
          <w:color w:val="C77DBB"/>
          <w:lang w:eastAsia="ko-KR"/>
        </w:rPr>
        <w:t>ACTION_OPEN_DOCUMENT</w:t>
      </w:r>
      <w:r w:rsidRPr="0020547A">
        <w:rPr>
          <w:rFonts w:ascii="Courier New" w:eastAsia="굴림" w:hAnsi="Courier New" w:cs="Courier New"/>
          <w:color w:val="BCBEC4"/>
          <w:lang w:eastAsia="ko-KR"/>
        </w:rPr>
        <w:t>);</w:t>
      </w:r>
      <w:r w:rsidRPr="0020547A">
        <w:rPr>
          <w:rFonts w:ascii="Courier New" w:eastAsia="굴림" w:hAnsi="Courier New" w:cs="Courier New"/>
          <w:color w:val="BCBEC4"/>
          <w:lang w:eastAsia="ko-KR"/>
        </w:rPr>
        <w:br/>
        <w:t xml:space="preserve">    </w:t>
      </w:r>
      <w:r w:rsidRPr="0020547A">
        <w:rPr>
          <w:rFonts w:ascii="Courier New" w:eastAsia="굴림" w:hAnsi="Courier New" w:cs="Courier New"/>
          <w:color w:val="7A7E85"/>
          <w:lang w:eastAsia="ko-KR"/>
        </w:rPr>
        <w:t xml:space="preserve">// CATEGORY_OPENABLE </w:t>
      </w:r>
      <w:r w:rsidRPr="0020547A">
        <w:rPr>
          <w:rFonts w:ascii="맑은 고딕" w:eastAsia="맑은 고딕" w:hAnsi="맑은 고딕" w:cs="Courier New" w:hint="eastAsia"/>
          <w:color w:val="7A7E85"/>
          <w:lang w:eastAsia="ko-KR"/>
        </w:rPr>
        <w:t>카테고리를 추가하여 파일을 열 수 있는 앱만 표시되도록 합니다</w:t>
      </w:r>
      <w:r w:rsidRPr="0020547A">
        <w:rPr>
          <w:rFonts w:ascii="Courier New" w:eastAsia="굴림" w:hAnsi="Courier New" w:cs="Courier New"/>
          <w:color w:val="7A7E85"/>
          <w:lang w:eastAsia="ko-KR"/>
        </w:rPr>
        <w:t>.</w:t>
      </w:r>
      <w:r w:rsidRPr="0020547A">
        <w:rPr>
          <w:rFonts w:ascii="Courier New" w:eastAsia="굴림" w:hAnsi="Courier New" w:cs="Courier New"/>
          <w:color w:val="7A7E85"/>
          <w:lang w:eastAsia="ko-KR"/>
        </w:rPr>
        <w:br/>
        <w:t xml:space="preserve">    </w:t>
      </w:r>
      <w:r w:rsidRPr="0020547A">
        <w:rPr>
          <w:rFonts w:ascii="Courier New" w:eastAsia="굴림" w:hAnsi="Courier New" w:cs="Courier New"/>
          <w:color w:val="BCBEC4"/>
          <w:lang w:eastAsia="ko-KR"/>
        </w:rPr>
        <w:t>intent.addCategory(Intent.</w:t>
      </w:r>
      <w:r w:rsidRPr="0020547A">
        <w:rPr>
          <w:rFonts w:ascii="Courier New" w:eastAsia="굴림" w:hAnsi="Courier New" w:cs="Courier New"/>
          <w:i/>
          <w:iCs/>
          <w:color w:val="C77DBB"/>
          <w:lang w:eastAsia="ko-KR"/>
        </w:rPr>
        <w:t>CATEGORY_OPENABLE</w:t>
      </w:r>
      <w:r w:rsidRPr="0020547A">
        <w:rPr>
          <w:rFonts w:ascii="Courier New" w:eastAsia="굴림" w:hAnsi="Courier New" w:cs="Courier New"/>
          <w:color w:val="BCBEC4"/>
          <w:lang w:eastAsia="ko-KR"/>
        </w:rPr>
        <w:t>);</w:t>
      </w:r>
      <w:r w:rsidRPr="0020547A">
        <w:rPr>
          <w:rFonts w:ascii="Courier New" w:eastAsia="굴림" w:hAnsi="Courier New" w:cs="Courier New"/>
          <w:color w:val="BCBEC4"/>
          <w:lang w:eastAsia="ko-KR"/>
        </w:rPr>
        <w:br/>
        <w:t xml:space="preserve">    </w:t>
      </w:r>
      <w:r w:rsidRPr="0020547A">
        <w:rPr>
          <w:rFonts w:ascii="Courier New" w:eastAsia="굴림" w:hAnsi="Courier New" w:cs="Courier New"/>
          <w:color w:val="7A7E85"/>
          <w:lang w:eastAsia="ko-KR"/>
        </w:rPr>
        <w:t xml:space="preserve">// </w:t>
      </w:r>
      <w:r w:rsidRPr="0020547A">
        <w:rPr>
          <w:rFonts w:ascii="맑은 고딕" w:eastAsia="맑은 고딕" w:hAnsi="맑은 고딕" w:cs="Courier New" w:hint="eastAsia"/>
          <w:color w:val="7A7E85"/>
          <w:lang w:eastAsia="ko-KR"/>
        </w:rPr>
        <w:t>모든 유형의 파일을 허용하도록 파일 타입을 설정합니다</w:t>
      </w:r>
      <w:r w:rsidRPr="0020547A">
        <w:rPr>
          <w:rFonts w:ascii="Courier New" w:eastAsia="굴림" w:hAnsi="Courier New" w:cs="Courier New"/>
          <w:color w:val="7A7E85"/>
          <w:lang w:eastAsia="ko-KR"/>
        </w:rPr>
        <w:t>.</w:t>
      </w:r>
      <w:r w:rsidRPr="0020547A">
        <w:rPr>
          <w:rFonts w:ascii="Courier New" w:eastAsia="굴림" w:hAnsi="Courier New" w:cs="Courier New"/>
          <w:color w:val="7A7E85"/>
          <w:lang w:eastAsia="ko-KR"/>
        </w:rPr>
        <w:br/>
        <w:t xml:space="preserve">    </w:t>
      </w:r>
      <w:r w:rsidRPr="0020547A">
        <w:rPr>
          <w:rFonts w:ascii="Courier New" w:eastAsia="굴림" w:hAnsi="Courier New" w:cs="Courier New"/>
          <w:color w:val="BCBEC4"/>
          <w:lang w:eastAsia="ko-KR"/>
        </w:rPr>
        <w:t>intent.setType(</w:t>
      </w:r>
      <w:r w:rsidRPr="0020547A">
        <w:rPr>
          <w:rFonts w:ascii="Courier New" w:eastAsia="굴림" w:hAnsi="Courier New" w:cs="Courier New"/>
          <w:color w:val="6AAB73"/>
          <w:lang w:eastAsia="ko-KR"/>
        </w:rPr>
        <w:t>"*/*"</w:t>
      </w:r>
      <w:r w:rsidRPr="0020547A">
        <w:rPr>
          <w:rFonts w:ascii="Courier New" w:eastAsia="굴림" w:hAnsi="Courier New" w:cs="Courier New"/>
          <w:color w:val="BCBEC4"/>
          <w:lang w:eastAsia="ko-KR"/>
        </w:rPr>
        <w:t>);</w:t>
      </w:r>
      <w:r w:rsidRPr="0020547A">
        <w:rPr>
          <w:rFonts w:ascii="Courier New" w:eastAsia="굴림" w:hAnsi="Courier New" w:cs="Courier New"/>
          <w:color w:val="BCBEC4"/>
          <w:lang w:eastAsia="ko-KR"/>
        </w:rPr>
        <w:br/>
        <w:t xml:space="preserve">    </w:t>
      </w:r>
      <w:r w:rsidRPr="0020547A">
        <w:rPr>
          <w:rFonts w:ascii="Courier New" w:eastAsia="굴림" w:hAnsi="Courier New" w:cs="Courier New"/>
          <w:color w:val="7A7E85"/>
          <w:lang w:eastAsia="ko-KR"/>
        </w:rPr>
        <w:t xml:space="preserve">// </w:t>
      </w:r>
      <w:r w:rsidRPr="0020547A">
        <w:rPr>
          <w:rFonts w:ascii="맑은 고딕" w:eastAsia="맑은 고딕" w:hAnsi="맑은 고딕" w:cs="Courier New" w:hint="eastAsia"/>
          <w:color w:val="7A7E85"/>
          <w:lang w:eastAsia="ko-KR"/>
        </w:rPr>
        <w:t>파일 선택 작업을 시작하고</w:t>
      </w:r>
      <w:r w:rsidRPr="0020547A">
        <w:rPr>
          <w:rFonts w:ascii="Courier New" w:eastAsia="굴림" w:hAnsi="Courier New" w:cs="Courier New"/>
          <w:color w:val="7A7E85"/>
          <w:lang w:eastAsia="ko-KR"/>
        </w:rPr>
        <w:t xml:space="preserve">, </w:t>
      </w:r>
      <w:r w:rsidRPr="0020547A">
        <w:rPr>
          <w:rFonts w:ascii="맑은 고딕" w:eastAsia="맑은 고딕" w:hAnsi="맑은 고딕" w:cs="Courier New" w:hint="eastAsia"/>
          <w:color w:val="7A7E85"/>
          <w:lang w:eastAsia="ko-KR"/>
        </w:rPr>
        <w:t>결과를 식별하기 위해</w:t>
      </w:r>
      <w:r w:rsidRPr="0020547A">
        <w:rPr>
          <w:rFonts w:ascii="Courier New" w:eastAsia="굴림" w:hAnsi="Courier New" w:cs="Courier New"/>
          <w:color w:val="7A7E85"/>
          <w:lang w:eastAsia="ko-KR"/>
        </w:rPr>
        <w:t xml:space="preserve"> PICK_FILE_REQUEST </w:t>
      </w:r>
      <w:r w:rsidRPr="0020547A">
        <w:rPr>
          <w:rFonts w:ascii="맑은 고딕" w:eastAsia="맑은 고딕" w:hAnsi="맑은 고딕" w:cs="Courier New" w:hint="eastAsia"/>
          <w:color w:val="7A7E85"/>
          <w:lang w:eastAsia="ko-KR"/>
        </w:rPr>
        <w:t>요청 코드를 사용합니다</w:t>
      </w:r>
      <w:r w:rsidRPr="0020547A">
        <w:rPr>
          <w:rFonts w:ascii="Courier New" w:eastAsia="굴림" w:hAnsi="Courier New" w:cs="Courier New"/>
          <w:color w:val="7A7E85"/>
          <w:lang w:eastAsia="ko-KR"/>
        </w:rPr>
        <w:t>.</w:t>
      </w:r>
      <w:r w:rsidRPr="0020547A">
        <w:rPr>
          <w:rFonts w:ascii="Courier New" w:eastAsia="굴림" w:hAnsi="Courier New" w:cs="Courier New"/>
          <w:color w:val="7A7E85"/>
          <w:lang w:eastAsia="ko-KR"/>
        </w:rPr>
        <w:br/>
        <w:t xml:space="preserve">    </w:t>
      </w:r>
      <w:r w:rsidRPr="0020547A">
        <w:rPr>
          <w:rFonts w:ascii="Courier New" w:eastAsia="굴림" w:hAnsi="Courier New" w:cs="Courier New"/>
          <w:color w:val="BCBEC4"/>
          <w:lang w:eastAsia="ko-KR"/>
        </w:rPr>
        <w:t xml:space="preserve">startActivityForResult(intent, </w:t>
      </w:r>
      <w:r w:rsidRPr="0020547A">
        <w:rPr>
          <w:rFonts w:ascii="Courier New" w:eastAsia="굴림" w:hAnsi="Courier New" w:cs="Courier New"/>
          <w:i/>
          <w:iCs/>
          <w:color w:val="C77DBB"/>
          <w:lang w:eastAsia="ko-KR"/>
        </w:rPr>
        <w:t>PICK_FILE_REQUEST</w:t>
      </w:r>
      <w:r w:rsidRPr="0020547A">
        <w:rPr>
          <w:rFonts w:ascii="Courier New" w:eastAsia="굴림" w:hAnsi="Courier New" w:cs="Courier New"/>
          <w:color w:val="BCBEC4"/>
          <w:lang w:eastAsia="ko-KR"/>
        </w:rPr>
        <w:t>);</w:t>
      </w:r>
      <w:r w:rsidRPr="0020547A">
        <w:rPr>
          <w:rFonts w:ascii="Courier New" w:eastAsia="굴림" w:hAnsi="Courier New" w:cs="Courier New"/>
          <w:color w:val="BCBEC4"/>
          <w:lang w:eastAsia="ko-KR"/>
        </w:rPr>
        <w:br/>
        <w:t>}</w:t>
      </w:r>
      <w:r w:rsidRPr="0020547A">
        <w:rPr>
          <w:rFonts w:ascii="Courier New" w:eastAsia="굴림" w:hAnsi="Courier New" w:cs="Courier New"/>
          <w:color w:val="BCBEC4"/>
          <w:lang w:eastAsia="ko-KR"/>
        </w:rPr>
        <w:br/>
      </w:r>
      <w:r w:rsidRPr="0020547A">
        <w:rPr>
          <w:rFonts w:ascii="Courier New" w:eastAsia="굴림" w:hAnsi="Courier New" w:cs="Courier New"/>
          <w:color w:val="BCBEC4"/>
          <w:lang w:eastAsia="ko-KR"/>
        </w:rPr>
        <w:br/>
      </w:r>
      <w:r w:rsidRPr="0020547A">
        <w:rPr>
          <w:rFonts w:ascii="Courier New" w:eastAsia="굴림" w:hAnsi="Courier New" w:cs="Courier New"/>
          <w:color w:val="7A7E85"/>
          <w:lang w:eastAsia="ko-KR"/>
        </w:rPr>
        <w:t xml:space="preserve">// </w:t>
      </w:r>
      <w:r w:rsidRPr="0020547A">
        <w:rPr>
          <w:rFonts w:ascii="맑은 고딕" w:eastAsia="맑은 고딕" w:hAnsi="맑은 고딕" w:cs="Courier New" w:hint="eastAsia"/>
          <w:color w:val="7A7E85"/>
          <w:lang w:eastAsia="ko-KR"/>
        </w:rPr>
        <w:t>파일 선택 결과를 처리하는 메서드</w:t>
      </w:r>
      <w:r w:rsidRPr="0020547A">
        <w:rPr>
          <w:rFonts w:ascii="Courier New" w:eastAsia="굴림" w:hAnsi="Courier New" w:cs="Courier New"/>
          <w:color w:val="7A7E85"/>
          <w:lang w:eastAsia="ko-KR"/>
        </w:rPr>
        <w:t xml:space="preserve"> (</w:t>
      </w:r>
      <w:r w:rsidRPr="0020547A">
        <w:rPr>
          <w:rFonts w:ascii="맑은 고딕" w:eastAsia="맑은 고딕" w:hAnsi="맑은 고딕" w:cs="Courier New" w:hint="eastAsia"/>
          <w:color w:val="7A7E85"/>
          <w:lang w:eastAsia="ko-KR"/>
        </w:rPr>
        <w:t>오자현</w:t>
      </w:r>
      <w:r w:rsidRPr="0020547A">
        <w:rPr>
          <w:rFonts w:ascii="Courier New" w:eastAsia="굴림" w:hAnsi="Courier New" w:cs="Courier New"/>
          <w:color w:val="7A7E85"/>
          <w:lang w:eastAsia="ko-KR"/>
        </w:rPr>
        <w:t>)</w:t>
      </w:r>
      <w:r w:rsidRPr="0020547A">
        <w:rPr>
          <w:rFonts w:ascii="Courier New" w:eastAsia="굴림" w:hAnsi="Courier New" w:cs="Courier New"/>
          <w:color w:val="7A7E85"/>
          <w:lang w:eastAsia="ko-KR"/>
        </w:rPr>
        <w:br/>
      </w:r>
      <w:r w:rsidRPr="0020547A">
        <w:rPr>
          <w:rFonts w:ascii="Courier New" w:eastAsia="굴림" w:hAnsi="Courier New" w:cs="Courier New"/>
          <w:color w:val="B3AE60"/>
          <w:lang w:eastAsia="ko-KR"/>
        </w:rPr>
        <w:t>@Override</w:t>
      </w:r>
      <w:r w:rsidRPr="0020547A">
        <w:rPr>
          <w:rFonts w:ascii="Courier New" w:eastAsia="굴림" w:hAnsi="Courier New" w:cs="Courier New"/>
          <w:color w:val="B3AE60"/>
          <w:lang w:eastAsia="ko-KR"/>
        </w:rPr>
        <w:br/>
      </w:r>
      <w:r w:rsidRPr="0020547A">
        <w:rPr>
          <w:rFonts w:ascii="Courier New" w:eastAsia="굴림" w:hAnsi="Courier New" w:cs="Courier New"/>
          <w:color w:val="CF8E6D"/>
          <w:lang w:eastAsia="ko-KR"/>
        </w:rPr>
        <w:t xml:space="preserve">protected void </w:t>
      </w:r>
      <w:r w:rsidRPr="0020547A">
        <w:rPr>
          <w:rFonts w:ascii="Courier New" w:eastAsia="굴림" w:hAnsi="Courier New" w:cs="Courier New"/>
          <w:color w:val="56A8F5"/>
          <w:lang w:eastAsia="ko-KR"/>
        </w:rPr>
        <w:t>onActivityResult</w:t>
      </w:r>
      <w:r w:rsidRPr="0020547A">
        <w:rPr>
          <w:rFonts w:ascii="Courier New" w:eastAsia="굴림" w:hAnsi="Courier New" w:cs="Courier New"/>
          <w:color w:val="BCBEC4"/>
          <w:lang w:eastAsia="ko-KR"/>
        </w:rPr>
        <w:t>(</w:t>
      </w:r>
      <w:r w:rsidRPr="0020547A">
        <w:rPr>
          <w:rFonts w:ascii="Courier New" w:eastAsia="굴림" w:hAnsi="Courier New" w:cs="Courier New"/>
          <w:color w:val="CF8E6D"/>
          <w:lang w:eastAsia="ko-KR"/>
        </w:rPr>
        <w:t xml:space="preserve">int </w:t>
      </w:r>
      <w:r w:rsidRPr="0020547A">
        <w:rPr>
          <w:rFonts w:ascii="Courier New" w:eastAsia="굴림" w:hAnsi="Courier New" w:cs="Courier New"/>
          <w:color w:val="BCBEC4"/>
          <w:lang w:eastAsia="ko-KR"/>
        </w:rPr>
        <w:t xml:space="preserve">requestCode, </w:t>
      </w:r>
      <w:r w:rsidRPr="0020547A">
        <w:rPr>
          <w:rFonts w:ascii="Courier New" w:eastAsia="굴림" w:hAnsi="Courier New" w:cs="Courier New"/>
          <w:color w:val="CF8E6D"/>
          <w:lang w:eastAsia="ko-KR"/>
        </w:rPr>
        <w:t xml:space="preserve">int </w:t>
      </w:r>
      <w:r w:rsidRPr="0020547A">
        <w:rPr>
          <w:rFonts w:ascii="Courier New" w:eastAsia="굴림" w:hAnsi="Courier New" w:cs="Courier New"/>
          <w:color w:val="BCBEC4"/>
          <w:lang w:eastAsia="ko-KR"/>
        </w:rPr>
        <w:t xml:space="preserve">resultCode, </w:t>
      </w:r>
      <w:r w:rsidRPr="0020547A">
        <w:rPr>
          <w:rFonts w:ascii="Courier New" w:eastAsia="굴림" w:hAnsi="Courier New" w:cs="Courier New"/>
          <w:color w:val="B3AE60"/>
          <w:lang w:eastAsia="ko-KR"/>
        </w:rPr>
        <w:t xml:space="preserve">@Nullable </w:t>
      </w:r>
      <w:r w:rsidRPr="0020547A">
        <w:rPr>
          <w:rFonts w:ascii="Courier New" w:eastAsia="굴림" w:hAnsi="Courier New" w:cs="Courier New"/>
          <w:color w:val="BCBEC4"/>
          <w:lang w:eastAsia="ko-KR"/>
        </w:rPr>
        <w:t>Intent data) {</w:t>
      </w:r>
      <w:r w:rsidRPr="0020547A">
        <w:rPr>
          <w:rFonts w:ascii="Courier New" w:eastAsia="굴림" w:hAnsi="Courier New" w:cs="Courier New"/>
          <w:color w:val="BCBEC4"/>
          <w:lang w:eastAsia="ko-KR"/>
        </w:rPr>
        <w:br/>
        <w:t xml:space="preserve">    </w:t>
      </w:r>
      <w:r w:rsidRPr="0020547A">
        <w:rPr>
          <w:rFonts w:ascii="Courier New" w:eastAsia="굴림" w:hAnsi="Courier New" w:cs="Courier New"/>
          <w:color w:val="CF8E6D"/>
          <w:lang w:eastAsia="ko-KR"/>
        </w:rPr>
        <w:t>super</w:t>
      </w:r>
      <w:r w:rsidRPr="0020547A">
        <w:rPr>
          <w:rFonts w:ascii="Courier New" w:eastAsia="굴림" w:hAnsi="Courier New" w:cs="Courier New"/>
          <w:color w:val="BCBEC4"/>
          <w:lang w:eastAsia="ko-KR"/>
        </w:rPr>
        <w:t>.onActivityResult(requestCode, resultCode, data);</w:t>
      </w:r>
      <w:r w:rsidRPr="0020547A">
        <w:rPr>
          <w:rFonts w:ascii="Courier New" w:eastAsia="굴림" w:hAnsi="Courier New" w:cs="Courier New"/>
          <w:color w:val="BCBEC4"/>
          <w:lang w:eastAsia="ko-KR"/>
        </w:rPr>
        <w:br/>
      </w:r>
      <w:r w:rsidRPr="0020547A">
        <w:rPr>
          <w:rFonts w:ascii="Courier New" w:eastAsia="굴림" w:hAnsi="Courier New" w:cs="Courier New"/>
          <w:color w:val="BCBEC4"/>
          <w:lang w:eastAsia="ko-KR"/>
        </w:rPr>
        <w:br/>
        <w:t xml:space="preserve">    </w:t>
      </w:r>
      <w:r w:rsidRPr="0020547A">
        <w:rPr>
          <w:rFonts w:ascii="Courier New" w:eastAsia="굴림" w:hAnsi="Courier New" w:cs="Courier New"/>
          <w:color w:val="7A7E85"/>
          <w:lang w:eastAsia="ko-KR"/>
        </w:rPr>
        <w:t xml:space="preserve">// </w:t>
      </w:r>
      <w:r w:rsidRPr="0020547A">
        <w:rPr>
          <w:rFonts w:ascii="맑은 고딕" w:eastAsia="맑은 고딕" w:hAnsi="맑은 고딕" w:cs="Courier New" w:hint="eastAsia"/>
          <w:color w:val="7A7E85"/>
          <w:lang w:eastAsia="ko-KR"/>
        </w:rPr>
        <w:t>파일 선택 요청 코드와 결과가 성공인지 확인하고</w:t>
      </w:r>
      <w:r w:rsidRPr="0020547A">
        <w:rPr>
          <w:rFonts w:ascii="Courier New" w:eastAsia="굴림" w:hAnsi="Courier New" w:cs="Courier New"/>
          <w:color w:val="7A7E85"/>
          <w:lang w:eastAsia="ko-KR"/>
        </w:rPr>
        <w:t xml:space="preserve">, </w:t>
      </w:r>
      <w:r w:rsidRPr="0020547A">
        <w:rPr>
          <w:rFonts w:ascii="맑은 고딕" w:eastAsia="맑은 고딕" w:hAnsi="맑은 고딕" w:cs="Courier New" w:hint="eastAsia"/>
          <w:color w:val="7A7E85"/>
          <w:lang w:eastAsia="ko-KR"/>
        </w:rPr>
        <w:t>인텐트 데이터가</w:t>
      </w:r>
      <w:r w:rsidRPr="0020547A">
        <w:rPr>
          <w:rFonts w:ascii="Courier New" w:eastAsia="굴림" w:hAnsi="Courier New" w:cs="Courier New"/>
          <w:color w:val="7A7E85"/>
          <w:lang w:eastAsia="ko-KR"/>
        </w:rPr>
        <w:t xml:space="preserve"> null</w:t>
      </w:r>
      <w:r w:rsidRPr="0020547A">
        <w:rPr>
          <w:rFonts w:ascii="맑은 고딕" w:eastAsia="맑은 고딕" w:hAnsi="맑은 고딕" w:cs="Courier New" w:hint="eastAsia"/>
          <w:color w:val="7A7E85"/>
          <w:lang w:eastAsia="ko-KR"/>
        </w:rPr>
        <w:t>이 아닌지 확인합니다</w:t>
      </w:r>
      <w:r w:rsidRPr="0020547A">
        <w:rPr>
          <w:rFonts w:ascii="Courier New" w:eastAsia="굴림" w:hAnsi="Courier New" w:cs="Courier New"/>
          <w:color w:val="7A7E85"/>
          <w:lang w:eastAsia="ko-KR"/>
        </w:rPr>
        <w:t>.</w:t>
      </w:r>
      <w:r w:rsidRPr="0020547A">
        <w:rPr>
          <w:rFonts w:ascii="Courier New" w:eastAsia="굴림" w:hAnsi="Courier New" w:cs="Courier New"/>
          <w:color w:val="7A7E85"/>
          <w:lang w:eastAsia="ko-KR"/>
        </w:rPr>
        <w:br/>
        <w:t xml:space="preserve">    </w:t>
      </w:r>
      <w:r w:rsidRPr="0020547A">
        <w:rPr>
          <w:rFonts w:ascii="Courier New" w:eastAsia="굴림" w:hAnsi="Courier New" w:cs="Courier New"/>
          <w:color w:val="CF8E6D"/>
          <w:lang w:eastAsia="ko-KR"/>
        </w:rPr>
        <w:t xml:space="preserve">if </w:t>
      </w:r>
      <w:r w:rsidRPr="0020547A">
        <w:rPr>
          <w:rFonts w:ascii="Courier New" w:eastAsia="굴림" w:hAnsi="Courier New" w:cs="Courier New"/>
          <w:color w:val="BCBEC4"/>
          <w:lang w:eastAsia="ko-KR"/>
        </w:rPr>
        <w:t xml:space="preserve">(requestCode == </w:t>
      </w:r>
      <w:r w:rsidRPr="0020547A">
        <w:rPr>
          <w:rFonts w:ascii="Courier New" w:eastAsia="굴림" w:hAnsi="Courier New" w:cs="Courier New"/>
          <w:i/>
          <w:iCs/>
          <w:color w:val="C77DBB"/>
          <w:lang w:eastAsia="ko-KR"/>
        </w:rPr>
        <w:t xml:space="preserve">PICK_FILE_REQUEST </w:t>
      </w:r>
      <w:r w:rsidRPr="0020547A">
        <w:rPr>
          <w:rFonts w:ascii="Courier New" w:eastAsia="굴림" w:hAnsi="Courier New" w:cs="Courier New"/>
          <w:color w:val="BCBEC4"/>
          <w:lang w:eastAsia="ko-KR"/>
        </w:rPr>
        <w:t xml:space="preserve">&amp;&amp; resultCode == </w:t>
      </w:r>
      <w:r w:rsidRPr="0020547A">
        <w:rPr>
          <w:rFonts w:ascii="Courier New" w:eastAsia="굴림" w:hAnsi="Courier New" w:cs="Courier New"/>
          <w:i/>
          <w:iCs/>
          <w:color w:val="C77DBB"/>
          <w:lang w:eastAsia="ko-KR"/>
        </w:rPr>
        <w:t xml:space="preserve">RESULT_OK </w:t>
      </w:r>
      <w:r w:rsidRPr="0020547A">
        <w:rPr>
          <w:rFonts w:ascii="Courier New" w:eastAsia="굴림" w:hAnsi="Courier New" w:cs="Courier New"/>
          <w:color w:val="BCBEC4"/>
          <w:lang w:eastAsia="ko-KR"/>
        </w:rPr>
        <w:t xml:space="preserve">&amp;&amp; data != </w:t>
      </w:r>
      <w:r w:rsidRPr="0020547A">
        <w:rPr>
          <w:rFonts w:ascii="Courier New" w:eastAsia="굴림" w:hAnsi="Courier New" w:cs="Courier New"/>
          <w:color w:val="CF8E6D"/>
          <w:lang w:eastAsia="ko-KR"/>
        </w:rPr>
        <w:t>null</w:t>
      </w:r>
      <w:r w:rsidRPr="0020547A">
        <w:rPr>
          <w:rFonts w:ascii="Courier New" w:eastAsia="굴림" w:hAnsi="Courier New" w:cs="Courier New"/>
          <w:color w:val="BCBEC4"/>
          <w:lang w:eastAsia="ko-KR"/>
        </w:rPr>
        <w:t>) {</w:t>
      </w:r>
      <w:r w:rsidRPr="0020547A">
        <w:rPr>
          <w:rFonts w:ascii="Courier New" w:eastAsia="굴림" w:hAnsi="Courier New" w:cs="Courier New"/>
          <w:color w:val="BCBEC4"/>
          <w:lang w:eastAsia="ko-KR"/>
        </w:rPr>
        <w:br/>
        <w:t xml:space="preserve">        </w:t>
      </w:r>
      <w:r w:rsidRPr="0020547A">
        <w:rPr>
          <w:rFonts w:ascii="Courier New" w:eastAsia="굴림" w:hAnsi="Courier New" w:cs="Courier New"/>
          <w:color w:val="7A7E85"/>
          <w:lang w:eastAsia="ko-KR"/>
        </w:rPr>
        <w:t xml:space="preserve">// </w:t>
      </w:r>
      <w:r w:rsidRPr="0020547A">
        <w:rPr>
          <w:rFonts w:ascii="맑은 고딕" w:eastAsia="맑은 고딕" w:hAnsi="맑은 고딕" w:cs="Courier New" w:hint="eastAsia"/>
          <w:color w:val="7A7E85"/>
          <w:lang w:eastAsia="ko-KR"/>
        </w:rPr>
        <w:t>선택한 파일의</w:t>
      </w:r>
      <w:r w:rsidRPr="0020547A">
        <w:rPr>
          <w:rFonts w:ascii="Courier New" w:eastAsia="굴림" w:hAnsi="Courier New" w:cs="Courier New"/>
          <w:color w:val="7A7E85"/>
          <w:lang w:eastAsia="ko-KR"/>
        </w:rPr>
        <w:t xml:space="preserve"> URI</w:t>
      </w:r>
      <w:r w:rsidRPr="0020547A">
        <w:rPr>
          <w:rFonts w:ascii="맑은 고딕" w:eastAsia="맑은 고딕" w:hAnsi="맑은 고딕" w:cs="Courier New" w:hint="eastAsia"/>
          <w:color w:val="7A7E85"/>
          <w:lang w:eastAsia="ko-KR"/>
        </w:rPr>
        <w:t>를 가져옵니다</w:t>
      </w:r>
      <w:r w:rsidRPr="0020547A">
        <w:rPr>
          <w:rFonts w:ascii="Courier New" w:eastAsia="굴림" w:hAnsi="Courier New" w:cs="Courier New"/>
          <w:color w:val="7A7E85"/>
          <w:lang w:eastAsia="ko-KR"/>
        </w:rPr>
        <w:t>.</w:t>
      </w:r>
      <w:r w:rsidRPr="0020547A">
        <w:rPr>
          <w:rFonts w:ascii="Courier New" w:eastAsia="굴림" w:hAnsi="Courier New" w:cs="Courier New"/>
          <w:color w:val="7A7E85"/>
          <w:lang w:eastAsia="ko-KR"/>
        </w:rPr>
        <w:br/>
        <w:t xml:space="preserve">        </w:t>
      </w:r>
      <w:r w:rsidRPr="0020547A">
        <w:rPr>
          <w:rFonts w:ascii="Courier New" w:eastAsia="굴림" w:hAnsi="Courier New" w:cs="Courier New"/>
          <w:color w:val="BCBEC4"/>
          <w:lang w:eastAsia="ko-KR"/>
        </w:rPr>
        <w:t>Uri selectedFileUri = data.getData();</w:t>
      </w:r>
      <w:r w:rsidRPr="0020547A">
        <w:rPr>
          <w:rFonts w:ascii="Courier New" w:eastAsia="굴림" w:hAnsi="Courier New" w:cs="Courier New"/>
          <w:color w:val="BCBEC4"/>
          <w:lang w:eastAsia="ko-KR"/>
        </w:rPr>
        <w:br/>
        <w:t xml:space="preserve">        </w:t>
      </w:r>
      <w:r w:rsidRPr="0020547A">
        <w:rPr>
          <w:rFonts w:ascii="Courier New" w:eastAsia="굴림" w:hAnsi="Courier New" w:cs="Courier New"/>
          <w:color w:val="7A7E85"/>
          <w:lang w:eastAsia="ko-KR"/>
        </w:rPr>
        <w:t xml:space="preserve">// fileUri </w:t>
      </w:r>
      <w:r w:rsidRPr="0020547A">
        <w:rPr>
          <w:rFonts w:ascii="맑은 고딕" w:eastAsia="맑은 고딕" w:hAnsi="맑은 고딕" w:cs="Courier New" w:hint="eastAsia"/>
          <w:color w:val="7A7E85"/>
          <w:lang w:eastAsia="ko-KR"/>
        </w:rPr>
        <w:t>변수에 선택한 파일의</w:t>
      </w:r>
      <w:r w:rsidRPr="0020547A">
        <w:rPr>
          <w:rFonts w:ascii="Courier New" w:eastAsia="굴림" w:hAnsi="Courier New" w:cs="Courier New"/>
          <w:color w:val="7A7E85"/>
          <w:lang w:eastAsia="ko-KR"/>
        </w:rPr>
        <w:t xml:space="preserve"> URI</w:t>
      </w:r>
      <w:r w:rsidRPr="0020547A">
        <w:rPr>
          <w:rFonts w:ascii="맑은 고딕" w:eastAsia="맑은 고딕" w:hAnsi="맑은 고딕" w:cs="Courier New" w:hint="eastAsia"/>
          <w:color w:val="7A7E85"/>
          <w:lang w:eastAsia="ko-KR"/>
        </w:rPr>
        <w:t>를 저장합니다</w:t>
      </w:r>
      <w:r w:rsidRPr="0020547A">
        <w:rPr>
          <w:rFonts w:ascii="Courier New" w:eastAsia="굴림" w:hAnsi="Courier New" w:cs="Courier New"/>
          <w:color w:val="7A7E85"/>
          <w:lang w:eastAsia="ko-KR"/>
        </w:rPr>
        <w:t>.</w:t>
      </w:r>
      <w:r w:rsidRPr="0020547A">
        <w:rPr>
          <w:rFonts w:ascii="Courier New" w:eastAsia="굴림" w:hAnsi="Courier New" w:cs="Courier New"/>
          <w:color w:val="7A7E85"/>
          <w:lang w:eastAsia="ko-KR"/>
        </w:rPr>
        <w:br/>
        <w:t xml:space="preserve">        </w:t>
      </w:r>
      <w:r w:rsidRPr="0020547A">
        <w:rPr>
          <w:rFonts w:ascii="Courier New" w:eastAsia="굴림" w:hAnsi="Courier New" w:cs="Courier New"/>
          <w:color w:val="C77DBB"/>
          <w:lang w:eastAsia="ko-KR"/>
        </w:rPr>
        <w:t xml:space="preserve">fileUri </w:t>
      </w:r>
      <w:r w:rsidRPr="0020547A">
        <w:rPr>
          <w:rFonts w:ascii="Courier New" w:eastAsia="굴림" w:hAnsi="Courier New" w:cs="Courier New"/>
          <w:color w:val="BCBEC4"/>
          <w:lang w:eastAsia="ko-KR"/>
        </w:rPr>
        <w:t>= data.getData();</w:t>
      </w:r>
      <w:r w:rsidRPr="0020547A">
        <w:rPr>
          <w:rFonts w:ascii="Courier New" w:eastAsia="굴림" w:hAnsi="Courier New" w:cs="Courier New"/>
          <w:color w:val="BCBEC4"/>
          <w:lang w:eastAsia="ko-KR"/>
        </w:rPr>
        <w:br/>
        <w:t xml:space="preserve">        </w:t>
      </w:r>
      <w:r w:rsidRPr="0020547A">
        <w:rPr>
          <w:rFonts w:ascii="Courier New" w:eastAsia="굴림" w:hAnsi="Courier New" w:cs="Courier New"/>
          <w:color w:val="7A7E85"/>
          <w:lang w:eastAsia="ko-KR"/>
        </w:rPr>
        <w:t xml:space="preserve">// </w:t>
      </w:r>
      <w:r w:rsidRPr="0020547A">
        <w:rPr>
          <w:rFonts w:ascii="맑은 고딕" w:eastAsia="맑은 고딕" w:hAnsi="맑은 고딕" w:cs="Courier New" w:hint="eastAsia"/>
          <w:color w:val="7A7E85"/>
          <w:lang w:eastAsia="ko-KR"/>
        </w:rPr>
        <w:t>선택한 파일의</w:t>
      </w:r>
      <w:r w:rsidRPr="0020547A">
        <w:rPr>
          <w:rFonts w:ascii="Courier New" w:eastAsia="굴림" w:hAnsi="Courier New" w:cs="Courier New"/>
          <w:color w:val="7A7E85"/>
          <w:lang w:eastAsia="ko-KR"/>
        </w:rPr>
        <w:t xml:space="preserve"> URI</w:t>
      </w:r>
      <w:r w:rsidRPr="0020547A">
        <w:rPr>
          <w:rFonts w:ascii="맑은 고딕" w:eastAsia="맑은 고딕" w:hAnsi="맑은 고딕" w:cs="Courier New" w:hint="eastAsia"/>
          <w:color w:val="7A7E85"/>
          <w:lang w:eastAsia="ko-KR"/>
        </w:rPr>
        <w:t>를</w:t>
      </w:r>
      <w:r w:rsidRPr="0020547A">
        <w:rPr>
          <w:rFonts w:ascii="Courier New" w:eastAsia="굴림" w:hAnsi="Courier New" w:cs="Courier New"/>
          <w:color w:val="7A7E85"/>
          <w:lang w:eastAsia="ko-KR"/>
        </w:rPr>
        <w:t xml:space="preserve"> ImageView</w:t>
      </w:r>
      <w:r w:rsidRPr="0020547A">
        <w:rPr>
          <w:rFonts w:ascii="맑은 고딕" w:eastAsia="맑은 고딕" w:hAnsi="맑은 고딕" w:cs="Courier New" w:hint="eastAsia"/>
          <w:color w:val="7A7E85"/>
          <w:lang w:eastAsia="ko-KR"/>
        </w:rPr>
        <w:t>에 로드하여 이미지를 표시합니다</w:t>
      </w:r>
      <w:r w:rsidRPr="0020547A">
        <w:rPr>
          <w:rFonts w:ascii="Courier New" w:eastAsia="굴림" w:hAnsi="Courier New" w:cs="Courier New"/>
          <w:color w:val="7A7E85"/>
          <w:lang w:eastAsia="ko-KR"/>
        </w:rPr>
        <w:t>.</w:t>
      </w:r>
      <w:r w:rsidRPr="0020547A">
        <w:rPr>
          <w:rFonts w:ascii="Courier New" w:eastAsia="굴림" w:hAnsi="Courier New" w:cs="Courier New"/>
          <w:color w:val="7A7E85"/>
          <w:lang w:eastAsia="ko-KR"/>
        </w:rPr>
        <w:br/>
        <w:t xml:space="preserve">        </w:t>
      </w:r>
      <w:r w:rsidRPr="0020547A">
        <w:rPr>
          <w:rFonts w:ascii="Courier New" w:eastAsia="굴림" w:hAnsi="Courier New" w:cs="Courier New"/>
          <w:color w:val="C77DBB"/>
          <w:lang w:eastAsia="ko-KR"/>
        </w:rPr>
        <w:t>imageViewProduct2</w:t>
      </w:r>
      <w:r w:rsidRPr="0020547A">
        <w:rPr>
          <w:rFonts w:ascii="Courier New" w:eastAsia="굴림" w:hAnsi="Courier New" w:cs="Courier New"/>
          <w:color w:val="BCBEC4"/>
          <w:lang w:eastAsia="ko-KR"/>
        </w:rPr>
        <w:t>.setImageURI(selectedFileUri);</w:t>
      </w:r>
      <w:r w:rsidRPr="0020547A">
        <w:rPr>
          <w:rFonts w:ascii="Courier New" w:eastAsia="굴림" w:hAnsi="Courier New" w:cs="Courier New"/>
          <w:color w:val="BCBEC4"/>
          <w:lang w:eastAsia="ko-KR"/>
        </w:rPr>
        <w:br/>
        <w:t xml:space="preserve">    }</w:t>
      </w:r>
      <w:r w:rsidRPr="0020547A">
        <w:rPr>
          <w:rFonts w:ascii="Courier New" w:eastAsia="굴림" w:hAnsi="Courier New" w:cs="Courier New"/>
          <w:color w:val="BCBEC4"/>
          <w:lang w:eastAsia="ko-KR"/>
        </w:rPr>
        <w:br/>
        <w:t>}</w:t>
      </w:r>
    </w:p>
    <w:p w14:paraId="65154AD3" w14:textId="77777777" w:rsidR="00306E4C" w:rsidRPr="008C5CC3" w:rsidRDefault="00306E4C" w:rsidP="00306E4C">
      <w:pPr>
        <w:rPr>
          <w:lang w:eastAsia="ko-KR"/>
        </w:rPr>
      </w:pPr>
    </w:p>
    <w:p w14:paraId="7CE46FC5" w14:textId="77777777" w:rsidR="00306E4C" w:rsidRDefault="00306E4C" w:rsidP="00306E4C">
      <w:pPr>
        <w:pStyle w:val="af1"/>
        <w:numPr>
          <w:ilvl w:val="0"/>
          <w:numId w:val="43"/>
        </w:numPr>
        <w:ind w:leftChars="0"/>
        <w:rPr>
          <w:lang w:eastAsia="ko-KR"/>
        </w:rPr>
      </w:pPr>
      <w:r w:rsidRPr="005032E4">
        <w:rPr>
          <w:rFonts w:hint="eastAsia"/>
          <w:sz w:val="24"/>
          <w:szCs w:val="22"/>
          <w:lang w:eastAsia="ko-KR"/>
        </w:rPr>
        <w:t>Firestore</w:t>
      </w:r>
      <w:r w:rsidRPr="005032E4">
        <w:rPr>
          <w:rFonts w:hint="eastAsia"/>
          <w:sz w:val="24"/>
          <w:szCs w:val="22"/>
          <w:lang w:eastAsia="ko-KR"/>
        </w:rPr>
        <w:t>와의</w:t>
      </w:r>
      <w:r w:rsidRPr="005032E4">
        <w:rPr>
          <w:rFonts w:hint="eastAsia"/>
          <w:sz w:val="24"/>
          <w:szCs w:val="22"/>
          <w:lang w:eastAsia="ko-KR"/>
        </w:rPr>
        <w:t xml:space="preserve"> </w:t>
      </w:r>
      <w:r w:rsidRPr="005032E4">
        <w:rPr>
          <w:rFonts w:hint="eastAsia"/>
          <w:sz w:val="24"/>
          <w:szCs w:val="22"/>
          <w:lang w:eastAsia="ko-KR"/>
        </w:rPr>
        <w:t>통신</w:t>
      </w:r>
    </w:p>
    <w:p w14:paraId="62A0C0B7" w14:textId="77777777" w:rsidR="00306E4C" w:rsidRDefault="00306E4C" w:rsidP="00306E4C">
      <w:pPr>
        <w:ind w:leftChars="200" w:left="400"/>
        <w:rPr>
          <w:lang w:eastAsia="ko-KR"/>
        </w:rPr>
      </w:pP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정보는</w:t>
      </w:r>
      <w:r>
        <w:rPr>
          <w:rFonts w:hint="eastAsia"/>
          <w:lang w:eastAsia="ko-KR"/>
        </w:rPr>
        <w:t xml:space="preserve"> Firestore </w:t>
      </w:r>
      <w:r>
        <w:rPr>
          <w:rFonts w:hint="eastAsia"/>
          <w:lang w:eastAsia="ko-KR"/>
        </w:rPr>
        <w:t>데이터베이스에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사항이</w:t>
      </w:r>
      <w:r>
        <w:rPr>
          <w:rFonts w:hint="eastAsia"/>
          <w:lang w:eastAsia="ko-KR"/>
        </w:rPr>
        <w:t xml:space="preserve"> Firestore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즉시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반영되어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4C0E18E7" w14:textId="77777777" w:rsidR="00306E4C" w:rsidRDefault="00306E4C" w:rsidP="00306E4C">
      <w:pPr>
        <w:rPr>
          <w:lang w:eastAsia="ko-KR"/>
        </w:rPr>
      </w:pPr>
    </w:p>
    <w:p w14:paraId="53DE2963" w14:textId="77777777" w:rsidR="00306E4C" w:rsidRPr="003F1EF1" w:rsidRDefault="00306E4C" w:rsidP="00306E4C">
      <w:pPr>
        <w:pStyle w:val="af1"/>
        <w:numPr>
          <w:ilvl w:val="0"/>
          <w:numId w:val="43"/>
        </w:numPr>
        <w:ind w:leftChars="0"/>
        <w:rPr>
          <w:lang w:eastAsia="ko-KR"/>
        </w:rPr>
      </w:pPr>
      <w:r w:rsidRPr="005032E4">
        <w:rPr>
          <w:rFonts w:hint="eastAsia"/>
          <w:sz w:val="24"/>
          <w:szCs w:val="22"/>
          <w:lang w:eastAsia="ko-KR"/>
        </w:rPr>
        <w:t>변경</w:t>
      </w:r>
      <w:r w:rsidRPr="005032E4">
        <w:rPr>
          <w:rFonts w:hint="eastAsia"/>
          <w:sz w:val="24"/>
          <w:szCs w:val="22"/>
          <w:lang w:eastAsia="ko-KR"/>
        </w:rPr>
        <w:t xml:space="preserve"> </w:t>
      </w:r>
      <w:r w:rsidRPr="005032E4">
        <w:rPr>
          <w:rFonts w:hint="eastAsia"/>
          <w:sz w:val="24"/>
          <w:szCs w:val="22"/>
          <w:lang w:eastAsia="ko-KR"/>
        </w:rPr>
        <w:t>사항의</w:t>
      </w:r>
      <w:r w:rsidRPr="005032E4">
        <w:rPr>
          <w:rFonts w:hint="eastAsia"/>
          <w:sz w:val="24"/>
          <w:szCs w:val="22"/>
          <w:lang w:eastAsia="ko-KR"/>
        </w:rPr>
        <w:t xml:space="preserve"> </w:t>
      </w:r>
      <w:r w:rsidRPr="005032E4">
        <w:rPr>
          <w:rFonts w:hint="eastAsia"/>
          <w:sz w:val="24"/>
          <w:szCs w:val="22"/>
          <w:lang w:eastAsia="ko-KR"/>
        </w:rPr>
        <w:t>확인</w:t>
      </w:r>
      <w:r w:rsidRPr="005032E4">
        <w:rPr>
          <w:rFonts w:hint="eastAsia"/>
          <w:sz w:val="24"/>
          <w:szCs w:val="22"/>
          <w:lang w:eastAsia="ko-KR"/>
        </w:rPr>
        <w:t xml:space="preserve"> </w:t>
      </w:r>
      <w:r w:rsidRPr="005032E4">
        <w:rPr>
          <w:rFonts w:hint="eastAsia"/>
          <w:sz w:val="24"/>
          <w:szCs w:val="22"/>
          <w:lang w:eastAsia="ko-KR"/>
        </w:rPr>
        <w:t>및</w:t>
      </w:r>
      <w:r w:rsidRPr="005032E4">
        <w:rPr>
          <w:rFonts w:hint="eastAsia"/>
          <w:sz w:val="24"/>
          <w:szCs w:val="22"/>
          <w:lang w:eastAsia="ko-KR"/>
        </w:rPr>
        <w:t xml:space="preserve"> </w:t>
      </w:r>
      <w:r w:rsidRPr="005032E4">
        <w:rPr>
          <w:rFonts w:hint="eastAsia"/>
          <w:sz w:val="24"/>
          <w:szCs w:val="22"/>
          <w:lang w:eastAsia="ko-KR"/>
        </w:rPr>
        <w:t>저장</w:t>
      </w:r>
    </w:p>
    <w:p w14:paraId="0CE6A225" w14:textId="77777777" w:rsidR="00306E4C" w:rsidRDefault="00306E4C" w:rsidP="00306E4C">
      <w:pPr>
        <w:ind w:leftChars="200" w:left="400"/>
        <w:rPr>
          <w:lang w:eastAsia="ko-KR"/>
        </w:rPr>
      </w:pPr>
      <w:r>
        <w:rPr>
          <w:rFonts w:hint="eastAsia"/>
          <w:lang w:eastAsia="ko-KR"/>
        </w:rPr>
        <w:t>수정된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'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'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Firestore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이때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저장되었는지를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표시됩니다</w:t>
      </w:r>
      <w:r>
        <w:rPr>
          <w:rFonts w:hint="eastAsia"/>
          <w:lang w:eastAsia="ko-KR"/>
        </w:rPr>
        <w:t>.</w:t>
      </w:r>
    </w:p>
    <w:p w14:paraId="06E71D7E" w14:textId="77777777" w:rsidR="00306E4C" w:rsidRPr="00E5473C" w:rsidRDefault="00306E4C" w:rsidP="00306E4C">
      <w:pPr>
        <w:ind w:firstLineChars="200" w:firstLine="400"/>
        <w:rPr>
          <w:lang w:eastAsia="ko-KR"/>
        </w:rPr>
      </w:pPr>
      <w:r>
        <w:rPr>
          <w:rFonts w:hint="eastAsia"/>
          <w:lang w:eastAsia="ko-KR"/>
        </w:rPr>
        <w:t>실패할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오류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알립니다</w:t>
      </w:r>
      <w:r>
        <w:rPr>
          <w:rFonts w:hint="eastAsia"/>
          <w:lang w:eastAsia="ko-KR"/>
        </w:rPr>
        <w:t>.</w:t>
      </w:r>
    </w:p>
    <w:p w14:paraId="6B631927" w14:textId="77777777" w:rsidR="00306E4C" w:rsidRDefault="00306E4C" w:rsidP="00306E4C">
      <w:pPr>
        <w:rPr>
          <w:lang w:eastAsia="ko-KR"/>
        </w:rPr>
      </w:pPr>
    </w:p>
    <w:p w14:paraId="53C8D7B7" w14:textId="77777777" w:rsidR="00306E4C" w:rsidRPr="00E5473C" w:rsidRDefault="00306E4C" w:rsidP="00306E4C">
      <w:pPr>
        <w:widowControl/>
        <w:shd w:val="clear" w:color="auto" w:fill="1E1F22"/>
        <w:spacing w:line="240" w:lineRule="auto"/>
        <w:rPr>
          <w:rFonts w:ascii="Courier New" w:eastAsia="굴림" w:hAnsi="Courier New" w:cs="Courier New"/>
          <w:color w:val="BCBEC4"/>
          <w:lang w:eastAsia="ko-KR"/>
        </w:rPr>
      </w:pPr>
      <w:r w:rsidRPr="00E5473C">
        <w:rPr>
          <w:rFonts w:ascii="Courier New" w:eastAsia="굴림" w:hAnsi="Courier New" w:cs="Courier New"/>
          <w:color w:val="7A7E85"/>
          <w:lang w:eastAsia="ko-KR"/>
        </w:rPr>
        <w:t xml:space="preserve">// </w:t>
      </w:r>
      <w:r w:rsidRPr="00E5473C">
        <w:rPr>
          <w:rFonts w:ascii="맑은 고딕" w:eastAsia="맑은 고딕" w:hAnsi="맑은 고딕" w:cs="Courier New" w:hint="eastAsia"/>
          <w:color w:val="7A7E85"/>
          <w:lang w:eastAsia="ko-KR"/>
        </w:rPr>
        <w:t>파이어베이스의 데이터를 업데이트하는 메서드</w:t>
      </w:r>
      <w:r w:rsidRPr="00E5473C">
        <w:rPr>
          <w:rFonts w:ascii="Courier New" w:eastAsia="굴림" w:hAnsi="Courier New" w:cs="Courier New"/>
          <w:color w:val="7A7E85"/>
          <w:lang w:eastAsia="ko-KR"/>
        </w:rPr>
        <w:t xml:space="preserve"> (</w:t>
      </w:r>
      <w:r w:rsidRPr="00E5473C">
        <w:rPr>
          <w:rFonts w:ascii="맑은 고딕" w:eastAsia="맑은 고딕" w:hAnsi="맑은 고딕" w:cs="Courier New" w:hint="eastAsia"/>
          <w:color w:val="7A7E85"/>
          <w:lang w:eastAsia="ko-KR"/>
        </w:rPr>
        <w:t>오자현</w:t>
      </w:r>
      <w:r w:rsidRPr="00E5473C">
        <w:rPr>
          <w:rFonts w:ascii="Courier New" w:eastAsia="굴림" w:hAnsi="Courier New" w:cs="Courier New"/>
          <w:color w:val="7A7E85"/>
          <w:lang w:eastAsia="ko-KR"/>
        </w:rPr>
        <w:t>)</w:t>
      </w:r>
      <w:r w:rsidRPr="00E5473C">
        <w:rPr>
          <w:rFonts w:ascii="Courier New" w:eastAsia="굴림" w:hAnsi="Courier New" w:cs="Courier New"/>
          <w:color w:val="7A7E85"/>
          <w:lang w:eastAsia="ko-KR"/>
        </w:rPr>
        <w:br/>
      </w:r>
      <w:r w:rsidRPr="00E5473C">
        <w:rPr>
          <w:rFonts w:ascii="Courier New" w:eastAsia="굴림" w:hAnsi="Courier New" w:cs="Courier New"/>
          <w:color w:val="CF8E6D"/>
          <w:lang w:eastAsia="ko-KR"/>
        </w:rPr>
        <w:t xml:space="preserve">private void </w:t>
      </w:r>
      <w:r w:rsidRPr="00E5473C">
        <w:rPr>
          <w:rFonts w:ascii="Courier New" w:eastAsia="굴림" w:hAnsi="Courier New" w:cs="Courier New"/>
          <w:color w:val="56A8F5"/>
          <w:lang w:eastAsia="ko-KR"/>
        </w:rPr>
        <w:t>updateProductInFirestore</w:t>
      </w:r>
      <w:r w:rsidRPr="00E5473C">
        <w:rPr>
          <w:rFonts w:ascii="Courier New" w:eastAsia="굴림" w:hAnsi="Courier New" w:cs="Courier New"/>
          <w:color w:val="BCBEC4"/>
          <w:lang w:eastAsia="ko-KR"/>
        </w:rPr>
        <w:t>(String documentId) {</w:t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  <w:t xml:space="preserve">    </w:t>
      </w:r>
      <w:r w:rsidRPr="00E5473C">
        <w:rPr>
          <w:rFonts w:ascii="Courier New" w:eastAsia="굴림" w:hAnsi="Courier New" w:cs="Courier New"/>
          <w:color w:val="7A7E85"/>
          <w:lang w:eastAsia="ko-KR"/>
        </w:rPr>
        <w:t xml:space="preserve">// UI </w:t>
      </w:r>
      <w:r w:rsidRPr="00E5473C">
        <w:rPr>
          <w:rFonts w:ascii="맑은 고딕" w:eastAsia="맑은 고딕" w:hAnsi="맑은 고딕" w:cs="Courier New" w:hint="eastAsia"/>
          <w:color w:val="7A7E85"/>
          <w:lang w:eastAsia="ko-KR"/>
        </w:rPr>
        <w:t>입력 필드에서 업데이트할 값을 가져옵니다</w:t>
      </w:r>
      <w:r w:rsidRPr="00E5473C">
        <w:rPr>
          <w:rFonts w:ascii="Courier New" w:eastAsia="굴림" w:hAnsi="Courier New" w:cs="Courier New"/>
          <w:color w:val="7A7E85"/>
          <w:lang w:eastAsia="ko-KR"/>
        </w:rPr>
        <w:t>.</w:t>
      </w:r>
      <w:r w:rsidRPr="00E5473C">
        <w:rPr>
          <w:rFonts w:ascii="Courier New" w:eastAsia="굴림" w:hAnsi="Courier New" w:cs="Courier New"/>
          <w:color w:val="7A7E85"/>
          <w:lang w:eastAsia="ko-KR"/>
        </w:rPr>
        <w:br/>
        <w:t xml:space="preserve">    </w:t>
      </w:r>
      <w:r w:rsidRPr="00E5473C">
        <w:rPr>
          <w:rFonts w:ascii="Courier New" w:eastAsia="굴림" w:hAnsi="Courier New" w:cs="Courier New"/>
          <w:color w:val="BCBEC4"/>
          <w:lang w:eastAsia="ko-KR"/>
        </w:rPr>
        <w:t xml:space="preserve">String updatedName = </w:t>
      </w:r>
      <w:r w:rsidRPr="00E5473C">
        <w:rPr>
          <w:rFonts w:ascii="Courier New" w:eastAsia="굴림" w:hAnsi="Courier New" w:cs="Courier New"/>
          <w:color w:val="C77DBB"/>
          <w:lang w:eastAsia="ko-KR"/>
        </w:rPr>
        <w:t>editProductName2</w:t>
      </w:r>
      <w:r w:rsidRPr="00E5473C">
        <w:rPr>
          <w:rFonts w:ascii="Courier New" w:eastAsia="굴림" w:hAnsi="Courier New" w:cs="Courier New"/>
          <w:color w:val="BCBEC4"/>
          <w:lang w:eastAsia="ko-KR"/>
        </w:rPr>
        <w:t>.getText().toString();</w:t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  <w:t xml:space="preserve">    String updatedPriceStr = </w:t>
      </w:r>
      <w:r w:rsidRPr="00E5473C">
        <w:rPr>
          <w:rFonts w:ascii="Courier New" w:eastAsia="굴림" w:hAnsi="Courier New" w:cs="Courier New"/>
          <w:color w:val="C77DBB"/>
          <w:lang w:eastAsia="ko-KR"/>
        </w:rPr>
        <w:t>editProductPrice2</w:t>
      </w:r>
      <w:r w:rsidRPr="00E5473C">
        <w:rPr>
          <w:rFonts w:ascii="Courier New" w:eastAsia="굴림" w:hAnsi="Courier New" w:cs="Courier New"/>
          <w:color w:val="BCBEC4"/>
          <w:lang w:eastAsia="ko-KR"/>
        </w:rPr>
        <w:t>.getText().toString();</w:t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</w:r>
      <w:r w:rsidRPr="00E5473C">
        <w:rPr>
          <w:rFonts w:ascii="Courier New" w:eastAsia="굴림" w:hAnsi="Courier New" w:cs="Courier New"/>
          <w:color w:val="BCBEC4"/>
          <w:lang w:eastAsia="ko-KR"/>
        </w:rPr>
        <w:lastRenderedPageBreak/>
        <w:t xml:space="preserve">    String updatedStockStr = </w:t>
      </w:r>
      <w:r w:rsidRPr="00E5473C">
        <w:rPr>
          <w:rFonts w:ascii="Courier New" w:eastAsia="굴림" w:hAnsi="Courier New" w:cs="Courier New"/>
          <w:color w:val="C77DBB"/>
          <w:lang w:eastAsia="ko-KR"/>
        </w:rPr>
        <w:t>editProductStock2</w:t>
      </w:r>
      <w:r w:rsidRPr="00E5473C">
        <w:rPr>
          <w:rFonts w:ascii="Courier New" w:eastAsia="굴림" w:hAnsi="Courier New" w:cs="Courier New"/>
          <w:color w:val="BCBEC4"/>
          <w:lang w:eastAsia="ko-KR"/>
        </w:rPr>
        <w:t>.getText().toString();</w:t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  <w:t xml:space="preserve">    String updatedCategory = </w:t>
      </w:r>
      <w:r w:rsidRPr="00E5473C">
        <w:rPr>
          <w:rFonts w:ascii="Courier New" w:eastAsia="굴림" w:hAnsi="Courier New" w:cs="Courier New"/>
          <w:color w:val="C77DBB"/>
          <w:lang w:eastAsia="ko-KR"/>
        </w:rPr>
        <w:t>ProductCategory2</w:t>
      </w:r>
      <w:r w:rsidRPr="00E5473C">
        <w:rPr>
          <w:rFonts w:ascii="Courier New" w:eastAsia="굴림" w:hAnsi="Courier New" w:cs="Courier New"/>
          <w:color w:val="BCBEC4"/>
          <w:lang w:eastAsia="ko-KR"/>
        </w:rPr>
        <w:t>;</w:t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  <w:t xml:space="preserve">    </w:t>
      </w:r>
      <w:r w:rsidRPr="00E5473C">
        <w:rPr>
          <w:rFonts w:ascii="Courier New" w:eastAsia="굴림" w:hAnsi="Courier New" w:cs="Courier New"/>
          <w:color w:val="7A7E85"/>
          <w:lang w:eastAsia="ko-KR"/>
        </w:rPr>
        <w:t xml:space="preserve">// </w:t>
      </w:r>
      <w:r w:rsidRPr="00E5473C">
        <w:rPr>
          <w:rFonts w:ascii="맑은 고딕" w:eastAsia="맑은 고딕" w:hAnsi="맑은 고딕" w:cs="Courier New" w:hint="eastAsia"/>
          <w:color w:val="7A7E85"/>
          <w:lang w:eastAsia="ko-KR"/>
        </w:rPr>
        <w:t>문자열로 입력된 가격과 재고를 정수로 변환합니다</w:t>
      </w:r>
      <w:r w:rsidRPr="00E5473C">
        <w:rPr>
          <w:rFonts w:ascii="Courier New" w:eastAsia="굴림" w:hAnsi="Courier New" w:cs="Courier New"/>
          <w:color w:val="7A7E85"/>
          <w:lang w:eastAsia="ko-KR"/>
        </w:rPr>
        <w:t>.</w:t>
      </w:r>
      <w:r w:rsidRPr="00E5473C">
        <w:rPr>
          <w:rFonts w:ascii="Courier New" w:eastAsia="굴림" w:hAnsi="Courier New" w:cs="Courier New"/>
          <w:color w:val="7A7E85"/>
          <w:lang w:eastAsia="ko-KR"/>
        </w:rPr>
        <w:br/>
        <w:t xml:space="preserve">    </w:t>
      </w:r>
      <w:r w:rsidRPr="00E5473C">
        <w:rPr>
          <w:rFonts w:ascii="Courier New" w:eastAsia="굴림" w:hAnsi="Courier New" w:cs="Courier New"/>
          <w:color w:val="CF8E6D"/>
          <w:lang w:eastAsia="ko-KR"/>
        </w:rPr>
        <w:t xml:space="preserve">int </w:t>
      </w:r>
      <w:r w:rsidRPr="00E5473C">
        <w:rPr>
          <w:rFonts w:ascii="Courier New" w:eastAsia="굴림" w:hAnsi="Courier New" w:cs="Courier New"/>
          <w:color w:val="BCBEC4"/>
          <w:lang w:eastAsia="ko-KR"/>
        </w:rPr>
        <w:t>updatedPrice = Integer.</w:t>
      </w:r>
      <w:r w:rsidRPr="00E5473C">
        <w:rPr>
          <w:rFonts w:ascii="Courier New" w:eastAsia="굴림" w:hAnsi="Courier New" w:cs="Courier New"/>
          <w:i/>
          <w:iCs/>
          <w:color w:val="BCBEC4"/>
          <w:lang w:eastAsia="ko-KR"/>
        </w:rPr>
        <w:t>parseInt</w:t>
      </w:r>
      <w:r w:rsidRPr="00E5473C">
        <w:rPr>
          <w:rFonts w:ascii="Courier New" w:eastAsia="굴림" w:hAnsi="Courier New" w:cs="Courier New"/>
          <w:color w:val="BCBEC4"/>
          <w:lang w:eastAsia="ko-KR"/>
        </w:rPr>
        <w:t>(updatedPriceStr);</w:t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  <w:t xml:space="preserve">    </w:t>
      </w:r>
      <w:r w:rsidRPr="00E5473C">
        <w:rPr>
          <w:rFonts w:ascii="Courier New" w:eastAsia="굴림" w:hAnsi="Courier New" w:cs="Courier New"/>
          <w:color w:val="CF8E6D"/>
          <w:lang w:eastAsia="ko-KR"/>
        </w:rPr>
        <w:t xml:space="preserve">int </w:t>
      </w:r>
      <w:r w:rsidRPr="00E5473C">
        <w:rPr>
          <w:rFonts w:ascii="Courier New" w:eastAsia="굴림" w:hAnsi="Courier New" w:cs="Courier New"/>
          <w:color w:val="BCBEC4"/>
          <w:lang w:eastAsia="ko-KR"/>
        </w:rPr>
        <w:t>updatedStock = Integer.</w:t>
      </w:r>
      <w:r w:rsidRPr="00E5473C">
        <w:rPr>
          <w:rFonts w:ascii="Courier New" w:eastAsia="굴림" w:hAnsi="Courier New" w:cs="Courier New"/>
          <w:i/>
          <w:iCs/>
          <w:color w:val="BCBEC4"/>
          <w:lang w:eastAsia="ko-KR"/>
        </w:rPr>
        <w:t>parseInt</w:t>
      </w:r>
      <w:r w:rsidRPr="00E5473C">
        <w:rPr>
          <w:rFonts w:ascii="Courier New" w:eastAsia="굴림" w:hAnsi="Courier New" w:cs="Courier New"/>
          <w:color w:val="BCBEC4"/>
          <w:lang w:eastAsia="ko-KR"/>
        </w:rPr>
        <w:t>(updatedStockStr);</w:t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  <w:t xml:space="preserve">    </w:t>
      </w:r>
      <w:r w:rsidRPr="00E5473C">
        <w:rPr>
          <w:rFonts w:ascii="Courier New" w:eastAsia="굴림" w:hAnsi="Courier New" w:cs="Courier New"/>
          <w:color w:val="7A7E85"/>
          <w:lang w:eastAsia="ko-KR"/>
        </w:rPr>
        <w:t xml:space="preserve">// FirebaseStorage </w:t>
      </w:r>
      <w:r w:rsidRPr="00E5473C">
        <w:rPr>
          <w:rFonts w:ascii="맑은 고딕" w:eastAsia="맑은 고딕" w:hAnsi="맑은 고딕" w:cs="Courier New" w:hint="eastAsia"/>
          <w:color w:val="7A7E85"/>
          <w:lang w:eastAsia="ko-KR"/>
        </w:rPr>
        <w:t>인스턴스를 가져옵니다</w:t>
      </w:r>
      <w:r w:rsidRPr="00E5473C">
        <w:rPr>
          <w:rFonts w:ascii="Courier New" w:eastAsia="굴림" w:hAnsi="Courier New" w:cs="Courier New"/>
          <w:color w:val="7A7E85"/>
          <w:lang w:eastAsia="ko-KR"/>
        </w:rPr>
        <w:t>.</w:t>
      </w:r>
      <w:r w:rsidRPr="00E5473C">
        <w:rPr>
          <w:rFonts w:ascii="Courier New" w:eastAsia="굴림" w:hAnsi="Courier New" w:cs="Courier New"/>
          <w:color w:val="7A7E85"/>
          <w:lang w:eastAsia="ko-KR"/>
        </w:rPr>
        <w:br/>
        <w:t xml:space="preserve">    </w:t>
      </w:r>
      <w:r w:rsidRPr="00E5473C">
        <w:rPr>
          <w:rFonts w:ascii="Courier New" w:eastAsia="굴림" w:hAnsi="Courier New" w:cs="Courier New"/>
          <w:color w:val="BCBEC4"/>
          <w:lang w:eastAsia="ko-KR"/>
        </w:rPr>
        <w:t>FirebaseStorage storage = FirebaseStorage.</w:t>
      </w:r>
      <w:r w:rsidRPr="00E5473C">
        <w:rPr>
          <w:rFonts w:ascii="Courier New" w:eastAsia="굴림" w:hAnsi="Courier New" w:cs="Courier New"/>
          <w:i/>
          <w:iCs/>
          <w:color w:val="BCBEC4"/>
          <w:lang w:eastAsia="ko-KR"/>
        </w:rPr>
        <w:t>getInstance</w:t>
      </w:r>
      <w:r w:rsidRPr="00E5473C">
        <w:rPr>
          <w:rFonts w:ascii="Courier New" w:eastAsia="굴림" w:hAnsi="Courier New" w:cs="Courier New"/>
          <w:color w:val="BCBEC4"/>
          <w:lang w:eastAsia="ko-KR"/>
        </w:rPr>
        <w:t>();</w:t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  <w:t xml:space="preserve">    StorageReference storageRef = storage.getReference();</w:t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  <w:t xml:space="preserve">    StorageReference fileRef = storageRef.child(</w:t>
      </w:r>
      <w:r w:rsidRPr="00E5473C">
        <w:rPr>
          <w:rFonts w:ascii="Courier New" w:eastAsia="굴림" w:hAnsi="Courier New" w:cs="Courier New"/>
          <w:color w:val="6AAB73"/>
          <w:lang w:eastAsia="ko-KR"/>
        </w:rPr>
        <w:t xml:space="preserve">"files/" </w:t>
      </w:r>
      <w:r w:rsidRPr="00E5473C">
        <w:rPr>
          <w:rFonts w:ascii="Courier New" w:eastAsia="굴림" w:hAnsi="Courier New" w:cs="Courier New"/>
          <w:color w:val="BCBEC4"/>
          <w:lang w:eastAsia="ko-KR"/>
        </w:rPr>
        <w:t>+ System.</w:t>
      </w:r>
      <w:r w:rsidRPr="00E5473C">
        <w:rPr>
          <w:rFonts w:ascii="Courier New" w:eastAsia="굴림" w:hAnsi="Courier New" w:cs="Courier New"/>
          <w:i/>
          <w:iCs/>
          <w:color w:val="BCBEC4"/>
          <w:lang w:eastAsia="ko-KR"/>
        </w:rPr>
        <w:t>currentTimeMillis</w:t>
      </w:r>
      <w:r w:rsidRPr="00E5473C">
        <w:rPr>
          <w:rFonts w:ascii="Courier New" w:eastAsia="굴림" w:hAnsi="Courier New" w:cs="Courier New"/>
          <w:color w:val="BCBEC4"/>
          <w:lang w:eastAsia="ko-KR"/>
        </w:rPr>
        <w:t>());</w:t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  <w:t xml:space="preserve">    </w:t>
      </w:r>
      <w:r w:rsidRPr="00E5473C">
        <w:rPr>
          <w:rFonts w:ascii="Courier New" w:eastAsia="굴림" w:hAnsi="Courier New" w:cs="Courier New"/>
          <w:color w:val="7A7E85"/>
          <w:lang w:eastAsia="ko-KR"/>
        </w:rPr>
        <w:t xml:space="preserve">// </w:t>
      </w:r>
      <w:r w:rsidRPr="00E5473C">
        <w:rPr>
          <w:rFonts w:ascii="맑은 고딕" w:eastAsia="맑은 고딕" w:hAnsi="맑은 고딕" w:cs="Courier New" w:hint="eastAsia"/>
          <w:color w:val="7A7E85"/>
          <w:lang w:eastAsia="ko-KR"/>
        </w:rPr>
        <w:t>업데이트할 제품 정보를 맵에 저장합니다</w:t>
      </w:r>
      <w:r w:rsidRPr="00E5473C">
        <w:rPr>
          <w:rFonts w:ascii="Courier New" w:eastAsia="굴림" w:hAnsi="Courier New" w:cs="Courier New"/>
          <w:color w:val="7A7E85"/>
          <w:lang w:eastAsia="ko-KR"/>
        </w:rPr>
        <w:t>.</w:t>
      </w:r>
      <w:r w:rsidRPr="00E5473C">
        <w:rPr>
          <w:rFonts w:ascii="Courier New" w:eastAsia="굴림" w:hAnsi="Courier New" w:cs="Courier New"/>
          <w:color w:val="7A7E85"/>
          <w:lang w:eastAsia="ko-KR"/>
        </w:rPr>
        <w:br/>
        <w:t xml:space="preserve">    </w:t>
      </w:r>
      <w:r w:rsidRPr="00E5473C">
        <w:rPr>
          <w:rFonts w:ascii="Courier New" w:eastAsia="굴림" w:hAnsi="Courier New" w:cs="Courier New"/>
          <w:color w:val="BCBEC4"/>
          <w:lang w:eastAsia="ko-KR"/>
        </w:rPr>
        <w:t xml:space="preserve">Map&lt;String, Object&gt; productUpdate = </w:t>
      </w:r>
      <w:r w:rsidRPr="00E5473C">
        <w:rPr>
          <w:rFonts w:ascii="Courier New" w:eastAsia="굴림" w:hAnsi="Courier New" w:cs="Courier New"/>
          <w:color w:val="CF8E6D"/>
          <w:lang w:eastAsia="ko-KR"/>
        </w:rPr>
        <w:t xml:space="preserve">new </w:t>
      </w:r>
      <w:r w:rsidRPr="00E5473C">
        <w:rPr>
          <w:rFonts w:ascii="Courier New" w:eastAsia="굴림" w:hAnsi="Courier New" w:cs="Courier New"/>
          <w:color w:val="BCBEC4"/>
          <w:lang w:eastAsia="ko-KR"/>
        </w:rPr>
        <w:t>HashMap&lt;&gt;();</w:t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  <w:t xml:space="preserve">    productUpdate.put(</w:t>
      </w:r>
      <w:r w:rsidRPr="00E5473C">
        <w:rPr>
          <w:rFonts w:ascii="Courier New" w:eastAsia="굴림" w:hAnsi="Courier New" w:cs="Courier New"/>
          <w:color w:val="6AAB73"/>
          <w:lang w:eastAsia="ko-KR"/>
        </w:rPr>
        <w:t>"productName"</w:t>
      </w:r>
      <w:r w:rsidRPr="00E5473C">
        <w:rPr>
          <w:rFonts w:ascii="Courier New" w:eastAsia="굴림" w:hAnsi="Courier New" w:cs="Courier New"/>
          <w:color w:val="BCBEC4"/>
          <w:lang w:eastAsia="ko-KR"/>
        </w:rPr>
        <w:t xml:space="preserve">, updatedName); </w:t>
      </w:r>
      <w:r w:rsidRPr="00E5473C">
        <w:rPr>
          <w:rFonts w:ascii="Courier New" w:eastAsia="굴림" w:hAnsi="Courier New" w:cs="Courier New"/>
          <w:color w:val="7A7E85"/>
          <w:lang w:eastAsia="ko-KR"/>
        </w:rPr>
        <w:t xml:space="preserve">// </w:t>
      </w:r>
      <w:r w:rsidRPr="00E5473C">
        <w:rPr>
          <w:rFonts w:ascii="맑은 고딕" w:eastAsia="맑은 고딕" w:hAnsi="맑은 고딕" w:cs="Courier New" w:hint="eastAsia"/>
          <w:color w:val="7A7E85"/>
          <w:lang w:eastAsia="ko-KR"/>
        </w:rPr>
        <w:t>상품명 업데이트</w:t>
      </w:r>
      <w:r w:rsidRPr="00E5473C">
        <w:rPr>
          <w:rFonts w:ascii="맑은 고딕" w:eastAsia="맑은 고딕" w:hAnsi="맑은 고딕" w:cs="Courier New" w:hint="eastAsia"/>
          <w:color w:val="7A7E85"/>
          <w:lang w:eastAsia="ko-KR"/>
        </w:rPr>
        <w:br/>
        <w:t xml:space="preserve">    </w:t>
      </w:r>
      <w:r w:rsidRPr="00E5473C">
        <w:rPr>
          <w:rFonts w:ascii="Courier New" w:eastAsia="굴림" w:hAnsi="Courier New" w:cs="Courier New"/>
          <w:color w:val="BCBEC4"/>
          <w:lang w:eastAsia="ko-KR"/>
        </w:rPr>
        <w:t>productUpdate.put(</w:t>
      </w:r>
      <w:r w:rsidRPr="00E5473C">
        <w:rPr>
          <w:rFonts w:ascii="Courier New" w:eastAsia="굴림" w:hAnsi="Courier New" w:cs="Courier New"/>
          <w:color w:val="6AAB73"/>
          <w:lang w:eastAsia="ko-KR"/>
        </w:rPr>
        <w:t>"productPrice"</w:t>
      </w:r>
      <w:r w:rsidRPr="00E5473C">
        <w:rPr>
          <w:rFonts w:ascii="Courier New" w:eastAsia="굴림" w:hAnsi="Courier New" w:cs="Courier New"/>
          <w:color w:val="BCBEC4"/>
          <w:lang w:eastAsia="ko-KR"/>
        </w:rPr>
        <w:t xml:space="preserve">, updatedPrice); </w:t>
      </w:r>
      <w:r w:rsidRPr="00E5473C">
        <w:rPr>
          <w:rFonts w:ascii="Courier New" w:eastAsia="굴림" w:hAnsi="Courier New" w:cs="Courier New"/>
          <w:color w:val="7A7E85"/>
          <w:lang w:eastAsia="ko-KR"/>
        </w:rPr>
        <w:t xml:space="preserve">// </w:t>
      </w:r>
      <w:r w:rsidRPr="00E5473C">
        <w:rPr>
          <w:rFonts w:ascii="맑은 고딕" w:eastAsia="맑은 고딕" w:hAnsi="맑은 고딕" w:cs="Courier New" w:hint="eastAsia"/>
          <w:color w:val="7A7E85"/>
          <w:lang w:eastAsia="ko-KR"/>
        </w:rPr>
        <w:t>가격 업데이트</w:t>
      </w:r>
      <w:r w:rsidRPr="00E5473C">
        <w:rPr>
          <w:rFonts w:ascii="맑은 고딕" w:eastAsia="맑은 고딕" w:hAnsi="맑은 고딕" w:cs="Courier New" w:hint="eastAsia"/>
          <w:color w:val="7A7E85"/>
          <w:lang w:eastAsia="ko-KR"/>
        </w:rPr>
        <w:br/>
        <w:t xml:space="preserve">    </w:t>
      </w:r>
      <w:r w:rsidRPr="00E5473C">
        <w:rPr>
          <w:rFonts w:ascii="Courier New" w:eastAsia="굴림" w:hAnsi="Courier New" w:cs="Courier New"/>
          <w:color w:val="BCBEC4"/>
          <w:lang w:eastAsia="ko-KR"/>
        </w:rPr>
        <w:t>productUpdate.put(</w:t>
      </w:r>
      <w:r w:rsidRPr="00E5473C">
        <w:rPr>
          <w:rFonts w:ascii="Courier New" w:eastAsia="굴림" w:hAnsi="Courier New" w:cs="Courier New"/>
          <w:color w:val="6AAB73"/>
          <w:lang w:eastAsia="ko-KR"/>
        </w:rPr>
        <w:t>"productStock"</w:t>
      </w:r>
      <w:r w:rsidRPr="00E5473C">
        <w:rPr>
          <w:rFonts w:ascii="Courier New" w:eastAsia="굴림" w:hAnsi="Courier New" w:cs="Courier New"/>
          <w:color w:val="BCBEC4"/>
          <w:lang w:eastAsia="ko-KR"/>
        </w:rPr>
        <w:t xml:space="preserve">, updatedStock); </w:t>
      </w:r>
      <w:r w:rsidRPr="00E5473C">
        <w:rPr>
          <w:rFonts w:ascii="Courier New" w:eastAsia="굴림" w:hAnsi="Courier New" w:cs="Courier New"/>
          <w:color w:val="7A7E85"/>
          <w:lang w:eastAsia="ko-KR"/>
        </w:rPr>
        <w:t xml:space="preserve">// </w:t>
      </w:r>
      <w:r w:rsidRPr="00E5473C">
        <w:rPr>
          <w:rFonts w:ascii="맑은 고딕" w:eastAsia="맑은 고딕" w:hAnsi="맑은 고딕" w:cs="Courier New" w:hint="eastAsia"/>
          <w:color w:val="7A7E85"/>
          <w:lang w:eastAsia="ko-KR"/>
        </w:rPr>
        <w:t>재고 업데이트</w:t>
      </w:r>
      <w:r w:rsidRPr="00E5473C">
        <w:rPr>
          <w:rFonts w:ascii="맑은 고딕" w:eastAsia="맑은 고딕" w:hAnsi="맑은 고딕" w:cs="Courier New" w:hint="eastAsia"/>
          <w:color w:val="7A7E85"/>
          <w:lang w:eastAsia="ko-KR"/>
        </w:rPr>
        <w:br/>
        <w:t xml:space="preserve">    </w:t>
      </w:r>
      <w:r w:rsidRPr="00E5473C">
        <w:rPr>
          <w:rFonts w:ascii="Courier New" w:eastAsia="굴림" w:hAnsi="Courier New" w:cs="Courier New"/>
          <w:color w:val="BCBEC4"/>
          <w:lang w:eastAsia="ko-KR"/>
        </w:rPr>
        <w:t>productUpdate.put(</w:t>
      </w:r>
      <w:r w:rsidRPr="00E5473C">
        <w:rPr>
          <w:rFonts w:ascii="Courier New" w:eastAsia="굴림" w:hAnsi="Courier New" w:cs="Courier New"/>
          <w:color w:val="6AAB73"/>
          <w:lang w:eastAsia="ko-KR"/>
        </w:rPr>
        <w:t>"productCategory"</w:t>
      </w:r>
      <w:r w:rsidRPr="00E5473C">
        <w:rPr>
          <w:rFonts w:ascii="Courier New" w:eastAsia="굴림" w:hAnsi="Courier New" w:cs="Courier New"/>
          <w:color w:val="BCBEC4"/>
          <w:lang w:eastAsia="ko-KR"/>
        </w:rPr>
        <w:t xml:space="preserve">, updatedCategory); </w:t>
      </w:r>
      <w:r w:rsidRPr="00E5473C">
        <w:rPr>
          <w:rFonts w:ascii="Courier New" w:eastAsia="굴림" w:hAnsi="Courier New" w:cs="Courier New"/>
          <w:color w:val="7A7E85"/>
          <w:lang w:eastAsia="ko-KR"/>
        </w:rPr>
        <w:t xml:space="preserve">// </w:t>
      </w:r>
      <w:r w:rsidRPr="00E5473C">
        <w:rPr>
          <w:rFonts w:ascii="맑은 고딕" w:eastAsia="맑은 고딕" w:hAnsi="맑은 고딕" w:cs="Courier New" w:hint="eastAsia"/>
          <w:color w:val="7A7E85"/>
          <w:lang w:eastAsia="ko-KR"/>
        </w:rPr>
        <w:t>카테고리 업데이트 추가</w:t>
      </w:r>
      <w:r w:rsidRPr="00E5473C">
        <w:rPr>
          <w:rFonts w:ascii="맑은 고딕" w:eastAsia="맑은 고딕" w:hAnsi="맑은 고딕" w:cs="Courier New" w:hint="eastAsia"/>
          <w:color w:val="7A7E85"/>
          <w:lang w:eastAsia="ko-KR"/>
        </w:rPr>
        <w:br/>
      </w:r>
      <w:r w:rsidRPr="00E5473C">
        <w:rPr>
          <w:rFonts w:ascii="맑은 고딕" w:eastAsia="맑은 고딕" w:hAnsi="맑은 고딕" w:cs="Courier New" w:hint="eastAsia"/>
          <w:color w:val="7A7E85"/>
          <w:lang w:eastAsia="ko-KR"/>
        </w:rPr>
        <w:br/>
        <w:t xml:space="preserve">    </w:t>
      </w:r>
      <w:r w:rsidRPr="00E5473C">
        <w:rPr>
          <w:rFonts w:ascii="Courier New" w:eastAsia="굴림" w:hAnsi="Courier New" w:cs="Courier New"/>
          <w:color w:val="7A7E85"/>
          <w:lang w:eastAsia="ko-KR"/>
        </w:rPr>
        <w:t xml:space="preserve">// </w:t>
      </w:r>
      <w:r w:rsidRPr="00E5473C">
        <w:rPr>
          <w:rFonts w:ascii="맑은 고딕" w:eastAsia="맑은 고딕" w:hAnsi="맑은 고딕" w:cs="Courier New" w:hint="eastAsia"/>
          <w:color w:val="7A7E85"/>
          <w:lang w:eastAsia="ko-KR"/>
        </w:rPr>
        <w:t>파일이 선택되었는지 확인합니다</w:t>
      </w:r>
      <w:r w:rsidRPr="00E5473C">
        <w:rPr>
          <w:rFonts w:ascii="Courier New" w:eastAsia="굴림" w:hAnsi="Courier New" w:cs="Courier New"/>
          <w:color w:val="7A7E85"/>
          <w:lang w:eastAsia="ko-KR"/>
        </w:rPr>
        <w:t>.</w:t>
      </w:r>
      <w:r w:rsidRPr="00E5473C">
        <w:rPr>
          <w:rFonts w:ascii="Courier New" w:eastAsia="굴림" w:hAnsi="Courier New" w:cs="Courier New"/>
          <w:color w:val="7A7E85"/>
          <w:lang w:eastAsia="ko-KR"/>
        </w:rPr>
        <w:br/>
        <w:t xml:space="preserve">    </w:t>
      </w:r>
      <w:r w:rsidRPr="00E5473C">
        <w:rPr>
          <w:rFonts w:ascii="Courier New" w:eastAsia="굴림" w:hAnsi="Courier New" w:cs="Courier New"/>
          <w:color w:val="CF8E6D"/>
          <w:lang w:eastAsia="ko-KR"/>
        </w:rPr>
        <w:t xml:space="preserve">if </w:t>
      </w:r>
      <w:r w:rsidRPr="00E5473C">
        <w:rPr>
          <w:rFonts w:ascii="Courier New" w:eastAsia="굴림" w:hAnsi="Courier New" w:cs="Courier New"/>
          <w:color w:val="BCBEC4"/>
          <w:lang w:eastAsia="ko-KR"/>
        </w:rPr>
        <w:t>(</w:t>
      </w:r>
      <w:r w:rsidRPr="00E5473C">
        <w:rPr>
          <w:rFonts w:ascii="Courier New" w:eastAsia="굴림" w:hAnsi="Courier New" w:cs="Courier New"/>
          <w:color w:val="C77DBB"/>
          <w:lang w:eastAsia="ko-KR"/>
        </w:rPr>
        <w:t xml:space="preserve">fileUri </w:t>
      </w:r>
      <w:r w:rsidRPr="00E5473C">
        <w:rPr>
          <w:rFonts w:ascii="Courier New" w:eastAsia="굴림" w:hAnsi="Courier New" w:cs="Courier New"/>
          <w:color w:val="BCBEC4"/>
          <w:lang w:eastAsia="ko-KR"/>
        </w:rPr>
        <w:t xml:space="preserve">!= </w:t>
      </w:r>
      <w:r w:rsidRPr="00E5473C">
        <w:rPr>
          <w:rFonts w:ascii="Courier New" w:eastAsia="굴림" w:hAnsi="Courier New" w:cs="Courier New"/>
          <w:color w:val="CF8E6D"/>
          <w:lang w:eastAsia="ko-KR"/>
        </w:rPr>
        <w:t>null</w:t>
      </w:r>
      <w:r w:rsidRPr="00E5473C">
        <w:rPr>
          <w:rFonts w:ascii="Courier New" w:eastAsia="굴림" w:hAnsi="Courier New" w:cs="Courier New"/>
          <w:color w:val="BCBEC4"/>
          <w:lang w:eastAsia="ko-KR"/>
        </w:rPr>
        <w:t>) {</w:t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  <w:t xml:space="preserve">        </w:t>
      </w:r>
      <w:r w:rsidRPr="00E5473C">
        <w:rPr>
          <w:rFonts w:ascii="Courier New" w:eastAsia="굴림" w:hAnsi="Courier New" w:cs="Courier New"/>
          <w:color w:val="7A7E85"/>
          <w:lang w:eastAsia="ko-KR"/>
        </w:rPr>
        <w:t xml:space="preserve">// </w:t>
      </w:r>
      <w:r w:rsidRPr="00E5473C">
        <w:rPr>
          <w:rFonts w:ascii="맑은 고딕" w:eastAsia="맑은 고딕" w:hAnsi="맑은 고딕" w:cs="Courier New" w:hint="eastAsia"/>
          <w:color w:val="7A7E85"/>
          <w:lang w:eastAsia="ko-KR"/>
        </w:rPr>
        <w:t>파일을 업로드합니다</w:t>
      </w:r>
      <w:r w:rsidRPr="00E5473C">
        <w:rPr>
          <w:rFonts w:ascii="Courier New" w:eastAsia="굴림" w:hAnsi="Courier New" w:cs="Courier New"/>
          <w:color w:val="7A7E85"/>
          <w:lang w:eastAsia="ko-KR"/>
        </w:rPr>
        <w:t>.</w:t>
      </w:r>
      <w:r w:rsidRPr="00E5473C">
        <w:rPr>
          <w:rFonts w:ascii="Courier New" w:eastAsia="굴림" w:hAnsi="Courier New" w:cs="Courier New"/>
          <w:color w:val="7A7E85"/>
          <w:lang w:eastAsia="ko-KR"/>
        </w:rPr>
        <w:br/>
        <w:t xml:space="preserve">        </w:t>
      </w:r>
      <w:r w:rsidRPr="00E5473C">
        <w:rPr>
          <w:rFonts w:ascii="Courier New" w:eastAsia="굴림" w:hAnsi="Courier New" w:cs="Courier New"/>
          <w:color w:val="BCBEC4"/>
          <w:lang w:eastAsia="ko-KR"/>
        </w:rPr>
        <w:t>fileRef.putFile(</w:t>
      </w:r>
      <w:r w:rsidRPr="00E5473C">
        <w:rPr>
          <w:rFonts w:ascii="Courier New" w:eastAsia="굴림" w:hAnsi="Courier New" w:cs="Courier New"/>
          <w:color w:val="C77DBB"/>
          <w:lang w:eastAsia="ko-KR"/>
        </w:rPr>
        <w:t>fileUri</w:t>
      </w:r>
      <w:r w:rsidRPr="00E5473C">
        <w:rPr>
          <w:rFonts w:ascii="Courier New" w:eastAsia="굴림" w:hAnsi="Courier New" w:cs="Courier New"/>
          <w:color w:val="BCBEC4"/>
          <w:lang w:eastAsia="ko-KR"/>
        </w:rPr>
        <w:t>).addOnSuccessListener(</w:t>
      </w:r>
      <w:r w:rsidRPr="00E5473C">
        <w:rPr>
          <w:rFonts w:ascii="Courier New" w:eastAsia="굴림" w:hAnsi="Courier New" w:cs="Courier New"/>
          <w:color w:val="CF8E6D"/>
          <w:lang w:eastAsia="ko-KR"/>
        </w:rPr>
        <w:t xml:space="preserve">new </w:t>
      </w:r>
      <w:r w:rsidRPr="00E5473C">
        <w:rPr>
          <w:rFonts w:ascii="Courier New" w:eastAsia="굴림" w:hAnsi="Courier New" w:cs="Courier New"/>
          <w:color w:val="BCBEC4"/>
          <w:lang w:eastAsia="ko-KR"/>
        </w:rPr>
        <w:t>OnSuccessListener&lt;UploadTask.TaskSnapshot&gt;() {</w:t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  <w:t xml:space="preserve">            </w:t>
      </w:r>
      <w:r w:rsidRPr="00E5473C">
        <w:rPr>
          <w:rFonts w:ascii="Courier New" w:eastAsia="굴림" w:hAnsi="Courier New" w:cs="Courier New"/>
          <w:color w:val="B3AE60"/>
          <w:lang w:eastAsia="ko-KR"/>
        </w:rPr>
        <w:t>@Override</w:t>
      </w:r>
      <w:r w:rsidRPr="00E5473C">
        <w:rPr>
          <w:rFonts w:ascii="Courier New" w:eastAsia="굴림" w:hAnsi="Courier New" w:cs="Courier New"/>
          <w:color w:val="B3AE60"/>
          <w:lang w:eastAsia="ko-KR"/>
        </w:rPr>
        <w:br/>
        <w:t xml:space="preserve">            </w:t>
      </w:r>
      <w:r w:rsidRPr="00E5473C">
        <w:rPr>
          <w:rFonts w:ascii="Courier New" w:eastAsia="굴림" w:hAnsi="Courier New" w:cs="Courier New"/>
          <w:color w:val="CF8E6D"/>
          <w:lang w:eastAsia="ko-KR"/>
        </w:rPr>
        <w:t xml:space="preserve">public void </w:t>
      </w:r>
      <w:r w:rsidRPr="00E5473C">
        <w:rPr>
          <w:rFonts w:ascii="Courier New" w:eastAsia="굴림" w:hAnsi="Courier New" w:cs="Courier New"/>
          <w:color w:val="56A8F5"/>
          <w:lang w:eastAsia="ko-KR"/>
        </w:rPr>
        <w:t>onSuccess</w:t>
      </w:r>
      <w:r w:rsidRPr="00E5473C">
        <w:rPr>
          <w:rFonts w:ascii="Courier New" w:eastAsia="굴림" w:hAnsi="Courier New" w:cs="Courier New"/>
          <w:color w:val="BCBEC4"/>
          <w:lang w:eastAsia="ko-KR"/>
        </w:rPr>
        <w:t>(UploadTask.TaskSnapshot taskSnapshot) {</w:t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  <w:t xml:space="preserve">                </w:t>
      </w:r>
      <w:r w:rsidRPr="00E5473C">
        <w:rPr>
          <w:rFonts w:ascii="Courier New" w:eastAsia="굴림" w:hAnsi="Courier New" w:cs="Courier New"/>
          <w:color w:val="7A7E85"/>
          <w:lang w:eastAsia="ko-KR"/>
        </w:rPr>
        <w:t xml:space="preserve">// </w:t>
      </w:r>
      <w:r w:rsidRPr="00E5473C">
        <w:rPr>
          <w:rFonts w:ascii="맑은 고딕" w:eastAsia="맑은 고딕" w:hAnsi="맑은 고딕" w:cs="Courier New" w:hint="eastAsia"/>
          <w:color w:val="7A7E85"/>
          <w:lang w:eastAsia="ko-KR"/>
        </w:rPr>
        <w:t>파일 업로드가 성공하면 파일</w:t>
      </w:r>
      <w:r w:rsidRPr="00E5473C">
        <w:rPr>
          <w:rFonts w:ascii="Courier New" w:eastAsia="굴림" w:hAnsi="Courier New" w:cs="Courier New"/>
          <w:color w:val="7A7E85"/>
          <w:lang w:eastAsia="ko-KR"/>
        </w:rPr>
        <w:t xml:space="preserve"> URL</w:t>
      </w:r>
      <w:r w:rsidRPr="00E5473C">
        <w:rPr>
          <w:rFonts w:ascii="맑은 고딕" w:eastAsia="맑은 고딕" w:hAnsi="맑은 고딕" w:cs="Courier New" w:hint="eastAsia"/>
          <w:color w:val="7A7E85"/>
          <w:lang w:eastAsia="ko-KR"/>
        </w:rPr>
        <w:t>을 가져와서 업데이트할 맵에 추가합니다</w:t>
      </w:r>
      <w:r w:rsidRPr="00E5473C">
        <w:rPr>
          <w:rFonts w:ascii="Courier New" w:eastAsia="굴림" w:hAnsi="Courier New" w:cs="Courier New"/>
          <w:color w:val="7A7E85"/>
          <w:lang w:eastAsia="ko-KR"/>
        </w:rPr>
        <w:t>.</w:t>
      </w:r>
      <w:r w:rsidRPr="00E5473C">
        <w:rPr>
          <w:rFonts w:ascii="Courier New" w:eastAsia="굴림" w:hAnsi="Courier New" w:cs="Courier New"/>
          <w:color w:val="7A7E85"/>
          <w:lang w:eastAsia="ko-KR"/>
        </w:rPr>
        <w:br/>
        <w:t xml:space="preserve">                </w:t>
      </w:r>
      <w:r w:rsidRPr="00E5473C">
        <w:rPr>
          <w:rFonts w:ascii="Courier New" w:eastAsia="굴림" w:hAnsi="Courier New" w:cs="Courier New"/>
          <w:color w:val="C77DBB"/>
          <w:lang w:eastAsia="ko-KR"/>
        </w:rPr>
        <w:t>fileRef</w:t>
      </w:r>
      <w:r w:rsidRPr="00E5473C">
        <w:rPr>
          <w:rFonts w:ascii="Courier New" w:eastAsia="굴림" w:hAnsi="Courier New" w:cs="Courier New"/>
          <w:color w:val="BCBEC4"/>
          <w:lang w:eastAsia="ko-KR"/>
        </w:rPr>
        <w:t>.getDownloadUrl().addOnSuccessListener(</w:t>
      </w:r>
      <w:r w:rsidRPr="00E5473C">
        <w:rPr>
          <w:rFonts w:ascii="Courier New" w:eastAsia="굴림" w:hAnsi="Courier New" w:cs="Courier New"/>
          <w:color w:val="CF8E6D"/>
          <w:lang w:eastAsia="ko-KR"/>
        </w:rPr>
        <w:t xml:space="preserve">new </w:t>
      </w:r>
      <w:r w:rsidRPr="00E5473C">
        <w:rPr>
          <w:rFonts w:ascii="Courier New" w:eastAsia="굴림" w:hAnsi="Courier New" w:cs="Courier New"/>
          <w:color w:val="BCBEC4"/>
          <w:lang w:eastAsia="ko-KR"/>
        </w:rPr>
        <w:t>OnSuccessListener&lt;Uri&gt;() {</w:t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  <w:t xml:space="preserve">                    </w:t>
      </w:r>
      <w:r w:rsidRPr="00E5473C">
        <w:rPr>
          <w:rFonts w:ascii="Courier New" w:eastAsia="굴림" w:hAnsi="Courier New" w:cs="Courier New"/>
          <w:color w:val="B3AE60"/>
          <w:lang w:eastAsia="ko-KR"/>
        </w:rPr>
        <w:t>@Override</w:t>
      </w:r>
      <w:r w:rsidRPr="00E5473C">
        <w:rPr>
          <w:rFonts w:ascii="Courier New" w:eastAsia="굴림" w:hAnsi="Courier New" w:cs="Courier New"/>
          <w:color w:val="B3AE60"/>
          <w:lang w:eastAsia="ko-KR"/>
        </w:rPr>
        <w:br/>
        <w:t xml:space="preserve">                    </w:t>
      </w:r>
      <w:r w:rsidRPr="00E5473C">
        <w:rPr>
          <w:rFonts w:ascii="Courier New" w:eastAsia="굴림" w:hAnsi="Courier New" w:cs="Courier New"/>
          <w:color w:val="CF8E6D"/>
          <w:lang w:eastAsia="ko-KR"/>
        </w:rPr>
        <w:t xml:space="preserve">public void </w:t>
      </w:r>
      <w:r w:rsidRPr="00E5473C">
        <w:rPr>
          <w:rFonts w:ascii="Courier New" w:eastAsia="굴림" w:hAnsi="Courier New" w:cs="Courier New"/>
          <w:color w:val="56A8F5"/>
          <w:lang w:eastAsia="ko-KR"/>
        </w:rPr>
        <w:t>onSuccess</w:t>
      </w:r>
      <w:r w:rsidRPr="00E5473C">
        <w:rPr>
          <w:rFonts w:ascii="Courier New" w:eastAsia="굴림" w:hAnsi="Courier New" w:cs="Courier New"/>
          <w:color w:val="BCBEC4"/>
          <w:lang w:eastAsia="ko-KR"/>
        </w:rPr>
        <w:t>(Uri uri) {</w:t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  <w:t xml:space="preserve">                        </w:t>
      </w:r>
      <w:r w:rsidRPr="00E5473C">
        <w:rPr>
          <w:rFonts w:ascii="Courier New" w:eastAsia="굴림" w:hAnsi="Courier New" w:cs="Courier New"/>
          <w:color w:val="7A7E85"/>
          <w:lang w:eastAsia="ko-KR"/>
        </w:rPr>
        <w:t xml:space="preserve">// </w:t>
      </w:r>
      <w:r w:rsidRPr="00E5473C">
        <w:rPr>
          <w:rFonts w:ascii="맑은 고딕" w:eastAsia="맑은 고딕" w:hAnsi="맑은 고딕" w:cs="Courier New" w:hint="eastAsia"/>
          <w:color w:val="7A7E85"/>
          <w:lang w:eastAsia="ko-KR"/>
        </w:rPr>
        <w:t>파일</w:t>
      </w:r>
      <w:r w:rsidRPr="00E5473C">
        <w:rPr>
          <w:rFonts w:ascii="Courier New" w:eastAsia="굴림" w:hAnsi="Courier New" w:cs="Courier New"/>
          <w:color w:val="7A7E85"/>
          <w:lang w:eastAsia="ko-KR"/>
        </w:rPr>
        <w:t xml:space="preserve"> URL</w:t>
      </w:r>
      <w:r w:rsidRPr="00E5473C">
        <w:rPr>
          <w:rFonts w:ascii="맑은 고딕" w:eastAsia="맑은 고딕" w:hAnsi="맑은 고딕" w:cs="Courier New" w:hint="eastAsia"/>
          <w:color w:val="7A7E85"/>
          <w:lang w:eastAsia="ko-KR"/>
        </w:rPr>
        <w:t>을</w:t>
      </w:r>
      <w:r w:rsidRPr="00E5473C">
        <w:rPr>
          <w:rFonts w:ascii="Courier New" w:eastAsia="굴림" w:hAnsi="Courier New" w:cs="Courier New"/>
          <w:color w:val="7A7E85"/>
          <w:lang w:eastAsia="ko-KR"/>
        </w:rPr>
        <w:t xml:space="preserve"> productUpdate </w:t>
      </w:r>
      <w:r w:rsidRPr="00E5473C">
        <w:rPr>
          <w:rFonts w:ascii="맑은 고딕" w:eastAsia="맑은 고딕" w:hAnsi="맑은 고딕" w:cs="Courier New" w:hint="eastAsia"/>
          <w:color w:val="7A7E85"/>
          <w:lang w:eastAsia="ko-KR"/>
        </w:rPr>
        <w:t>맵에 추가하고 문서를 업데이트</w:t>
      </w:r>
      <w:r w:rsidRPr="00E5473C">
        <w:rPr>
          <w:rFonts w:ascii="맑은 고딕" w:eastAsia="맑은 고딕" w:hAnsi="맑은 고딕" w:cs="Courier New" w:hint="eastAsia"/>
          <w:color w:val="7A7E85"/>
          <w:lang w:eastAsia="ko-KR"/>
        </w:rPr>
        <w:br/>
        <w:t xml:space="preserve">                        </w:t>
      </w:r>
      <w:r w:rsidRPr="00E5473C">
        <w:rPr>
          <w:rFonts w:ascii="Courier New" w:eastAsia="굴림" w:hAnsi="Courier New" w:cs="Courier New"/>
          <w:color w:val="C77DBB"/>
          <w:lang w:eastAsia="ko-KR"/>
        </w:rPr>
        <w:t>productUpdate</w:t>
      </w:r>
      <w:r w:rsidRPr="00E5473C">
        <w:rPr>
          <w:rFonts w:ascii="Courier New" w:eastAsia="굴림" w:hAnsi="Courier New" w:cs="Courier New"/>
          <w:color w:val="BCBEC4"/>
          <w:lang w:eastAsia="ko-KR"/>
        </w:rPr>
        <w:t>.put(</w:t>
      </w:r>
      <w:r w:rsidRPr="00E5473C">
        <w:rPr>
          <w:rFonts w:ascii="Courier New" w:eastAsia="굴림" w:hAnsi="Courier New" w:cs="Courier New"/>
          <w:color w:val="6AAB73"/>
          <w:lang w:eastAsia="ko-KR"/>
        </w:rPr>
        <w:t>"productImage"</w:t>
      </w:r>
      <w:r w:rsidRPr="00E5473C">
        <w:rPr>
          <w:rFonts w:ascii="Courier New" w:eastAsia="굴림" w:hAnsi="Courier New" w:cs="Courier New"/>
          <w:color w:val="BCBEC4"/>
          <w:lang w:eastAsia="ko-KR"/>
        </w:rPr>
        <w:t>, uri.toString());</w:t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  <w:t xml:space="preserve">                        </w:t>
      </w:r>
      <w:r w:rsidRPr="00E5473C">
        <w:rPr>
          <w:rFonts w:ascii="Courier New" w:eastAsia="굴림" w:hAnsi="Courier New" w:cs="Courier New"/>
          <w:color w:val="7A7E85"/>
          <w:lang w:eastAsia="ko-KR"/>
        </w:rPr>
        <w:t xml:space="preserve">// Firestore </w:t>
      </w:r>
      <w:r w:rsidRPr="00E5473C">
        <w:rPr>
          <w:rFonts w:ascii="맑은 고딕" w:eastAsia="맑은 고딕" w:hAnsi="맑은 고딕" w:cs="Courier New" w:hint="eastAsia"/>
          <w:color w:val="7A7E85"/>
          <w:lang w:eastAsia="ko-KR"/>
        </w:rPr>
        <w:t>문서를 업데이트합니다</w:t>
      </w:r>
      <w:r w:rsidRPr="00E5473C">
        <w:rPr>
          <w:rFonts w:ascii="Courier New" w:eastAsia="굴림" w:hAnsi="Courier New" w:cs="Courier New"/>
          <w:color w:val="7A7E85"/>
          <w:lang w:eastAsia="ko-KR"/>
        </w:rPr>
        <w:t>.</w:t>
      </w:r>
      <w:r w:rsidRPr="00E5473C">
        <w:rPr>
          <w:rFonts w:ascii="Courier New" w:eastAsia="굴림" w:hAnsi="Courier New" w:cs="Courier New"/>
          <w:color w:val="7A7E85"/>
          <w:lang w:eastAsia="ko-KR"/>
        </w:rPr>
        <w:br/>
        <w:t xml:space="preserve">                        </w:t>
      </w:r>
      <w:r w:rsidRPr="00E5473C">
        <w:rPr>
          <w:rFonts w:ascii="Courier New" w:eastAsia="굴림" w:hAnsi="Courier New" w:cs="Courier New"/>
          <w:color w:val="BCBEC4"/>
          <w:lang w:eastAsia="ko-KR"/>
        </w:rPr>
        <w:t>updateDocument(</w:t>
      </w:r>
      <w:r w:rsidRPr="00E5473C">
        <w:rPr>
          <w:rFonts w:ascii="Courier New" w:eastAsia="굴림" w:hAnsi="Courier New" w:cs="Courier New"/>
          <w:color w:val="C77DBB"/>
          <w:lang w:eastAsia="ko-KR"/>
        </w:rPr>
        <w:t>documentId</w:t>
      </w:r>
      <w:r w:rsidRPr="00E5473C">
        <w:rPr>
          <w:rFonts w:ascii="Courier New" w:eastAsia="굴림" w:hAnsi="Courier New" w:cs="Courier New"/>
          <w:color w:val="BCBEC4"/>
          <w:lang w:eastAsia="ko-KR"/>
        </w:rPr>
        <w:t xml:space="preserve">, </w:t>
      </w:r>
      <w:r w:rsidRPr="00E5473C">
        <w:rPr>
          <w:rFonts w:ascii="Courier New" w:eastAsia="굴림" w:hAnsi="Courier New" w:cs="Courier New"/>
          <w:color w:val="C77DBB"/>
          <w:lang w:eastAsia="ko-KR"/>
        </w:rPr>
        <w:t>productUpdate</w:t>
      </w:r>
      <w:r w:rsidRPr="00E5473C">
        <w:rPr>
          <w:rFonts w:ascii="Courier New" w:eastAsia="굴림" w:hAnsi="Courier New" w:cs="Courier New"/>
          <w:color w:val="BCBEC4"/>
          <w:lang w:eastAsia="ko-KR"/>
        </w:rPr>
        <w:t>);</w:t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  <w:t xml:space="preserve">                    }</w:t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  <w:t xml:space="preserve">                });</w:t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  <w:t xml:space="preserve">            }</w:t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  <w:t xml:space="preserve">        }).addOnFailureListener(</w:t>
      </w:r>
      <w:r w:rsidRPr="00E5473C">
        <w:rPr>
          <w:rFonts w:ascii="Courier New" w:eastAsia="굴림" w:hAnsi="Courier New" w:cs="Courier New"/>
          <w:color w:val="CF8E6D"/>
          <w:lang w:eastAsia="ko-KR"/>
        </w:rPr>
        <w:t xml:space="preserve">new </w:t>
      </w:r>
      <w:r w:rsidRPr="00E5473C">
        <w:rPr>
          <w:rFonts w:ascii="Courier New" w:eastAsia="굴림" w:hAnsi="Courier New" w:cs="Courier New"/>
          <w:color w:val="BCBEC4"/>
          <w:lang w:eastAsia="ko-KR"/>
        </w:rPr>
        <w:t>OnFailureListener() {</w:t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  <w:t xml:space="preserve">            </w:t>
      </w:r>
      <w:r w:rsidRPr="00E5473C">
        <w:rPr>
          <w:rFonts w:ascii="Courier New" w:eastAsia="굴림" w:hAnsi="Courier New" w:cs="Courier New"/>
          <w:color w:val="B3AE60"/>
          <w:lang w:eastAsia="ko-KR"/>
        </w:rPr>
        <w:t>@Override</w:t>
      </w:r>
      <w:r w:rsidRPr="00E5473C">
        <w:rPr>
          <w:rFonts w:ascii="Courier New" w:eastAsia="굴림" w:hAnsi="Courier New" w:cs="Courier New"/>
          <w:color w:val="B3AE60"/>
          <w:lang w:eastAsia="ko-KR"/>
        </w:rPr>
        <w:br/>
        <w:t xml:space="preserve">            </w:t>
      </w:r>
      <w:r w:rsidRPr="00E5473C">
        <w:rPr>
          <w:rFonts w:ascii="Courier New" w:eastAsia="굴림" w:hAnsi="Courier New" w:cs="Courier New"/>
          <w:color w:val="CF8E6D"/>
          <w:lang w:eastAsia="ko-KR"/>
        </w:rPr>
        <w:t xml:space="preserve">public void </w:t>
      </w:r>
      <w:r w:rsidRPr="00E5473C">
        <w:rPr>
          <w:rFonts w:ascii="Courier New" w:eastAsia="굴림" w:hAnsi="Courier New" w:cs="Courier New"/>
          <w:color w:val="56A8F5"/>
          <w:lang w:eastAsia="ko-KR"/>
        </w:rPr>
        <w:t>onFailure</w:t>
      </w:r>
      <w:r w:rsidRPr="00E5473C">
        <w:rPr>
          <w:rFonts w:ascii="Courier New" w:eastAsia="굴림" w:hAnsi="Courier New" w:cs="Courier New"/>
          <w:color w:val="BCBEC4"/>
          <w:lang w:eastAsia="ko-KR"/>
        </w:rPr>
        <w:t>(</w:t>
      </w:r>
      <w:r w:rsidRPr="00E5473C">
        <w:rPr>
          <w:rFonts w:ascii="Courier New" w:eastAsia="굴림" w:hAnsi="Courier New" w:cs="Courier New"/>
          <w:color w:val="B3AE60"/>
          <w:lang w:eastAsia="ko-KR"/>
        </w:rPr>
        <w:t xml:space="preserve">@NonNull </w:t>
      </w:r>
      <w:r w:rsidRPr="00E5473C">
        <w:rPr>
          <w:rFonts w:ascii="Courier New" w:eastAsia="굴림" w:hAnsi="Courier New" w:cs="Courier New"/>
          <w:color w:val="BCBEC4"/>
          <w:lang w:eastAsia="ko-KR"/>
        </w:rPr>
        <w:t>Exception e) {</w:t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  <w:t xml:space="preserve">                </w:t>
      </w:r>
      <w:r w:rsidRPr="00E5473C">
        <w:rPr>
          <w:rFonts w:ascii="Courier New" w:eastAsia="굴림" w:hAnsi="Courier New" w:cs="Courier New"/>
          <w:color w:val="7A7E85"/>
          <w:lang w:eastAsia="ko-KR"/>
        </w:rPr>
        <w:t xml:space="preserve">// </w:t>
      </w:r>
      <w:r w:rsidRPr="00E5473C">
        <w:rPr>
          <w:rFonts w:ascii="맑은 고딕" w:eastAsia="맑은 고딕" w:hAnsi="맑은 고딕" w:cs="Courier New" w:hint="eastAsia"/>
          <w:color w:val="7A7E85"/>
          <w:lang w:eastAsia="ko-KR"/>
        </w:rPr>
        <w:t>파일 업로드에 실패하면 로그를 출력하고 사용자에게 알림을 표시합니다</w:t>
      </w:r>
      <w:r w:rsidRPr="00E5473C">
        <w:rPr>
          <w:rFonts w:ascii="Courier New" w:eastAsia="굴림" w:hAnsi="Courier New" w:cs="Courier New"/>
          <w:color w:val="7A7E85"/>
          <w:lang w:eastAsia="ko-KR"/>
        </w:rPr>
        <w:t>.</w:t>
      </w:r>
      <w:r w:rsidRPr="00E5473C">
        <w:rPr>
          <w:rFonts w:ascii="Courier New" w:eastAsia="굴림" w:hAnsi="Courier New" w:cs="Courier New"/>
          <w:color w:val="7A7E85"/>
          <w:lang w:eastAsia="ko-KR"/>
        </w:rPr>
        <w:br/>
        <w:t xml:space="preserve">                </w:t>
      </w:r>
      <w:r w:rsidRPr="00E5473C">
        <w:rPr>
          <w:rFonts w:ascii="Courier New" w:eastAsia="굴림" w:hAnsi="Courier New" w:cs="Courier New"/>
          <w:color w:val="BCBEC4"/>
          <w:lang w:eastAsia="ko-KR"/>
        </w:rPr>
        <w:t>Log.</w:t>
      </w:r>
      <w:r w:rsidRPr="00E5473C">
        <w:rPr>
          <w:rFonts w:ascii="Courier New" w:eastAsia="굴림" w:hAnsi="Courier New" w:cs="Courier New"/>
          <w:i/>
          <w:iCs/>
          <w:color w:val="BCBEC4"/>
          <w:lang w:eastAsia="ko-KR"/>
        </w:rPr>
        <w:t>w</w:t>
      </w:r>
      <w:r w:rsidRPr="00E5473C">
        <w:rPr>
          <w:rFonts w:ascii="Courier New" w:eastAsia="굴림" w:hAnsi="Courier New" w:cs="Courier New"/>
          <w:color w:val="BCBEC4"/>
          <w:lang w:eastAsia="ko-KR"/>
        </w:rPr>
        <w:t>(</w:t>
      </w:r>
      <w:r w:rsidRPr="00E5473C">
        <w:rPr>
          <w:rFonts w:ascii="Courier New" w:eastAsia="굴림" w:hAnsi="Courier New" w:cs="Courier New"/>
          <w:color w:val="6AAB73"/>
          <w:lang w:eastAsia="ko-KR"/>
        </w:rPr>
        <w:t>"Upload File"</w:t>
      </w:r>
      <w:r w:rsidRPr="00E5473C">
        <w:rPr>
          <w:rFonts w:ascii="Courier New" w:eastAsia="굴림" w:hAnsi="Courier New" w:cs="Courier New"/>
          <w:color w:val="BCBEC4"/>
          <w:lang w:eastAsia="ko-KR"/>
        </w:rPr>
        <w:t xml:space="preserve">, </w:t>
      </w:r>
      <w:r w:rsidRPr="00E5473C">
        <w:rPr>
          <w:rFonts w:ascii="Courier New" w:eastAsia="굴림" w:hAnsi="Courier New" w:cs="Courier New"/>
          <w:color w:val="6AAB73"/>
          <w:lang w:eastAsia="ko-KR"/>
        </w:rPr>
        <w:t>"Error uploading file"</w:t>
      </w:r>
      <w:r w:rsidRPr="00E5473C">
        <w:rPr>
          <w:rFonts w:ascii="Courier New" w:eastAsia="굴림" w:hAnsi="Courier New" w:cs="Courier New"/>
          <w:color w:val="BCBEC4"/>
          <w:lang w:eastAsia="ko-KR"/>
        </w:rPr>
        <w:t>, e);</w:t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  <w:t xml:space="preserve">                Toast.</w:t>
      </w:r>
      <w:r w:rsidRPr="00E5473C">
        <w:rPr>
          <w:rFonts w:ascii="Courier New" w:eastAsia="굴림" w:hAnsi="Courier New" w:cs="Courier New"/>
          <w:i/>
          <w:iCs/>
          <w:color w:val="BCBEC4"/>
          <w:lang w:eastAsia="ko-KR"/>
        </w:rPr>
        <w:t>makeText</w:t>
      </w:r>
      <w:r w:rsidRPr="00E5473C">
        <w:rPr>
          <w:rFonts w:ascii="Courier New" w:eastAsia="굴림" w:hAnsi="Courier New" w:cs="Courier New"/>
          <w:color w:val="BCBEC4"/>
          <w:lang w:eastAsia="ko-KR"/>
        </w:rPr>
        <w:t>(AdminProductEditActivity.</w:t>
      </w:r>
      <w:r w:rsidRPr="00E5473C">
        <w:rPr>
          <w:rFonts w:ascii="Courier New" w:eastAsia="굴림" w:hAnsi="Courier New" w:cs="Courier New"/>
          <w:color w:val="CF8E6D"/>
          <w:lang w:eastAsia="ko-KR"/>
        </w:rPr>
        <w:t>this</w:t>
      </w:r>
      <w:r w:rsidRPr="00E5473C">
        <w:rPr>
          <w:rFonts w:ascii="Courier New" w:eastAsia="굴림" w:hAnsi="Courier New" w:cs="Courier New"/>
          <w:color w:val="BCBEC4"/>
          <w:lang w:eastAsia="ko-KR"/>
        </w:rPr>
        <w:t xml:space="preserve">, </w:t>
      </w:r>
      <w:r w:rsidRPr="00E5473C">
        <w:rPr>
          <w:rFonts w:ascii="Courier New" w:eastAsia="굴림" w:hAnsi="Courier New" w:cs="Courier New"/>
          <w:color w:val="6AAB73"/>
          <w:lang w:eastAsia="ko-KR"/>
        </w:rPr>
        <w:t>"</w:t>
      </w:r>
      <w:r w:rsidRPr="00E5473C">
        <w:rPr>
          <w:rFonts w:ascii="맑은 고딕" w:eastAsia="맑은 고딕" w:hAnsi="맑은 고딕" w:cs="Courier New" w:hint="eastAsia"/>
          <w:color w:val="6AAB73"/>
          <w:lang w:eastAsia="ko-KR"/>
        </w:rPr>
        <w:t>파일 업로드 실패</w:t>
      </w:r>
      <w:r w:rsidRPr="00E5473C">
        <w:rPr>
          <w:rFonts w:ascii="Courier New" w:eastAsia="굴림" w:hAnsi="Courier New" w:cs="Courier New"/>
          <w:color w:val="6AAB73"/>
          <w:lang w:eastAsia="ko-KR"/>
        </w:rPr>
        <w:t>"</w:t>
      </w:r>
      <w:r w:rsidRPr="00E5473C">
        <w:rPr>
          <w:rFonts w:ascii="Courier New" w:eastAsia="굴림" w:hAnsi="Courier New" w:cs="Courier New"/>
          <w:color w:val="BCBEC4"/>
          <w:lang w:eastAsia="ko-KR"/>
        </w:rPr>
        <w:t>, Toast.</w:t>
      </w:r>
      <w:r w:rsidRPr="00E5473C">
        <w:rPr>
          <w:rFonts w:ascii="Courier New" w:eastAsia="굴림" w:hAnsi="Courier New" w:cs="Courier New"/>
          <w:i/>
          <w:iCs/>
          <w:color w:val="C77DBB"/>
          <w:lang w:eastAsia="ko-KR"/>
        </w:rPr>
        <w:t>LENGTH_SHORT</w:t>
      </w:r>
      <w:r w:rsidRPr="00E5473C">
        <w:rPr>
          <w:rFonts w:ascii="Courier New" w:eastAsia="굴림" w:hAnsi="Courier New" w:cs="Courier New"/>
          <w:color w:val="BCBEC4"/>
          <w:lang w:eastAsia="ko-KR"/>
        </w:rPr>
        <w:t>).show();</w:t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</w:r>
      <w:r w:rsidRPr="00E5473C">
        <w:rPr>
          <w:rFonts w:ascii="Courier New" w:eastAsia="굴림" w:hAnsi="Courier New" w:cs="Courier New"/>
          <w:color w:val="BCBEC4"/>
          <w:lang w:eastAsia="ko-KR"/>
        </w:rPr>
        <w:lastRenderedPageBreak/>
        <w:t xml:space="preserve">            }</w:t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  <w:t xml:space="preserve">        });</w:t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  <w:t xml:space="preserve">    } </w:t>
      </w:r>
      <w:r w:rsidRPr="00E5473C">
        <w:rPr>
          <w:rFonts w:ascii="Courier New" w:eastAsia="굴림" w:hAnsi="Courier New" w:cs="Courier New"/>
          <w:color w:val="CF8E6D"/>
          <w:lang w:eastAsia="ko-KR"/>
        </w:rPr>
        <w:t xml:space="preserve">else </w:t>
      </w:r>
      <w:r w:rsidRPr="00E5473C">
        <w:rPr>
          <w:rFonts w:ascii="Courier New" w:eastAsia="굴림" w:hAnsi="Courier New" w:cs="Courier New"/>
          <w:color w:val="BCBEC4"/>
          <w:lang w:eastAsia="ko-KR"/>
        </w:rPr>
        <w:t>{</w:t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  <w:t xml:space="preserve">        </w:t>
      </w:r>
      <w:r w:rsidRPr="00E5473C">
        <w:rPr>
          <w:rFonts w:ascii="Courier New" w:eastAsia="굴림" w:hAnsi="Courier New" w:cs="Courier New"/>
          <w:color w:val="7A7E85"/>
          <w:lang w:eastAsia="ko-KR"/>
        </w:rPr>
        <w:t xml:space="preserve">// </w:t>
      </w:r>
      <w:r w:rsidRPr="00E5473C">
        <w:rPr>
          <w:rFonts w:ascii="맑은 고딕" w:eastAsia="맑은 고딕" w:hAnsi="맑은 고딕" w:cs="Courier New" w:hint="eastAsia"/>
          <w:color w:val="7A7E85"/>
          <w:lang w:eastAsia="ko-KR"/>
        </w:rPr>
        <w:t>파일 업로드 없이 문서를 업데이트합니다</w:t>
      </w:r>
      <w:r w:rsidRPr="00E5473C">
        <w:rPr>
          <w:rFonts w:ascii="Courier New" w:eastAsia="굴림" w:hAnsi="Courier New" w:cs="Courier New"/>
          <w:color w:val="7A7E85"/>
          <w:lang w:eastAsia="ko-KR"/>
        </w:rPr>
        <w:t>.</w:t>
      </w:r>
      <w:r w:rsidRPr="00E5473C">
        <w:rPr>
          <w:rFonts w:ascii="Courier New" w:eastAsia="굴림" w:hAnsi="Courier New" w:cs="Courier New"/>
          <w:color w:val="7A7E85"/>
          <w:lang w:eastAsia="ko-KR"/>
        </w:rPr>
        <w:br/>
        <w:t xml:space="preserve">        </w:t>
      </w:r>
      <w:r w:rsidRPr="00E5473C">
        <w:rPr>
          <w:rFonts w:ascii="Courier New" w:eastAsia="굴림" w:hAnsi="Courier New" w:cs="Courier New"/>
          <w:color w:val="BCBEC4"/>
          <w:lang w:eastAsia="ko-KR"/>
        </w:rPr>
        <w:t>updateDocument(documentId, productUpdate);</w:t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  <w:t xml:space="preserve">    }</w:t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</w:r>
      <w:r w:rsidRPr="00E5473C">
        <w:rPr>
          <w:rFonts w:ascii="Courier New" w:eastAsia="굴림" w:hAnsi="Courier New" w:cs="Courier New"/>
          <w:color w:val="BCBEC4"/>
          <w:lang w:eastAsia="ko-KR"/>
        </w:rPr>
        <w:br/>
        <w:t>}</w:t>
      </w:r>
    </w:p>
    <w:p w14:paraId="5B086CB5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</w:p>
    <w:p w14:paraId="6D3F44CD" w14:textId="77777777" w:rsidR="00306E4C" w:rsidRDefault="00306E4C" w:rsidP="00306E4C">
      <w:pPr>
        <w:rPr>
          <w:lang w:eastAsia="ko-KR"/>
        </w:rPr>
      </w:pPr>
    </w:p>
    <w:p w14:paraId="2F3F5FA4" w14:textId="77777777" w:rsidR="00306E4C" w:rsidRDefault="00306E4C" w:rsidP="00306E4C">
      <w:pPr>
        <w:pStyle w:val="5"/>
        <w:keepNext w:val="0"/>
        <w:keepLines/>
        <w:spacing w:after="120"/>
        <w:ind w:left="200" w:right="200" w:firstLine="0"/>
        <w:rPr>
          <w:lang w:eastAsia="ko-KR"/>
        </w:rPr>
      </w:pP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2D44D119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옆에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시작됩니다</w:t>
      </w:r>
      <w:r>
        <w:rPr>
          <w:rFonts w:hint="eastAsia"/>
          <w:lang w:eastAsia="ko-KR"/>
        </w:rPr>
        <w:t>.</w:t>
      </w:r>
    </w:p>
    <w:p w14:paraId="4416809A" w14:textId="77777777" w:rsidR="00306E4C" w:rsidRDefault="00306E4C" w:rsidP="00306E4C">
      <w:pPr>
        <w:rPr>
          <w:lang w:eastAsia="ko-KR"/>
        </w:rPr>
      </w:pPr>
    </w:p>
    <w:p w14:paraId="2E506997" w14:textId="77777777" w:rsidR="00306E4C" w:rsidRPr="008C5CC3" w:rsidRDefault="00306E4C" w:rsidP="00306E4C">
      <w:pPr>
        <w:rPr>
          <w:b/>
          <w:lang w:eastAsia="ko-KR"/>
        </w:rPr>
      </w:pPr>
      <w:r w:rsidRPr="008C5CC3">
        <w:rPr>
          <w:rFonts w:hint="eastAsia"/>
          <w:b/>
          <w:sz w:val="24"/>
          <w:lang w:eastAsia="ko-KR"/>
        </w:rPr>
        <w:t>기능</w:t>
      </w:r>
      <w:r w:rsidRPr="008C5CC3">
        <w:rPr>
          <w:rFonts w:hint="eastAsia"/>
          <w:b/>
          <w:sz w:val="24"/>
          <w:lang w:eastAsia="ko-KR"/>
        </w:rPr>
        <w:t xml:space="preserve"> </w:t>
      </w:r>
      <w:r w:rsidRPr="008C5CC3">
        <w:rPr>
          <w:rFonts w:hint="eastAsia"/>
          <w:b/>
          <w:sz w:val="24"/>
          <w:lang w:eastAsia="ko-KR"/>
        </w:rPr>
        <w:t>구현</w:t>
      </w:r>
      <w:r w:rsidRPr="008C5CC3">
        <w:rPr>
          <w:rFonts w:hint="eastAsia"/>
          <w:b/>
          <w:sz w:val="24"/>
          <w:lang w:eastAsia="ko-KR"/>
        </w:rPr>
        <w:t xml:space="preserve"> </w:t>
      </w:r>
      <w:r w:rsidRPr="008C5CC3">
        <w:rPr>
          <w:rFonts w:hint="eastAsia"/>
          <w:b/>
          <w:sz w:val="24"/>
          <w:lang w:eastAsia="ko-KR"/>
        </w:rPr>
        <w:t>방법</w:t>
      </w:r>
    </w:p>
    <w:p w14:paraId="5DEF90EF" w14:textId="77777777" w:rsidR="00306E4C" w:rsidRPr="00821BBF" w:rsidRDefault="00306E4C" w:rsidP="00306E4C">
      <w:pPr>
        <w:pStyle w:val="af1"/>
        <w:numPr>
          <w:ilvl w:val="0"/>
          <w:numId w:val="48"/>
        </w:numPr>
        <w:ind w:leftChars="0"/>
        <w:rPr>
          <w:lang w:eastAsia="ko-KR"/>
        </w:rPr>
      </w:pPr>
      <w:r w:rsidRPr="00142235">
        <w:rPr>
          <w:rFonts w:hint="eastAsia"/>
          <w:sz w:val="22"/>
          <w:szCs w:val="22"/>
          <w:lang w:eastAsia="ko-KR"/>
        </w:rPr>
        <w:t>삭제</w:t>
      </w:r>
      <w:r w:rsidRPr="00142235">
        <w:rPr>
          <w:rFonts w:hint="eastAsia"/>
          <w:sz w:val="22"/>
          <w:szCs w:val="22"/>
          <w:lang w:eastAsia="ko-KR"/>
        </w:rPr>
        <w:t xml:space="preserve"> </w:t>
      </w:r>
      <w:r w:rsidRPr="00142235">
        <w:rPr>
          <w:rFonts w:hint="eastAsia"/>
          <w:sz w:val="22"/>
          <w:szCs w:val="22"/>
          <w:lang w:eastAsia="ko-KR"/>
        </w:rPr>
        <w:t>버튼</w:t>
      </w:r>
      <w:r w:rsidRPr="00142235">
        <w:rPr>
          <w:rFonts w:hint="eastAsia"/>
          <w:sz w:val="22"/>
          <w:szCs w:val="22"/>
          <w:lang w:eastAsia="ko-KR"/>
        </w:rPr>
        <w:t xml:space="preserve"> </w:t>
      </w:r>
      <w:r w:rsidRPr="00142235">
        <w:rPr>
          <w:rFonts w:hint="eastAsia"/>
          <w:sz w:val="22"/>
          <w:szCs w:val="22"/>
          <w:lang w:eastAsia="ko-KR"/>
        </w:rPr>
        <w:t>클릭</w:t>
      </w:r>
      <w:r w:rsidRPr="00142235">
        <w:rPr>
          <w:rFonts w:hint="eastAsia"/>
          <w:sz w:val="22"/>
          <w:szCs w:val="22"/>
          <w:lang w:eastAsia="ko-KR"/>
        </w:rPr>
        <w:t xml:space="preserve"> </w:t>
      </w:r>
      <w:r w:rsidRPr="00142235">
        <w:rPr>
          <w:rFonts w:hint="eastAsia"/>
          <w:sz w:val="22"/>
          <w:szCs w:val="22"/>
          <w:lang w:eastAsia="ko-KR"/>
        </w:rPr>
        <w:t>리스너</w:t>
      </w:r>
      <w:r w:rsidRPr="00142235">
        <w:rPr>
          <w:rFonts w:hint="eastAsia"/>
          <w:sz w:val="22"/>
          <w:szCs w:val="22"/>
          <w:lang w:eastAsia="ko-KR"/>
        </w:rPr>
        <w:t xml:space="preserve"> </w:t>
      </w:r>
      <w:r w:rsidRPr="00142235">
        <w:rPr>
          <w:rFonts w:hint="eastAsia"/>
          <w:sz w:val="22"/>
          <w:szCs w:val="22"/>
          <w:lang w:eastAsia="ko-KR"/>
        </w:rPr>
        <w:t>설정</w:t>
      </w:r>
      <w:r w:rsidRPr="00142235">
        <w:rPr>
          <w:rFonts w:hint="eastAsia"/>
          <w:sz w:val="22"/>
          <w:szCs w:val="22"/>
          <w:lang w:eastAsia="ko-KR"/>
        </w:rPr>
        <w:t>:</w:t>
      </w:r>
    </w:p>
    <w:p w14:paraId="4A97FAD0" w14:textId="77777777" w:rsidR="00306E4C" w:rsidRDefault="00306E4C" w:rsidP="00306E4C">
      <w:pPr>
        <w:ind w:leftChars="200" w:left="400"/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리스너가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대화상자가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표시됩니다</w:t>
      </w:r>
      <w:r>
        <w:rPr>
          <w:rFonts w:hint="eastAsia"/>
          <w:lang w:eastAsia="ko-KR"/>
        </w:rPr>
        <w:t>.</w:t>
      </w:r>
    </w:p>
    <w:p w14:paraId="437DDD2C" w14:textId="77777777" w:rsidR="00306E4C" w:rsidRDefault="00306E4C" w:rsidP="00306E4C">
      <w:pPr>
        <w:pStyle w:val="af1"/>
        <w:numPr>
          <w:ilvl w:val="0"/>
          <w:numId w:val="48"/>
        </w:numPr>
        <w:ind w:leftChars="0"/>
        <w:rPr>
          <w:lang w:eastAsia="ko-KR"/>
        </w:rPr>
      </w:pPr>
      <w:r w:rsidRPr="00142235">
        <w:rPr>
          <w:rFonts w:hint="eastAsia"/>
          <w:sz w:val="22"/>
          <w:szCs w:val="22"/>
          <w:lang w:eastAsia="ko-KR"/>
        </w:rPr>
        <w:t>삭제</w:t>
      </w:r>
      <w:r w:rsidRPr="00142235">
        <w:rPr>
          <w:rFonts w:hint="eastAsia"/>
          <w:sz w:val="22"/>
          <w:szCs w:val="22"/>
          <w:lang w:eastAsia="ko-KR"/>
        </w:rPr>
        <w:t xml:space="preserve"> </w:t>
      </w:r>
      <w:r w:rsidRPr="00142235">
        <w:rPr>
          <w:rFonts w:hint="eastAsia"/>
          <w:sz w:val="22"/>
          <w:szCs w:val="22"/>
          <w:lang w:eastAsia="ko-KR"/>
        </w:rPr>
        <w:t>확인</w:t>
      </w:r>
      <w:r w:rsidRPr="00142235">
        <w:rPr>
          <w:rFonts w:hint="eastAsia"/>
          <w:sz w:val="22"/>
          <w:szCs w:val="22"/>
          <w:lang w:eastAsia="ko-KR"/>
        </w:rPr>
        <w:t xml:space="preserve"> </w:t>
      </w:r>
      <w:r w:rsidRPr="00142235">
        <w:rPr>
          <w:rFonts w:hint="eastAsia"/>
          <w:sz w:val="22"/>
          <w:szCs w:val="22"/>
          <w:lang w:eastAsia="ko-KR"/>
        </w:rPr>
        <w:t>대화상자</w:t>
      </w:r>
      <w:r w:rsidRPr="00142235">
        <w:rPr>
          <w:rFonts w:hint="eastAsia"/>
          <w:sz w:val="22"/>
          <w:szCs w:val="22"/>
          <w:lang w:eastAsia="ko-KR"/>
        </w:rPr>
        <w:t>:</w:t>
      </w:r>
    </w:p>
    <w:p w14:paraId="4E9AB222" w14:textId="77777777" w:rsidR="00306E4C" w:rsidRDefault="00306E4C" w:rsidP="00306E4C">
      <w:pPr>
        <w:ind w:leftChars="200" w:left="400"/>
        <w:rPr>
          <w:lang w:eastAsia="ko-KR"/>
        </w:rPr>
      </w:pP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>, AlertDialog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삭제할지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대화상자에는</w:t>
      </w:r>
      <w:r>
        <w:rPr>
          <w:rFonts w:hint="eastAsia"/>
          <w:lang w:eastAsia="ko-KR"/>
        </w:rPr>
        <w:t xml:space="preserve"> "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>"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"</w:t>
      </w:r>
      <w:r>
        <w:rPr>
          <w:rFonts w:hint="eastAsia"/>
          <w:lang w:eastAsia="ko-KR"/>
        </w:rPr>
        <w:t>취소</w:t>
      </w:r>
      <w:r>
        <w:rPr>
          <w:rFonts w:hint="eastAsia"/>
          <w:lang w:eastAsia="ko-KR"/>
        </w:rPr>
        <w:t xml:space="preserve">"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옵션이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제공됩니다</w:t>
      </w:r>
      <w:r>
        <w:rPr>
          <w:rFonts w:hint="eastAsia"/>
          <w:lang w:eastAsia="ko-KR"/>
        </w:rPr>
        <w:t>.</w:t>
      </w:r>
    </w:p>
    <w:p w14:paraId="1FB09154" w14:textId="77777777" w:rsidR="00306E4C" w:rsidRDefault="00306E4C" w:rsidP="00306E4C">
      <w:pPr>
        <w:pStyle w:val="af1"/>
        <w:numPr>
          <w:ilvl w:val="0"/>
          <w:numId w:val="48"/>
        </w:numPr>
        <w:ind w:leftChars="0"/>
        <w:rPr>
          <w:lang w:eastAsia="ko-KR"/>
        </w:rPr>
      </w:pPr>
      <w:r w:rsidRPr="00142235">
        <w:rPr>
          <w:rFonts w:hint="eastAsia"/>
          <w:sz w:val="22"/>
          <w:szCs w:val="22"/>
          <w:lang w:eastAsia="ko-KR"/>
        </w:rPr>
        <w:t>Firestore</w:t>
      </w:r>
      <w:r w:rsidRPr="00142235">
        <w:rPr>
          <w:rFonts w:hint="eastAsia"/>
          <w:sz w:val="22"/>
          <w:szCs w:val="22"/>
          <w:lang w:eastAsia="ko-KR"/>
        </w:rPr>
        <w:t>에서</w:t>
      </w:r>
      <w:r w:rsidRPr="00142235">
        <w:rPr>
          <w:rFonts w:hint="eastAsia"/>
          <w:sz w:val="22"/>
          <w:szCs w:val="22"/>
          <w:lang w:eastAsia="ko-KR"/>
        </w:rPr>
        <w:t xml:space="preserve"> </w:t>
      </w:r>
      <w:r w:rsidRPr="00142235">
        <w:rPr>
          <w:rFonts w:hint="eastAsia"/>
          <w:sz w:val="22"/>
          <w:szCs w:val="22"/>
          <w:lang w:eastAsia="ko-KR"/>
        </w:rPr>
        <w:t>상품</w:t>
      </w:r>
      <w:r w:rsidRPr="00142235">
        <w:rPr>
          <w:rFonts w:hint="eastAsia"/>
          <w:sz w:val="22"/>
          <w:szCs w:val="22"/>
          <w:lang w:eastAsia="ko-KR"/>
        </w:rPr>
        <w:t xml:space="preserve"> </w:t>
      </w:r>
      <w:r w:rsidRPr="00142235">
        <w:rPr>
          <w:rFonts w:hint="eastAsia"/>
          <w:sz w:val="22"/>
          <w:szCs w:val="22"/>
          <w:lang w:eastAsia="ko-KR"/>
        </w:rPr>
        <w:t>삭제</w:t>
      </w:r>
      <w:r w:rsidRPr="00142235">
        <w:rPr>
          <w:rFonts w:hint="eastAsia"/>
          <w:sz w:val="22"/>
          <w:szCs w:val="22"/>
          <w:lang w:eastAsia="ko-KR"/>
        </w:rPr>
        <w:t>:</w:t>
      </w:r>
    </w:p>
    <w:p w14:paraId="53C40839" w14:textId="77777777" w:rsidR="00306E4C" w:rsidRDefault="00306E4C" w:rsidP="00306E4C">
      <w:pPr>
        <w:ind w:leftChars="200" w:left="400"/>
        <w:rPr>
          <w:lang w:eastAsia="ko-KR"/>
        </w:rPr>
      </w:pP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"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>"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선택하면</w:t>
      </w:r>
      <w:r>
        <w:rPr>
          <w:rFonts w:hint="eastAsia"/>
          <w:lang w:eastAsia="ko-KR"/>
        </w:rPr>
        <w:t xml:space="preserve">, deleteProductByProductCode </w:t>
      </w:r>
      <w:r>
        <w:rPr>
          <w:rFonts w:hint="eastAsia"/>
          <w:lang w:eastAsia="ko-KR"/>
        </w:rPr>
        <w:t>메서드가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메서드는</w:t>
      </w:r>
      <w:r>
        <w:rPr>
          <w:rFonts w:hint="eastAsia"/>
          <w:lang w:eastAsia="ko-KR"/>
        </w:rPr>
        <w:t xml:space="preserve"> Firestore </w:t>
      </w:r>
      <w:r>
        <w:rPr>
          <w:rFonts w:hint="eastAsia"/>
          <w:lang w:eastAsia="ko-KR"/>
        </w:rPr>
        <w:t>데이터베이스에서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일치하는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삭제합니다</w:t>
      </w:r>
      <w:r>
        <w:rPr>
          <w:rFonts w:hint="eastAsia"/>
          <w:lang w:eastAsia="ko-KR"/>
        </w:rPr>
        <w:t>.</w:t>
      </w:r>
    </w:p>
    <w:p w14:paraId="227C6234" w14:textId="77777777" w:rsidR="00306E4C" w:rsidRDefault="00306E4C" w:rsidP="00306E4C">
      <w:pPr>
        <w:ind w:leftChars="200" w:left="400"/>
        <w:rPr>
          <w:lang w:eastAsia="ko-KR"/>
        </w:rPr>
      </w:pPr>
      <w:r>
        <w:rPr>
          <w:rFonts w:hint="eastAsia"/>
          <w:lang w:eastAsia="ko-KR"/>
        </w:rPr>
        <w:t>삭제는</w:t>
      </w:r>
      <w:r>
        <w:rPr>
          <w:rFonts w:hint="eastAsia"/>
          <w:lang w:eastAsia="ko-KR"/>
        </w:rPr>
        <w:t xml:space="preserve"> FirebaseFirestore </w:t>
      </w:r>
      <w:r>
        <w:rPr>
          <w:rFonts w:hint="eastAsia"/>
          <w:lang w:eastAsia="ko-KR"/>
        </w:rPr>
        <w:t>인스턴스를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수행되며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문서의</w:t>
      </w:r>
      <w:r>
        <w:rPr>
          <w:rFonts w:hint="eastAsia"/>
          <w:lang w:eastAsia="ko-KR"/>
        </w:rPr>
        <w:t xml:space="preserve"> 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이루어집니다</w:t>
      </w:r>
      <w:r>
        <w:rPr>
          <w:rFonts w:hint="eastAsia"/>
          <w:lang w:eastAsia="ko-KR"/>
        </w:rPr>
        <w:t>.</w:t>
      </w:r>
    </w:p>
    <w:p w14:paraId="18D02329" w14:textId="77777777" w:rsidR="00306E4C" w:rsidRPr="00821BBF" w:rsidRDefault="00306E4C" w:rsidP="00306E4C">
      <w:pPr>
        <w:widowControl/>
        <w:shd w:val="clear" w:color="auto" w:fill="2B2B2B"/>
        <w:spacing w:line="240" w:lineRule="auto"/>
        <w:rPr>
          <w:rFonts w:ascii="Courier New" w:eastAsia="굴림" w:hAnsi="Courier New" w:cs="Courier New"/>
          <w:color w:val="A9B7C6"/>
          <w:lang w:eastAsia="ko-KR"/>
        </w:rPr>
      </w:pPr>
      <w:r w:rsidRPr="00821BBF">
        <w:rPr>
          <w:rFonts w:ascii="Courier New" w:eastAsia="굴림" w:hAnsi="Courier New" w:cs="Courier New"/>
          <w:color w:val="A9B7C6"/>
          <w:lang w:eastAsia="ko-KR"/>
        </w:rPr>
        <w:t>holder.</w:t>
      </w:r>
      <w:r w:rsidRPr="00821BBF">
        <w:rPr>
          <w:rFonts w:ascii="Courier New" w:eastAsia="굴림" w:hAnsi="Courier New" w:cs="Courier New"/>
          <w:color w:val="9876AA"/>
          <w:lang w:eastAsia="ko-KR"/>
        </w:rPr>
        <w:t>productDeleteBtn</w:t>
      </w:r>
      <w:r w:rsidRPr="00821BBF">
        <w:rPr>
          <w:rFonts w:ascii="Courier New" w:eastAsia="굴림" w:hAnsi="Courier New" w:cs="Courier New"/>
          <w:color w:val="A9B7C6"/>
          <w:lang w:eastAsia="ko-KR"/>
        </w:rPr>
        <w:t>.setOnClickListener(</w:t>
      </w:r>
      <w:r w:rsidRPr="00821BBF">
        <w:rPr>
          <w:rFonts w:ascii="Courier New" w:eastAsia="굴림" w:hAnsi="Courier New" w:cs="Courier New"/>
          <w:color w:val="CC7832"/>
          <w:lang w:eastAsia="ko-KR"/>
        </w:rPr>
        <w:t xml:space="preserve">new </w:t>
      </w:r>
      <w:r w:rsidRPr="00821BBF">
        <w:rPr>
          <w:rFonts w:ascii="Courier New" w:eastAsia="굴림" w:hAnsi="Courier New" w:cs="Courier New"/>
          <w:color w:val="A9B7C6"/>
          <w:lang w:eastAsia="ko-KR"/>
        </w:rPr>
        <w:t>View.OnClickListener() {</w:t>
      </w:r>
      <w:r w:rsidRPr="00821BBF">
        <w:rPr>
          <w:rFonts w:ascii="Courier New" w:eastAsia="굴림" w:hAnsi="Courier New" w:cs="Courier New"/>
          <w:color w:val="A9B7C6"/>
          <w:lang w:eastAsia="ko-KR"/>
        </w:rPr>
        <w:br/>
        <w:t xml:space="preserve">    </w:t>
      </w:r>
      <w:r w:rsidRPr="00821BBF">
        <w:rPr>
          <w:rFonts w:ascii="Courier New" w:eastAsia="굴림" w:hAnsi="Courier New" w:cs="Courier New"/>
          <w:color w:val="BBB529"/>
          <w:lang w:eastAsia="ko-KR"/>
        </w:rPr>
        <w:t>@Override</w:t>
      </w:r>
      <w:r w:rsidRPr="00821BBF">
        <w:rPr>
          <w:rFonts w:ascii="Courier New" w:eastAsia="굴림" w:hAnsi="Courier New" w:cs="Courier New"/>
          <w:color w:val="BBB529"/>
          <w:lang w:eastAsia="ko-KR"/>
        </w:rPr>
        <w:br/>
        <w:t xml:space="preserve">    </w:t>
      </w:r>
      <w:r w:rsidRPr="00821BBF">
        <w:rPr>
          <w:rFonts w:ascii="Courier New" w:eastAsia="굴림" w:hAnsi="Courier New" w:cs="Courier New"/>
          <w:color w:val="CC7832"/>
          <w:lang w:eastAsia="ko-KR"/>
        </w:rPr>
        <w:t xml:space="preserve">public void </w:t>
      </w:r>
      <w:r w:rsidRPr="00821BBF">
        <w:rPr>
          <w:rFonts w:ascii="Courier New" w:eastAsia="굴림" w:hAnsi="Courier New" w:cs="Courier New"/>
          <w:color w:val="FFC66D"/>
          <w:lang w:eastAsia="ko-KR"/>
        </w:rPr>
        <w:t>onClick</w:t>
      </w:r>
      <w:r w:rsidRPr="00821BBF">
        <w:rPr>
          <w:rFonts w:ascii="Courier New" w:eastAsia="굴림" w:hAnsi="Courier New" w:cs="Courier New"/>
          <w:color w:val="A9B7C6"/>
          <w:lang w:eastAsia="ko-KR"/>
        </w:rPr>
        <w:t>(View v) {</w:t>
      </w:r>
      <w:r w:rsidRPr="00821BBF">
        <w:rPr>
          <w:rFonts w:ascii="Courier New" w:eastAsia="굴림" w:hAnsi="Courier New" w:cs="Courier New"/>
          <w:color w:val="A9B7C6"/>
          <w:lang w:eastAsia="ko-KR"/>
        </w:rPr>
        <w:br/>
        <w:t xml:space="preserve">        </w:t>
      </w:r>
      <w:r w:rsidRPr="00821BBF">
        <w:rPr>
          <w:rFonts w:ascii="Courier New" w:eastAsia="굴림" w:hAnsi="Courier New" w:cs="Courier New"/>
          <w:color w:val="808080"/>
          <w:lang w:eastAsia="ko-KR"/>
        </w:rPr>
        <w:t xml:space="preserve">// AlertDialog </w:t>
      </w:r>
      <w:r w:rsidRPr="00821BBF">
        <w:rPr>
          <w:rFonts w:ascii="맑은 고딕" w:eastAsia="맑은 고딕" w:hAnsi="맑은 고딕" w:cs="Courier New" w:hint="eastAsia"/>
          <w:color w:val="808080"/>
          <w:lang w:eastAsia="ko-KR"/>
        </w:rPr>
        <w:t>생성해서 삭제 하기 전 삭제할 건지 묻는 알리창 구현</w:t>
      </w:r>
      <w:r w:rsidRPr="00821BBF">
        <w:rPr>
          <w:rFonts w:ascii="Courier New" w:eastAsia="굴림" w:hAnsi="Courier New" w:cs="Courier New"/>
          <w:color w:val="808080"/>
          <w:lang w:eastAsia="ko-KR"/>
        </w:rPr>
        <w:t xml:space="preserve"> - </w:t>
      </w:r>
      <w:r w:rsidRPr="00821BBF">
        <w:rPr>
          <w:rFonts w:ascii="맑은 고딕" w:eastAsia="맑은 고딕" w:hAnsi="맑은 고딕" w:cs="Courier New" w:hint="eastAsia"/>
          <w:color w:val="808080"/>
          <w:lang w:eastAsia="ko-KR"/>
        </w:rPr>
        <w:t>성준</w:t>
      </w:r>
      <w:r w:rsidRPr="00821BBF">
        <w:rPr>
          <w:rFonts w:ascii="맑은 고딕" w:eastAsia="맑은 고딕" w:hAnsi="맑은 고딕" w:cs="Courier New" w:hint="eastAsia"/>
          <w:color w:val="808080"/>
          <w:lang w:eastAsia="ko-KR"/>
        </w:rPr>
        <w:br/>
        <w:t xml:space="preserve">        </w:t>
      </w:r>
      <w:r w:rsidRPr="00821BBF">
        <w:rPr>
          <w:rFonts w:ascii="Courier New" w:eastAsia="굴림" w:hAnsi="Courier New" w:cs="Courier New"/>
          <w:color w:val="A9B7C6"/>
          <w:lang w:eastAsia="ko-KR"/>
        </w:rPr>
        <w:t xml:space="preserve">AlertDialog.Builder builder = </w:t>
      </w:r>
      <w:r w:rsidRPr="00821BBF">
        <w:rPr>
          <w:rFonts w:ascii="Courier New" w:eastAsia="굴림" w:hAnsi="Courier New" w:cs="Courier New"/>
          <w:color w:val="CC7832"/>
          <w:lang w:eastAsia="ko-KR"/>
        </w:rPr>
        <w:t xml:space="preserve">new </w:t>
      </w:r>
      <w:r w:rsidRPr="00821BBF">
        <w:rPr>
          <w:rFonts w:ascii="Courier New" w:eastAsia="굴림" w:hAnsi="Courier New" w:cs="Courier New"/>
          <w:color w:val="A9B7C6"/>
          <w:lang w:eastAsia="ko-KR"/>
        </w:rPr>
        <w:t>AlertDialog.Builder(getContext())</w:t>
      </w:r>
      <w:r w:rsidRPr="00821BBF">
        <w:rPr>
          <w:rFonts w:ascii="Courier New" w:eastAsia="굴림" w:hAnsi="Courier New" w:cs="Courier New"/>
          <w:color w:val="CC7832"/>
          <w:lang w:eastAsia="ko-KR"/>
        </w:rPr>
        <w:t>;</w:t>
      </w:r>
      <w:r w:rsidRPr="00821BBF">
        <w:rPr>
          <w:rFonts w:ascii="Courier New" w:eastAsia="굴림" w:hAnsi="Courier New" w:cs="Courier New"/>
          <w:color w:val="CC7832"/>
          <w:lang w:eastAsia="ko-KR"/>
        </w:rPr>
        <w:br/>
        <w:t xml:space="preserve">        </w:t>
      </w:r>
      <w:r w:rsidRPr="00821BBF">
        <w:rPr>
          <w:rFonts w:ascii="Courier New" w:eastAsia="굴림" w:hAnsi="Courier New" w:cs="Courier New"/>
          <w:color w:val="A9B7C6"/>
          <w:lang w:eastAsia="ko-KR"/>
        </w:rPr>
        <w:t>builder.setMessage(</w:t>
      </w:r>
      <w:r w:rsidRPr="00821BBF">
        <w:rPr>
          <w:rFonts w:ascii="Courier New" w:eastAsia="굴림" w:hAnsi="Courier New" w:cs="Courier New"/>
          <w:color w:val="6A8759"/>
          <w:lang w:eastAsia="ko-KR"/>
        </w:rPr>
        <w:t>"</w:t>
      </w:r>
      <w:r w:rsidRPr="00821BBF">
        <w:rPr>
          <w:rFonts w:ascii="맑은 고딕" w:eastAsia="맑은 고딕" w:hAnsi="맑은 고딕" w:cs="Courier New" w:hint="eastAsia"/>
          <w:color w:val="6A8759"/>
          <w:lang w:eastAsia="ko-KR"/>
        </w:rPr>
        <w:t>상품을 삭제 하시겠습니까</w:t>
      </w:r>
      <w:r w:rsidRPr="00821BBF">
        <w:rPr>
          <w:rFonts w:ascii="Courier New" w:eastAsia="굴림" w:hAnsi="Courier New" w:cs="Courier New"/>
          <w:color w:val="6A8759"/>
          <w:lang w:eastAsia="ko-KR"/>
        </w:rPr>
        <w:t>?"</w:t>
      </w:r>
      <w:r w:rsidRPr="00821BBF">
        <w:rPr>
          <w:rFonts w:ascii="Courier New" w:eastAsia="굴림" w:hAnsi="Courier New" w:cs="Courier New"/>
          <w:color w:val="A9B7C6"/>
          <w:lang w:eastAsia="ko-KR"/>
        </w:rPr>
        <w:t>)</w:t>
      </w:r>
      <w:r w:rsidRPr="00821BBF">
        <w:rPr>
          <w:rFonts w:ascii="Courier New" w:eastAsia="굴림" w:hAnsi="Courier New" w:cs="Courier New"/>
          <w:color w:val="CC7832"/>
          <w:lang w:eastAsia="ko-KR"/>
        </w:rPr>
        <w:t>;</w:t>
      </w:r>
      <w:r w:rsidRPr="00821BBF">
        <w:rPr>
          <w:rFonts w:ascii="Courier New" w:eastAsia="굴림" w:hAnsi="Courier New" w:cs="Courier New"/>
          <w:color w:val="CC7832"/>
          <w:lang w:eastAsia="ko-KR"/>
        </w:rPr>
        <w:br/>
        <w:t xml:space="preserve">        </w:t>
      </w:r>
      <w:r w:rsidRPr="00821BBF">
        <w:rPr>
          <w:rFonts w:ascii="Courier New" w:eastAsia="굴림" w:hAnsi="Courier New" w:cs="Courier New"/>
          <w:color w:val="A9B7C6"/>
          <w:lang w:eastAsia="ko-KR"/>
        </w:rPr>
        <w:t>builder.setPositiveButton(</w:t>
      </w:r>
      <w:r w:rsidRPr="00821BBF">
        <w:rPr>
          <w:rFonts w:ascii="Courier New" w:eastAsia="굴림" w:hAnsi="Courier New" w:cs="Courier New"/>
          <w:color w:val="6A8759"/>
          <w:lang w:eastAsia="ko-KR"/>
        </w:rPr>
        <w:t>"</w:t>
      </w:r>
      <w:r w:rsidRPr="00821BBF">
        <w:rPr>
          <w:rFonts w:ascii="맑은 고딕" w:eastAsia="맑은 고딕" w:hAnsi="맑은 고딕" w:cs="Courier New" w:hint="eastAsia"/>
          <w:color w:val="6A8759"/>
          <w:lang w:eastAsia="ko-KR"/>
        </w:rPr>
        <w:t>삭제</w:t>
      </w:r>
      <w:r w:rsidRPr="00821BBF">
        <w:rPr>
          <w:rFonts w:ascii="Courier New" w:eastAsia="굴림" w:hAnsi="Courier New" w:cs="Courier New"/>
          <w:color w:val="6A8759"/>
          <w:lang w:eastAsia="ko-KR"/>
        </w:rPr>
        <w:t>"</w:t>
      </w:r>
      <w:r w:rsidRPr="00821BBF">
        <w:rPr>
          <w:rFonts w:ascii="Courier New" w:eastAsia="굴림" w:hAnsi="Courier New" w:cs="Courier New"/>
          <w:color w:val="CC7832"/>
          <w:lang w:eastAsia="ko-KR"/>
        </w:rPr>
        <w:t xml:space="preserve">, new </w:t>
      </w:r>
      <w:r w:rsidRPr="00821BBF">
        <w:rPr>
          <w:rFonts w:ascii="Courier New" w:eastAsia="굴림" w:hAnsi="Courier New" w:cs="Courier New"/>
          <w:color w:val="A9B7C6"/>
          <w:lang w:eastAsia="ko-KR"/>
        </w:rPr>
        <w:t>DialogInterface.OnClickListener() {</w:t>
      </w:r>
      <w:r w:rsidRPr="00821BBF">
        <w:rPr>
          <w:rFonts w:ascii="Courier New" w:eastAsia="굴림" w:hAnsi="Courier New" w:cs="Courier New"/>
          <w:color w:val="A9B7C6"/>
          <w:lang w:eastAsia="ko-KR"/>
        </w:rPr>
        <w:br/>
        <w:t xml:space="preserve">            </w:t>
      </w:r>
      <w:r w:rsidRPr="00821BBF">
        <w:rPr>
          <w:rFonts w:ascii="Courier New" w:eastAsia="굴림" w:hAnsi="Courier New" w:cs="Courier New"/>
          <w:color w:val="BBB529"/>
          <w:lang w:eastAsia="ko-KR"/>
        </w:rPr>
        <w:t>@Override</w:t>
      </w:r>
      <w:r w:rsidRPr="00821BBF">
        <w:rPr>
          <w:rFonts w:ascii="Courier New" w:eastAsia="굴림" w:hAnsi="Courier New" w:cs="Courier New"/>
          <w:color w:val="BBB529"/>
          <w:lang w:eastAsia="ko-KR"/>
        </w:rPr>
        <w:br/>
        <w:t xml:space="preserve">            </w:t>
      </w:r>
      <w:r w:rsidRPr="00821BBF">
        <w:rPr>
          <w:rFonts w:ascii="Courier New" w:eastAsia="굴림" w:hAnsi="Courier New" w:cs="Courier New"/>
          <w:color w:val="CC7832"/>
          <w:lang w:eastAsia="ko-KR"/>
        </w:rPr>
        <w:t xml:space="preserve">public void </w:t>
      </w:r>
      <w:r w:rsidRPr="00821BBF">
        <w:rPr>
          <w:rFonts w:ascii="Courier New" w:eastAsia="굴림" w:hAnsi="Courier New" w:cs="Courier New"/>
          <w:color w:val="FFC66D"/>
          <w:lang w:eastAsia="ko-KR"/>
        </w:rPr>
        <w:t>onClick</w:t>
      </w:r>
      <w:r w:rsidRPr="00821BBF">
        <w:rPr>
          <w:rFonts w:ascii="Courier New" w:eastAsia="굴림" w:hAnsi="Courier New" w:cs="Courier New"/>
          <w:color w:val="A9B7C6"/>
          <w:lang w:eastAsia="ko-KR"/>
        </w:rPr>
        <w:t>(DialogInterface dialog</w:t>
      </w:r>
      <w:r w:rsidRPr="00821BBF">
        <w:rPr>
          <w:rFonts w:ascii="Courier New" w:eastAsia="굴림" w:hAnsi="Courier New" w:cs="Courier New"/>
          <w:color w:val="CC7832"/>
          <w:lang w:eastAsia="ko-KR"/>
        </w:rPr>
        <w:t xml:space="preserve">, int </w:t>
      </w:r>
      <w:r w:rsidRPr="00821BBF">
        <w:rPr>
          <w:rFonts w:ascii="Courier New" w:eastAsia="굴림" w:hAnsi="Courier New" w:cs="Courier New"/>
          <w:color w:val="A9B7C6"/>
          <w:lang w:eastAsia="ko-KR"/>
        </w:rPr>
        <w:t>which) {</w:t>
      </w:r>
      <w:r w:rsidRPr="00821BBF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</w:t>
      </w:r>
      <w:r w:rsidRPr="00821BBF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821BBF">
        <w:rPr>
          <w:rFonts w:ascii="맑은 고딕" w:eastAsia="맑은 고딕" w:hAnsi="맑은 고딕" w:cs="Courier New" w:hint="eastAsia"/>
          <w:color w:val="808080"/>
          <w:lang w:eastAsia="ko-KR"/>
        </w:rPr>
        <w:t>사용자가</w:t>
      </w:r>
      <w:r w:rsidRPr="00821BBF">
        <w:rPr>
          <w:rFonts w:ascii="Courier New" w:eastAsia="굴림" w:hAnsi="Courier New" w:cs="Courier New"/>
          <w:color w:val="808080"/>
          <w:lang w:eastAsia="ko-KR"/>
        </w:rPr>
        <w:t xml:space="preserve"> "</w:t>
      </w:r>
      <w:r w:rsidRPr="00821BBF">
        <w:rPr>
          <w:rFonts w:ascii="맑은 고딕" w:eastAsia="맑은 고딕" w:hAnsi="맑은 고딕" w:cs="Courier New" w:hint="eastAsia"/>
          <w:color w:val="808080"/>
          <w:lang w:eastAsia="ko-KR"/>
        </w:rPr>
        <w:t>삭제</w:t>
      </w:r>
      <w:r w:rsidRPr="00821BBF">
        <w:rPr>
          <w:rFonts w:ascii="Courier New" w:eastAsia="굴림" w:hAnsi="Courier New" w:cs="Courier New"/>
          <w:color w:val="808080"/>
          <w:lang w:eastAsia="ko-KR"/>
        </w:rPr>
        <w:t>"</w:t>
      </w:r>
      <w:r w:rsidRPr="00821BBF">
        <w:rPr>
          <w:rFonts w:ascii="맑은 고딕" w:eastAsia="맑은 고딕" w:hAnsi="맑은 고딕" w:cs="Courier New" w:hint="eastAsia"/>
          <w:color w:val="808080"/>
          <w:lang w:eastAsia="ko-KR"/>
        </w:rPr>
        <w:t>를 선택한 경우 상품 삭제 로직 호출</w:t>
      </w:r>
      <w:r w:rsidRPr="00821BBF">
        <w:rPr>
          <w:rFonts w:ascii="맑은 고딕" w:eastAsia="맑은 고딕" w:hAnsi="맑은 고딕" w:cs="Courier New" w:hint="eastAsia"/>
          <w:color w:val="808080"/>
          <w:lang w:eastAsia="ko-KR"/>
        </w:rPr>
        <w:br/>
        <w:t xml:space="preserve">                </w:t>
      </w:r>
      <w:r w:rsidRPr="00821BBF">
        <w:rPr>
          <w:rFonts w:ascii="Courier New" w:eastAsia="굴림" w:hAnsi="Courier New" w:cs="Courier New"/>
          <w:color w:val="A9B7C6"/>
          <w:lang w:eastAsia="ko-KR"/>
        </w:rPr>
        <w:t>deleteProductByProductCode(</w:t>
      </w:r>
      <w:r w:rsidRPr="00821BBF">
        <w:rPr>
          <w:rFonts w:ascii="Courier New" w:eastAsia="굴림" w:hAnsi="Courier New" w:cs="Courier New"/>
          <w:color w:val="B389C5"/>
          <w:lang w:eastAsia="ko-KR"/>
        </w:rPr>
        <w:t>productData</w:t>
      </w:r>
      <w:r w:rsidRPr="00821BBF">
        <w:rPr>
          <w:rFonts w:ascii="Courier New" w:eastAsia="굴림" w:hAnsi="Courier New" w:cs="Courier New"/>
          <w:color w:val="A9B7C6"/>
          <w:lang w:eastAsia="ko-KR"/>
        </w:rPr>
        <w:t>.getProductCode())</w:t>
      </w:r>
      <w:r w:rsidRPr="00821BBF">
        <w:rPr>
          <w:rFonts w:ascii="Courier New" w:eastAsia="굴림" w:hAnsi="Courier New" w:cs="Courier New"/>
          <w:color w:val="CC7832"/>
          <w:lang w:eastAsia="ko-KR"/>
        </w:rPr>
        <w:t>;</w:t>
      </w:r>
      <w:r w:rsidRPr="00821BBF">
        <w:rPr>
          <w:rFonts w:ascii="Courier New" w:eastAsia="굴림" w:hAnsi="Courier New" w:cs="Courier New"/>
          <w:color w:val="CC7832"/>
          <w:lang w:eastAsia="ko-KR"/>
        </w:rPr>
        <w:br/>
        <w:t xml:space="preserve">            </w:t>
      </w:r>
      <w:r w:rsidRPr="00821BBF">
        <w:rPr>
          <w:rFonts w:ascii="Courier New" w:eastAsia="굴림" w:hAnsi="Courier New" w:cs="Courier New"/>
          <w:color w:val="A9B7C6"/>
          <w:lang w:eastAsia="ko-KR"/>
        </w:rPr>
        <w:t>}</w:t>
      </w:r>
      <w:r w:rsidRPr="00821BBF">
        <w:rPr>
          <w:rFonts w:ascii="Courier New" w:eastAsia="굴림" w:hAnsi="Courier New" w:cs="Courier New"/>
          <w:color w:val="A9B7C6"/>
          <w:lang w:eastAsia="ko-KR"/>
        </w:rPr>
        <w:br/>
        <w:t xml:space="preserve">        })</w:t>
      </w:r>
      <w:r w:rsidRPr="00821BBF">
        <w:rPr>
          <w:rFonts w:ascii="Courier New" w:eastAsia="굴림" w:hAnsi="Courier New" w:cs="Courier New"/>
          <w:color w:val="CC7832"/>
          <w:lang w:eastAsia="ko-KR"/>
        </w:rPr>
        <w:t>;</w:t>
      </w:r>
      <w:r w:rsidRPr="00821BBF">
        <w:rPr>
          <w:rFonts w:ascii="Courier New" w:eastAsia="굴림" w:hAnsi="Courier New" w:cs="Courier New"/>
          <w:color w:val="CC7832"/>
          <w:lang w:eastAsia="ko-KR"/>
        </w:rPr>
        <w:br/>
        <w:t xml:space="preserve">        </w:t>
      </w:r>
      <w:r w:rsidRPr="00821BBF">
        <w:rPr>
          <w:rFonts w:ascii="Courier New" w:eastAsia="굴림" w:hAnsi="Courier New" w:cs="Courier New"/>
          <w:color w:val="A9B7C6"/>
          <w:lang w:eastAsia="ko-KR"/>
        </w:rPr>
        <w:t>builder.setNegativeButton(</w:t>
      </w:r>
      <w:r w:rsidRPr="00821BBF">
        <w:rPr>
          <w:rFonts w:ascii="Courier New" w:eastAsia="굴림" w:hAnsi="Courier New" w:cs="Courier New"/>
          <w:color w:val="6A8759"/>
          <w:lang w:eastAsia="ko-KR"/>
        </w:rPr>
        <w:t>"</w:t>
      </w:r>
      <w:r w:rsidRPr="00821BBF">
        <w:rPr>
          <w:rFonts w:ascii="맑은 고딕" w:eastAsia="맑은 고딕" w:hAnsi="맑은 고딕" w:cs="Courier New" w:hint="eastAsia"/>
          <w:color w:val="6A8759"/>
          <w:lang w:eastAsia="ko-KR"/>
        </w:rPr>
        <w:t>취소</w:t>
      </w:r>
      <w:r w:rsidRPr="00821BBF">
        <w:rPr>
          <w:rFonts w:ascii="Courier New" w:eastAsia="굴림" w:hAnsi="Courier New" w:cs="Courier New"/>
          <w:color w:val="6A8759"/>
          <w:lang w:eastAsia="ko-KR"/>
        </w:rPr>
        <w:t>"</w:t>
      </w:r>
      <w:r w:rsidRPr="00821BBF">
        <w:rPr>
          <w:rFonts w:ascii="Courier New" w:eastAsia="굴림" w:hAnsi="Courier New" w:cs="Courier New"/>
          <w:color w:val="CC7832"/>
          <w:lang w:eastAsia="ko-KR"/>
        </w:rPr>
        <w:t>, null</w:t>
      </w:r>
      <w:r w:rsidRPr="00821BBF">
        <w:rPr>
          <w:rFonts w:ascii="Courier New" w:eastAsia="굴림" w:hAnsi="Courier New" w:cs="Courier New"/>
          <w:color w:val="A9B7C6"/>
          <w:lang w:eastAsia="ko-KR"/>
        </w:rPr>
        <w:t>)</w:t>
      </w:r>
      <w:r w:rsidRPr="00821BBF">
        <w:rPr>
          <w:rFonts w:ascii="Courier New" w:eastAsia="굴림" w:hAnsi="Courier New" w:cs="Courier New"/>
          <w:color w:val="CC7832"/>
          <w:lang w:eastAsia="ko-KR"/>
        </w:rPr>
        <w:t>;</w:t>
      </w:r>
      <w:r w:rsidRPr="00821BBF">
        <w:rPr>
          <w:rFonts w:ascii="Courier New" w:eastAsia="굴림" w:hAnsi="Courier New" w:cs="Courier New"/>
          <w:color w:val="CC7832"/>
          <w:lang w:eastAsia="ko-KR"/>
        </w:rPr>
        <w:br/>
        <w:t xml:space="preserve">        </w:t>
      </w:r>
      <w:r w:rsidRPr="00821BBF">
        <w:rPr>
          <w:rFonts w:ascii="Courier New" w:eastAsia="굴림" w:hAnsi="Courier New" w:cs="Courier New"/>
          <w:color w:val="A9B7C6"/>
          <w:lang w:eastAsia="ko-KR"/>
        </w:rPr>
        <w:t>builder.show()</w:t>
      </w:r>
      <w:r w:rsidRPr="00821BBF">
        <w:rPr>
          <w:rFonts w:ascii="Courier New" w:eastAsia="굴림" w:hAnsi="Courier New" w:cs="Courier New"/>
          <w:color w:val="CC7832"/>
          <w:lang w:eastAsia="ko-KR"/>
        </w:rPr>
        <w:t xml:space="preserve">; </w:t>
      </w:r>
      <w:r w:rsidRPr="00821BBF">
        <w:rPr>
          <w:rFonts w:ascii="Courier New" w:eastAsia="굴림" w:hAnsi="Courier New" w:cs="Courier New"/>
          <w:color w:val="808080"/>
          <w:lang w:eastAsia="ko-KR"/>
        </w:rPr>
        <w:t xml:space="preserve">// AlertDialog </w:t>
      </w:r>
      <w:r w:rsidRPr="00821BBF">
        <w:rPr>
          <w:rFonts w:ascii="맑은 고딕" w:eastAsia="맑은 고딕" w:hAnsi="맑은 고딕" w:cs="Courier New" w:hint="eastAsia"/>
          <w:color w:val="808080"/>
          <w:lang w:eastAsia="ko-KR"/>
        </w:rPr>
        <w:t>표시</w:t>
      </w:r>
      <w:r w:rsidRPr="00821BBF">
        <w:rPr>
          <w:rFonts w:ascii="맑은 고딕" w:eastAsia="맑은 고딕" w:hAnsi="맑은 고딕" w:cs="Courier New" w:hint="eastAsia"/>
          <w:color w:val="808080"/>
          <w:lang w:eastAsia="ko-KR"/>
        </w:rPr>
        <w:br/>
        <w:t xml:space="preserve">    </w:t>
      </w:r>
      <w:r w:rsidRPr="00821BBF">
        <w:rPr>
          <w:rFonts w:ascii="Courier New" w:eastAsia="굴림" w:hAnsi="Courier New" w:cs="Courier New"/>
          <w:color w:val="A9B7C6"/>
          <w:lang w:eastAsia="ko-KR"/>
        </w:rPr>
        <w:t>}</w:t>
      </w:r>
      <w:r w:rsidRPr="00821BBF">
        <w:rPr>
          <w:rFonts w:ascii="Courier New" w:eastAsia="굴림" w:hAnsi="Courier New" w:cs="Courier New"/>
          <w:color w:val="A9B7C6"/>
          <w:lang w:eastAsia="ko-KR"/>
        </w:rPr>
        <w:br/>
        <w:t>})</w:t>
      </w:r>
      <w:r w:rsidRPr="00821BBF">
        <w:rPr>
          <w:rFonts w:ascii="Courier New" w:eastAsia="굴림" w:hAnsi="Courier New" w:cs="Courier New"/>
          <w:color w:val="CC7832"/>
          <w:lang w:eastAsia="ko-KR"/>
        </w:rPr>
        <w:t>;</w:t>
      </w:r>
    </w:p>
    <w:p w14:paraId="03E18D34" w14:textId="77777777" w:rsidR="00306E4C" w:rsidRPr="00821BBF" w:rsidRDefault="00306E4C" w:rsidP="00306E4C">
      <w:pPr>
        <w:ind w:leftChars="200" w:left="400"/>
        <w:rPr>
          <w:lang w:eastAsia="ko-KR"/>
        </w:rPr>
      </w:pPr>
    </w:p>
    <w:p w14:paraId="7EF2A4EE" w14:textId="77777777" w:rsidR="00306E4C" w:rsidRDefault="00306E4C" w:rsidP="00306E4C">
      <w:pPr>
        <w:pStyle w:val="af1"/>
        <w:numPr>
          <w:ilvl w:val="0"/>
          <w:numId w:val="48"/>
        </w:numPr>
        <w:ind w:leftChars="0"/>
        <w:rPr>
          <w:lang w:eastAsia="ko-KR"/>
        </w:rPr>
      </w:pPr>
      <w:r w:rsidRPr="00142235">
        <w:rPr>
          <w:rFonts w:hint="eastAsia"/>
          <w:sz w:val="22"/>
          <w:szCs w:val="22"/>
          <w:lang w:eastAsia="ko-KR"/>
        </w:rPr>
        <w:t>리스트</w:t>
      </w:r>
      <w:r w:rsidRPr="00142235">
        <w:rPr>
          <w:rFonts w:hint="eastAsia"/>
          <w:sz w:val="22"/>
          <w:szCs w:val="22"/>
          <w:lang w:eastAsia="ko-KR"/>
        </w:rPr>
        <w:t xml:space="preserve"> </w:t>
      </w:r>
      <w:r w:rsidRPr="00142235">
        <w:rPr>
          <w:rFonts w:hint="eastAsia"/>
          <w:sz w:val="22"/>
          <w:szCs w:val="22"/>
          <w:lang w:eastAsia="ko-KR"/>
        </w:rPr>
        <w:t>뷰에서</w:t>
      </w:r>
      <w:r w:rsidRPr="00142235">
        <w:rPr>
          <w:rFonts w:hint="eastAsia"/>
          <w:sz w:val="22"/>
          <w:szCs w:val="22"/>
          <w:lang w:eastAsia="ko-KR"/>
        </w:rPr>
        <w:t xml:space="preserve"> </w:t>
      </w:r>
      <w:r w:rsidRPr="00142235">
        <w:rPr>
          <w:rFonts w:hint="eastAsia"/>
          <w:sz w:val="22"/>
          <w:szCs w:val="22"/>
          <w:lang w:eastAsia="ko-KR"/>
        </w:rPr>
        <w:t>상품</w:t>
      </w:r>
      <w:r w:rsidRPr="00142235">
        <w:rPr>
          <w:rFonts w:hint="eastAsia"/>
          <w:sz w:val="22"/>
          <w:szCs w:val="22"/>
          <w:lang w:eastAsia="ko-KR"/>
        </w:rPr>
        <w:t xml:space="preserve"> </w:t>
      </w:r>
      <w:r w:rsidRPr="00142235">
        <w:rPr>
          <w:rFonts w:hint="eastAsia"/>
          <w:sz w:val="22"/>
          <w:szCs w:val="22"/>
          <w:lang w:eastAsia="ko-KR"/>
        </w:rPr>
        <w:t>제거</w:t>
      </w:r>
      <w:r w:rsidRPr="00142235">
        <w:rPr>
          <w:rFonts w:hint="eastAsia"/>
          <w:sz w:val="22"/>
          <w:szCs w:val="22"/>
          <w:lang w:eastAsia="ko-KR"/>
        </w:rPr>
        <w:t>:</w:t>
      </w:r>
    </w:p>
    <w:p w14:paraId="3DAE42A3" w14:textId="77777777" w:rsidR="00306E4C" w:rsidRDefault="00306E4C" w:rsidP="00306E4C">
      <w:pPr>
        <w:ind w:leftChars="200" w:left="400"/>
        <w:rPr>
          <w:lang w:eastAsia="ko-KR"/>
        </w:rPr>
      </w:pPr>
      <w:r>
        <w:rPr>
          <w:rFonts w:hint="eastAsia"/>
          <w:lang w:eastAsia="ko-KR"/>
        </w:rPr>
        <w:lastRenderedPageBreak/>
        <w:t>Firestore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완료되면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어댑터에서도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removeProductByCode </w:t>
      </w:r>
      <w:r>
        <w:rPr>
          <w:rFonts w:hint="eastAsia"/>
          <w:lang w:eastAsia="ko-KR"/>
        </w:rPr>
        <w:t>메서드를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실행되며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내부적으로</w:t>
      </w:r>
      <w:r>
        <w:rPr>
          <w:rFonts w:hint="eastAsia"/>
          <w:lang w:eastAsia="ko-KR"/>
        </w:rPr>
        <w:t xml:space="preserve"> ArrayAdapter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remove </w:t>
      </w:r>
      <w:r>
        <w:rPr>
          <w:rFonts w:hint="eastAsia"/>
          <w:lang w:eastAsia="ko-KR"/>
        </w:rPr>
        <w:t>메서드를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제거합니다</w:t>
      </w:r>
      <w:r>
        <w:rPr>
          <w:rFonts w:hint="eastAsia"/>
          <w:lang w:eastAsia="ko-KR"/>
        </w:rPr>
        <w:t>.</w:t>
      </w:r>
    </w:p>
    <w:p w14:paraId="613F2A93" w14:textId="77777777" w:rsidR="00306E4C" w:rsidRDefault="00306E4C" w:rsidP="00306E4C">
      <w:pPr>
        <w:ind w:firstLineChars="200" w:firstLine="400"/>
        <w:rPr>
          <w:lang w:eastAsia="ko-KR"/>
        </w:rPr>
      </w:pP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notifyDataSetChanged </w:t>
      </w:r>
      <w:r>
        <w:rPr>
          <w:rFonts w:hint="eastAsia"/>
          <w:lang w:eastAsia="ko-KR"/>
        </w:rPr>
        <w:t>메서드를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뷰의</w:t>
      </w:r>
      <w:r>
        <w:rPr>
          <w:rFonts w:hint="eastAsia"/>
          <w:lang w:eastAsia="ko-KR"/>
        </w:rPr>
        <w:t xml:space="preserve"> UI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갱신되도록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</w:p>
    <w:p w14:paraId="4F512E8E" w14:textId="77777777" w:rsidR="00306E4C" w:rsidRDefault="00306E4C" w:rsidP="00306E4C">
      <w:pPr>
        <w:rPr>
          <w:lang w:eastAsia="ko-KR"/>
        </w:rPr>
      </w:pPr>
    </w:p>
    <w:p w14:paraId="7873DFAA" w14:textId="77777777" w:rsidR="00306E4C" w:rsidRPr="00EC71F6" w:rsidRDefault="00306E4C" w:rsidP="00306E4C">
      <w:pPr>
        <w:widowControl/>
        <w:shd w:val="clear" w:color="auto" w:fill="2B2B2B"/>
        <w:spacing w:line="240" w:lineRule="auto"/>
        <w:rPr>
          <w:rFonts w:ascii="Courier New" w:eastAsia="굴림" w:hAnsi="Courier New" w:cs="Courier New"/>
          <w:color w:val="A9B7C6"/>
          <w:lang w:eastAsia="ko-KR"/>
        </w:rPr>
      </w:pPr>
      <w:r w:rsidRPr="00EC71F6">
        <w:rPr>
          <w:rFonts w:ascii="Courier New" w:eastAsia="굴림" w:hAnsi="Courier New" w:cs="Courier New"/>
          <w:color w:val="CC7832"/>
          <w:lang w:eastAsia="ko-KR"/>
        </w:rPr>
        <w:t xml:space="preserve">private void </w:t>
      </w:r>
      <w:r w:rsidRPr="00EC71F6">
        <w:rPr>
          <w:rFonts w:ascii="Courier New" w:eastAsia="굴림" w:hAnsi="Courier New" w:cs="Courier New"/>
          <w:color w:val="FFC66D"/>
          <w:lang w:eastAsia="ko-KR"/>
        </w:rPr>
        <w:t>deleteProductByProductCode</w:t>
      </w:r>
      <w:r w:rsidRPr="00EC71F6">
        <w:rPr>
          <w:rFonts w:ascii="Courier New" w:eastAsia="굴림" w:hAnsi="Courier New" w:cs="Courier New"/>
          <w:color w:val="A9B7C6"/>
          <w:lang w:eastAsia="ko-KR"/>
        </w:rPr>
        <w:t>(</w:t>
      </w:r>
      <w:r w:rsidRPr="00EC71F6">
        <w:rPr>
          <w:rFonts w:ascii="Courier New" w:eastAsia="굴림" w:hAnsi="Courier New" w:cs="Courier New"/>
          <w:color w:val="CC7832"/>
          <w:lang w:eastAsia="ko-KR"/>
        </w:rPr>
        <w:t xml:space="preserve">int </w:t>
      </w:r>
      <w:r w:rsidRPr="00EC71F6">
        <w:rPr>
          <w:rFonts w:ascii="Courier New" w:eastAsia="굴림" w:hAnsi="Courier New" w:cs="Courier New"/>
          <w:color w:val="A9B7C6"/>
          <w:lang w:eastAsia="ko-KR"/>
        </w:rPr>
        <w:t>productCode) {</w:t>
      </w:r>
      <w:r w:rsidRPr="00EC71F6">
        <w:rPr>
          <w:rFonts w:ascii="Courier New" w:eastAsia="굴림" w:hAnsi="Courier New" w:cs="Courier New"/>
          <w:color w:val="A9B7C6"/>
          <w:lang w:eastAsia="ko-KR"/>
        </w:rPr>
        <w:br/>
        <w:t xml:space="preserve">    </w:t>
      </w:r>
      <w:r w:rsidRPr="00EC71F6">
        <w:rPr>
          <w:rFonts w:ascii="Courier New" w:eastAsia="굴림" w:hAnsi="Courier New" w:cs="Courier New"/>
          <w:color w:val="808080"/>
          <w:lang w:eastAsia="ko-KR"/>
        </w:rPr>
        <w:t xml:space="preserve">// Firestore </w:t>
      </w:r>
      <w:r w:rsidRPr="00EC71F6">
        <w:rPr>
          <w:rFonts w:ascii="맑은 고딕" w:eastAsia="맑은 고딕" w:hAnsi="맑은 고딕" w:cs="Courier New" w:hint="eastAsia"/>
          <w:color w:val="808080"/>
          <w:lang w:eastAsia="ko-KR"/>
        </w:rPr>
        <w:t>데이터베이스 인스턴스를 가져옵니다</w:t>
      </w:r>
      <w:r w:rsidRPr="00EC71F6">
        <w:rPr>
          <w:rFonts w:ascii="Courier New" w:eastAsia="굴림" w:hAnsi="Courier New" w:cs="Courier New"/>
          <w:color w:val="808080"/>
          <w:lang w:eastAsia="ko-KR"/>
        </w:rPr>
        <w:t>.</w:t>
      </w:r>
      <w:r w:rsidRPr="00EC71F6">
        <w:rPr>
          <w:rFonts w:ascii="Courier New" w:eastAsia="굴림" w:hAnsi="Courier New" w:cs="Courier New"/>
          <w:color w:val="808080"/>
          <w:lang w:eastAsia="ko-KR"/>
        </w:rPr>
        <w:br/>
        <w:t xml:space="preserve">    </w:t>
      </w:r>
      <w:r w:rsidRPr="00EC71F6">
        <w:rPr>
          <w:rFonts w:ascii="Courier New" w:eastAsia="굴림" w:hAnsi="Courier New" w:cs="Courier New"/>
          <w:color w:val="A9B7C6"/>
          <w:lang w:eastAsia="ko-KR"/>
        </w:rPr>
        <w:t>FirebaseFirestore db = FirebaseFirestore.</w:t>
      </w:r>
      <w:r w:rsidRPr="00EC71F6">
        <w:rPr>
          <w:rFonts w:ascii="Courier New" w:eastAsia="굴림" w:hAnsi="Courier New" w:cs="Courier New"/>
          <w:i/>
          <w:iCs/>
          <w:color w:val="A9B7C6"/>
          <w:lang w:eastAsia="ko-KR"/>
        </w:rPr>
        <w:t>getInstance</w:t>
      </w:r>
      <w:r w:rsidRPr="00EC71F6">
        <w:rPr>
          <w:rFonts w:ascii="Courier New" w:eastAsia="굴림" w:hAnsi="Courier New" w:cs="Courier New"/>
          <w:color w:val="A9B7C6"/>
          <w:lang w:eastAsia="ko-KR"/>
        </w:rPr>
        <w:t>()</w:t>
      </w:r>
      <w:r w:rsidRPr="00EC71F6">
        <w:rPr>
          <w:rFonts w:ascii="Courier New" w:eastAsia="굴림" w:hAnsi="Courier New" w:cs="Courier New"/>
          <w:color w:val="CC7832"/>
          <w:lang w:eastAsia="ko-KR"/>
        </w:rPr>
        <w:t>;</w:t>
      </w:r>
      <w:r w:rsidRPr="00EC71F6">
        <w:rPr>
          <w:rFonts w:ascii="Courier New" w:eastAsia="굴림" w:hAnsi="Courier New" w:cs="Courier New"/>
          <w:color w:val="CC7832"/>
          <w:lang w:eastAsia="ko-KR"/>
        </w:rPr>
        <w:br/>
      </w:r>
      <w:r w:rsidRPr="00EC71F6">
        <w:rPr>
          <w:rFonts w:ascii="Courier New" w:eastAsia="굴림" w:hAnsi="Courier New" w:cs="Courier New"/>
          <w:color w:val="CC7832"/>
          <w:lang w:eastAsia="ko-KR"/>
        </w:rPr>
        <w:br/>
        <w:t xml:space="preserve">    </w:t>
      </w:r>
      <w:r w:rsidRPr="00EC71F6">
        <w:rPr>
          <w:rFonts w:ascii="Courier New" w:eastAsia="굴림" w:hAnsi="Courier New" w:cs="Courier New"/>
          <w:color w:val="808080"/>
          <w:lang w:eastAsia="ko-KR"/>
        </w:rPr>
        <w:t>// productCode</w:t>
      </w:r>
      <w:r w:rsidRPr="00EC71F6">
        <w:rPr>
          <w:rFonts w:ascii="맑은 고딕" w:eastAsia="맑은 고딕" w:hAnsi="맑은 고딕" w:cs="Courier New" w:hint="eastAsia"/>
          <w:color w:val="808080"/>
          <w:lang w:eastAsia="ko-KR"/>
        </w:rPr>
        <w:t>를 기준으로 상품 문서를 조회</w:t>
      </w:r>
      <w:r w:rsidRPr="00EC71F6">
        <w:rPr>
          <w:rFonts w:ascii="맑은 고딕" w:eastAsia="맑은 고딕" w:hAnsi="맑은 고딕" w:cs="Courier New" w:hint="eastAsia"/>
          <w:color w:val="808080"/>
          <w:lang w:eastAsia="ko-KR"/>
        </w:rPr>
        <w:br/>
        <w:t xml:space="preserve">    </w:t>
      </w:r>
      <w:r w:rsidRPr="00EC71F6">
        <w:rPr>
          <w:rFonts w:ascii="Courier New" w:eastAsia="굴림" w:hAnsi="Courier New" w:cs="Courier New"/>
          <w:color w:val="A9B7C6"/>
          <w:lang w:eastAsia="ko-KR"/>
        </w:rPr>
        <w:t>db.collection(</w:t>
      </w:r>
      <w:r w:rsidRPr="00EC71F6">
        <w:rPr>
          <w:rFonts w:ascii="Courier New" w:eastAsia="굴림" w:hAnsi="Courier New" w:cs="Courier New"/>
          <w:color w:val="6A8759"/>
          <w:lang w:eastAsia="ko-KR"/>
        </w:rPr>
        <w:t>"products"</w:t>
      </w:r>
      <w:r w:rsidRPr="00EC71F6">
        <w:rPr>
          <w:rFonts w:ascii="Courier New" w:eastAsia="굴림" w:hAnsi="Courier New" w:cs="Courier New"/>
          <w:color w:val="A9B7C6"/>
          <w:lang w:eastAsia="ko-KR"/>
        </w:rPr>
        <w:t>)</w:t>
      </w:r>
      <w:r w:rsidRPr="00EC71F6">
        <w:rPr>
          <w:rFonts w:ascii="Courier New" w:eastAsia="굴림" w:hAnsi="Courier New" w:cs="Courier New"/>
          <w:color w:val="A9B7C6"/>
          <w:lang w:eastAsia="ko-KR"/>
        </w:rPr>
        <w:br/>
        <w:t xml:space="preserve">            .whereEqualTo(</w:t>
      </w:r>
      <w:r w:rsidRPr="00EC71F6">
        <w:rPr>
          <w:rFonts w:ascii="Courier New" w:eastAsia="굴림" w:hAnsi="Courier New" w:cs="Courier New"/>
          <w:color w:val="6A8759"/>
          <w:lang w:eastAsia="ko-KR"/>
        </w:rPr>
        <w:t>"productCode"</w:t>
      </w:r>
      <w:r w:rsidRPr="00EC71F6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EC71F6">
        <w:rPr>
          <w:rFonts w:ascii="Courier New" w:eastAsia="굴림" w:hAnsi="Courier New" w:cs="Courier New"/>
          <w:color w:val="A9B7C6"/>
          <w:lang w:eastAsia="ko-KR"/>
        </w:rPr>
        <w:t>productCode)</w:t>
      </w:r>
      <w:r w:rsidRPr="00EC71F6">
        <w:rPr>
          <w:rFonts w:ascii="Courier New" w:eastAsia="굴림" w:hAnsi="Courier New" w:cs="Courier New"/>
          <w:color w:val="A9B7C6"/>
          <w:lang w:eastAsia="ko-KR"/>
        </w:rPr>
        <w:br/>
        <w:t xml:space="preserve">            .get()</w:t>
      </w:r>
      <w:r w:rsidRPr="00EC71F6">
        <w:rPr>
          <w:rFonts w:ascii="Courier New" w:eastAsia="굴림" w:hAnsi="Courier New" w:cs="Courier New"/>
          <w:color w:val="A9B7C6"/>
          <w:lang w:eastAsia="ko-KR"/>
        </w:rPr>
        <w:br/>
        <w:t xml:space="preserve">            .addOnCompleteListener(</w:t>
      </w:r>
      <w:r w:rsidRPr="00EC71F6">
        <w:rPr>
          <w:rFonts w:ascii="Courier New" w:eastAsia="굴림" w:hAnsi="Courier New" w:cs="Courier New"/>
          <w:color w:val="CC7832"/>
          <w:lang w:eastAsia="ko-KR"/>
        </w:rPr>
        <w:t xml:space="preserve">new </w:t>
      </w:r>
      <w:r w:rsidRPr="00EC71F6">
        <w:rPr>
          <w:rFonts w:ascii="Courier New" w:eastAsia="굴림" w:hAnsi="Courier New" w:cs="Courier New"/>
          <w:color w:val="A9B7C6"/>
          <w:lang w:eastAsia="ko-KR"/>
        </w:rPr>
        <w:t>OnCompleteListener&lt;QuerySnapshot&gt;() {</w:t>
      </w:r>
      <w:r w:rsidRPr="00EC71F6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</w:t>
      </w:r>
      <w:r w:rsidRPr="00EC71F6">
        <w:rPr>
          <w:rFonts w:ascii="Courier New" w:eastAsia="굴림" w:hAnsi="Courier New" w:cs="Courier New"/>
          <w:color w:val="BBB529"/>
          <w:lang w:eastAsia="ko-KR"/>
        </w:rPr>
        <w:t>@Override</w:t>
      </w:r>
      <w:r w:rsidRPr="00EC71F6">
        <w:rPr>
          <w:rFonts w:ascii="Courier New" w:eastAsia="굴림" w:hAnsi="Courier New" w:cs="Courier New"/>
          <w:color w:val="BBB529"/>
          <w:lang w:eastAsia="ko-KR"/>
        </w:rPr>
        <w:br/>
        <w:t xml:space="preserve">                </w:t>
      </w:r>
      <w:r w:rsidRPr="00EC71F6">
        <w:rPr>
          <w:rFonts w:ascii="Courier New" w:eastAsia="굴림" w:hAnsi="Courier New" w:cs="Courier New"/>
          <w:color w:val="CC7832"/>
          <w:lang w:eastAsia="ko-KR"/>
        </w:rPr>
        <w:t xml:space="preserve">public void </w:t>
      </w:r>
      <w:r w:rsidRPr="00EC71F6">
        <w:rPr>
          <w:rFonts w:ascii="Courier New" w:eastAsia="굴림" w:hAnsi="Courier New" w:cs="Courier New"/>
          <w:color w:val="FFC66D"/>
          <w:lang w:eastAsia="ko-KR"/>
        </w:rPr>
        <w:t>onComplete</w:t>
      </w:r>
      <w:r w:rsidRPr="00EC71F6">
        <w:rPr>
          <w:rFonts w:ascii="Courier New" w:eastAsia="굴림" w:hAnsi="Courier New" w:cs="Courier New"/>
          <w:color w:val="A9B7C6"/>
          <w:lang w:eastAsia="ko-KR"/>
        </w:rPr>
        <w:t>(</w:t>
      </w:r>
      <w:r w:rsidRPr="00EC71F6">
        <w:rPr>
          <w:rFonts w:ascii="Courier New" w:eastAsia="굴림" w:hAnsi="Courier New" w:cs="Courier New"/>
          <w:color w:val="BBB529"/>
          <w:lang w:eastAsia="ko-KR"/>
        </w:rPr>
        <w:t xml:space="preserve">@NonNull </w:t>
      </w:r>
      <w:r w:rsidRPr="00EC71F6">
        <w:rPr>
          <w:rFonts w:ascii="Courier New" w:eastAsia="굴림" w:hAnsi="Courier New" w:cs="Courier New"/>
          <w:color w:val="A9B7C6"/>
          <w:lang w:eastAsia="ko-KR"/>
        </w:rPr>
        <w:t>Task&lt;QuerySnapshot&gt; task) {</w:t>
      </w:r>
      <w:r w:rsidRPr="00EC71F6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</w:t>
      </w:r>
      <w:r w:rsidRPr="00EC71F6">
        <w:rPr>
          <w:rFonts w:ascii="Courier New" w:eastAsia="굴림" w:hAnsi="Courier New" w:cs="Courier New"/>
          <w:color w:val="CC7832"/>
          <w:lang w:eastAsia="ko-KR"/>
        </w:rPr>
        <w:t xml:space="preserve">if </w:t>
      </w:r>
      <w:r w:rsidRPr="00EC71F6">
        <w:rPr>
          <w:rFonts w:ascii="Courier New" w:eastAsia="굴림" w:hAnsi="Courier New" w:cs="Courier New"/>
          <w:color w:val="A9B7C6"/>
          <w:lang w:eastAsia="ko-KR"/>
        </w:rPr>
        <w:t>(task.isSuccessful()) {</w:t>
      </w:r>
      <w:r w:rsidRPr="00EC71F6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    </w:t>
      </w:r>
      <w:r w:rsidRPr="00EC71F6">
        <w:rPr>
          <w:rFonts w:ascii="Courier New" w:eastAsia="굴림" w:hAnsi="Courier New" w:cs="Courier New"/>
          <w:color w:val="CC7832"/>
          <w:lang w:eastAsia="ko-KR"/>
        </w:rPr>
        <w:t xml:space="preserve">for </w:t>
      </w:r>
      <w:r w:rsidRPr="00EC71F6">
        <w:rPr>
          <w:rFonts w:ascii="Courier New" w:eastAsia="굴림" w:hAnsi="Courier New" w:cs="Courier New"/>
          <w:color w:val="A9B7C6"/>
          <w:lang w:eastAsia="ko-KR"/>
        </w:rPr>
        <w:t>(QueryDocumentSnapshot document : task.getResult()) {</w:t>
      </w:r>
      <w:r w:rsidRPr="00EC71F6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        </w:t>
      </w:r>
      <w:r w:rsidRPr="00EC71F6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EC71F6">
        <w:rPr>
          <w:rFonts w:ascii="맑은 고딕" w:eastAsia="맑은 고딕" w:hAnsi="맑은 고딕" w:cs="Courier New" w:hint="eastAsia"/>
          <w:color w:val="808080"/>
          <w:lang w:eastAsia="ko-KR"/>
        </w:rPr>
        <w:t>일치하는 각 문서</w:t>
      </w:r>
      <w:r w:rsidRPr="00EC71F6">
        <w:rPr>
          <w:rFonts w:ascii="Courier New" w:eastAsia="굴림" w:hAnsi="Courier New" w:cs="Courier New"/>
          <w:color w:val="808080"/>
          <w:lang w:eastAsia="ko-KR"/>
        </w:rPr>
        <w:t>(</w:t>
      </w:r>
      <w:r w:rsidRPr="00EC71F6">
        <w:rPr>
          <w:rFonts w:ascii="맑은 고딕" w:eastAsia="맑은 고딕" w:hAnsi="맑은 고딕" w:cs="Courier New" w:hint="eastAsia"/>
          <w:color w:val="808080"/>
          <w:lang w:eastAsia="ko-KR"/>
        </w:rPr>
        <w:t>상품</w:t>
      </w:r>
      <w:r w:rsidRPr="00EC71F6">
        <w:rPr>
          <w:rFonts w:ascii="Courier New" w:eastAsia="굴림" w:hAnsi="Courier New" w:cs="Courier New"/>
          <w:color w:val="808080"/>
          <w:lang w:eastAsia="ko-KR"/>
        </w:rPr>
        <w:t xml:space="preserve">) </w:t>
      </w:r>
      <w:r w:rsidRPr="00EC71F6">
        <w:rPr>
          <w:rFonts w:ascii="맑은 고딕" w:eastAsia="맑은 고딕" w:hAnsi="맑은 고딕" w:cs="Courier New" w:hint="eastAsia"/>
          <w:color w:val="808080"/>
          <w:lang w:eastAsia="ko-KR"/>
        </w:rPr>
        <w:t>삭제</w:t>
      </w:r>
      <w:r w:rsidRPr="00EC71F6">
        <w:rPr>
          <w:rFonts w:ascii="맑은 고딕" w:eastAsia="맑은 고딕" w:hAnsi="맑은 고딕" w:cs="Courier New" w:hint="eastAsia"/>
          <w:color w:val="808080"/>
          <w:lang w:eastAsia="ko-KR"/>
        </w:rPr>
        <w:br/>
        <w:t xml:space="preserve">                            </w:t>
      </w:r>
      <w:r w:rsidRPr="00EC71F6">
        <w:rPr>
          <w:rFonts w:ascii="Courier New" w:eastAsia="굴림" w:hAnsi="Courier New" w:cs="Courier New"/>
          <w:color w:val="B389C5"/>
          <w:lang w:eastAsia="ko-KR"/>
        </w:rPr>
        <w:t>db</w:t>
      </w:r>
      <w:r w:rsidRPr="00EC71F6">
        <w:rPr>
          <w:rFonts w:ascii="Courier New" w:eastAsia="굴림" w:hAnsi="Courier New" w:cs="Courier New"/>
          <w:color w:val="A9B7C6"/>
          <w:lang w:eastAsia="ko-KR"/>
        </w:rPr>
        <w:t>.collection(</w:t>
      </w:r>
      <w:r w:rsidRPr="00EC71F6">
        <w:rPr>
          <w:rFonts w:ascii="Courier New" w:eastAsia="굴림" w:hAnsi="Courier New" w:cs="Courier New"/>
          <w:color w:val="6A8759"/>
          <w:lang w:eastAsia="ko-KR"/>
        </w:rPr>
        <w:t>"products"</w:t>
      </w:r>
      <w:r w:rsidRPr="00EC71F6">
        <w:rPr>
          <w:rFonts w:ascii="Courier New" w:eastAsia="굴림" w:hAnsi="Courier New" w:cs="Courier New"/>
          <w:color w:val="A9B7C6"/>
          <w:lang w:eastAsia="ko-KR"/>
        </w:rPr>
        <w:t>).document(document.getId()).delete()</w:t>
      </w:r>
      <w:r w:rsidRPr="00EC71F6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                .addOnSuccessListener(</w:t>
      </w:r>
      <w:r w:rsidRPr="00EC71F6">
        <w:rPr>
          <w:rFonts w:ascii="Courier New" w:eastAsia="굴림" w:hAnsi="Courier New" w:cs="Courier New"/>
          <w:color w:val="CC7832"/>
          <w:lang w:eastAsia="ko-KR"/>
        </w:rPr>
        <w:t xml:space="preserve">new </w:t>
      </w:r>
      <w:r w:rsidRPr="00EC71F6">
        <w:rPr>
          <w:rFonts w:ascii="Courier New" w:eastAsia="굴림" w:hAnsi="Courier New" w:cs="Courier New"/>
          <w:color w:val="A9B7C6"/>
          <w:lang w:eastAsia="ko-KR"/>
        </w:rPr>
        <w:t>OnSuccessListener&lt;Void&gt;() {</w:t>
      </w:r>
      <w:r w:rsidRPr="00EC71F6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                    </w:t>
      </w:r>
      <w:r w:rsidRPr="00EC71F6">
        <w:rPr>
          <w:rFonts w:ascii="Courier New" w:eastAsia="굴림" w:hAnsi="Courier New" w:cs="Courier New"/>
          <w:color w:val="BBB529"/>
          <w:lang w:eastAsia="ko-KR"/>
        </w:rPr>
        <w:t>@Override</w:t>
      </w:r>
      <w:r w:rsidRPr="00EC71F6">
        <w:rPr>
          <w:rFonts w:ascii="Courier New" w:eastAsia="굴림" w:hAnsi="Courier New" w:cs="Courier New"/>
          <w:color w:val="BBB529"/>
          <w:lang w:eastAsia="ko-KR"/>
        </w:rPr>
        <w:br/>
        <w:t xml:space="preserve">                                        </w:t>
      </w:r>
      <w:r w:rsidRPr="00EC71F6">
        <w:rPr>
          <w:rFonts w:ascii="Courier New" w:eastAsia="굴림" w:hAnsi="Courier New" w:cs="Courier New"/>
          <w:color w:val="CC7832"/>
          <w:lang w:eastAsia="ko-KR"/>
        </w:rPr>
        <w:t xml:space="preserve">public void </w:t>
      </w:r>
      <w:r w:rsidRPr="00EC71F6">
        <w:rPr>
          <w:rFonts w:ascii="Courier New" w:eastAsia="굴림" w:hAnsi="Courier New" w:cs="Courier New"/>
          <w:color w:val="FFC66D"/>
          <w:lang w:eastAsia="ko-KR"/>
        </w:rPr>
        <w:t>onSuccess</w:t>
      </w:r>
      <w:r w:rsidRPr="00EC71F6">
        <w:rPr>
          <w:rFonts w:ascii="Courier New" w:eastAsia="굴림" w:hAnsi="Courier New" w:cs="Courier New"/>
          <w:color w:val="A9B7C6"/>
          <w:lang w:eastAsia="ko-KR"/>
        </w:rPr>
        <w:t>(Void aVoid) {</w:t>
      </w:r>
      <w:r w:rsidRPr="00EC71F6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                        </w:t>
      </w:r>
      <w:r w:rsidRPr="00EC71F6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EC71F6">
        <w:rPr>
          <w:rFonts w:ascii="맑은 고딕" w:eastAsia="맑은 고딕" w:hAnsi="맑은 고딕" w:cs="Courier New" w:hint="eastAsia"/>
          <w:color w:val="808080"/>
          <w:lang w:eastAsia="ko-KR"/>
        </w:rPr>
        <w:t>상품이 성공적으로 삭제되었음을 사용자에게 알림</w:t>
      </w:r>
      <w:r w:rsidRPr="00EC71F6">
        <w:rPr>
          <w:rFonts w:ascii="Courier New" w:eastAsia="굴림" w:hAnsi="Courier New" w:cs="Courier New"/>
          <w:color w:val="808080"/>
          <w:lang w:eastAsia="ko-KR"/>
        </w:rPr>
        <w:t>.</w:t>
      </w:r>
      <w:r w:rsidRPr="00EC71F6">
        <w:rPr>
          <w:rFonts w:ascii="Courier New" w:eastAsia="굴림" w:hAnsi="Courier New" w:cs="Courier New"/>
          <w:color w:val="808080"/>
          <w:lang w:eastAsia="ko-KR"/>
        </w:rPr>
        <w:br/>
        <w:t xml:space="preserve">                                            </w:t>
      </w:r>
      <w:r w:rsidRPr="00EC71F6">
        <w:rPr>
          <w:rFonts w:ascii="Courier New" w:eastAsia="굴림" w:hAnsi="Courier New" w:cs="Courier New"/>
          <w:color w:val="A9B7C6"/>
          <w:lang w:eastAsia="ko-KR"/>
        </w:rPr>
        <w:t>Toast.</w:t>
      </w:r>
      <w:r w:rsidRPr="00EC71F6">
        <w:rPr>
          <w:rFonts w:ascii="Courier New" w:eastAsia="굴림" w:hAnsi="Courier New" w:cs="Courier New"/>
          <w:i/>
          <w:iCs/>
          <w:color w:val="A9B7C6"/>
          <w:lang w:eastAsia="ko-KR"/>
        </w:rPr>
        <w:t>makeText</w:t>
      </w:r>
      <w:r w:rsidRPr="00EC71F6">
        <w:rPr>
          <w:rFonts w:ascii="Courier New" w:eastAsia="굴림" w:hAnsi="Courier New" w:cs="Courier New"/>
          <w:color w:val="A9B7C6"/>
          <w:lang w:eastAsia="ko-KR"/>
        </w:rPr>
        <w:t>(getContext().getApplicationContext()</w:t>
      </w:r>
      <w:r w:rsidRPr="00EC71F6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EC71F6">
        <w:rPr>
          <w:rFonts w:ascii="Courier New" w:eastAsia="굴림" w:hAnsi="Courier New" w:cs="Courier New"/>
          <w:color w:val="6A8759"/>
          <w:lang w:eastAsia="ko-KR"/>
        </w:rPr>
        <w:t>"</w:t>
      </w:r>
      <w:r w:rsidRPr="00EC71F6">
        <w:rPr>
          <w:rFonts w:ascii="맑은 고딕" w:eastAsia="맑은 고딕" w:hAnsi="맑은 고딕" w:cs="Courier New" w:hint="eastAsia"/>
          <w:color w:val="6A8759"/>
          <w:lang w:eastAsia="ko-KR"/>
        </w:rPr>
        <w:t>상품이 성공적으로 삭제되었습니다</w:t>
      </w:r>
      <w:r w:rsidRPr="00EC71F6">
        <w:rPr>
          <w:rFonts w:ascii="Courier New" w:eastAsia="굴림" w:hAnsi="Courier New" w:cs="Courier New"/>
          <w:color w:val="6A8759"/>
          <w:lang w:eastAsia="ko-KR"/>
        </w:rPr>
        <w:t>."</w:t>
      </w:r>
      <w:r w:rsidRPr="00EC71F6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EC71F6">
        <w:rPr>
          <w:rFonts w:ascii="Courier New" w:eastAsia="굴림" w:hAnsi="Courier New" w:cs="Courier New"/>
          <w:color w:val="A9B7C6"/>
          <w:lang w:eastAsia="ko-KR"/>
        </w:rPr>
        <w:t>Toast.</w:t>
      </w:r>
      <w:r w:rsidRPr="00EC71F6">
        <w:rPr>
          <w:rFonts w:ascii="Courier New" w:eastAsia="굴림" w:hAnsi="Courier New" w:cs="Courier New"/>
          <w:i/>
          <w:iCs/>
          <w:color w:val="9876AA"/>
          <w:lang w:eastAsia="ko-KR"/>
        </w:rPr>
        <w:t>LENGTH_SHORT</w:t>
      </w:r>
      <w:r w:rsidRPr="00EC71F6">
        <w:rPr>
          <w:rFonts w:ascii="Courier New" w:eastAsia="굴림" w:hAnsi="Courier New" w:cs="Courier New"/>
          <w:color w:val="A9B7C6"/>
          <w:lang w:eastAsia="ko-KR"/>
        </w:rPr>
        <w:t>).show()</w:t>
      </w:r>
      <w:r w:rsidRPr="00EC71F6">
        <w:rPr>
          <w:rFonts w:ascii="Courier New" w:eastAsia="굴림" w:hAnsi="Courier New" w:cs="Courier New"/>
          <w:color w:val="CC7832"/>
          <w:lang w:eastAsia="ko-KR"/>
        </w:rPr>
        <w:t>;</w:t>
      </w:r>
      <w:r w:rsidRPr="00EC71F6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                        </w:t>
      </w:r>
      <w:r w:rsidRPr="00EC71F6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EC71F6">
        <w:rPr>
          <w:rFonts w:ascii="맑은 고딕" w:eastAsia="맑은 고딕" w:hAnsi="맑은 고딕" w:cs="Courier New" w:hint="eastAsia"/>
          <w:color w:val="808080"/>
          <w:lang w:eastAsia="ko-KR"/>
        </w:rPr>
        <w:t>리스트에서 해당 상품을 제거하고 변경사항을 반영합니다</w:t>
      </w:r>
      <w:r w:rsidRPr="00EC71F6">
        <w:rPr>
          <w:rFonts w:ascii="Courier New" w:eastAsia="굴림" w:hAnsi="Courier New" w:cs="Courier New"/>
          <w:color w:val="808080"/>
          <w:lang w:eastAsia="ko-KR"/>
        </w:rPr>
        <w:t>.</w:t>
      </w:r>
      <w:r w:rsidRPr="00EC71F6">
        <w:rPr>
          <w:rFonts w:ascii="Courier New" w:eastAsia="굴림" w:hAnsi="Courier New" w:cs="Courier New"/>
          <w:color w:val="808080"/>
          <w:lang w:eastAsia="ko-KR"/>
        </w:rPr>
        <w:br/>
        <w:t xml:space="preserve">                                            </w:t>
      </w:r>
      <w:r w:rsidRPr="00EC71F6">
        <w:rPr>
          <w:rFonts w:ascii="Courier New" w:eastAsia="굴림" w:hAnsi="Courier New" w:cs="Courier New"/>
          <w:color w:val="A9B7C6"/>
          <w:lang w:eastAsia="ko-KR"/>
        </w:rPr>
        <w:t>removeProductByCode(</w:t>
      </w:r>
      <w:r w:rsidRPr="00EC71F6">
        <w:rPr>
          <w:rFonts w:ascii="Courier New" w:eastAsia="굴림" w:hAnsi="Courier New" w:cs="Courier New"/>
          <w:color w:val="B389C5"/>
          <w:lang w:eastAsia="ko-KR"/>
        </w:rPr>
        <w:t>productCode</w:t>
      </w:r>
      <w:r w:rsidRPr="00EC71F6">
        <w:rPr>
          <w:rFonts w:ascii="Courier New" w:eastAsia="굴림" w:hAnsi="Courier New" w:cs="Courier New"/>
          <w:color w:val="A9B7C6"/>
          <w:lang w:eastAsia="ko-KR"/>
        </w:rPr>
        <w:t>)</w:t>
      </w:r>
      <w:r w:rsidRPr="00EC71F6">
        <w:rPr>
          <w:rFonts w:ascii="Courier New" w:eastAsia="굴림" w:hAnsi="Courier New" w:cs="Courier New"/>
          <w:color w:val="CC7832"/>
          <w:lang w:eastAsia="ko-KR"/>
        </w:rPr>
        <w:t>;</w:t>
      </w:r>
      <w:r w:rsidRPr="00EC71F6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                        </w:t>
      </w:r>
      <w:r w:rsidRPr="00EC71F6">
        <w:rPr>
          <w:rFonts w:ascii="Courier New" w:eastAsia="굴림" w:hAnsi="Courier New" w:cs="Courier New"/>
          <w:color w:val="A9B7C6"/>
          <w:lang w:eastAsia="ko-KR"/>
        </w:rPr>
        <w:t>notifyDataSetChanged()</w:t>
      </w:r>
      <w:r w:rsidRPr="00EC71F6">
        <w:rPr>
          <w:rFonts w:ascii="Courier New" w:eastAsia="굴림" w:hAnsi="Courier New" w:cs="Courier New"/>
          <w:color w:val="CC7832"/>
          <w:lang w:eastAsia="ko-KR"/>
        </w:rPr>
        <w:t xml:space="preserve">; </w:t>
      </w:r>
      <w:r w:rsidRPr="00EC71F6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EC71F6">
        <w:rPr>
          <w:rFonts w:ascii="맑은 고딕" w:eastAsia="맑은 고딕" w:hAnsi="맑은 고딕" w:cs="Courier New" w:hint="eastAsia"/>
          <w:color w:val="808080"/>
          <w:lang w:eastAsia="ko-KR"/>
        </w:rPr>
        <w:t>변경사항 반영</w:t>
      </w:r>
      <w:r w:rsidRPr="00EC71F6">
        <w:rPr>
          <w:rFonts w:ascii="맑은 고딕" w:eastAsia="맑은 고딕" w:hAnsi="맑은 고딕" w:cs="Courier New" w:hint="eastAsia"/>
          <w:color w:val="808080"/>
          <w:lang w:eastAsia="ko-KR"/>
        </w:rPr>
        <w:br/>
        <w:t xml:space="preserve">                                        </w:t>
      </w:r>
      <w:r w:rsidRPr="00EC71F6">
        <w:rPr>
          <w:rFonts w:ascii="Courier New" w:eastAsia="굴림" w:hAnsi="Courier New" w:cs="Courier New"/>
          <w:color w:val="A9B7C6"/>
          <w:lang w:eastAsia="ko-KR"/>
        </w:rPr>
        <w:t>}</w:t>
      </w:r>
      <w:r w:rsidRPr="00EC71F6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                })</w:t>
      </w:r>
      <w:r w:rsidRPr="00EC71F6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                .addOnFailureListener(</w:t>
      </w:r>
      <w:r w:rsidRPr="00EC71F6">
        <w:rPr>
          <w:rFonts w:ascii="Courier New" w:eastAsia="굴림" w:hAnsi="Courier New" w:cs="Courier New"/>
          <w:color w:val="CC7832"/>
          <w:lang w:eastAsia="ko-KR"/>
        </w:rPr>
        <w:t xml:space="preserve">new </w:t>
      </w:r>
      <w:r w:rsidRPr="00EC71F6">
        <w:rPr>
          <w:rFonts w:ascii="Courier New" w:eastAsia="굴림" w:hAnsi="Courier New" w:cs="Courier New"/>
          <w:color w:val="A9B7C6"/>
          <w:lang w:eastAsia="ko-KR"/>
        </w:rPr>
        <w:t>OnFailureListener() {</w:t>
      </w:r>
      <w:r w:rsidRPr="00EC71F6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                    </w:t>
      </w:r>
      <w:r w:rsidRPr="00EC71F6">
        <w:rPr>
          <w:rFonts w:ascii="Courier New" w:eastAsia="굴림" w:hAnsi="Courier New" w:cs="Courier New"/>
          <w:color w:val="BBB529"/>
          <w:lang w:eastAsia="ko-KR"/>
        </w:rPr>
        <w:t>@Override</w:t>
      </w:r>
      <w:r w:rsidRPr="00EC71F6">
        <w:rPr>
          <w:rFonts w:ascii="Courier New" w:eastAsia="굴림" w:hAnsi="Courier New" w:cs="Courier New"/>
          <w:color w:val="BBB529"/>
          <w:lang w:eastAsia="ko-KR"/>
        </w:rPr>
        <w:br/>
        <w:t xml:space="preserve">                                        </w:t>
      </w:r>
      <w:r w:rsidRPr="00EC71F6">
        <w:rPr>
          <w:rFonts w:ascii="Courier New" w:eastAsia="굴림" w:hAnsi="Courier New" w:cs="Courier New"/>
          <w:color w:val="CC7832"/>
          <w:lang w:eastAsia="ko-KR"/>
        </w:rPr>
        <w:t xml:space="preserve">public void </w:t>
      </w:r>
      <w:r w:rsidRPr="00EC71F6">
        <w:rPr>
          <w:rFonts w:ascii="Courier New" w:eastAsia="굴림" w:hAnsi="Courier New" w:cs="Courier New"/>
          <w:color w:val="FFC66D"/>
          <w:lang w:eastAsia="ko-KR"/>
        </w:rPr>
        <w:t>onFailure</w:t>
      </w:r>
      <w:r w:rsidRPr="00EC71F6">
        <w:rPr>
          <w:rFonts w:ascii="Courier New" w:eastAsia="굴림" w:hAnsi="Courier New" w:cs="Courier New"/>
          <w:color w:val="A9B7C6"/>
          <w:lang w:eastAsia="ko-KR"/>
        </w:rPr>
        <w:t>(</w:t>
      </w:r>
      <w:r w:rsidRPr="00EC71F6">
        <w:rPr>
          <w:rFonts w:ascii="Courier New" w:eastAsia="굴림" w:hAnsi="Courier New" w:cs="Courier New"/>
          <w:color w:val="BBB529"/>
          <w:lang w:eastAsia="ko-KR"/>
        </w:rPr>
        <w:t xml:space="preserve">@NonNull </w:t>
      </w:r>
      <w:r w:rsidRPr="00EC71F6">
        <w:rPr>
          <w:rFonts w:ascii="Courier New" w:eastAsia="굴림" w:hAnsi="Courier New" w:cs="Courier New"/>
          <w:color w:val="A9B7C6"/>
          <w:lang w:eastAsia="ko-KR"/>
        </w:rPr>
        <w:t>Exception e) {</w:t>
      </w:r>
      <w:r w:rsidRPr="00EC71F6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                        </w:t>
      </w:r>
      <w:r w:rsidRPr="00EC71F6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EC71F6">
        <w:rPr>
          <w:rFonts w:ascii="맑은 고딕" w:eastAsia="맑은 고딕" w:hAnsi="맑은 고딕" w:cs="Courier New" w:hint="eastAsia"/>
          <w:color w:val="808080"/>
          <w:lang w:eastAsia="ko-KR"/>
        </w:rPr>
        <w:t>상품 삭제에 실패했음을 사용자에게 알림</w:t>
      </w:r>
      <w:r w:rsidRPr="00EC71F6">
        <w:rPr>
          <w:rFonts w:ascii="Courier New" w:eastAsia="굴림" w:hAnsi="Courier New" w:cs="Courier New"/>
          <w:color w:val="808080"/>
          <w:lang w:eastAsia="ko-KR"/>
        </w:rPr>
        <w:t>.</w:t>
      </w:r>
      <w:r w:rsidRPr="00EC71F6">
        <w:rPr>
          <w:rFonts w:ascii="Courier New" w:eastAsia="굴림" w:hAnsi="Courier New" w:cs="Courier New"/>
          <w:color w:val="808080"/>
          <w:lang w:eastAsia="ko-KR"/>
        </w:rPr>
        <w:br/>
        <w:t xml:space="preserve">                                            </w:t>
      </w:r>
      <w:r w:rsidRPr="00EC71F6">
        <w:rPr>
          <w:rFonts w:ascii="Courier New" w:eastAsia="굴림" w:hAnsi="Courier New" w:cs="Courier New"/>
          <w:color w:val="A9B7C6"/>
          <w:lang w:eastAsia="ko-KR"/>
        </w:rPr>
        <w:t>Toast.</w:t>
      </w:r>
      <w:r w:rsidRPr="00EC71F6">
        <w:rPr>
          <w:rFonts w:ascii="Courier New" w:eastAsia="굴림" w:hAnsi="Courier New" w:cs="Courier New"/>
          <w:i/>
          <w:iCs/>
          <w:color w:val="A9B7C6"/>
          <w:lang w:eastAsia="ko-KR"/>
        </w:rPr>
        <w:t>makeText</w:t>
      </w:r>
      <w:r w:rsidRPr="00EC71F6">
        <w:rPr>
          <w:rFonts w:ascii="Courier New" w:eastAsia="굴림" w:hAnsi="Courier New" w:cs="Courier New"/>
          <w:color w:val="A9B7C6"/>
          <w:lang w:eastAsia="ko-KR"/>
        </w:rPr>
        <w:t>(getContext().getApplicationContext()</w:t>
      </w:r>
      <w:r w:rsidRPr="00EC71F6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EC71F6">
        <w:rPr>
          <w:rFonts w:ascii="Courier New" w:eastAsia="굴림" w:hAnsi="Courier New" w:cs="Courier New"/>
          <w:color w:val="6A8759"/>
          <w:lang w:eastAsia="ko-KR"/>
        </w:rPr>
        <w:t>"</w:t>
      </w:r>
      <w:r w:rsidRPr="00EC71F6">
        <w:rPr>
          <w:rFonts w:ascii="맑은 고딕" w:eastAsia="맑은 고딕" w:hAnsi="맑은 고딕" w:cs="Courier New" w:hint="eastAsia"/>
          <w:color w:val="6A8759"/>
          <w:lang w:eastAsia="ko-KR"/>
        </w:rPr>
        <w:t>상품 삭제에 실패했습니다</w:t>
      </w:r>
      <w:r w:rsidRPr="00EC71F6">
        <w:rPr>
          <w:rFonts w:ascii="Courier New" w:eastAsia="굴림" w:hAnsi="Courier New" w:cs="Courier New"/>
          <w:color w:val="6A8759"/>
          <w:lang w:eastAsia="ko-KR"/>
        </w:rPr>
        <w:t xml:space="preserve">: " </w:t>
      </w:r>
      <w:r w:rsidRPr="00EC71F6">
        <w:rPr>
          <w:rFonts w:ascii="Courier New" w:eastAsia="굴림" w:hAnsi="Courier New" w:cs="Courier New"/>
          <w:color w:val="A9B7C6"/>
          <w:lang w:eastAsia="ko-KR"/>
        </w:rPr>
        <w:t>+ e.getMessage()</w:t>
      </w:r>
      <w:r w:rsidRPr="00EC71F6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EC71F6">
        <w:rPr>
          <w:rFonts w:ascii="Courier New" w:eastAsia="굴림" w:hAnsi="Courier New" w:cs="Courier New"/>
          <w:color w:val="A9B7C6"/>
          <w:lang w:eastAsia="ko-KR"/>
        </w:rPr>
        <w:t>Toast.</w:t>
      </w:r>
      <w:r w:rsidRPr="00EC71F6">
        <w:rPr>
          <w:rFonts w:ascii="Courier New" w:eastAsia="굴림" w:hAnsi="Courier New" w:cs="Courier New"/>
          <w:i/>
          <w:iCs/>
          <w:color w:val="9876AA"/>
          <w:lang w:eastAsia="ko-KR"/>
        </w:rPr>
        <w:t>LENGTH_SHORT</w:t>
      </w:r>
      <w:r w:rsidRPr="00EC71F6">
        <w:rPr>
          <w:rFonts w:ascii="Courier New" w:eastAsia="굴림" w:hAnsi="Courier New" w:cs="Courier New"/>
          <w:color w:val="A9B7C6"/>
          <w:lang w:eastAsia="ko-KR"/>
        </w:rPr>
        <w:t>).show()</w:t>
      </w:r>
      <w:r w:rsidRPr="00EC71F6">
        <w:rPr>
          <w:rFonts w:ascii="Courier New" w:eastAsia="굴림" w:hAnsi="Courier New" w:cs="Courier New"/>
          <w:color w:val="CC7832"/>
          <w:lang w:eastAsia="ko-KR"/>
        </w:rPr>
        <w:t>;</w:t>
      </w:r>
      <w:r w:rsidRPr="00EC71F6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                    </w:t>
      </w:r>
      <w:r w:rsidRPr="00EC71F6">
        <w:rPr>
          <w:rFonts w:ascii="Courier New" w:eastAsia="굴림" w:hAnsi="Courier New" w:cs="Courier New"/>
          <w:color w:val="A9B7C6"/>
          <w:lang w:eastAsia="ko-KR"/>
        </w:rPr>
        <w:t>}</w:t>
      </w:r>
      <w:r w:rsidRPr="00EC71F6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                })</w:t>
      </w:r>
      <w:r w:rsidRPr="00EC71F6">
        <w:rPr>
          <w:rFonts w:ascii="Courier New" w:eastAsia="굴림" w:hAnsi="Courier New" w:cs="Courier New"/>
          <w:color w:val="CC7832"/>
          <w:lang w:eastAsia="ko-KR"/>
        </w:rPr>
        <w:t>;</w:t>
      </w:r>
      <w:r w:rsidRPr="00EC71F6">
        <w:rPr>
          <w:rFonts w:ascii="Courier New" w:eastAsia="굴림" w:hAnsi="Courier New" w:cs="Courier New"/>
          <w:color w:val="CC7832"/>
          <w:lang w:eastAsia="ko-KR"/>
        </w:rPr>
        <w:br/>
      </w:r>
      <w:r w:rsidRPr="00EC71F6">
        <w:rPr>
          <w:rFonts w:ascii="Courier New" w:eastAsia="굴림" w:hAnsi="Courier New" w:cs="Courier New"/>
          <w:color w:val="CC7832"/>
          <w:lang w:eastAsia="ko-KR"/>
        </w:rPr>
        <w:lastRenderedPageBreak/>
        <w:t xml:space="preserve">                        </w:t>
      </w:r>
      <w:r w:rsidRPr="00EC71F6">
        <w:rPr>
          <w:rFonts w:ascii="Courier New" w:eastAsia="굴림" w:hAnsi="Courier New" w:cs="Courier New"/>
          <w:color w:val="A9B7C6"/>
          <w:lang w:eastAsia="ko-KR"/>
        </w:rPr>
        <w:t>}</w:t>
      </w:r>
      <w:r w:rsidRPr="00EC71F6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} </w:t>
      </w:r>
      <w:r w:rsidRPr="00EC71F6">
        <w:rPr>
          <w:rFonts w:ascii="Courier New" w:eastAsia="굴림" w:hAnsi="Courier New" w:cs="Courier New"/>
          <w:color w:val="CC7832"/>
          <w:lang w:eastAsia="ko-KR"/>
        </w:rPr>
        <w:t xml:space="preserve">else </w:t>
      </w:r>
      <w:r w:rsidRPr="00EC71F6">
        <w:rPr>
          <w:rFonts w:ascii="Courier New" w:eastAsia="굴림" w:hAnsi="Courier New" w:cs="Courier New"/>
          <w:color w:val="A9B7C6"/>
          <w:lang w:eastAsia="ko-KR"/>
        </w:rPr>
        <w:t>{</w:t>
      </w:r>
      <w:r w:rsidRPr="00EC71F6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    </w:t>
      </w:r>
      <w:r w:rsidRPr="00EC71F6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EC71F6">
        <w:rPr>
          <w:rFonts w:ascii="맑은 고딕" w:eastAsia="맑은 고딕" w:hAnsi="맑은 고딕" w:cs="Courier New" w:hint="eastAsia"/>
          <w:color w:val="808080"/>
          <w:lang w:eastAsia="ko-KR"/>
        </w:rPr>
        <w:t>문서를 가져오는 도중 오류가 발생했음을 로그로 출력합니다</w:t>
      </w:r>
      <w:r w:rsidRPr="00EC71F6">
        <w:rPr>
          <w:rFonts w:ascii="Courier New" w:eastAsia="굴림" w:hAnsi="Courier New" w:cs="Courier New"/>
          <w:color w:val="808080"/>
          <w:lang w:eastAsia="ko-KR"/>
        </w:rPr>
        <w:t>.</w:t>
      </w:r>
      <w:r w:rsidRPr="00EC71F6">
        <w:rPr>
          <w:rFonts w:ascii="Courier New" w:eastAsia="굴림" w:hAnsi="Courier New" w:cs="Courier New"/>
          <w:color w:val="808080"/>
          <w:lang w:eastAsia="ko-KR"/>
        </w:rPr>
        <w:br/>
        <w:t xml:space="preserve">                        </w:t>
      </w:r>
      <w:r w:rsidRPr="00EC71F6">
        <w:rPr>
          <w:rFonts w:ascii="Courier New" w:eastAsia="굴림" w:hAnsi="Courier New" w:cs="Courier New"/>
          <w:color w:val="A9B7C6"/>
          <w:lang w:eastAsia="ko-KR"/>
        </w:rPr>
        <w:t>Log.</w:t>
      </w:r>
      <w:r w:rsidRPr="00EC71F6">
        <w:rPr>
          <w:rFonts w:ascii="Courier New" w:eastAsia="굴림" w:hAnsi="Courier New" w:cs="Courier New"/>
          <w:i/>
          <w:iCs/>
          <w:color w:val="A9B7C6"/>
          <w:lang w:eastAsia="ko-KR"/>
        </w:rPr>
        <w:t>d</w:t>
      </w:r>
      <w:r w:rsidRPr="00EC71F6">
        <w:rPr>
          <w:rFonts w:ascii="Courier New" w:eastAsia="굴림" w:hAnsi="Courier New" w:cs="Courier New"/>
          <w:color w:val="A9B7C6"/>
          <w:lang w:eastAsia="ko-KR"/>
        </w:rPr>
        <w:t>(</w:t>
      </w:r>
      <w:r w:rsidRPr="00EC71F6">
        <w:rPr>
          <w:rFonts w:ascii="Courier New" w:eastAsia="굴림" w:hAnsi="Courier New" w:cs="Courier New"/>
          <w:color w:val="6A8759"/>
          <w:lang w:eastAsia="ko-KR"/>
        </w:rPr>
        <w:t>"deleteProduct"</w:t>
      </w:r>
      <w:r w:rsidRPr="00EC71F6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EC71F6">
        <w:rPr>
          <w:rFonts w:ascii="Courier New" w:eastAsia="굴림" w:hAnsi="Courier New" w:cs="Courier New"/>
          <w:color w:val="6A8759"/>
          <w:lang w:eastAsia="ko-KR"/>
        </w:rPr>
        <w:t>"Error getting documents: "</w:t>
      </w:r>
      <w:r w:rsidRPr="00EC71F6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EC71F6">
        <w:rPr>
          <w:rFonts w:ascii="Courier New" w:eastAsia="굴림" w:hAnsi="Courier New" w:cs="Courier New"/>
          <w:color w:val="A9B7C6"/>
          <w:lang w:eastAsia="ko-KR"/>
        </w:rPr>
        <w:t>task.getException())</w:t>
      </w:r>
      <w:r w:rsidRPr="00EC71F6">
        <w:rPr>
          <w:rFonts w:ascii="Courier New" w:eastAsia="굴림" w:hAnsi="Courier New" w:cs="Courier New"/>
          <w:color w:val="CC7832"/>
          <w:lang w:eastAsia="ko-KR"/>
        </w:rPr>
        <w:t>;</w:t>
      </w:r>
      <w:r w:rsidRPr="00EC71F6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</w:t>
      </w:r>
      <w:r w:rsidRPr="00EC71F6">
        <w:rPr>
          <w:rFonts w:ascii="Courier New" w:eastAsia="굴림" w:hAnsi="Courier New" w:cs="Courier New"/>
          <w:color w:val="A9B7C6"/>
          <w:lang w:eastAsia="ko-KR"/>
        </w:rPr>
        <w:t>}</w:t>
      </w:r>
      <w:r w:rsidRPr="00EC71F6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}</w:t>
      </w:r>
      <w:r w:rsidRPr="00EC71F6">
        <w:rPr>
          <w:rFonts w:ascii="Courier New" w:eastAsia="굴림" w:hAnsi="Courier New" w:cs="Courier New"/>
          <w:color w:val="A9B7C6"/>
          <w:lang w:eastAsia="ko-KR"/>
        </w:rPr>
        <w:br/>
        <w:t xml:space="preserve">            })</w:t>
      </w:r>
      <w:r w:rsidRPr="00EC71F6">
        <w:rPr>
          <w:rFonts w:ascii="Courier New" w:eastAsia="굴림" w:hAnsi="Courier New" w:cs="Courier New"/>
          <w:color w:val="CC7832"/>
          <w:lang w:eastAsia="ko-KR"/>
        </w:rPr>
        <w:t>;</w:t>
      </w:r>
      <w:r w:rsidRPr="00EC71F6">
        <w:rPr>
          <w:rFonts w:ascii="Courier New" w:eastAsia="굴림" w:hAnsi="Courier New" w:cs="Courier New"/>
          <w:color w:val="CC7832"/>
          <w:lang w:eastAsia="ko-KR"/>
        </w:rPr>
        <w:br/>
      </w:r>
      <w:r w:rsidRPr="00EC71F6">
        <w:rPr>
          <w:rFonts w:ascii="Courier New" w:eastAsia="굴림" w:hAnsi="Courier New" w:cs="Courier New"/>
          <w:color w:val="A9B7C6"/>
          <w:lang w:eastAsia="ko-KR"/>
        </w:rPr>
        <w:t>}</w:t>
      </w:r>
    </w:p>
    <w:p w14:paraId="1058740C" w14:textId="77777777" w:rsidR="00306E4C" w:rsidRDefault="00306E4C" w:rsidP="00306E4C">
      <w:pPr>
        <w:rPr>
          <w:lang w:eastAsia="ko-KR"/>
        </w:rPr>
      </w:pPr>
    </w:p>
    <w:p w14:paraId="2C68AA6E" w14:textId="77777777" w:rsidR="00306E4C" w:rsidRDefault="00306E4C" w:rsidP="00306E4C">
      <w:pPr>
        <w:pStyle w:val="5"/>
        <w:keepNext w:val="0"/>
        <w:keepLines/>
        <w:spacing w:after="120"/>
        <w:ind w:left="200" w:right="200" w:firstLine="0"/>
        <w:rPr>
          <w:lang w:eastAsia="ko-KR"/>
        </w:rPr>
      </w:pP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  <w:r>
        <w:rPr>
          <w:rFonts w:hint="eastAsia"/>
          <w:lang w:eastAsia="ko-KR"/>
        </w:rPr>
        <w:t xml:space="preserve">  </w:t>
      </w:r>
      <w:r>
        <w:rPr>
          <w:rFonts w:hint="eastAsia"/>
          <w:lang w:eastAsia="ko-KR"/>
        </w:rPr>
        <w:t>기능</w:t>
      </w:r>
    </w:p>
    <w:p w14:paraId="465F0F09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</w:p>
    <w:p w14:paraId="47D09447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선택된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빠르고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액세스할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편의성을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높입니다</w:t>
      </w:r>
      <w:r>
        <w:rPr>
          <w:rFonts w:hint="eastAsia"/>
          <w:lang w:eastAsia="ko-KR"/>
        </w:rPr>
        <w:t>.</w:t>
      </w:r>
    </w:p>
    <w:p w14:paraId="27D530A0" w14:textId="77777777" w:rsidR="00306E4C" w:rsidRDefault="00306E4C" w:rsidP="00306E4C">
      <w:pPr>
        <w:rPr>
          <w:lang w:eastAsia="ko-KR"/>
        </w:rPr>
      </w:pPr>
    </w:p>
    <w:p w14:paraId="38B732E2" w14:textId="77777777" w:rsidR="00306E4C" w:rsidRDefault="00306E4C" w:rsidP="00306E4C">
      <w:pPr>
        <w:rPr>
          <w:lang w:eastAsia="ko-KR"/>
        </w:rPr>
      </w:pPr>
      <w:r w:rsidRPr="004A1799">
        <w:rPr>
          <w:rFonts w:hint="eastAsia"/>
          <w:b/>
          <w:bCs/>
          <w:sz w:val="24"/>
          <w:szCs w:val="24"/>
          <w:lang w:eastAsia="ko-KR"/>
        </w:rPr>
        <w:t>기능</w:t>
      </w:r>
      <w:r w:rsidRPr="004A1799">
        <w:rPr>
          <w:rFonts w:hint="eastAsia"/>
          <w:b/>
          <w:bCs/>
          <w:sz w:val="24"/>
          <w:szCs w:val="24"/>
          <w:lang w:eastAsia="ko-KR"/>
        </w:rPr>
        <w:t xml:space="preserve"> </w:t>
      </w:r>
      <w:r w:rsidRPr="004A1799">
        <w:rPr>
          <w:rFonts w:hint="eastAsia"/>
          <w:b/>
          <w:bCs/>
          <w:sz w:val="24"/>
          <w:szCs w:val="24"/>
          <w:lang w:eastAsia="ko-KR"/>
        </w:rPr>
        <w:t>구현</w:t>
      </w:r>
      <w:r w:rsidRPr="004A1799">
        <w:rPr>
          <w:rFonts w:hint="eastAsia"/>
          <w:b/>
          <w:bCs/>
          <w:sz w:val="24"/>
          <w:szCs w:val="24"/>
          <w:lang w:eastAsia="ko-KR"/>
        </w:rPr>
        <w:t xml:space="preserve"> </w:t>
      </w:r>
      <w:r w:rsidRPr="004A1799">
        <w:rPr>
          <w:rFonts w:hint="eastAsia"/>
          <w:b/>
          <w:bCs/>
          <w:sz w:val="24"/>
          <w:szCs w:val="24"/>
          <w:lang w:eastAsia="ko-KR"/>
        </w:rPr>
        <w:t>방법</w:t>
      </w:r>
      <w:r>
        <w:rPr>
          <w:rFonts w:hint="eastAsia"/>
          <w:b/>
          <w:bCs/>
          <w:sz w:val="24"/>
          <w:szCs w:val="24"/>
          <w:lang w:eastAsia="ko-KR"/>
        </w:rPr>
        <w:t>:</w:t>
      </w:r>
    </w:p>
    <w:p w14:paraId="6727C9E3" w14:textId="77777777" w:rsidR="00306E4C" w:rsidRDefault="00306E4C" w:rsidP="00306E4C">
      <w:pPr>
        <w:pStyle w:val="af1"/>
        <w:numPr>
          <w:ilvl w:val="0"/>
          <w:numId w:val="44"/>
        </w:numPr>
        <w:ind w:leftChars="0"/>
        <w:rPr>
          <w:lang w:eastAsia="ko-KR"/>
        </w:rPr>
      </w:pPr>
      <w:r w:rsidRPr="00142235">
        <w:rPr>
          <w:rFonts w:hint="eastAsia"/>
          <w:sz w:val="22"/>
          <w:szCs w:val="22"/>
          <w:lang w:eastAsia="ko-KR"/>
        </w:rPr>
        <w:t>상품</w:t>
      </w:r>
      <w:r w:rsidRPr="00142235">
        <w:rPr>
          <w:rFonts w:hint="eastAsia"/>
          <w:sz w:val="22"/>
          <w:szCs w:val="22"/>
          <w:lang w:eastAsia="ko-KR"/>
        </w:rPr>
        <w:t xml:space="preserve"> </w:t>
      </w:r>
      <w:r w:rsidRPr="00142235">
        <w:rPr>
          <w:rFonts w:hint="eastAsia"/>
          <w:sz w:val="22"/>
          <w:szCs w:val="22"/>
          <w:lang w:eastAsia="ko-KR"/>
        </w:rPr>
        <w:t>검색</w:t>
      </w:r>
      <w:r w:rsidRPr="00142235">
        <w:rPr>
          <w:rFonts w:hint="eastAsia"/>
          <w:sz w:val="22"/>
          <w:szCs w:val="22"/>
          <w:lang w:eastAsia="ko-KR"/>
        </w:rPr>
        <w:t>:</w:t>
      </w:r>
    </w:p>
    <w:p w14:paraId="7C78F5BC" w14:textId="77777777" w:rsidR="00306E4C" w:rsidRDefault="00306E4C" w:rsidP="00306E4C">
      <w:pPr>
        <w:ind w:firstLineChars="200" w:firstLine="400"/>
        <w:rPr>
          <w:lang w:eastAsia="ko-KR"/>
        </w:rPr>
      </w:pPr>
      <w:r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입력합니다</w:t>
      </w:r>
      <w:r>
        <w:rPr>
          <w:rFonts w:hint="eastAsia"/>
          <w:lang w:eastAsia="ko-KR"/>
        </w:rPr>
        <w:t>.</w:t>
      </w:r>
    </w:p>
    <w:p w14:paraId="47781932" w14:textId="77777777" w:rsidR="00306E4C" w:rsidRDefault="00306E4C" w:rsidP="00306E4C">
      <w:pPr>
        <w:ind w:leftChars="200" w:left="400"/>
        <w:rPr>
          <w:lang w:eastAsia="ko-KR"/>
        </w:rPr>
      </w:pPr>
      <w:r>
        <w:rPr>
          <w:rFonts w:hint="eastAsia"/>
          <w:lang w:eastAsia="ko-KR"/>
        </w:rPr>
        <w:t>입력된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텍스트는</w:t>
      </w:r>
      <w:r>
        <w:rPr>
          <w:rFonts w:hint="eastAsia"/>
          <w:lang w:eastAsia="ko-KR"/>
        </w:rPr>
        <w:t xml:space="preserve"> Firestore </w:t>
      </w:r>
      <w:r>
        <w:rPr>
          <w:rFonts w:hint="eastAsia"/>
          <w:lang w:eastAsia="ko-KR"/>
        </w:rPr>
        <w:t>데이터베이스에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항목들을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반환합니다</w:t>
      </w:r>
      <w:r>
        <w:rPr>
          <w:rFonts w:hint="eastAsia"/>
          <w:lang w:eastAsia="ko-KR"/>
        </w:rPr>
        <w:t>.</w:t>
      </w:r>
    </w:p>
    <w:p w14:paraId="656B5C38" w14:textId="77777777" w:rsidR="00306E4C" w:rsidRDefault="00306E4C" w:rsidP="00306E4C">
      <w:pPr>
        <w:ind w:firstLineChars="100" w:firstLine="200"/>
        <w:rPr>
          <w:lang w:eastAsia="ko-KR"/>
        </w:rPr>
      </w:pPr>
    </w:p>
    <w:p w14:paraId="62BDAE01" w14:textId="77777777" w:rsidR="00306E4C" w:rsidRDefault="00306E4C" w:rsidP="00306E4C">
      <w:pPr>
        <w:pStyle w:val="af1"/>
        <w:numPr>
          <w:ilvl w:val="0"/>
          <w:numId w:val="44"/>
        </w:numPr>
        <w:ind w:leftChars="0"/>
        <w:rPr>
          <w:lang w:eastAsia="ko-KR"/>
        </w:rPr>
      </w:pPr>
      <w:r w:rsidRPr="00142235">
        <w:rPr>
          <w:rFonts w:hint="eastAsia"/>
          <w:sz w:val="22"/>
          <w:szCs w:val="22"/>
          <w:lang w:eastAsia="ko-KR"/>
        </w:rPr>
        <w:t xml:space="preserve">Firestore </w:t>
      </w:r>
      <w:r w:rsidRPr="00142235">
        <w:rPr>
          <w:rFonts w:hint="eastAsia"/>
          <w:sz w:val="22"/>
          <w:szCs w:val="22"/>
          <w:lang w:eastAsia="ko-KR"/>
        </w:rPr>
        <w:t>데이터베이스</w:t>
      </w:r>
      <w:r w:rsidRPr="00142235">
        <w:rPr>
          <w:rFonts w:hint="eastAsia"/>
          <w:sz w:val="22"/>
          <w:szCs w:val="22"/>
          <w:lang w:eastAsia="ko-KR"/>
        </w:rPr>
        <w:t xml:space="preserve"> </w:t>
      </w:r>
      <w:r w:rsidRPr="00142235">
        <w:rPr>
          <w:rFonts w:hint="eastAsia"/>
          <w:sz w:val="22"/>
          <w:szCs w:val="22"/>
          <w:lang w:eastAsia="ko-KR"/>
        </w:rPr>
        <w:t>활용</w:t>
      </w:r>
      <w:r w:rsidRPr="00142235">
        <w:rPr>
          <w:rFonts w:hint="eastAsia"/>
          <w:sz w:val="22"/>
          <w:szCs w:val="22"/>
          <w:lang w:eastAsia="ko-KR"/>
        </w:rPr>
        <w:t>:</w:t>
      </w:r>
    </w:p>
    <w:p w14:paraId="21C93827" w14:textId="77777777" w:rsidR="00306E4C" w:rsidRDefault="00306E4C" w:rsidP="00306E4C">
      <w:pPr>
        <w:ind w:firstLineChars="200" w:firstLine="400"/>
        <w:rPr>
          <w:lang w:eastAsia="ko-KR"/>
        </w:rPr>
      </w:pPr>
      <w:r>
        <w:rPr>
          <w:rFonts w:hint="eastAsia"/>
          <w:lang w:eastAsia="ko-KR"/>
        </w:rPr>
        <w:t>Firestore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데이터베이스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쿼리에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신속하게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응답할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3F7BF733" w14:textId="77777777" w:rsidR="00306E4C" w:rsidRDefault="00306E4C" w:rsidP="00306E4C">
      <w:pPr>
        <w:ind w:firstLineChars="200" w:firstLine="400"/>
        <w:rPr>
          <w:lang w:eastAsia="ko-KR"/>
        </w:rPr>
      </w:pP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정보는</w:t>
      </w:r>
      <w:r>
        <w:rPr>
          <w:rFonts w:hint="eastAsia"/>
          <w:lang w:eastAsia="ko-KR"/>
        </w:rPr>
        <w:t xml:space="preserve"> Firestore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 </w:t>
      </w:r>
      <w:r>
        <w:rPr>
          <w:rFonts w:hint="eastAsia"/>
          <w:lang w:eastAsia="ko-KR"/>
        </w:rPr>
        <w:t>읽어오며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쿼리는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수행됩니다</w:t>
      </w:r>
      <w:r>
        <w:rPr>
          <w:rFonts w:hint="eastAsia"/>
          <w:lang w:eastAsia="ko-KR"/>
        </w:rPr>
        <w:t>.</w:t>
      </w:r>
    </w:p>
    <w:p w14:paraId="11C740DD" w14:textId="77777777" w:rsidR="00306E4C" w:rsidRDefault="00306E4C" w:rsidP="00306E4C">
      <w:pPr>
        <w:ind w:firstLineChars="200" w:firstLine="400"/>
        <w:rPr>
          <w:lang w:eastAsia="ko-KR"/>
        </w:rPr>
      </w:pPr>
    </w:p>
    <w:p w14:paraId="24100FE4" w14:textId="77777777" w:rsidR="00306E4C" w:rsidRDefault="00306E4C" w:rsidP="00306E4C">
      <w:pPr>
        <w:pStyle w:val="af1"/>
        <w:numPr>
          <w:ilvl w:val="0"/>
          <w:numId w:val="44"/>
        </w:numPr>
        <w:ind w:leftChars="0"/>
        <w:rPr>
          <w:lang w:eastAsia="ko-KR"/>
        </w:rPr>
      </w:pPr>
      <w:r w:rsidRPr="00142235">
        <w:rPr>
          <w:rFonts w:hint="eastAsia"/>
          <w:sz w:val="22"/>
          <w:szCs w:val="22"/>
          <w:lang w:eastAsia="ko-KR"/>
        </w:rPr>
        <w:t>상세</w:t>
      </w:r>
      <w:r w:rsidRPr="00142235">
        <w:rPr>
          <w:rFonts w:hint="eastAsia"/>
          <w:sz w:val="22"/>
          <w:szCs w:val="22"/>
          <w:lang w:eastAsia="ko-KR"/>
        </w:rPr>
        <w:t xml:space="preserve"> </w:t>
      </w:r>
      <w:r w:rsidRPr="00142235">
        <w:rPr>
          <w:rFonts w:hint="eastAsia"/>
          <w:sz w:val="22"/>
          <w:szCs w:val="22"/>
          <w:lang w:eastAsia="ko-KR"/>
        </w:rPr>
        <w:t>정보</w:t>
      </w:r>
      <w:r w:rsidRPr="00142235">
        <w:rPr>
          <w:rFonts w:hint="eastAsia"/>
          <w:sz w:val="22"/>
          <w:szCs w:val="22"/>
          <w:lang w:eastAsia="ko-KR"/>
        </w:rPr>
        <w:t xml:space="preserve"> </w:t>
      </w:r>
      <w:r w:rsidRPr="00142235">
        <w:rPr>
          <w:rFonts w:hint="eastAsia"/>
          <w:sz w:val="22"/>
          <w:szCs w:val="22"/>
          <w:lang w:eastAsia="ko-KR"/>
        </w:rPr>
        <w:t>표시</w:t>
      </w:r>
      <w:r w:rsidRPr="00142235">
        <w:rPr>
          <w:rFonts w:hint="eastAsia"/>
          <w:sz w:val="22"/>
          <w:szCs w:val="22"/>
          <w:lang w:eastAsia="ko-KR"/>
        </w:rPr>
        <w:t>:</w:t>
      </w:r>
    </w:p>
    <w:p w14:paraId="173E5ABF" w14:textId="77777777" w:rsidR="00306E4C" w:rsidRDefault="00306E4C" w:rsidP="00306E4C">
      <w:pPr>
        <w:ind w:leftChars="200" w:left="400"/>
        <w:rPr>
          <w:lang w:eastAsia="ko-KR"/>
        </w:rPr>
      </w:pPr>
      <w:r>
        <w:rPr>
          <w:rFonts w:hint="eastAsia"/>
          <w:lang w:eastAsia="ko-KR"/>
        </w:rPr>
        <w:t>검색된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인텐트하여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가격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설명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포함됩니다</w:t>
      </w:r>
      <w:r>
        <w:rPr>
          <w:rFonts w:hint="eastAsia"/>
          <w:lang w:eastAsia="ko-KR"/>
        </w:rPr>
        <w:t>.</w:t>
      </w:r>
    </w:p>
    <w:p w14:paraId="4E2C1EB6" w14:textId="77777777" w:rsidR="00306E4C" w:rsidRPr="004D7EB2" w:rsidRDefault="00306E4C" w:rsidP="00306E4C">
      <w:pPr>
        <w:widowControl/>
        <w:shd w:val="clear" w:color="auto" w:fill="2B2B2B"/>
        <w:spacing w:line="240" w:lineRule="auto"/>
        <w:rPr>
          <w:rFonts w:ascii="Courier New" w:eastAsia="굴림" w:hAnsi="Courier New" w:cs="Courier New"/>
          <w:color w:val="A9B7C6"/>
          <w:lang w:eastAsia="ko-KR"/>
        </w:rPr>
      </w:pPr>
      <w:r w:rsidRPr="004D7EB2">
        <w:rPr>
          <w:rFonts w:ascii="Courier New" w:eastAsia="굴림" w:hAnsi="Courier New" w:cs="Courier New"/>
          <w:color w:val="CC7832"/>
          <w:lang w:eastAsia="ko-KR"/>
        </w:rPr>
        <w:t xml:space="preserve">void </w:t>
      </w:r>
      <w:r w:rsidRPr="004D7EB2">
        <w:rPr>
          <w:rFonts w:ascii="Courier New" w:eastAsia="굴림" w:hAnsi="Courier New" w:cs="Courier New"/>
          <w:color w:val="FFC66D"/>
          <w:lang w:eastAsia="ko-KR"/>
        </w:rPr>
        <w:t>loadItemsFromFireStore</w:t>
      </w:r>
      <w:r w:rsidRPr="004D7EB2">
        <w:rPr>
          <w:rFonts w:ascii="Courier New" w:eastAsia="굴림" w:hAnsi="Courier New" w:cs="Courier New"/>
          <w:color w:val="A9B7C6"/>
          <w:lang w:eastAsia="ko-KR"/>
        </w:rPr>
        <w:t>() {</w:t>
      </w:r>
      <w:r w:rsidRPr="004D7EB2">
        <w:rPr>
          <w:rFonts w:ascii="Courier New" w:eastAsia="굴림" w:hAnsi="Courier New" w:cs="Courier New"/>
          <w:color w:val="A9B7C6"/>
          <w:lang w:eastAsia="ko-KR"/>
        </w:rPr>
        <w:br/>
        <w:t xml:space="preserve">    </w:t>
      </w:r>
      <w:r w:rsidRPr="004D7EB2">
        <w:rPr>
          <w:rFonts w:ascii="Courier New" w:eastAsia="굴림" w:hAnsi="Courier New" w:cs="Courier New"/>
          <w:color w:val="808080"/>
          <w:lang w:eastAsia="ko-KR"/>
        </w:rPr>
        <w:t xml:space="preserve">// Firestore </w:t>
      </w:r>
      <w:r w:rsidRPr="004D7EB2">
        <w:rPr>
          <w:rFonts w:ascii="맑은 고딕" w:eastAsia="맑은 고딕" w:hAnsi="맑은 고딕" w:cs="Courier New" w:hint="eastAsia"/>
          <w:color w:val="808080"/>
          <w:lang w:eastAsia="ko-KR"/>
        </w:rPr>
        <w:t>데이터베이스 인스턴스를 가져옵니다</w:t>
      </w:r>
      <w:r w:rsidRPr="004D7EB2">
        <w:rPr>
          <w:rFonts w:ascii="Courier New" w:eastAsia="굴림" w:hAnsi="Courier New" w:cs="Courier New"/>
          <w:color w:val="808080"/>
          <w:lang w:eastAsia="ko-KR"/>
        </w:rPr>
        <w:t>.</w:t>
      </w:r>
      <w:r w:rsidRPr="004D7EB2">
        <w:rPr>
          <w:rFonts w:ascii="Courier New" w:eastAsia="굴림" w:hAnsi="Courier New" w:cs="Courier New"/>
          <w:color w:val="808080"/>
          <w:lang w:eastAsia="ko-KR"/>
        </w:rPr>
        <w:br/>
        <w:t xml:space="preserve">   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FirebaseFirestore db = FirebaseFirestore.</w:t>
      </w:r>
      <w:r w:rsidRPr="004D7EB2">
        <w:rPr>
          <w:rFonts w:ascii="Courier New" w:eastAsia="굴림" w:hAnsi="Courier New" w:cs="Courier New"/>
          <w:i/>
          <w:iCs/>
          <w:color w:val="A9B7C6"/>
          <w:lang w:eastAsia="ko-KR"/>
        </w:rPr>
        <w:t>getInstance</w:t>
      </w:r>
      <w:r w:rsidRPr="004D7EB2">
        <w:rPr>
          <w:rFonts w:ascii="Courier New" w:eastAsia="굴림" w:hAnsi="Courier New" w:cs="Courier New"/>
          <w:color w:val="A9B7C6"/>
          <w:lang w:eastAsia="ko-KR"/>
        </w:rPr>
        <w:t>()</w:t>
      </w:r>
      <w:r w:rsidRPr="004D7EB2">
        <w:rPr>
          <w:rFonts w:ascii="Courier New" w:eastAsia="굴림" w:hAnsi="Courier New" w:cs="Courier New"/>
          <w:color w:val="CC7832"/>
          <w:lang w:eastAsia="ko-KR"/>
        </w:rPr>
        <w:t>;</w:t>
      </w:r>
      <w:r w:rsidRPr="004D7EB2">
        <w:rPr>
          <w:rFonts w:ascii="Courier New" w:eastAsia="굴림" w:hAnsi="Courier New" w:cs="Courier New"/>
          <w:color w:val="CC7832"/>
          <w:lang w:eastAsia="ko-KR"/>
        </w:rPr>
        <w:br/>
        <w:t xml:space="preserve">   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Task&lt;QuerySnapshot&gt; query</w:t>
      </w:r>
      <w:r w:rsidRPr="004D7EB2">
        <w:rPr>
          <w:rFonts w:ascii="Courier New" w:eastAsia="굴림" w:hAnsi="Courier New" w:cs="Courier New"/>
          <w:color w:val="CC7832"/>
          <w:lang w:eastAsia="ko-KR"/>
        </w:rPr>
        <w:t>;</w:t>
      </w:r>
      <w:r w:rsidRPr="004D7EB2">
        <w:rPr>
          <w:rFonts w:ascii="Courier New" w:eastAsia="굴림" w:hAnsi="Courier New" w:cs="Courier New"/>
          <w:color w:val="CC7832"/>
          <w:lang w:eastAsia="ko-KR"/>
        </w:rPr>
        <w:br/>
      </w:r>
      <w:r w:rsidRPr="004D7EB2">
        <w:rPr>
          <w:rFonts w:ascii="Courier New" w:eastAsia="굴림" w:hAnsi="Courier New" w:cs="Courier New"/>
          <w:color w:val="CC7832"/>
          <w:lang w:eastAsia="ko-KR"/>
        </w:rPr>
        <w:br/>
        <w:t xml:space="preserve">    </w:t>
      </w:r>
      <w:r w:rsidRPr="004D7EB2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4D7EB2">
        <w:rPr>
          <w:rFonts w:ascii="맑은 고딕" w:eastAsia="맑은 고딕" w:hAnsi="맑은 고딕" w:cs="Courier New" w:hint="eastAsia"/>
          <w:color w:val="808080"/>
          <w:lang w:eastAsia="ko-KR"/>
        </w:rPr>
        <w:t>검색 텍스트가 비어있지 않으면</w:t>
      </w:r>
      <w:r w:rsidRPr="004D7EB2">
        <w:rPr>
          <w:rFonts w:ascii="Courier New" w:eastAsia="굴림" w:hAnsi="Courier New" w:cs="Courier New"/>
          <w:color w:val="808080"/>
          <w:lang w:eastAsia="ko-KR"/>
        </w:rPr>
        <w:t xml:space="preserve">, </w:t>
      </w:r>
      <w:r w:rsidRPr="004D7EB2">
        <w:rPr>
          <w:rFonts w:ascii="맑은 고딕" w:eastAsia="맑은 고딕" w:hAnsi="맑은 고딕" w:cs="Courier New" w:hint="eastAsia"/>
          <w:color w:val="808080"/>
          <w:lang w:eastAsia="ko-KR"/>
        </w:rPr>
        <w:t>해당 상품 이름으로 필터링된 쿼리를 실행합니다</w:t>
      </w:r>
      <w:r w:rsidRPr="004D7EB2">
        <w:rPr>
          <w:rFonts w:ascii="Courier New" w:eastAsia="굴림" w:hAnsi="Courier New" w:cs="Courier New"/>
          <w:color w:val="808080"/>
          <w:lang w:eastAsia="ko-KR"/>
        </w:rPr>
        <w:t>.</w:t>
      </w:r>
      <w:r w:rsidRPr="004D7EB2">
        <w:rPr>
          <w:rFonts w:ascii="Courier New" w:eastAsia="굴림" w:hAnsi="Courier New" w:cs="Courier New"/>
          <w:color w:val="808080"/>
          <w:lang w:eastAsia="ko-KR"/>
        </w:rPr>
        <w:br/>
        <w:t xml:space="preserve">    </w:t>
      </w:r>
      <w:r w:rsidRPr="004D7EB2">
        <w:rPr>
          <w:rFonts w:ascii="Courier New" w:eastAsia="굴림" w:hAnsi="Courier New" w:cs="Courier New"/>
          <w:color w:val="CC7832"/>
          <w:lang w:eastAsia="ko-KR"/>
        </w:rPr>
        <w:t xml:space="preserve">if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(</w:t>
      </w:r>
      <w:r w:rsidRPr="004D7EB2">
        <w:rPr>
          <w:rFonts w:ascii="Courier New" w:eastAsia="굴림" w:hAnsi="Courier New" w:cs="Courier New"/>
          <w:color w:val="9876AA"/>
          <w:lang w:eastAsia="ko-KR"/>
        </w:rPr>
        <w:t xml:space="preserve">mainActivityProductEditTextFieldSearchProductName </w:t>
      </w:r>
      <w:r w:rsidRPr="004D7EB2">
        <w:rPr>
          <w:rFonts w:ascii="Courier New" w:eastAsia="굴림" w:hAnsi="Courier New" w:cs="Courier New"/>
          <w:color w:val="A9B7C6"/>
          <w:lang w:eastAsia="ko-KR"/>
        </w:rPr>
        <w:t xml:space="preserve">!= </w:t>
      </w:r>
      <w:r w:rsidRPr="004D7EB2">
        <w:rPr>
          <w:rFonts w:ascii="Courier New" w:eastAsia="굴림" w:hAnsi="Courier New" w:cs="Courier New"/>
          <w:color w:val="CC7832"/>
          <w:lang w:eastAsia="ko-KR"/>
        </w:rPr>
        <w:t>null</w:t>
      </w:r>
      <w:r w:rsidRPr="004D7EB2">
        <w:rPr>
          <w:rFonts w:ascii="Courier New" w:eastAsia="굴림" w:hAnsi="Courier New" w:cs="Courier New"/>
          <w:color w:val="A9B7C6"/>
          <w:lang w:eastAsia="ko-KR"/>
        </w:rPr>
        <w:t>) {</w:t>
      </w:r>
      <w:r w:rsidRPr="004D7EB2">
        <w:rPr>
          <w:rFonts w:ascii="Courier New" w:eastAsia="굴림" w:hAnsi="Courier New" w:cs="Courier New"/>
          <w:color w:val="A9B7C6"/>
          <w:lang w:eastAsia="ko-KR"/>
        </w:rPr>
        <w:br/>
        <w:t xml:space="preserve">        </w:t>
      </w:r>
      <w:r w:rsidRPr="004D7EB2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4D7EB2">
        <w:rPr>
          <w:rFonts w:ascii="맑은 고딕" w:eastAsia="맑은 고딕" w:hAnsi="맑은 고딕" w:cs="Courier New" w:hint="eastAsia"/>
          <w:color w:val="808080"/>
          <w:lang w:eastAsia="ko-KR"/>
        </w:rPr>
        <w:t>검색 텍스트가 있을 경우</w:t>
      </w:r>
      <w:r w:rsidRPr="004D7EB2">
        <w:rPr>
          <w:rFonts w:ascii="Courier New" w:eastAsia="굴림" w:hAnsi="Courier New" w:cs="Courier New"/>
          <w:color w:val="808080"/>
          <w:lang w:eastAsia="ko-KR"/>
        </w:rPr>
        <w:t xml:space="preserve">, </w:t>
      </w:r>
      <w:r w:rsidRPr="004D7EB2">
        <w:rPr>
          <w:rFonts w:ascii="맑은 고딕" w:eastAsia="맑은 고딕" w:hAnsi="맑은 고딕" w:cs="Courier New" w:hint="eastAsia"/>
          <w:color w:val="808080"/>
          <w:lang w:eastAsia="ko-KR"/>
        </w:rPr>
        <w:t>해당 상품 이름으로 필터링된 쿼리 실행</w:t>
      </w:r>
      <w:r w:rsidRPr="004D7EB2">
        <w:rPr>
          <w:rFonts w:ascii="맑은 고딕" w:eastAsia="맑은 고딕" w:hAnsi="맑은 고딕" w:cs="Courier New" w:hint="eastAsia"/>
          <w:color w:val="808080"/>
          <w:lang w:eastAsia="ko-KR"/>
        </w:rPr>
        <w:br/>
        <w:t xml:space="preserve">        </w:t>
      </w:r>
      <w:r w:rsidRPr="004D7EB2">
        <w:rPr>
          <w:rFonts w:ascii="Courier New" w:eastAsia="굴림" w:hAnsi="Courier New" w:cs="Courier New"/>
          <w:color w:val="A9B7C6"/>
          <w:lang w:eastAsia="ko-KR"/>
        </w:rPr>
        <w:t xml:space="preserve">String text = </w:t>
      </w:r>
      <w:r w:rsidRPr="004D7EB2">
        <w:rPr>
          <w:rFonts w:ascii="Courier New" w:eastAsia="굴림" w:hAnsi="Courier New" w:cs="Courier New"/>
          <w:color w:val="9876AA"/>
          <w:lang w:eastAsia="ko-KR"/>
        </w:rPr>
        <w:t>mainActivityProductEditTextFieldSearchProductName</w:t>
      </w:r>
      <w:r w:rsidRPr="004D7EB2">
        <w:rPr>
          <w:rFonts w:ascii="Courier New" w:eastAsia="굴림" w:hAnsi="Courier New" w:cs="Courier New"/>
          <w:color w:val="A9B7C6"/>
          <w:lang w:eastAsia="ko-KR"/>
        </w:rPr>
        <w:t>.getText().toString()</w:t>
      </w:r>
      <w:r w:rsidRPr="004D7EB2">
        <w:rPr>
          <w:rFonts w:ascii="Courier New" w:eastAsia="굴림" w:hAnsi="Courier New" w:cs="Courier New"/>
          <w:color w:val="CC7832"/>
          <w:lang w:eastAsia="ko-KR"/>
        </w:rPr>
        <w:t>;</w:t>
      </w:r>
      <w:r w:rsidRPr="004D7EB2">
        <w:rPr>
          <w:rFonts w:ascii="Courier New" w:eastAsia="굴림" w:hAnsi="Courier New" w:cs="Courier New"/>
          <w:color w:val="CC7832"/>
          <w:lang w:eastAsia="ko-KR"/>
        </w:rPr>
        <w:br/>
        <w:t xml:space="preserve">       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query = db.collection(</w:t>
      </w:r>
      <w:r w:rsidRPr="004D7EB2">
        <w:rPr>
          <w:rFonts w:ascii="Courier New" w:eastAsia="굴림" w:hAnsi="Courier New" w:cs="Courier New"/>
          <w:color w:val="6A8759"/>
          <w:lang w:eastAsia="ko-KR"/>
        </w:rPr>
        <w:t>"products"</w:t>
      </w:r>
      <w:r w:rsidRPr="004D7EB2">
        <w:rPr>
          <w:rFonts w:ascii="Courier New" w:eastAsia="굴림" w:hAnsi="Courier New" w:cs="Courier New"/>
          <w:color w:val="A9B7C6"/>
          <w:lang w:eastAsia="ko-KR"/>
        </w:rPr>
        <w:t>)</w:t>
      </w:r>
      <w:r w:rsidRPr="004D7EB2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.whereEqualTo(</w:t>
      </w:r>
      <w:r w:rsidRPr="004D7EB2">
        <w:rPr>
          <w:rFonts w:ascii="Courier New" w:eastAsia="굴림" w:hAnsi="Courier New" w:cs="Courier New"/>
          <w:color w:val="6A8759"/>
          <w:lang w:eastAsia="ko-KR"/>
        </w:rPr>
        <w:t>"productName"</w:t>
      </w:r>
      <w:r w:rsidRPr="004D7EB2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text)</w:t>
      </w:r>
      <w:r w:rsidRPr="004D7EB2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.get()</w:t>
      </w:r>
      <w:r w:rsidRPr="004D7EB2">
        <w:rPr>
          <w:rFonts w:ascii="Courier New" w:eastAsia="굴림" w:hAnsi="Courier New" w:cs="Courier New"/>
          <w:color w:val="CC7832"/>
          <w:lang w:eastAsia="ko-KR"/>
        </w:rPr>
        <w:t>;</w:t>
      </w:r>
      <w:r w:rsidRPr="004D7EB2">
        <w:rPr>
          <w:rFonts w:ascii="Courier New" w:eastAsia="굴림" w:hAnsi="Courier New" w:cs="Courier New"/>
          <w:color w:val="CC7832"/>
          <w:lang w:eastAsia="ko-KR"/>
        </w:rPr>
        <w:br/>
        <w:t xml:space="preserve">        </w:t>
      </w:r>
      <w:r w:rsidRPr="004D7EB2">
        <w:rPr>
          <w:rFonts w:ascii="Courier New" w:eastAsia="굴림" w:hAnsi="Courier New" w:cs="Courier New"/>
          <w:color w:val="9876AA"/>
          <w:lang w:eastAsia="ko-KR"/>
        </w:rPr>
        <w:t>mainActivityProductEditTextFieldSearchProductName</w:t>
      </w:r>
      <w:r w:rsidRPr="004D7EB2">
        <w:rPr>
          <w:rFonts w:ascii="Courier New" w:eastAsia="굴림" w:hAnsi="Courier New" w:cs="Courier New"/>
          <w:color w:val="A9B7C6"/>
          <w:lang w:eastAsia="ko-KR"/>
        </w:rPr>
        <w:t>.setText(</w:t>
      </w:r>
      <w:r w:rsidRPr="004D7EB2">
        <w:rPr>
          <w:rFonts w:ascii="Courier New" w:eastAsia="굴림" w:hAnsi="Courier New" w:cs="Courier New"/>
          <w:color w:val="6A8759"/>
          <w:lang w:eastAsia="ko-KR"/>
        </w:rPr>
        <w:t>""</w:t>
      </w:r>
      <w:r w:rsidRPr="004D7EB2">
        <w:rPr>
          <w:rFonts w:ascii="Courier New" w:eastAsia="굴림" w:hAnsi="Courier New" w:cs="Courier New"/>
          <w:color w:val="A9B7C6"/>
          <w:lang w:eastAsia="ko-KR"/>
        </w:rPr>
        <w:t>)</w:t>
      </w:r>
      <w:r w:rsidRPr="004D7EB2">
        <w:rPr>
          <w:rFonts w:ascii="Courier New" w:eastAsia="굴림" w:hAnsi="Courier New" w:cs="Courier New"/>
          <w:color w:val="CC7832"/>
          <w:lang w:eastAsia="ko-KR"/>
        </w:rPr>
        <w:t>;</w:t>
      </w:r>
      <w:r w:rsidRPr="004D7EB2">
        <w:rPr>
          <w:rFonts w:ascii="Courier New" w:eastAsia="굴림" w:hAnsi="Courier New" w:cs="Courier New"/>
          <w:color w:val="CC7832"/>
          <w:lang w:eastAsia="ko-KR"/>
        </w:rPr>
        <w:br/>
        <w:t xml:space="preserve">    </w:t>
      </w:r>
      <w:r w:rsidRPr="004D7EB2">
        <w:rPr>
          <w:rFonts w:ascii="Courier New" w:eastAsia="굴림" w:hAnsi="Courier New" w:cs="Courier New"/>
          <w:color w:val="A9B7C6"/>
          <w:lang w:eastAsia="ko-KR"/>
        </w:rPr>
        <w:t xml:space="preserve">} </w:t>
      </w:r>
      <w:r w:rsidRPr="004D7EB2">
        <w:rPr>
          <w:rFonts w:ascii="Courier New" w:eastAsia="굴림" w:hAnsi="Courier New" w:cs="Courier New"/>
          <w:color w:val="CC7832"/>
          <w:lang w:eastAsia="ko-KR"/>
        </w:rPr>
        <w:t xml:space="preserve">else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{</w:t>
      </w:r>
      <w:r w:rsidRPr="004D7EB2">
        <w:rPr>
          <w:rFonts w:ascii="Courier New" w:eastAsia="굴림" w:hAnsi="Courier New" w:cs="Courier New"/>
          <w:color w:val="A9B7C6"/>
          <w:lang w:eastAsia="ko-KR"/>
        </w:rPr>
        <w:br/>
        <w:t xml:space="preserve">        </w:t>
      </w:r>
      <w:r w:rsidRPr="004D7EB2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4D7EB2">
        <w:rPr>
          <w:rFonts w:ascii="맑은 고딕" w:eastAsia="맑은 고딕" w:hAnsi="맑은 고딕" w:cs="Courier New" w:hint="eastAsia"/>
          <w:color w:val="808080"/>
          <w:lang w:eastAsia="ko-KR"/>
        </w:rPr>
        <w:t>검색 텍스트가 없을 경우</w:t>
      </w:r>
      <w:r w:rsidRPr="004D7EB2">
        <w:rPr>
          <w:rFonts w:ascii="맑은 고딕" w:eastAsia="맑은 고딕" w:hAnsi="맑은 고딕" w:cs="Courier New" w:hint="eastAsia"/>
          <w:color w:val="808080"/>
          <w:lang w:eastAsia="ko-KR"/>
        </w:rPr>
        <w:br/>
        <w:t xml:space="preserve">       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Toast.</w:t>
      </w:r>
      <w:r w:rsidRPr="004D7EB2">
        <w:rPr>
          <w:rFonts w:ascii="Courier New" w:eastAsia="굴림" w:hAnsi="Courier New" w:cs="Courier New"/>
          <w:i/>
          <w:iCs/>
          <w:color w:val="A9B7C6"/>
          <w:lang w:eastAsia="ko-KR"/>
        </w:rPr>
        <w:t>makeText</w:t>
      </w:r>
      <w:r w:rsidRPr="004D7EB2">
        <w:rPr>
          <w:rFonts w:ascii="Courier New" w:eastAsia="굴림" w:hAnsi="Courier New" w:cs="Courier New"/>
          <w:color w:val="A9B7C6"/>
          <w:lang w:eastAsia="ko-KR"/>
        </w:rPr>
        <w:t>(MainProductActivity.</w:t>
      </w:r>
      <w:r w:rsidRPr="004D7EB2">
        <w:rPr>
          <w:rFonts w:ascii="Courier New" w:eastAsia="굴림" w:hAnsi="Courier New" w:cs="Courier New"/>
          <w:color w:val="CC7832"/>
          <w:lang w:eastAsia="ko-KR"/>
        </w:rPr>
        <w:t xml:space="preserve">this, </w:t>
      </w:r>
      <w:r w:rsidRPr="004D7EB2">
        <w:rPr>
          <w:rFonts w:ascii="Courier New" w:eastAsia="굴림" w:hAnsi="Courier New" w:cs="Courier New"/>
          <w:color w:val="6A8759"/>
          <w:lang w:eastAsia="ko-KR"/>
        </w:rPr>
        <w:t>"</w:t>
      </w:r>
      <w:r w:rsidRPr="004D7EB2">
        <w:rPr>
          <w:rFonts w:ascii="맑은 고딕" w:eastAsia="맑은 고딕" w:hAnsi="맑은 고딕" w:cs="Courier New" w:hint="eastAsia"/>
          <w:color w:val="6A8759"/>
          <w:lang w:eastAsia="ko-KR"/>
        </w:rPr>
        <w:t>검색창에 찾으시는 상품이름을 입력하세요</w:t>
      </w:r>
      <w:r w:rsidRPr="004D7EB2">
        <w:rPr>
          <w:rFonts w:ascii="Courier New" w:eastAsia="굴림" w:hAnsi="Courier New" w:cs="Courier New"/>
          <w:color w:val="6A8759"/>
          <w:lang w:eastAsia="ko-KR"/>
        </w:rPr>
        <w:t>"</w:t>
      </w:r>
      <w:r w:rsidRPr="004D7EB2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Toast.</w:t>
      </w:r>
      <w:r w:rsidRPr="004D7EB2">
        <w:rPr>
          <w:rFonts w:ascii="Courier New" w:eastAsia="굴림" w:hAnsi="Courier New" w:cs="Courier New"/>
          <w:i/>
          <w:iCs/>
          <w:color w:val="9876AA"/>
          <w:lang w:eastAsia="ko-KR"/>
        </w:rPr>
        <w:t>LENGTH_SHORT</w:t>
      </w:r>
      <w:r w:rsidRPr="004D7EB2">
        <w:rPr>
          <w:rFonts w:ascii="Courier New" w:eastAsia="굴림" w:hAnsi="Courier New" w:cs="Courier New"/>
          <w:color w:val="A9B7C6"/>
          <w:lang w:eastAsia="ko-KR"/>
        </w:rPr>
        <w:t>).show()</w:t>
      </w:r>
      <w:r w:rsidRPr="004D7EB2">
        <w:rPr>
          <w:rFonts w:ascii="Courier New" w:eastAsia="굴림" w:hAnsi="Courier New" w:cs="Courier New"/>
          <w:color w:val="CC7832"/>
          <w:lang w:eastAsia="ko-KR"/>
        </w:rPr>
        <w:t>;</w:t>
      </w:r>
      <w:r w:rsidRPr="004D7EB2">
        <w:rPr>
          <w:rFonts w:ascii="Courier New" w:eastAsia="굴림" w:hAnsi="Courier New" w:cs="Courier New"/>
          <w:color w:val="CC7832"/>
          <w:lang w:eastAsia="ko-KR"/>
        </w:rPr>
        <w:br/>
      </w:r>
      <w:r w:rsidRPr="004D7EB2">
        <w:rPr>
          <w:rFonts w:ascii="Courier New" w:eastAsia="굴림" w:hAnsi="Courier New" w:cs="Courier New"/>
          <w:color w:val="CC7832"/>
          <w:lang w:eastAsia="ko-KR"/>
        </w:rPr>
        <w:lastRenderedPageBreak/>
        <w:t xml:space="preserve">       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query = db.collection(</w:t>
      </w:r>
      <w:r w:rsidRPr="004D7EB2">
        <w:rPr>
          <w:rFonts w:ascii="Courier New" w:eastAsia="굴림" w:hAnsi="Courier New" w:cs="Courier New"/>
          <w:color w:val="6A8759"/>
          <w:lang w:eastAsia="ko-KR"/>
        </w:rPr>
        <w:t>"products"</w:t>
      </w:r>
      <w:r w:rsidRPr="004D7EB2">
        <w:rPr>
          <w:rFonts w:ascii="Courier New" w:eastAsia="굴림" w:hAnsi="Courier New" w:cs="Courier New"/>
          <w:color w:val="A9B7C6"/>
          <w:lang w:eastAsia="ko-KR"/>
        </w:rPr>
        <w:t>).get()</w:t>
      </w:r>
      <w:r w:rsidRPr="004D7EB2">
        <w:rPr>
          <w:rFonts w:ascii="Courier New" w:eastAsia="굴림" w:hAnsi="Courier New" w:cs="Courier New"/>
          <w:color w:val="CC7832"/>
          <w:lang w:eastAsia="ko-KR"/>
        </w:rPr>
        <w:t>;</w:t>
      </w:r>
      <w:r w:rsidRPr="004D7EB2">
        <w:rPr>
          <w:rFonts w:ascii="Courier New" w:eastAsia="굴림" w:hAnsi="Courier New" w:cs="Courier New"/>
          <w:color w:val="CC7832"/>
          <w:lang w:eastAsia="ko-KR"/>
        </w:rPr>
        <w:br/>
      </w:r>
      <w:r w:rsidRPr="004D7EB2">
        <w:rPr>
          <w:rFonts w:ascii="Courier New" w:eastAsia="굴림" w:hAnsi="Courier New" w:cs="Courier New"/>
          <w:color w:val="CC7832"/>
          <w:lang w:eastAsia="ko-KR"/>
        </w:rPr>
        <w:br/>
        <w:t xml:space="preserve">   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}</w:t>
      </w:r>
      <w:r w:rsidRPr="004D7EB2">
        <w:rPr>
          <w:rFonts w:ascii="Courier New" w:eastAsia="굴림" w:hAnsi="Courier New" w:cs="Courier New"/>
          <w:color w:val="A9B7C6"/>
          <w:lang w:eastAsia="ko-KR"/>
        </w:rPr>
        <w:br/>
      </w:r>
      <w:r w:rsidRPr="004D7EB2">
        <w:rPr>
          <w:rFonts w:ascii="Courier New" w:eastAsia="굴림" w:hAnsi="Courier New" w:cs="Courier New"/>
          <w:color w:val="A9B7C6"/>
          <w:lang w:eastAsia="ko-KR"/>
        </w:rPr>
        <w:br/>
        <w:t xml:space="preserve">    </w:t>
      </w:r>
      <w:r w:rsidRPr="004D7EB2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4D7EB2">
        <w:rPr>
          <w:rFonts w:ascii="맑은 고딕" w:eastAsia="맑은 고딕" w:hAnsi="맑은 고딕" w:cs="Courier New" w:hint="eastAsia"/>
          <w:color w:val="808080"/>
          <w:lang w:eastAsia="ko-KR"/>
        </w:rPr>
        <w:t>쿼리가 완료된 후 실행될 리스너를 추가합니다</w:t>
      </w:r>
      <w:r w:rsidRPr="004D7EB2">
        <w:rPr>
          <w:rFonts w:ascii="Courier New" w:eastAsia="굴림" w:hAnsi="Courier New" w:cs="Courier New"/>
          <w:color w:val="808080"/>
          <w:lang w:eastAsia="ko-KR"/>
        </w:rPr>
        <w:t>.</w:t>
      </w:r>
      <w:r w:rsidRPr="004D7EB2">
        <w:rPr>
          <w:rFonts w:ascii="Courier New" w:eastAsia="굴림" w:hAnsi="Courier New" w:cs="Courier New"/>
          <w:color w:val="808080"/>
          <w:lang w:eastAsia="ko-KR"/>
        </w:rPr>
        <w:br/>
        <w:t xml:space="preserve">   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query.addOnCompleteListener(</w:t>
      </w:r>
      <w:r w:rsidRPr="004D7EB2">
        <w:rPr>
          <w:rFonts w:ascii="Courier New" w:eastAsia="굴림" w:hAnsi="Courier New" w:cs="Courier New"/>
          <w:color w:val="CC7832"/>
          <w:lang w:eastAsia="ko-KR"/>
        </w:rPr>
        <w:t xml:space="preserve">new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OnCompleteListener&lt;QuerySnapshot&gt;() {</w:t>
      </w:r>
      <w:r w:rsidRPr="004D7EB2">
        <w:rPr>
          <w:rFonts w:ascii="Courier New" w:eastAsia="굴림" w:hAnsi="Courier New" w:cs="Courier New"/>
          <w:color w:val="A9B7C6"/>
          <w:lang w:eastAsia="ko-KR"/>
        </w:rPr>
        <w:br/>
        <w:t xml:space="preserve">        </w:t>
      </w:r>
      <w:r w:rsidRPr="004D7EB2">
        <w:rPr>
          <w:rFonts w:ascii="Courier New" w:eastAsia="굴림" w:hAnsi="Courier New" w:cs="Courier New"/>
          <w:color w:val="BBB529"/>
          <w:lang w:eastAsia="ko-KR"/>
        </w:rPr>
        <w:t>@Override</w:t>
      </w:r>
      <w:r w:rsidRPr="004D7EB2">
        <w:rPr>
          <w:rFonts w:ascii="Courier New" w:eastAsia="굴림" w:hAnsi="Courier New" w:cs="Courier New"/>
          <w:color w:val="BBB529"/>
          <w:lang w:eastAsia="ko-KR"/>
        </w:rPr>
        <w:br/>
        <w:t xml:space="preserve">        </w:t>
      </w:r>
      <w:r w:rsidRPr="004D7EB2">
        <w:rPr>
          <w:rFonts w:ascii="Courier New" w:eastAsia="굴림" w:hAnsi="Courier New" w:cs="Courier New"/>
          <w:color w:val="CC7832"/>
          <w:lang w:eastAsia="ko-KR"/>
        </w:rPr>
        <w:t xml:space="preserve">public void </w:t>
      </w:r>
      <w:r w:rsidRPr="004D7EB2">
        <w:rPr>
          <w:rFonts w:ascii="Courier New" w:eastAsia="굴림" w:hAnsi="Courier New" w:cs="Courier New"/>
          <w:color w:val="FFC66D"/>
          <w:lang w:eastAsia="ko-KR"/>
        </w:rPr>
        <w:t>onComplete</w:t>
      </w:r>
      <w:r w:rsidRPr="004D7EB2">
        <w:rPr>
          <w:rFonts w:ascii="Courier New" w:eastAsia="굴림" w:hAnsi="Courier New" w:cs="Courier New"/>
          <w:color w:val="A9B7C6"/>
          <w:lang w:eastAsia="ko-KR"/>
        </w:rPr>
        <w:t>(</w:t>
      </w:r>
      <w:r w:rsidRPr="004D7EB2">
        <w:rPr>
          <w:rFonts w:ascii="Courier New" w:eastAsia="굴림" w:hAnsi="Courier New" w:cs="Courier New"/>
          <w:color w:val="BBB529"/>
          <w:lang w:eastAsia="ko-KR"/>
        </w:rPr>
        <w:t xml:space="preserve">@NonNull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Task&lt;QuerySnapshot&gt; task) {</w:t>
      </w:r>
      <w:r w:rsidRPr="004D7EB2">
        <w:rPr>
          <w:rFonts w:ascii="Courier New" w:eastAsia="굴림" w:hAnsi="Courier New" w:cs="Courier New"/>
          <w:color w:val="A9B7C6"/>
          <w:lang w:eastAsia="ko-KR"/>
        </w:rPr>
        <w:br/>
        <w:t xml:space="preserve">            </w:t>
      </w:r>
      <w:r w:rsidRPr="004D7EB2">
        <w:rPr>
          <w:rFonts w:ascii="Courier New" w:eastAsia="굴림" w:hAnsi="Courier New" w:cs="Courier New"/>
          <w:color w:val="CC7832"/>
          <w:lang w:eastAsia="ko-KR"/>
        </w:rPr>
        <w:t xml:space="preserve">if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(task.isSuccessful()) {</w:t>
      </w:r>
      <w:r w:rsidRPr="004D7EB2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</w:t>
      </w:r>
      <w:r w:rsidRPr="004D7EB2">
        <w:rPr>
          <w:rFonts w:ascii="Courier New" w:eastAsia="굴림" w:hAnsi="Courier New" w:cs="Courier New"/>
          <w:color w:val="CC7832"/>
          <w:lang w:eastAsia="ko-KR"/>
        </w:rPr>
        <w:t xml:space="preserve">if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(task.getResult().isEmpty()) {</w:t>
      </w:r>
      <w:r w:rsidRPr="004D7EB2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</w:t>
      </w:r>
      <w:r w:rsidRPr="004D7EB2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4D7EB2">
        <w:rPr>
          <w:rFonts w:ascii="맑은 고딕" w:eastAsia="맑은 고딕" w:hAnsi="맑은 고딕" w:cs="Courier New" w:hint="eastAsia"/>
          <w:color w:val="808080"/>
          <w:lang w:eastAsia="ko-KR"/>
        </w:rPr>
        <w:t>검색 결과가 없을 경우</w:t>
      </w:r>
      <w:r w:rsidRPr="004D7EB2">
        <w:rPr>
          <w:rFonts w:ascii="맑은 고딕" w:eastAsia="맑은 고딕" w:hAnsi="맑은 고딕" w:cs="Courier New" w:hint="eastAsia"/>
          <w:color w:val="808080"/>
          <w:lang w:eastAsia="ko-KR"/>
        </w:rPr>
        <w:br/>
        <w:t xml:space="preserve">                   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Toast.</w:t>
      </w:r>
      <w:r w:rsidRPr="004D7EB2">
        <w:rPr>
          <w:rFonts w:ascii="Courier New" w:eastAsia="굴림" w:hAnsi="Courier New" w:cs="Courier New"/>
          <w:i/>
          <w:iCs/>
          <w:color w:val="A9B7C6"/>
          <w:lang w:eastAsia="ko-KR"/>
        </w:rPr>
        <w:t>makeText</w:t>
      </w:r>
      <w:r w:rsidRPr="004D7EB2">
        <w:rPr>
          <w:rFonts w:ascii="Courier New" w:eastAsia="굴림" w:hAnsi="Courier New" w:cs="Courier New"/>
          <w:color w:val="A9B7C6"/>
          <w:lang w:eastAsia="ko-KR"/>
        </w:rPr>
        <w:t>(MainProductActivity.</w:t>
      </w:r>
      <w:r w:rsidRPr="004D7EB2">
        <w:rPr>
          <w:rFonts w:ascii="Courier New" w:eastAsia="굴림" w:hAnsi="Courier New" w:cs="Courier New"/>
          <w:color w:val="CC7832"/>
          <w:lang w:eastAsia="ko-KR"/>
        </w:rPr>
        <w:t xml:space="preserve">this, </w:t>
      </w:r>
      <w:r w:rsidRPr="004D7EB2">
        <w:rPr>
          <w:rFonts w:ascii="Courier New" w:eastAsia="굴림" w:hAnsi="Courier New" w:cs="Courier New"/>
          <w:color w:val="6A8759"/>
          <w:lang w:eastAsia="ko-KR"/>
        </w:rPr>
        <w:t>"loadItemsFromFireStore()</w:t>
      </w:r>
      <w:r w:rsidRPr="004D7EB2">
        <w:rPr>
          <w:rFonts w:ascii="맑은 고딕" w:eastAsia="맑은 고딕" w:hAnsi="맑은 고딕" w:cs="Courier New" w:hint="eastAsia"/>
          <w:color w:val="6A8759"/>
          <w:lang w:eastAsia="ko-KR"/>
        </w:rPr>
        <w:t>없는 데이터입니다</w:t>
      </w:r>
      <w:r w:rsidRPr="004D7EB2">
        <w:rPr>
          <w:rFonts w:ascii="Courier New" w:eastAsia="굴림" w:hAnsi="Courier New" w:cs="Courier New"/>
          <w:color w:val="6A8759"/>
          <w:lang w:eastAsia="ko-KR"/>
        </w:rPr>
        <w:t>."</w:t>
      </w:r>
      <w:r w:rsidRPr="004D7EB2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Toast.</w:t>
      </w:r>
      <w:r w:rsidRPr="004D7EB2">
        <w:rPr>
          <w:rFonts w:ascii="Courier New" w:eastAsia="굴림" w:hAnsi="Courier New" w:cs="Courier New"/>
          <w:i/>
          <w:iCs/>
          <w:color w:val="9876AA"/>
          <w:lang w:eastAsia="ko-KR"/>
        </w:rPr>
        <w:t>LENGTH_SHORT</w:t>
      </w:r>
      <w:r w:rsidRPr="004D7EB2">
        <w:rPr>
          <w:rFonts w:ascii="Courier New" w:eastAsia="굴림" w:hAnsi="Courier New" w:cs="Courier New"/>
          <w:color w:val="A9B7C6"/>
          <w:lang w:eastAsia="ko-KR"/>
        </w:rPr>
        <w:t>).show()</w:t>
      </w:r>
      <w:r w:rsidRPr="004D7EB2">
        <w:rPr>
          <w:rFonts w:ascii="Courier New" w:eastAsia="굴림" w:hAnsi="Courier New" w:cs="Courier New"/>
          <w:color w:val="CC7832"/>
          <w:lang w:eastAsia="ko-KR"/>
        </w:rPr>
        <w:t>;</w:t>
      </w:r>
      <w:r w:rsidRPr="004D7EB2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</w:t>
      </w:r>
      <w:r w:rsidRPr="004D7EB2">
        <w:rPr>
          <w:rFonts w:ascii="Courier New" w:eastAsia="굴림" w:hAnsi="Courier New" w:cs="Courier New"/>
          <w:color w:val="A9B7C6"/>
          <w:lang w:eastAsia="ko-KR"/>
        </w:rPr>
        <w:t xml:space="preserve">} </w:t>
      </w:r>
      <w:r w:rsidRPr="004D7EB2">
        <w:rPr>
          <w:rFonts w:ascii="Courier New" w:eastAsia="굴림" w:hAnsi="Courier New" w:cs="Courier New"/>
          <w:color w:val="CC7832"/>
          <w:lang w:eastAsia="ko-KR"/>
        </w:rPr>
        <w:t xml:space="preserve">else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{</w:t>
      </w:r>
      <w:r w:rsidRPr="004D7EB2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</w:t>
      </w:r>
      <w:r w:rsidRPr="004D7EB2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4D7EB2">
        <w:rPr>
          <w:rFonts w:ascii="맑은 고딕" w:eastAsia="맑은 고딕" w:hAnsi="맑은 고딕" w:cs="Courier New" w:hint="eastAsia"/>
          <w:color w:val="808080"/>
          <w:lang w:eastAsia="ko-KR"/>
        </w:rPr>
        <w:t>기존의 제품 리스트를 클리어합니다</w:t>
      </w:r>
      <w:r w:rsidRPr="004D7EB2">
        <w:rPr>
          <w:rFonts w:ascii="Courier New" w:eastAsia="굴림" w:hAnsi="Courier New" w:cs="Courier New"/>
          <w:color w:val="808080"/>
          <w:lang w:eastAsia="ko-KR"/>
        </w:rPr>
        <w:t>.</w:t>
      </w:r>
      <w:r w:rsidRPr="004D7EB2">
        <w:rPr>
          <w:rFonts w:ascii="Courier New" w:eastAsia="굴림" w:hAnsi="Courier New" w:cs="Courier New"/>
          <w:color w:val="808080"/>
          <w:lang w:eastAsia="ko-KR"/>
        </w:rPr>
        <w:br/>
        <w:t xml:space="preserve">                    </w:t>
      </w:r>
      <w:r w:rsidRPr="004D7EB2">
        <w:rPr>
          <w:rFonts w:ascii="Courier New" w:eastAsia="굴림" w:hAnsi="Courier New" w:cs="Courier New"/>
          <w:color w:val="9876AA"/>
          <w:lang w:eastAsia="ko-KR"/>
        </w:rPr>
        <w:t>productDataList</w:t>
      </w:r>
      <w:r w:rsidRPr="004D7EB2">
        <w:rPr>
          <w:rFonts w:ascii="Courier New" w:eastAsia="굴림" w:hAnsi="Courier New" w:cs="Courier New"/>
          <w:color w:val="A9B7C6"/>
          <w:lang w:eastAsia="ko-KR"/>
        </w:rPr>
        <w:t>.clear()</w:t>
      </w:r>
      <w:r w:rsidRPr="004D7EB2">
        <w:rPr>
          <w:rFonts w:ascii="Courier New" w:eastAsia="굴림" w:hAnsi="Courier New" w:cs="Courier New"/>
          <w:color w:val="CC7832"/>
          <w:lang w:eastAsia="ko-KR"/>
        </w:rPr>
        <w:t>;</w:t>
      </w:r>
      <w:r w:rsidRPr="004D7EB2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</w:t>
      </w:r>
      <w:r w:rsidRPr="004D7EB2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4D7EB2">
        <w:rPr>
          <w:rFonts w:ascii="맑은 고딕" w:eastAsia="맑은 고딕" w:hAnsi="맑은 고딕" w:cs="Courier New" w:hint="eastAsia"/>
          <w:color w:val="808080"/>
          <w:lang w:eastAsia="ko-KR"/>
        </w:rPr>
        <w:t>쿼리 결과를 반복하여 각 문서를 처리합니다</w:t>
      </w:r>
      <w:r w:rsidRPr="004D7EB2">
        <w:rPr>
          <w:rFonts w:ascii="맑은 고딕" w:eastAsia="맑은 고딕" w:hAnsi="맑은 고딕" w:cs="Courier New" w:hint="eastAsia"/>
          <w:color w:val="808080"/>
          <w:lang w:eastAsia="ko-KR"/>
        </w:rPr>
        <w:br/>
        <w:t xml:space="preserve">                    </w:t>
      </w:r>
      <w:r w:rsidRPr="004D7EB2">
        <w:rPr>
          <w:rFonts w:ascii="Courier New" w:eastAsia="굴림" w:hAnsi="Courier New" w:cs="Courier New"/>
          <w:color w:val="CC7832"/>
          <w:lang w:eastAsia="ko-KR"/>
        </w:rPr>
        <w:t xml:space="preserve">for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(QueryDocumentSnapshot document : task.getResult()) {</w:t>
      </w:r>
      <w:r w:rsidRPr="004D7EB2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    </w:t>
      </w:r>
      <w:r w:rsidRPr="004D7EB2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4D7EB2">
        <w:rPr>
          <w:rFonts w:ascii="맑은 고딕" w:eastAsia="맑은 고딕" w:hAnsi="맑은 고딕" w:cs="Courier New" w:hint="eastAsia"/>
          <w:color w:val="808080"/>
          <w:lang w:eastAsia="ko-KR"/>
        </w:rPr>
        <w:t>각 필드를 가져와서 변수에 저장합니다</w:t>
      </w:r>
      <w:r w:rsidRPr="004D7EB2">
        <w:rPr>
          <w:rFonts w:ascii="Courier New" w:eastAsia="굴림" w:hAnsi="Courier New" w:cs="Courier New"/>
          <w:color w:val="808080"/>
          <w:lang w:eastAsia="ko-KR"/>
        </w:rPr>
        <w:t>.</w:t>
      </w:r>
      <w:r w:rsidRPr="004D7EB2">
        <w:rPr>
          <w:rFonts w:ascii="Courier New" w:eastAsia="굴림" w:hAnsi="Courier New" w:cs="Courier New"/>
          <w:color w:val="808080"/>
          <w:lang w:eastAsia="ko-KR"/>
        </w:rPr>
        <w:br/>
        <w:t xml:space="preserve">                        </w:t>
      </w:r>
      <w:r w:rsidRPr="004D7EB2">
        <w:rPr>
          <w:rFonts w:ascii="Courier New" w:eastAsia="굴림" w:hAnsi="Courier New" w:cs="Courier New"/>
          <w:color w:val="CC7832"/>
          <w:lang w:eastAsia="ko-KR"/>
        </w:rPr>
        <w:t xml:space="preserve">int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code = document.getLong(</w:t>
      </w:r>
      <w:r w:rsidRPr="004D7EB2">
        <w:rPr>
          <w:rFonts w:ascii="Courier New" w:eastAsia="굴림" w:hAnsi="Courier New" w:cs="Courier New"/>
          <w:color w:val="6A8759"/>
          <w:lang w:eastAsia="ko-KR"/>
        </w:rPr>
        <w:t>"productCode"</w:t>
      </w:r>
      <w:r w:rsidRPr="004D7EB2">
        <w:rPr>
          <w:rFonts w:ascii="Courier New" w:eastAsia="굴림" w:hAnsi="Courier New" w:cs="Courier New"/>
          <w:color w:val="A9B7C6"/>
          <w:lang w:eastAsia="ko-KR"/>
        </w:rPr>
        <w:t>).intValue()</w:t>
      </w:r>
      <w:r w:rsidRPr="004D7EB2">
        <w:rPr>
          <w:rFonts w:ascii="Courier New" w:eastAsia="굴림" w:hAnsi="Courier New" w:cs="Courier New"/>
          <w:color w:val="CC7832"/>
          <w:lang w:eastAsia="ko-KR"/>
        </w:rPr>
        <w:t>;</w:t>
      </w:r>
      <w:r w:rsidRPr="004D7EB2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   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String productName = document.getString(</w:t>
      </w:r>
      <w:r w:rsidRPr="004D7EB2">
        <w:rPr>
          <w:rFonts w:ascii="Courier New" w:eastAsia="굴림" w:hAnsi="Courier New" w:cs="Courier New"/>
          <w:color w:val="6A8759"/>
          <w:lang w:eastAsia="ko-KR"/>
        </w:rPr>
        <w:t>"productName"</w:t>
      </w:r>
      <w:r w:rsidRPr="004D7EB2">
        <w:rPr>
          <w:rFonts w:ascii="Courier New" w:eastAsia="굴림" w:hAnsi="Courier New" w:cs="Courier New"/>
          <w:color w:val="A9B7C6"/>
          <w:lang w:eastAsia="ko-KR"/>
        </w:rPr>
        <w:t>)</w:t>
      </w:r>
      <w:r w:rsidRPr="004D7EB2">
        <w:rPr>
          <w:rFonts w:ascii="Courier New" w:eastAsia="굴림" w:hAnsi="Courier New" w:cs="Courier New"/>
          <w:color w:val="CC7832"/>
          <w:lang w:eastAsia="ko-KR"/>
        </w:rPr>
        <w:t>;</w:t>
      </w:r>
      <w:r w:rsidRPr="004D7EB2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   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String category = document.getString(</w:t>
      </w:r>
      <w:r w:rsidRPr="004D7EB2">
        <w:rPr>
          <w:rFonts w:ascii="Courier New" w:eastAsia="굴림" w:hAnsi="Courier New" w:cs="Courier New"/>
          <w:color w:val="6A8759"/>
          <w:lang w:eastAsia="ko-KR"/>
        </w:rPr>
        <w:t>"productCategory"</w:t>
      </w:r>
      <w:r w:rsidRPr="004D7EB2">
        <w:rPr>
          <w:rFonts w:ascii="Courier New" w:eastAsia="굴림" w:hAnsi="Courier New" w:cs="Courier New"/>
          <w:color w:val="A9B7C6"/>
          <w:lang w:eastAsia="ko-KR"/>
        </w:rPr>
        <w:t>)</w:t>
      </w:r>
      <w:r w:rsidRPr="004D7EB2">
        <w:rPr>
          <w:rFonts w:ascii="Courier New" w:eastAsia="굴림" w:hAnsi="Courier New" w:cs="Courier New"/>
          <w:color w:val="CC7832"/>
          <w:lang w:eastAsia="ko-KR"/>
        </w:rPr>
        <w:t>;</w:t>
      </w:r>
      <w:r w:rsidRPr="004D7EB2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   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String imageUrl = document.getString(</w:t>
      </w:r>
      <w:r w:rsidRPr="004D7EB2">
        <w:rPr>
          <w:rFonts w:ascii="Courier New" w:eastAsia="굴림" w:hAnsi="Courier New" w:cs="Courier New"/>
          <w:color w:val="6A8759"/>
          <w:lang w:eastAsia="ko-KR"/>
        </w:rPr>
        <w:t>"productImage"</w:t>
      </w:r>
      <w:r w:rsidRPr="004D7EB2">
        <w:rPr>
          <w:rFonts w:ascii="Courier New" w:eastAsia="굴림" w:hAnsi="Courier New" w:cs="Courier New"/>
          <w:color w:val="A9B7C6"/>
          <w:lang w:eastAsia="ko-KR"/>
        </w:rPr>
        <w:t>)</w:t>
      </w:r>
      <w:r w:rsidRPr="004D7EB2">
        <w:rPr>
          <w:rFonts w:ascii="Courier New" w:eastAsia="굴림" w:hAnsi="Courier New" w:cs="Courier New"/>
          <w:color w:val="CC7832"/>
          <w:lang w:eastAsia="ko-KR"/>
        </w:rPr>
        <w:t>;</w:t>
      </w:r>
      <w:r w:rsidRPr="004D7EB2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    int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price = document.getLong(</w:t>
      </w:r>
      <w:r w:rsidRPr="004D7EB2">
        <w:rPr>
          <w:rFonts w:ascii="Courier New" w:eastAsia="굴림" w:hAnsi="Courier New" w:cs="Courier New"/>
          <w:color w:val="6A8759"/>
          <w:lang w:eastAsia="ko-KR"/>
        </w:rPr>
        <w:t>"productPrice"</w:t>
      </w:r>
      <w:r w:rsidRPr="004D7EB2">
        <w:rPr>
          <w:rFonts w:ascii="Courier New" w:eastAsia="굴림" w:hAnsi="Courier New" w:cs="Courier New"/>
          <w:color w:val="A9B7C6"/>
          <w:lang w:eastAsia="ko-KR"/>
        </w:rPr>
        <w:t>).intValue()</w:t>
      </w:r>
      <w:r w:rsidRPr="004D7EB2">
        <w:rPr>
          <w:rFonts w:ascii="Courier New" w:eastAsia="굴림" w:hAnsi="Courier New" w:cs="Courier New"/>
          <w:color w:val="CC7832"/>
          <w:lang w:eastAsia="ko-KR"/>
        </w:rPr>
        <w:t>;</w:t>
      </w:r>
      <w:r w:rsidRPr="004D7EB2">
        <w:rPr>
          <w:rFonts w:ascii="Courier New" w:eastAsia="굴림" w:hAnsi="Courier New" w:cs="Courier New"/>
          <w:color w:val="CC7832"/>
          <w:lang w:eastAsia="ko-KR"/>
        </w:rPr>
        <w:br/>
      </w:r>
      <w:r w:rsidRPr="004D7EB2">
        <w:rPr>
          <w:rFonts w:ascii="Courier New" w:eastAsia="굴림" w:hAnsi="Courier New" w:cs="Courier New"/>
          <w:color w:val="CC7832"/>
          <w:lang w:eastAsia="ko-KR"/>
        </w:rPr>
        <w:br/>
      </w:r>
      <w:r w:rsidRPr="004D7EB2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    </w:t>
      </w:r>
      <w:r w:rsidRPr="004D7EB2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4D7EB2">
        <w:rPr>
          <w:rFonts w:ascii="맑은 고딕" w:eastAsia="맑은 고딕" w:hAnsi="맑은 고딕" w:cs="Courier New" w:hint="eastAsia"/>
          <w:color w:val="808080"/>
          <w:lang w:eastAsia="ko-KR"/>
        </w:rPr>
        <w:t>이미지</w:t>
      </w:r>
      <w:r w:rsidRPr="004D7EB2">
        <w:rPr>
          <w:rFonts w:ascii="Courier New" w:eastAsia="굴림" w:hAnsi="Courier New" w:cs="Courier New"/>
          <w:color w:val="808080"/>
          <w:lang w:eastAsia="ko-KR"/>
        </w:rPr>
        <w:t xml:space="preserve"> URL</w:t>
      </w:r>
      <w:r w:rsidRPr="004D7EB2">
        <w:rPr>
          <w:rFonts w:ascii="맑은 고딕" w:eastAsia="맑은 고딕" w:hAnsi="맑은 고딕" w:cs="Courier New" w:hint="eastAsia"/>
          <w:color w:val="808080"/>
          <w:lang w:eastAsia="ko-KR"/>
        </w:rPr>
        <w:t>이</w:t>
      </w:r>
      <w:r w:rsidRPr="004D7EB2">
        <w:rPr>
          <w:rFonts w:ascii="Courier New" w:eastAsia="굴림" w:hAnsi="Courier New" w:cs="Courier New"/>
          <w:color w:val="808080"/>
          <w:lang w:eastAsia="ko-KR"/>
        </w:rPr>
        <w:t xml:space="preserve"> null</w:t>
      </w:r>
      <w:r w:rsidRPr="004D7EB2">
        <w:rPr>
          <w:rFonts w:ascii="맑은 고딕" w:eastAsia="맑은 고딕" w:hAnsi="맑은 고딕" w:cs="Courier New" w:hint="eastAsia"/>
          <w:color w:val="808080"/>
          <w:lang w:eastAsia="ko-KR"/>
        </w:rPr>
        <w:t>이거나 비어있으면 기본 이미지</w:t>
      </w:r>
      <w:r w:rsidRPr="004D7EB2">
        <w:rPr>
          <w:rFonts w:ascii="Courier New" w:eastAsia="굴림" w:hAnsi="Courier New" w:cs="Courier New"/>
          <w:color w:val="808080"/>
          <w:lang w:eastAsia="ko-KR"/>
        </w:rPr>
        <w:t xml:space="preserve"> URL</w:t>
      </w:r>
      <w:r w:rsidRPr="004D7EB2">
        <w:rPr>
          <w:rFonts w:ascii="맑은 고딕" w:eastAsia="맑은 고딕" w:hAnsi="맑은 고딕" w:cs="Courier New" w:hint="eastAsia"/>
          <w:color w:val="808080"/>
          <w:lang w:eastAsia="ko-KR"/>
        </w:rPr>
        <w:t>을 사용합니다</w:t>
      </w:r>
      <w:r w:rsidRPr="004D7EB2">
        <w:rPr>
          <w:rFonts w:ascii="Courier New" w:eastAsia="굴림" w:hAnsi="Courier New" w:cs="Courier New"/>
          <w:color w:val="808080"/>
          <w:lang w:eastAsia="ko-KR"/>
        </w:rPr>
        <w:t>.</w:t>
      </w:r>
      <w:r w:rsidRPr="004D7EB2">
        <w:rPr>
          <w:rFonts w:ascii="Courier New" w:eastAsia="굴림" w:hAnsi="Courier New" w:cs="Courier New"/>
          <w:color w:val="808080"/>
          <w:lang w:eastAsia="ko-KR"/>
        </w:rPr>
        <w:br/>
        <w:t xml:space="preserve">                        </w:t>
      </w:r>
      <w:r w:rsidRPr="004D7EB2">
        <w:rPr>
          <w:rFonts w:ascii="Courier New" w:eastAsia="굴림" w:hAnsi="Courier New" w:cs="Courier New"/>
          <w:color w:val="CC7832"/>
          <w:lang w:eastAsia="ko-KR"/>
        </w:rPr>
        <w:t xml:space="preserve">if </w:t>
      </w:r>
      <w:r w:rsidRPr="004D7EB2">
        <w:rPr>
          <w:rFonts w:ascii="Courier New" w:eastAsia="굴림" w:hAnsi="Courier New" w:cs="Courier New"/>
          <w:color w:val="A9B7C6"/>
          <w:lang w:eastAsia="ko-KR"/>
        </w:rPr>
        <w:t xml:space="preserve">(imageUrl == </w:t>
      </w:r>
      <w:r w:rsidRPr="004D7EB2">
        <w:rPr>
          <w:rFonts w:ascii="Courier New" w:eastAsia="굴림" w:hAnsi="Courier New" w:cs="Courier New"/>
          <w:color w:val="CC7832"/>
          <w:lang w:eastAsia="ko-KR"/>
        </w:rPr>
        <w:t xml:space="preserve">null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|| imageUrl.isEmpty()) {</w:t>
      </w:r>
      <w:r w:rsidRPr="004D7EB2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        imageUrl = </w:t>
      </w:r>
      <w:r w:rsidRPr="004D7EB2">
        <w:rPr>
          <w:rFonts w:ascii="Courier New" w:eastAsia="굴림" w:hAnsi="Courier New" w:cs="Courier New"/>
          <w:color w:val="6A8759"/>
          <w:lang w:eastAsia="ko-KR"/>
        </w:rPr>
        <w:t>"R.drawable.icon"</w:t>
      </w:r>
      <w:r w:rsidRPr="004D7EB2">
        <w:rPr>
          <w:rFonts w:ascii="Courier New" w:eastAsia="굴림" w:hAnsi="Courier New" w:cs="Courier New"/>
          <w:color w:val="CC7832"/>
          <w:lang w:eastAsia="ko-KR"/>
        </w:rPr>
        <w:t xml:space="preserve">; </w:t>
      </w:r>
      <w:r w:rsidRPr="004D7EB2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4D7EB2">
        <w:rPr>
          <w:rFonts w:ascii="맑은 고딕" w:eastAsia="맑은 고딕" w:hAnsi="맑은 고딕" w:cs="Courier New" w:hint="eastAsia"/>
          <w:color w:val="808080"/>
          <w:lang w:eastAsia="ko-KR"/>
        </w:rPr>
        <w:t>기본 이미지</w:t>
      </w:r>
      <w:r w:rsidRPr="004D7EB2">
        <w:rPr>
          <w:rFonts w:ascii="Courier New" w:eastAsia="굴림" w:hAnsi="Courier New" w:cs="Courier New"/>
          <w:color w:val="808080"/>
          <w:lang w:eastAsia="ko-KR"/>
        </w:rPr>
        <w:t xml:space="preserve"> URL </w:t>
      </w:r>
      <w:r w:rsidRPr="004D7EB2">
        <w:rPr>
          <w:rFonts w:ascii="맑은 고딕" w:eastAsia="맑은 고딕" w:hAnsi="맑은 고딕" w:cs="Courier New" w:hint="eastAsia"/>
          <w:color w:val="808080"/>
          <w:lang w:eastAsia="ko-KR"/>
        </w:rPr>
        <w:t>사용</w:t>
      </w:r>
      <w:r w:rsidRPr="004D7EB2">
        <w:rPr>
          <w:rFonts w:ascii="맑은 고딕" w:eastAsia="맑은 고딕" w:hAnsi="맑은 고딕" w:cs="Courier New" w:hint="eastAsia"/>
          <w:color w:val="808080"/>
          <w:lang w:eastAsia="ko-KR"/>
        </w:rPr>
        <w:br/>
        <w:t xml:space="preserve">                       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}</w:t>
      </w:r>
      <w:r w:rsidRPr="004D7EB2">
        <w:rPr>
          <w:rFonts w:ascii="Courier New" w:eastAsia="굴림" w:hAnsi="Courier New" w:cs="Courier New"/>
          <w:color w:val="A9B7C6"/>
          <w:lang w:eastAsia="ko-KR"/>
        </w:rPr>
        <w:br/>
      </w:r>
      <w:r w:rsidRPr="004D7EB2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    </w:t>
      </w:r>
      <w:r w:rsidRPr="004D7EB2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4D7EB2">
        <w:rPr>
          <w:rFonts w:ascii="맑은 고딕" w:eastAsia="맑은 고딕" w:hAnsi="맑은 고딕" w:cs="Courier New" w:hint="eastAsia"/>
          <w:color w:val="808080"/>
          <w:lang w:eastAsia="ko-KR"/>
        </w:rPr>
        <w:t>로드된 이미지</w:t>
      </w:r>
      <w:r w:rsidRPr="004D7EB2">
        <w:rPr>
          <w:rFonts w:ascii="Courier New" w:eastAsia="굴림" w:hAnsi="Courier New" w:cs="Courier New"/>
          <w:color w:val="808080"/>
          <w:lang w:eastAsia="ko-KR"/>
        </w:rPr>
        <w:t xml:space="preserve"> URL</w:t>
      </w:r>
      <w:r w:rsidRPr="004D7EB2">
        <w:rPr>
          <w:rFonts w:ascii="맑은 고딕" w:eastAsia="맑은 고딕" w:hAnsi="맑은 고딕" w:cs="Courier New" w:hint="eastAsia"/>
          <w:color w:val="808080"/>
          <w:lang w:eastAsia="ko-KR"/>
        </w:rPr>
        <w:t>을 로그에 출력합니다</w:t>
      </w:r>
      <w:r w:rsidRPr="004D7EB2">
        <w:rPr>
          <w:rFonts w:ascii="Courier New" w:eastAsia="굴림" w:hAnsi="Courier New" w:cs="Courier New"/>
          <w:color w:val="808080"/>
          <w:lang w:eastAsia="ko-KR"/>
        </w:rPr>
        <w:t>.</w:t>
      </w:r>
      <w:r w:rsidRPr="004D7EB2">
        <w:rPr>
          <w:rFonts w:ascii="Courier New" w:eastAsia="굴림" w:hAnsi="Courier New" w:cs="Courier New"/>
          <w:color w:val="808080"/>
          <w:lang w:eastAsia="ko-KR"/>
        </w:rPr>
        <w:br/>
        <w:t xml:space="preserve">                       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Log.</w:t>
      </w:r>
      <w:r w:rsidRPr="004D7EB2">
        <w:rPr>
          <w:rFonts w:ascii="Courier New" w:eastAsia="굴림" w:hAnsi="Courier New" w:cs="Courier New"/>
          <w:i/>
          <w:iCs/>
          <w:color w:val="A9B7C6"/>
          <w:lang w:eastAsia="ko-KR"/>
        </w:rPr>
        <w:t>d</w:t>
      </w:r>
      <w:r w:rsidRPr="004D7EB2">
        <w:rPr>
          <w:rFonts w:ascii="Courier New" w:eastAsia="굴림" w:hAnsi="Courier New" w:cs="Courier New"/>
          <w:color w:val="A9B7C6"/>
          <w:lang w:eastAsia="ko-KR"/>
        </w:rPr>
        <w:t>(</w:t>
      </w:r>
      <w:r w:rsidRPr="004D7EB2">
        <w:rPr>
          <w:rFonts w:ascii="Courier New" w:eastAsia="굴림" w:hAnsi="Courier New" w:cs="Courier New"/>
          <w:color w:val="6A8759"/>
          <w:lang w:eastAsia="ko-KR"/>
        </w:rPr>
        <w:t>"DatabaseViewActivity"</w:t>
      </w:r>
      <w:r w:rsidRPr="004D7EB2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4D7EB2">
        <w:rPr>
          <w:rFonts w:ascii="Courier New" w:eastAsia="굴림" w:hAnsi="Courier New" w:cs="Courier New"/>
          <w:color w:val="6A8759"/>
          <w:lang w:eastAsia="ko-KR"/>
        </w:rPr>
        <w:t xml:space="preserve">"Loaded imageUrl: "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+ imageUrl)</w:t>
      </w:r>
      <w:r w:rsidRPr="004D7EB2">
        <w:rPr>
          <w:rFonts w:ascii="Courier New" w:eastAsia="굴림" w:hAnsi="Courier New" w:cs="Courier New"/>
          <w:color w:val="CC7832"/>
          <w:lang w:eastAsia="ko-KR"/>
        </w:rPr>
        <w:t>;</w:t>
      </w:r>
      <w:r w:rsidRPr="004D7EB2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    </w:t>
      </w:r>
      <w:r w:rsidRPr="004D7EB2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4D7EB2">
        <w:rPr>
          <w:rFonts w:ascii="맑은 고딕" w:eastAsia="맑은 고딕" w:hAnsi="맑은 고딕" w:cs="Courier New" w:hint="eastAsia"/>
          <w:color w:val="808080"/>
          <w:lang w:eastAsia="ko-KR"/>
        </w:rPr>
        <w:t>새로운 인텐트를 생성하고 데이터를 추가합니다</w:t>
      </w:r>
      <w:r w:rsidRPr="004D7EB2">
        <w:rPr>
          <w:rFonts w:ascii="Courier New" w:eastAsia="굴림" w:hAnsi="Courier New" w:cs="Courier New"/>
          <w:color w:val="808080"/>
          <w:lang w:eastAsia="ko-KR"/>
        </w:rPr>
        <w:t>.</w:t>
      </w:r>
      <w:r w:rsidRPr="004D7EB2">
        <w:rPr>
          <w:rFonts w:ascii="Courier New" w:eastAsia="굴림" w:hAnsi="Courier New" w:cs="Courier New"/>
          <w:color w:val="808080"/>
          <w:lang w:eastAsia="ko-KR"/>
        </w:rPr>
        <w:br/>
        <w:t xml:space="preserve">                        </w:t>
      </w:r>
      <w:r w:rsidRPr="004D7EB2">
        <w:rPr>
          <w:rFonts w:ascii="Courier New" w:eastAsia="굴림" w:hAnsi="Courier New" w:cs="Courier New"/>
          <w:color w:val="A9B7C6"/>
          <w:lang w:eastAsia="ko-KR"/>
        </w:rPr>
        <w:t xml:space="preserve">Intent intent = </w:t>
      </w:r>
      <w:r w:rsidRPr="004D7EB2">
        <w:rPr>
          <w:rFonts w:ascii="Courier New" w:eastAsia="굴림" w:hAnsi="Courier New" w:cs="Courier New"/>
          <w:color w:val="CC7832"/>
          <w:lang w:eastAsia="ko-KR"/>
        </w:rPr>
        <w:t xml:space="preserve">new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Intent(MainProductActivity.</w:t>
      </w:r>
      <w:r w:rsidRPr="004D7EB2">
        <w:rPr>
          <w:rFonts w:ascii="Courier New" w:eastAsia="굴림" w:hAnsi="Courier New" w:cs="Courier New"/>
          <w:color w:val="CC7832"/>
          <w:lang w:eastAsia="ko-KR"/>
        </w:rPr>
        <w:t xml:space="preserve">this,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MainProductDetail.</w:t>
      </w:r>
      <w:r w:rsidRPr="004D7EB2">
        <w:rPr>
          <w:rFonts w:ascii="Courier New" w:eastAsia="굴림" w:hAnsi="Courier New" w:cs="Courier New"/>
          <w:color w:val="CC7832"/>
          <w:lang w:eastAsia="ko-KR"/>
        </w:rPr>
        <w:t>class</w:t>
      </w:r>
      <w:r w:rsidRPr="004D7EB2">
        <w:rPr>
          <w:rFonts w:ascii="Courier New" w:eastAsia="굴림" w:hAnsi="Courier New" w:cs="Courier New"/>
          <w:color w:val="A9B7C6"/>
          <w:lang w:eastAsia="ko-KR"/>
        </w:rPr>
        <w:t>)</w:t>
      </w:r>
      <w:r w:rsidRPr="004D7EB2">
        <w:rPr>
          <w:rFonts w:ascii="Courier New" w:eastAsia="굴림" w:hAnsi="Courier New" w:cs="Courier New"/>
          <w:color w:val="CC7832"/>
          <w:lang w:eastAsia="ko-KR"/>
        </w:rPr>
        <w:t>;</w:t>
      </w:r>
      <w:r w:rsidRPr="004D7EB2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   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intent.putExtra(</w:t>
      </w:r>
      <w:r w:rsidRPr="004D7EB2">
        <w:rPr>
          <w:rFonts w:ascii="Courier New" w:eastAsia="굴림" w:hAnsi="Courier New" w:cs="Courier New"/>
          <w:color w:val="6A8759"/>
          <w:lang w:eastAsia="ko-KR"/>
        </w:rPr>
        <w:t>"productCode"</w:t>
      </w:r>
      <w:r w:rsidRPr="004D7EB2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code)</w:t>
      </w:r>
      <w:r w:rsidRPr="004D7EB2">
        <w:rPr>
          <w:rFonts w:ascii="Courier New" w:eastAsia="굴림" w:hAnsi="Courier New" w:cs="Courier New"/>
          <w:color w:val="CC7832"/>
          <w:lang w:eastAsia="ko-KR"/>
        </w:rPr>
        <w:t>;</w:t>
      </w:r>
      <w:r w:rsidRPr="004D7EB2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   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intent.putExtra(</w:t>
      </w:r>
      <w:r w:rsidRPr="004D7EB2">
        <w:rPr>
          <w:rFonts w:ascii="Courier New" w:eastAsia="굴림" w:hAnsi="Courier New" w:cs="Courier New"/>
          <w:color w:val="6A8759"/>
          <w:lang w:eastAsia="ko-KR"/>
        </w:rPr>
        <w:t>"productName"</w:t>
      </w:r>
      <w:r w:rsidRPr="004D7EB2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productName)</w:t>
      </w:r>
      <w:r w:rsidRPr="004D7EB2">
        <w:rPr>
          <w:rFonts w:ascii="Courier New" w:eastAsia="굴림" w:hAnsi="Courier New" w:cs="Courier New"/>
          <w:color w:val="CC7832"/>
          <w:lang w:eastAsia="ko-KR"/>
        </w:rPr>
        <w:t>;</w:t>
      </w:r>
      <w:r w:rsidRPr="004D7EB2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   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intent.putExtra(</w:t>
      </w:r>
      <w:r w:rsidRPr="004D7EB2">
        <w:rPr>
          <w:rFonts w:ascii="Courier New" w:eastAsia="굴림" w:hAnsi="Courier New" w:cs="Courier New"/>
          <w:color w:val="6A8759"/>
          <w:lang w:eastAsia="ko-KR"/>
        </w:rPr>
        <w:t>"productCategory"</w:t>
      </w:r>
      <w:r w:rsidRPr="004D7EB2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category)</w:t>
      </w:r>
      <w:r w:rsidRPr="004D7EB2">
        <w:rPr>
          <w:rFonts w:ascii="Courier New" w:eastAsia="굴림" w:hAnsi="Courier New" w:cs="Courier New"/>
          <w:color w:val="CC7832"/>
          <w:lang w:eastAsia="ko-KR"/>
        </w:rPr>
        <w:t>;</w:t>
      </w:r>
      <w:r w:rsidRPr="004D7EB2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   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intent.putExtra(</w:t>
      </w:r>
      <w:r w:rsidRPr="004D7EB2">
        <w:rPr>
          <w:rFonts w:ascii="Courier New" w:eastAsia="굴림" w:hAnsi="Courier New" w:cs="Courier New"/>
          <w:color w:val="6A8759"/>
          <w:lang w:eastAsia="ko-KR"/>
        </w:rPr>
        <w:t>"productImage"</w:t>
      </w:r>
      <w:r w:rsidRPr="004D7EB2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imageUrl)</w:t>
      </w:r>
      <w:r w:rsidRPr="004D7EB2">
        <w:rPr>
          <w:rFonts w:ascii="Courier New" w:eastAsia="굴림" w:hAnsi="Courier New" w:cs="Courier New"/>
          <w:color w:val="CC7832"/>
          <w:lang w:eastAsia="ko-KR"/>
        </w:rPr>
        <w:t>;</w:t>
      </w:r>
      <w:r w:rsidRPr="004D7EB2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   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intent.putExtra(</w:t>
      </w:r>
      <w:r w:rsidRPr="004D7EB2">
        <w:rPr>
          <w:rFonts w:ascii="Courier New" w:eastAsia="굴림" w:hAnsi="Courier New" w:cs="Courier New"/>
          <w:color w:val="6A8759"/>
          <w:lang w:eastAsia="ko-KR"/>
        </w:rPr>
        <w:t>"productPrice"</w:t>
      </w:r>
      <w:r w:rsidRPr="004D7EB2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price)</w:t>
      </w:r>
      <w:r w:rsidRPr="004D7EB2">
        <w:rPr>
          <w:rFonts w:ascii="Courier New" w:eastAsia="굴림" w:hAnsi="Courier New" w:cs="Courier New"/>
          <w:color w:val="CC7832"/>
          <w:lang w:eastAsia="ko-KR"/>
        </w:rPr>
        <w:t>;</w:t>
      </w:r>
      <w:r w:rsidRPr="004D7EB2">
        <w:rPr>
          <w:rFonts w:ascii="Courier New" w:eastAsia="굴림" w:hAnsi="Courier New" w:cs="Courier New"/>
          <w:color w:val="CC7832"/>
          <w:lang w:eastAsia="ko-KR"/>
        </w:rPr>
        <w:br/>
      </w:r>
      <w:r w:rsidRPr="004D7EB2">
        <w:rPr>
          <w:rFonts w:ascii="Courier New" w:eastAsia="굴림" w:hAnsi="Courier New" w:cs="Courier New"/>
          <w:color w:val="CC7832"/>
          <w:lang w:eastAsia="ko-KR"/>
        </w:rPr>
        <w:br/>
      </w:r>
      <w:r w:rsidRPr="004D7EB2">
        <w:rPr>
          <w:rFonts w:ascii="Courier New" w:eastAsia="굴림" w:hAnsi="Courier New" w:cs="Courier New"/>
          <w:color w:val="CC7832"/>
          <w:lang w:eastAsia="ko-KR"/>
        </w:rPr>
        <w:lastRenderedPageBreak/>
        <w:t xml:space="preserve">                        </w:t>
      </w:r>
      <w:r w:rsidRPr="004D7EB2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4D7EB2">
        <w:rPr>
          <w:rFonts w:ascii="맑은 고딕" w:eastAsia="맑은 고딕" w:hAnsi="맑은 고딕" w:cs="Courier New" w:hint="eastAsia"/>
          <w:color w:val="808080"/>
          <w:lang w:eastAsia="ko-KR"/>
        </w:rPr>
        <w:t>새로운 액티비티를 시작합니다</w:t>
      </w:r>
      <w:r w:rsidRPr="004D7EB2">
        <w:rPr>
          <w:rFonts w:ascii="Courier New" w:eastAsia="굴림" w:hAnsi="Courier New" w:cs="Courier New"/>
          <w:color w:val="808080"/>
          <w:lang w:eastAsia="ko-KR"/>
        </w:rPr>
        <w:t>.</w:t>
      </w:r>
      <w:r w:rsidRPr="004D7EB2">
        <w:rPr>
          <w:rFonts w:ascii="Courier New" w:eastAsia="굴림" w:hAnsi="Courier New" w:cs="Courier New"/>
          <w:color w:val="808080"/>
          <w:lang w:eastAsia="ko-KR"/>
        </w:rPr>
        <w:br/>
        <w:t xml:space="preserve">                       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startActivity(intent)</w:t>
      </w:r>
      <w:r w:rsidRPr="004D7EB2">
        <w:rPr>
          <w:rFonts w:ascii="Courier New" w:eastAsia="굴림" w:hAnsi="Courier New" w:cs="Courier New"/>
          <w:color w:val="CC7832"/>
          <w:lang w:eastAsia="ko-KR"/>
        </w:rPr>
        <w:t>;</w:t>
      </w:r>
      <w:r w:rsidRPr="004D7EB2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    break; </w:t>
      </w:r>
      <w:r w:rsidRPr="004D7EB2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4D7EB2">
        <w:rPr>
          <w:rFonts w:ascii="맑은 고딕" w:eastAsia="맑은 고딕" w:hAnsi="맑은 고딕" w:cs="Courier New" w:hint="eastAsia"/>
          <w:color w:val="808080"/>
          <w:lang w:eastAsia="ko-KR"/>
        </w:rPr>
        <w:t>첫 번째 결과만 사용한다고 가정하고 루프를 종료합니다</w:t>
      </w:r>
      <w:r w:rsidRPr="004D7EB2">
        <w:rPr>
          <w:rFonts w:ascii="Courier New" w:eastAsia="굴림" w:hAnsi="Courier New" w:cs="Courier New"/>
          <w:color w:val="808080"/>
          <w:lang w:eastAsia="ko-KR"/>
        </w:rPr>
        <w:t>.</w:t>
      </w:r>
      <w:r w:rsidRPr="004D7EB2">
        <w:rPr>
          <w:rFonts w:ascii="Courier New" w:eastAsia="굴림" w:hAnsi="Courier New" w:cs="Courier New"/>
          <w:color w:val="808080"/>
          <w:lang w:eastAsia="ko-KR"/>
        </w:rPr>
        <w:br/>
        <w:t xml:space="preserve">                   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}</w:t>
      </w:r>
      <w:r w:rsidRPr="004D7EB2">
        <w:rPr>
          <w:rFonts w:ascii="Courier New" w:eastAsia="굴림" w:hAnsi="Courier New" w:cs="Courier New"/>
          <w:color w:val="A9B7C6"/>
          <w:lang w:eastAsia="ko-KR"/>
        </w:rPr>
        <w:br/>
      </w:r>
      <w:r w:rsidRPr="004D7EB2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}</w:t>
      </w:r>
      <w:r w:rsidRPr="004D7EB2">
        <w:rPr>
          <w:rFonts w:ascii="Courier New" w:eastAsia="굴림" w:hAnsi="Courier New" w:cs="Courier New"/>
          <w:color w:val="A9B7C6"/>
          <w:lang w:eastAsia="ko-KR"/>
        </w:rPr>
        <w:br/>
        <w:t xml:space="preserve">            } </w:t>
      </w:r>
      <w:r w:rsidRPr="004D7EB2">
        <w:rPr>
          <w:rFonts w:ascii="Courier New" w:eastAsia="굴림" w:hAnsi="Courier New" w:cs="Courier New"/>
          <w:color w:val="CC7832"/>
          <w:lang w:eastAsia="ko-KR"/>
        </w:rPr>
        <w:t xml:space="preserve">else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{</w:t>
      </w:r>
      <w:r w:rsidRPr="004D7EB2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</w:t>
      </w:r>
      <w:r w:rsidRPr="004D7EB2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4D7EB2">
        <w:rPr>
          <w:rFonts w:ascii="맑은 고딕" w:eastAsia="맑은 고딕" w:hAnsi="맑은 고딕" w:cs="Courier New" w:hint="eastAsia"/>
          <w:color w:val="808080"/>
          <w:lang w:eastAsia="ko-KR"/>
        </w:rPr>
        <w:t>쿼리 실행 중 오류가 발생하면 로그에 출력합니다</w:t>
      </w:r>
      <w:r w:rsidRPr="004D7EB2">
        <w:rPr>
          <w:rFonts w:ascii="Courier New" w:eastAsia="굴림" w:hAnsi="Courier New" w:cs="Courier New"/>
          <w:color w:val="808080"/>
          <w:lang w:eastAsia="ko-KR"/>
        </w:rPr>
        <w:t>.</w:t>
      </w:r>
      <w:r w:rsidRPr="004D7EB2">
        <w:rPr>
          <w:rFonts w:ascii="Courier New" w:eastAsia="굴림" w:hAnsi="Courier New" w:cs="Courier New"/>
          <w:color w:val="808080"/>
          <w:lang w:eastAsia="ko-KR"/>
        </w:rPr>
        <w:br/>
        <w:t xml:space="preserve">               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Log.</w:t>
      </w:r>
      <w:r w:rsidRPr="004D7EB2">
        <w:rPr>
          <w:rFonts w:ascii="Courier New" w:eastAsia="굴림" w:hAnsi="Courier New" w:cs="Courier New"/>
          <w:i/>
          <w:iCs/>
          <w:color w:val="A9B7C6"/>
          <w:lang w:eastAsia="ko-KR"/>
        </w:rPr>
        <w:t>e</w:t>
      </w:r>
      <w:r w:rsidRPr="004D7EB2">
        <w:rPr>
          <w:rFonts w:ascii="Courier New" w:eastAsia="굴림" w:hAnsi="Courier New" w:cs="Courier New"/>
          <w:color w:val="A9B7C6"/>
          <w:lang w:eastAsia="ko-KR"/>
        </w:rPr>
        <w:t>(</w:t>
      </w:r>
      <w:r w:rsidRPr="004D7EB2">
        <w:rPr>
          <w:rFonts w:ascii="Courier New" w:eastAsia="굴림" w:hAnsi="Courier New" w:cs="Courier New"/>
          <w:color w:val="6A8759"/>
          <w:lang w:eastAsia="ko-KR"/>
        </w:rPr>
        <w:t>"DatabaseViewActivity"</w:t>
      </w:r>
      <w:r w:rsidRPr="004D7EB2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4D7EB2">
        <w:rPr>
          <w:rFonts w:ascii="Courier New" w:eastAsia="굴림" w:hAnsi="Courier New" w:cs="Courier New"/>
          <w:color w:val="6A8759"/>
          <w:lang w:eastAsia="ko-KR"/>
        </w:rPr>
        <w:t>"Error getting documents: "</w:t>
      </w:r>
      <w:r w:rsidRPr="004D7EB2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task.getException())</w:t>
      </w:r>
      <w:r w:rsidRPr="004D7EB2">
        <w:rPr>
          <w:rFonts w:ascii="Courier New" w:eastAsia="굴림" w:hAnsi="Courier New" w:cs="Courier New"/>
          <w:color w:val="CC7832"/>
          <w:lang w:eastAsia="ko-KR"/>
        </w:rPr>
        <w:t>;</w:t>
      </w:r>
      <w:r w:rsidRPr="004D7EB2">
        <w:rPr>
          <w:rFonts w:ascii="Courier New" w:eastAsia="굴림" w:hAnsi="Courier New" w:cs="Courier New"/>
          <w:color w:val="CC7832"/>
          <w:lang w:eastAsia="ko-KR"/>
        </w:rPr>
        <w:br/>
        <w:t xml:space="preserve">            </w:t>
      </w:r>
      <w:r w:rsidRPr="004D7EB2">
        <w:rPr>
          <w:rFonts w:ascii="Courier New" w:eastAsia="굴림" w:hAnsi="Courier New" w:cs="Courier New"/>
          <w:color w:val="A9B7C6"/>
          <w:lang w:eastAsia="ko-KR"/>
        </w:rPr>
        <w:t>}</w:t>
      </w:r>
      <w:r w:rsidRPr="004D7EB2">
        <w:rPr>
          <w:rFonts w:ascii="Courier New" w:eastAsia="굴림" w:hAnsi="Courier New" w:cs="Courier New"/>
          <w:color w:val="A9B7C6"/>
          <w:lang w:eastAsia="ko-KR"/>
        </w:rPr>
        <w:br/>
        <w:t xml:space="preserve">        }</w:t>
      </w:r>
      <w:r w:rsidRPr="004D7EB2">
        <w:rPr>
          <w:rFonts w:ascii="Courier New" w:eastAsia="굴림" w:hAnsi="Courier New" w:cs="Courier New"/>
          <w:color w:val="A9B7C6"/>
          <w:lang w:eastAsia="ko-KR"/>
        </w:rPr>
        <w:br/>
        <w:t xml:space="preserve">    })</w:t>
      </w:r>
      <w:r w:rsidRPr="004D7EB2">
        <w:rPr>
          <w:rFonts w:ascii="Courier New" w:eastAsia="굴림" w:hAnsi="Courier New" w:cs="Courier New"/>
          <w:color w:val="CC7832"/>
          <w:lang w:eastAsia="ko-KR"/>
        </w:rPr>
        <w:t>;</w:t>
      </w:r>
      <w:r w:rsidRPr="004D7EB2">
        <w:rPr>
          <w:rFonts w:ascii="Courier New" w:eastAsia="굴림" w:hAnsi="Courier New" w:cs="Courier New"/>
          <w:color w:val="CC7832"/>
          <w:lang w:eastAsia="ko-KR"/>
        </w:rPr>
        <w:br/>
      </w:r>
      <w:r w:rsidRPr="004D7EB2">
        <w:rPr>
          <w:rFonts w:ascii="Courier New" w:eastAsia="굴림" w:hAnsi="Courier New" w:cs="Courier New"/>
          <w:color w:val="A9B7C6"/>
          <w:lang w:eastAsia="ko-KR"/>
        </w:rPr>
        <w:t>}</w:t>
      </w:r>
    </w:p>
    <w:p w14:paraId="0DA31758" w14:textId="77777777" w:rsidR="00306E4C" w:rsidRDefault="00306E4C" w:rsidP="00306E4C">
      <w:pPr>
        <w:rPr>
          <w:lang w:eastAsia="ko-KR"/>
        </w:rPr>
      </w:pPr>
    </w:p>
    <w:p w14:paraId="44C33BAC" w14:textId="77777777" w:rsidR="00306E4C" w:rsidRDefault="00306E4C" w:rsidP="00306E4C">
      <w:pPr>
        <w:pStyle w:val="5"/>
        <w:keepNext w:val="0"/>
        <w:keepLines/>
        <w:spacing w:after="120"/>
        <w:ind w:left="200" w:right="200" w:firstLine="0"/>
        <w:rPr>
          <w:lang w:eastAsia="ko-KR"/>
        </w:rPr>
      </w:pPr>
      <w:r>
        <w:rPr>
          <w:rFonts w:hint="eastAsia"/>
          <w:lang w:eastAsia="ko-KR"/>
        </w:rPr>
        <w:t>카테고리별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10D511E0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카테고리별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</w:p>
    <w:p w14:paraId="591B706D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카테고리에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카테고리에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프로세스는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검색성과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높이며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향상시키는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</w:p>
    <w:p w14:paraId="0CB4EC54" w14:textId="77777777" w:rsidR="00306E4C" w:rsidRDefault="00306E4C" w:rsidP="00306E4C">
      <w:pPr>
        <w:rPr>
          <w:lang w:eastAsia="ko-KR"/>
        </w:rPr>
      </w:pPr>
    </w:p>
    <w:p w14:paraId="13DB071E" w14:textId="77777777" w:rsidR="00306E4C" w:rsidRPr="000E5B41" w:rsidRDefault="00306E4C" w:rsidP="00306E4C">
      <w:pPr>
        <w:rPr>
          <w:b/>
          <w:bCs/>
          <w:lang w:eastAsia="ko-KR"/>
        </w:rPr>
      </w:pPr>
      <w:r w:rsidRPr="000E5B41">
        <w:rPr>
          <w:rFonts w:hint="eastAsia"/>
          <w:b/>
          <w:bCs/>
          <w:sz w:val="24"/>
          <w:szCs w:val="24"/>
          <w:lang w:eastAsia="ko-KR"/>
        </w:rPr>
        <w:t>기능</w:t>
      </w:r>
      <w:r w:rsidRPr="000E5B41">
        <w:rPr>
          <w:rFonts w:hint="eastAsia"/>
          <w:b/>
          <w:bCs/>
          <w:sz w:val="24"/>
          <w:szCs w:val="24"/>
          <w:lang w:eastAsia="ko-KR"/>
        </w:rPr>
        <w:t xml:space="preserve"> </w:t>
      </w:r>
      <w:r w:rsidRPr="000E5B41">
        <w:rPr>
          <w:rFonts w:hint="eastAsia"/>
          <w:b/>
          <w:bCs/>
          <w:sz w:val="24"/>
          <w:szCs w:val="24"/>
          <w:lang w:eastAsia="ko-KR"/>
        </w:rPr>
        <w:t>구현</w:t>
      </w:r>
      <w:r w:rsidRPr="000E5B41">
        <w:rPr>
          <w:rFonts w:hint="eastAsia"/>
          <w:b/>
          <w:bCs/>
          <w:sz w:val="24"/>
          <w:szCs w:val="24"/>
          <w:lang w:eastAsia="ko-KR"/>
        </w:rPr>
        <w:t xml:space="preserve"> </w:t>
      </w:r>
      <w:r w:rsidRPr="000E5B41">
        <w:rPr>
          <w:rFonts w:hint="eastAsia"/>
          <w:b/>
          <w:bCs/>
          <w:sz w:val="24"/>
          <w:szCs w:val="24"/>
          <w:lang w:eastAsia="ko-KR"/>
        </w:rPr>
        <w:t>방법</w:t>
      </w:r>
      <w:r w:rsidRPr="000E5B41">
        <w:rPr>
          <w:rFonts w:hint="eastAsia"/>
          <w:b/>
          <w:bCs/>
          <w:sz w:val="24"/>
          <w:szCs w:val="24"/>
          <w:lang w:eastAsia="ko-KR"/>
        </w:rPr>
        <w:t>:</w:t>
      </w:r>
    </w:p>
    <w:p w14:paraId="54ACD101" w14:textId="77777777" w:rsidR="00306E4C" w:rsidRDefault="00306E4C" w:rsidP="00306E4C">
      <w:pPr>
        <w:pStyle w:val="af1"/>
        <w:numPr>
          <w:ilvl w:val="0"/>
          <w:numId w:val="45"/>
        </w:numPr>
        <w:ind w:leftChars="0"/>
        <w:rPr>
          <w:lang w:eastAsia="ko-KR"/>
        </w:rPr>
      </w:pPr>
      <w:r w:rsidRPr="00154361">
        <w:rPr>
          <w:rFonts w:hint="eastAsia"/>
          <w:sz w:val="22"/>
          <w:szCs w:val="22"/>
          <w:lang w:eastAsia="ko-KR"/>
        </w:rPr>
        <w:t>프래그먼트</w:t>
      </w:r>
      <w:r w:rsidRPr="00154361">
        <w:rPr>
          <w:rFonts w:hint="eastAsia"/>
          <w:sz w:val="22"/>
          <w:szCs w:val="22"/>
          <w:lang w:eastAsia="ko-KR"/>
        </w:rPr>
        <w:t xml:space="preserve"> </w:t>
      </w:r>
      <w:r w:rsidRPr="00154361">
        <w:rPr>
          <w:rFonts w:hint="eastAsia"/>
          <w:sz w:val="22"/>
          <w:szCs w:val="22"/>
          <w:lang w:eastAsia="ko-KR"/>
        </w:rPr>
        <w:t>인스턴스</w:t>
      </w:r>
      <w:r w:rsidRPr="00154361">
        <w:rPr>
          <w:rFonts w:hint="eastAsia"/>
          <w:sz w:val="22"/>
          <w:szCs w:val="22"/>
          <w:lang w:eastAsia="ko-KR"/>
        </w:rPr>
        <w:t xml:space="preserve"> </w:t>
      </w:r>
      <w:r w:rsidRPr="00154361">
        <w:rPr>
          <w:rFonts w:hint="eastAsia"/>
          <w:sz w:val="22"/>
          <w:szCs w:val="22"/>
          <w:lang w:eastAsia="ko-KR"/>
        </w:rPr>
        <w:t>생성</w:t>
      </w:r>
      <w:r w:rsidRPr="00154361">
        <w:rPr>
          <w:rFonts w:hint="eastAsia"/>
          <w:sz w:val="22"/>
          <w:szCs w:val="22"/>
          <w:lang w:eastAsia="ko-KR"/>
        </w:rPr>
        <w:t>:</w:t>
      </w:r>
    </w:p>
    <w:p w14:paraId="04DAFBAB" w14:textId="77777777" w:rsidR="00306E4C" w:rsidRDefault="00306E4C" w:rsidP="00306E4C">
      <w:pPr>
        <w:ind w:leftChars="200" w:left="400"/>
        <w:rPr>
          <w:lang w:eastAsia="ko-KR"/>
        </w:rPr>
      </w:pPr>
      <w:r>
        <w:rPr>
          <w:rFonts w:hint="eastAsia"/>
          <w:lang w:eastAsia="ko-KR"/>
        </w:rPr>
        <w:t xml:space="preserve">newInstance </w:t>
      </w:r>
      <w:r>
        <w:rPr>
          <w:rFonts w:hint="eastAsia"/>
          <w:lang w:eastAsia="ko-KR"/>
        </w:rPr>
        <w:t>메서드를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카테고리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프래그먼트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인스턴스를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카테고리를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카테고리에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프래그먼트를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반환합니다</w:t>
      </w:r>
      <w:r>
        <w:rPr>
          <w:rFonts w:hint="eastAsia"/>
          <w:lang w:eastAsia="ko-KR"/>
        </w:rPr>
        <w:t>.</w:t>
      </w:r>
    </w:p>
    <w:p w14:paraId="5FF57C9A" w14:textId="77777777" w:rsidR="00306E4C" w:rsidRPr="00851BD1" w:rsidRDefault="00306E4C" w:rsidP="00306E4C">
      <w:pPr>
        <w:widowControl/>
        <w:shd w:val="clear" w:color="auto" w:fill="2B2B2B"/>
        <w:spacing w:line="240" w:lineRule="auto"/>
        <w:rPr>
          <w:rFonts w:ascii="Courier New" w:eastAsia="굴림" w:hAnsi="Courier New" w:cs="Courier New"/>
          <w:color w:val="A9B7C6"/>
          <w:lang w:eastAsia="ko-KR"/>
        </w:rPr>
      </w:pPr>
      <w:r w:rsidRPr="00851BD1">
        <w:rPr>
          <w:rFonts w:ascii="Courier New" w:eastAsia="굴림" w:hAnsi="Courier New" w:cs="Courier New"/>
          <w:color w:val="CC7832"/>
          <w:lang w:eastAsia="ko-KR"/>
        </w:rPr>
        <w:t xml:space="preserve">public static </w:t>
      </w:r>
      <w:r w:rsidRPr="00851BD1">
        <w:rPr>
          <w:rFonts w:ascii="Courier New" w:eastAsia="굴림" w:hAnsi="Courier New" w:cs="Courier New"/>
          <w:color w:val="A9B7C6"/>
          <w:lang w:eastAsia="ko-KR"/>
        </w:rPr>
        <w:t xml:space="preserve">MainProductPageList </w:t>
      </w:r>
      <w:r w:rsidRPr="00851BD1">
        <w:rPr>
          <w:rFonts w:ascii="Courier New" w:eastAsia="굴림" w:hAnsi="Courier New" w:cs="Courier New"/>
          <w:color w:val="FFC66D"/>
          <w:lang w:eastAsia="ko-KR"/>
        </w:rPr>
        <w:t>newInstance</w:t>
      </w:r>
      <w:r w:rsidRPr="00851BD1">
        <w:rPr>
          <w:rFonts w:ascii="Courier New" w:eastAsia="굴림" w:hAnsi="Courier New" w:cs="Courier New"/>
          <w:color w:val="A9B7C6"/>
          <w:lang w:eastAsia="ko-KR"/>
        </w:rPr>
        <w:t>(String category) {</w:t>
      </w:r>
      <w:r w:rsidRPr="00851BD1">
        <w:rPr>
          <w:rFonts w:ascii="Courier New" w:eastAsia="굴림" w:hAnsi="Courier New" w:cs="Courier New"/>
          <w:color w:val="A9B7C6"/>
          <w:lang w:eastAsia="ko-KR"/>
        </w:rPr>
        <w:br/>
        <w:t xml:space="preserve">    MainProductPageList fragment = </w:t>
      </w:r>
      <w:r w:rsidRPr="00851BD1">
        <w:rPr>
          <w:rFonts w:ascii="Courier New" w:eastAsia="굴림" w:hAnsi="Courier New" w:cs="Courier New"/>
          <w:color w:val="CC7832"/>
          <w:lang w:eastAsia="ko-KR"/>
        </w:rPr>
        <w:t xml:space="preserve">new </w:t>
      </w:r>
      <w:r w:rsidRPr="00851BD1">
        <w:rPr>
          <w:rFonts w:ascii="Courier New" w:eastAsia="굴림" w:hAnsi="Courier New" w:cs="Courier New"/>
          <w:color w:val="A9B7C6"/>
          <w:lang w:eastAsia="ko-KR"/>
        </w:rPr>
        <w:t>MainProductPageList()</w:t>
      </w:r>
      <w:r w:rsidRPr="00851BD1">
        <w:rPr>
          <w:rFonts w:ascii="Courier New" w:eastAsia="굴림" w:hAnsi="Courier New" w:cs="Courier New"/>
          <w:color w:val="CC7832"/>
          <w:lang w:eastAsia="ko-KR"/>
        </w:rPr>
        <w:t>;</w:t>
      </w:r>
      <w:r w:rsidRPr="00851BD1">
        <w:rPr>
          <w:rFonts w:ascii="Courier New" w:eastAsia="굴림" w:hAnsi="Courier New" w:cs="Courier New"/>
          <w:color w:val="CC7832"/>
          <w:lang w:eastAsia="ko-KR"/>
        </w:rPr>
        <w:br/>
        <w:t xml:space="preserve">    </w:t>
      </w:r>
      <w:r w:rsidRPr="00851BD1">
        <w:rPr>
          <w:rFonts w:ascii="Courier New" w:eastAsia="굴림" w:hAnsi="Courier New" w:cs="Courier New"/>
          <w:color w:val="A9B7C6"/>
          <w:lang w:eastAsia="ko-KR"/>
        </w:rPr>
        <w:t xml:space="preserve">Bundle bundle = </w:t>
      </w:r>
      <w:r w:rsidRPr="00851BD1">
        <w:rPr>
          <w:rFonts w:ascii="Courier New" w:eastAsia="굴림" w:hAnsi="Courier New" w:cs="Courier New"/>
          <w:color w:val="CC7832"/>
          <w:lang w:eastAsia="ko-KR"/>
        </w:rPr>
        <w:t xml:space="preserve">new </w:t>
      </w:r>
      <w:r w:rsidRPr="00851BD1">
        <w:rPr>
          <w:rFonts w:ascii="Courier New" w:eastAsia="굴림" w:hAnsi="Courier New" w:cs="Courier New"/>
          <w:color w:val="A9B7C6"/>
          <w:lang w:eastAsia="ko-KR"/>
        </w:rPr>
        <w:t>Bundle()</w:t>
      </w:r>
      <w:r w:rsidRPr="00851BD1">
        <w:rPr>
          <w:rFonts w:ascii="Courier New" w:eastAsia="굴림" w:hAnsi="Courier New" w:cs="Courier New"/>
          <w:color w:val="CC7832"/>
          <w:lang w:eastAsia="ko-KR"/>
        </w:rPr>
        <w:t>;</w:t>
      </w:r>
      <w:r w:rsidRPr="00851BD1">
        <w:rPr>
          <w:rFonts w:ascii="Courier New" w:eastAsia="굴림" w:hAnsi="Courier New" w:cs="Courier New"/>
          <w:color w:val="CC7832"/>
          <w:lang w:eastAsia="ko-KR"/>
        </w:rPr>
        <w:br/>
        <w:t xml:space="preserve">    </w:t>
      </w:r>
      <w:r w:rsidRPr="00851BD1">
        <w:rPr>
          <w:rFonts w:ascii="Courier New" w:eastAsia="굴림" w:hAnsi="Courier New" w:cs="Courier New"/>
          <w:color w:val="A9B7C6"/>
          <w:lang w:eastAsia="ko-KR"/>
        </w:rPr>
        <w:t>bundle.putString(</w:t>
      </w:r>
      <w:r w:rsidRPr="00851BD1">
        <w:rPr>
          <w:rFonts w:ascii="Courier New" w:eastAsia="굴림" w:hAnsi="Courier New" w:cs="Courier New"/>
          <w:i/>
          <w:iCs/>
          <w:color w:val="9876AA"/>
          <w:lang w:eastAsia="ko-KR"/>
        </w:rPr>
        <w:t>ARG_CATEGORY</w:t>
      </w:r>
      <w:r w:rsidRPr="00851BD1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851BD1">
        <w:rPr>
          <w:rFonts w:ascii="Courier New" w:eastAsia="굴림" w:hAnsi="Courier New" w:cs="Courier New"/>
          <w:color w:val="A9B7C6"/>
          <w:lang w:eastAsia="ko-KR"/>
        </w:rPr>
        <w:t>category)</w:t>
      </w:r>
      <w:r w:rsidRPr="00851BD1">
        <w:rPr>
          <w:rFonts w:ascii="Courier New" w:eastAsia="굴림" w:hAnsi="Courier New" w:cs="Courier New"/>
          <w:color w:val="CC7832"/>
          <w:lang w:eastAsia="ko-KR"/>
        </w:rPr>
        <w:t>;</w:t>
      </w:r>
      <w:r w:rsidRPr="00851BD1">
        <w:rPr>
          <w:rFonts w:ascii="Courier New" w:eastAsia="굴림" w:hAnsi="Courier New" w:cs="Courier New"/>
          <w:color w:val="CC7832"/>
          <w:lang w:eastAsia="ko-KR"/>
        </w:rPr>
        <w:br/>
        <w:t xml:space="preserve">    </w:t>
      </w:r>
      <w:r w:rsidRPr="00851BD1">
        <w:rPr>
          <w:rFonts w:ascii="Courier New" w:eastAsia="굴림" w:hAnsi="Courier New" w:cs="Courier New"/>
          <w:color w:val="A9B7C6"/>
          <w:lang w:eastAsia="ko-KR"/>
        </w:rPr>
        <w:t>fragment.setArguments(bundle)</w:t>
      </w:r>
      <w:r w:rsidRPr="00851BD1">
        <w:rPr>
          <w:rFonts w:ascii="Courier New" w:eastAsia="굴림" w:hAnsi="Courier New" w:cs="Courier New"/>
          <w:color w:val="CC7832"/>
          <w:lang w:eastAsia="ko-KR"/>
        </w:rPr>
        <w:t>;</w:t>
      </w:r>
      <w:r w:rsidRPr="00851BD1">
        <w:rPr>
          <w:rFonts w:ascii="Courier New" w:eastAsia="굴림" w:hAnsi="Courier New" w:cs="Courier New"/>
          <w:color w:val="CC7832"/>
          <w:lang w:eastAsia="ko-KR"/>
        </w:rPr>
        <w:br/>
        <w:t xml:space="preserve">    return </w:t>
      </w:r>
      <w:r w:rsidRPr="00851BD1">
        <w:rPr>
          <w:rFonts w:ascii="Courier New" w:eastAsia="굴림" w:hAnsi="Courier New" w:cs="Courier New"/>
          <w:color w:val="A9B7C6"/>
          <w:lang w:eastAsia="ko-KR"/>
        </w:rPr>
        <w:t>fragment</w:t>
      </w:r>
      <w:r w:rsidRPr="00851BD1">
        <w:rPr>
          <w:rFonts w:ascii="Courier New" w:eastAsia="굴림" w:hAnsi="Courier New" w:cs="Courier New"/>
          <w:color w:val="CC7832"/>
          <w:lang w:eastAsia="ko-KR"/>
        </w:rPr>
        <w:t>;</w:t>
      </w:r>
      <w:r w:rsidRPr="00851BD1">
        <w:rPr>
          <w:rFonts w:ascii="Courier New" w:eastAsia="굴림" w:hAnsi="Courier New" w:cs="Courier New"/>
          <w:color w:val="CC7832"/>
          <w:lang w:eastAsia="ko-KR"/>
        </w:rPr>
        <w:br/>
      </w:r>
      <w:r w:rsidRPr="00851BD1">
        <w:rPr>
          <w:rFonts w:ascii="Courier New" w:eastAsia="굴림" w:hAnsi="Courier New" w:cs="Courier New"/>
          <w:color w:val="A9B7C6"/>
          <w:lang w:eastAsia="ko-KR"/>
        </w:rPr>
        <w:t>}</w:t>
      </w:r>
    </w:p>
    <w:p w14:paraId="67BA0399" w14:textId="77777777" w:rsidR="00306E4C" w:rsidRPr="00851BD1" w:rsidRDefault="00306E4C" w:rsidP="00306E4C">
      <w:pPr>
        <w:ind w:firstLineChars="100" w:firstLine="200"/>
        <w:rPr>
          <w:lang w:eastAsia="ko-KR"/>
        </w:rPr>
      </w:pPr>
    </w:p>
    <w:p w14:paraId="6628F4BF" w14:textId="77777777" w:rsidR="00306E4C" w:rsidRDefault="00306E4C" w:rsidP="00306E4C">
      <w:pPr>
        <w:pStyle w:val="af1"/>
        <w:numPr>
          <w:ilvl w:val="0"/>
          <w:numId w:val="45"/>
        </w:numPr>
        <w:ind w:leftChars="0"/>
        <w:rPr>
          <w:lang w:eastAsia="ko-KR"/>
        </w:rPr>
      </w:pPr>
      <w:r w:rsidRPr="00154361">
        <w:rPr>
          <w:rFonts w:hint="eastAsia"/>
          <w:sz w:val="22"/>
          <w:szCs w:val="22"/>
          <w:lang w:eastAsia="ko-KR"/>
        </w:rPr>
        <w:t>카테고리</w:t>
      </w:r>
      <w:r w:rsidRPr="00154361">
        <w:rPr>
          <w:rFonts w:hint="eastAsia"/>
          <w:sz w:val="22"/>
          <w:szCs w:val="22"/>
          <w:lang w:eastAsia="ko-KR"/>
        </w:rPr>
        <w:t xml:space="preserve"> </w:t>
      </w:r>
      <w:r w:rsidRPr="00154361">
        <w:rPr>
          <w:rFonts w:hint="eastAsia"/>
          <w:sz w:val="22"/>
          <w:szCs w:val="22"/>
          <w:lang w:eastAsia="ko-KR"/>
        </w:rPr>
        <w:t>설정</w:t>
      </w:r>
      <w:r w:rsidRPr="00154361">
        <w:rPr>
          <w:rFonts w:hint="eastAsia"/>
          <w:sz w:val="22"/>
          <w:szCs w:val="22"/>
          <w:lang w:eastAsia="ko-KR"/>
        </w:rPr>
        <w:t>:</w:t>
      </w:r>
    </w:p>
    <w:p w14:paraId="4C42405E" w14:textId="77777777" w:rsidR="00306E4C" w:rsidRDefault="00306E4C" w:rsidP="00306E4C">
      <w:pPr>
        <w:ind w:leftChars="200" w:left="400"/>
        <w:rPr>
          <w:lang w:eastAsia="ko-KR"/>
        </w:rPr>
      </w:pP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프래그먼트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인스턴스는</w:t>
      </w:r>
      <w:r>
        <w:rPr>
          <w:rFonts w:hint="eastAsia"/>
          <w:lang w:eastAsia="ko-KR"/>
        </w:rPr>
        <w:t xml:space="preserve"> onCreateView </w:t>
      </w:r>
      <w:r>
        <w:rPr>
          <w:rFonts w:hint="eastAsia"/>
          <w:lang w:eastAsia="ko-KR"/>
        </w:rPr>
        <w:t>메서드에서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카테고리를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카테고리는</w:t>
      </w:r>
      <w:r>
        <w:rPr>
          <w:rFonts w:hint="eastAsia"/>
          <w:lang w:eastAsia="ko-KR"/>
        </w:rPr>
        <w:t xml:space="preserve"> Firestore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카테고리의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사용됩니다</w:t>
      </w:r>
      <w:r>
        <w:rPr>
          <w:rFonts w:hint="eastAsia"/>
          <w:lang w:eastAsia="ko-KR"/>
        </w:rPr>
        <w:t>.</w:t>
      </w:r>
    </w:p>
    <w:p w14:paraId="24AC2F17" w14:textId="77777777" w:rsidR="00306E4C" w:rsidRPr="00851BD1" w:rsidRDefault="00306E4C" w:rsidP="00306E4C">
      <w:pPr>
        <w:widowControl/>
        <w:shd w:val="clear" w:color="auto" w:fill="2B2B2B"/>
        <w:spacing w:line="240" w:lineRule="auto"/>
        <w:rPr>
          <w:rFonts w:ascii="Courier New" w:eastAsia="굴림" w:hAnsi="Courier New" w:cs="Courier New"/>
          <w:color w:val="A9B7C6"/>
          <w:lang w:eastAsia="ko-KR"/>
        </w:rPr>
      </w:pPr>
      <w:r w:rsidRPr="00851BD1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851BD1">
        <w:rPr>
          <w:rFonts w:ascii="맑은 고딕" w:eastAsia="맑은 고딕" w:hAnsi="맑은 고딕" w:cs="Courier New" w:hint="eastAsia"/>
          <w:color w:val="808080"/>
          <w:lang w:eastAsia="ko-KR"/>
        </w:rPr>
        <w:t>인수로 받은 카테고리 설정</w:t>
      </w:r>
      <w:r w:rsidRPr="00851BD1">
        <w:rPr>
          <w:rFonts w:ascii="맑은 고딕" w:eastAsia="맑은 고딕" w:hAnsi="맑은 고딕" w:cs="Courier New" w:hint="eastAsia"/>
          <w:color w:val="808080"/>
          <w:lang w:eastAsia="ko-KR"/>
        </w:rPr>
        <w:br/>
      </w:r>
      <w:r w:rsidRPr="00851BD1">
        <w:rPr>
          <w:rFonts w:ascii="Courier New" w:eastAsia="굴림" w:hAnsi="Courier New" w:cs="Courier New"/>
          <w:color w:val="CC7832"/>
          <w:lang w:eastAsia="ko-KR"/>
        </w:rPr>
        <w:t xml:space="preserve">if </w:t>
      </w:r>
      <w:r w:rsidRPr="00851BD1">
        <w:rPr>
          <w:rFonts w:ascii="Courier New" w:eastAsia="굴림" w:hAnsi="Courier New" w:cs="Courier New"/>
          <w:color w:val="A9B7C6"/>
          <w:lang w:eastAsia="ko-KR"/>
        </w:rPr>
        <w:t xml:space="preserve">(getArguments() != </w:t>
      </w:r>
      <w:r w:rsidRPr="00851BD1">
        <w:rPr>
          <w:rFonts w:ascii="Courier New" w:eastAsia="굴림" w:hAnsi="Courier New" w:cs="Courier New"/>
          <w:color w:val="CC7832"/>
          <w:lang w:eastAsia="ko-KR"/>
        </w:rPr>
        <w:t>null</w:t>
      </w:r>
      <w:r w:rsidRPr="00851BD1">
        <w:rPr>
          <w:rFonts w:ascii="Courier New" w:eastAsia="굴림" w:hAnsi="Courier New" w:cs="Courier New"/>
          <w:color w:val="A9B7C6"/>
          <w:lang w:eastAsia="ko-KR"/>
        </w:rPr>
        <w:t>) {</w:t>
      </w:r>
      <w:r w:rsidRPr="00851BD1">
        <w:rPr>
          <w:rFonts w:ascii="Courier New" w:eastAsia="굴림" w:hAnsi="Courier New" w:cs="Courier New"/>
          <w:color w:val="A9B7C6"/>
          <w:lang w:eastAsia="ko-KR"/>
        </w:rPr>
        <w:br/>
        <w:t xml:space="preserve">    </w:t>
      </w:r>
      <w:r w:rsidRPr="00851BD1">
        <w:rPr>
          <w:rFonts w:ascii="Courier New" w:eastAsia="굴림" w:hAnsi="Courier New" w:cs="Courier New"/>
          <w:color w:val="9876AA"/>
          <w:lang w:eastAsia="ko-KR"/>
        </w:rPr>
        <w:t xml:space="preserve">category </w:t>
      </w:r>
      <w:r w:rsidRPr="00851BD1">
        <w:rPr>
          <w:rFonts w:ascii="Courier New" w:eastAsia="굴림" w:hAnsi="Courier New" w:cs="Courier New"/>
          <w:color w:val="A9B7C6"/>
          <w:lang w:eastAsia="ko-KR"/>
        </w:rPr>
        <w:t>= getArguments().getString(</w:t>
      </w:r>
      <w:r w:rsidRPr="00851BD1">
        <w:rPr>
          <w:rFonts w:ascii="Courier New" w:eastAsia="굴림" w:hAnsi="Courier New" w:cs="Courier New"/>
          <w:i/>
          <w:iCs/>
          <w:color w:val="9876AA"/>
          <w:lang w:eastAsia="ko-KR"/>
        </w:rPr>
        <w:t>ARG_CATEGORY</w:t>
      </w:r>
      <w:r w:rsidRPr="00851BD1">
        <w:rPr>
          <w:rFonts w:ascii="Courier New" w:eastAsia="굴림" w:hAnsi="Courier New" w:cs="Courier New"/>
          <w:color w:val="A9B7C6"/>
          <w:lang w:eastAsia="ko-KR"/>
        </w:rPr>
        <w:t>)</w:t>
      </w:r>
      <w:r w:rsidRPr="00851BD1">
        <w:rPr>
          <w:rFonts w:ascii="Courier New" w:eastAsia="굴림" w:hAnsi="Courier New" w:cs="Courier New"/>
          <w:color w:val="CC7832"/>
          <w:lang w:eastAsia="ko-KR"/>
        </w:rPr>
        <w:t>;</w:t>
      </w:r>
      <w:r w:rsidRPr="00851BD1">
        <w:rPr>
          <w:rFonts w:ascii="Courier New" w:eastAsia="굴림" w:hAnsi="Courier New" w:cs="Courier New"/>
          <w:color w:val="CC7832"/>
          <w:lang w:eastAsia="ko-KR"/>
        </w:rPr>
        <w:br/>
        <w:t xml:space="preserve">    </w:t>
      </w:r>
      <w:r w:rsidRPr="00851BD1">
        <w:rPr>
          <w:rFonts w:ascii="Courier New" w:eastAsia="굴림" w:hAnsi="Courier New" w:cs="Courier New"/>
          <w:color w:val="A9B7C6"/>
          <w:lang w:eastAsia="ko-KR"/>
        </w:rPr>
        <w:t>Log.</w:t>
      </w:r>
      <w:r w:rsidRPr="00851BD1">
        <w:rPr>
          <w:rFonts w:ascii="Courier New" w:eastAsia="굴림" w:hAnsi="Courier New" w:cs="Courier New"/>
          <w:i/>
          <w:iCs/>
          <w:color w:val="A9B7C6"/>
          <w:lang w:eastAsia="ko-KR"/>
        </w:rPr>
        <w:t>d</w:t>
      </w:r>
      <w:r w:rsidRPr="00851BD1">
        <w:rPr>
          <w:rFonts w:ascii="Courier New" w:eastAsia="굴림" w:hAnsi="Courier New" w:cs="Courier New"/>
          <w:color w:val="A9B7C6"/>
          <w:lang w:eastAsia="ko-KR"/>
        </w:rPr>
        <w:t>(</w:t>
      </w:r>
      <w:r w:rsidRPr="00851BD1">
        <w:rPr>
          <w:rFonts w:ascii="Courier New" w:eastAsia="굴림" w:hAnsi="Courier New" w:cs="Courier New"/>
          <w:color w:val="6A8759"/>
          <w:lang w:eastAsia="ko-KR"/>
        </w:rPr>
        <w:t>"CATEGORY"</w:t>
      </w:r>
      <w:r w:rsidRPr="00851BD1">
        <w:rPr>
          <w:rFonts w:ascii="Courier New" w:eastAsia="굴림" w:hAnsi="Courier New" w:cs="Courier New"/>
          <w:color w:val="CC7832"/>
          <w:lang w:eastAsia="ko-KR"/>
        </w:rPr>
        <w:t>,</w:t>
      </w:r>
      <w:r w:rsidRPr="00851BD1">
        <w:rPr>
          <w:rFonts w:ascii="Courier New" w:eastAsia="굴림" w:hAnsi="Courier New" w:cs="Courier New"/>
          <w:color w:val="9876AA"/>
          <w:lang w:eastAsia="ko-KR"/>
        </w:rPr>
        <w:t>category</w:t>
      </w:r>
      <w:r w:rsidRPr="00851BD1">
        <w:rPr>
          <w:rFonts w:ascii="Courier New" w:eastAsia="굴림" w:hAnsi="Courier New" w:cs="Courier New"/>
          <w:color w:val="A9B7C6"/>
          <w:lang w:eastAsia="ko-KR"/>
        </w:rPr>
        <w:t>)</w:t>
      </w:r>
      <w:r w:rsidRPr="00851BD1">
        <w:rPr>
          <w:rFonts w:ascii="Courier New" w:eastAsia="굴림" w:hAnsi="Courier New" w:cs="Courier New"/>
          <w:color w:val="CC7832"/>
          <w:lang w:eastAsia="ko-KR"/>
        </w:rPr>
        <w:t>;</w:t>
      </w:r>
      <w:r w:rsidRPr="00851BD1">
        <w:rPr>
          <w:rFonts w:ascii="Courier New" w:eastAsia="굴림" w:hAnsi="Courier New" w:cs="Courier New"/>
          <w:color w:val="CC7832"/>
          <w:lang w:eastAsia="ko-KR"/>
        </w:rPr>
        <w:br/>
      </w:r>
      <w:r w:rsidRPr="00851BD1">
        <w:rPr>
          <w:rFonts w:ascii="Courier New" w:eastAsia="굴림" w:hAnsi="Courier New" w:cs="Courier New"/>
          <w:color w:val="A9B7C6"/>
          <w:lang w:eastAsia="ko-KR"/>
        </w:rPr>
        <w:t>}</w:t>
      </w:r>
    </w:p>
    <w:p w14:paraId="7C975021" w14:textId="77777777" w:rsidR="00306E4C" w:rsidRDefault="00306E4C" w:rsidP="00306E4C">
      <w:pPr>
        <w:ind w:firstLineChars="100" w:firstLine="200"/>
        <w:rPr>
          <w:lang w:eastAsia="ko-KR"/>
        </w:rPr>
      </w:pPr>
    </w:p>
    <w:p w14:paraId="53EA0CD4" w14:textId="77777777" w:rsidR="00306E4C" w:rsidRDefault="00306E4C" w:rsidP="00306E4C">
      <w:pPr>
        <w:pStyle w:val="af1"/>
        <w:numPr>
          <w:ilvl w:val="0"/>
          <w:numId w:val="45"/>
        </w:numPr>
        <w:ind w:leftChars="0"/>
        <w:rPr>
          <w:lang w:eastAsia="ko-KR"/>
        </w:rPr>
      </w:pPr>
      <w:r w:rsidRPr="00154361">
        <w:rPr>
          <w:rFonts w:hint="eastAsia"/>
          <w:sz w:val="22"/>
          <w:szCs w:val="22"/>
          <w:lang w:eastAsia="ko-KR"/>
        </w:rPr>
        <w:t>데이터</w:t>
      </w:r>
      <w:r w:rsidRPr="00154361">
        <w:rPr>
          <w:rFonts w:hint="eastAsia"/>
          <w:sz w:val="22"/>
          <w:szCs w:val="22"/>
          <w:lang w:eastAsia="ko-KR"/>
        </w:rPr>
        <w:t xml:space="preserve"> </w:t>
      </w:r>
      <w:r w:rsidRPr="00154361">
        <w:rPr>
          <w:rFonts w:hint="eastAsia"/>
          <w:sz w:val="22"/>
          <w:szCs w:val="22"/>
          <w:lang w:eastAsia="ko-KR"/>
        </w:rPr>
        <w:t>로드</w:t>
      </w:r>
      <w:r w:rsidRPr="00154361">
        <w:rPr>
          <w:rFonts w:hint="eastAsia"/>
          <w:sz w:val="22"/>
          <w:szCs w:val="22"/>
          <w:lang w:eastAsia="ko-KR"/>
        </w:rPr>
        <w:t xml:space="preserve"> </w:t>
      </w:r>
      <w:r w:rsidRPr="00154361">
        <w:rPr>
          <w:rFonts w:hint="eastAsia"/>
          <w:sz w:val="22"/>
          <w:szCs w:val="22"/>
          <w:lang w:eastAsia="ko-KR"/>
        </w:rPr>
        <w:t>및</w:t>
      </w:r>
      <w:r w:rsidRPr="00154361">
        <w:rPr>
          <w:rFonts w:hint="eastAsia"/>
          <w:sz w:val="22"/>
          <w:szCs w:val="22"/>
          <w:lang w:eastAsia="ko-KR"/>
        </w:rPr>
        <w:t xml:space="preserve"> </w:t>
      </w:r>
      <w:r w:rsidRPr="00154361">
        <w:rPr>
          <w:rFonts w:hint="eastAsia"/>
          <w:sz w:val="22"/>
          <w:szCs w:val="22"/>
          <w:lang w:eastAsia="ko-KR"/>
        </w:rPr>
        <w:t>표시</w:t>
      </w:r>
      <w:r w:rsidRPr="00154361">
        <w:rPr>
          <w:rFonts w:hint="eastAsia"/>
          <w:sz w:val="22"/>
          <w:szCs w:val="22"/>
          <w:lang w:eastAsia="ko-KR"/>
        </w:rPr>
        <w:t>:</w:t>
      </w:r>
    </w:p>
    <w:p w14:paraId="54FB112F" w14:textId="77777777" w:rsidR="00306E4C" w:rsidRDefault="00306E4C" w:rsidP="00306E4C">
      <w:pPr>
        <w:ind w:leftChars="200" w:left="400"/>
        <w:rPr>
          <w:lang w:eastAsia="ko-KR"/>
        </w:rPr>
      </w:pPr>
      <w:r>
        <w:rPr>
          <w:rFonts w:hint="eastAsia"/>
          <w:lang w:eastAsia="ko-KR"/>
        </w:rPr>
        <w:t xml:space="preserve">loadItemsFromFireStore </w:t>
      </w:r>
      <w:r>
        <w:rPr>
          <w:rFonts w:hint="eastAsia"/>
          <w:lang w:eastAsia="ko-KR"/>
        </w:rPr>
        <w:t>메서드는</w:t>
      </w:r>
      <w:r>
        <w:rPr>
          <w:rFonts w:hint="eastAsia"/>
          <w:lang w:eastAsia="ko-KR"/>
        </w:rPr>
        <w:t xml:space="preserve"> Firestore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카테고리의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비동기적으로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로드된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데이터는</w:t>
      </w:r>
      <w:r>
        <w:rPr>
          <w:rFonts w:hint="eastAsia"/>
          <w:lang w:eastAsia="ko-KR"/>
        </w:rPr>
        <w:t xml:space="preserve"> ListView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표시됩니다</w:t>
      </w:r>
      <w:r>
        <w:rPr>
          <w:rFonts w:hint="eastAsia"/>
          <w:lang w:eastAsia="ko-KR"/>
        </w:rPr>
        <w:t>.</w:t>
      </w:r>
    </w:p>
    <w:p w14:paraId="3ECF0EB1" w14:textId="77777777" w:rsidR="00306E4C" w:rsidRPr="00851BD1" w:rsidRDefault="00306E4C" w:rsidP="00306E4C">
      <w:pPr>
        <w:widowControl/>
        <w:shd w:val="clear" w:color="auto" w:fill="2B2B2B"/>
        <w:spacing w:line="240" w:lineRule="auto"/>
        <w:rPr>
          <w:rFonts w:ascii="Courier New" w:eastAsia="굴림" w:hAnsi="Courier New" w:cs="Courier New"/>
          <w:color w:val="A9B7C6"/>
          <w:lang w:eastAsia="ko-KR"/>
        </w:rPr>
      </w:pPr>
      <w:r w:rsidRPr="00851BD1">
        <w:rPr>
          <w:rFonts w:ascii="Courier New" w:eastAsia="굴림" w:hAnsi="Courier New" w:cs="Courier New"/>
          <w:color w:val="808080"/>
          <w:lang w:eastAsia="ko-KR"/>
        </w:rPr>
        <w:t xml:space="preserve">// ListView </w:t>
      </w:r>
      <w:r w:rsidRPr="00851BD1">
        <w:rPr>
          <w:rFonts w:ascii="맑은 고딕" w:eastAsia="맑은 고딕" w:hAnsi="맑은 고딕" w:cs="Courier New" w:hint="eastAsia"/>
          <w:color w:val="808080"/>
          <w:lang w:eastAsia="ko-KR"/>
        </w:rPr>
        <w:t>객체 가져오기</w:t>
      </w:r>
      <w:r w:rsidRPr="00851BD1">
        <w:rPr>
          <w:rFonts w:ascii="맑은 고딕" w:eastAsia="맑은 고딕" w:hAnsi="맑은 고딕" w:cs="Courier New" w:hint="eastAsia"/>
          <w:color w:val="808080"/>
          <w:lang w:eastAsia="ko-KR"/>
        </w:rPr>
        <w:br/>
      </w:r>
      <w:r w:rsidRPr="00851BD1">
        <w:rPr>
          <w:rFonts w:ascii="Courier New" w:eastAsia="굴림" w:hAnsi="Courier New" w:cs="Courier New"/>
          <w:color w:val="A9B7C6"/>
          <w:lang w:eastAsia="ko-KR"/>
        </w:rPr>
        <w:t>ListView listView = rootView.findViewById(R.id.</w:t>
      </w:r>
      <w:r w:rsidRPr="00851BD1">
        <w:rPr>
          <w:rFonts w:ascii="Courier New" w:eastAsia="굴림" w:hAnsi="Courier New" w:cs="Courier New"/>
          <w:i/>
          <w:iCs/>
          <w:color w:val="9876AA"/>
          <w:lang w:eastAsia="ko-KR"/>
        </w:rPr>
        <w:t>listView</w:t>
      </w:r>
      <w:r w:rsidRPr="00851BD1">
        <w:rPr>
          <w:rFonts w:ascii="Courier New" w:eastAsia="굴림" w:hAnsi="Courier New" w:cs="Courier New"/>
          <w:color w:val="A9B7C6"/>
          <w:lang w:eastAsia="ko-KR"/>
        </w:rPr>
        <w:t>)</w:t>
      </w:r>
      <w:r w:rsidRPr="00851BD1">
        <w:rPr>
          <w:rFonts w:ascii="Courier New" w:eastAsia="굴림" w:hAnsi="Courier New" w:cs="Courier New"/>
          <w:color w:val="CC7832"/>
          <w:lang w:eastAsia="ko-KR"/>
        </w:rPr>
        <w:t>;</w:t>
      </w:r>
      <w:r w:rsidRPr="00851BD1">
        <w:rPr>
          <w:rFonts w:ascii="Courier New" w:eastAsia="굴림" w:hAnsi="Courier New" w:cs="Courier New"/>
          <w:color w:val="CC7832"/>
          <w:lang w:eastAsia="ko-KR"/>
        </w:rPr>
        <w:br/>
      </w:r>
      <w:r w:rsidRPr="00851BD1">
        <w:rPr>
          <w:rFonts w:ascii="Courier New" w:eastAsia="굴림" w:hAnsi="Courier New" w:cs="Courier New"/>
          <w:color w:val="CC7832"/>
          <w:lang w:eastAsia="ko-KR"/>
        </w:rPr>
        <w:lastRenderedPageBreak/>
        <w:br/>
      </w:r>
      <w:r w:rsidRPr="00851BD1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851BD1">
        <w:rPr>
          <w:rFonts w:ascii="맑은 고딕" w:eastAsia="맑은 고딕" w:hAnsi="맑은 고딕" w:cs="Courier New" w:hint="eastAsia"/>
          <w:color w:val="808080"/>
          <w:lang w:eastAsia="ko-KR"/>
        </w:rPr>
        <w:t>어댑터 생성 및 설정</w:t>
      </w:r>
      <w:r w:rsidRPr="00851BD1">
        <w:rPr>
          <w:rFonts w:ascii="맑은 고딕" w:eastAsia="맑은 고딕" w:hAnsi="맑은 고딕" w:cs="Courier New" w:hint="eastAsia"/>
          <w:color w:val="808080"/>
          <w:lang w:eastAsia="ko-KR"/>
        </w:rPr>
        <w:br/>
      </w:r>
      <w:r w:rsidRPr="00851BD1">
        <w:rPr>
          <w:rFonts w:ascii="Courier New" w:eastAsia="굴림" w:hAnsi="Courier New" w:cs="Courier New"/>
          <w:color w:val="9876AA"/>
          <w:lang w:eastAsia="ko-KR"/>
        </w:rPr>
        <w:t xml:space="preserve">adapter </w:t>
      </w:r>
      <w:r w:rsidRPr="00851BD1">
        <w:rPr>
          <w:rFonts w:ascii="Courier New" w:eastAsia="굴림" w:hAnsi="Courier New" w:cs="Courier New"/>
          <w:color w:val="A9B7C6"/>
          <w:lang w:eastAsia="ko-KR"/>
        </w:rPr>
        <w:t xml:space="preserve">= </w:t>
      </w:r>
      <w:r w:rsidRPr="00851BD1">
        <w:rPr>
          <w:rFonts w:ascii="Courier New" w:eastAsia="굴림" w:hAnsi="Courier New" w:cs="Courier New"/>
          <w:color w:val="CC7832"/>
          <w:lang w:eastAsia="ko-KR"/>
        </w:rPr>
        <w:t xml:space="preserve">new </w:t>
      </w:r>
      <w:r w:rsidRPr="00851BD1">
        <w:rPr>
          <w:rFonts w:ascii="Courier New" w:eastAsia="굴림" w:hAnsi="Courier New" w:cs="Courier New"/>
          <w:color w:val="A9B7C6"/>
          <w:lang w:eastAsia="ko-KR"/>
        </w:rPr>
        <w:t>MainProductCustomAdapter(getActivity()</w:t>
      </w:r>
      <w:r w:rsidRPr="00851BD1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851BD1">
        <w:rPr>
          <w:rFonts w:ascii="Courier New" w:eastAsia="굴림" w:hAnsi="Courier New" w:cs="Courier New"/>
          <w:color w:val="9876AA"/>
          <w:lang w:eastAsia="ko-KR"/>
        </w:rPr>
        <w:t>products</w:t>
      </w:r>
      <w:r w:rsidRPr="00851BD1">
        <w:rPr>
          <w:rFonts w:ascii="Courier New" w:eastAsia="굴림" w:hAnsi="Courier New" w:cs="Courier New"/>
          <w:color w:val="A9B7C6"/>
          <w:lang w:eastAsia="ko-KR"/>
        </w:rPr>
        <w:t>)</w:t>
      </w:r>
      <w:r w:rsidRPr="00851BD1">
        <w:rPr>
          <w:rFonts w:ascii="Courier New" w:eastAsia="굴림" w:hAnsi="Courier New" w:cs="Courier New"/>
          <w:color w:val="CC7832"/>
          <w:lang w:eastAsia="ko-KR"/>
        </w:rPr>
        <w:t>;</w:t>
      </w:r>
      <w:r w:rsidRPr="00851BD1">
        <w:rPr>
          <w:rFonts w:ascii="Courier New" w:eastAsia="굴림" w:hAnsi="Courier New" w:cs="Courier New"/>
          <w:color w:val="CC7832"/>
          <w:lang w:eastAsia="ko-KR"/>
        </w:rPr>
        <w:br/>
      </w:r>
      <w:r w:rsidRPr="00851BD1">
        <w:rPr>
          <w:rFonts w:ascii="Courier New" w:eastAsia="굴림" w:hAnsi="Courier New" w:cs="Courier New"/>
          <w:color w:val="A9B7C6"/>
          <w:lang w:eastAsia="ko-KR"/>
        </w:rPr>
        <w:t>listView.setAdapter(</w:t>
      </w:r>
      <w:r w:rsidRPr="00851BD1">
        <w:rPr>
          <w:rFonts w:ascii="Courier New" w:eastAsia="굴림" w:hAnsi="Courier New" w:cs="Courier New"/>
          <w:color w:val="9876AA"/>
          <w:lang w:eastAsia="ko-KR"/>
        </w:rPr>
        <w:t>adapter</w:t>
      </w:r>
      <w:r w:rsidRPr="00851BD1">
        <w:rPr>
          <w:rFonts w:ascii="Courier New" w:eastAsia="굴림" w:hAnsi="Courier New" w:cs="Courier New"/>
          <w:color w:val="A9B7C6"/>
          <w:lang w:eastAsia="ko-KR"/>
        </w:rPr>
        <w:t>)</w:t>
      </w:r>
      <w:r w:rsidRPr="00851BD1">
        <w:rPr>
          <w:rFonts w:ascii="Courier New" w:eastAsia="굴림" w:hAnsi="Courier New" w:cs="Courier New"/>
          <w:color w:val="CC7832"/>
          <w:lang w:eastAsia="ko-KR"/>
        </w:rPr>
        <w:t>;</w:t>
      </w:r>
      <w:r w:rsidRPr="00851BD1">
        <w:rPr>
          <w:rFonts w:ascii="Courier New" w:eastAsia="굴림" w:hAnsi="Courier New" w:cs="Courier New"/>
          <w:color w:val="CC7832"/>
          <w:lang w:eastAsia="ko-KR"/>
        </w:rPr>
        <w:br/>
      </w:r>
      <w:r w:rsidRPr="00851BD1">
        <w:rPr>
          <w:rFonts w:ascii="Courier New" w:eastAsia="굴림" w:hAnsi="Courier New" w:cs="Courier New"/>
          <w:color w:val="CC7832"/>
          <w:lang w:eastAsia="ko-KR"/>
        </w:rPr>
        <w:br/>
      </w:r>
      <w:r w:rsidRPr="00851BD1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851BD1">
        <w:rPr>
          <w:rFonts w:ascii="맑은 고딕" w:eastAsia="맑은 고딕" w:hAnsi="맑은 고딕" w:cs="Courier New" w:hint="eastAsia"/>
          <w:color w:val="808080"/>
          <w:lang w:eastAsia="ko-KR"/>
        </w:rPr>
        <w:t>데이터 생성</w:t>
      </w:r>
      <w:r w:rsidRPr="00851BD1">
        <w:rPr>
          <w:rFonts w:ascii="맑은 고딕" w:eastAsia="맑은 고딕" w:hAnsi="맑은 고딕" w:cs="Courier New" w:hint="eastAsia"/>
          <w:color w:val="808080"/>
          <w:lang w:eastAsia="ko-KR"/>
        </w:rPr>
        <w:br/>
      </w:r>
      <w:r w:rsidRPr="00851BD1">
        <w:rPr>
          <w:rFonts w:ascii="Courier New" w:eastAsia="굴림" w:hAnsi="Courier New" w:cs="Courier New"/>
          <w:color w:val="A9B7C6"/>
          <w:lang w:eastAsia="ko-KR"/>
        </w:rPr>
        <w:t>loadItemsFromFireStore(</w:t>
      </w:r>
      <w:r w:rsidRPr="00851BD1">
        <w:rPr>
          <w:rFonts w:ascii="Courier New" w:eastAsia="굴림" w:hAnsi="Courier New" w:cs="Courier New"/>
          <w:color w:val="9876AA"/>
          <w:lang w:eastAsia="ko-KR"/>
        </w:rPr>
        <w:t>category</w:t>
      </w:r>
      <w:r w:rsidRPr="00851BD1">
        <w:rPr>
          <w:rFonts w:ascii="Courier New" w:eastAsia="굴림" w:hAnsi="Courier New" w:cs="Courier New"/>
          <w:color w:val="A9B7C6"/>
          <w:lang w:eastAsia="ko-KR"/>
        </w:rPr>
        <w:t>)</w:t>
      </w:r>
      <w:r w:rsidRPr="00851BD1">
        <w:rPr>
          <w:rFonts w:ascii="Courier New" w:eastAsia="굴림" w:hAnsi="Courier New" w:cs="Courier New"/>
          <w:color w:val="CC7832"/>
          <w:lang w:eastAsia="ko-KR"/>
        </w:rPr>
        <w:t>;</w:t>
      </w:r>
    </w:p>
    <w:p w14:paraId="2873753E" w14:textId="77777777" w:rsidR="00306E4C" w:rsidRPr="00851BD1" w:rsidRDefault="00306E4C" w:rsidP="00306E4C">
      <w:pPr>
        <w:rPr>
          <w:lang w:eastAsia="ko-KR"/>
        </w:rPr>
      </w:pPr>
    </w:p>
    <w:p w14:paraId="7065964D" w14:textId="77777777" w:rsidR="00306E4C" w:rsidRDefault="00306E4C" w:rsidP="00306E4C">
      <w:pPr>
        <w:pStyle w:val="af1"/>
        <w:numPr>
          <w:ilvl w:val="0"/>
          <w:numId w:val="45"/>
        </w:numPr>
        <w:ind w:leftChars="0"/>
        <w:rPr>
          <w:lang w:eastAsia="ko-KR"/>
        </w:rPr>
      </w:pPr>
      <w:r w:rsidRPr="00E242AA">
        <w:rPr>
          <w:rFonts w:hint="eastAsia"/>
          <w:sz w:val="22"/>
          <w:szCs w:val="22"/>
          <w:lang w:eastAsia="ko-KR"/>
        </w:rPr>
        <w:t>상품</w:t>
      </w:r>
      <w:r w:rsidRPr="00E242AA">
        <w:rPr>
          <w:rFonts w:hint="eastAsia"/>
          <w:sz w:val="22"/>
          <w:szCs w:val="22"/>
          <w:lang w:eastAsia="ko-KR"/>
        </w:rPr>
        <w:t xml:space="preserve"> </w:t>
      </w:r>
      <w:r w:rsidRPr="00E242AA">
        <w:rPr>
          <w:rFonts w:hint="eastAsia"/>
          <w:sz w:val="22"/>
          <w:szCs w:val="22"/>
          <w:lang w:eastAsia="ko-KR"/>
        </w:rPr>
        <w:t>선택</w:t>
      </w:r>
      <w:r w:rsidRPr="00E242AA">
        <w:rPr>
          <w:rFonts w:hint="eastAsia"/>
          <w:sz w:val="22"/>
          <w:szCs w:val="22"/>
          <w:lang w:eastAsia="ko-KR"/>
        </w:rPr>
        <w:t>:</w:t>
      </w:r>
    </w:p>
    <w:p w14:paraId="0443EC75" w14:textId="77777777" w:rsidR="00306E4C" w:rsidRDefault="00306E4C" w:rsidP="00306E4C">
      <w:pPr>
        <w:ind w:leftChars="200" w:left="400"/>
        <w:rPr>
          <w:lang w:eastAsia="ko-KR"/>
        </w:rPr>
      </w:pP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ListView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선택하면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액티비티로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상호작용을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제공합니다</w:t>
      </w:r>
      <w:r>
        <w:rPr>
          <w:rFonts w:hint="eastAsia"/>
          <w:lang w:eastAsia="ko-KR"/>
        </w:rPr>
        <w:t>.</w:t>
      </w:r>
    </w:p>
    <w:p w14:paraId="3CD2E7F2" w14:textId="77777777" w:rsidR="00306E4C" w:rsidRPr="00851BD1" w:rsidRDefault="00306E4C" w:rsidP="00306E4C">
      <w:pPr>
        <w:widowControl/>
        <w:shd w:val="clear" w:color="auto" w:fill="2B2B2B"/>
        <w:spacing w:line="240" w:lineRule="auto"/>
        <w:rPr>
          <w:rFonts w:ascii="Courier New" w:eastAsia="굴림" w:hAnsi="Courier New" w:cs="Courier New"/>
          <w:color w:val="A9B7C6"/>
          <w:lang w:eastAsia="ko-KR"/>
        </w:rPr>
      </w:pPr>
      <w:r w:rsidRPr="00851BD1">
        <w:rPr>
          <w:rFonts w:ascii="Courier New" w:eastAsia="굴림" w:hAnsi="Courier New" w:cs="Courier New"/>
          <w:color w:val="808080"/>
          <w:lang w:eastAsia="ko-KR"/>
        </w:rPr>
        <w:t xml:space="preserve">// ListView </w:t>
      </w:r>
      <w:r w:rsidRPr="00851BD1">
        <w:rPr>
          <w:rFonts w:ascii="맑은 고딕" w:eastAsia="맑은 고딕" w:hAnsi="맑은 고딕" w:cs="Courier New" w:hint="eastAsia"/>
          <w:color w:val="808080"/>
          <w:lang w:eastAsia="ko-KR"/>
        </w:rPr>
        <w:t>아이템 클릭 시 상세페이지 이동</w:t>
      </w:r>
      <w:r w:rsidRPr="00851BD1">
        <w:rPr>
          <w:rFonts w:ascii="맑은 고딕" w:eastAsia="맑은 고딕" w:hAnsi="맑은 고딕" w:cs="Courier New" w:hint="eastAsia"/>
          <w:color w:val="808080"/>
          <w:lang w:eastAsia="ko-KR"/>
        </w:rPr>
        <w:br/>
      </w:r>
      <w:r w:rsidRPr="00851BD1">
        <w:rPr>
          <w:rFonts w:ascii="Courier New" w:eastAsia="굴림" w:hAnsi="Courier New" w:cs="Courier New"/>
          <w:color w:val="A9B7C6"/>
          <w:lang w:eastAsia="ko-KR"/>
        </w:rPr>
        <w:t>listView.setOnItemClickListener(</w:t>
      </w:r>
      <w:r w:rsidRPr="00851BD1">
        <w:rPr>
          <w:rFonts w:ascii="Courier New" w:eastAsia="굴림" w:hAnsi="Courier New" w:cs="Courier New"/>
          <w:color w:val="CC7832"/>
          <w:lang w:eastAsia="ko-KR"/>
        </w:rPr>
        <w:t xml:space="preserve">new </w:t>
      </w:r>
      <w:r w:rsidRPr="00851BD1">
        <w:rPr>
          <w:rFonts w:ascii="Courier New" w:eastAsia="굴림" w:hAnsi="Courier New" w:cs="Courier New"/>
          <w:color w:val="A9B7C6"/>
          <w:lang w:eastAsia="ko-KR"/>
        </w:rPr>
        <w:t>AdapterView.OnItemClickListener() {</w:t>
      </w:r>
      <w:r w:rsidRPr="00851BD1">
        <w:rPr>
          <w:rFonts w:ascii="Courier New" w:eastAsia="굴림" w:hAnsi="Courier New" w:cs="Courier New"/>
          <w:color w:val="A9B7C6"/>
          <w:lang w:eastAsia="ko-KR"/>
        </w:rPr>
        <w:br/>
        <w:t xml:space="preserve">    </w:t>
      </w:r>
      <w:r w:rsidRPr="00851BD1">
        <w:rPr>
          <w:rFonts w:ascii="Courier New" w:eastAsia="굴림" w:hAnsi="Courier New" w:cs="Courier New"/>
          <w:color w:val="BBB529"/>
          <w:lang w:eastAsia="ko-KR"/>
        </w:rPr>
        <w:t>@Override</w:t>
      </w:r>
      <w:r w:rsidRPr="00851BD1">
        <w:rPr>
          <w:rFonts w:ascii="Courier New" w:eastAsia="굴림" w:hAnsi="Courier New" w:cs="Courier New"/>
          <w:color w:val="BBB529"/>
          <w:lang w:eastAsia="ko-KR"/>
        </w:rPr>
        <w:br/>
        <w:t xml:space="preserve">    </w:t>
      </w:r>
      <w:r w:rsidRPr="00851BD1">
        <w:rPr>
          <w:rFonts w:ascii="Courier New" w:eastAsia="굴림" w:hAnsi="Courier New" w:cs="Courier New"/>
          <w:color w:val="CC7832"/>
          <w:lang w:eastAsia="ko-KR"/>
        </w:rPr>
        <w:t xml:space="preserve">public void </w:t>
      </w:r>
      <w:r w:rsidRPr="00851BD1">
        <w:rPr>
          <w:rFonts w:ascii="Courier New" w:eastAsia="굴림" w:hAnsi="Courier New" w:cs="Courier New"/>
          <w:color w:val="FFC66D"/>
          <w:lang w:eastAsia="ko-KR"/>
        </w:rPr>
        <w:t>onItemClick</w:t>
      </w:r>
      <w:r w:rsidRPr="00851BD1">
        <w:rPr>
          <w:rFonts w:ascii="Courier New" w:eastAsia="굴림" w:hAnsi="Courier New" w:cs="Courier New"/>
          <w:color w:val="A9B7C6"/>
          <w:lang w:eastAsia="ko-KR"/>
        </w:rPr>
        <w:t>(AdapterView&lt;?&gt; parent</w:t>
      </w:r>
      <w:r w:rsidRPr="00851BD1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851BD1">
        <w:rPr>
          <w:rFonts w:ascii="Courier New" w:eastAsia="굴림" w:hAnsi="Courier New" w:cs="Courier New"/>
          <w:color w:val="A9B7C6"/>
          <w:lang w:eastAsia="ko-KR"/>
        </w:rPr>
        <w:t>View view</w:t>
      </w:r>
      <w:r w:rsidRPr="00851BD1">
        <w:rPr>
          <w:rFonts w:ascii="Courier New" w:eastAsia="굴림" w:hAnsi="Courier New" w:cs="Courier New"/>
          <w:color w:val="CC7832"/>
          <w:lang w:eastAsia="ko-KR"/>
        </w:rPr>
        <w:t xml:space="preserve">, int </w:t>
      </w:r>
      <w:r w:rsidRPr="00851BD1">
        <w:rPr>
          <w:rFonts w:ascii="Courier New" w:eastAsia="굴림" w:hAnsi="Courier New" w:cs="Courier New"/>
          <w:color w:val="A9B7C6"/>
          <w:lang w:eastAsia="ko-KR"/>
        </w:rPr>
        <w:t>position</w:t>
      </w:r>
      <w:r w:rsidRPr="00851BD1">
        <w:rPr>
          <w:rFonts w:ascii="Courier New" w:eastAsia="굴림" w:hAnsi="Courier New" w:cs="Courier New"/>
          <w:color w:val="CC7832"/>
          <w:lang w:eastAsia="ko-KR"/>
        </w:rPr>
        <w:t xml:space="preserve">, long </w:t>
      </w:r>
      <w:r w:rsidRPr="00851BD1">
        <w:rPr>
          <w:rFonts w:ascii="Courier New" w:eastAsia="굴림" w:hAnsi="Courier New" w:cs="Courier New"/>
          <w:color w:val="A9B7C6"/>
          <w:lang w:eastAsia="ko-KR"/>
        </w:rPr>
        <w:t>id) {</w:t>
      </w:r>
      <w:r w:rsidRPr="00851BD1">
        <w:rPr>
          <w:rFonts w:ascii="Courier New" w:eastAsia="굴림" w:hAnsi="Courier New" w:cs="Courier New"/>
          <w:color w:val="A9B7C6"/>
          <w:lang w:eastAsia="ko-KR"/>
        </w:rPr>
        <w:br/>
        <w:t xml:space="preserve">        </w:t>
      </w:r>
      <w:r w:rsidRPr="00851BD1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851BD1">
        <w:rPr>
          <w:rFonts w:ascii="맑은 고딕" w:eastAsia="맑은 고딕" w:hAnsi="맑은 고딕" w:cs="Courier New" w:hint="eastAsia"/>
          <w:color w:val="808080"/>
          <w:lang w:eastAsia="ko-KR"/>
        </w:rPr>
        <w:t>클릭된 아이템 가져오기</w:t>
      </w:r>
      <w:r w:rsidRPr="00851BD1">
        <w:rPr>
          <w:rFonts w:ascii="맑은 고딕" w:eastAsia="맑은 고딕" w:hAnsi="맑은 고딕" w:cs="Courier New" w:hint="eastAsia"/>
          <w:color w:val="808080"/>
          <w:lang w:eastAsia="ko-KR"/>
        </w:rPr>
        <w:br/>
        <w:t xml:space="preserve">        </w:t>
      </w:r>
      <w:r w:rsidRPr="00851BD1">
        <w:rPr>
          <w:rFonts w:ascii="Courier New" w:eastAsia="굴림" w:hAnsi="Courier New" w:cs="Courier New"/>
          <w:color w:val="A9B7C6"/>
          <w:lang w:eastAsia="ko-KR"/>
        </w:rPr>
        <w:t>MainProductData clickedItem = (MainProductData) parent.getItemAtPosition(position)</w:t>
      </w:r>
      <w:r w:rsidRPr="00851BD1">
        <w:rPr>
          <w:rFonts w:ascii="Courier New" w:eastAsia="굴림" w:hAnsi="Courier New" w:cs="Courier New"/>
          <w:color w:val="CC7832"/>
          <w:lang w:eastAsia="ko-KR"/>
        </w:rPr>
        <w:t>;</w:t>
      </w:r>
      <w:r w:rsidRPr="00851BD1">
        <w:rPr>
          <w:rFonts w:ascii="Courier New" w:eastAsia="굴림" w:hAnsi="Courier New" w:cs="Courier New"/>
          <w:color w:val="CC7832"/>
          <w:lang w:eastAsia="ko-KR"/>
        </w:rPr>
        <w:br/>
      </w:r>
      <w:r w:rsidRPr="00851BD1">
        <w:rPr>
          <w:rFonts w:ascii="Courier New" w:eastAsia="굴림" w:hAnsi="Courier New" w:cs="Courier New"/>
          <w:color w:val="CC7832"/>
          <w:lang w:eastAsia="ko-KR"/>
        </w:rPr>
        <w:br/>
        <w:t xml:space="preserve">        </w:t>
      </w:r>
      <w:r w:rsidRPr="00851BD1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851BD1">
        <w:rPr>
          <w:rFonts w:ascii="맑은 고딕" w:eastAsia="맑은 고딕" w:hAnsi="맑은 고딕" w:cs="Courier New" w:hint="eastAsia"/>
          <w:color w:val="808080"/>
          <w:lang w:eastAsia="ko-KR"/>
        </w:rPr>
        <w:t>인텐트 생성 및 데이터 전달</w:t>
      </w:r>
      <w:r w:rsidRPr="00851BD1">
        <w:rPr>
          <w:rFonts w:ascii="맑은 고딕" w:eastAsia="맑은 고딕" w:hAnsi="맑은 고딕" w:cs="Courier New" w:hint="eastAsia"/>
          <w:color w:val="808080"/>
          <w:lang w:eastAsia="ko-KR"/>
        </w:rPr>
        <w:br/>
        <w:t xml:space="preserve">        </w:t>
      </w:r>
      <w:r w:rsidRPr="00851BD1">
        <w:rPr>
          <w:rFonts w:ascii="Courier New" w:eastAsia="굴림" w:hAnsi="Courier New" w:cs="Courier New"/>
          <w:color w:val="A9B7C6"/>
          <w:lang w:eastAsia="ko-KR"/>
        </w:rPr>
        <w:t xml:space="preserve">Intent intent = </w:t>
      </w:r>
      <w:r w:rsidRPr="00851BD1">
        <w:rPr>
          <w:rFonts w:ascii="Courier New" w:eastAsia="굴림" w:hAnsi="Courier New" w:cs="Courier New"/>
          <w:color w:val="CC7832"/>
          <w:lang w:eastAsia="ko-KR"/>
        </w:rPr>
        <w:t xml:space="preserve">new </w:t>
      </w:r>
      <w:r w:rsidRPr="00851BD1">
        <w:rPr>
          <w:rFonts w:ascii="Courier New" w:eastAsia="굴림" w:hAnsi="Courier New" w:cs="Courier New"/>
          <w:color w:val="A9B7C6"/>
          <w:lang w:eastAsia="ko-KR"/>
        </w:rPr>
        <w:t>Intent(getActivity()</w:t>
      </w:r>
      <w:r w:rsidRPr="00851BD1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851BD1">
        <w:rPr>
          <w:rFonts w:ascii="Courier New" w:eastAsia="굴림" w:hAnsi="Courier New" w:cs="Courier New"/>
          <w:color w:val="A9B7C6"/>
          <w:lang w:eastAsia="ko-KR"/>
        </w:rPr>
        <w:t>MainProductDetail.</w:t>
      </w:r>
      <w:r w:rsidRPr="00851BD1">
        <w:rPr>
          <w:rFonts w:ascii="Courier New" w:eastAsia="굴림" w:hAnsi="Courier New" w:cs="Courier New"/>
          <w:color w:val="CC7832"/>
          <w:lang w:eastAsia="ko-KR"/>
        </w:rPr>
        <w:t>class</w:t>
      </w:r>
      <w:r w:rsidRPr="00851BD1">
        <w:rPr>
          <w:rFonts w:ascii="Courier New" w:eastAsia="굴림" w:hAnsi="Courier New" w:cs="Courier New"/>
          <w:color w:val="A9B7C6"/>
          <w:lang w:eastAsia="ko-KR"/>
        </w:rPr>
        <w:t>)</w:t>
      </w:r>
      <w:r w:rsidRPr="00851BD1">
        <w:rPr>
          <w:rFonts w:ascii="Courier New" w:eastAsia="굴림" w:hAnsi="Courier New" w:cs="Courier New"/>
          <w:color w:val="CC7832"/>
          <w:lang w:eastAsia="ko-KR"/>
        </w:rPr>
        <w:t>;</w:t>
      </w:r>
      <w:r w:rsidRPr="00851BD1">
        <w:rPr>
          <w:rFonts w:ascii="Courier New" w:eastAsia="굴림" w:hAnsi="Courier New" w:cs="Courier New"/>
          <w:color w:val="CC7832"/>
          <w:lang w:eastAsia="ko-KR"/>
        </w:rPr>
        <w:br/>
        <w:t xml:space="preserve">        </w:t>
      </w:r>
      <w:r w:rsidRPr="00851BD1">
        <w:rPr>
          <w:rFonts w:ascii="Courier New" w:eastAsia="굴림" w:hAnsi="Courier New" w:cs="Courier New"/>
          <w:color w:val="A9B7C6"/>
          <w:lang w:eastAsia="ko-KR"/>
        </w:rPr>
        <w:t>intent.putExtra(</w:t>
      </w:r>
      <w:r w:rsidRPr="00851BD1">
        <w:rPr>
          <w:rFonts w:ascii="Courier New" w:eastAsia="굴림" w:hAnsi="Courier New" w:cs="Courier New"/>
          <w:color w:val="6A8759"/>
          <w:lang w:eastAsia="ko-KR"/>
        </w:rPr>
        <w:t>"productImage"</w:t>
      </w:r>
      <w:r w:rsidRPr="00851BD1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851BD1">
        <w:rPr>
          <w:rFonts w:ascii="Courier New" w:eastAsia="굴림" w:hAnsi="Courier New" w:cs="Courier New"/>
          <w:color w:val="A9B7C6"/>
          <w:lang w:eastAsia="ko-KR"/>
        </w:rPr>
        <w:t>clickedItem.getImageResource())</w:t>
      </w:r>
      <w:r w:rsidRPr="00851BD1">
        <w:rPr>
          <w:rFonts w:ascii="Courier New" w:eastAsia="굴림" w:hAnsi="Courier New" w:cs="Courier New"/>
          <w:color w:val="CC7832"/>
          <w:lang w:eastAsia="ko-KR"/>
        </w:rPr>
        <w:t>;</w:t>
      </w:r>
      <w:r w:rsidRPr="00851BD1">
        <w:rPr>
          <w:rFonts w:ascii="Courier New" w:eastAsia="굴림" w:hAnsi="Courier New" w:cs="Courier New"/>
          <w:color w:val="CC7832"/>
          <w:lang w:eastAsia="ko-KR"/>
        </w:rPr>
        <w:br/>
        <w:t xml:space="preserve">        </w:t>
      </w:r>
      <w:r w:rsidRPr="00851BD1">
        <w:rPr>
          <w:rFonts w:ascii="Courier New" w:eastAsia="굴림" w:hAnsi="Courier New" w:cs="Courier New"/>
          <w:color w:val="A9B7C6"/>
          <w:lang w:eastAsia="ko-KR"/>
        </w:rPr>
        <w:t>intent.putExtra(</w:t>
      </w:r>
      <w:r w:rsidRPr="00851BD1">
        <w:rPr>
          <w:rFonts w:ascii="Courier New" w:eastAsia="굴림" w:hAnsi="Courier New" w:cs="Courier New"/>
          <w:color w:val="6A8759"/>
          <w:lang w:eastAsia="ko-KR"/>
        </w:rPr>
        <w:t>"productName"</w:t>
      </w:r>
      <w:r w:rsidRPr="00851BD1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851BD1">
        <w:rPr>
          <w:rFonts w:ascii="Courier New" w:eastAsia="굴림" w:hAnsi="Courier New" w:cs="Courier New"/>
          <w:color w:val="A9B7C6"/>
          <w:lang w:eastAsia="ko-KR"/>
        </w:rPr>
        <w:t>clickedItem.getName())</w:t>
      </w:r>
      <w:r w:rsidRPr="00851BD1">
        <w:rPr>
          <w:rFonts w:ascii="Courier New" w:eastAsia="굴림" w:hAnsi="Courier New" w:cs="Courier New"/>
          <w:color w:val="CC7832"/>
          <w:lang w:eastAsia="ko-KR"/>
        </w:rPr>
        <w:t>;</w:t>
      </w:r>
      <w:r w:rsidRPr="00851BD1">
        <w:rPr>
          <w:rFonts w:ascii="Courier New" w:eastAsia="굴림" w:hAnsi="Courier New" w:cs="Courier New"/>
          <w:color w:val="CC7832"/>
          <w:lang w:eastAsia="ko-KR"/>
        </w:rPr>
        <w:br/>
        <w:t xml:space="preserve">        </w:t>
      </w:r>
      <w:r w:rsidRPr="00851BD1">
        <w:rPr>
          <w:rFonts w:ascii="Courier New" w:eastAsia="굴림" w:hAnsi="Courier New" w:cs="Courier New"/>
          <w:color w:val="A9B7C6"/>
          <w:lang w:eastAsia="ko-KR"/>
        </w:rPr>
        <w:t>intent.putExtra(</w:t>
      </w:r>
      <w:r w:rsidRPr="00851BD1">
        <w:rPr>
          <w:rFonts w:ascii="Courier New" w:eastAsia="굴림" w:hAnsi="Courier New" w:cs="Courier New"/>
          <w:color w:val="6A8759"/>
          <w:lang w:eastAsia="ko-KR"/>
        </w:rPr>
        <w:t>"productCategory"</w:t>
      </w:r>
      <w:r w:rsidRPr="00851BD1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851BD1">
        <w:rPr>
          <w:rFonts w:ascii="Courier New" w:eastAsia="굴림" w:hAnsi="Courier New" w:cs="Courier New"/>
          <w:color w:val="A9B7C6"/>
          <w:lang w:eastAsia="ko-KR"/>
        </w:rPr>
        <w:t>clickedItem.getCategory())</w:t>
      </w:r>
      <w:r w:rsidRPr="00851BD1">
        <w:rPr>
          <w:rFonts w:ascii="Courier New" w:eastAsia="굴림" w:hAnsi="Courier New" w:cs="Courier New"/>
          <w:color w:val="CC7832"/>
          <w:lang w:eastAsia="ko-KR"/>
        </w:rPr>
        <w:t>;</w:t>
      </w:r>
      <w:r w:rsidRPr="00851BD1">
        <w:rPr>
          <w:rFonts w:ascii="Courier New" w:eastAsia="굴림" w:hAnsi="Courier New" w:cs="Courier New"/>
          <w:color w:val="CC7832"/>
          <w:lang w:eastAsia="ko-KR"/>
        </w:rPr>
        <w:br/>
        <w:t xml:space="preserve">        </w:t>
      </w:r>
      <w:r w:rsidRPr="00851BD1">
        <w:rPr>
          <w:rFonts w:ascii="Courier New" w:eastAsia="굴림" w:hAnsi="Courier New" w:cs="Courier New"/>
          <w:color w:val="A9B7C6"/>
          <w:lang w:eastAsia="ko-KR"/>
        </w:rPr>
        <w:t>intent.putExtra(</w:t>
      </w:r>
      <w:r w:rsidRPr="00851BD1">
        <w:rPr>
          <w:rFonts w:ascii="Courier New" w:eastAsia="굴림" w:hAnsi="Courier New" w:cs="Courier New"/>
          <w:color w:val="6A8759"/>
          <w:lang w:eastAsia="ko-KR"/>
        </w:rPr>
        <w:t>"productPrice"</w:t>
      </w:r>
      <w:r w:rsidRPr="00851BD1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851BD1">
        <w:rPr>
          <w:rFonts w:ascii="Courier New" w:eastAsia="굴림" w:hAnsi="Courier New" w:cs="Courier New"/>
          <w:color w:val="A9B7C6"/>
          <w:lang w:eastAsia="ko-KR"/>
        </w:rPr>
        <w:t>clickedItem.getPrice())</w:t>
      </w:r>
      <w:r w:rsidRPr="00851BD1">
        <w:rPr>
          <w:rFonts w:ascii="Courier New" w:eastAsia="굴림" w:hAnsi="Courier New" w:cs="Courier New"/>
          <w:color w:val="CC7832"/>
          <w:lang w:eastAsia="ko-KR"/>
        </w:rPr>
        <w:t>;</w:t>
      </w:r>
      <w:r w:rsidRPr="00851BD1">
        <w:rPr>
          <w:rFonts w:ascii="Courier New" w:eastAsia="굴림" w:hAnsi="Courier New" w:cs="Courier New"/>
          <w:color w:val="CC7832"/>
          <w:lang w:eastAsia="ko-KR"/>
        </w:rPr>
        <w:br/>
        <w:t xml:space="preserve">        </w:t>
      </w:r>
      <w:r w:rsidRPr="00851BD1">
        <w:rPr>
          <w:rFonts w:ascii="Courier New" w:eastAsia="굴림" w:hAnsi="Courier New" w:cs="Courier New"/>
          <w:color w:val="A9B7C6"/>
          <w:lang w:eastAsia="ko-KR"/>
        </w:rPr>
        <w:t>intent.putExtra(</w:t>
      </w:r>
      <w:r w:rsidRPr="00851BD1">
        <w:rPr>
          <w:rFonts w:ascii="Courier New" w:eastAsia="굴림" w:hAnsi="Courier New" w:cs="Courier New"/>
          <w:color w:val="6A8759"/>
          <w:lang w:eastAsia="ko-KR"/>
        </w:rPr>
        <w:t>"productCode"</w:t>
      </w:r>
      <w:r w:rsidRPr="00851BD1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851BD1">
        <w:rPr>
          <w:rFonts w:ascii="Courier New" w:eastAsia="굴림" w:hAnsi="Courier New" w:cs="Courier New"/>
          <w:color w:val="A9B7C6"/>
          <w:lang w:eastAsia="ko-KR"/>
        </w:rPr>
        <w:t>clickedItem.getProductCode())</w:t>
      </w:r>
      <w:r w:rsidRPr="00851BD1">
        <w:rPr>
          <w:rFonts w:ascii="Courier New" w:eastAsia="굴림" w:hAnsi="Courier New" w:cs="Courier New"/>
          <w:color w:val="CC7832"/>
          <w:lang w:eastAsia="ko-KR"/>
        </w:rPr>
        <w:t>;</w:t>
      </w:r>
      <w:r w:rsidRPr="00851BD1">
        <w:rPr>
          <w:rFonts w:ascii="Courier New" w:eastAsia="굴림" w:hAnsi="Courier New" w:cs="Courier New"/>
          <w:color w:val="CC7832"/>
          <w:lang w:eastAsia="ko-KR"/>
        </w:rPr>
        <w:br/>
        <w:t xml:space="preserve">        </w:t>
      </w:r>
      <w:r w:rsidRPr="00851BD1">
        <w:rPr>
          <w:rFonts w:ascii="Courier New" w:eastAsia="굴림" w:hAnsi="Courier New" w:cs="Courier New"/>
          <w:color w:val="A9B7C6"/>
          <w:lang w:eastAsia="ko-KR"/>
        </w:rPr>
        <w:t>startActivity(intent)</w:t>
      </w:r>
      <w:r w:rsidRPr="00851BD1">
        <w:rPr>
          <w:rFonts w:ascii="Courier New" w:eastAsia="굴림" w:hAnsi="Courier New" w:cs="Courier New"/>
          <w:color w:val="CC7832"/>
          <w:lang w:eastAsia="ko-KR"/>
        </w:rPr>
        <w:t>;</w:t>
      </w:r>
      <w:r w:rsidRPr="00851BD1">
        <w:rPr>
          <w:rFonts w:ascii="Courier New" w:eastAsia="굴림" w:hAnsi="Courier New" w:cs="Courier New"/>
          <w:color w:val="CC7832"/>
          <w:lang w:eastAsia="ko-KR"/>
        </w:rPr>
        <w:br/>
        <w:t xml:space="preserve">    </w:t>
      </w:r>
      <w:r w:rsidRPr="00851BD1">
        <w:rPr>
          <w:rFonts w:ascii="Courier New" w:eastAsia="굴림" w:hAnsi="Courier New" w:cs="Courier New"/>
          <w:color w:val="A9B7C6"/>
          <w:lang w:eastAsia="ko-KR"/>
        </w:rPr>
        <w:t>}</w:t>
      </w:r>
      <w:r w:rsidRPr="00851BD1">
        <w:rPr>
          <w:rFonts w:ascii="Courier New" w:eastAsia="굴림" w:hAnsi="Courier New" w:cs="Courier New"/>
          <w:color w:val="A9B7C6"/>
          <w:lang w:eastAsia="ko-KR"/>
        </w:rPr>
        <w:br/>
        <w:t>})</w:t>
      </w:r>
      <w:r w:rsidRPr="00851BD1">
        <w:rPr>
          <w:rFonts w:ascii="Courier New" w:eastAsia="굴림" w:hAnsi="Courier New" w:cs="Courier New"/>
          <w:color w:val="CC7832"/>
          <w:lang w:eastAsia="ko-KR"/>
        </w:rPr>
        <w:t>;</w:t>
      </w:r>
    </w:p>
    <w:p w14:paraId="02190589" w14:textId="77777777" w:rsidR="00306E4C" w:rsidRPr="00851BD1" w:rsidRDefault="00306E4C" w:rsidP="00306E4C">
      <w:pPr>
        <w:rPr>
          <w:lang w:eastAsia="ko-KR"/>
        </w:rPr>
      </w:pPr>
    </w:p>
    <w:p w14:paraId="14F60B59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추가설명</w:t>
      </w:r>
      <w:r>
        <w:rPr>
          <w:rFonts w:hint="eastAsia"/>
          <w:lang w:eastAsia="ko-KR"/>
        </w:rPr>
        <w:t xml:space="preserve"> : MainProductPageList.java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 loadItemsFromFireStore()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표시기능의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동작합니다</w:t>
      </w:r>
      <w:r>
        <w:rPr>
          <w:rFonts w:hint="eastAsia"/>
          <w:lang w:eastAsia="ko-KR"/>
        </w:rPr>
        <w:t xml:space="preserve">. </w:t>
      </w:r>
    </w:p>
    <w:p w14:paraId="3E1E201D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아래는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카테고리멸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상품관리에서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</w:t>
      </w:r>
      <w:r>
        <w:rPr>
          <w:rFonts w:hint="eastAsia"/>
          <w:lang w:eastAsia="ko-KR"/>
        </w:rPr>
        <w:t xml:space="preserve"> loadItemsFromFireStore()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쿼리문입니다</w:t>
      </w:r>
      <w:r>
        <w:rPr>
          <w:rFonts w:hint="eastAsia"/>
          <w:lang w:eastAsia="ko-KR"/>
        </w:rPr>
        <w:t>.</w:t>
      </w:r>
    </w:p>
    <w:p w14:paraId="24C2CDA8" w14:textId="77777777" w:rsidR="00306E4C" w:rsidRPr="00851BD1" w:rsidRDefault="00306E4C" w:rsidP="00306E4C">
      <w:pPr>
        <w:widowControl/>
        <w:shd w:val="clear" w:color="auto" w:fill="2B2B2B"/>
        <w:spacing w:line="240" w:lineRule="auto"/>
        <w:rPr>
          <w:rFonts w:ascii="Courier New" w:eastAsia="굴림" w:hAnsi="Courier New" w:cs="Courier New"/>
          <w:color w:val="A9B7C6"/>
          <w:lang w:eastAsia="ko-KR"/>
        </w:rPr>
      </w:pPr>
      <w:r w:rsidRPr="00851BD1">
        <w:rPr>
          <w:rFonts w:ascii="Courier New" w:eastAsia="굴림" w:hAnsi="Courier New" w:cs="Courier New"/>
          <w:color w:val="A9B7C6"/>
          <w:lang w:eastAsia="ko-KR"/>
        </w:rPr>
        <w:t>Task&lt;QuerySnapshot&gt; query = db.collection(</w:t>
      </w:r>
      <w:r w:rsidRPr="00851BD1">
        <w:rPr>
          <w:rFonts w:ascii="Courier New" w:eastAsia="굴림" w:hAnsi="Courier New" w:cs="Courier New"/>
          <w:color w:val="6A8759"/>
          <w:lang w:eastAsia="ko-KR"/>
        </w:rPr>
        <w:t>"products"</w:t>
      </w:r>
      <w:r w:rsidRPr="00851BD1">
        <w:rPr>
          <w:rFonts w:ascii="Courier New" w:eastAsia="굴림" w:hAnsi="Courier New" w:cs="Courier New"/>
          <w:color w:val="A9B7C6"/>
          <w:lang w:eastAsia="ko-KR"/>
        </w:rPr>
        <w:t>).whereEqualTo(</w:t>
      </w:r>
      <w:r w:rsidRPr="00851BD1">
        <w:rPr>
          <w:rFonts w:ascii="Courier New" w:eastAsia="굴림" w:hAnsi="Courier New" w:cs="Courier New"/>
          <w:color w:val="6A8759"/>
          <w:lang w:eastAsia="ko-KR"/>
        </w:rPr>
        <w:t>"productCategory"</w:t>
      </w:r>
      <w:r w:rsidRPr="00851BD1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851BD1">
        <w:rPr>
          <w:rFonts w:ascii="Courier New" w:eastAsia="굴림" w:hAnsi="Courier New" w:cs="Courier New"/>
          <w:color w:val="A9B7C6"/>
          <w:lang w:eastAsia="ko-KR"/>
        </w:rPr>
        <w:t>category).get()</w:t>
      </w:r>
      <w:r w:rsidRPr="00851BD1">
        <w:rPr>
          <w:rFonts w:ascii="Courier New" w:eastAsia="굴림" w:hAnsi="Courier New" w:cs="Courier New"/>
          <w:color w:val="CC7832"/>
          <w:lang w:eastAsia="ko-KR"/>
        </w:rPr>
        <w:t>;</w:t>
      </w:r>
    </w:p>
    <w:p w14:paraId="605866B1" w14:textId="77777777" w:rsidR="00306E4C" w:rsidRPr="00851BD1" w:rsidRDefault="00306E4C" w:rsidP="00306E4C">
      <w:pPr>
        <w:rPr>
          <w:lang w:eastAsia="ko-KR"/>
        </w:rPr>
      </w:pPr>
    </w:p>
    <w:p w14:paraId="3A688B23" w14:textId="77777777" w:rsidR="00306E4C" w:rsidRDefault="00306E4C" w:rsidP="00306E4C">
      <w:pPr>
        <w:rPr>
          <w:lang w:eastAsia="ko-KR"/>
        </w:rPr>
      </w:pPr>
    </w:p>
    <w:p w14:paraId="57AE9AB3" w14:textId="77777777" w:rsidR="00306E4C" w:rsidRDefault="00306E4C" w:rsidP="00306E4C">
      <w:pPr>
        <w:pStyle w:val="5"/>
        <w:keepNext w:val="0"/>
        <w:keepLines/>
        <w:spacing w:after="120"/>
        <w:ind w:left="200" w:right="200" w:firstLine="0"/>
        <w:rPr>
          <w:lang w:eastAsia="ko-KR"/>
        </w:rPr>
      </w:pP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새로고침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6071AED3" w14:textId="77777777" w:rsidR="00306E4C" w:rsidRDefault="00306E4C" w:rsidP="00306E4C">
      <w:pPr>
        <w:ind w:firstLineChars="100" w:firstLine="220"/>
        <w:rPr>
          <w:lang w:eastAsia="ko-KR"/>
        </w:rPr>
      </w:pPr>
      <w:r w:rsidRPr="006E47C9">
        <w:rPr>
          <w:rFonts w:hint="eastAsia"/>
          <w:sz w:val="22"/>
          <w:szCs w:val="22"/>
          <w:lang w:eastAsia="ko-KR"/>
        </w:rPr>
        <w:t>자동</w:t>
      </w:r>
      <w:r w:rsidRPr="006E47C9">
        <w:rPr>
          <w:rFonts w:hint="eastAsia"/>
          <w:sz w:val="22"/>
          <w:szCs w:val="22"/>
          <w:lang w:eastAsia="ko-KR"/>
        </w:rPr>
        <w:t xml:space="preserve"> </w:t>
      </w:r>
      <w:r w:rsidRPr="006E47C9">
        <w:rPr>
          <w:rFonts w:hint="eastAsia"/>
          <w:sz w:val="22"/>
          <w:szCs w:val="22"/>
          <w:lang w:eastAsia="ko-KR"/>
        </w:rPr>
        <w:t>새로고침</w:t>
      </w:r>
      <w:r w:rsidRPr="006E47C9">
        <w:rPr>
          <w:rFonts w:hint="eastAsia"/>
          <w:sz w:val="22"/>
          <w:szCs w:val="22"/>
          <w:lang w:eastAsia="ko-KR"/>
        </w:rPr>
        <w:t xml:space="preserve"> </w:t>
      </w:r>
      <w:r w:rsidRPr="006E47C9">
        <w:rPr>
          <w:rFonts w:hint="eastAsia"/>
          <w:sz w:val="22"/>
          <w:szCs w:val="22"/>
          <w:lang w:eastAsia="ko-KR"/>
        </w:rPr>
        <w:t>및</w:t>
      </w:r>
      <w:r w:rsidRPr="006E47C9">
        <w:rPr>
          <w:rFonts w:hint="eastAsia"/>
          <w:sz w:val="22"/>
          <w:szCs w:val="22"/>
          <w:lang w:eastAsia="ko-KR"/>
        </w:rPr>
        <w:t xml:space="preserve"> </w:t>
      </w:r>
      <w:r w:rsidRPr="006E47C9">
        <w:rPr>
          <w:rFonts w:hint="eastAsia"/>
          <w:sz w:val="22"/>
          <w:szCs w:val="22"/>
          <w:lang w:eastAsia="ko-KR"/>
        </w:rPr>
        <w:t>상품</w:t>
      </w:r>
      <w:r w:rsidRPr="006E47C9">
        <w:rPr>
          <w:rFonts w:hint="eastAsia"/>
          <w:sz w:val="22"/>
          <w:szCs w:val="22"/>
          <w:lang w:eastAsia="ko-KR"/>
        </w:rPr>
        <w:t xml:space="preserve"> </w:t>
      </w:r>
      <w:r w:rsidRPr="006E47C9">
        <w:rPr>
          <w:rFonts w:hint="eastAsia"/>
          <w:sz w:val="22"/>
          <w:szCs w:val="22"/>
          <w:lang w:eastAsia="ko-KR"/>
        </w:rPr>
        <w:t>정보</w:t>
      </w:r>
      <w:r w:rsidRPr="006E47C9">
        <w:rPr>
          <w:rFonts w:hint="eastAsia"/>
          <w:sz w:val="22"/>
          <w:szCs w:val="22"/>
          <w:lang w:eastAsia="ko-KR"/>
        </w:rPr>
        <w:t xml:space="preserve"> </w:t>
      </w:r>
      <w:r w:rsidRPr="006E47C9">
        <w:rPr>
          <w:rFonts w:hint="eastAsia"/>
          <w:sz w:val="22"/>
          <w:szCs w:val="22"/>
          <w:lang w:eastAsia="ko-KR"/>
        </w:rPr>
        <w:t>로드</w:t>
      </w:r>
      <w:r w:rsidRPr="006E47C9">
        <w:rPr>
          <w:rFonts w:hint="eastAsia"/>
          <w:sz w:val="22"/>
          <w:szCs w:val="22"/>
          <w:lang w:eastAsia="ko-KR"/>
        </w:rPr>
        <w:t xml:space="preserve"> </w:t>
      </w:r>
      <w:r w:rsidRPr="006E47C9">
        <w:rPr>
          <w:rFonts w:hint="eastAsia"/>
          <w:sz w:val="22"/>
          <w:szCs w:val="22"/>
          <w:lang w:eastAsia="ko-KR"/>
        </w:rPr>
        <w:t>기능</w:t>
      </w:r>
      <w:r w:rsidRPr="006E47C9">
        <w:rPr>
          <w:rFonts w:hint="eastAsia"/>
          <w:sz w:val="22"/>
          <w:szCs w:val="22"/>
          <w:lang w:eastAsia="ko-KR"/>
        </w:rPr>
        <w:t xml:space="preserve"> </w:t>
      </w:r>
      <w:r w:rsidRPr="006E47C9">
        <w:rPr>
          <w:rFonts w:hint="eastAsia"/>
          <w:sz w:val="22"/>
          <w:szCs w:val="22"/>
          <w:lang w:eastAsia="ko-KR"/>
        </w:rPr>
        <w:t>상세</w:t>
      </w:r>
      <w:r w:rsidRPr="006E47C9">
        <w:rPr>
          <w:rFonts w:hint="eastAsia"/>
          <w:sz w:val="22"/>
          <w:szCs w:val="22"/>
          <w:lang w:eastAsia="ko-KR"/>
        </w:rPr>
        <w:t xml:space="preserve"> </w:t>
      </w:r>
      <w:r w:rsidRPr="006E47C9">
        <w:rPr>
          <w:rFonts w:hint="eastAsia"/>
          <w:sz w:val="22"/>
          <w:szCs w:val="22"/>
          <w:lang w:eastAsia="ko-KR"/>
        </w:rPr>
        <w:t>설명</w:t>
      </w:r>
    </w:p>
    <w:p w14:paraId="044CC0C7" w14:textId="77777777" w:rsidR="00306E4C" w:rsidRDefault="00306E4C" w:rsidP="00306E4C">
      <w:pPr>
        <w:ind w:leftChars="200" w:left="400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간격으로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고침하고</w:t>
      </w:r>
      <w:r>
        <w:rPr>
          <w:rFonts w:hint="eastAsia"/>
          <w:lang w:eastAsia="ko-KR"/>
        </w:rPr>
        <w:t>, Firestore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이러한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새로고침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해결합니다</w:t>
      </w:r>
      <w:r>
        <w:rPr>
          <w:rFonts w:hint="eastAsia"/>
          <w:lang w:eastAsia="ko-KR"/>
        </w:rPr>
        <w:t xml:space="preserve">. 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사항이나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실시간으로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반영할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도와줍니다</w:t>
      </w:r>
      <w:r>
        <w:rPr>
          <w:rFonts w:hint="eastAsia"/>
          <w:lang w:eastAsia="ko-KR"/>
        </w:rPr>
        <w:t>.</w:t>
      </w:r>
    </w:p>
    <w:p w14:paraId="0F8C49E5" w14:textId="77777777" w:rsidR="00306E4C" w:rsidRPr="00716C4F" w:rsidRDefault="00306E4C" w:rsidP="00306E4C">
      <w:pPr>
        <w:widowControl/>
        <w:shd w:val="clear" w:color="auto" w:fill="2B2B2B"/>
        <w:spacing w:line="240" w:lineRule="auto"/>
        <w:rPr>
          <w:rFonts w:ascii="Courier New" w:eastAsia="굴림" w:hAnsi="Courier New" w:cs="Courier New"/>
          <w:color w:val="A9B7C6"/>
          <w:lang w:eastAsia="ko-KR"/>
        </w:rPr>
      </w:pPr>
      <w:r w:rsidRPr="00076105">
        <w:rPr>
          <w:rFonts w:ascii="Courier New" w:eastAsia="굴림" w:hAnsi="Courier New" w:cs="Courier New"/>
          <w:color w:val="CC7832"/>
          <w:lang w:eastAsia="ko-KR"/>
        </w:rPr>
        <w:t xml:space="preserve">private void </w:t>
      </w:r>
      <w:r w:rsidRPr="00076105">
        <w:rPr>
          <w:rFonts w:ascii="Courier New" w:eastAsia="굴림" w:hAnsi="Courier New" w:cs="Courier New"/>
          <w:color w:val="FFC66D"/>
          <w:lang w:eastAsia="ko-KR"/>
        </w:rPr>
        <w:t>startAutoRefresh</w:t>
      </w:r>
      <w:r w:rsidRPr="00076105">
        <w:rPr>
          <w:rFonts w:ascii="Courier New" w:eastAsia="굴림" w:hAnsi="Courier New" w:cs="Courier New"/>
          <w:color w:val="A9B7C6"/>
          <w:lang w:eastAsia="ko-KR"/>
        </w:rPr>
        <w:t>() {</w:t>
      </w:r>
      <w:r w:rsidRPr="00076105">
        <w:rPr>
          <w:rFonts w:ascii="Courier New" w:eastAsia="굴림" w:hAnsi="Courier New" w:cs="Courier New"/>
          <w:color w:val="A9B7C6"/>
          <w:lang w:eastAsia="ko-KR"/>
        </w:rPr>
        <w:br/>
        <w:t xml:space="preserve">    </w:t>
      </w:r>
      <w:r w:rsidRPr="00076105">
        <w:rPr>
          <w:rFonts w:ascii="Courier New" w:eastAsia="굴림" w:hAnsi="Courier New" w:cs="Courier New"/>
          <w:color w:val="9876AA"/>
          <w:lang w:eastAsia="ko-KR"/>
        </w:rPr>
        <w:t>handler</w:t>
      </w:r>
      <w:r w:rsidRPr="00076105">
        <w:rPr>
          <w:rFonts w:ascii="Courier New" w:eastAsia="굴림" w:hAnsi="Courier New" w:cs="Courier New"/>
          <w:color w:val="A9B7C6"/>
          <w:lang w:eastAsia="ko-KR"/>
        </w:rPr>
        <w:t>.postDelayed(</w:t>
      </w:r>
      <w:r w:rsidRPr="00076105">
        <w:rPr>
          <w:rFonts w:ascii="Courier New" w:eastAsia="굴림" w:hAnsi="Courier New" w:cs="Courier New"/>
          <w:color w:val="CC7832"/>
          <w:lang w:eastAsia="ko-KR"/>
        </w:rPr>
        <w:t xml:space="preserve">new </w:t>
      </w:r>
      <w:r w:rsidRPr="00076105">
        <w:rPr>
          <w:rFonts w:ascii="Courier New" w:eastAsia="굴림" w:hAnsi="Courier New" w:cs="Courier New"/>
          <w:color w:val="A9B7C6"/>
          <w:lang w:eastAsia="ko-KR"/>
        </w:rPr>
        <w:t>Runnable() {</w:t>
      </w:r>
      <w:r w:rsidRPr="00076105">
        <w:rPr>
          <w:rFonts w:ascii="Courier New" w:eastAsia="굴림" w:hAnsi="Courier New" w:cs="Courier New"/>
          <w:color w:val="A9B7C6"/>
          <w:lang w:eastAsia="ko-KR"/>
        </w:rPr>
        <w:br/>
        <w:t xml:space="preserve">        </w:t>
      </w:r>
      <w:r w:rsidRPr="00076105">
        <w:rPr>
          <w:rFonts w:ascii="Courier New" w:eastAsia="굴림" w:hAnsi="Courier New" w:cs="Courier New"/>
          <w:color w:val="BBB529"/>
          <w:lang w:eastAsia="ko-KR"/>
        </w:rPr>
        <w:t>@Override</w:t>
      </w:r>
      <w:r w:rsidRPr="00076105">
        <w:rPr>
          <w:rFonts w:ascii="Courier New" w:eastAsia="굴림" w:hAnsi="Courier New" w:cs="Courier New"/>
          <w:color w:val="BBB529"/>
          <w:lang w:eastAsia="ko-KR"/>
        </w:rPr>
        <w:br/>
        <w:t xml:space="preserve">        </w:t>
      </w:r>
      <w:r w:rsidRPr="00076105">
        <w:rPr>
          <w:rFonts w:ascii="Courier New" w:eastAsia="굴림" w:hAnsi="Courier New" w:cs="Courier New"/>
          <w:color w:val="CC7832"/>
          <w:lang w:eastAsia="ko-KR"/>
        </w:rPr>
        <w:t xml:space="preserve">public void </w:t>
      </w:r>
      <w:r w:rsidRPr="00076105">
        <w:rPr>
          <w:rFonts w:ascii="Courier New" w:eastAsia="굴림" w:hAnsi="Courier New" w:cs="Courier New"/>
          <w:color w:val="FFC66D"/>
          <w:lang w:eastAsia="ko-KR"/>
        </w:rPr>
        <w:t>run</w:t>
      </w:r>
      <w:r w:rsidRPr="00076105">
        <w:rPr>
          <w:rFonts w:ascii="Courier New" w:eastAsia="굴림" w:hAnsi="Courier New" w:cs="Courier New"/>
          <w:color w:val="A9B7C6"/>
          <w:lang w:eastAsia="ko-KR"/>
        </w:rPr>
        <w:t>() {</w:t>
      </w:r>
      <w:r w:rsidRPr="00076105">
        <w:rPr>
          <w:rFonts w:ascii="Courier New" w:eastAsia="굴림" w:hAnsi="Courier New" w:cs="Courier New"/>
          <w:color w:val="A9B7C6"/>
          <w:lang w:eastAsia="ko-KR"/>
        </w:rPr>
        <w:br/>
        <w:t xml:space="preserve">            loadItemsFromFireStore()</w:t>
      </w:r>
      <w:r w:rsidRPr="00076105">
        <w:rPr>
          <w:rFonts w:ascii="Courier New" w:eastAsia="굴림" w:hAnsi="Courier New" w:cs="Courier New"/>
          <w:color w:val="CC7832"/>
          <w:lang w:eastAsia="ko-KR"/>
        </w:rPr>
        <w:t>;</w:t>
      </w:r>
      <w:r w:rsidRPr="00076105">
        <w:rPr>
          <w:rFonts w:ascii="Courier New" w:eastAsia="굴림" w:hAnsi="Courier New" w:cs="Courier New"/>
          <w:color w:val="CC7832"/>
          <w:lang w:eastAsia="ko-KR"/>
        </w:rPr>
        <w:br/>
      </w:r>
      <w:r w:rsidRPr="00076105">
        <w:rPr>
          <w:rFonts w:ascii="Courier New" w:eastAsia="굴림" w:hAnsi="Courier New" w:cs="Courier New"/>
          <w:color w:val="CC7832"/>
          <w:lang w:eastAsia="ko-KR"/>
        </w:rPr>
        <w:lastRenderedPageBreak/>
        <w:t xml:space="preserve">            </w:t>
      </w:r>
      <w:r w:rsidRPr="00076105">
        <w:rPr>
          <w:rFonts w:ascii="Courier New" w:eastAsia="굴림" w:hAnsi="Courier New" w:cs="Courier New"/>
          <w:color w:val="9876AA"/>
          <w:lang w:eastAsia="ko-KR"/>
        </w:rPr>
        <w:t>handler</w:t>
      </w:r>
      <w:r w:rsidRPr="00076105">
        <w:rPr>
          <w:rFonts w:ascii="Courier New" w:eastAsia="굴림" w:hAnsi="Courier New" w:cs="Courier New"/>
          <w:color w:val="A9B7C6"/>
          <w:lang w:eastAsia="ko-KR"/>
        </w:rPr>
        <w:t>.postDelayed(</w:t>
      </w:r>
      <w:r w:rsidRPr="00076105">
        <w:rPr>
          <w:rFonts w:ascii="Courier New" w:eastAsia="굴림" w:hAnsi="Courier New" w:cs="Courier New"/>
          <w:color w:val="CC7832"/>
          <w:lang w:eastAsia="ko-KR"/>
        </w:rPr>
        <w:t xml:space="preserve">this, </w:t>
      </w:r>
      <w:r w:rsidRPr="00076105">
        <w:rPr>
          <w:rFonts w:ascii="Courier New" w:eastAsia="굴림" w:hAnsi="Courier New" w:cs="Courier New"/>
          <w:color w:val="6897BB"/>
          <w:lang w:eastAsia="ko-KR"/>
        </w:rPr>
        <w:t>5000</w:t>
      </w:r>
      <w:r w:rsidRPr="00076105">
        <w:rPr>
          <w:rFonts w:ascii="Courier New" w:eastAsia="굴림" w:hAnsi="Courier New" w:cs="Courier New"/>
          <w:color w:val="A9B7C6"/>
          <w:lang w:eastAsia="ko-KR"/>
        </w:rPr>
        <w:t>)</w:t>
      </w:r>
      <w:r w:rsidRPr="00076105">
        <w:rPr>
          <w:rFonts w:ascii="Courier New" w:eastAsia="굴림" w:hAnsi="Courier New" w:cs="Courier New"/>
          <w:color w:val="CC7832"/>
          <w:lang w:eastAsia="ko-KR"/>
        </w:rPr>
        <w:t>;</w:t>
      </w:r>
      <w:r w:rsidRPr="00076105">
        <w:rPr>
          <w:rFonts w:ascii="Courier New" w:eastAsia="굴림" w:hAnsi="Courier New" w:cs="Courier New"/>
          <w:color w:val="CC7832"/>
          <w:lang w:eastAsia="ko-KR"/>
        </w:rPr>
        <w:br/>
        <w:t xml:space="preserve">        </w:t>
      </w:r>
      <w:r w:rsidRPr="00076105">
        <w:rPr>
          <w:rFonts w:ascii="Courier New" w:eastAsia="굴림" w:hAnsi="Courier New" w:cs="Courier New"/>
          <w:color w:val="A9B7C6"/>
          <w:lang w:eastAsia="ko-KR"/>
        </w:rPr>
        <w:t>}</w:t>
      </w:r>
      <w:r w:rsidRPr="00076105">
        <w:rPr>
          <w:rFonts w:ascii="Courier New" w:eastAsia="굴림" w:hAnsi="Courier New" w:cs="Courier New"/>
          <w:color w:val="A9B7C6"/>
          <w:lang w:eastAsia="ko-KR"/>
        </w:rPr>
        <w:br/>
        <w:t xml:space="preserve">    }</w:t>
      </w:r>
      <w:r w:rsidRPr="00076105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076105">
        <w:rPr>
          <w:rFonts w:ascii="Courier New" w:eastAsia="굴림" w:hAnsi="Courier New" w:cs="Courier New"/>
          <w:color w:val="6897BB"/>
          <w:lang w:eastAsia="ko-KR"/>
        </w:rPr>
        <w:t>5000</w:t>
      </w:r>
      <w:r w:rsidRPr="00076105">
        <w:rPr>
          <w:rFonts w:ascii="Courier New" w:eastAsia="굴림" w:hAnsi="Courier New" w:cs="Courier New"/>
          <w:color w:val="A9B7C6"/>
          <w:lang w:eastAsia="ko-KR"/>
        </w:rPr>
        <w:t>)</w:t>
      </w:r>
      <w:r w:rsidRPr="00076105">
        <w:rPr>
          <w:rFonts w:ascii="Courier New" w:eastAsia="굴림" w:hAnsi="Courier New" w:cs="Courier New"/>
          <w:color w:val="CC7832"/>
          <w:lang w:eastAsia="ko-KR"/>
        </w:rPr>
        <w:t>;</w:t>
      </w:r>
      <w:r w:rsidRPr="00076105">
        <w:rPr>
          <w:rFonts w:ascii="Courier New" w:eastAsia="굴림" w:hAnsi="Courier New" w:cs="Courier New"/>
          <w:color w:val="CC7832"/>
          <w:lang w:eastAsia="ko-KR"/>
        </w:rPr>
        <w:br/>
      </w:r>
      <w:r w:rsidRPr="00076105">
        <w:rPr>
          <w:rFonts w:ascii="Courier New" w:eastAsia="굴림" w:hAnsi="Courier New" w:cs="Courier New"/>
          <w:color w:val="A9B7C6"/>
          <w:lang w:eastAsia="ko-KR"/>
        </w:rPr>
        <w:t>}</w:t>
      </w:r>
    </w:p>
    <w:p w14:paraId="13FB8121" w14:textId="77777777" w:rsidR="00306E4C" w:rsidRPr="00960132" w:rsidRDefault="00306E4C" w:rsidP="00306E4C">
      <w:pPr>
        <w:rPr>
          <w:sz w:val="22"/>
          <w:szCs w:val="22"/>
          <w:lang w:eastAsia="ko-KR"/>
        </w:rPr>
      </w:pPr>
      <w:r w:rsidRPr="00960132">
        <w:rPr>
          <w:rFonts w:hint="eastAsia"/>
          <w:sz w:val="22"/>
          <w:szCs w:val="22"/>
          <w:lang w:eastAsia="ko-KR"/>
        </w:rPr>
        <w:t>추가설명</w:t>
      </w:r>
      <w:r w:rsidRPr="00960132">
        <w:rPr>
          <w:rFonts w:hint="eastAsia"/>
          <w:sz w:val="22"/>
          <w:szCs w:val="22"/>
          <w:lang w:eastAsia="ko-KR"/>
        </w:rPr>
        <w:t>:</w:t>
      </w:r>
    </w:p>
    <w:p w14:paraId="3295858A" w14:textId="77777777" w:rsidR="00306E4C" w:rsidRDefault="00306E4C" w:rsidP="00306E4C">
      <w:pPr>
        <w:ind w:leftChars="100" w:left="200"/>
        <w:rPr>
          <w:lang w:eastAsia="ko-KR"/>
        </w:rPr>
      </w:pPr>
      <w:r>
        <w:rPr>
          <w:rFonts w:hint="eastAsia"/>
          <w:lang w:eastAsia="ko-KR"/>
        </w:rPr>
        <w:t>AdminMainActivity.java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</w:t>
      </w:r>
      <w:r>
        <w:rPr>
          <w:rFonts w:hint="eastAsia"/>
          <w:lang w:eastAsia="ko-KR"/>
        </w:rPr>
        <w:t xml:space="preserve"> loadItemsFromFireStore()</w:t>
      </w:r>
      <w:r>
        <w:rPr>
          <w:rFonts w:hint="eastAsia"/>
          <w:lang w:eastAsia="ko-KR"/>
        </w:rPr>
        <w:t>메서드입니다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역시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내용이기에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쿼리문만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첨부하겠습니다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여기의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쿼리문은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검색내용여부에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쿼리가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작성됩니다</w:t>
      </w:r>
      <w:r>
        <w:rPr>
          <w:rFonts w:hint="eastAsia"/>
          <w:lang w:eastAsia="ko-KR"/>
        </w:rPr>
        <w:t>.</w:t>
      </w:r>
    </w:p>
    <w:p w14:paraId="2D30BB9A" w14:textId="77777777" w:rsidR="00306E4C" w:rsidRPr="0035498B" w:rsidRDefault="00306E4C" w:rsidP="00306E4C">
      <w:pPr>
        <w:widowControl/>
        <w:shd w:val="clear" w:color="auto" w:fill="2B2B2B"/>
        <w:spacing w:line="240" w:lineRule="auto"/>
        <w:rPr>
          <w:rFonts w:ascii="Courier New" w:eastAsia="굴림" w:hAnsi="Courier New" w:cs="Courier New"/>
          <w:color w:val="A9B7C6"/>
          <w:lang w:eastAsia="ko-KR"/>
        </w:rPr>
      </w:pPr>
      <w:r w:rsidRPr="0035498B">
        <w:rPr>
          <w:rFonts w:ascii="Courier New" w:eastAsia="굴림" w:hAnsi="Courier New" w:cs="Courier New"/>
          <w:color w:val="A9B7C6"/>
          <w:lang w:eastAsia="ko-KR"/>
        </w:rPr>
        <w:t xml:space="preserve">Query query = </w:t>
      </w:r>
      <w:r w:rsidRPr="0035498B">
        <w:rPr>
          <w:rFonts w:ascii="Courier New" w:eastAsia="굴림" w:hAnsi="Courier New" w:cs="Courier New"/>
          <w:color w:val="9876AA"/>
          <w:lang w:eastAsia="ko-KR"/>
        </w:rPr>
        <w:t>currentSearchText</w:t>
      </w:r>
      <w:r w:rsidRPr="0035498B">
        <w:rPr>
          <w:rFonts w:ascii="Courier New" w:eastAsia="굴림" w:hAnsi="Courier New" w:cs="Courier New"/>
          <w:color w:val="A9B7C6"/>
          <w:lang w:eastAsia="ko-KR"/>
        </w:rPr>
        <w:t>.isEmpty()</w:t>
      </w:r>
      <w:r w:rsidRPr="0035498B">
        <w:rPr>
          <w:rFonts w:ascii="Courier New" w:eastAsia="굴림" w:hAnsi="Courier New" w:cs="Courier New"/>
          <w:color w:val="A9B7C6"/>
          <w:lang w:eastAsia="ko-KR"/>
        </w:rPr>
        <w:br/>
        <w:t xml:space="preserve">        ? </w:t>
      </w:r>
      <w:r w:rsidRPr="0035498B">
        <w:rPr>
          <w:rFonts w:ascii="Courier New" w:eastAsia="굴림" w:hAnsi="Courier New" w:cs="Courier New"/>
          <w:color w:val="9876AA"/>
          <w:lang w:eastAsia="ko-KR"/>
        </w:rPr>
        <w:t>productDBFireStore</w:t>
      </w:r>
      <w:r w:rsidRPr="0035498B">
        <w:rPr>
          <w:rFonts w:ascii="Courier New" w:eastAsia="굴림" w:hAnsi="Courier New" w:cs="Courier New"/>
          <w:color w:val="A9B7C6"/>
          <w:lang w:eastAsia="ko-KR"/>
        </w:rPr>
        <w:t>.collection(</w:t>
      </w:r>
      <w:r w:rsidRPr="0035498B">
        <w:rPr>
          <w:rFonts w:ascii="Courier New" w:eastAsia="굴림" w:hAnsi="Courier New" w:cs="Courier New"/>
          <w:color w:val="6A8759"/>
          <w:lang w:eastAsia="ko-KR"/>
        </w:rPr>
        <w:t>"products"</w:t>
      </w:r>
      <w:r w:rsidRPr="0035498B">
        <w:rPr>
          <w:rFonts w:ascii="Courier New" w:eastAsia="굴림" w:hAnsi="Courier New" w:cs="Courier New"/>
          <w:color w:val="A9B7C6"/>
          <w:lang w:eastAsia="ko-KR"/>
        </w:rPr>
        <w:t>)</w:t>
      </w:r>
      <w:r w:rsidRPr="0035498B">
        <w:rPr>
          <w:rFonts w:ascii="Courier New" w:eastAsia="굴림" w:hAnsi="Courier New" w:cs="Courier New"/>
          <w:color w:val="A9B7C6"/>
          <w:lang w:eastAsia="ko-KR"/>
        </w:rPr>
        <w:br/>
        <w:t xml:space="preserve">        : </w:t>
      </w:r>
      <w:r w:rsidRPr="0035498B">
        <w:rPr>
          <w:rFonts w:ascii="Courier New" w:eastAsia="굴림" w:hAnsi="Courier New" w:cs="Courier New"/>
          <w:color w:val="9876AA"/>
          <w:lang w:eastAsia="ko-KR"/>
        </w:rPr>
        <w:t>productDBFireStore</w:t>
      </w:r>
      <w:r w:rsidRPr="0035498B">
        <w:rPr>
          <w:rFonts w:ascii="Courier New" w:eastAsia="굴림" w:hAnsi="Courier New" w:cs="Courier New"/>
          <w:color w:val="A9B7C6"/>
          <w:lang w:eastAsia="ko-KR"/>
        </w:rPr>
        <w:t>.collection(</w:t>
      </w:r>
      <w:r w:rsidRPr="0035498B">
        <w:rPr>
          <w:rFonts w:ascii="Courier New" w:eastAsia="굴림" w:hAnsi="Courier New" w:cs="Courier New"/>
          <w:color w:val="6A8759"/>
          <w:lang w:eastAsia="ko-KR"/>
        </w:rPr>
        <w:t>"products"</w:t>
      </w:r>
      <w:r w:rsidRPr="0035498B">
        <w:rPr>
          <w:rFonts w:ascii="Courier New" w:eastAsia="굴림" w:hAnsi="Courier New" w:cs="Courier New"/>
          <w:color w:val="A9B7C6"/>
          <w:lang w:eastAsia="ko-KR"/>
        </w:rPr>
        <w:t>).whereEqualTo(</w:t>
      </w:r>
      <w:r w:rsidRPr="0035498B">
        <w:rPr>
          <w:rFonts w:ascii="Courier New" w:eastAsia="굴림" w:hAnsi="Courier New" w:cs="Courier New"/>
          <w:color w:val="6A8759"/>
          <w:lang w:eastAsia="ko-KR"/>
        </w:rPr>
        <w:t>"productName"</w:t>
      </w:r>
      <w:r w:rsidRPr="0035498B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35498B">
        <w:rPr>
          <w:rFonts w:ascii="Courier New" w:eastAsia="굴림" w:hAnsi="Courier New" w:cs="Courier New"/>
          <w:color w:val="9876AA"/>
          <w:lang w:eastAsia="ko-KR"/>
        </w:rPr>
        <w:t>currentSearchText</w:t>
      </w:r>
      <w:r w:rsidRPr="0035498B">
        <w:rPr>
          <w:rFonts w:ascii="Courier New" w:eastAsia="굴림" w:hAnsi="Courier New" w:cs="Courier New"/>
          <w:color w:val="A9B7C6"/>
          <w:lang w:eastAsia="ko-KR"/>
        </w:rPr>
        <w:t>)</w:t>
      </w:r>
      <w:r w:rsidRPr="0035498B">
        <w:rPr>
          <w:rFonts w:ascii="Courier New" w:eastAsia="굴림" w:hAnsi="Courier New" w:cs="Courier New"/>
          <w:color w:val="CC7832"/>
          <w:lang w:eastAsia="ko-KR"/>
        </w:rPr>
        <w:t>;</w:t>
      </w:r>
    </w:p>
    <w:p w14:paraId="4199CCD3" w14:textId="77777777" w:rsidR="00306E4C" w:rsidRDefault="00306E4C" w:rsidP="00306E4C">
      <w:pPr>
        <w:rPr>
          <w:lang w:eastAsia="ko-KR"/>
        </w:rPr>
      </w:pPr>
    </w:p>
    <w:p w14:paraId="4453983D" w14:textId="77777777" w:rsidR="00306E4C" w:rsidRDefault="00306E4C" w:rsidP="00306E4C">
      <w:pPr>
        <w:ind w:firstLineChars="100" w:firstLine="200"/>
        <w:rPr>
          <w:lang w:eastAsia="ko-KR"/>
        </w:rPr>
      </w:pPr>
    </w:p>
    <w:p w14:paraId="560430FA" w14:textId="77777777" w:rsidR="00306E4C" w:rsidRDefault="00306E4C" w:rsidP="00306E4C">
      <w:pPr>
        <w:pStyle w:val="5"/>
        <w:keepNext w:val="0"/>
        <w:keepLines/>
        <w:spacing w:after="120"/>
        <w:ind w:left="200" w:right="200" w:firstLine="0"/>
        <w:rPr>
          <w:lang w:eastAsia="ko-KR"/>
        </w:rPr>
      </w:pPr>
      <w:r>
        <w:rPr>
          <w:rFonts w:hint="eastAsia"/>
          <w:lang w:eastAsia="ko-KR"/>
        </w:rPr>
        <w:t xml:space="preserve">QR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 </w:t>
      </w:r>
      <w:r>
        <w:rPr>
          <w:rFonts w:hint="eastAsia"/>
          <w:lang w:eastAsia="ko-KR"/>
        </w:rPr>
        <w:t>기능</w:t>
      </w:r>
    </w:p>
    <w:p w14:paraId="79D7D855" w14:textId="77777777" w:rsidR="00306E4C" w:rsidRDefault="00306E4C" w:rsidP="00306E4C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 xml:space="preserve">QR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</w:p>
    <w:p w14:paraId="68933C32" w14:textId="77777777" w:rsidR="00306E4C" w:rsidRDefault="00306E4C" w:rsidP="00306E4C">
      <w:pPr>
        <w:ind w:firstLineChars="100" w:firstLine="200"/>
        <w:rPr>
          <w:lang w:eastAsia="ko-KR"/>
        </w:rPr>
      </w:pP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QR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스캔하면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Firestore </w:t>
      </w:r>
      <w:r>
        <w:rPr>
          <w:rFonts w:hint="eastAsia"/>
          <w:lang w:eastAsia="ko-KR"/>
        </w:rPr>
        <w:t>데이터베이스에서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포함합니다</w:t>
      </w:r>
      <w:r>
        <w:rPr>
          <w:rFonts w:hint="eastAsia"/>
          <w:lang w:eastAsia="ko-KR"/>
        </w:rPr>
        <w:t xml:space="preserve">. QR </w:t>
      </w:r>
      <w:r>
        <w:rPr>
          <w:rFonts w:hint="eastAsia"/>
          <w:lang w:eastAsia="ko-KR"/>
        </w:rPr>
        <w:t>코드는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인코딩하고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스캔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실시간으로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효율성을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향상시킬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73794C29" w14:textId="77777777" w:rsidR="00306E4C" w:rsidRDefault="00306E4C" w:rsidP="00306E4C">
      <w:pPr>
        <w:ind w:firstLineChars="100" w:firstLine="200"/>
        <w:rPr>
          <w:lang w:eastAsia="ko-KR"/>
        </w:rPr>
      </w:pPr>
    </w:p>
    <w:p w14:paraId="0F6BC6B8" w14:textId="77777777" w:rsidR="00306E4C" w:rsidRPr="00B510F3" w:rsidRDefault="00306E4C" w:rsidP="00306E4C">
      <w:pPr>
        <w:ind w:firstLineChars="100" w:firstLine="236"/>
        <w:rPr>
          <w:b/>
          <w:bCs/>
          <w:sz w:val="24"/>
          <w:szCs w:val="24"/>
          <w:lang w:eastAsia="ko-KR"/>
        </w:rPr>
      </w:pPr>
      <w:r w:rsidRPr="00B510F3">
        <w:rPr>
          <w:rFonts w:hint="eastAsia"/>
          <w:b/>
          <w:bCs/>
          <w:sz w:val="24"/>
          <w:szCs w:val="24"/>
          <w:lang w:eastAsia="ko-KR"/>
        </w:rPr>
        <w:t>기능</w:t>
      </w:r>
      <w:r w:rsidRPr="00B510F3">
        <w:rPr>
          <w:rFonts w:hint="eastAsia"/>
          <w:b/>
          <w:bCs/>
          <w:sz w:val="24"/>
          <w:szCs w:val="24"/>
          <w:lang w:eastAsia="ko-KR"/>
        </w:rPr>
        <w:t xml:space="preserve"> </w:t>
      </w:r>
      <w:r w:rsidRPr="00B510F3">
        <w:rPr>
          <w:rFonts w:hint="eastAsia"/>
          <w:b/>
          <w:bCs/>
          <w:sz w:val="24"/>
          <w:szCs w:val="24"/>
          <w:lang w:eastAsia="ko-KR"/>
        </w:rPr>
        <w:t>구현</w:t>
      </w:r>
      <w:r w:rsidRPr="00B510F3">
        <w:rPr>
          <w:rFonts w:hint="eastAsia"/>
          <w:b/>
          <w:bCs/>
          <w:sz w:val="24"/>
          <w:szCs w:val="24"/>
          <w:lang w:eastAsia="ko-KR"/>
        </w:rPr>
        <w:t xml:space="preserve"> </w:t>
      </w:r>
      <w:r w:rsidRPr="00B510F3">
        <w:rPr>
          <w:rFonts w:hint="eastAsia"/>
          <w:b/>
          <w:bCs/>
          <w:sz w:val="24"/>
          <w:szCs w:val="24"/>
          <w:lang w:eastAsia="ko-KR"/>
        </w:rPr>
        <w:t>방법</w:t>
      </w:r>
      <w:r w:rsidRPr="00B510F3">
        <w:rPr>
          <w:rFonts w:hint="eastAsia"/>
          <w:b/>
          <w:bCs/>
          <w:sz w:val="24"/>
          <w:szCs w:val="24"/>
          <w:lang w:eastAsia="ko-KR"/>
        </w:rPr>
        <w:t>:</w:t>
      </w:r>
    </w:p>
    <w:p w14:paraId="34B34435" w14:textId="77777777" w:rsidR="00306E4C" w:rsidRDefault="00306E4C" w:rsidP="00306E4C">
      <w:pPr>
        <w:pStyle w:val="af1"/>
        <w:numPr>
          <w:ilvl w:val="0"/>
          <w:numId w:val="47"/>
        </w:numPr>
        <w:ind w:leftChars="0"/>
        <w:rPr>
          <w:lang w:eastAsia="ko-KR"/>
        </w:rPr>
      </w:pPr>
      <w:r w:rsidRPr="00E242AA">
        <w:rPr>
          <w:rFonts w:hint="eastAsia"/>
          <w:sz w:val="22"/>
          <w:szCs w:val="22"/>
          <w:lang w:eastAsia="ko-KR"/>
        </w:rPr>
        <w:t xml:space="preserve">QR </w:t>
      </w:r>
      <w:r w:rsidRPr="00E242AA">
        <w:rPr>
          <w:rFonts w:hint="eastAsia"/>
          <w:sz w:val="22"/>
          <w:szCs w:val="22"/>
          <w:lang w:eastAsia="ko-KR"/>
        </w:rPr>
        <w:t>코드</w:t>
      </w:r>
      <w:r w:rsidRPr="00E242AA">
        <w:rPr>
          <w:rFonts w:hint="eastAsia"/>
          <w:sz w:val="22"/>
          <w:szCs w:val="22"/>
          <w:lang w:eastAsia="ko-KR"/>
        </w:rPr>
        <w:t xml:space="preserve"> </w:t>
      </w:r>
      <w:r w:rsidRPr="00E242AA">
        <w:rPr>
          <w:rFonts w:hint="eastAsia"/>
          <w:sz w:val="22"/>
          <w:szCs w:val="22"/>
          <w:lang w:eastAsia="ko-KR"/>
        </w:rPr>
        <w:t>스캔</w:t>
      </w:r>
      <w:r w:rsidRPr="00E242AA">
        <w:rPr>
          <w:rFonts w:hint="eastAsia"/>
          <w:sz w:val="22"/>
          <w:szCs w:val="22"/>
          <w:lang w:eastAsia="ko-KR"/>
        </w:rPr>
        <w:t>:</w:t>
      </w:r>
    </w:p>
    <w:p w14:paraId="5C4C640B" w14:textId="77777777" w:rsidR="00306E4C" w:rsidRDefault="00306E4C" w:rsidP="00306E4C">
      <w:pPr>
        <w:ind w:leftChars="300" w:left="600"/>
        <w:rPr>
          <w:lang w:eastAsia="ko-KR"/>
        </w:rPr>
      </w:pPr>
      <w:r>
        <w:rPr>
          <w:rFonts w:hint="eastAsia"/>
          <w:lang w:eastAsia="ko-KR"/>
        </w:rPr>
        <w:t>DecoratedBarcodeView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QR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스캔합니다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카메라를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QR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연속적으로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스캔된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콜백을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처리됩니다</w:t>
      </w:r>
      <w:r>
        <w:rPr>
          <w:rFonts w:hint="eastAsia"/>
          <w:lang w:eastAsia="ko-KR"/>
        </w:rPr>
        <w:t>.</w:t>
      </w:r>
    </w:p>
    <w:p w14:paraId="79A6DC13" w14:textId="77777777" w:rsidR="00306E4C" w:rsidRDefault="00306E4C" w:rsidP="00306E4C">
      <w:pPr>
        <w:widowControl/>
        <w:shd w:val="clear" w:color="auto" w:fill="2B2B2B"/>
        <w:spacing w:line="240" w:lineRule="auto"/>
        <w:rPr>
          <w:rFonts w:ascii="Courier New" w:eastAsia="굴림" w:hAnsi="Courier New" w:cs="Courier New"/>
          <w:color w:val="CC7832"/>
          <w:lang w:eastAsia="ko-KR"/>
        </w:rPr>
      </w:pPr>
      <w:r w:rsidRPr="00693DDF">
        <w:rPr>
          <w:rFonts w:ascii="Courier New" w:eastAsia="굴림" w:hAnsi="Courier New" w:cs="Courier New"/>
          <w:color w:val="9876AA"/>
          <w:lang w:eastAsia="ko-KR"/>
        </w:rPr>
        <w:t xml:space="preserve">barcodeScannerView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= (DecoratedBarcodeView) findViewById(R.id.</w:t>
      </w:r>
      <w:r w:rsidRPr="00693DDF">
        <w:rPr>
          <w:rFonts w:ascii="Courier New" w:eastAsia="굴림" w:hAnsi="Courier New" w:cs="Courier New"/>
          <w:i/>
          <w:iCs/>
          <w:color w:val="9876AA"/>
          <w:lang w:eastAsia="ko-KR"/>
        </w:rPr>
        <w:t>decorated_bar_code_view</w:t>
      </w:r>
      <w:r w:rsidRPr="00693DDF">
        <w:rPr>
          <w:rFonts w:ascii="Courier New" w:eastAsia="굴림" w:hAnsi="Courier New" w:cs="Courier New"/>
          <w:color w:val="A9B7C6"/>
          <w:lang w:eastAsia="ko-KR"/>
        </w:rPr>
        <w:t>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</w:r>
      <w:r w:rsidRPr="00693DDF">
        <w:rPr>
          <w:rFonts w:ascii="Courier New" w:eastAsia="굴림" w:hAnsi="Courier New" w:cs="Courier New"/>
          <w:color w:val="9876AA"/>
          <w:lang w:eastAsia="ko-KR"/>
        </w:rPr>
        <w:t xml:space="preserve">capture </w:t>
      </w:r>
      <w:r w:rsidRPr="00693DDF">
        <w:rPr>
          <w:rFonts w:ascii="Courier New" w:eastAsia="굴림" w:hAnsi="Courier New" w:cs="Courier New"/>
          <w:color w:val="A9B7C6"/>
          <w:lang w:eastAsia="ko-KR"/>
        </w:rPr>
        <w:t xml:space="preserve">= 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new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CaptureManager(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this, </w:t>
      </w:r>
      <w:r w:rsidRPr="00693DDF">
        <w:rPr>
          <w:rFonts w:ascii="Courier New" w:eastAsia="굴림" w:hAnsi="Courier New" w:cs="Courier New"/>
          <w:color w:val="9876AA"/>
          <w:lang w:eastAsia="ko-KR"/>
        </w:rPr>
        <w:t>barcodeScannerView</w:t>
      </w:r>
      <w:r w:rsidRPr="00693DDF">
        <w:rPr>
          <w:rFonts w:ascii="Courier New" w:eastAsia="굴림" w:hAnsi="Courier New" w:cs="Courier New"/>
          <w:color w:val="A9B7C6"/>
          <w:lang w:eastAsia="ko-KR"/>
        </w:rPr>
        <w:t>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</w:r>
      <w:r w:rsidRPr="00693DDF">
        <w:rPr>
          <w:rFonts w:ascii="Courier New" w:eastAsia="굴림" w:hAnsi="Courier New" w:cs="Courier New"/>
          <w:color w:val="9876AA"/>
          <w:lang w:eastAsia="ko-KR"/>
        </w:rPr>
        <w:t>capture</w:t>
      </w:r>
      <w:r w:rsidRPr="00693DDF">
        <w:rPr>
          <w:rFonts w:ascii="Courier New" w:eastAsia="굴림" w:hAnsi="Courier New" w:cs="Courier New"/>
          <w:color w:val="A9B7C6"/>
          <w:lang w:eastAsia="ko-KR"/>
        </w:rPr>
        <w:t>.initializeFromIntent(</w:t>
      </w:r>
      <w:r w:rsidRPr="00693DDF">
        <w:rPr>
          <w:rFonts w:ascii="Courier New" w:eastAsia="굴림" w:hAnsi="Courier New" w:cs="Courier New"/>
          <w:color w:val="CC7832"/>
          <w:lang w:eastAsia="ko-KR"/>
        </w:rPr>
        <w:t>this</w:t>
      </w:r>
      <w:r w:rsidRPr="00693DDF">
        <w:rPr>
          <w:rFonts w:ascii="Courier New" w:eastAsia="굴림" w:hAnsi="Courier New" w:cs="Courier New"/>
          <w:color w:val="A9B7C6"/>
          <w:lang w:eastAsia="ko-KR"/>
        </w:rPr>
        <w:t>.getIntent()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savedInstanceState)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</w:r>
      <w:r w:rsidRPr="00693DDF">
        <w:rPr>
          <w:rFonts w:ascii="Courier New" w:eastAsia="굴림" w:hAnsi="Courier New" w:cs="Courier New"/>
          <w:color w:val="9876AA"/>
          <w:lang w:eastAsia="ko-KR"/>
        </w:rPr>
        <w:t>capture</w:t>
      </w:r>
      <w:r w:rsidRPr="00693DDF">
        <w:rPr>
          <w:rFonts w:ascii="Courier New" w:eastAsia="굴림" w:hAnsi="Courier New" w:cs="Courier New"/>
          <w:color w:val="A9B7C6"/>
          <w:lang w:eastAsia="ko-KR"/>
        </w:rPr>
        <w:t>.decode()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</w:p>
    <w:p w14:paraId="1155BC31" w14:textId="77777777" w:rsidR="00306E4C" w:rsidRPr="00693DDF" w:rsidRDefault="00306E4C" w:rsidP="00306E4C">
      <w:pPr>
        <w:widowControl/>
        <w:shd w:val="clear" w:color="auto" w:fill="2B2B2B"/>
        <w:spacing w:line="240" w:lineRule="auto"/>
        <w:rPr>
          <w:rFonts w:ascii="Courier New" w:eastAsia="굴림" w:hAnsi="Courier New" w:cs="Courier New"/>
          <w:color w:val="A9B7C6"/>
          <w:lang w:eastAsia="ko-KR"/>
        </w:rPr>
      </w:pPr>
      <w:r w:rsidRPr="00693DDF">
        <w:rPr>
          <w:rFonts w:ascii="Courier New" w:eastAsia="굴림" w:hAnsi="Courier New" w:cs="Courier New"/>
          <w:color w:val="9876AA"/>
          <w:lang w:eastAsia="ko-KR"/>
        </w:rPr>
        <w:t>barcodeScannerView</w:t>
      </w:r>
      <w:r w:rsidRPr="00693DDF">
        <w:rPr>
          <w:rFonts w:ascii="Courier New" w:eastAsia="굴림" w:hAnsi="Courier New" w:cs="Courier New"/>
          <w:color w:val="A9B7C6"/>
          <w:lang w:eastAsia="ko-KR"/>
        </w:rPr>
        <w:t>.decodeContinuous(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new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BarcodeCallback() {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</w:t>
      </w:r>
      <w:r w:rsidRPr="00693DDF">
        <w:rPr>
          <w:rFonts w:ascii="Courier New" w:eastAsia="굴림" w:hAnsi="Courier New" w:cs="Courier New"/>
          <w:color w:val="BBB529"/>
          <w:lang w:eastAsia="ko-KR"/>
        </w:rPr>
        <w:t>@Override</w:t>
      </w:r>
      <w:r w:rsidRPr="00693DDF">
        <w:rPr>
          <w:rFonts w:ascii="Courier New" w:eastAsia="굴림" w:hAnsi="Courier New" w:cs="Courier New"/>
          <w:color w:val="BBB529"/>
          <w:lang w:eastAsia="ko-KR"/>
        </w:rPr>
        <w:br/>
        <w:t xml:space="preserve">    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public void </w:t>
      </w:r>
      <w:r w:rsidRPr="00693DDF">
        <w:rPr>
          <w:rFonts w:ascii="Courier New" w:eastAsia="굴림" w:hAnsi="Courier New" w:cs="Courier New"/>
          <w:color w:val="FFC66D"/>
          <w:lang w:eastAsia="ko-KR"/>
        </w:rPr>
        <w:t>barcodeResult</w:t>
      </w:r>
      <w:r w:rsidRPr="00693DDF">
        <w:rPr>
          <w:rFonts w:ascii="Courier New" w:eastAsia="굴림" w:hAnsi="Courier New" w:cs="Courier New"/>
          <w:color w:val="A9B7C6"/>
          <w:lang w:eastAsia="ko-KR"/>
        </w:rPr>
        <w:t>(BarcodeResult result) {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    Log.</w:t>
      </w:r>
      <w:r w:rsidRPr="00693DDF">
        <w:rPr>
          <w:rFonts w:ascii="Courier New" w:eastAsia="굴림" w:hAnsi="Courier New" w:cs="Courier New"/>
          <w:i/>
          <w:iCs/>
          <w:color w:val="A9B7C6"/>
          <w:lang w:eastAsia="ko-KR"/>
        </w:rPr>
        <w:t>d</w:t>
      </w:r>
      <w:r w:rsidRPr="00693DDF">
        <w:rPr>
          <w:rFonts w:ascii="Courier New" w:eastAsia="굴림" w:hAnsi="Courier New" w:cs="Courier New"/>
          <w:color w:val="A9B7C6"/>
          <w:lang w:eastAsia="ko-KR"/>
        </w:rPr>
        <w:t>(</w:t>
      </w:r>
      <w:r w:rsidRPr="00693DDF">
        <w:rPr>
          <w:rFonts w:ascii="Courier New" w:eastAsia="굴림" w:hAnsi="Courier New" w:cs="Courier New"/>
          <w:color w:val="6A8759"/>
          <w:lang w:eastAsia="ko-KR"/>
        </w:rPr>
        <w:t>"ScanQR"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693DDF">
        <w:rPr>
          <w:rFonts w:ascii="Courier New" w:eastAsia="굴림" w:hAnsi="Courier New" w:cs="Courier New"/>
          <w:color w:val="6A8759"/>
          <w:lang w:eastAsia="ko-KR"/>
        </w:rPr>
        <w:t xml:space="preserve">"Scanned QR Data: "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+ result.getText())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    </w:t>
      </w:r>
      <w:r w:rsidRPr="00693DDF">
        <w:rPr>
          <w:rFonts w:ascii="Courier New" w:eastAsia="굴림" w:hAnsi="Courier New" w:cs="Courier New"/>
          <w:color w:val="9876AA"/>
          <w:lang w:eastAsia="ko-KR"/>
        </w:rPr>
        <w:t>capture</w:t>
      </w:r>
      <w:r w:rsidRPr="00693DDF">
        <w:rPr>
          <w:rFonts w:ascii="Courier New" w:eastAsia="굴림" w:hAnsi="Courier New" w:cs="Courier New"/>
          <w:color w:val="A9B7C6"/>
          <w:lang w:eastAsia="ko-KR"/>
        </w:rPr>
        <w:t>.onPause()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;  </w:t>
      </w:r>
      <w:r w:rsidRPr="00693DDF">
        <w:rPr>
          <w:rFonts w:ascii="Courier New" w:eastAsia="굴림" w:hAnsi="Courier New" w:cs="Courier New"/>
          <w:color w:val="808080"/>
          <w:lang w:eastAsia="ko-KR"/>
        </w:rPr>
        <w:t>// Properly pause decoding</w:t>
      </w:r>
      <w:r w:rsidRPr="00693DDF">
        <w:rPr>
          <w:rFonts w:ascii="Courier New" w:eastAsia="굴림" w:hAnsi="Courier New" w:cs="Courier New"/>
          <w:color w:val="808080"/>
          <w:lang w:eastAsia="ko-KR"/>
        </w:rPr>
        <w:br/>
        <w:t xml:space="preserve">    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processScannedData(result.getText())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}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>})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</w:p>
    <w:p w14:paraId="21215DDF" w14:textId="77777777" w:rsidR="00306E4C" w:rsidRPr="00693DDF" w:rsidRDefault="00306E4C" w:rsidP="00306E4C">
      <w:pPr>
        <w:widowControl/>
        <w:shd w:val="clear" w:color="auto" w:fill="2B2B2B"/>
        <w:spacing w:line="240" w:lineRule="auto"/>
        <w:rPr>
          <w:rFonts w:ascii="Courier New" w:eastAsia="굴림" w:hAnsi="Courier New" w:cs="Courier New"/>
          <w:color w:val="A9B7C6"/>
          <w:lang w:eastAsia="ko-KR"/>
        </w:rPr>
      </w:pPr>
    </w:p>
    <w:p w14:paraId="181B0516" w14:textId="77777777" w:rsidR="00306E4C" w:rsidRPr="00693DDF" w:rsidRDefault="00306E4C" w:rsidP="00306E4C">
      <w:pPr>
        <w:ind w:firstLineChars="200" w:firstLine="400"/>
        <w:rPr>
          <w:lang w:eastAsia="ko-KR"/>
        </w:rPr>
      </w:pPr>
    </w:p>
    <w:p w14:paraId="5F9EE4FF" w14:textId="77777777" w:rsidR="00306E4C" w:rsidRDefault="00306E4C" w:rsidP="00306E4C">
      <w:pPr>
        <w:pStyle w:val="af1"/>
        <w:numPr>
          <w:ilvl w:val="0"/>
          <w:numId w:val="47"/>
        </w:numPr>
        <w:ind w:leftChars="0"/>
        <w:rPr>
          <w:lang w:eastAsia="ko-KR"/>
        </w:rPr>
      </w:pPr>
      <w:r w:rsidRPr="00E242AA">
        <w:rPr>
          <w:rFonts w:hint="eastAsia"/>
          <w:sz w:val="22"/>
          <w:szCs w:val="22"/>
          <w:lang w:eastAsia="ko-KR"/>
        </w:rPr>
        <w:t>스캔된</w:t>
      </w:r>
      <w:r w:rsidRPr="00E242AA">
        <w:rPr>
          <w:rFonts w:hint="eastAsia"/>
          <w:sz w:val="22"/>
          <w:szCs w:val="22"/>
          <w:lang w:eastAsia="ko-KR"/>
        </w:rPr>
        <w:t xml:space="preserve"> </w:t>
      </w:r>
      <w:r w:rsidRPr="00E242AA">
        <w:rPr>
          <w:rFonts w:hint="eastAsia"/>
          <w:sz w:val="22"/>
          <w:szCs w:val="22"/>
          <w:lang w:eastAsia="ko-KR"/>
        </w:rPr>
        <w:t>데이터</w:t>
      </w:r>
      <w:r w:rsidRPr="00E242AA">
        <w:rPr>
          <w:rFonts w:hint="eastAsia"/>
          <w:sz w:val="22"/>
          <w:szCs w:val="22"/>
          <w:lang w:eastAsia="ko-KR"/>
        </w:rPr>
        <w:t xml:space="preserve"> </w:t>
      </w:r>
      <w:r w:rsidRPr="00E242AA">
        <w:rPr>
          <w:rFonts w:hint="eastAsia"/>
          <w:sz w:val="22"/>
          <w:szCs w:val="22"/>
          <w:lang w:eastAsia="ko-KR"/>
        </w:rPr>
        <w:t>처리</w:t>
      </w:r>
      <w:r w:rsidRPr="00E242AA">
        <w:rPr>
          <w:rFonts w:hint="eastAsia"/>
          <w:sz w:val="22"/>
          <w:szCs w:val="22"/>
          <w:lang w:eastAsia="ko-KR"/>
        </w:rPr>
        <w:t>:</w:t>
      </w:r>
    </w:p>
    <w:p w14:paraId="6DC3F9D4" w14:textId="77777777" w:rsidR="00306E4C" w:rsidRDefault="00306E4C" w:rsidP="00306E4C">
      <w:pPr>
        <w:ind w:leftChars="200" w:left="400" w:firstLineChars="100" w:firstLine="200"/>
        <w:rPr>
          <w:lang w:eastAsia="ko-KR"/>
        </w:rPr>
      </w:pPr>
      <w:r>
        <w:rPr>
          <w:rFonts w:hint="eastAsia"/>
          <w:lang w:eastAsia="ko-KR"/>
        </w:rPr>
        <w:t>스캔된</w:t>
      </w:r>
      <w:r>
        <w:rPr>
          <w:rFonts w:hint="eastAsia"/>
          <w:lang w:eastAsia="ko-KR"/>
        </w:rPr>
        <w:t xml:space="preserve"> QR </w:t>
      </w:r>
      <w:r>
        <w:rPr>
          <w:rFonts w:hint="eastAsia"/>
          <w:lang w:eastAsia="ko-KR"/>
        </w:rPr>
        <w:t>코드에서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데이터는</w:t>
      </w:r>
      <w:r>
        <w:rPr>
          <w:rFonts w:hint="eastAsia"/>
          <w:lang w:eastAsia="ko-KR"/>
        </w:rPr>
        <w:t xml:space="preserve"> processScannedData </w:t>
      </w:r>
      <w:r>
        <w:rPr>
          <w:rFonts w:hint="eastAsia"/>
          <w:lang w:eastAsia="ko-KR"/>
        </w:rPr>
        <w:t>메서드를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Firestore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조회합니다</w:t>
      </w:r>
      <w:r>
        <w:rPr>
          <w:rFonts w:hint="eastAsia"/>
          <w:lang w:eastAsia="ko-KR"/>
        </w:rPr>
        <w:t>.</w:t>
      </w:r>
    </w:p>
    <w:p w14:paraId="12542923" w14:textId="77777777" w:rsidR="00306E4C" w:rsidRPr="00693DDF" w:rsidRDefault="00306E4C" w:rsidP="00306E4C">
      <w:pPr>
        <w:widowControl/>
        <w:shd w:val="clear" w:color="auto" w:fill="2B2B2B"/>
        <w:spacing w:line="240" w:lineRule="auto"/>
        <w:rPr>
          <w:rFonts w:ascii="Courier New" w:eastAsia="굴림" w:hAnsi="Courier New" w:cs="Courier New"/>
          <w:color w:val="A9B7C6"/>
          <w:lang w:eastAsia="ko-KR"/>
        </w:rPr>
      </w:pP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private void </w:t>
      </w:r>
      <w:r w:rsidRPr="00693DDF">
        <w:rPr>
          <w:rFonts w:ascii="Courier New" w:eastAsia="굴림" w:hAnsi="Courier New" w:cs="Courier New"/>
          <w:color w:val="FFC66D"/>
          <w:lang w:eastAsia="ko-KR"/>
        </w:rPr>
        <w:t>processScannedData</w:t>
      </w:r>
      <w:r w:rsidRPr="00693DDF">
        <w:rPr>
          <w:rFonts w:ascii="Courier New" w:eastAsia="굴림" w:hAnsi="Courier New" w:cs="Courier New"/>
          <w:color w:val="A9B7C6"/>
          <w:lang w:eastAsia="ko-KR"/>
        </w:rPr>
        <w:t>(String scannedData) {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if </w:t>
      </w:r>
      <w:r w:rsidRPr="00693DDF">
        <w:rPr>
          <w:rFonts w:ascii="Courier New" w:eastAsia="굴림" w:hAnsi="Courier New" w:cs="Courier New"/>
          <w:color w:val="A9B7C6"/>
          <w:lang w:eastAsia="ko-KR"/>
        </w:rPr>
        <w:t xml:space="preserve">(scannedData != 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null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&amp;&amp; scannedData.contains(</w:t>
      </w:r>
      <w:r w:rsidRPr="00693DDF">
        <w:rPr>
          <w:rFonts w:ascii="Courier New" w:eastAsia="굴림" w:hAnsi="Courier New" w:cs="Courier New"/>
          <w:color w:val="6A8759"/>
          <w:lang w:eastAsia="ko-KR"/>
        </w:rPr>
        <w:t>":"</w:t>
      </w:r>
      <w:r w:rsidRPr="00693DDF">
        <w:rPr>
          <w:rFonts w:ascii="Courier New" w:eastAsia="굴림" w:hAnsi="Courier New" w:cs="Courier New"/>
          <w:color w:val="A9B7C6"/>
          <w:lang w:eastAsia="ko-KR"/>
        </w:rPr>
        <w:t>)) {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    String[] keyValues = scannedData.split(</w:t>
      </w:r>
      <w:r w:rsidRPr="00693DDF">
        <w:rPr>
          <w:rFonts w:ascii="Courier New" w:eastAsia="굴림" w:hAnsi="Courier New" w:cs="Courier New"/>
          <w:color w:val="6A8759"/>
          <w:lang w:eastAsia="ko-KR"/>
        </w:rPr>
        <w:t>"</w:t>
      </w:r>
      <w:r w:rsidRPr="00693DDF">
        <w:rPr>
          <w:rFonts w:ascii="Courier New" w:eastAsia="굴림" w:hAnsi="Courier New" w:cs="Courier New"/>
          <w:color w:val="6A8759"/>
          <w:shd w:val="clear" w:color="auto" w:fill="364135"/>
          <w:lang w:eastAsia="ko-KR"/>
        </w:rPr>
        <w:t>:</w:t>
      </w:r>
      <w:r w:rsidRPr="00693DDF">
        <w:rPr>
          <w:rFonts w:ascii="Courier New" w:eastAsia="굴림" w:hAnsi="Courier New" w:cs="Courier New"/>
          <w:color w:val="6A8759"/>
          <w:lang w:eastAsia="ko-KR"/>
        </w:rPr>
        <w:t>"</w:t>
      </w:r>
      <w:r w:rsidRPr="00693DDF">
        <w:rPr>
          <w:rFonts w:ascii="Courier New" w:eastAsia="굴림" w:hAnsi="Courier New" w:cs="Courier New"/>
          <w:color w:val="A9B7C6"/>
          <w:lang w:eastAsia="ko-KR"/>
        </w:rPr>
        <w:t>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    if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(keyValues.</w:t>
      </w:r>
      <w:r w:rsidRPr="00693DDF">
        <w:rPr>
          <w:rFonts w:ascii="Courier New" w:eastAsia="굴림" w:hAnsi="Courier New" w:cs="Courier New"/>
          <w:color w:val="9876AA"/>
          <w:lang w:eastAsia="ko-KR"/>
        </w:rPr>
        <w:t xml:space="preserve">length </w:t>
      </w:r>
      <w:r w:rsidRPr="00693DDF">
        <w:rPr>
          <w:rFonts w:ascii="Courier New" w:eastAsia="굴림" w:hAnsi="Courier New" w:cs="Courier New"/>
          <w:color w:val="A9B7C6"/>
          <w:lang w:eastAsia="ko-KR"/>
        </w:rPr>
        <w:t xml:space="preserve">== </w:t>
      </w:r>
      <w:r w:rsidRPr="00693DDF">
        <w:rPr>
          <w:rFonts w:ascii="Courier New" w:eastAsia="굴림" w:hAnsi="Courier New" w:cs="Courier New"/>
          <w:color w:val="6897BB"/>
          <w:lang w:eastAsia="ko-KR"/>
        </w:rPr>
        <w:t>2</w:t>
      </w:r>
      <w:r w:rsidRPr="00693DDF">
        <w:rPr>
          <w:rFonts w:ascii="Courier New" w:eastAsia="굴림" w:hAnsi="Courier New" w:cs="Courier New"/>
          <w:color w:val="A9B7C6"/>
          <w:lang w:eastAsia="ko-KR"/>
        </w:rPr>
        <w:t>) {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        String field = keyValues[</w:t>
      </w:r>
      <w:r w:rsidRPr="00693DDF">
        <w:rPr>
          <w:rFonts w:ascii="Courier New" w:eastAsia="굴림" w:hAnsi="Courier New" w:cs="Courier New"/>
          <w:color w:val="6897BB"/>
          <w:lang w:eastAsia="ko-KR"/>
        </w:rPr>
        <w:t>0</w:t>
      </w:r>
      <w:r w:rsidRPr="00693DDF">
        <w:rPr>
          <w:rFonts w:ascii="Courier New" w:eastAsia="굴림" w:hAnsi="Courier New" w:cs="Courier New"/>
          <w:color w:val="A9B7C6"/>
          <w:lang w:eastAsia="ko-KR"/>
        </w:rPr>
        <w:t>]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;  </w:t>
      </w:r>
      <w:r w:rsidRPr="00693DDF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t>이 부분은 상품 코드를 나타낼 필드</w:t>
      </w:r>
      <w:r w:rsidRPr="00693DDF">
        <w:rPr>
          <w:rFonts w:ascii="Courier New" w:eastAsia="굴림" w:hAnsi="Courier New" w:cs="Courier New"/>
          <w:color w:val="808080"/>
          <w:lang w:eastAsia="ko-KR"/>
        </w:rPr>
        <w:t xml:space="preserve">, 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t xml:space="preserve">예를 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lastRenderedPageBreak/>
        <w:t>들어</w:t>
      </w:r>
      <w:r w:rsidRPr="00693DDF">
        <w:rPr>
          <w:rFonts w:ascii="Courier New" w:eastAsia="굴림" w:hAnsi="Courier New" w:cs="Courier New"/>
          <w:color w:val="808080"/>
          <w:lang w:eastAsia="ko-KR"/>
        </w:rPr>
        <w:t xml:space="preserve"> "productCode"</w:t>
      </w:r>
      <w:r w:rsidRPr="00693DDF">
        <w:rPr>
          <w:rFonts w:ascii="Courier New" w:eastAsia="굴림" w:hAnsi="Courier New" w:cs="Courier New"/>
          <w:color w:val="808080"/>
          <w:lang w:eastAsia="ko-KR"/>
        </w:rPr>
        <w:br/>
        <w:t xml:space="preserve">        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String value = keyValues[</w:t>
      </w:r>
      <w:r w:rsidRPr="00693DDF">
        <w:rPr>
          <w:rFonts w:ascii="Courier New" w:eastAsia="굴림" w:hAnsi="Courier New" w:cs="Courier New"/>
          <w:color w:val="6897BB"/>
          <w:lang w:eastAsia="ko-KR"/>
        </w:rPr>
        <w:t>1</w:t>
      </w:r>
      <w:r w:rsidRPr="00693DDF">
        <w:rPr>
          <w:rFonts w:ascii="Courier New" w:eastAsia="굴림" w:hAnsi="Courier New" w:cs="Courier New"/>
          <w:color w:val="A9B7C6"/>
          <w:lang w:eastAsia="ko-KR"/>
        </w:rPr>
        <w:t>]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;  </w:t>
      </w:r>
      <w:r w:rsidRPr="00693DDF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t>실제 상품 코드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br/>
        <w:t xml:space="preserve">        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Log.</w:t>
      </w:r>
      <w:r w:rsidRPr="00693DDF">
        <w:rPr>
          <w:rFonts w:ascii="Courier New" w:eastAsia="굴림" w:hAnsi="Courier New" w:cs="Courier New"/>
          <w:i/>
          <w:iCs/>
          <w:color w:val="A9B7C6"/>
          <w:lang w:eastAsia="ko-KR"/>
        </w:rPr>
        <w:t>d</w:t>
      </w:r>
      <w:r w:rsidRPr="00693DDF">
        <w:rPr>
          <w:rFonts w:ascii="Courier New" w:eastAsia="굴림" w:hAnsi="Courier New" w:cs="Courier New"/>
          <w:color w:val="A9B7C6"/>
          <w:lang w:eastAsia="ko-KR"/>
        </w:rPr>
        <w:t>(</w:t>
      </w:r>
      <w:r w:rsidRPr="00693DDF">
        <w:rPr>
          <w:rFonts w:ascii="Courier New" w:eastAsia="굴림" w:hAnsi="Courier New" w:cs="Courier New"/>
          <w:color w:val="6A8759"/>
          <w:lang w:eastAsia="ko-KR"/>
        </w:rPr>
        <w:t>"ScanQR"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693DDF">
        <w:rPr>
          <w:rFonts w:ascii="Courier New" w:eastAsia="굴림" w:hAnsi="Courier New" w:cs="Courier New"/>
          <w:color w:val="6A8759"/>
          <w:lang w:eastAsia="ko-KR"/>
        </w:rPr>
        <w:t xml:space="preserve">"Field: " </w:t>
      </w:r>
      <w:r w:rsidRPr="00693DDF">
        <w:rPr>
          <w:rFonts w:ascii="Courier New" w:eastAsia="굴림" w:hAnsi="Courier New" w:cs="Courier New"/>
          <w:color w:val="A9B7C6"/>
          <w:lang w:eastAsia="ko-KR"/>
        </w:rPr>
        <w:t xml:space="preserve">+ field + </w:t>
      </w:r>
      <w:r w:rsidRPr="00693DDF">
        <w:rPr>
          <w:rFonts w:ascii="Courier New" w:eastAsia="굴림" w:hAnsi="Courier New" w:cs="Courier New"/>
          <w:color w:val="6A8759"/>
          <w:lang w:eastAsia="ko-KR"/>
        </w:rPr>
        <w:t xml:space="preserve">", Value: "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+ value)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; </w:t>
      </w:r>
      <w:r w:rsidRPr="00693DDF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t>필드와 값 로그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br/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br/>
        <w:t xml:space="preserve">        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fetchDataFromFirestore(field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value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, new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FirestoreCallback() {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</w:t>
      </w:r>
      <w:r w:rsidRPr="00693DDF">
        <w:rPr>
          <w:rFonts w:ascii="Courier New" w:eastAsia="굴림" w:hAnsi="Courier New" w:cs="Courier New"/>
          <w:color w:val="BBB529"/>
          <w:lang w:eastAsia="ko-KR"/>
        </w:rPr>
        <w:t>@Override</w:t>
      </w:r>
      <w:r w:rsidRPr="00693DDF">
        <w:rPr>
          <w:rFonts w:ascii="Courier New" w:eastAsia="굴림" w:hAnsi="Courier New" w:cs="Courier New"/>
          <w:color w:val="BBB529"/>
          <w:lang w:eastAsia="ko-KR"/>
        </w:rPr>
        <w:br/>
        <w:t xml:space="preserve">                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public void </w:t>
      </w:r>
      <w:r w:rsidRPr="00693DDF">
        <w:rPr>
          <w:rFonts w:ascii="Courier New" w:eastAsia="굴림" w:hAnsi="Courier New" w:cs="Courier New"/>
          <w:color w:val="FFC66D"/>
          <w:lang w:eastAsia="ko-KR"/>
        </w:rPr>
        <w:t>onCallback</w:t>
      </w:r>
      <w:r w:rsidRPr="00693DDF">
        <w:rPr>
          <w:rFonts w:ascii="Courier New" w:eastAsia="굴림" w:hAnsi="Courier New" w:cs="Courier New"/>
          <w:color w:val="A9B7C6"/>
          <w:lang w:eastAsia="ko-KR"/>
        </w:rPr>
        <w:t>(ArrayList&lt;ProductData&gt; products) {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ListView listView = findViewById(R.id.</w:t>
      </w:r>
      <w:r w:rsidRPr="00693DDF">
        <w:rPr>
          <w:rFonts w:ascii="Courier New" w:eastAsia="굴림" w:hAnsi="Courier New" w:cs="Courier New"/>
          <w:i/>
          <w:iCs/>
          <w:color w:val="9876AA"/>
          <w:lang w:eastAsia="ko-KR"/>
        </w:rPr>
        <w:t>scannedlist</w:t>
      </w:r>
      <w:r w:rsidRPr="00693DDF">
        <w:rPr>
          <w:rFonts w:ascii="Courier New" w:eastAsia="굴림" w:hAnsi="Courier New" w:cs="Courier New"/>
          <w:color w:val="A9B7C6"/>
          <w:lang w:eastAsia="ko-KR"/>
        </w:rPr>
        <w:t>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MainScanAdapter adapter = (MainScanAdapter) listView.getAdapter()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if </w:t>
      </w:r>
      <w:r w:rsidRPr="00693DDF">
        <w:rPr>
          <w:rFonts w:ascii="Courier New" w:eastAsia="굴림" w:hAnsi="Courier New" w:cs="Courier New"/>
          <w:color w:val="A9B7C6"/>
          <w:lang w:eastAsia="ko-KR"/>
        </w:rPr>
        <w:t xml:space="preserve">(adapter == </w:t>
      </w:r>
      <w:r w:rsidRPr="00693DDF">
        <w:rPr>
          <w:rFonts w:ascii="Courier New" w:eastAsia="굴림" w:hAnsi="Courier New" w:cs="Courier New"/>
          <w:color w:val="CC7832"/>
          <w:lang w:eastAsia="ko-KR"/>
        </w:rPr>
        <w:t>null</w:t>
      </w:r>
      <w:r w:rsidRPr="00693DDF">
        <w:rPr>
          <w:rFonts w:ascii="Courier New" w:eastAsia="굴림" w:hAnsi="Courier New" w:cs="Courier New"/>
          <w:color w:val="A9B7C6"/>
          <w:lang w:eastAsia="ko-KR"/>
        </w:rPr>
        <w:t>) {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    adapter = 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new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MainScanAdapter(MainActivityProductScan.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this, new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ArrayList&lt;&gt;())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listView.setAdapter(adapter)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}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int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parsedValue = Integer.</w:t>
      </w:r>
      <w:r w:rsidRPr="00693DDF">
        <w:rPr>
          <w:rFonts w:ascii="Courier New" w:eastAsia="굴림" w:hAnsi="Courier New" w:cs="Courier New"/>
          <w:i/>
          <w:iCs/>
          <w:color w:val="A9B7C6"/>
          <w:lang w:eastAsia="ko-KR"/>
        </w:rPr>
        <w:t>parseInt</w:t>
      </w:r>
      <w:r w:rsidRPr="00693DDF">
        <w:rPr>
          <w:rFonts w:ascii="Courier New" w:eastAsia="굴림" w:hAnsi="Courier New" w:cs="Courier New"/>
          <w:color w:val="A9B7C6"/>
          <w:lang w:eastAsia="ko-KR"/>
        </w:rPr>
        <w:t>(</w:t>
      </w:r>
      <w:r w:rsidRPr="00693DDF">
        <w:rPr>
          <w:rFonts w:ascii="Courier New" w:eastAsia="굴림" w:hAnsi="Courier New" w:cs="Courier New"/>
          <w:color w:val="B389C5"/>
          <w:lang w:eastAsia="ko-KR"/>
        </w:rPr>
        <w:t>value</w:t>
      </w:r>
      <w:r w:rsidRPr="00693DDF">
        <w:rPr>
          <w:rFonts w:ascii="Courier New" w:eastAsia="굴림" w:hAnsi="Courier New" w:cs="Courier New"/>
          <w:color w:val="A9B7C6"/>
          <w:lang w:eastAsia="ko-KR"/>
        </w:rPr>
        <w:t>)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;  </w:t>
      </w:r>
      <w:r w:rsidRPr="00693DDF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t>파싱된 상품 코드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br/>
        <w:t xml:space="preserve">                    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boolean </w:t>
      </w:r>
      <w:r w:rsidRPr="00693DDF">
        <w:rPr>
          <w:rFonts w:ascii="Courier New" w:eastAsia="굴림" w:hAnsi="Courier New" w:cs="Courier New"/>
          <w:color w:val="A9B7C6"/>
          <w:lang w:eastAsia="ko-KR"/>
        </w:rPr>
        <w:t xml:space="preserve">isNewProduct = </w:t>
      </w:r>
      <w:r w:rsidRPr="00693DDF">
        <w:rPr>
          <w:rFonts w:ascii="Courier New" w:eastAsia="굴림" w:hAnsi="Courier New" w:cs="Courier New"/>
          <w:color w:val="CC7832"/>
          <w:lang w:eastAsia="ko-KR"/>
        </w:rPr>
        <w:t>true;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for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(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int </w:t>
      </w:r>
      <w:r w:rsidRPr="00693DDF">
        <w:rPr>
          <w:rFonts w:ascii="Courier New" w:eastAsia="굴림" w:hAnsi="Courier New" w:cs="Courier New"/>
          <w:color w:val="A9B7C6"/>
          <w:lang w:eastAsia="ko-KR"/>
        </w:rPr>
        <w:t xml:space="preserve">i = </w:t>
      </w:r>
      <w:r w:rsidRPr="00693DDF">
        <w:rPr>
          <w:rFonts w:ascii="Courier New" w:eastAsia="굴림" w:hAnsi="Courier New" w:cs="Courier New"/>
          <w:color w:val="6897BB"/>
          <w:lang w:eastAsia="ko-KR"/>
        </w:rPr>
        <w:t>0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;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i &lt; adapter.getCount()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;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i++) {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    ProductData existingProduct = adapter.getItem(i)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    if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(existingProduct.getProductCode() == parsedValue) {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        existingProduct.setProductStock(existingProduct.getProductStock() + </w:t>
      </w:r>
      <w:r w:rsidRPr="00693DDF">
        <w:rPr>
          <w:rFonts w:ascii="Courier New" w:eastAsia="굴림" w:hAnsi="Courier New" w:cs="Courier New"/>
          <w:color w:val="6897BB"/>
          <w:lang w:eastAsia="ko-KR"/>
        </w:rPr>
        <w:t>1</w:t>
      </w:r>
      <w:r w:rsidRPr="00693DDF">
        <w:rPr>
          <w:rFonts w:ascii="Courier New" w:eastAsia="굴림" w:hAnsi="Courier New" w:cs="Courier New"/>
          <w:color w:val="A9B7C6"/>
          <w:lang w:eastAsia="ko-KR"/>
        </w:rPr>
        <w:t>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    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 xml:space="preserve">isNewProduct = </w:t>
      </w:r>
      <w:r w:rsidRPr="00693DDF">
        <w:rPr>
          <w:rFonts w:ascii="Courier New" w:eastAsia="굴림" w:hAnsi="Courier New" w:cs="Courier New"/>
          <w:color w:val="CC7832"/>
          <w:lang w:eastAsia="ko-KR"/>
        </w:rPr>
        <w:t>false;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        break;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}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}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</w:t>
      </w:r>
      <w:r w:rsidRPr="00693DDF">
        <w:rPr>
          <w:rFonts w:ascii="Courier New" w:eastAsia="굴림" w:hAnsi="Courier New" w:cs="Courier New"/>
          <w:color w:val="808080"/>
          <w:lang w:eastAsia="ko-KR"/>
        </w:rPr>
        <w:t>//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t>코드의 진행순서상 여기가 먼저고 뒤에서 매핑하는 바람에</w:t>
      </w:r>
      <w:r w:rsidRPr="00693DDF">
        <w:rPr>
          <w:rFonts w:ascii="Courier New" w:eastAsia="굴림" w:hAnsi="Courier New" w:cs="Courier New"/>
          <w:color w:val="808080"/>
          <w:lang w:eastAsia="ko-KR"/>
        </w:rPr>
        <w:t xml:space="preserve"> product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t>클래스에서</w:t>
      </w:r>
      <w:r w:rsidRPr="00693DDF">
        <w:rPr>
          <w:rFonts w:ascii="Courier New" w:eastAsia="굴림" w:hAnsi="Courier New" w:cs="Courier New"/>
          <w:color w:val="808080"/>
          <w:lang w:eastAsia="ko-KR"/>
        </w:rPr>
        <w:t xml:space="preserve"> productCode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t>를 함께 인식하도록</w:t>
      </w:r>
      <w:r w:rsidRPr="00693DDF">
        <w:rPr>
          <w:rFonts w:ascii="Courier New" w:eastAsia="굴림" w:hAnsi="Courier New" w:cs="Courier New"/>
          <w:color w:val="808080"/>
          <w:lang w:eastAsia="ko-KR"/>
        </w:rPr>
        <w:t xml:space="preserve">   @PropertyName("productCode")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t>를 추가함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br/>
        <w:t xml:space="preserve">                    </w:t>
      </w:r>
      <w:r w:rsidRPr="00693DDF">
        <w:rPr>
          <w:rFonts w:ascii="Courier New" w:eastAsia="굴림" w:hAnsi="Courier New" w:cs="Courier New"/>
          <w:color w:val="808080"/>
          <w:lang w:eastAsia="ko-KR"/>
        </w:rPr>
        <w:t>//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t>나중에 그냥</w:t>
      </w:r>
      <w:r w:rsidRPr="00693DDF">
        <w:rPr>
          <w:rFonts w:ascii="Courier New" w:eastAsia="굴림" w:hAnsi="Courier New" w:cs="Courier New"/>
          <w:color w:val="808080"/>
          <w:lang w:eastAsia="ko-KR"/>
        </w:rPr>
        <w:t xml:space="preserve"> code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t>를</w:t>
      </w:r>
      <w:r w:rsidRPr="00693DDF">
        <w:rPr>
          <w:rFonts w:ascii="Courier New" w:eastAsia="굴림" w:hAnsi="Courier New" w:cs="Courier New"/>
          <w:color w:val="808080"/>
          <w:lang w:eastAsia="ko-KR"/>
        </w:rPr>
        <w:t xml:space="preserve"> productcode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t>로 변경해야함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br/>
        <w:t xml:space="preserve">                    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if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(isNewProduct) {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    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for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(ProductData newProduct : products) {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        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if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(newProduct.getProductCode() == parsedValue) {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            newProduct.setProductStock(</w:t>
      </w:r>
      <w:r w:rsidRPr="00693DDF">
        <w:rPr>
          <w:rFonts w:ascii="Courier New" w:eastAsia="굴림" w:hAnsi="Courier New" w:cs="Courier New"/>
          <w:color w:val="6897BB"/>
          <w:lang w:eastAsia="ko-KR"/>
        </w:rPr>
        <w:t>1</w:t>
      </w:r>
      <w:r w:rsidRPr="00693DDF">
        <w:rPr>
          <w:rFonts w:ascii="Courier New" w:eastAsia="굴림" w:hAnsi="Courier New" w:cs="Courier New"/>
          <w:color w:val="A9B7C6"/>
          <w:lang w:eastAsia="ko-KR"/>
        </w:rPr>
        <w:t>)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;  </w:t>
      </w:r>
      <w:r w:rsidRPr="00693DDF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t>새 상품의 초기 수량 설정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br/>
        <w:t xml:space="preserve">                            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adapter.add(newProduct)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            break;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    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}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    }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}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adapter.notifyDataSetChanged()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;  </w:t>
      </w:r>
      <w:r w:rsidRPr="00693DDF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t>데이터 변경 알림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br/>
        <w:t xml:space="preserve">                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updateTotalPrice()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;  </w:t>
      </w:r>
      <w:r w:rsidRPr="00693DDF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t>총 금액 업데이트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br/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lastRenderedPageBreak/>
        <w:t xml:space="preserve">            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}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        })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 xml:space="preserve">} 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else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{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        Log.</w:t>
      </w:r>
      <w:r w:rsidRPr="00693DDF">
        <w:rPr>
          <w:rFonts w:ascii="Courier New" w:eastAsia="굴림" w:hAnsi="Courier New" w:cs="Courier New"/>
          <w:i/>
          <w:iCs/>
          <w:color w:val="A9B7C6"/>
          <w:lang w:eastAsia="ko-KR"/>
        </w:rPr>
        <w:t>d</w:t>
      </w:r>
      <w:r w:rsidRPr="00693DDF">
        <w:rPr>
          <w:rFonts w:ascii="Courier New" w:eastAsia="굴림" w:hAnsi="Courier New" w:cs="Courier New"/>
          <w:color w:val="A9B7C6"/>
          <w:lang w:eastAsia="ko-KR"/>
        </w:rPr>
        <w:t>(</w:t>
      </w:r>
      <w:r w:rsidRPr="00693DDF">
        <w:rPr>
          <w:rFonts w:ascii="Courier New" w:eastAsia="굴림" w:hAnsi="Courier New" w:cs="Courier New"/>
          <w:color w:val="6A8759"/>
          <w:lang w:eastAsia="ko-KR"/>
        </w:rPr>
        <w:t>"ScanQR"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693DDF">
        <w:rPr>
          <w:rFonts w:ascii="Courier New" w:eastAsia="굴림" w:hAnsi="Courier New" w:cs="Courier New"/>
          <w:color w:val="6A8759"/>
          <w:lang w:eastAsia="ko-KR"/>
        </w:rPr>
        <w:t>"Scanned data format is incorrect"</w:t>
      </w:r>
      <w:r w:rsidRPr="00693DDF">
        <w:rPr>
          <w:rFonts w:ascii="Courier New" w:eastAsia="굴림" w:hAnsi="Courier New" w:cs="Courier New"/>
          <w:color w:val="A9B7C6"/>
          <w:lang w:eastAsia="ko-KR"/>
        </w:rPr>
        <w:t>)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; </w:t>
      </w:r>
      <w:r w:rsidRPr="00693DDF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t>데이터 형식 오류 로그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br/>
        <w:t xml:space="preserve">    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}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} 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else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{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    Log.</w:t>
      </w:r>
      <w:r w:rsidRPr="00693DDF">
        <w:rPr>
          <w:rFonts w:ascii="Courier New" w:eastAsia="굴림" w:hAnsi="Courier New" w:cs="Courier New"/>
          <w:i/>
          <w:iCs/>
          <w:color w:val="A9B7C6"/>
          <w:lang w:eastAsia="ko-KR"/>
        </w:rPr>
        <w:t>d</w:t>
      </w:r>
      <w:r w:rsidRPr="00693DDF">
        <w:rPr>
          <w:rFonts w:ascii="Courier New" w:eastAsia="굴림" w:hAnsi="Courier New" w:cs="Courier New"/>
          <w:color w:val="A9B7C6"/>
          <w:lang w:eastAsia="ko-KR"/>
        </w:rPr>
        <w:t>(</w:t>
      </w:r>
      <w:r w:rsidRPr="00693DDF">
        <w:rPr>
          <w:rFonts w:ascii="Courier New" w:eastAsia="굴림" w:hAnsi="Courier New" w:cs="Courier New"/>
          <w:color w:val="6A8759"/>
          <w:lang w:eastAsia="ko-KR"/>
        </w:rPr>
        <w:t>"ScanQR"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693DDF">
        <w:rPr>
          <w:rFonts w:ascii="Courier New" w:eastAsia="굴림" w:hAnsi="Courier New" w:cs="Courier New"/>
          <w:color w:val="6A8759"/>
          <w:lang w:eastAsia="ko-KR"/>
        </w:rPr>
        <w:t>"Scanned data is null or does not contain ':'"</w:t>
      </w:r>
      <w:r w:rsidRPr="00693DDF">
        <w:rPr>
          <w:rFonts w:ascii="Courier New" w:eastAsia="굴림" w:hAnsi="Courier New" w:cs="Courier New"/>
          <w:color w:val="A9B7C6"/>
          <w:lang w:eastAsia="ko-KR"/>
        </w:rPr>
        <w:t>)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; </w:t>
      </w:r>
      <w:r w:rsidRPr="00693DDF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t>스캔 데이터 문제 로그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br/>
        <w:t xml:space="preserve">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}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</w:t>
      </w:r>
      <w:r w:rsidRPr="00693DDF">
        <w:rPr>
          <w:rFonts w:ascii="Courier New" w:eastAsia="굴림" w:hAnsi="Courier New" w:cs="Courier New"/>
          <w:color w:val="9876AA"/>
          <w:lang w:eastAsia="ko-KR"/>
        </w:rPr>
        <w:t>capture</w:t>
      </w:r>
      <w:r w:rsidRPr="00693DDF">
        <w:rPr>
          <w:rFonts w:ascii="Courier New" w:eastAsia="굴림" w:hAnsi="Courier New" w:cs="Courier New"/>
          <w:color w:val="A9B7C6"/>
          <w:lang w:eastAsia="ko-KR"/>
        </w:rPr>
        <w:t>.onResume()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</w:r>
      <w:r w:rsidRPr="00693DDF">
        <w:rPr>
          <w:rFonts w:ascii="Courier New" w:eastAsia="굴림" w:hAnsi="Courier New" w:cs="Courier New"/>
          <w:color w:val="A9B7C6"/>
          <w:lang w:eastAsia="ko-KR"/>
        </w:rPr>
        <w:t>}</w:t>
      </w:r>
    </w:p>
    <w:p w14:paraId="41BAE594" w14:textId="77777777" w:rsidR="00306E4C" w:rsidRPr="00693DDF" w:rsidRDefault="00306E4C" w:rsidP="00306E4C">
      <w:pPr>
        <w:ind w:firstLineChars="100" w:firstLine="200"/>
        <w:rPr>
          <w:lang w:eastAsia="ko-KR"/>
        </w:rPr>
      </w:pPr>
    </w:p>
    <w:p w14:paraId="3A062BA5" w14:textId="77777777" w:rsidR="00306E4C" w:rsidRDefault="00306E4C" w:rsidP="00306E4C">
      <w:pPr>
        <w:pStyle w:val="af1"/>
        <w:numPr>
          <w:ilvl w:val="0"/>
          <w:numId w:val="47"/>
        </w:numPr>
        <w:ind w:leftChars="0"/>
        <w:rPr>
          <w:lang w:eastAsia="ko-KR"/>
        </w:rPr>
      </w:pPr>
      <w:r w:rsidRPr="00C81007">
        <w:rPr>
          <w:rFonts w:hint="eastAsia"/>
          <w:sz w:val="22"/>
          <w:szCs w:val="22"/>
          <w:lang w:eastAsia="ko-KR"/>
        </w:rPr>
        <w:t xml:space="preserve">Firestore </w:t>
      </w:r>
      <w:r w:rsidRPr="00C81007">
        <w:rPr>
          <w:rFonts w:hint="eastAsia"/>
          <w:sz w:val="22"/>
          <w:szCs w:val="22"/>
          <w:lang w:eastAsia="ko-KR"/>
        </w:rPr>
        <w:t>데이터</w:t>
      </w:r>
      <w:r w:rsidRPr="00C81007">
        <w:rPr>
          <w:rFonts w:hint="eastAsia"/>
          <w:sz w:val="22"/>
          <w:szCs w:val="22"/>
          <w:lang w:eastAsia="ko-KR"/>
        </w:rPr>
        <w:t xml:space="preserve"> </w:t>
      </w:r>
      <w:r w:rsidRPr="00C81007">
        <w:rPr>
          <w:rFonts w:hint="eastAsia"/>
          <w:sz w:val="22"/>
          <w:szCs w:val="22"/>
          <w:lang w:eastAsia="ko-KR"/>
        </w:rPr>
        <w:t>조회</w:t>
      </w:r>
      <w:r w:rsidRPr="00C81007">
        <w:rPr>
          <w:rFonts w:hint="eastAsia"/>
          <w:sz w:val="22"/>
          <w:szCs w:val="22"/>
          <w:lang w:eastAsia="ko-KR"/>
        </w:rPr>
        <w:t xml:space="preserve"> </w:t>
      </w:r>
      <w:r w:rsidRPr="00C81007">
        <w:rPr>
          <w:rFonts w:hint="eastAsia"/>
          <w:sz w:val="22"/>
          <w:szCs w:val="22"/>
          <w:lang w:eastAsia="ko-KR"/>
        </w:rPr>
        <w:t>및</w:t>
      </w:r>
      <w:r w:rsidRPr="00C81007">
        <w:rPr>
          <w:rFonts w:hint="eastAsia"/>
          <w:sz w:val="22"/>
          <w:szCs w:val="22"/>
          <w:lang w:eastAsia="ko-KR"/>
        </w:rPr>
        <w:t xml:space="preserve"> </w:t>
      </w:r>
      <w:r w:rsidRPr="00C81007">
        <w:rPr>
          <w:rFonts w:hint="eastAsia"/>
          <w:sz w:val="22"/>
          <w:szCs w:val="22"/>
          <w:lang w:eastAsia="ko-KR"/>
        </w:rPr>
        <w:t>표시</w:t>
      </w:r>
      <w:r w:rsidRPr="00C81007">
        <w:rPr>
          <w:rFonts w:hint="eastAsia"/>
          <w:sz w:val="22"/>
          <w:szCs w:val="22"/>
          <w:lang w:eastAsia="ko-KR"/>
        </w:rPr>
        <w:t>:</w:t>
      </w:r>
    </w:p>
    <w:p w14:paraId="19C51A5B" w14:textId="77777777" w:rsidR="00306E4C" w:rsidRDefault="00306E4C" w:rsidP="00306E4C">
      <w:pPr>
        <w:ind w:leftChars="200" w:left="400"/>
        <w:rPr>
          <w:lang w:eastAsia="ko-KR"/>
        </w:rPr>
      </w:pPr>
      <w:r>
        <w:rPr>
          <w:rFonts w:hint="eastAsia"/>
          <w:lang w:eastAsia="ko-KR"/>
        </w:rPr>
        <w:t>조회된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표시되며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사용자는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장바구니에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3990DE7D" w14:textId="77777777" w:rsidR="00306E4C" w:rsidRPr="00693DDF" w:rsidRDefault="00306E4C" w:rsidP="00306E4C">
      <w:pPr>
        <w:widowControl/>
        <w:shd w:val="clear" w:color="auto" w:fill="2B2B2B"/>
        <w:spacing w:line="240" w:lineRule="auto"/>
        <w:rPr>
          <w:rFonts w:ascii="Courier New" w:eastAsia="굴림" w:hAnsi="Courier New" w:cs="Courier New"/>
          <w:color w:val="A9B7C6"/>
          <w:lang w:eastAsia="ko-KR"/>
        </w:rPr>
      </w:pP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private void </w:t>
      </w:r>
      <w:r w:rsidRPr="00693DDF">
        <w:rPr>
          <w:rFonts w:ascii="Courier New" w:eastAsia="굴림" w:hAnsi="Courier New" w:cs="Courier New"/>
          <w:color w:val="FFC66D"/>
          <w:lang w:eastAsia="ko-KR"/>
        </w:rPr>
        <w:t>fetchDataFromFirestore</w:t>
      </w:r>
      <w:r w:rsidRPr="00693DDF">
        <w:rPr>
          <w:rFonts w:ascii="Courier New" w:eastAsia="굴림" w:hAnsi="Courier New" w:cs="Courier New"/>
          <w:color w:val="A9B7C6"/>
          <w:lang w:eastAsia="ko-KR"/>
        </w:rPr>
        <w:t>(String field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String value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FirestoreCallback callback) {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Log.</w:t>
      </w:r>
      <w:r w:rsidRPr="00693DDF">
        <w:rPr>
          <w:rFonts w:ascii="Courier New" w:eastAsia="굴림" w:hAnsi="Courier New" w:cs="Courier New"/>
          <w:i/>
          <w:iCs/>
          <w:color w:val="A9B7C6"/>
          <w:lang w:eastAsia="ko-KR"/>
        </w:rPr>
        <w:t>d</w:t>
      </w:r>
      <w:r w:rsidRPr="00693DDF">
        <w:rPr>
          <w:rFonts w:ascii="Courier New" w:eastAsia="굴림" w:hAnsi="Courier New" w:cs="Courier New"/>
          <w:color w:val="A9B7C6"/>
          <w:lang w:eastAsia="ko-KR"/>
        </w:rPr>
        <w:t>(</w:t>
      </w:r>
      <w:r w:rsidRPr="00693DDF">
        <w:rPr>
          <w:rFonts w:ascii="Courier New" w:eastAsia="굴림" w:hAnsi="Courier New" w:cs="Courier New"/>
          <w:color w:val="6A8759"/>
          <w:lang w:eastAsia="ko-KR"/>
        </w:rPr>
        <w:t>"ScanQR"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693DDF">
        <w:rPr>
          <w:rFonts w:ascii="Courier New" w:eastAsia="굴림" w:hAnsi="Courier New" w:cs="Courier New"/>
          <w:color w:val="6A8759"/>
          <w:lang w:eastAsia="ko-KR"/>
        </w:rPr>
        <w:t xml:space="preserve">"Starting to fetch data from Firestore. Field: " </w:t>
      </w:r>
      <w:r w:rsidRPr="00693DDF">
        <w:rPr>
          <w:rFonts w:ascii="Courier New" w:eastAsia="굴림" w:hAnsi="Courier New" w:cs="Courier New"/>
          <w:color w:val="A9B7C6"/>
          <w:lang w:eastAsia="ko-KR"/>
        </w:rPr>
        <w:t xml:space="preserve">+ field + </w:t>
      </w:r>
      <w:r w:rsidRPr="00693DDF">
        <w:rPr>
          <w:rFonts w:ascii="Courier New" w:eastAsia="굴림" w:hAnsi="Courier New" w:cs="Courier New"/>
          <w:color w:val="6A8759"/>
          <w:lang w:eastAsia="ko-KR"/>
        </w:rPr>
        <w:t xml:space="preserve">", Value: "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+ value)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FirebaseFirestore db = FirebaseFirestore.</w:t>
      </w:r>
      <w:r w:rsidRPr="00693DDF">
        <w:rPr>
          <w:rFonts w:ascii="Courier New" w:eastAsia="굴림" w:hAnsi="Courier New" w:cs="Courier New"/>
          <w:i/>
          <w:iCs/>
          <w:color w:val="A9B7C6"/>
          <w:lang w:eastAsia="ko-KR"/>
        </w:rPr>
        <w:t>getInstance</w:t>
      </w:r>
      <w:r w:rsidRPr="00693DDF">
        <w:rPr>
          <w:rFonts w:ascii="Courier New" w:eastAsia="굴림" w:hAnsi="Courier New" w:cs="Courier New"/>
          <w:color w:val="A9B7C6"/>
          <w:lang w:eastAsia="ko-KR"/>
        </w:rPr>
        <w:t>()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 xml:space="preserve">ArrayList&lt;ProductData&gt; products = 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new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ArrayList&lt;&gt;()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; </w:t>
      </w:r>
      <w:r w:rsidRPr="00693DDF">
        <w:rPr>
          <w:rFonts w:ascii="Courier New" w:eastAsia="굴림" w:hAnsi="Courier New" w:cs="Courier New"/>
          <w:color w:val="808080"/>
          <w:lang w:eastAsia="ko-KR"/>
        </w:rPr>
        <w:t xml:space="preserve">// 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t>여기서 선언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br/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br/>
        <w:t xml:space="preserve">    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long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value1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try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{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    value1 = Long.</w:t>
      </w:r>
      <w:r w:rsidRPr="00693DDF">
        <w:rPr>
          <w:rFonts w:ascii="Courier New" w:eastAsia="굴림" w:hAnsi="Courier New" w:cs="Courier New"/>
          <w:i/>
          <w:iCs/>
          <w:color w:val="A9B7C6"/>
          <w:lang w:eastAsia="ko-KR"/>
        </w:rPr>
        <w:t>parseLong</w:t>
      </w:r>
      <w:r w:rsidRPr="00693DDF">
        <w:rPr>
          <w:rFonts w:ascii="Courier New" w:eastAsia="굴림" w:hAnsi="Courier New" w:cs="Courier New"/>
          <w:color w:val="A9B7C6"/>
          <w:lang w:eastAsia="ko-KR"/>
        </w:rPr>
        <w:t>(value)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; </w:t>
      </w:r>
      <w:r w:rsidRPr="00693DDF">
        <w:rPr>
          <w:rFonts w:ascii="Courier New" w:eastAsia="굴림" w:hAnsi="Courier New" w:cs="Courier New"/>
          <w:color w:val="808080"/>
          <w:lang w:eastAsia="ko-KR"/>
        </w:rPr>
        <w:t>//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t>여기 롱은 파이어베이스에서 검색할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br/>
        <w:t xml:space="preserve">    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Log.</w:t>
      </w:r>
      <w:r w:rsidRPr="00693DDF">
        <w:rPr>
          <w:rFonts w:ascii="Courier New" w:eastAsia="굴림" w:hAnsi="Courier New" w:cs="Courier New"/>
          <w:i/>
          <w:iCs/>
          <w:color w:val="A9B7C6"/>
          <w:lang w:eastAsia="ko-KR"/>
        </w:rPr>
        <w:t>d</w:t>
      </w:r>
      <w:r w:rsidRPr="00693DDF">
        <w:rPr>
          <w:rFonts w:ascii="Courier New" w:eastAsia="굴림" w:hAnsi="Courier New" w:cs="Courier New"/>
          <w:color w:val="A9B7C6"/>
          <w:lang w:eastAsia="ko-KR"/>
        </w:rPr>
        <w:t>(</w:t>
      </w:r>
      <w:r w:rsidRPr="00693DDF">
        <w:rPr>
          <w:rFonts w:ascii="Courier New" w:eastAsia="굴림" w:hAnsi="Courier New" w:cs="Courier New"/>
          <w:color w:val="6A8759"/>
          <w:lang w:eastAsia="ko-KR"/>
        </w:rPr>
        <w:t>"ScanQR"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693DDF">
        <w:rPr>
          <w:rFonts w:ascii="Courier New" w:eastAsia="굴림" w:hAnsi="Courier New" w:cs="Courier New"/>
          <w:color w:val="6A8759"/>
          <w:lang w:eastAsia="ko-KR"/>
        </w:rPr>
        <w:t>"Value parsed to long successfully."</w:t>
      </w:r>
      <w:r w:rsidRPr="00693DDF">
        <w:rPr>
          <w:rFonts w:ascii="Courier New" w:eastAsia="굴림" w:hAnsi="Courier New" w:cs="Courier New"/>
          <w:color w:val="A9B7C6"/>
          <w:lang w:eastAsia="ko-KR"/>
        </w:rPr>
        <w:t>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 xml:space="preserve">} 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catch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(NumberFormatException e) {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    Log.</w:t>
      </w:r>
      <w:r w:rsidRPr="00693DDF">
        <w:rPr>
          <w:rFonts w:ascii="Courier New" w:eastAsia="굴림" w:hAnsi="Courier New" w:cs="Courier New"/>
          <w:i/>
          <w:iCs/>
          <w:color w:val="A9B7C6"/>
          <w:lang w:eastAsia="ko-KR"/>
        </w:rPr>
        <w:t>d</w:t>
      </w:r>
      <w:r w:rsidRPr="00693DDF">
        <w:rPr>
          <w:rFonts w:ascii="Courier New" w:eastAsia="굴림" w:hAnsi="Courier New" w:cs="Courier New"/>
          <w:color w:val="A9B7C6"/>
          <w:lang w:eastAsia="ko-KR"/>
        </w:rPr>
        <w:t>(</w:t>
      </w:r>
      <w:r w:rsidRPr="00693DDF">
        <w:rPr>
          <w:rFonts w:ascii="Courier New" w:eastAsia="굴림" w:hAnsi="Courier New" w:cs="Courier New"/>
          <w:color w:val="6A8759"/>
          <w:lang w:eastAsia="ko-KR"/>
        </w:rPr>
        <w:t>"ScanQR"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693DDF">
        <w:rPr>
          <w:rFonts w:ascii="Courier New" w:eastAsia="굴림" w:hAnsi="Courier New" w:cs="Courier New"/>
          <w:color w:val="6A8759"/>
          <w:lang w:eastAsia="ko-KR"/>
        </w:rPr>
        <w:t xml:space="preserve">"Error parsing value to long: "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+ e.getMessage())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callback.onCallback(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new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ArrayList&lt;&gt;())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    return;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}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Log.</w:t>
      </w:r>
      <w:r w:rsidRPr="00693DDF">
        <w:rPr>
          <w:rFonts w:ascii="Courier New" w:eastAsia="굴림" w:hAnsi="Courier New" w:cs="Courier New"/>
          <w:i/>
          <w:iCs/>
          <w:color w:val="A9B7C6"/>
          <w:lang w:eastAsia="ko-KR"/>
        </w:rPr>
        <w:t>d</w:t>
      </w:r>
      <w:r w:rsidRPr="00693DDF">
        <w:rPr>
          <w:rFonts w:ascii="Courier New" w:eastAsia="굴림" w:hAnsi="Courier New" w:cs="Courier New"/>
          <w:color w:val="A9B7C6"/>
          <w:lang w:eastAsia="ko-KR"/>
        </w:rPr>
        <w:t>(</w:t>
      </w:r>
      <w:r w:rsidRPr="00693DDF">
        <w:rPr>
          <w:rFonts w:ascii="Courier New" w:eastAsia="굴림" w:hAnsi="Courier New" w:cs="Courier New"/>
          <w:color w:val="6A8759"/>
          <w:lang w:eastAsia="ko-KR"/>
        </w:rPr>
        <w:t>"ScanQR"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693DDF">
        <w:rPr>
          <w:rFonts w:ascii="Courier New" w:eastAsia="굴림" w:hAnsi="Courier New" w:cs="Courier New"/>
          <w:color w:val="6A8759"/>
          <w:lang w:eastAsia="ko-KR"/>
        </w:rPr>
        <w:t>"Preparing to query Firestore..."</w:t>
      </w:r>
      <w:r w:rsidRPr="00693DDF">
        <w:rPr>
          <w:rFonts w:ascii="Courier New" w:eastAsia="굴림" w:hAnsi="Courier New" w:cs="Courier New"/>
          <w:color w:val="A9B7C6"/>
          <w:lang w:eastAsia="ko-KR"/>
        </w:rPr>
        <w:t>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db.collection(</w:t>
      </w:r>
      <w:r w:rsidRPr="00693DDF">
        <w:rPr>
          <w:rFonts w:ascii="Courier New" w:eastAsia="굴림" w:hAnsi="Courier New" w:cs="Courier New"/>
          <w:color w:val="6A8759"/>
          <w:lang w:eastAsia="ko-KR"/>
        </w:rPr>
        <w:t>"products"</w:t>
      </w:r>
      <w:r w:rsidRPr="00693DDF">
        <w:rPr>
          <w:rFonts w:ascii="Courier New" w:eastAsia="굴림" w:hAnsi="Courier New" w:cs="Courier New"/>
          <w:color w:val="A9B7C6"/>
          <w:lang w:eastAsia="ko-KR"/>
        </w:rPr>
        <w:t>).whereEqualTo(field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value1).get()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        .addOnSuccessListener(queryDocumentSnapshots -&gt; {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if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(!queryDocumentSnapshots.isEmpty()) {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for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(QueryDocumentSnapshot document : queryDocumentSnapshots) {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    ProductData product = document.toObject(ProductData.</w:t>
      </w:r>
      <w:r w:rsidRPr="00693DDF">
        <w:rPr>
          <w:rFonts w:ascii="Courier New" w:eastAsia="굴림" w:hAnsi="Courier New" w:cs="Courier New"/>
          <w:color w:val="CC7832"/>
          <w:lang w:eastAsia="ko-KR"/>
        </w:rPr>
        <w:t>class</w:t>
      </w:r>
      <w:r w:rsidRPr="00693DDF">
        <w:rPr>
          <w:rFonts w:ascii="Courier New" w:eastAsia="굴림" w:hAnsi="Courier New" w:cs="Courier New"/>
          <w:color w:val="A9B7C6"/>
          <w:lang w:eastAsia="ko-KR"/>
        </w:rPr>
        <w:t>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String productName = document.getString(</w:t>
      </w:r>
      <w:r w:rsidRPr="00693DDF">
        <w:rPr>
          <w:rFonts w:ascii="Courier New" w:eastAsia="굴림" w:hAnsi="Courier New" w:cs="Courier New"/>
          <w:color w:val="6A8759"/>
          <w:lang w:eastAsia="ko-KR"/>
        </w:rPr>
        <w:t>"productName"</w:t>
      </w:r>
      <w:r w:rsidRPr="00693DDF">
        <w:rPr>
          <w:rFonts w:ascii="Courier New" w:eastAsia="굴림" w:hAnsi="Courier New" w:cs="Courier New"/>
          <w:color w:val="A9B7C6"/>
          <w:lang w:eastAsia="ko-KR"/>
        </w:rPr>
        <w:t>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String productImage = document.getString(</w:t>
      </w:r>
      <w:r w:rsidRPr="00693DDF">
        <w:rPr>
          <w:rFonts w:ascii="Courier New" w:eastAsia="굴림" w:hAnsi="Courier New" w:cs="Courier New"/>
          <w:color w:val="6A8759"/>
          <w:lang w:eastAsia="ko-KR"/>
        </w:rPr>
        <w:t>"productImage"</w:t>
      </w:r>
      <w:r w:rsidRPr="00693DDF">
        <w:rPr>
          <w:rFonts w:ascii="Courier New" w:eastAsia="굴림" w:hAnsi="Courier New" w:cs="Courier New"/>
          <w:color w:val="A9B7C6"/>
          <w:lang w:eastAsia="ko-KR"/>
        </w:rPr>
        <w:t>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String productCategory = document.getString(</w:t>
      </w:r>
      <w:r w:rsidRPr="00693DDF">
        <w:rPr>
          <w:rFonts w:ascii="Courier New" w:eastAsia="굴림" w:hAnsi="Courier New" w:cs="Courier New"/>
          <w:color w:val="6A8759"/>
          <w:lang w:eastAsia="ko-KR"/>
        </w:rPr>
        <w:t>"productCategory"</w:t>
      </w:r>
      <w:r w:rsidRPr="00693DDF">
        <w:rPr>
          <w:rFonts w:ascii="Courier New" w:eastAsia="굴림" w:hAnsi="Courier New" w:cs="Courier New"/>
          <w:color w:val="A9B7C6"/>
          <w:lang w:eastAsia="ko-KR"/>
        </w:rPr>
        <w:t>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 xml:space="preserve">Number productPriceNumber = </w:t>
      </w:r>
      <w:r w:rsidRPr="00693DDF">
        <w:rPr>
          <w:rFonts w:ascii="Courier New" w:eastAsia="굴림" w:hAnsi="Courier New" w:cs="Courier New"/>
          <w:color w:val="A9B7C6"/>
          <w:lang w:eastAsia="ko-KR"/>
        </w:rPr>
        <w:lastRenderedPageBreak/>
        <w:t>document.getLong(</w:t>
      </w:r>
      <w:r w:rsidRPr="00693DDF">
        <w:rPr>
          <w:rFonts w:ascii="Courier New" w:eastAsia="굴림" w:hAnsi="Courier New" w:cs="Courier New"/>
          <w:color w:val="6A8759"/>
          <w:lang w:eastAsia="ko-KR"/>
        </w:rPr>
        <w:t>"productPrice"</w:t>
      </w:r>
      <w:r w:rsidRPr="00693DDF">
        <w:rPr>
          <w:rFonts w:ascii="Courier New" w:eastAsia="굴림" w:hAnsi="Courier New" w:cs="Courier New"/>
          <w:color w:val="A9B7C6"/>
          <w:lang w:eastAsia="ko-KR"/>
        </w:rPr>
        <w:t>)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; </w:t>
      </w:r>
      <w:r w:rsidRPr="00693DDF">
        <w:rPr>
          <w:rFonts w:ascii="Courier New" w:eastAsia="굴림" w:hAnsi="Courier New" w:cs="Courier New"/>
          <w:color w:val="808080"/>
          <w:lang w:eastAsia="ko-KR"/>
        </w:rPr>
        <w:t xml:space="preserve">// Number 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t>타입으로 가져오기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br/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br/>
        <w:t xml:space="preserve">                        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long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productPrice = productPriceNumber.longValue()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; </w:t>
      </w:r>
      <w:r w:rsidRPr="00693DDF">
        <w:rPr>
          <w:rFonts w:ascii="Courier New" w:eastAsia="굴림" w:hAnsi="Courier New" w:cs="Courier New"/>
          <w:color w:val="808080"/>
          <w:lang w:eastAsia="ko-KR"/>
        </w:rPr>
        <w:t>// Number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t>를</w:t>
      </w:r>
      <w:r w:rsidRPr="00693DDF">
        <w:rPr>
          <w:rFonts w:ascii="Courier New" w:eastAsia="굴림" w:hAnsi="Courier New" w:cs="Courier New"/>
          <w:color w:val="808080"/>
          <w:lang w:eastAsia="ko-KR"/>
        </w:rPr>
        <w:t xml:space="preserve"> long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t>으로 변환</w:t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br/>
      </w:r>
      <w:r w:rsidRPr="00693DDF">
        <w:rPr>
          <w:rFonts w:ascii="맑은 고딕" w:eastAsia="맑은 고딕" w:hAnsi="맑은 고딕" w:cs="Courier New" w:hint="eastAsia"/>
          <w:color w:val="808080"/>
          <w:lang w:eastAsia="ko-KR"/>
        </w:rPr>
        <w:br/>
        <w:t xml:space="preserve">                    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product.setProductName(productName)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product.setProductImage(productImage)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product.setProductCategory(productCategory)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product.setProductPrice((</w:t>
      </w:r>
      <w:r w:rsidRPr="00693DDF">
        <w:rPr>
          <w:rFonts w:ascii="Courier New" w:eastAsia="굴림" w:hAnsi="Courier New" w:cs="Courier New"/>
          <w:color w:val="CC7832"/>
          <w:lang w:eastAsia="ko-KR"/>
        </w:rPr>
        <w:t>int</w:t>
      </w:r>
      <w:r w:rsidRPr="00693DDF">
        <w:rPr>
          <w:rFonts w:ascii="Courier New" w:eastAsia="굴림" w:hAnsi="Courier New" w:cs="Courier New"/>
          <w:color w:val="A9B7C6"/>
          <w:lang w:eastAsia="ko-KR"/>
        </w:rPr>
        <w:t>) productPrice)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    </w:t>
      </w:r>
      <w:r w:rsidRPr="00693DDF">
        <w:rPr>
          <w:rFonts w:ascii="Courier New" w:eastAsia="굴림" w:hAnsi="Courier New" w:cs="Courier New"/>
          <w:color w:val="B389C5"/>
          <w:lang w:eastAsia="ko-KR"/>
        </w:rPr>
        <w:t>products</w:t>
      </w:r>
      <w:r w:rsidRPr="00693DDF">
        <w:rPr>
          <w:rFonts w:ascii="Courier New" w:eastAsia="굴림" w:hAnsi="Courier New" w:cs="Courier New"/>
          <w:color w:val="A9B7C6"/>
          <w:lang w:eastAsia="ko-KR"/>
        </w:rPr>
        <w:t>.add(product)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Log.</w:t>
      </w:r>
      <w:r w:rsidRPr="00693DDF">
        <w:rPr>
          <w:rFonts w:ascii="Courier New" w:eastAsia="굴림" w:hAnsi="Courier New" w:cs="Courier New"/>
          <w:i/>
          <w:iCs/>
          <w:color w:val="A9B7C6"/>
          <w:lang w:eastAsia="ko-KR"/>
        </w:rPr>
        <w:t>d</w:t>
      </w:r>
      <w:r w:rsidRPr="00693DDF">
        <w:rPr>
          <w:rFonts w:ascii="Courier New" w:eastAsia="굴림" w:hAnsi="Courier New" w:cs="Courier New"/>
          <w:color w:val="A9B7C6"/>
          <w:lang w:eastAsia="ko-KR"/>
        </w:rPr>
        <w:t>(</w:t>
      </w:r>
      <w:r w:rsidRPr="00693DDF">
        <w:rPr>
          <w:rFonts w:ascii="Courier New" w:eastAsia="굴림" w:hAnsi="Courier New" w:cs="Courier New"/>
          <w:color w:val="6A8759"/>
          <w:lang w:eastAsia="ko-KR"/>
        </w:rPr>
        <w:t>"ScanQR"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693DDF">
        <w:rPr>
          <w:rFonts w:ascii="Courier New" w:eastAsia="굴림" w:hAnsi="Courier New" w:cs="Courier New"/>
          <w:color w:val="6A8759"/>
          <w:lang w:eastAsia="ko-KR"/>
        </w:rPr>
        <w:t xml:space="preserve">"Product code: " </w:t>
      </w:r>
      <w:r w:rsidRPr="00693DDF">
        <w:rPr>
          <w:rFonts w:ascii="Courier New" w:eastAsia="굴림" w:hAnsi="Courier New" w:cs="Courier New"/>
          <w:color w:val="A9B7C6"/>
          <w:lang w:eastAsia="ko-KR"/>
        </w:rPr>
        <w:t xml:space="preserve">+ product.getProductCode() + </w:t>
      </w:r>
      <w:r w:rsidRPr="00693DDF">
        <w:rPr>
          <w:rFonts w:ascii="Courier New" w:eastAsia="굴림" w:hAnsi="Courier New" w:cs="Courier New"/>
          <w:color w:val="6A8759"/>
          <w:lang w:eastAsia="ko-KR"/>
        </w:rPr>
        <w:t xml:space="preserve">", Name: "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+ product.getProductName())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}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} 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else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{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    Log.</w:t>
      </w:r>
      <w:r w:rsidRPr="00693DDF">
        <w:rPr>
          <w:rFonts w:ascii="Courier New" w:eastAsia="굴림" w:hAnsi="Courier New" w:cs="Courier New"/>
          <w:i/>
          <w:iCs/>
          <w:color w:val="A9B7C6"/>
          <w:lang w:eastAsia="ko-KR"/>
        </w:rPr>
        <w:t>d</w:t>
      </w:r>
      <w:r w:rsidRPr="00693DDF">
        <w:rPr>
          <w:rFonts w:ascii="Courier New" w:eastAsia="굴림" w:hAnsi="Courier New" w:cs="Courier New"/>
          <w:color w:val="A9B7C6"/>
          <w:lang w:eastAsia="ko-KR"/>
        </w:rPr>
        <w:t>(</w:t>
      </w:r>
      <w:r w:rsidRPr="00693DDF">
        <w:rPr>
          <w:rFonts w:ascii="Courier New" w:eastAsia="굴림" w:hAnsi="Courier New" w:cs="Courier New"/>
          <w:color w:val="6A8759"/>
          <w:lang w:eastAsia="ko-KR"/>
        </w:rPr>
        <w:t>"ScanQR"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693DDF">
        <w:rPr>
          <w:rFonts w:ascii="Courier New" w:eastAsia="굴림" w:hAnsi="Courier New" w:cs="Courier New"/>
          <w:color w:val="6A8759"/>
          <w:lang w:eastAsia="ko-KR"/>
        </w:rPr>
        <w:t>"No products matched the query"</w:t>
      </w:r>
      <w:r w:rsidRPr="00693DDF">
        <w:rPr>
          <w:rFonts w:ascii="Courier New" w:eastAsia="굴림" w:hAnsi="Courier New" w:cs="Courier New"/>
          <w:color w:val="A9B7C6"/>
          <w:lang w:eastAsia="ko-KR"/>
        </w:rPr>
        <w:t>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}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</w:t>
      </w:r>
      <w:r w:rsidRPr="00693DDF">
        <w:rPr>
          <w:rFonts w:ascii="Courier New" w:eastAsia="굴림" w:hAnsi="Courier New" w:cs="Courier New"/>
          <w:color w:val="B389C5"/>
          <w:lang w:eastAsia="ko-KR"/>
        </w:rPr>
        <w:t>callback</w:t>
      </w:r>
      <w:r w:rsidRPr="00693DDF">
        <w:rPr>
          <w:rFonts w:ascii="Courier New" w:eastAsia="굴림" w:hAnsi="Courier New" w:cs="Courier New"/>
          <w:color w:val="A9B7C6"/>
          <w:lang w:eastAsia="ko-KR"/>
        </w:rPr>
        <w:t>.onCallback(</w:t>
      </w:r>
      <w:r w:rsidRPr="00693DDF">
        <w:rPr>
          <w:rFonts w:ascii="Courier New" w:eastAsia="굴림" w:hAnsi="Courier New" w:cs="Courier New"/>
          <w:color w:val="B389C5"/>
          <w:lang w:eastAsia="ko-KR"/>
        </w:rPr>
        <w:t>products</w:t>
      </w:r>
      <w:r w:rsidRPr="00693DDF">
        <w:rPr>
          <w:rFonts w:ascii="Courier New" w:eastAsia="굴림" w:hAnsi="Courier New" w:cs="Courier New"/>
          <w:color w:val="A9B7C6"/>
          <w:lang w:eastAsia="ko-KR"/>
        </w:rPr>
        <w:t>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    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})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        .addOnFailureListener(e -&gt; {</w:t>
      </w:r>
      <w:r w:rsidRPr="00693DDF">
        <w:rPr>
          <w:rFonts w:ascii="Courier New" w:eastAsia="굴림" w:hAnsi="Courier New" w:cs="Courier New"/>
          <w:color w:val="A9B7C6"/>
          <w:lang w:eastAsia="ko-KR"/>
        </w:rPr>
        <w:br/>
        <w:t xml:space="preserve">                Log.</w:t>
      </w:r>
      <w:r w:rsidRPr="00693DDF">
        <w:rPr>
          <w:rFonts w:ascii="Courier New" w:eastAsia="굴림" w:hAnsi="Courier New" w:cs="Courier New"/>
          <w:i/>
          <w:iCs/>
          <w:color w:val="A9B7C6"/>
          <w:lang w:eastAsia="ko-KR"/>
        </w:rPr>
        <w:t>e</w:t>
      </w:r>
      <w:r w:rsidRPr="00693DDF">
        <w:rPr>
          <w:rFonts w:ascii="Courier New" w:eastAsia="굴림" w:hAnsi="Courier New" w:cs="Courier New"/>
          <w:color w:val="A9B7C6"/>
          <w:lang w:eastAsia="ko-KR"/>
        </w:rPr>
        <w:t>(</w:t>
      </w:r>
      <w:r w:rsidRPr="00693DDF">
        <w:rPr>
          <w:rFonts w:ascii="Courier New" w:eastAsia="굴림" w:hAnsi="Courier New" w:cs="Courier New"/>
          <w:color w:val="6A8759"/>
          <w:lang w:eastAsia="ko-KR"/>
        </w:rPr>
        <w:t>"ScanQR"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693DDF">
        <w:rPr>
          <w:rFonts w:ascii="Courier New" w:eastAsia="굴림" w:hAnsi="Courier New" w:cs="Courier New"/>
          <w:color w:val="6A8759"/>
          <w:lang w:eastAsia="ko-KR"/>
        </w:rPr>
        <w:t xml:space="preserve">"Error fetching data: "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+ e.getMessage())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            </w:t>
      </w:r>
      <w:r w:rsidRPr="00693DDF">
        <w:rPr>
          <w:rFonts w:ascii="Courier New" w:eastAsia="굴림" w:hAnsi="Courier New" w:cs="Courier New"/>
          <w:color w:val="B389C5"/>
          <w:lang w:eastAsia="ko-KR"/>
        </w:rPr>
        <w:t>callback</w:t>
      </w:r>
      <w:r w:rsidRPr="00693DDF">
        <w:rPr>
          <w:rFonts w:ascii="Courier New" w:eastAsia="굴림" w:hAnsi="Courier New" w:cs="Courier New"/>
          <w:color w:val="A9B7C6"/>
          <w:lang w:eastAsia="ko-KR"/>
        </w:rPr>
        <w:t>.onCallback(</w:t>
      </w:r>
      <w:r w:rsidRPr="00693DDF">
        <w:rPr>
          <w:rFonts w:ascii="Courier New" w:eastAsia="굴림" w:hAnsi="Courier New" w:cs="Courier New"/>
          <w:color w:val="CC7832"/>
          <w:lang w:eastAsia="ko-KR"/>
        </w:rPr>
        <w:t>null</w:t>
      </w:r>
      <w:r w:rsidRPr="00693DDF">
        <w:rPr>
          <w:rFonts w:ascii="Courier New" w:eastAsia="굴림" w:hAnsi="Courier New" w:cs="Courier New"/>
          <w:color w:val="A9B7C6"/>
          <w:lang w:eastAsia="ko-KR"/>
        </w:rPr>
        <w:t>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    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})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  <w:t xml:space="preserve">    </w:t>
      </w:r>
      <w:r w:rsidRPr="00693DDF">
        <w:rPr>
          <w:rFonts w:ascii="Courier New" w:eastAsia="굴림" w:hAnsi="Courier New" w:cs="Courier New"/>
          <w:color w:val="A9B7C6"/>
          <w:lang w:eastAsia="ko-KR"/>
        </w:rPr>
        <w:t>Log.</w:t>
      </w:r>
      <w:r w:rsidRPr="00693DDF">
        <w:rPr>
          <w:rFonts w:ascii="Courier New" w:eastAsia="굴림" w:hAnsi="Courier New" w:cs="Courier New"/>
          <w:i/>
          <w:iCs/>
          <w:color w:val="A9B7C6"/>
          <w:lang w:eastAsia="ko-KR"/>
        </w:rPr>
        <w:t>d</w:t>
      </w:r>
      <w:r w:rsidRPr="00693DDF">
        <w:rPr>
          <w:rFonts w:ascii="Courier New" w:eastAsia="굴림" w:hAnsi="Courier New" w:cs="Courier New"/>
          <w:color w:val="A9B7C6"/>
          <w:lang w:eastAsia="ko-KR"/>
        </w:rPr>
        <w:t>(</w:t>
      </w:r>
      <w:r w:rsidRPr="00693DDF">
        <w:rPr>
          <w:rFonts w:ascii="Courier New" w:eastAsia="굴림" w:hAnsi="Courier New" w:cs="Courier New"/>
          <w:color w:val="6A8759"/>
          <w:lang w:eastAsia="ko-KR"/>
        </w:rPr>
        <w:t>"ScanQR"</w:t>
      </w:r>
      <w:r w:rsidRPr="00693DDF">
        <w:rPr>
          <w:rFonts w:ascii="Courier New" w:eastAsia="굴림" w:hAnsi="Courier New" w:cs="Courier New"/>
          <w:color w:val="CC7832"/>
          <w:lang w:eastAsia="ko-KR"/>
        </w:rPr>
        <w:t xml:space="preserve">, </w:t>
      </w:r>
      <w:r w:rsidRPr="00693DDF">
        <w:rPr>
          <w:rFonts w:ascii="Courier New" w:eastAsia="굴림" w:hAnsi="Courier New" w:cs="Courier New"/>
          <w:color w:val="6A8759"/>
          <w:lang w:eastAsia="ko-KR"/>
        </w:rPr>
        <w:t>"Firestore query dispatched."</w:t>
      </w:r>
      <w:r w:rsidRPr="00693DDF">
        <w:rPr>
          <w:rFonts w:ascii="Courier New" w:eastAsia="굴림" w:hAnsi="Courier New" w:cs="Courier New"/>
          <w:color w:val="A9B7C6"/>
          <w:lang w:eastAsia="ko-KR"/>
        </w:rPr>
        <w:t>)</w:t>
      </w:r>
      <w:r w:rsidRPr="00693DDF">
        <w:rPr>
          <w:rFonts w:ascii="Courier New" w:eastAsia="굴림" w:hAnsi="Courier New" w:cs="Courier New"/>
          <w:color w:val="CC7832"/>
          <w:lang w:eastAsia="ko-KR"/>
        </w:rPr>
        <w:t>;</w:t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</w:r>
      <w:r w:rsidRPr="00693DDF">
        <w:rPr>
          <w:rFonts w:ascii="Courier New" w:eastAsia="굴림" w:hAnsi="Courier New" w:cs="Courier New"/>
          <w:color w:val="CC7832"/>
          <w:lang w:eastAsia="ko-KR"/>
        </w:rPr>
        <w:br/>
      </w:r>
      <w:r w:rsidRPr="00693DDF">
        <w:rPr>
          <w:rFonts w:ascii="Courier New" w:eastAsia="굴림" w:hAnsi="Courier New" w:cs="Courier New"/>
          <w:color w:val="A9B7C6"/>
          <w:lang w:eastAsia="ko-KR"/>
        </w:rPr>
        <w:t>}</w:t>
      </w:r>
    </w:p>
    <w:p w14:paraId="05B43B8E" w14:textId="77777777" w:rsidR="00306E4C" w:rsidRPr="00693DDF" w:rsidRDefault="00306E4C" w:rsidP="00306E4C">
      <w:pPr>
        <w:ind w:firstLineChars="100" w:firstLine="200"/>
        <w:rPr>
          <w:lang w:eastAsia="ko-KR"/>
        </w:rPr>
      </w:pPr>
    </w:p>
    <w:p w14:paraId="6E5D5767" w14:textId="77777777" w:rsidR="00306E4C" w:rsidRDefault="00306E4C" w:rsidP="00306E4C">
      <w:pPr>
        <w:ind w:firstLineChars="100" w:firstLine="200"/>
        <w:rPr>
          <w:lang w:eastAsia="ko-KR"/>
        </w:rPr>
      </w:pPr>
    </w:p>
    <w:p w14:paraId="0B99528C" w14:textId="77777777" w:rsidR="00306E4C" w:rsidRPr="00306E4C" w:rsidRDefault="00306E4C" w:rsidP="00306E4C">
      <w:pPr>
        <w:rPr>
          <w:lang w:eastAsia="ko-KR"/>
        </w:rPr>
      </w:pPr>
    </w:p>
    <w:p w14:paraId="07772AE3" w14:textId="5EC72EF2" w:rsidR="00607650" w:rsidRPr="00607650" w:rsidRDefault="00607650" w:rsidP="00607650">
      <w:pPr>
        <w:pStyle w:val="2"/>
        <w:rPr>
          <w:lang w:eastAsia="ko-KR"/>
        </w:rPr>
      </w:pPr>
      <w:bookmarkStart w:id="53" w:name="_Toc168002205"/>
      <w:r>
        <w:rPr>
          <w:lang w:eastAsia="ko-KR"/>
        </w:rPr>
        <w:t>라이브러리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bookmarkEnd w:id="53"/>
    </w:p>
    <w:p w14:paraId="01B4FE97" w14:textId="77777777" w:rsidR="00607650" w:rsidRDefault="00607650" w:rsidP="00607650">
      <w:pPr>
        <w:pStyle w:val="3"/>
        <w:rPr>
          <w:rFonts w:hint="eastAsia"/>
          <w:lang w:eastAsia="ko-KR"/>
        </w:rPr>
      </w:pPr>
      <w:bookmarkStart w:id="54" w:name="_Toc168002206"/>
      <w:r>
        <w:rPr>
          <w:rFonts w:hint="eastAsia"/>
          <w:lang w:eastAsia="ko-KR"/>
        </w:rPr>
        <w:t>임성준</w:t>
      </w:r>
      <w:bookmarkEnd w:id="54"/>
    </w:p>
    <w:p w14:paraId="3BFC326E" w14:textId="1A136535" w:rsidR="00A56C42" w:rsidRDefault="00A56C42" w:rsidP="00A56C42">
      <w:pPr>
        <w:pStyle w:val="4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Flexbox </w:t>
      </w:r>
      <w:r>
        <w:rPr>
          <w:rFonts w:hint="eastAsia"/>
          <w:lang w:eastAsia="ko-KR"/>
        </w:rPr>
        <w:t>라이브러리</w:t>
      </w:r>
    </w:p>
    <w:p w14:paraId="751E611E" w14:textId="5EBDFDED" w:rsidR="00A56C42" w:rsidRDefault="00A56C42" w:rsidP="00A56C42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라이브러리는</w:t>
      </w:r>
      <w:r>
        <w:rPr>
          <w:rFonts w:hint="eastAsia"/>
          <w:lang w:eastAsia="ko-KR"/>
        </w:rPr>
        <w:t xml:space="preserve"> android studio</w:t>
      </w:r>
      <w:r>
        <w:rPr>
          <w:rFonts w:hint="eastAsia"/>
          <w:lang w:eastAsia="ko-KR"/>
        </w:rPr>
        <w:t>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css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display: flex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참고문헌에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연결했습니다</w:t>
      </w:r>
      <w:r>
        <w:rPr>
          <w:rFonts w:hint="eastAsia"/>
          <w:lang w:eastAsia="ko-KR"/>
        </w:rPr>
        <w:t>.</w:t>
      </w:r>
    </w:p>
    <w:p w14:paraId="39C363A3" w14:textId="77777777" w:rsidR="00A56C42" w:rsidRDefault="00A56C42" w:rsidP="00A56C42">
      <w:pPr>
        <w:rPr>
          <w:rFonts w:hint="eastAsia"/>
          <w:lang w:eastAsia="ko-KR"/>
        </w:rPr>
      </w:pPr>
    </w:p>
    <w:p w14:paraId="71996482" w14:textId="2A7A4414" w:rsidR="00A56C42" w:rsidRDefault="00A56C42" w:rsidP="00A56C42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프로젝트에서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</w:t>
      </w:r>
    </w:p>
    <w:p w14:paraId="30F49887" w14:textId="6F12FC12" w:rsidR="00A56C42" w:rsidRDefault="00A56C42" w:rsidP="00A56C42">
      <w:pPr>
        <w:pStyle w:val="af1"/>
        <w:numPr>
          <w:ilvl w:val="1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리스트뷰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정렬</w:t>
      </w:r>
    </w:p>
    <w:p w14:paraId="465D3DD8" w14:textId="3360FA97" w:rsidR="00A56C42" w:rsidRDefault="00A56C42" w:rsidP="00A56C42">
      <w:pPr>
        <w:pStyle w:val="af1"/>
        <w:numPr>
          <w:ilvl w:val="1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레이아웃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위젯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정렬</w:t>
      </w:r>
    </w:p>
    <w:p w14:paraId="2F928936" w14:textId="77777777" w:rsidR="00A56C42" w:rsidRDefault="00A56C42" w:rsidP="00A56C42">
      <w:pPr>
        <w:rPr>
          <w:rFonts w:hint="eastAsia"/>
          <w:lang w:eastAsia="ko-KR"/>
        </w:rPr>
      </w:pPr>
    </w:p>
    <w:p w14:paraId="3698B7DA" w14:textId="387AAADE" w:rsidR="00A56C42" w:rsidRDefault="00A56C42" w:rsidP="00A56C42">
      <w:pPr>
        <w:pStyle w:val="4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Neumorphism </w:t>
      </w:r>
      <w:r>
        <w:rPr>
          <w:rFonts w:hint="eastAsia"/>
          <w:lang w:eastAsia="ko-KR"/>
        </w:rPr>
        <w:t>라이브러리</w:t>
      </w:r>
    </w:p>
    <w:p w14:paraId="54F9D28D" w14:textId="4D99B240" w:rsidR="00A56C42" w:rsidRDefault="00A56C42" w:rsidP="00A56C42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최신</w:t>
      </w:r>
      <w:r>
        <w:rPr>
          <w:rFonts w:hint="eastAsia"/>
          <w:lang w:eastAsia="ko-KR"/>
        </w:rPr>
        <w:t xml:space="preserve"> UI </w:t>
      </w:r>
      <w:r>
        <w:rPr>
          <w:rFonts w:hint="eastAsia"/>
          <w:lang w:eastAsia="ko-KR"/>
        </w:rPr>
        <w:t>트렌드인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뉴모피즘</w:t>
      </w:r>
      <w:r>
        <w:rPr>
          <w:rFonts w:hint="eastAsia"/>
          <w:lang w:eastAsia="ko-KR"/>
        </w:rPr>
        <w:t xml:space="preserve"> UI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Android Studio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입니다</w:t>
      </w:r>
      <w:r>
        <w:rPr>
          <w:rFonts w:hint="eastAsia"/>
          <w:lang w:eastAsia="ko-KR"/>
        </w:rPr>
        <w:t>.</w:t>
      </w:r>
    </w:p>
    <w:p w14:paraId="1C580FED" w14:textId="52C7D92E" w:rsidR="00A56C42" w:rsidRDefault="00A56C42" w:rsidP="00A56C42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CardView</w:t>
      </w:r>
    </w:p>
    <w:p w14:paraId="57E3A7EE" w14:textId="733C2B2D" w:rsidR="00A56C42" w:rsidRDefault="00A56C42" w:rsidP="00A56C42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Button</w:t>
      </w:r>
    </w:p>
    <w:p w14:paraId="665145CC" w14:textId="00E4B327" w:rsidR="00A56C42" w:rsidRDefault="00A56C42" w:rsidP="00A56C42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>ImageView</w:t>
      </w:r>
    </w:p>
    <w:p w14:paraId="60B98AB3" w14:textId="28D6CFFE" w:rsidR="00A56C42" w:rsidRDefault="00A56C42" w:rsidP="00A56C42">
      <w:pPr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위젯들을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뉴모피즘을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위젯으로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자세한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참고문헌에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링크로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연결했습니다</w:t>
      </w:r>
      <w:r>
        <w:rPr>
          <w:rFonts w:hint="eastAsia"/>
          <w:lang w:eastAsia="ko-KR"/>
        </w:rPr>
        <w:t>.</w:t>
      </w:r>
    </w:p>
    <w:p w14:paraId="53F6056F" w14:textId="77777777" w:rsidR="00A56C42" w:rsidRDefault="00A56C42" w:rsidP="00A56C42">
      <w:pPr>
        <w:rPr>
          <w:rFonts w:hint="eastAsia"/>
          <w:lang w:eastAsia="ko-KR"/>
        </w:rPr>
      </w:pPr>
    </w:p>
    <w:p w14:paraId="203B5C14" w14:textId="208F5055" w:rsidR="00A56C42" w:rsidRDefault="00A56C42" w:rsidP="00A56C42">
      <w:pPr>
        <w:pStyle w:val="4"/>
        <w:rPr>
          <w:rFonts w:hint="eastAsia"/>
          <w:lang w:eastAsia="ko-KR"/>
        </w:rPr>
      </w:pPr>
      <w:r w:rsidRPr="00A56C42">
        <w:rPr>
          <w:lang w:eastAsia="ko-KR"/>
        </w:rPr>
        <w:t>play-services-location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</w:p>
    <w:p w14:paraId="35098C32" w14:textId="299590A2" w:rsidR="00A56C42" w:rsidRPr="00A56C42" w:rsidRDefault="00A56C42" w:rsidP="00A56C42">
      <w:pPr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사용자로부터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얻을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추가로</w:t>
      </w:r>
      <w:r>
        <w:rPr>
          <w:rFonts w:hint="eastAsia"/>
          <w:lang w:eastAsia="ko-KR"/>
        </w:rPr>
        <w:t xml:space="preserve"> AndroidManifest.xml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권한부여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설정해줘야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</w:p>
    <w:p w14:paraId="17979C35" w14:textId="77777777" w:rsidR="00607650" w:rsidRDefault="00607650" w:rsidP="00607650">
      <w:pPr>
        <w:pStyle w:val="3"/>
        <w:rPr>
          <w:rFonts w:hint="eastAsia"/>
          <w:lang w:eastAsia="ko-KR"/>
        </w:rPr>
      </w:pPr>
      <w:bookmarkStart w:id="55" w:name="_Toc168002207"/>
      <w:r>
        <w:rPr>
          <w:rFonts w:hint="eastAsia"/>
          <w:lang w:eastAsia="ko-KR"/>
        </w:rPr>
        <w:t>이석재</w:t>
      </w:r>
      <w:bookmarkEnd w:id="55"/>
    </w:p>
    <w:p w14:paraId="59BC3E9B" w14:textId="77777777" w:rsidR="00306E4C" w:rsidRDefault="00306E4C" w:rsidP="00306E4C">
      <w:pPr>
        <w:pStyle w:val="4"/>
        <w:rPr>
          <w:lang w:eastAsia="ko-KR"/>
        </w:rPr>
      </w:pPr>
      <w:r>
        <w:rPr>
          <w:rFonts w:hint="eastAsia"/>
          <w:lang w:eastAsia="ko-KR"/>
        </w:rPr>
        <w:t xml:space="preserve">BootPay  </w:t>
      </w:r>
      <w:r>
        <w:rPr>
          <w:rFonts w:hint="eastAsia"/>
          <w:lang w:eastAsia="ko-KR"/>
        </w:rPr>
        <w:t>라이브러리</w:t>
      </w:r>
    </w:p>
    <w:p w14:paraId="25BAAF21" w14:textId="77777777" w:rsidR="00306E4C" w:rsidRPr="003E7C46" w:rsidRDefault="00306E4C" w:rsidP="00306E4C">
      <w:pPr>
        <w:rPr>
          <w:lang w:eastAsia="ko-KR"/>
        </w:rPr>
      </w:pPr>
      <w:r w:rsidRPr="003E7C46">
        <w:rPr>
          <w:rFonts w:hint="eastAsia"/>
          <w:lang w:eastAsia="ko-KR"/>
        </w:rPr>
        <w:t xml:space="preserve">BootPay </w:t>
      </w:r>
      <w:r w:rsidRPr="003E7C46">
        <w:rPr>
          <w:rFonts w:hint="eastAsia"/>
          <w:lang w:eastAsia="ko-KR"/>
        </w:rPr>
        <w:t>라이브러리</w:t>
      </w:r>
      <w:r w:rsidRPr="003E7C46">
        <w:rPr>
          <w:rFonts w:hint="eastAsia"/>
          <w:lang w:eastAsia="ko-KR"/>
        </w:rPr>
        <w:t xml:space="preserve"> </w:t>
      </w:r>
      <w:r w:rsidRPr="003E7C46">
        <w:rPr>
          <w:rFonts w:hint="eastAsia"/>
          <w:lang w:eastAsia="ko-KR"/>
        </w:rPr>
        <w:t>설명</w:t>
      </w:r>
    </w:p>
    <w:p w14:paraId="05DD5145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BootPay </w:t>
      </w:r>
      <w:r>
        <w:rPr>
          <w:rFonts w:hint="eastAsia"/>
          <w:lang w:eastAsia="ko-KR"/>
        </w:rPr>
        <w:t>라이브러리는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안드로이드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애플리케이션에서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라이브러리입니다</w:t>
      </w:r>
      <w:r>
        <w:rPr>
          <w:rFonts w:hint="eastAsia"/>
          <w:lang w:eastAsia="ko-KR"/>
        </w:rPr>
        <w:t xml:space="preserve">. </w:t>
      </w:r>
    </w:p>
    <w:p w14:paraId="16837419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BootPay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지원합니다</w:t>
      </w:r>
      <w:r>
        <w:rPr>
          <w:rFonts w:hint="eastAsia"/>
          <w:lang w:eastAsia="ko-KR"/>
        </w:rPr>
        <w:t>.</w:t>
      </w:r>
    </w:p>
    <w:p w14:paraId="4C09A71E" w14:textId="77777777" w:rsidR="00306E4C" w:rsidRDefault="00306E4C" w:rsidP="00306E4C">
      <w:pPr>
        <w:rPr>
          <w:lang w:eastAsia="ko-KR"/>
        </w:rPr>
      </w:pPr>
    </w:p>
    <w:p w14:paraId="295D010B" w14:textId="77777777" w:rsidR="00306E4C" w:rsidRDefault="00306E4C" w:rsidP="00306E4C">
      <w:pPr>
        <w:rPr>
          <w:b/>
          <w:bCs/>
          <w:lang w:eastAsia="ko-KR"/>
        </w:rPr>
      </w:pPr>
      <w:r w:rsidRPr="00F0537D">
        <w:rPr>
          <w:rFonts w:hint="eastAsia"/>
          <w:b/>
          <w:bCs/>
          <w:lang w:eastAsia="ko-KR"/>
        </w:rPr>
        <w:t>주요</w:t>
      </w:r>
      <w:r w:rsidRPr="00F0537D">
        <w:rPr>
          <w:rFonts w:hint="eastAsia"/>
          <w:b/>
          <w:bCs/>
          <w:lang w:eastAsia="ko-KR"/>
        </w:rPr>
        <w:t xml:space="preserve"> </w:t>
      </w:r>
      <w:r w:rsidRPr="00F0537D">
        <w:rPr>
          <w:rFonts w:hint="eastAsia"/>
          <w:b/>
          <w:bCs/>
          <w:lang w:eastAsia="ko-KR"/>
        </w:rPr>
        <w:t>기능</w:t>
      </w:r>
    </w:p>
    <w:p w14:paraId="6FFDBFFC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신용카드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휴대폰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계좌이체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가상계좌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간편결제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네이버페이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카카오페이</w:t>
      </w:r>
      <w:r>
        <w:rPr>
          <w:rFonts w:hint="eastAsia"/>
          <w:lang w:eastAsia="ko-KR"/>
        </w:rPr>
        <w:t xml:space="preserve">, </w:t>
      </w:r>
    </w:p>
    <w:p w14:paraId="74BB2134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      </w:t>
      </w:r>
      <w:r>
        <w:rPr>
          <w:rFonts w:hint="eastAsia"/>
          <w:lang w:eastAsia="ko-KR"/>
        </w:rPr>
        <w:t>토스페이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페이코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제공합니다</w:t>
      </w:r>
      <w:r>
        <w:rPr>
          <w:rFonts w:hint="eastAsia"/>
          <w:lang w:eastAsia="ko-KR"/>
        </w:rPr>
        <w:t>.</w:t>
      </w:r>
    </w:p>
    <w:p w14:paraId="49F5AF11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    </w:t>
      </w:r>
      <w:r>
        <w:rPr>
          <w:rFonts w:hint="eastAsia"/>
          <w:lang w:eastAsia="ko-KR"/>
        </w:rPr>
        <w:t>간편한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사용자에게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단순화합니다</w:t>
      </w:r>
      <w:r>
        <w:rPr>
          <w:rFonts w:hint="eastAsia"/>
          <w:lang w:eastAsia="ko-KR"/>
        </w:rPr>
        <w:t>.</w:t>
      </w:r>
    </w:p>
    <w:p w14:paraId="7149FDA8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   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부트페이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콘솔을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제공합니다</w:t>
      </w:r>
      <w:r>
        <w:rPr>
          <w:rFonts w:hint="eastAsia"/>
          <w:lang w:eastAsia="ko-KR"/>
        </w:rPr>
        <w:t>.</w:t>
      </w:r>
    </w:p>
    <w:p w14:paraId="3E95181B" w14:textId="77777777" w:rsidR="00306E4C" w:rsidRPr="00F0537D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   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보장합니다</w:t>
      </w:r>
    </w:p>
    <w:p w14:paraId="78CAAA3C" w14:textId="77777777" w:rsidR="00306E4C" w:rsidRPr="00F0537D" w:rsidRDefault="00306E4C" w:rsidP="00306E4C">
      <w:pPr>
        <w:rPr>
          <w:lang w:eastAsia="ko-KR"/>
        </w:rPr>
      </w:pPr>
    </w:p>
    <w:p w14:paraId="11F1A541" w14:textId="77777777" w:rsidR="00306E4C" w:rsidRPr="00F0537D" w:rsidRDefault="00306E4C" w:rsidP="00306E4C">
      <w:pPr>
        <w:rPr>
          <w:b/>
          <w:bCs/>
          <w:lang w:eastAsia="ko-KR"/>
        </w:rPr>
      </w:pPr>
      <w:r w:rsidRPr="00F0537D">
        <w:rPr>
          <w:rFonts w:hint="eastAsia"/>
          <w:b/>
          <w:bCs/>
          <w:lang w:eastAsia="ko-KR"/>
        </w:rPr>
        <w:t>주요</w:t>
      </w:r>
      <w:r w:rsidRPr="00F0537D">
        <w:rPr>
          <w:rFonts w:hint="eastAsia"/>
          <w:b/>
          <w:bCs/>
          <w:lang w:eastAsia="ko-KR"/>
        </w:rPr>
        <w:t xml:space="preserve"> </w:t>
      </w:r>
      <w:r w:rsidRPr="00F0537D">
        <w:rPr>
          <w:rFonts w:hint="eastAsia"/>
          <w:b/>
          <w:bCs/>
          <w:lang w:eastAsia="ko-KR"/>
        </w:rPr>
        <w:t>클래스</w:t>
      </w:r>
      <w:r w:rsidRPr="00F0537D">
        <w:rPr>
          <w:rFonts w:hint="eastAsia"/>
          <w:b/>
          <w:bCs/>
          <w:lang w:eastAsia="ko-KR"/>
        </w:rPr>
        <w:t xml:space="preserve"> </w:t>
      </w:r>
      <w:r w:rsidRPr="00F0537D">
        <w:rPr>
          <w:rFonts w:hint="eastAsia"/>
          <w:b/>
          <w:bCs/>
          <w:lang w:eastAsia="ko-KR"/>
        </w:rPr>
        <w:t>및</w:t>
      </w:r>
      <w:r w:rsidRPr="00F0537D">
        <w:rPr>
          <w:rFonts w:hint="eastAsia"/>
          <w:b/>
          <w:bCs/>
          <w:lang w:eastAsia="ko-KR"/>
        </w:rPr>
        <w:t xml:space="preserve"> </w:t>
      </w:r>
      <w:r w:rsidRPr="00F0537D">
        <w:rPr>
          <w:rFonts w:hint="eastAsia"/>
          <w:b/>
          <w:bCs/>
          <w:lang w:eastAsia="ko-KR"/>
        </w:rPr>
        <w:t>인터페이스</w:t>
      </w:r>
    </w:p>
    <w:p w14:paraId="7E5D5FFD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    BootPay: BootPay </w:t>
      </w:r>
      <w:r>
        <w:rPr>
          <w:rFonts w:hint="eastAsia"/>
          <w:lang w:eastAsia="ko-KR"/>
        </w:rPr>
        <w:t>결제를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클래스입니다</w:t>
      </w:r>
      <w:r>
        <w:rPr>
          <w:rFonts w:hint="eastAsia"/>
          <w:lang w:eastAsia="ko-KR"/>
        </w:rPr>
        <w:t>.</w:t>
      </w:r>
    </w:p>
    <w:p w14:paraId="5F3861A6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    BootPayAnalytics: BootPay </w:t>
      </w:r>
      <w:r>
        <w:rPr>
          <w:rFonts w:hint="eastAsia"/>
          <w:lang w:eastAsia="ko-KR"/>
        </w:rPr>
        <w:t>애널리틱스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클래스입니다</w:t>
      </w:r>
      <w:r>
        <w:rPr>
          <w:rFonts w:hint="eastAsia"/>
          <w:lang w:eastAsia="ko-KR"/>
        </w:rPr>
        <w:t>.</w:t>
      </w:r>
    </w:p>
    <w:p w14:paraId="1106F726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    confirmListener: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확인단계에서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콜백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인터페이스입니다</w:t>
      </w:r>
      <w:r>
        <w:rPr>
          <w:rFonts w:hint="eastAsia"/>
          <w:lang w:eastAsia="ko-KR"/>
        </w:rPr>
        <w:t>.</w:t>
      </w:r>
    </w:p>
    <w:p w14:paraId="5344181D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    DoneListener: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콜백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인터페이스입니다</w:t>
      </w:r>
      <w:r>
        <w:rPr>
          <w:rFonts w:hint="eastAsia"/>
          <w:lang w:eastAsia="ko-KR"/>
        </w:rPr>
        <w:t>.</w:t>
      </w:r>
    </w:p>
    <w:p w14:paraId="765DE9EC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    cancelListener: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콜백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인터페이스입니다</w:t>
      </w:r>
      <w:r>
        <w:rPr>
          <w:rFonts w:hint="eastAsia"/>
          <w:lang w:eastAsia="ko-KR"/>
        </w:rPr>
        <w:t>.</w:t>
      </w:r>
    </w:p>
    <w:p w14:paraId="0BE3F754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    ErrorListener: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콜백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인터페이스입니다</w:t>
      </w:r>
      <w:r>
        <w:rPr>
          <w:rFonts w:hint="eastAsia"/>
          <w:lang w:eastAsia="ko-KR"/>
        </w:rPr>
        <w:t>.</w:t>
      </w:r>
    </w:p>
    <w:p w14:paraId="4393F6E8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    PG: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제공업체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열거형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클래스입니다</w:t>
      </w:r>
    </w:p>
    <w:p w14:paraId="72D7BEB6" w14:textId="1E73EE43" w:rsidR="00306E4C" w:rsidRP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    Method: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열거형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클래스입니다</w:t>
      </w:r>
      <w:r>
        <w:rPr>
          <w:rFonts w:hint="eastAsia"/>
          <w:lang w:eastAsia="ko-KR"/>
        </w:rPr>
        <w:t>.</w:t>
      </w:r>
    </w:p>
    <w:p w14:paraId="3A9FB476" w14:textId="650E672D" w:rsidR="003A6FCB" w:rsidRDefault="00607650" w:rsidP="003A6FCB">
      <w:pPr>
        <w:pStyle w:val="3"/>
        <w:rPr>
          <w:rFonts w:hint="eastAsia"/>
          <w:lang w:eastAsia="ko-KR"/>
        </w:rPr>
      </w:pPr>
      <w:bookmarkStart w:id="56" w:name="_Toc168002208"/>
      <w:r>
        <w:rPr>
          <w:rFonts w:hint="eastAsia"/>
          <w:lang w:eastAsia="ko-KR"/>
        </w:rPr>
        <w:t>오자현</w:t>
      </w:r>
      <w:bookmarkEnd w:id="56"/>
    </w:p>
    <w:p w14:paraId="4115C43B" w14:textId="77777777" w:rsidR="00306E4C" w:rsidRPr="00306E4C" w:rsidRDefault="00306E4C" w:rsidP="00306E4C">
      <w:pPr>
        <w:rPr>
          <w:lang w:eastAsia="ko-KR"/>
        </w:rPr>
      </w:pPr>
    </w:p>
    <w:p w14:paraId="5CE342C1" w14:textId="2C3ABB73" w:rsidR="0013217A" w:rsidRDefault="0013217A" w:rsidP="0013217A">
      <w:pPr>
        <w:pStyle w:val="3"/>
        <w:rPr>
          <w:rFonts w:hint="eastAsia"/>
          <w:lang w:eastAsia="ko-KR"/>
        </w:rPr>
      </w:pPr>
      <w:bookmarkStart w:id="57" w:name="_Toc168002209"/>
      <w:r>
        <w:rPr>
          <w:lang w:eastAsia="ko-KR"/>
        </w:rPr>
        <w:t>공통</w:t>
      </w:r>
      <w:bookmarkEnd w:id="57"/>
    </w:p>
    <w:p w14:paraId="316FC677" w14:textId="77777777" w:rsidR="00306E4C" w:rsidRDefault="00306E4C" w:rsidP="00306E4C">
      <w:pPr>
        <w:pStyle w:val="4"/>
        <w:rPr>
          <w:lang w:eastAsia="ko-KR"/>
        </w:rPr>
      </w:pPr>
      <w:r>
        <w:rPr>
          <w:rFonts w:hint="eastAsia"/>
          <w:lang w:eastAsia="ko-KR"/>
        </w:rPr>
        <w:t xml:space="preserve">FirebaseAuth </w:t>
      </w:r>
      <w:r>
        <w:rPr>
          <w:rFonts w:hint="eastAsia"/>
          <w:lang w:eastAsia="ko-KR"/>
        </w:rPr>
        <w:t>라이브러리</w:t>
      </w:r>
    </w:p>
    <w:p w14:paraId="281D974D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FirebaseAuth </w:t>
      </w:r>
      <w:r>
        <w:rPr>
          <w:rFonts w:hint="eastAsia"/>
          <w:lang w:eastAsia="ko-KR"/>
        </w:rPr>
        <w:t>라이브러리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</w:p>
    <w:p w14:paraId="1242372C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FirebaseAuth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Firebase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 FirebaseAuth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이메일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비밀번호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전화번호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소셜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계정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구글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페이스북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트위터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), </w:t>
      </w:r>
      <w:r>
        <w:rPr>
          <w:rFonts w:hint="eastAsia"/>
          <w:lang w:eastAsia="ko-KR"/>
        </w:rPr>
        <w:t>익명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애플리케이션의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높이고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쉽게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도와줍니다</w:t>
      </w:r>
      <w:r>
        <w:rPr>
          <w:rFonts w:hint="eastAsia"/>
          <w:lang w:eastAsia="ko-KR"/>
        </w:rPr>
        <w:t>.</w:t>
      </w:r>
    </w:p>
    <w:p w14:paraId="114B506E" w14:textId="77777777" w:rsidR="00306E4C" w:rsidRDefault="00306E4C" w:rsidP="00306E4C">
      <w:pPr>
        <w:rPr>
          <w:lang w:eastAsia="ko-KR"/>
        </w:rPr>
      </w:pPr>
    </w:p>
    <w:p w14:paraId="11593D58" w14:textId="77777777" w:rsidR="00306E4C" w:rsidRPr="003E7C46" w:rsidRDefault="00306E4C" w:rsidP="00306E4C">
      <w:pPr>
        <w:rPr>
          <w:b/>
          <w:bCs/>
          <w:lang w:eastAsia="ko-KR"/>
        </w:rPr>
      </w:pPr>
      <w:r w:rsidRPr="003E7C46">
        <w:rPr>
          <w:rFonts w:hint="eastAsia"/>
          <w:b/>
          <w:bCs/>
          <w:lang w:eastAsia="ko-KR"/>
        </w:rPr>
        <w:t>주요</w:t>
      </w:r>
      <w:r w:rsidRPr="003E7C46">
        <w:rPr>
          <w:rFonts w:hint="eastAsia"/>
          <w:b/>
          <w:bCs/>
          <w:lang w:eastAsia="ko-KR"/>
        </w:rPr>
        <w:t xml:space="preserve"> </w:t>
      </w:r>
      <w:r w:rsidRPr="003E7C46">
        <w:rPr>
          <w:rFonts w:hint="eastAsia"/>
          <w:b/>
          <w:bCs/>
          <w:lang w:eastAsia="ko-KR"/>
        </w:rPr>
        <w:t>기능</w:t>
      </w:r>
    </w:p>
    <w:p w14:paraId="279300FB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이메일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비밀번호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인증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이메일과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비밀번호를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4D9976DF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전화번호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인증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전화번호를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1372331D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소셜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구글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페이스북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트위터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계정으을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1F1F9ACE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익명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인증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익명으로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애플리케이션을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탐색할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1A829E50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lastRenderedPageBreak/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이메일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비밀번호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200035DC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JWT(JSON Web Token) </w:t>
      </w:r>
      <w:r>
        <w:rPr>
          <w:rFonts w:hint="eastAsia"/>
          <w:lang w:eastAsia="ko-KR"/>
        </w:rPr>
        <w:t>발급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인증후</w:t>
      </w:r>
      <w:r>
        <w:rPr>
          <w:rFonts w:hint="eastAsia"/>
          <w:lang w:eastAsia="ko-KR"/>
        </w:rPr>
        <w:t xml:space="preserve"> JWT </w:t>
      </w:r>
      <w:r>
        <w:rPr>
          <w:rFonts w:hint="eastAsia"/>
          <w:lang w:eastAsia="ko-KR"/>
        </w:rPr>
        <w:t>토큰을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발급받아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보안된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431F07BF" w14:textId="77777777" w:rsidR="00306E4C" w:rsidRDefault="00306E4C" w:rsidP="00306E4C">
      <w:pPr>
        <w:rPr>
          <w:lang w:eastAsia="ko-KR"/>
        </w:rPr>
      </w:pPr>
    </w:p>
    <w:p w14:paraId="18790786" w14:textId="77777777" w:rsidR="00306E4C" w:rsidRPr="003E7C46" w:rsidRDefault="00306E4C" w:rsidP="00306E4C">
      <w:pPr>
        <w:rPr>
          <w:b/>
          <w:bCs/>
          <w:lang w:eastAsia="ko-KR"/>
        </w:rPr>
      </w:pPr>
      <w:r w:rsidRPr="003E7C46">
        <w:rPr>
          <w:rFonts w:hint="eastAsia"/>
          <w:b/>
          <w:bCs/>
          <w:lang w:eastAsia="ko-KR"/>
        </w:rPr>
        <w:t>주요</w:t>
      </w:r>
      <w:r w:rsidRPr="003E7C46">
        <w:rPr>
          <w:rFonts w:hint="eastAsia"/>
          <w:b/>
          <w:bCs/>
          <w:lang w:eastAsia="ko-KR"/>
        </w:rPr>
        <w:t xml:space="preserve"> </w:t>
      </w:r>
      <w:r w:rsidRPr="003E7C46">
        <w:rPr>
          <w:rFonts w:hint="eastAsia"/>
          <w:b/>
          <w:bCs/>
          <w:lang w:eastAsia="ko-KR"/>
        </w:rPr>
        <w:t>클래스</w:t>
      </w:r>
      <w:r w:rsidRPr="003E7C46">
        <w:rPr>
          <w:rFonts w:hint="eastAsia"/>
          <w:b/>
          <w:bCs/>
          <w:lang w:eastAsia="ko-KR"/>
        </w:rPr>
        <w:t xml:space="preserve"> </w:t>
      </w:r>
      <w:r w:rsidRPr="003E7C46">
        <w:rPr>
          <w:rFonts w:hint="eastAsia"/>
          <w:b/>
          <w:bCs/>
          <w:lang w:eastAsia="ko-KR"/>
        </w:rPr>
        <w:t>및</w:t>
      </w:r>
      <w:r w:rsidRPr="003E7C46">
        <w:rPr>
          <w:rFonts w:hint="eastAsia"/>
          <w:b/>
          <w:bCs/>
          <w:lang w:eastAsia="ko-KR"/>
        </w:rPr>
        <w:t xml:space="preserve"> </w:t>
      </w:r>
      <w:r w:rsidRPr="003E7C46">
        <w:rPr>
          <w:rFonts w:hint="eastAsia"/>
          <w:b/>
          <w:bCs/>
          <w:lang w:eastAsia="ko-KR"/>
        </w:rPr>
        <w:t>인터페이스</w:t>
      </w:r>
    </w:p>
    <w:p w14:paraId="7622710D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FirebaseAtuh: Firebase </w:t>
      </w:r>
      <w:r>
        <w:rPr>
          <w:rFonts w:hint="eastAsia"/>
          <w:lang w:eastAsia="ko-KR"/>
        </w:rPr>
        <w:t>인증의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클래스입니다</w:t>
      </w:r>
      <w:r>
        <w:rPr>
          <w:rFonts w:hint="eastAsia"/>
          <w:lang w:eastAsia="ko-KR"/>
        </w:rPr>
        <w:t>.</w:t>
      </w:r>
    </w:p>
    <w:p w14:paraId="2257E39B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FirebaseUser: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클래스입니다</w:t>
      </w:r>
      <w:r>
        <w:rPr>
          <w:rFonts w:hint="eastAsia"/>
          <w:lang w:eastAsia="ko-KR"/>
        </w:rPr>
        <w:t>.</w:t>
      </w:r>
    </w:p>
    <w:p w14:paraId="20C369BB" w14:textId="77777777" w:rsidR="00306E4C" w:rsidRDefault="00306E4C" w:rsidP="00306E4C">
      <w:pPr>
        <w:pStyle w:val="4"/>
        <w:rPr>
          <w:lang w:eastAsia="ko-KR"/>
        </w:rPr>
      </w:pPr>
      <w:r>
        <w:rPr>
          <w:rFonts w:hint="eastAsia"/>
          <w:lang w:eastAsia="ko-KR"/>
        </w:rPr>
        <w:t xml:space="preserve">FirebaseStorage </w:t>
      </w:r>
      <w:r>
        <w:rPr>
          <w:rFonts w:hint="eastAsia"/>
          <w:lang w:eastAsia="ko-KR"/>
        </w:rPr>
        <w:t>라이브러리</w:t>
      </w:r>
    </w:p>
    <w:p w14:paraId="03BBFC29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FirebaseStorage </w:t>
      </w:r>
      <w:r>
        <w:rPr>
          <w:rFonts w:hint="eastAsia"/>
          <w:lang w:eastAsia="ko-KR"/>
        </w:rPr>
        <w:t>라이브러리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</w:p>
    <w:p w14:paraId="5DC56079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FirebaseStorage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대용량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클라우드에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관리할수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비디오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업로드와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, </w:t>
      </w:r>
      <w:r>
        <w:rPr>
          <w:rFonts w:hint="eastAsia"/>
          <w:lang w:eastAsia="ko-KR"/>
        </w:rPr>
        <w:t>메타데이터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제공합니다</w:t>
      </w:r>
      <w:r>
        <w:rPr>
          <w:rFonts w:hint="eastAsia"/>
          <w:lang w:eastAsia="ko-KR"/>
        </w:rPr>
        <w:t>. FirebaseStorage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Goodle Cloud Storage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안정성과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보장합니다</w:t>
      </w:r>
      <w:r>
        <w:rPr>
          <w:rFonts w:hint="eastAsia"/>
          <w:lang w:eastAsia="ko-KR"/>
        </w:rPr>
        <w:t>.</w:t>
      </w:r>
    </w:p>
    <w:p w14:paraId="7812E8E8" w14:textId="77777777" w:rsidR="00306E4C" w:rsidRDefault="00306E4C" w:rsidP="00306E4C">
      <w:pPr>
        <w:rPr>
          <w:lang w:eastAsia="ko-KR"/>
        </w:rPr>
      </w:pPr>
    </w:p>
    <w:p w14:paraId="087DFC27" w14:textId="77777777" w:rsidR="00306E4C" w:rsidRPr="003E7C46" w:rsidRDefault="00306E4C" w:rsidP="00306E4C">
      <w:pPr>
        <w:rPr>
          <w:b/>
          <w:bCs/>
          <w:lang w:eastAsia="ko-KR"/>
        </w:rPr>
      </w:pPr>
      <w:r w:rsidRPr="003E7C46">
        <w:rPr>
          <w:rFonts w:hint="eastAsia"/>
          <w:b/>
          <w:bCs/>
          <w:lang w:eastAsia="ko-KR"/>
        </w:rPr>
        <w:t>주요</w:t>
      </w:r>
      <w:r w:rsidRPr="003E7C46">
        <w:rPr>
          <w:rFonts w:hint="eastAsia"/>
          <w:b/>
          <w:bCs/>
          <w:lang w:eastAsia="ko-KR"/>
        </w:rPr>
        <w:t xml:space="preserve"> </w:t>
      </w:r>
      <w:r w:rsidRPr="003E7C46">
        <w:rPr>
          <w:rFonts w:hint="eastAsia"/>
          <w:b/>
          <w:bCs/>
          <w:lang w:eastAsia="ko-KR"/>
        </w:rPr>
        <w:t>기능</w:t>
      </w:r>
    </w:p>
    <w:p w14:paraId="643F1EFC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업로드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클라이언트에서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클라우드에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649499F0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클라우드에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클라이언트로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33E277B6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클라우드에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12174DB2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메타데이터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메타데이터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230C7192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실시간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업로드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모니터링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실시간으로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모니터링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2F6DA197" w14:textId="77777777" w:rsidR="00306E4C" w:rsidRDefault="00306E4C" w:rsidP="00306E4C">
      <w:pPr>
        <w:rPr>
          <w:lang w:eastAsia="ko-KR"/>
        </w:rPr>
      </w:pPr>
    </w:p>
    <w:p w14:paraId="1BDCF680" w14:textId="77777777" w:rsidR="00306E4C" w:rsidRPr="003E7C46" w:rsidRDefault="00306E4C" w:rsidP="00306E4C">
      <w:pPr>
        <w:rPr>
          <w:b/>
          <w:bCs/>
          <w:lang w:eastAsia="ko-KR"/>
        </w:rPr>
      </w:pPr>
      <w:r w:rsidRPr="003E7C46">
        <w:rPr>
          <w:rFonts w:hint="eastAsia"/>
          <w:b/>
          <w:bCs/>
          <w:lang w:eastAsia="ko-KR"/>
        </w:rPr>
        <w:t>주요</w:t>
      </w:r>
      <w:r w:rsidRPr="003E7C46">
        <w:rPr>
          <w:rFonts w:hint="eastAsia"/>
          <w:b/>
          <w:bCs/>
          <w:lang w:eastAsia="ko-KR"/>
        </w:rPr>
        <w:t xml:space="preserve"> </w:t>
      </w:r>
      <w:r w:rsidRPr="003E7C46">
        <w:rPr>
          <w:rFonts w:hint="eastAsia"/>
          <w:b/>
          <w:bCs/>
          <w:lang w:eastAsia="ko-KR"/>
        </w:rPr>
        <w:t>클래스</w:t>
      </w:r>
      <w:r w:rsidRPr="003E7C46">
        <w:rPr>
          <w:rFonts w:hint="eastAsia"/>
          <w:b/>
          <w:bCs/>
          <w:lang w:eastAsia="ko-KR"/>
        </w:rPr>
        <w:t xml:space="preserve"> </w:t>
      </w:r>
      <w:r w:rsidRPr="003E7C46">
        <w:rPr>
          <w:rFonts w:hint="eastAsia"/>
          <w:b/>
          <w:bCs/>
          <w:lang w:eastAsia="ko-KR"/>
        </w:rPr>
        <w:t>및</w:t>
      </w:r>
      <w:r w:rsidRPr="003E7C46">
        <w:rPr>
          <w:rFonts w:hint="eastAsia"/>
          <w:b/>
          <w:bCs/>
          <w:lang w:eastAsia="ko-KR"/>
        </w:rPr>
        <w:t xml:space="preserve"> </w:t>
      </w:r>
      <w:r w:rsidRPr="003E7C46">
        <w:rPr>
          <w:rFonts w:hint="eastAsia"/>
          <w:b/>
          <w:bCs/>
          <w:lang w:eastAsia="ko-KR"/>
        </w:rPr>
        <w:t>인터페이스</w:t>
      </w:r>
    </w:p>
    <w:p w14:paraId="06E93B69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FirebaseStorage: Firebase </w:t>
      </w:r>
      <w:r>
        <w:rPr>
          <w:rFonts w:hint="eastAsia"/>
          <w:lang w:eastAsia="ko-KR"/>
        </w:rPr>
        <w:t>스토리지의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클래스입니다</w:t>
      </w:r>
      <w:r>
        <w:rPr>
          <w:rFonts w:hint="eastAsia"/>
          <w:lang w:eastAsia="ko-KR"/>
        </w:rPr>
        <w:t>.</w:t>
      </w:r>
    </w:p>
    <w:p w14:paraId="3C98D362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StorageReference: </w:t>
      </w:r>
      <w:r>
        <w:rPr>
          <w:rFonts w:hint="eastAsia"/>
          <w:lang w:eastAsia="ko-KR"/>
        </w:rPr>
        <w:t>스토리지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클래스입니다</w:t>
      </w:r>
      <w:r>
        <w:rPr>
          <w:rFonts w:hint="eastAsia"/>
          <w:lang w:eastAsia="ko-KR"/>
        </w:rPr>
        <w:t>.</w:t>
      </w:r>
    </w:p>
    <w:p w14:paraId="4DF21ED5" w14:textId="77777777" w:rsidR="00306E4C" w:rsidRDefault="00306E4C" w:rsidP="00306E4C">
      <w:pPr>
        <w:rPr>
          <w:lang w:eastAsia="ko-KR"/>
        </w:rPr>
      </w:pPr>
    </w:p>
    <w:p w14:paraId="5C95AF1D" w14:textId="77777777" w:rsidR="00306E4C" w:rsidRDefault="00306E4C" w:rsidP="00306E4C">
      <w:pPr>
        <w:pStyle w:val="4"/>
        <w:rPr>
          <w:lang w:eastAsia="ko-KR"/>
        </w:rPr>
      </w:pPr>
      <w:r>
        <w:rPr>
          <w:rFonts w:hint="eastAsia"/>
          <w:lang w:eastAsia="ko-KR"/>
        </w:rPr>
        <w:t xml:space="preserve">FirebaseFirestore </w:t>
      </w:r>
      <w:r>
        <w:rPr>
          <w:rFonts w:hint="eastAsia"/>
          <w:lang w:eastAsia="ko-KR"/>
        </w:rPr>
        <w:t>라이브러리</w:t>
      </w:r>
    </w:p>
    <w:p w14:paraId="756BCE4A" w14:textId="77777777" w:rsidR="00306E4C" w:rsidRPr="003E7C46" w:rsidRDefault="00306E4C" w:rsidP="00306E4C">
      <w:pPr>
        <w:rPr>
          <w:lang w:eastAsia="ko-KR"/>
        </w:rPr>
      </w:pPr>
      <w:r w:rsidRPr="003E7C46">
        <w:rPr>
          <w:rFonts w:hint="eastAsia"/>
          <w:lang w:eastAsia="ko-KR"/>
        </w:rPr>
        <w:t xml:space="preserve">FirebaseFirestore  </w:t>
      </w:r>
      <w:r w:rsidRPr="003E7C46">
        <w:rPr>
          <w:rFonts w:hint="eastAsia"/>
          <w:lang w:eastAsia="ko-KR"/>
        </w:rPr>
        <w:t>라이브러리</w:t>
      </w:r>
      <w:r w:rsidRPr="003E7C46">
        <w:rPr>
          <w:rFonts w:hint="eastAsia"/>
          <w:lang w:eastAsia="ko-KR"/>
        </w:rPr>
        <w:t xml:space="preserve"> </w:t>
      </w:r>
      <w:r w:rsidRPr="003E7C46">
        <w:rPr>
          <w:rFonts w:hint="eastAsia"/>
          <w:lang w:eastAsia="ko-KR"/>
        </w:rPr>
        <w:t>설명</w:t>
      </w:r>
    </w:p>
    <w:p w14:paraId="43D5D628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FirebaseFirestore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클라우드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기반의</w:t>
      </w:r>
      <w:r>
        <w:rPr>
          <w:rFonts w:hint="eastAsia"/>
          <w:lang w:eastAsia="ko-KR"/>
        </w:rPr>
        <w:t xml:space="preserve"> NoSQL </w:t>
      </w:r>
      <w:r>
        <w:rPr>
          <w:rFonts w:hint="eastAsia"/>
          <w:lang w:eastAsia="ko-KR"/>
        </w:rPr>
        <w:t>데이터베이스로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실시간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동기화와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오프라인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액세스를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지원합니다</w:t>
      </w:r>
      <w:r>
        <w:rPr>
          <w:rFonts w:hint="eastAsia"/>
          <w:lang w:eastAsia="ko-KR"/>
        </w:rPr>
        <w:t>. FirebaseFirestore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구조화된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쿼리할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트랜잭션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복잡한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7D859E4F" w14:textId="77777777" w:rsidR="00306E4C" w:rsidRDefault="00306E4C" w:rsidP="00306E4C">
      <w:pPr>
        <w:rPr>
          <w:lang w:eastAsia="ko-KR"/>
        </w:rPr>
      </w:pPr>
    </w:p>
    <w:p w14:paraId="0A173E7B" w14:textId="77777777" w:rsidR="00306E4C" w:rsidRPr="00A3087D" w:rsidRDefault="00306E4C" w:rsidP="00306E4C">
      <w:pPr>
        <w:rPr>
          <w:b/>
          <w:bCs/>
          <w:lang w:eastAsia="ko-KR"/>
        </w:rPr>
      </w:pPr>
      <w:r w:rsidRPr="00A3087D">
        <w:rPr>
          <w:rFonts w:hint="eastAsia"/>
          <w:b/>
          <w:bCs/>
          <w:lang w:eastAsia="ko-KR"/>
        </w:rPr>
        <w:t>주요</w:t>
      </w:r>
      <w:r w:rsidRPr="00A3087D">
        <w:rPr>
          <w:rFonts w:hint="eastAsia"/>
          <w:b/>
          <w:bCs/>
          <w:lang w:eastAsia="ko-KR"/>
        </w:rPr>
        <w:t xml:space="preserve"> </w:t>
      </w:r>
      <w:r w:rsidRPr="00A3087D">
        <w:rPr>
          <w:rFonts w:hint="eastAsia"/>
          <w:b/>
          <w:bCs/>
          <w:lang w:eastAsia="ko-KR"/>
        </w:rPr>
        <w:t>기능</w:t>
      </w:r>
    </w:p>
    <w:p w14:paraId="38C498E0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실시간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데이터베이스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실시간으로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딥니다</w:t>
      </w:r>
      <w:r>
        <w:rPr>
          <w:rFonts w:hint="eastAsia"/>
          <w:lang w:eastAsia="ko-KR"/>
        </w:rPr>
        <w:t>.</w:t>
      </w:r>
    </w:p>
    <w:p w14:paraId="692998F2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오프라인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인터넷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상태에서도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복원되면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됩니다</w:t>
      </w:r>
      <w:r>
        <w:rPr>
          <w:rFonts w:hint="eastAsia"/>
          <w:lang w:eastAsia="ko-KR"/>
        </w:rPr>
        <w:t>.</w:t>
      </w:r>
    </w:p>
    <w:p w14:paraId="7BDD785E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강력한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쿼리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복잡한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쿼리를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7A5FA309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트랜잭션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쓰기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데이터베이스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일관성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유지하며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복잡한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41FE77E5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유연한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도큐먼트와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컬렉션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유연하게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모델링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5A4A6E1F" w14:textId="77777777" w:rsidR="00306E4C" w:rsidRDefault="00306E4C" w:rsidP="00306E4C">
      <w:pPr>
        <w:rPr>
          <w:lang w:eastAsia="ko-KR"/>
        </w:rPr>
      </w:pPr>
    </w:p>
    <w:p w14:paraId="746F849C" w14:textId="77777777" w:rsidR="00306E4C" w:rsidRPr="00A3087D" w:rsidRDefault="00306E4C" w:rsidP="00306E4C">
      <w:pPr>
        <w:rPr>
          <w:b/>
          <w:bCs/>
          <w:lang w:eastAsia="ko-KR"/>
        </w:rPr>
      </w:pPr>
      <w:r w:rsidRPr="00A3087D">
        <w:rPr>
          <w:rFonts w:hint="eastAsia"/>
          <w:b/>
          <w:bCs/>
          <w:lang w:eastAsia="ko-KR"/>
        </w:rPr>
        <w:t>주요</w:t>
      </w:r>
      <w:r w:rsidRPr="00A3087D">
        <w:rPr>
          <w:rFonts w:hint="eastAsia"/>
          <w:b/>
          <w:bCs/>
          <w:lang w:eastAsia="ko-KR"/>
        </w:rPr>
        <w:t xml:space="preserve"> </w:t>
      </w:r>
      <w:r w:rsidRPr="00A3087D">
        <w:rPr>
          <w:rFonts w:hint="eastAsia"/>
          <w:b/>
          <w:bCs/>
          <w:lang w:eastAsia="ko-KR"/>
        </w:rPr>
        <w:t>클래스</w:t>
      </w:r>
      <w:r w:rsidRPr="00A3087D">
        <w:rPr>
          <w:rFonts w:hint="eastAsia"/>
          <w:b/>
          <w:bCs/>
          <w:lang w:eastAsia="ko-KR"/>
        </w:rPr>
        <w:t xml:space="preserve"> </w:t>
      </w:r>
      <w:r w:rsidRPr="00A3087D">
        <w:rPr>
          <w:rFonts w:hint="eastAsia"/>
          <w:b/>
          <w:bCs/>
          <w:lang w:eastAsia="ko-KR"/>
        </w:rPr>
        <w:t>및</w:t>
      </w:r>
      <w:r w:rsidRPr="00A3087D">
        <w:rPr>
          <w:rFonts w:hint="eastAsia"/>
          <w:b/>
          <w:bCs/>
          <w:lang w:eastAsia="ko-KR"/>
        </w:rPr>
        <w:t xml:space="preserve"> </w:t>
      </w:r>
      <w:r w:rsidRPr="00A3087D">
        <w:rPr>
          <w:rFonts w:hint="eastAsia"/>
          <w:b/>
          <w:bCs/>
          <w:lang w:eastAsia="ko-KR"/>
        </w:rPr>
        <w:t>인터페이스</w:t>
      </w:r>
    </w:p>
    <w:p w14:paraId="753F3D58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FirebaseFirestore: Firestore </w:t>
      </w:r>
      <w:r>
        <w:rPr>
          <w:rFonts w:hint="eastAsia"/>
          <w:lang w:eastAsia="ko-KR"/>
        </w:rPr>
        <w:t>데이터베이스의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클래스입니다</w:t>
      </w:r>
      <w:r>
        <w:rPr>
          <w:rFonts w:hint="eastAsia"/>
          <w:lang w:eastAsia="ko-KR"/>
        </w:rPr>
        <w:t>.</w:t>
      </w:r>
    </w:p>
    <w:p w14:paraId="16214FBC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CollectionReference: Firestore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컬렉션을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클래스입니다</w:t>
      </w:r>
      <w:r>
        <w:rPr>
          <w:rFonts w:hint="eastAsia"/>
          <w:lang w:eastAsia="ko-KR"/>
        </w:rPr>
        <w:t>.</w:t>
      </w:r>
    </w:p>
    <w:p w14:paraId="16FC8F07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DocumentReference: Firestore </w:t>
      </w:r>
      <w:r>
        <w:rPr>
          <w:rFonts w:hint="eastAsia"/>
          <w:lang w:eastAsia="ko-KR"/>
        </w:rPr>
        <w:t>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클래스입니다</w:t>
      </w:r>
      <w:r>
        <w:rPr>
          <w:rFonts w:hint="eastAsia"/>
          <w:lang w:eastAsia="ko-KR"/>
        </w:rPr>
        <w:t>.</w:t>
      </w:r>
    </w:p>
    <w:p w14:paraId="7207CE11" w14:textId="77777777" w:rsidR="00306E4C" w:rsidRDefault="00306E4C" w:rsidP="00306E4C">
      <w:pPr>
        <w:rPr>
          <w:lang w:eastAsia="ko-KR"/>
        </w:rPr>
      </w:pPr>
    </w:p>
    <w:p w14:paraId="307949CE" w14:textId="77777777" w:rsidR="00306E4C" w:rsidRDefault="00306E4C" w:rsidP="00306E4C">
      <w:pPr>
        <w:pStyle w:val="4"/>
        <w:rPr>
          <w:lang w:eastAsia="ko-KR"/>
        </w:rPr>
      </w:pPr>
      <w:r>
        <w:rPr>
          <w:rFonts w:hint="eastAsia"/>
          <w:lang w:eastAsia="ko-KR"/>
        </w:rPr>
        <w:t xml:space="preserve">FirebaseFunctions </w:t>
      </w:r>
      <w:r>
        <w:rPr>
          <w:rFonts w:hint="eastAsia"/>
          <w:lang w:eastAsia="ko-KR"/>
        </w:rPr>
        <w:t>라이브러리</w:t>
      </w:r>
    </w:p>
    <w:p w14:paraId="38111F68" w14:textId="77777777" w:rsidR="00306E4C" w:rsidRPr="003E7C46" w:rsidRDefault="00306E4C" w:rsidP="00306E4C">
      <w:pPr>
        <w:rPr>
          <w:lang w:eastAsia="ko-KR"/>
        </w:rPr>
      </w:pPr>
      <w:r w:rsidRPr="003E7C46">
        <w:rPr>
          <w:rFonts w:hint="eastAsia"/>
          <w:lang w:eastAsia="ko-KR"/>
        </w:rPr>
        <w:t xml:space="preserve">FirebaseFunctions </w:t>
      </w:r>
      <w:r w:rsidRPr="003E7C46">
        <w:rPr>
          <w:rFonts w:hint="eastAsia"/>
          <w:lang w:eastAsia="ko-KR"/>
        </w:rPr>
        <w:t>라이브러리</w:t>
      </w:r>
      <w:r w:rsidRPr="003E7C46">
        <w:rPr>
          <w:rFonts w:hint="eastAsia"/>
          <w:lang w:eastAsia="ko-KR"/>
        </w:rPr>
        <w:t xml:space="preserve"> </w:t>
      </w:r>
      <w:r w:rsidRPr="003E7C46">
        <w:rPr>
          <w:rFonts w:hint="eastAsia"/>
          <w:lang w:eastAsia="ko-KR"/>
        </w:rPr>
        <w:t>설명</w:t>
      </w:r>
    </w:p>
    <w:p w14:paraId="03EE9BC5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lastRenderedPageBreak/>
        <w:t>FirebaseFunctions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서버리스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클라우드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서비스입니다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클라우드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특정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이벤트가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실행되며</w:t>
      </w:r>
      <w:r>
        <w:rPr>
          <w:rFonts w:hint="eastAsia"/>
          <w:lang w:eastAsia="ko-KR"/>
        </w:rPr>
        <w:t xml:space="preserve">, HTTP </w:t>
      </w:r>
      <w:r>
        <w:rPr>
          <w:rFonts w:hint="eastAsia"/>
          <w:lang w:eastAsia="ko-KR"/>
        </w:rPr>
        <w:t>요청을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처리하거나</w:t>
      </w:r>
      <w:r>
        <w:rPr>
          <w:rFonts w:hint="eastAsia"/>
          <w:lang w:eastAsia="ko-KR"/>
        </w:rPr>
        <w:t xml:space="preserve"> Firebase </w:t>
      </w:r>
      <w:r>
        <w:rPr>
          <w:rFonts w:hint="eastAsia"/>
          <w:lang w:eastAsia="ko-KR"/>
        </w:rPr>
        <w:t>서비스와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연동하여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복잡한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비즈니스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73DA96E0" w14:textId="77777777" w:rsidR="00306E4C" w:rsidRDefault="00306E4C" w:rsidP="00306E4C">
      <w:pPr>
        <w:rPr>
          <w:lang w:eastAsia="ko-KR"/>
        </w:rPr>
      </w:pPr>
    </w:p>
    <w:p w14:paraId="23DB0610" w14:textId="77777777" w:rsidR="00306E4C" w:rsidRPr="00A3087D" w:rsidRDefault="00306E4C" w:rsidP="00306E4C">
      <w:pPr>
        <w:rPr>
          <w:b/>
          <w:bCs/>
          <w:lang w:eastAsia="ko-KR"/>
        </w:rPr>
      </w:pPr>
      <w:r w:rsidRPr="00A3087D">
        <w:rPr>
          <w:rFonts w:hint="eastAsia"/>
          <w:b/>
          <w:bCs/>
          <w:lang w:eastAsia="ko-KR"/>
        </w:rPr>
        <w:t>주요</w:t>
      </w:r>
      <w:r w:rsidRPr="00A3087D">
        <w:rPr>
          <w:rFonts w:hint="eastAsia"/>
          <w:b/>
          <w:bCs/>
          <w:lang w:eastAsia="ko-KR"/>
        </w:rPr>
        <w:t xml:space="preserve"> </w:t>
      </w:r>
      <w:r w:rsidRPr="00A3087D">
        <w:rPr>
          <w:rFonts w:hint="eastAsia"/>
          <w:b/>
          <w:bCs/>
          <w:lang w:eastAsia="ko-KR"/>
        </w:rPr>
        <w:t>기능</w:t>
      </w:r>
    </w:p>
    <w:p w14:paraId="248462DD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서버리스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이벤트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클라우드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백엔드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처리합니다</w:t>
      </w:r>
      <w:r>
        <w:rPr>
          <w:rFonts w:hint="eastAsia"/>
          <w:lang w:eastAsia="ko-KR"/>
        </w:rPr>
        <w:t>.</w:t>
      </w:r>
    </w:p>
    <w:p w14:paraId="05D183F7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HTTP </w:t>
      </w:r>
      <w:r>
        <w:rPr>
          <w:rFonts w:hint="eastAsia"/>
          <w:lang w:eastAsia="ko-KR"/>
        </w:rPr>
        <w:t>요청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: HTTP </w:t>
      </w:r>
      <w:r>
        <w:rPr>
          <w:rFonts w:hint="eastAsia"/>
          <w:lang w:eastAsia="ko-KR"/>
        </w:rPr>
        <w:t>요청을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처리하는</w:t>
      </w:r>
      <w:r>
        <w:rPr>
          <w:rFonts w:hint="eastAsia"/>
          <w:lang w:eastAsia="ko-KR"/>
        </w:rPr>
        <w:t xml:space="preserve"> API </w:t>
      </w:r>
      <w:r>
        <w:rPr>
          <w:rFonts w:hint="eastAsia"/>
          <w:lang w:eastAsia="ko-KR"/>
        </w:rPr>
        <w:t>엔드포인트를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쉽게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51C05FBD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Firebase </w:t>
      </w:r>
      <w:r>
        <w:rPr>
          <w:rFonts w:hint="eastAsia"/>
          <w:lang w:eastAsia="ko-KR"/>
        </w:rPr>
        <w:t>이벤트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트리거</w:t>
      </w:r>
      <w:r>
        <w:rPr>
          <w:rFonts w:hint="eastAsia"/>
          <w:lang w:eastAsia="ko-KR"/>
        </w:rPr>
        <w:t xml:space="preserve">: Firestore, Authentication, RealtimeDatabase </w:t>
      </w:r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Firebase </w:t>
      </w:r>
      <w:r>
        <w:rPr>
          <w:rFonts w:hint="eastAsia"/>
          <w:lang w:eastAsia="ko-KR"/>
        </w:rPr>
        <w:t>서비스에서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이벤트를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트리거로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5C25BAA9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커스텀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비즈니스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2E76DFE7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>확장성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효율성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서버를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확장되며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사용한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지불합니다</w:t>
      </w:r>
      <w:r>
        <w:rPr>
          <w:rFonts w:hint="eastAsia"/>
          <w:lang w:eastAsia="ko-KR"/>
        </w:rPr>
        <w:t>.</w:t>
      </w:r>
    </w:p>
    <w:p w14:paraId="21787A16" w14:textId="77777777" w:rsidR="00306E4C" w:rsidRDefault="00306E4C" w:rsidP="00306E4C">
      <w:pPr>
        <w:rPr>
          <w:lang w:eastAsia="ko-KR"/>
        </w:rPr>
      </w:pPr>
    </w:p>
    <w:p w14:paraId="25F05750" w14:textId="77777777" w:rsidR="00306E4C" w:rsidRPr="00A3087D" w:rsidRDefault="00306E4C" w:rsidP="00306E4C">
      <w:pPr>
        <w:rPr>
          <w:b/>
          <w:bCs/>
          <w:lang w:eastAsia="ko-KR"/>
        </w:rPr>
      </w:pPr>
      <w:r w:rsidRPr="00A3087D">
        <w:rPr>
          <w:rFonts w:hint="eastAsia"/>
          <w:b/>
          <w:bCs/>
          <w:lang w:eastAsia="ko-KR"/>
        </w:rPr>
        <w:t>주요</w:t>
      </w:r>
      <w:r w:rsidRPr="00A3087D">
        <w:rPr>
          <w:rFonts w:hint="eastAsia"/>
          <w:b/>
          <w:bCs/>
          <w:lang w:eastAsia="ko-KR"/>
        </w:rPr>
        <w:t xml:space="preserve"> </w:t>
      </w:r>
      <w:r w:rsidRPr="00A3087D">
        <w:rPr>
          <w:rFonts w:hint="eastAsia"/>
          <w:b/>
          <w:bCs/>
          <w:lang w:eastAsia="ko-KR"/>
        </w:rPr>
        <w:t>클래스</w:t>
      </w:r>
      <w:r w:rsidRPr="00A3087D">
        <w:rPr>
          <w:rFonts w:hint="eastAsia"/>
          <w:b/>
          <w:bCs/>
          <w:lang w:eastAsia="ko-KR"/>
        </w:rPr>
        <w:t xml:space="preserve"> </w:t>
      </w:r>
      <w:r w:rsidRPr="00A3087D">
        <w:rPr>
          <w:rFonts w:hint="eastAsia"/>
          <w:b/>
          <w:bCs/>
          <w:lang w:eastAsia="ko-KR"/>
        </w:rPr>
        <w:t>및</w:t>
      </w:r>
      <w:r w:rsidRPr="00A3087D">
        <w:rPr>
          <w:rFonts w:hint="eastAsia"/>
          <w:b/>
          <w:bCs/>
          <w:lang w:eastAsia="ko-KR"/>
        </w:rPr>
        <w:t xml:space="preserve"> </w:t>
      </w:r>
      <w:r w:rsidRPr="00A3087D">
        <w:rPr>
          <w:rFonts w:hint="eastAsia"/>
          <w:b/>
          <w:bCs/>
          <w:lang w:eastAsia="ko-KR"/>
        </w:rPr>
        <w:t>인터페이스</w:t>
      </w:r>
    </w:p>
    <w:p w14:paraId="1052702E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FirebaseFunctions: Firebase </w:t>
      </w:r>
      <w:r>
        <w:rPr>
          <w:rFonts w:hint="eastAsia"/>
          <w:lang w:eastAsia="ko-KR"/>
        </w:rPr>
        <w:t>클라우드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클래스입니다</w:t>
      </w:r>
      <w:r>
        <w:rPr>
          <w:rFonts w:hint="eastAsia"/>
          <w:lang w:eastAsia="ko-KR"/>
        </w:rPr>
        <w:t>.</w:t>
      </w:r>
    </w:p>
    <w:p w14:paraId="45A65F90" w14:textId="77777777" w:rsid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HttpsCallableReference: </w:t>
      </w:r>
      <w:r>
        <w:rPr>
          <w:rFonts w:hint="eastAsia"/>
          <w:lang w:eastAsia="ko-KR"/>
        </w:rPr>
        <w:t>클라우드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클래스입니다</w:t>
      </w:r>
      <w:r>
        <w:rPr>
          <w:rFonts w:hint="eastAsia"/>
          <w:lang w:eastAsia="ko-KR"/>
        </w:rPr>
        <w:t>.</w:t>
      </w:r>
    </w:p>
    <w:p w14:paraId="10D0B300" w14:textId="1AAD02C3" w:rsidR="00306E4C" w:rsidRPr="00306E4C" w:rsidRDefault="00306E4C" w:rsidP="00306E4C">
      <w:pPr>
        <w:rPr>
          <w:lang w:eastAsia="ko-KR"/>
        </w:rPr>
      </w:pPr>
      <w:r>
        <w:rPr>
          <w:rFonts w:hint="eastAsia"/>
          <w:lang w:eastAsia="ko-KR"/>
        </w:rPr>
        <w:t xml:space="preserve">HttpsCallableResult: </w:t>
      </w:r>
      <w:r>
        <w:rPr>
          <w:rFonts w:hint="eastAsia"/>
          <w:lang w:eastAsia="ko-KR"/>
        </w:rPr>
        <w:t>클라우드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클래스입니다</w:t>
      </w:r>
      <w:r>
        <w:rPr>
          <w:rFonts w:hint="eastAsia"/>
          <w:lang w:eastAsia="ko-KR"/>
        </w:rPr>
        <w:t>.</w:t>
      </w:r>
    </w:p>
    <w:p w14:paraId="7FCE1C0E" w14:textId="449897B1" w:rsidR="008A77C2" w:rsidRDefault="000C161B" w:rsidP="008A77C2">
      <w:pPr>
        <w:pStyle w:val="1"/>
        <w:rPr>
          <w:lang w:eastAsia="ko-KR"/>
        </w:rPr>
      </w:pPr>
      <w:bookmarkStart w:id="58" w:name="_Toc168002210"/>
      <w:r>
        <w:rPr>
          <w:rFonts w:hint="eastAsia"/>
          <w:lang w:eastAsia="ko-KR"/>
        </w:rPr>
        <w:t>결론</w:t>
      </w:r>
      <w:bookmarkEnd w:id="58"/>
    </w:p>
    <w:p w14:paraId="1F5206BA" w14:textId="2DAC8965" w:rsidR="0041264F" w:rsidRDefault="008D2699" w:rsidP="0041264F">
      <w:pPr>
        <w:pStyle w:val="2"/>
        <w:rPr>
          <w:lang w:eastAsia="ko-KR"/>
        </w:rPr>
      </w:pPr>
      <w:bookmarkStart w:id="59" w:name="_Toc168002211"/>
      <w:r>
        <w:rPr>
          <w:rFonts w:hint="eastAsia"/>
          <w:lang w:eastAsia="ko-KR"/>
        </w:rPr>
        <w:t xml:space="preserve">XML </w:t>
      </w:r>
      <w:r>
        <w:rPr>
          <w:rFonts w:hint="eastAsia"/>
          <w:lang w:eastAsia="ko-KR"/>
        </w:rPr>
        <w:t>코드</w:t>
      </w:r>
      <w:bookmarkEnd w:id="59"/>
    </w:p>
    <w:p w14:paraId="7CAD51EA" w14:textId="77777777" w:rsidR="003F28AB" w:rsidRPr="002919C9" w:rsidRDefault="003F28AB" w:rsidP="003F28AB">
      <w:pPr>
        <w:pStyle w:val="3"/>
        <w:rPr>
          <w:b/>
          <w:lang w:eastAsia="ko-KR"/>
        </w:rPr>
      </w:pPr>
      <w:bookmarkStart w:id="60" w:name="_Toc167890806"/>
      <w:bookmarkStart w:id="61" w:name="_Toc168002212"/>
      <w:r w:rsidRPr="002919C9">
        <w:rPr>
          <w:b/>
          <w:lang w:eastAsia="ko-KR"/>
        </w:rPr>
        <w:t>res/layout\activity_main_page.xml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이정민</w:t>
      </w:r>
      <w:r>
        <w:rPr>
          <w:rFonts w:hint="eastAsia"/>
          <w:b/>
          <w:lang w:eastAsia="ko-KR"/>
        </w:rPr>
        <w:t>,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오자현</w:t>
      </w:r>
      <w:r>
        <w:rPr>
          <w:rFonts w:hint="eastAsia"/>
          <w:b/>
          <w:lang w:eastAsia="ko-KR"/>
        </w:rPr>
        <w:t>,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임성준</w:t>
      </w:r>
      <w:bookmarkEnd w:id="60"/>
      <w:bookmarkEnd w:id="61"/>
    </w:p>
    <w:p w14:paraId="202C678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628BB67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&lt;LinearLayout xmlns:tools="http://schemas.android.com/tools"</w:t>
      </w:r>
    </w:p>
    <w:p w14:paraId="24E42E6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xmlns:android="http://schemas.android.com/apk/res/android"</w:t>
      </w:r>
    </w:p>
    <w:p w14:paraId="60D4F53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xmlns:app="http://schemas.android.com/apk/res-auto"</w:t>
      </w:r>
    </w:p>
    <w:p w14:paraId="64D029F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20E7445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android:layout_height="match_parent"</w:t>
      </w:r>
    </w:p>
    <w:p w14:paraId="6335CCB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tools:context=".MainActivity"</w:t>
      </w:r>
    </w:p>
    <w:p w14:paraId="21FB862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android:background="@drawable/main_background"</w:t>
      </w:r>
    </w:p>
    <w:p w14:paraId="4955B7A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android:contentDescription="@string/app_name"</w:t>
      </w:r>
    </w:p>
    <w:p w14:paraId="787300F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app:layout_constraintLeft_toRightOf="parent"</w:t>
      </w:r>
    </w:p>
    <w:p w14:paraId="6EF9F81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app:layout_constraintRight_toLeftOf="parent"</w:t>
      </w:r>
    </w:p>
    <w:p w14:paraId="06B0B42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android:orientation="vertical"&gt;</w:t>
      </w:r>
    </w:p>
    <w:p w14:paraId="43FCE004" w14:textId="77777777" w:rsidR="003F28AB" w:rsidRDefault="003F28AB" w:rsidP="003F28AB">
      <w:pPr>
        <w:rPr>
          <w:lang w:eastAsia="ko-KR"/>
        </w:rPr>
      </w:pPr>
    </w:p>
    <w:p w14:paraId="572ABFBC" w14:textId="77777777" w:rsidR="003F28AB" w:rsidRDefault="003F28AB" w:rsidP="003F28AB">
      <w:pPr>
        <w:rPr>
          <w:lang w:eastAsia="ko-KR"/>
        </w:rPr>
      </w:pPr>
      <w:r>
        <w:rPr>
          <w:rFonts w:hint="eastAsia"/>
          <w:lang w:eastAsia="ko-KR"/>
        </w:rPr>
        <w:t xml:space="preserve">    &lt;!--</w:t>
      </w:r>
      <w:r>
        <w:rPr>
          <w:rFonts w:hint="eastAsia"/>
          <w:lang w:eastAsia="ko-KR"/>
        </w:rPr>
        <w:t>상단</w:t>
      </w:r>
      <w:r>
        <w:rPr>
          <w:rFonts w:hint="eastAsia"/>
          <w:lang w:eastAsia="ko-KR"/>
        </w:rPr>
        <w:t>--&gt;</w:t>
      </w:r>
    </w:p>
    <w:p w14:paraId="1E0A77A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&lt;LinearLayout</w:t>
      </w:r>
    </w:p>
    <w:p w14:paraId="129DDC4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4D192F2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android:layout_height="55dp"</w:t>
      </w:r>
    </w:p>
    <w:p w14:paraId="5A32689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android:layout_marginStart="10dp"</w:t>
      </w:r>
    </w:p>
    <w:p w14:paraId="5AE46ED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android:layout_marginEnd="10dp"</w:t>
      </w:r>
    </w:p>
    <w:p w14:paraId="087DB24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android:layout_marginTop="5dp"</w:t>
      </w:r>
    </w:p>
    <w:p w14:paraId="592C5AA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android:background="@drawable/border5"</w:t>
      </w:r>
    </w:p>
    <w:p w14:paraId="159DA55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android:orientation="horizontal"&gt;</w:t>
      </w:r>
    </w:p>
    <w:p w14:paraId="5BDD903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&lt;com.google.android.flexbox.FlexboxLayout</w:t>
      </w:r>
    </w:p>
    <w:p w14:paraId="5DF266F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3766166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android:layout_height="match_parent"</w:t>
      </w:r>
    </w:p>
    <w:p w14:paraId="62758DF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android:padding="10dp"</w:t>
      </w:r>
    </w:p>
    <w:p w14:paraId="52D3E07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app:alignItems="center"</w:t>
      </w:r>
    </w:p>
    <w:p w14:paraId="25574E1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app:justifyContent="space_between"&gt;</w:t>
      </w:r>
    </w:p>
    <w:p w14:paraId="215B6A7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&lt;ImageView</w:t>
      </w:r>
    </w:p>
    <w:p w14:paraId="4B0F8A0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android:id="@+id/setting"</w:t>
      </w:r>
    </w:p>
    <w:p w14:paraId="2E30117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android:layout_width="70dp"</w:t>
      </w:r>
    </w:p>
    <w:p w14:paraId="051B5FB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android:layout_height="70dp"</w:t>
      </w:r>
    </w:p>
    <w:p w14:paraId="0633ECF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android:padding="25dp"</w:t>
      </w:r>
    </w:p>
    <w:p w14:paraId="111762E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android:contentDescription="@string/setting"</w:t>
      </w:r>
    </w:p>
    <w:p w14:paraId="493A0C3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android:src="@drawable/setting" /&gt;</w:t>
      </w:r>
    </w:p>
    <w:p w14:paraId="52F35AB8" w14:textId="77777777" w:rsidR="003F28AB" w:rsidRDefault="003F28AB" w:rsidP="003F28AB">
      <w:pPr>
        <w:rPr>
          <w:lang w:eastAsia="ko-KR"/>
        </w:rPr>
      </w:pPr>
    </w:p>
    <w:p w14:paraId="5CEC1C4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6905F56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24A39AC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android:layout_height="match_parent"</w:t>
      </w:r>
    </w:p>
    <w:p w14:paraId="3375868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android:textColor="@color/black"</w:t>
      </w:r>
    </w:p>
    <w:p w14:paraId="3EB6D8C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android:textStyle="bold"</w:t>
      </w:r>
    </w:p>
    <w:p w14:paraId="07A6840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android:textSize="25sp"</w:t>
      </w:r>
    </w:p>
    <w:p w14:paraId="1A23326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android:text="@string/main_logo"/&gt;</w:t>
      </w:r>
    </w:p>
    <w:p w14:paraId="53511539" w14:textId="77777777" w:rsidR="003F28AB" w:rsidRDefault="003F28AB" w:rsidP="003F28AB">
      <w:pPr>
        <w:rPr>
          <w:lang w:eastAsia="ko-KR"/>
        </w:rPr>
      </w:pPr>
    </w:p>
    <w:p w14:paraId="68A7FEF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0FECA8E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android:id="@+id/login_text"</w:t>
      </w:r>
    </w:p>
    <w:p w14:paraId="0518DD6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android:layout_width="100dp"</w:t>
      </w:r>
    </w:p>
    <w:p w14:paraId="25F3257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android:layout_height="50dp"</w:t>
      </w:r>
    </w:p>
    <w:p w14:paraId="7BF2218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android:gravity="center"</w:t>
      </w:r>
    </w:p>
    <w:p w14:paraId="12FCE7D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android:textSize="16sp"</w:t>
      </w:r>
    </w:p>
    <w:p w14:paraId="0B57457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android:textColor="@color/black"</w:t>
      </w:r>
    </w:p>
    <w:p w14:paraId="2E11246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android:textStyle="bold"</w:t>
      </w:r>
    </w:p>
    <w:p w14:paraId="62AE370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android:fontFamily="@font/font"</w:t>
      </w:r>
    </w:p>
    <w:p w14:paraId="5082809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android:onClick="handleTextViewClick"</w:t>
      </w:r>
    </w:p>
    <w:p w14:paraId="398C8B7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android:text="@string/login"</w:t>
      </w:r>
    </w:p>
    <w:p w14:paraId="5FCED67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android:background="@drawable/border5_gray"/&gt;</w:t>
      </w:r>
    </w:p>
    <w:p w14:paraId="1D06F16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&lt;/com.google.android.flexbox.FlexboxLayout&gt;</w:t>
      </w:r>
    </w:p>
    <w:p w14:paraId="2E6778D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&lt;/LinearLayout&gt;</w:t>
      </w:r>
    </w:p>
    <w:p w14:paraId="5292F4EB" w14:textId="77777777" w:rsidR="003F28AB" w:rsidRDefault="003F28AB" w:rsidP="003F28AB">
      <w:pPr>
        <w:rPr>
          <w:lang w:eastAsia="ko-KR"/>
        </w:rPr>
      </w:pPr>
    </w:p>
    <w:p w14:paraId="6ACAB309" w14:textId="77777777" w:rsidR="003F28AB" w:rsidRDefault="003F28AB" w:rsidP="003F28AB">
      <w:pPr>
        <w:rPr>
          <w:lang w:eastAsia="ko-KR"/>
        </w:rPr>
      </w:pPr>
      <w:r>
        <w:rPr>
          <w:rFonts w:hint="eastAsia"/>
          <w:lang w:eastAsia="ko-KR"/>
        </w:rPr>
        <w:t xml:space="preserve">    &lt;!--</w:t>
      </w:r>
      <w:r>
        <w:rPr>
          <w:rFonts w:hint="eastAsia"/>
          <w:lang w:eastAsia="ko-KR"/>
        </w:rPr>
        <w:t>중단</w:t>
      </w:r>
      <w:r>
        <w:rPr>
          <w:rFonts w:hint="eastAsia"/>
          <w:lang w:eastAsia="ko-KR"/>
        </w:rPr>
        <w:t>--&gt;</w:t>
      </w:r>
    </w:p>
    <w:p w14:paraId="7D434E0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&lt;FrameLayout</w:t>
      </w:r>
    </w:p>
    <w:p w14:paraId="1A15B38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4D94BFB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android:layout_height="0dp"</w:t>
      </w:r>
    </w:p>
    <w:p w14:paraId="5E8BDDD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android:layout_weight="1"</w:t>
      </w:r>
    </w:p>
    <w:p w14:paraId="36CA85C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android:padding="10dp"</w:t>
      </w:r>
    </w:p>
    <w:p w14:paraId="127BFD9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android:orientation="vertical"&gt;</w:t>
      </w:r>
    </w:p>
    <w:p w14:paraId="39BD385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&lt;com.google.android.flexbox.FlexboxLayout</w:t>
      </w:r>
    </w:p>
    <w:p w14:paraId="2B27465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1CC1235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38755D8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android:padding="10dp"</w:t>
      </w:r>
    </w:p>
    <w:p w14:paraId="0991E23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android:background="@drawable/border5"</w:t>
      </w:r>
    </w:p>
    <w:p w14:paraId="3CA0B14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app:justifyContent="space_between"&gt;</w:t>
      </w:r>
    </w:p>
    <w:p w14:paraId="7BBD9AF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&lt;EditText</w:t>
      </w:r>
    </w:p>
    <w:p w14:paraId="33EF4CC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android:id="@+id/mainEditTextFieldSearchProductName"</w:t>
      </w:r>
    </w:p>
    <w:p w14:paraId="7E612DC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71253F8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android:layout_height="50dp"</w:t>
      </w:r>
    </w:p>
    <w:p w14:paraId="3D03B03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android:inputType="text"</w:t>
      </w:r>
    </w:p>
    <w:p w14:paraId="518BACB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android:textColor="@color/deepdarkgray"</w:t>
      </w:r>
    </w:p>
    <w:p w14:paraId="766D723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android:textColorHint="@color/darkgray"</w:t>
      </w:r>
    </w:p>
    <w:p w14:paraId="5FC3BFB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android:layout_marginEnd="5dp"</w:t>
      </w:r>
    </w:p>
    <w:p w14:paraId="739E7C3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android:padding="5dp"</w:t>
      </w:r>
    </w:p>
    <w:p w14:paraId="22100E5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android:background="@drawable/border4"</w:t>
      </w:r>
    </w:p>
    <w:p w14:paraId="5D02061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android:hint="@string/main_serch" /&gt;</w:t>
      </w:r>
    </w:p>
    <w:p w14:paraId="31B0002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&lt;ImageView</w:t>
      </w:r>
    </w:p>
    <w:p w14:paraId="4802148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android:id="@+id/mainProductSearchBtn"</w:t>
      </w:r>
    </w:p>
    <w:p w14:paraId="12D9983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android:contentDescription="@string/search"</w:t>
      </w:r>
    </w:p>
    <w:p w14:paraId="40B2544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android:layout_width="100dp"</w:t>
      </w:r>
    </w:p>
    <w:p w14:paraId="1457BB6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android:layout_height="50dp"</w:t>
      </w:r>
    </w:p>
    <w:p w14:paraId="04BE0EB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android:padding="5dp"</w:t>
      </w:r>
    </w:p>
    <w:p w14:paraId="0A46DB8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android:src="@drawable/pngwing"</w:t>
      </w:r>
    </w:p>
    <w:p w14:paraId="5B6045C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android:background="@drawable/border4"</w:t>
      </w:r>
    </w:p>
    <w:p w14:paraId="1761893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/&gt;</w:t>
      </w:r>
    </w:p>
    <w:p w14:paraId="13D98CA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&lt;/com.google.android.flexbox.FlexboxLayout&gt;</w:t>
      </w:r>
    </w:p>
    <w:p w14:paraId="1BF5805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&lt;FrameLayout</w:t>
      </w:r>
    </w:p>
    <w:p w14:paraId="344960C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7E1162B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android:layout_height="match_parent"</w:t>
      </w:r>
    </w:p>
    <w:p w14:paraId="7C05E75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android:layout_gravity="center"&gt;</w:t>
      </w:r>
    </w:p>
    <w:p w14:paraId="0987F59B" w14:textId="77777777" w:rsidR="003F28AB" w:rsidRDefault="003F28AB" w:rsidP="003F28AB">
      <w:pPr>
        <w:rPr>
          <w:lang w:eastAsia="ko-KR"/>
        </w:rPr>
      </w:pPr>
    </w:p>
    <w:p w14:paraId="3FE5F36E" w14:textId="77777777" w:rsidR="003F28AB" w:rsidRDefault="003F28AB" w:rsidP="003F28AB">
      <w:pPr>
        <w:rPr>
          <w:lang w:eastAsia="ko-KR"/>
        </w:rPr>
      </w:pPr>
      <w:r>
        <w:rPr>
          <w:rFonts w:hint="eastAsia"/>
          <w:lang w:eastAsia="ko-KR"/>
        </w:rPr>
        <w:t xml:space="preserve">            &lt;!--</w:t>
      </w:r>
      <w:r>
        <w:rPr>
          <w:rFonts w:hint="eastAsia"/>
          <w:lang w:eastAsia="ko-KR"/>
        </w:rPr>
        <w:t>광고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배너</w:t>
      </w:r>
      <w:r>
        <w:rPr>
          <w:rFonts w:hint="eastAsia"/>
          <w:lang w:eastAsia="ko-KR"/>
        </w:rPr>
        <w:t>--&gt;</w:t>
      </w:r>
    </w:p>
    <w:p w14:paraId="73B89EA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&lt;com.google.android.flexbox.FlexboxLayout</w:t>
      </w:r>
    </w:p>
    <w:p w14:paraId="0CAC12E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405E5A2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7EB6288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android:background="@drawable/border5"</w:t>
      </w:r>
    </w:p>
    <w:p w14:paraId="2D3E3F2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android:padding="10dp"</w:t>
      </w:r>
    </w:p>
    <w:p w14:paraId="480A83B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app:alignItems="center"</w:t>
      </w:r>
    </w:p>
    <w:p w14:paraId="566C635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app:justifyContent="space_between"</w:t>
      </w:r>
    </w:p>
    <w:p w14:paraId="172CDD1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android:layout_gravity="bottom"&gt;</w:t>
      </w:r>
    </w:p>
    <w:p w14:paraId="2F2ADAA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&lt;androidx.viewpager2.widget.ViewPager2</w:t>
      </w:r>
    </w:p>
    <w:p w14:paraId="1A1318F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69B10BC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android:layout_height="175dp"</w:t>
      </w:r>
    </w:p>
    <w:p w14:paraId="481DA18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android:id="@+id/viewPager" /&gt;</w:t>
      </w:r>
    </w:p>
    <w:p w14:paraId="33CB199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&lt;/com.google.android.flexbox.FlexboxLayout&gt;</w:t>
      </w:r>
    </w:p>
    <w:p w14:paraId="11A11291" w14:textId="77777777" w:rsidR="003F28AB" w:rsidRDefault="003F28AB" w:rsidP="003F28AB">
      <w:pPr>
        <w:rPr>
          <w:lang w:eastAsia="ko-KR"/>
        </w:rPr>
      </w:pPr>
      <w:r>
        <w:rPr>
          <w:rFonts w:hint="eastAsia"/>
          <w:lang w:eastAsia="ko-KR"/>
        </w:rPr>
        <w:t xml:space="preserve">            &lt;!--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--&gt;</w:t>
      </w:r>
    </w:p>
    <w:p w14:paraId="6B52094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&lt;FrameLayout</w:t>
      </w:r>
    </w:p>
    <w:p w14:paraId="453C043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android:id="@+id/login_view"</w:t>
      </w:r>
    </w:p>
    <w:p w14:paraId="2A7AE78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48112AA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android:layout_height="match_parent"</w:t>
      </w:r>
    </w:p>
    <w:p w14:paraId="559EA8E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android:layout_marginBottom="10dp"/&gt;</w:t>
      </w:r>
    </w:p>
    <w:p w14:paraId="42C37EE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&lt;/FrameLayout&gt;</w:t>
      </w:r>
    </w:p>
    <w:p w14:paraId="60E7AEC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&lt;/FrameLayout&gt;</w:t>
      </w:r>
    </w:p>
    <w:p w14:paraId="332983E7" w14:textId="77777777" w:rsidR="003F28AB" w:rsidRDefault="003F28AB" w:rsidP="003F28AB">
      <w:pPr>
        <w:rPr>
          <w:lang w:eastAsia="ko-KR"/>
        </w:rPr>
      </w:pPr>
    </w:p>
    <w:p w14:paraId="5AB60CCF" w14:textId="77777777" w:rsidR="003F28AB" w:rsidRDefault="003F28AB" w:rsidP="003F28AB">
      <w:pPr>
        <w:rPr>
          <w:lang w:eastAsia="ko-KR"/>
        </w:rPr>
      </w:pPr>
      <w:r>
        <w:rPr>
          <w:rFonts w:hint="eastAsia"/>
          <w:lang w:eastAsia="ko-KR"/>
        </w:rPr>
        <w:t xml:space="preserve">    &lt;!--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칸</w:t>
      </w:r>
      <w:r>
        <w:rPr>
          <w:rFonts w:hint="eastAsia"/>
          <w:lang w:eastAsia="ko-KR"/>
        </w:rPr>
        <w:t>--&gt;</w:t>
      </w:r>
    </w:p>
    <w:p w14:paraId="15163D8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&lt;LinearLayout</w:t>
      </w:r>
    </w:p>
    <w:p w14:paraId="11429C0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4368F01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android:layout_height="0dp"</w:t>
      </w:r>
    </w:p>
    <w:p w14:paraId="2BD0897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android:layout_weight="1"</w:t>
      </w:r>
    </w:p>
    <w:p w14:paraId="7A374B0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android:padding="10dp"</w:t>
      </w:r>
    </w:p>
    <w:p w14:paraId="3646952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android:orientation="vertical"&gt;</w:t>
      </w:r>
    </w:p>
    <w:p w14:paraId="4CD5B165" w14:textId="77777777" w:rsidR="003F28AB" w:rsidRDefault="003F28AB" w:rsidP="003F28AB">
      <w:pPr>
        <w:rPr>
          <w:lang w:eastAsia="ko-KR"/>
        </w:rPr>
      </w:pPr>
    </w:p>
    <w:p w14:paraId="3D03458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41905EE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5A96C47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64FB508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android:textSize="25sp"</w:t>
      </w:r>
    </w:p>
    <w:p w14:paraId="184C782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android:textStyle="bold"</w:t>
      </w:r>
    </w:p>
    <w:p w14:paraId="48AB0DD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android:padding="5dp"</w:t>
      </w:r>
    </w:p>
    <w:p w14:paraId="653FEE5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android:textColor="@color/yuhan"</w:t>
      </w:r>
    </w:p>
    <w:p w14:paraId="60A760A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android:background="@drawable/border6"</w:t>
      </w:r>
    </w:p>
    <w:p w14:paraId="10332FA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android:text="@string/new_product"/&gt;</w:t>
      </w:r>
    </w:p>
    <w:p w14:paraId="16B8A6E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&lt;FrameLayout</w:t>
      </w:r>
    </w:p>
    <w:p w14:paraId="44E71E4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7181F63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android:layout_height="match_parent"</w:t>
      </w:r>
    </w:p>
    <w:p w14:paraId="21CE929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android:layout_marginTop="2.5dp"</w:t>
      </w:r>
    </w:p>
    <w:p w14:paraId="0CD9735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android:layout_gravity="center"</w:t>
      </w:r>
    </w:p>
    <w:p w14:paraId="0D2B4A1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android:background="@drawable/border6"&gt;</w:t>
      </w:r>
    </w:p>
    <w:p w14:paraId="50C7357E" w14:textId="77777777" w:rsidR="003F28AB" w:rsidRDefault="003F28AB" w:rsidP="003F28AB">
      <w:pPr>
        <w:rPr>
          <w:lang w:eastAsia="ko-KR"/>
        </w:rPr>
      </w:pPr>
    </w:p>
    <w:p w14:paraId="055BFF6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&lt;androidx.viewpager2.widget.ViewPager2</w:t>
      </w:r>
    </w:p>
    <w:p w14:paraId="35613FE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android:id="@+id/Product_viewPager"</w:t>
      </w:r>
    </w:p>
    <w:p w14:paraId="6EDE1B1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59C26A2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android:layout_height="match_parent"</w:t>
      </w:r>
    </w:p>
    <w:p w14:paraId="126FD69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android:padding="5dp"/&gt;</w:t>
      </w:r>
    </w:p>
    <w:p w14:paraId="6788A9C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&lt;/FrameLayout&gt;</w:t>
      </w:r>
    </w:p>
    <w:p w14:paraId="00E5733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&lt;/LinearLayout&gt;</w:t>
      </w:r>
    </w:p>
    <w:p w14:paraId="7D80A7A4" w14:textId="77777777" w:rsidR="003F28AB" w:rsidRDefault="003F28AB" w:rsidP="003F28AB">
      <w:pPr>
        <w:rPr>
          <w:lang w:eastAsia="ko-KR"/>
        </w:rPr>
      </w:pPr>
      <w:r>
        <w:rPr>
          <w:rFonts w:hint="eastAsia"/>
          <w:lang w:eastAsia="ko-KR"/>
        </w:rPr>
        <w:t xml:space="preserve">    &lt;!--</w:t>
      </w:r>
      <w:r>
        <w:rPr>
          <w:rFonts w:hint="eastAsia"/>
          <w:lang w:eastAsia="ko-KR"/>
        </w:rPr>
        <w:t>하단</w:t>
      </w:r>
      <w:r>
        <w:rPr>
          <w:rFonts w:hint="eastAsia"/>
          <w:lang w:eastAsia="ko-KR"/>
        </w:rPr>
        <w:t>--&gt;</w:t>
      </w:r>
    </w:p>
    <w:p w14:paraId="4BAC290D" w14:textId="77777777" w:rsidR="003F28AB" w:rsidRDefault="003F28AB" w:rsidP="003F28AB">
      <w:pPr>
        <w:rPr>
          <w:lang w:eastAsia="ko-KR"/>
        </w:rPr>
      </w:pPr>
    </w:p>
    <w:p w14:paraId="26AFC17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&lt;LinearLayout</w:t>
      </w:r>
    </w:p>
    <w:p w14:paraId="3F9D179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089DF7C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android:layout_height="80dp"</w:t>
      </w:r>
    </w:p>
    <w:p w14:paraId="2F369E6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android:layout_marginStart="10dp"</w:t>
      </w:r>
    </w:p>
    <w:p w14:paraId="5D678F7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android:layout_marginEnd="10dp"</w:t>
      </w:r>
    </w:p>
    <w:p w14:paraId="68F87F7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android:layout_marginBottom="10dp"</w:t>
      </w:r>
    </w:p>
    <w:p w14:paraId="203F800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android:padding="5dp"</w:t>
      </w:r>
    </w:p>
    <w:p w14:paraId="3F2061E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android:background="@drawable/border6"</w:t>
      </w:r>
    </w:p>
    <w:p w14:paraId="58593D2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android:layout_gravity="bottom"</w:t>
      </w:r>
    </w:p>
    <w:p w14:paraId="728ADCC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&gt;</w:t>
      </w:r>
    </w:p>
    <w:p w14:paraId="5444843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&lt;com.google.android.flexbox.FlexboxLayout</w:t>
      </w:r>
    </w:p>
    <w:p w14:paraId="6390847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3A37F28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0F5FD83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android:padding="5dp"</w:t>
      </w:r>
    </w:p>
    <w:p w14:paraId="6AF6B88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app:alignItems="center"</w:t>
      </w:r>
    </w:p>
    <w:p w14:paraId="161116B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app:justifyContent="space_between"&gt;</w:t>
      </w:r>
    </w:p>
    <w:p w14:paraId="28A21D77" w14:textId="77777777" w:rsidR="003F28AB" w:rsidRDefault="003F28AB" w:rsidP="003F28AB">
      <w:pPr>
        <w:rPr>
          <w:lang w:eastAsia="ko-KR"/>
        </w:rPr>
      </w:pPr>
    </w:p>
    <w:p w14:paraId="6E5118A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&lt;ImageView</w:t>
      </w:r>
    </w:p>
    <w:p w14:paraId="382C726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android:id="@+id/store_location_Btn"</w:t>
      </w:r>
    </w:p>
    <w:p w14:paraId="1C2D8CE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android:layout_width="60dp"</w:t>
      </w:r>
    </w:p>
    <w:p w14:paraId="1A82FED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android:layout_height="60dp"</w:t>
      </w:r>
    </w:p>
    <w:p w14:paraId="2E783DA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android:contentDescription="@string/store_location_Btn"</w:t>
      </w:r>
    </w:p>
    <w:p w14:paraId="55E2E41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android:background="@drawable/border4"</w:t>
      </w:r>
    </w:p>
    <w:p w14:paraId="7C5478A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android:src="@drawable/main_store_location"</w:t>
      </w:r>
    </w:p>
    <w:p w14:paraId="4FA5910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/&gt;</w:t>
      </w:r>
    </w:p>
    <w:p w14:paraId="1DB8DAC3" w14:textId="77777777" w:rsidR="003F28AB" w:rsidRDefault="003F28AB" w:rsidP="003F28AB">
      <w:pPr>
        <w:rPr>
          <w:lang w:eastAsia="ko-KR"/>
        </w:rPr>
      </w:pPr>
    </w:p>
    <w:p w14:paraId="57AD26E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&lt;ImageView</w:t>
      </w:r>
    </w:p>
    <w:p w14:paraId="28BB6C3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android:id="@+id/product_Btn"</w:t>
      </w:r>
    </w:p>
    <w:p w14:paraId="3933B8E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android:layout_width="60dp"</w:t>
      </w:r>
    </w:p>
    <w:p w14:paraId="1049228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android:layout_height="60dp"</w:t>
      </w:r>
    </w:p>
    <w:p w14:paraId="60BD654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android:background="@drawable/border4"</w:t>
      </w:r>
    </w:p>
    <w:p w14:paraId="5CE2903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android:contentDescription="@string/product_Btn"</w:t>
      </w:r>
    </w:p>
    <w:p w14:paraId="7AC41FE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android:src="@drawable/main_item"</w:t>
      </w:r>
    </w:p>
    <w:p w14:paraId="5109573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/&gt;</w:t>
      </w:r>
    </w:p>
    <w:p w14:paraId="6E636830" w14:textId="77777777" w:rsidR="003F28AB" w:rsidRDefault="003F28AB" w:rsidP="003F28AB">
      <w:pPr>
        <w:rPr>
          <w:lang w:eastAsia="ko-KR"/>
        </w:rPr>
      </w:pPr>
    </w:p>
    <w:p w14:paraId="76A0F4C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&lt;ImageView</w:t>
      </w:r>
    </w:p>
    <w:p w14:paraId="17DB02C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android:layout_width="60dp"</w:t>
      </w:r>
    </w:p>
    <w:p w14:paraId="48077F9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android:layout_height="60dp"</w:t>
      </w:r>
    </w:p>
    <w:p w14:paraId="62B5924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android:background="@drawable/border4"</w:t>
      </w:r>
    </w:p>
    <w:p w14:paraId="6AB974E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android:contentDescription="@string/main_text"</w:t>
      </w:r>
    </w:p>
    <w:p w14:paraId="67C683D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android:src="@drawable/main_yuhan_logo"</w:t>
      </w:r>
    </w:p>
    <w:p w14:paraId="45BD3C6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/&gt;</w:t>
      </w:r>
    </w:p>
    <w:p w14:paraId="07C31F14" w14:textId="77777777" w:rsidR="003F28AB" w:rsidRDefault="003F28AB" w:rsidP="003F28AB">
      <w:pPr>
        <w:rPr>
          <w:lang w:eastAsia="ko-KR"/>
        </w:rPr>
      </w:pPr>
    </w:p>
    <w:p w14:paraId="638BE5B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&lt;ImageView</w:t>
      </w:r>
    </w:p>
    <w:p w14:paraId="08F8276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android:id="@+id/payment_Btn"</w:t>
      </w:r>
    </w:p>
    <w:p w14:paraId="330B407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android:contentDescription="@string/payment_Btn"</w:t>
      </w:r>
    </w:p>
    <w:p w14:paraId="51B46CE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android:layout_width="60dp"</w:t>
      </w:r>
    </w:p>
    <w:p w14:paraId="11C357D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android:layout_height="60dp"</w:t>
      </w:r>
    </w:p>
    <w:p w14:paraId="0E0E0FE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android:src="@drawable/main_payment"</w:t>
      </w:r>
    </w:p>
    <w:p w14:paraId="4C85C6B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android:background="@drawable/border4"</w:t>
      </w:r>
    </w:p>
    <w:p w14:paraId="43266A7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/&gt;</w:t>
      </w:r>
    </w:p>
    <w:p w14:paraId="33CE882F" w14:textId="77777777" w:rsidR="003F28AB" w:rsidRDefault="003F28AB" w:rsidP="003F28AB">
      <w:pPr>
        <w:rPr>
          <w:lang w:eastAsia="ko-KR"/>
        </w:rPr>
      </w:pPr>
    </w:p>
    <w:p w14:paraId="154B34B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&lt;ImageView</w:t>
      </w:r>
    </w:p>
    <w:p w14:paraId="0132087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android:contentDescription="@string/mypage_Btn"</w:t>
      </w:r>
    </w:p>
    <w:p w14:paraId="777B17E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android:id="@+id/mypage_Btn"</w:t>
      </w:r>
    </w:p>
    <w:p w14:paraId="48515AA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android:layout_width="60dp"</w:t>
      </w:r>
    </w:p>
    <w:p w14:paraId="74108F2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android:layout_height="60dp"</w:t>
      </w:r>
    </w:p>
    <w:p w14:paraId="3A5122D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android:background="@drawable/border4"</w:t>
      </w:r>
    </w:p>
    <w:p w14:paraId="55B1566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android:src="@drawable/main_mypage"/&gt;</w:t>
      </w:r>
    </w:p>
    <w:p w14:paraId="0F4CD39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&lt;/com.google.android.flexbox.FlexboxLayout&gt;</w:t>
      </w:r>
    </w:p>
    <w:p w14:paraId="115EDCDE" w14:textId="77777777" w:rsidR="003F28AB" w:rsidRDefault="003F28AB" w:rsidP="003F28AB">
      <w:pPr>
        <w:rPr>
          <w:lang w:eastAsia="ko-KR"/>
        </w:rPr>
      </w:pPr>
    </w:p>
    <w:p w14:paraId="7F4BF84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&lt;/LinearLayout&gt;</w:t>
      </w:r>
    </w:p>
    <w:p w14:paraId="2080AE8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&lt;/LinearLayout&gt;</w:t>
      </w:r>
    </w:p>
    <w:p w14:paraId="03B38EAB" w14:textId="77777777" w:rsidR="003F28AB" w:rsidRDefault="003F28AB" w:rsidP="003F28AB">
      <w:pPr>
        <w:rPr>
          <w:lang w:eastAsia="ko-KR"/>
        </w:rPr>
      </w:pPr>
    </w:p>
    <w:p w14:paraId="1A74D6A5" w14:textId="77777777" w:rsidR="003F28AB" w:rsidRPr="002919C9" w:rsidRDefault="003F28AB" w:rsidP="003F28AB">
      <w:pPr>
        <w:pStyle w:val="3"/>
        <w:rPr>
          <w:b/>
          <w:lang w:eastAsia="ko-KR"/>
        </w:rPr>
      </w:pPr>
      <w:bookmarkStart w:id="62" w:name="_Toc167890807"/>
      <w:bookmarkStart w:id="63" w:name="_Toc168002213"/>
      <w:r w:rsidRPr="002919C9">
        <w:rPr>
          <w:b/>
          <w:lang w:eastAsia="ko-KR"/>
        </w:rPr>
        <w:t>res/layout\admin_activity_admin_form_page.xml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임성준</w:t>
      </w:r>
      <w:bookmarkEnd w:id="62"/>
      <w:bookmarkEnd w:id="63"/>
    </w:p>
    <w:p w14:paraId="0F5B24F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36A644A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&lt;LinearLayout xmlns:android="http://schemas.android.com/apk/res/android"</w:t>
      </w:r>
    </w:p>
    <w:p w14:paraId="23A5104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0E6EBB4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android:layout_height="match_parent"</w:t>
      </w:r>
    </w:p>
    <w:p w14:paraId="4912745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android:id="@+id/adminFormPage"</w:t>
      </w:r>
    </w:p>
    <w:p w14:paraId="6405411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android:orientation="vertical"&gt;</w:t>
      </w:r>
    </w:p>
    <w:p w14:paraId="389FA86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&lt;soup.neumorphism.NeumorphImageView</w:t>
      </w:r>
    </w:p>
    <w:p w14:paraId="600CAAC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style="@style/Widget.Neumorph.ImageView"</w:t>
      </w:r>
    </w:p>
    <w:p w14:paraId="6101281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android:id="@+id/backBtn"</w:t>
      </w:r>
    </w:p>
    <w:p w14:paraId="046C5F0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android:layout_width="70dp"</w:t>
      </w:r>
    </w:p>
    <w:p w14:paraId="4C86C43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android:layout_height="70dp"</w:t>
      </w:r>
    </w:p>
    <w:p w14:paraId="6921898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android:padding="20dp"</w:t>
      </w:r>
    </w:p>
    <w:p w14:paraId="46A5F84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android:layout_gravity="start"</w:t>
      </w:r>
    </w:p>
    <w:p w14:paraId="6833904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android:src="@drawable/back"/&gt;</w:t>
      </w:r>
    </w:p>
    <w:p w14:paraId="1D3268E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&lt;soup.neumorphism.NeumorphCardView</w:t>
      </w:r>
    </w:p>
    <w:p w14:paraId="31F03F5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style="@style/Widget.Neumorph.CardView"</w:t>
      </w:r>
    </w:p>
    <w:p w14:paraId="68BAAE0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android:id="@+id/adminAddCardView"</w:t>
      </w:r>
    </w:p>
    <w:p w14:paraId="5CB2BF3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505FAE0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android:layout_height="match_parent"</w:t>
      </w:r>
    </w:p>
    <w:p w14:paraId="01A409B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android:padding="30dp"&gt;</w:t>
      </w:r>
    </w:p>
    <w:p w14:paraId="0D15ED7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&lt;LinearLayout</w:t>
      </w:r>
    </w:p>
    <w:p w14:paraId="1D44310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5C1A628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7B42A9F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android:orientation="vertical"&gt;</w:t>
      </w:r>
    </w:p>
    <w:p w14:paraId="477F9E3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05E52EB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443D3B8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7C21943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android:text="@string/admin_form_title"</w:t>
      </w:r>
    </w:p>
    <w:p w14:paraId="2F3FEA9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android:textColor="@color/mainText"</w:t>
      </w:r>
    </w:p>
    <w:p w14:paraId="42171F7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android:textSize="42sp"</w:t>
      </w:r>
    </w:p>
    <w:p w14:paraId="0C1FAB3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android:textStyle="bold"/&gt;</w:t>
      </w:r>
    </w:p>
    <w:p w14:paraId="35F84EA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&lt;soup.neumorphism.NeumorphCardView</w:t>
      </w:r>
    </w:p>
    <w:p w14:paraId="11EDFED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style="@style/Widget.Neumorph.CardView"</w:t>
      </w:r>
    </w:p>
    <w:p w14:paraId="72562AF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6EBBFE2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3D1315A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android:id="@+id/editTextIdField"</w:t>
      </w:r>
    </w:p>
    <w:p w14:paraId="2031C97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android:padding="25dp"&gt;</w:t>
      </w:r>
    </w:p>
    <w:p w14:paraId="310B678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&lt;EditText</w:t>
      </w:r>
    </w:p>
    <w:p w14:paraId="1D8F527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1E5BE12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android:layout_height="70dp"</w:t>
      </w:r>
    </w:p>
    <w:p w14:paraId="45D9259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android:id="@+id/input_adminId"</w:t>
      </w:r>
    </w:p>
    <w:p w14:paraId="3683702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android:padding="15dp"</w:t>
      </w:r>
    </w:p>
    <w:p w14:paraId="6B71D29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android:autofillHints="Admin ID"</w:t>
      </w:r>
    </w:p>
    <w:p w14:paraId="08A8EFE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android:hint="@string/admin_form_editTextIdField"</w:t>
      </w:r>
    </w:p>
    <w:p w14:paraId="540947B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android:inputType="text"</w:t>
      </w:r>
    </w:p>
    <w:p w14:paraId="0311118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android:textColor="@color/mainText" /&gt;</w:t>
      </w:r>
    </w:p>
    <w:p w14:paraId="40DAE81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&lt;/soup.neumorphism.NeumorphCardView&gt;</w:t>
      </w:r>
    </w:p>
    <w:p w14:paraId="2905EDE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&lt;soup.neumorphism.NeumorphCardView</w:t>
      </w:r>
    </w:p>
    <w:p w14:paraId="6385A9D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style="@style/Widget.Neumorph.CardView"</w:t>
      </w:r>
    </w:p>
    <w:p w14:paraId="19D06F0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android:id="@+id/editTextPwField"</w:t>
      </w:r>
    </w:p>
    <w:p w14:paraId="6C40FB1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13ECC7F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7DC0344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android:padding="25dp"&gt;</w:t>
      </w:r>
    </w:p>
    <w:p w14:paraId="51A1A68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&lt;EditText</w:t>
      </w:r>
    </w:p>
    <w:p w14:paraId="417EB89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357CB5D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android:layout_height="70dp"</w:t>
      </w:r>
    </w:p>
    <w:p w14:paraId="0C583D3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android:id="@+id/input_adminPW"</w:t>
      </w:r>
    </w:p>
    <w:p w14:paraId="303221F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android:padding="15dp"</w:t>
      </w:r>
    </w:p>
    <w:p w14:paraId="0E4E655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android:autofillHints="Admin PW"</w:t>
      </w:r>
    </w:p>
    <w:p w14:paraId="7092753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android:hint="@string/admin_form_editTextPwField"</w:t>
      </w:r>
    </w:p>
    <w:p w14:paraId="3DA7010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android:inputType="textPassword"</w:t>
      </w:r>
    </w:p>
    <w:p w14:paraId="4ADEC80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android:textColor="@color/mainText" /&gt;</w:t>
      </w:r>
    </w:p>
    <w:p w14:paraId="5FAD6D2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&lt;/soup.neumorphism.NeumorphCardView&gt;</w:t>
      </w:r>
    </w:p>
    <w:p w14:paraId="1B40F6C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&lt;soup.neumorphism.NeumorphCardView</w:t>
      </w:r>
    </w:p>
    <w:p w14:paraId="26486EC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style="@style/Widget.Neumorph.CardView"</w:t>
      </w:r>
    </w:p>
    <w:p w14:paraId="43CDFE5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android:id="@+id/editTextPositionField"</w:t>
      </w:r>
    </w:p>
    <w:p w14:paraId="50A31EB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1CDEBE9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28421B0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android:padding="25dp"&gt;</w:t>
      </w:r>
    </w:p>
    <w:p w14:paraId="0B134DD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&lt;EditText</w:t>
      </w:r>
    </w:p>
    <w:p w14:paraId="7E9DB50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0335ABE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android:layout_height="70dp"</w:t>
      </w:r>
    </w:p>
    <w:p w14:paraId="3D115E5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android:id="@+id/input_adminPosition"</w:t>
      </w:r>
    </w:p>
    <w:p w14:paraId="5E5E09A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android:padding="15dp"</w:t>
      </w:r>
    </w:p>
    <w:p w14:paraId="58A428E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android:autofillHints="Admin Position"</w:t>
      </w:r>
    </w:p>
    <w:p w14:paraId="2CC2D1D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android:hint="@string/admin_form_editTextPositionField"</w:t>
      </w:r>
    </w:p>
    <w:p w14:paraId="48F99C8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android:inputType="text"</w:t>
      </w:r>
    </w:p>
    <w:p w14:paraId="2AF66B9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android:textColor="@color/mainText" /&gt;</w:t>
      </w:r>
    </w:p>
    <w:p w14:paraId="4A8B42F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&lt;/soup.neumorphism.NeumorphCardView&gt;</w:t>
      </w:r>
    </w:p>
    <w:p w14:paraId="5B9420B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&lt;soup.neumorphism.NeumorphButton</w:t>
      </w:r>
    </w:p>
    <w:p w14:paraId="5CB9094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style="@style/Widget.Neumorph.Button"</w:t>
      </w:r>
    </w:p>
    <w:p w14:paraId="41A5534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7E7912B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05CF4E8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android:autofillHints="Admin Register Btn"</w:t>
      </w:r>
    </w:p>
    <w:p w14:paraId="7D050B8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android:hint="@string/admin_form_adminAddBtn"</w:t>
      </w:r>
    </w:p>
    <w:p w14:paraId="45981C8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android:textStyle="bold"</w:t>
      </w:r>
    </w:p>
    <w:p w14:paraId="778A280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android:id="@+id/adminAddBtn"/&gt;</w:t>
      </w:r>
    </w:p>
    <w:p w14:paraId="0A2F547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&lt;/LinearLayout&gt;</w:t>
      </w:r>
    </w:p>
    <w:p w14:paraId="54C90A4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&lt;/soup.neumorphism.NeumorphCardView&gt;</w:t>
      </w:r>
    </w:p>
    <w:p w14:paraId="3F9B97C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&lt;/LinearLayout&gt;</w:t>
      </w:r>
    </w:p>
    <w:p w14:paraId="4F1AE5FE" w14:textId="77777777" w:rsidR="003F28AB" w:rsidRDefault="003F28AB" w:rsidP="003F28AB">
      <w:pPr>
        <w:rPr>
          <w:lang w:eastAsia="ko-KR"/>
        </w:rPr>
      </w:pPr>
    </w:p>
    <w:p w14:paraId="55F6114C" w14:textId="77777777" w:rsidR="003F28AB" w:rsidRPr="002919C9" w:rsidRDefault="003F28AB" w:rsidP="003F28AB">
      <w:pPr>
        <w:pStyle w:val="3"/>
        <w:rPr>
          <w:b/>
          <w:lang w:eastAsia="ko-KR"/>
        </w:rPr>
      </w:pPr>
      <w:bookmarkStart w:id="64" w:name="_Toc167890808"/>
      <w:bookmarkStart w:id="65" w:name="_Toc168002214"/>
      <w:r w:rsidRPr="002919C9">
        <w:rPr>
          <w:b/>
          <w:lang w:eastAsia="ko-KR"/>
        </w:rPr>
        <w:t>res/layout\admin_activity_admin_page.xml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임성준</w:t>
      </w:r>
      <w:bookmarkEnd w:id="64"/>
      <w:bookmarkEnd w:id="65"/>
    </w:p>
    <w:p w14:paraId="5C026A2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63AF0FF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&lt;LinearLayout xmlns:android="http://schemas.android.com/apk/res/android"</w:t>
      </w:r>
    </w:p>
    <w:p w14:paraId="4E04609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android:orientation="vertical"</w:t>
      </w:r>
    </w:p>
    <w:p w14:paraId="18FAE70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6C7E1E1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android:layout_height="match_parent"</w:t>
      </w:r>
    </w:p>
    <w:p w14:paraId="3D55E9D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android:id="@+id/adminListPage"&gt;</w:t>
      </w:r>
    </w:p>
    <w:p w14:paraId="23F8DD0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&lt;LinearLayout</w:t>
      </w:r>
    </w:p>
    <w:p w14:paraId="1D4371E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3F74FB5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05DB055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android:orientation="horizontal"&gt;</w:t>
      </w:r>
    </w:p>
    <w:p w14:paraId="3E6867B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&lt;soup.neumorphism.NeumorphImageView</w:t>
      </w:r>
    </w:p>
    <w:p w14:paraId="465FCF8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style="@style/Widget.Neumorph.ImageView"</w:t>
      </w:r>
    </w:p>
    <w:p w14:paraId="64A8D45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android:id="@+id/backBtn"</w:t>
      </w:r>
    </w:p>
    <w:p w14:paraId="3BE7023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android:layout_width="70dp"</w:t>
      </w:r>
    </w:p>
    <w:p w14:paraId="284C03E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android:layout_height="70dp"</w:t>
      </w:r>
    </w:p>
    <w:p w14:paraId="073F1A5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android:padding="20dp"</w:t>
      </w:r>
    </w:p>
    <w:p w14:paraId="1AE2A93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android:layout_gravity="start"</w:t>
      </w:r>
    </w:p>
    <w:p w14:paraId="0482778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android:src="@drawable/back"/&gt;</w:t>
      </w:r>
    </w:p>
    <w:p w14:paraId="1C2F3F2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5B96398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2D297D4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2BB8F8F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android:text="@string/adminList_title"</w:t>
      </w:r>
    </w:p>
    <w:p w14:paraId="72332D0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android:textSize="42sp"</w:t>
      </w:r>
    </w:p>
    <w:p w14:paraId="30548DC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android:textStyle="bold"</w:t>
      </w:r>
    </w:p>
    <w:p w14:paraId="36D0433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android:textColor="@color/mainText"</w:t>
      </w:r>
    </w:p>
    <w:p w14:paraId="6EB0789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android:layout_marginStart="20dp"</w:t>
      </w:r>
    </w:p>
    <w:p w14:paraId="030F153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android:layout_gravity="center"/&gt;</w:t>
      </w:r>
    </w:p>
    <w:p w14:paraId="74AEC40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&lt;/LinearLayout&gt;</w:t>
      </w:r>
    </w:p>
    <w:p w14:paraId="6FA294C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&lt;LinearLayout</w:t>
      </w:r>
    </w:p>
    <w:p w14:paraId="4B32D0F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7786730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7BF6FC2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android:orientation="horizontal"&gt;</w:t>
      </w:r>
    </w:p>
    <w:p w14:paraId="4D352C4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&lt;soup.neumorphism.NeumorphCardView</w:t>
      </w:r>
    </w:p>
    <w:p w14:paraId="0BF0893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style="@style/Widget.Neumorph.CardView"</w:t>
      </w:r>
    </w:p>
    <w:p w14:paraId="25CCF2A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xmlns:app="http://schemas.android.com/apk/res-auto"</w:t>
      </w:r>
    </w:p>
    <w:p w14:paraId="4284B05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android:layout_width="0dp"</w:t>
      </w:r>
    </w:p>
    <w:p w14:paraId="776D55F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android:layout_height="match_parent"</w:t>
      </w:r>
    </w:p>
    <w:p w14:paraId="3886C6B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android:id="@+id/editTextSearchAdminField"</w:t>
      </w:r>
    </w:p>
    <w:p w14:paraId="2581E49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android:layout_weight="6"</w:t>
      </w:r>
    </w:p>
    <w:p w14:paraId="032B891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android:padding="15dp"</w:t>
      </w:r>
    </w:p>
    <w:p w14:paraId="38360F9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app:neumorph_shapeType="pressed"&gt;</w:t>
      </w:r>
    </w:p>
    <w:p w14:paraId="0D00F97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&lt;EditText</w:t>
      </w:r>
    </w:p>
    <w:p w14:paraId="796EFA0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android:id="@+id/input_searchId"</w:t>
      </w:r>
    </w:p>
    <w:p w14:paraId="317B00C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56D91C6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android:layout_height="48dp"</w:t>
      </w:r>
    </w:p>
    <w:p w14:paraId="62241E1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android:background="@android:color/transparent"</w:t>
      </w:r>
    </w:p>
    <w:p w14:paraId="1EA2734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android:fontFamily="@font/nanumgothicregular"</w:t>
      </w:r>
    </w:p>
    <w:p w14:paraId="592D435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android:hint="@string/searchAdminIdHint"</w:t>
      </w:r>
    </w:p>
    <w:p w14:paraId="387DEEB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android:autofillHints="Admin ID"</w:t>
      </w:r>
    </w:p>
    <w:p w14:paraId="523C01E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android:inputType="text"</w:t>
      </w:r>
    </w:p>
    <w:p w14:paraId="6322CF5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android:padding="10dp"</w:t>
      </w:r>
    </w:p>
    <w:p w14:paraId="497837A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android:textColor="@color/mainText"</w:t>
      </w:r>
    </w:p>
    <w:p w14:paraId="23FD059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android:textSize="15sp" /&gt;</w:t>
      </w:r>
    </w:p>
    <w:p w14:paraId="3CCB997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&lt;/soup.neumorphism.NeumorphCardView&gt;</w:t>
      </w:r>
    </w:p>
    <w:p w14:paraId="69CA510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&lt;soup.neumorphism.NeumorphButton</w:t>
      </w:r>
    </w:p>
    <w:p w14:paraId="11925BB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style="@style/Widget.Neumorph.Button"</w:t>
      </w:r>
    </w:p>
    <w:p w14:paraId="36D673B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android:id="@+id/adminSearchBtn"</w:t>
      </w:r>
    </w:p>
    <w:p w14:paraId="5C214E2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04C0FE6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7AEB5D2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android:text="@string/search"</w:t>
      </w:r>
    </w:p>
    <w:p w14:paraId="326258F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android:padding="0dp"</w:t>
      </w:r>
    </w:p>
    <w:p w14:paraId="01FB0E6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android:textSize="20sp" /&gt;</w:t>
      </w:r>
    </w:p>
    <w:p w14:paraId="1764AB7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&lt;/LinearLayout&gt;</w:t>
      </w:r>
    </w:p>
    <w:p w14:paraId="0C12952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&lt;soup.neumorphism.NeumorphCardView</w:t>
      </w:r>
    </w:p>
    <w:p w14:paraId="3FEFD38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style="@style/Widget.Neumorph.CardView"</w:t>
      </w:r>
    </w:p>
    <w:p w14:paraId="6E91BE6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xmlns:app="http://schemas.android.com/apk/res-auto"</w:t>
      </w:r>
    </w:p>
    <w:p w14:paraId="6842344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4EDC974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android:layout_height="0dp"</w:t>
      </w:r>
    </w:p>
    <w:p w14:paraId="7FA478E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android:layout_weight="1"</w:t>
      </w:r>
    </w:p>
    <w:p w14:paraId="63BFF8C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android:id="@+id/adminListCardView"</w:t>
      </w:r>
    </w:p>
    <w:p w14:paraId="56B8050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android:gravity="center"</w:t>
      </w:r>
    </w:p>
    <w:p w14:paraId="6CA56E0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android:padding="30dp"</w:t>
      </w:r>
    </w:p>
    <w:p w14:paraId="217ADAE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app:neumorph_shapeType="pressed"&gt;</w:t>
      </w:r>
    </w:p>
    <w:p w14:paraId="012BEFF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&lt;ListView</w:t>
      </w:r>
    </w:p>
    <w:p w14:paraId="0DA089E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android:id="@+id/listView"</w:t>
      </w:r>
    </w:p>
    <w:p w14:paraId="62D63F5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5049310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 /&gt;</w:t>
      </w:r>
    </w:p>
    <w:p w14:paraId="22EACD1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&lt;/soup.neumorphism.NeumorphCardView&gt;</w:t>
      </w:r>
    </w:p>
    <w:p w14:paraId="24CA7BE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&lt;/LinearLayout&gt;</w:t>
      </w:r>
    </w:p>
    <w:p w14:paraId="07009F52" w14:textId="77777777" w:rsidR="003F28AB" w:rsidRDefault="003F28AB" w:rsidP="003F28AB">
      <w:pPr>
        <w:rPr>
          <w:lang w:eastAsia="ko-KR"/>
        </w:rPr>
      </w:pPr>
    </w:p>
    <w:p w14:paraId="3DECC210" w14:textId="77777777" w:rsidR="003F28AB" w:rsidRPr="002919C9" w:rsidRDefault="003F28AB" w:rsidP="003F28AB">
      <w:pPr>
        <w:pStyle w:val="3"/>
        <w:rPr>
          <w:b/>
          <w:lang w:eastAsia="ko-KR"/>
        </w:rPr>
      </w:pPr>
      <w:bookmarkStart w:id="66" w:name="_Toc167890809"/>
      <w:bookmarkStart w:id="67" w:name="_Toc168002215"/>
      <w:r w:rsidRPr="002919C9">
        <w:rPr>
          <w:b/>
          <w:lang w:eastAsia="ko-KR"/>
        </w:rPr>
        <w:t>res/layout\admin_activity_admin_schedule_page.xml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임성준</w:t>
      </w:r>
      <w:bookmarkEnd w:id="66"/>
      <w:bookmarkEnd w:id="67"/>
    </w:p>
    <w:p w14:paraId="3EDDBF4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5BFFA3A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&lt;LinearLayout xmlns:android="http://schemas.android.com/apk/res/android"</w:t>
      </w:r>
    </w:p>
    <w:p w14:paraId="7935A1C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xmlns:tools="http://schemas.android.com/tools"</w:t>
      </w:r>
    </w:p>
    <w:p w14:paraId="198CD31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xmlns:app="http://schemas.android.com/apk/res-auto"</w:t>
      </w:r>
    </w:p>
    <w:p w14:paraId="4A8A29C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android:orientation="vertical"</w:t>
      </w:r>
    </w:p>
    <w:p w14:paraId="3171F27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7B6F8F0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android:layout_height="match_parent"</w:t>
      </w:r>
    </w:p>
    <w:p w14:paraId="01CEEA8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android:id="@+id/schedulePage"</w:t>
      </w:r>
    </w:p>
    <w:p w14:paraId="7A0898A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tools:context=".admin.AdminScheduleActivity"&gt;</w:t>
      </w:r>
    </w:p>
    <w:p w14:paraId="36D54DC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&lt;LinearLayout</w:t>
      </w:r>
    </w:p>
    <w:p w14:paraId="3015E00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5240355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android:layout_height="70dp"</w:t>
      </w:r>
    </w:p>
    <w:p w14:paraId="044C6CA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android:orientation="horizontal"&gt;</w:t>
      </w:r>
    </w:p>
    <w:p w14:paraId="02F044A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&lt;com.google.android.flexbox.FlexboxLayout</w:t>
      </w:r>
    </w:p>
    <w:p w14:paraId="56860D7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6FC039F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android:layout_height="match_parent"</w:t>
      </w:r>
    </w:p>
    <w:p w14:paraId="3C7BD8F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app:alignItems="center"</w:t>
      </w:r>
    </w:p>
    <w:p w14:paraId="763F9D3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app:justifyContent="space_between"&gt;</w:t>
      </w:r>
    </w:p>
    <w:p w14:paraId="017E981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&lt;soup.neumorphism.NeumorphImageView</w:t>
      </w:r>
    </w:p>
    <w:p w14:paraId="709CF62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style="@style/Widget.Neumorph.ImageView"</w:t>
      </w:r>
    </w:p>
    <w:p w14:paraId="509B390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android:id="@+id/backBtn"</w:t>
      </w:r>
    </w:p>
    <w:p w14:paraId="6DE80CF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android:layout_width="70dp"</w:t>
      </w:r>
    </w:p>
    <w:p w14:paraId="7A468C3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android:layout_height="match_parent"</w:t>
      </w:r>
    </w:p>
    <w:p w14:paraId="7F7DF93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android:padding="20dp"</w:t>
      </w:r>
    </w:p>
    <w:p w14:paraId="1ECE87B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android:layout_gravity="start"</w:t>
      </w:r>
    </w:p>
    <w:p w14:paraId="7439AED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android:src="@drawable/back"/&gt;</w:t>
      </w:r>
    </w:p>
    <w:p w14:paraId="63F4E70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455127F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55769EF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42BE70E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android:text="@string/adminSchedule_title"</w:t>
      </w:r>
    </w:p>
    <w:p w14:paraId="1EFF419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android:textSize="42sp"</w:t>
      </w:r>
    </w:p>
    <w:p w14:paraId="418308C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android:textStyle="bold"</w:t>
      </w:r>
    </w:p>
    <w:p w14:paraId="5AF3ACF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android:textColor="@color/mainText"</w:t>
      </w:r>
    </w:p>
    <w:p w14:paraId="513FDCF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android:layout_marginStart="20dp"</w:t>
      </w:r>
    </w:p>
    <w:p w14:paraId="1A0DE4E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android:gravity="center"/&gt;</w:t>
      </w:r>
    </w:p>
    <w:p w14:paraId="22122EB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&lt;soup.neumorphism.NeumorphImageView</w:t>
      </w:r>
    </w:p>
    <w:p w14:paraId="2E978F1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android:id="@+id/todoAddBtn"</w:t>
      </w:r>
    </w:p>
    <w:p w14:paraId="0759CA1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1AAB831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android:layout_height="match_parent"</w:t>
      </w:r>
    </w:p>
    <w:p w14:paraId="40CFF66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android:padding="20dp"</w:t>
      </w:r>
    </w:p>
    <w:p w14:paraId="052D5F8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android:src="@drawable/todoadd" /&gt;</w:t>
      </w:r>
    </w:p>
    <w:p w14:paraId="38B5C2A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&lt;/com.google.android.flexbox.FlexboxLayout&gt;</w:t>
      </w:r>
    </w:p>
    <w:p w14:paraId="2FF8BAD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&lt;/LinearLayout&gt;</w:t>
      </w:r>
    </w:p>
    <w:p w14:paraId="7424727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&lt;ScrollView</w:t>
      </w:r>
    </w:p>
    <w:p w14:paraId="354921F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51A7F03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android:layout_height="wrap_content"&gt;</w:t>
      </w:r>
    </w:p>
    <w:p w14:paraId="32B6793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&lt;LinearLayout</w:t>
      </w:r>
    </w:p>
    <w:p w14:paraId="1D56198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0B1D963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android:layout_height="match_parent"</w:t>
      </w:r>
    </w:p>
    <w:p w14:paraId="0917F3A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android:orientation="vertical"&gt;</w:t>
      </w:r>
    </w:p>
    <w:p w14:paraId="76EC02D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&lt;soup.neumorphism.NeumorphCardView</w:t>
      </w:r>
    </w:p>
    <w:p w14:paraId="57351D5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style="@style/Widget.Neumorph.CardView"</w:t>
      </w:r>
    </w:p>
    <w:p w14:paraId="2BB441F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android:id="@+id/scheduleCardView"</w:t>
      </w:r>
    </w:p>
    <w:p w14:paraId="3D54728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xmlns:app="http://schemas.android.com/apk/res-auto"</w:t>
      </w:r>
    </w:p>
    <w:p w14:paraId="6BB9B8C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4EF24BB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404F5F8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app:neumorph_shapeType="pressed"&gt;</w:t>
      </w:r>
    </w:p>
    <w:p w14:paraId="4011ADA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&lt;CalendarView</w:t>
      </w:r>
    </w:p>
    <w:p w14:paraId="013F4B5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android:id="@+id/calendarView"</w:t>
      </w:r>
    </w:p>
    <w:p w14:paraId="743B000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android:dateTextAppearance="@style/CalendarDateText"</w:t>
      </w:r>
    </w:p>
    <w:p w14:paraId="167C22A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android:weekDayTextAppearance="@style/CalendarWeekDayText"</w:t>
      </w:r>
    </w:p>
    <w:p w14:paraId="334AECB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5C66EB5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736016F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android:layout_alignParentTop="true"</w:t>
      </w:r>
    </w:p>
    <w:p w14:paraId="485CF25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android:layout_marginTop="16dp" /&gt;</w:t>
      </w:r>
    </w:p>
    <w:p w14:paraId="30C8F47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&lt;/soup.neumorphism.NeumorphCardView&gt;</w:t>
      </w:r>
    </w:p>
    <w:p w14:paraId="2856D69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&lt;/LinearLayout&gt;</w:t>
      </w:r>
    </w:p>
    <w:p w14:paraId="2674220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&lt;/ScrollView&gt;</w:t>
      </w:r>
    </w:p>
    <w:p w14:paraId="504A039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&lt;soup.neumorphism.NeumorphCardView</w:t>
      </w:r>
    </w:p>
    <w:p w14:paraId="42798A2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style="@style/Widget.Neumorph.CardView"</w:t>
      </w:r>
    </w:p>
    <w:p w14:paraId="4BB5FE7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android:id="@+id/scheduleRegisterCardView"</w:t>
      </w:r>
    </w:p>
    <w:p w14:paraId="1FF0F91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xmlns:app="http://schemas.android.com/apk/res-auto"</w:t>
      </w:r>
    </w:p>
    <w:p w14:paraId="7A90047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0207929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android:layout_height="match_parent"</w:t>
      </w:r>
    </w:p>
    <w:p w14:paraId="7790349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app:neumorph_shapeType="pressed"&gt;</w:t>
      </w:r>
    </w:p>
    <w:p w14:paraId="723FC2A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&lt;LinearLayout</w:t>
      </w:r>
    </w:p>
    <w:p w14:paraId="131C74F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45C0D76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android:layout_height="match_parent"</w:t>
      </w:r>
    </w:p>
    <w:p w14:paraId="1214DE9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android:padding="15dp"</w:t>
      </w:r>
    </w:p>
    <w:p w14:paraId="45AD167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android:orientation="vertical"&gt;</w:t>
      </w:r>
    </w:p>
    <w:p w14:paraId="1C43762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&lt;ListView</w:t>
      </w:r>
    </w:p>
    <w:p w14:paraId="63185C0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android:id="@+id/todoListView"</w:t>
      </w:r>
    </w:p>
    <w:p w14:paraId="388E882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4F0A085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android:layout_height="match_parent" /&gt;</w:t>
      </w:r>
    </w:p>
    <w:p w14:paraId="4EEE2EE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&lt;/LinearLayout&gt;</w:t>
      </w:r>
    </w:p>
    <w:p w14:paraId="228AD44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&lt;/soup.neumorphism.NeumorphCardView&gt;</w:t>
      </w:r>
    </w:p>
    <w:p w14:paraId="42FD5DC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&lt;/LinearLayout&gt;</w:t>
      </w:r>
    </w:p>
    <w:p w14:paraId="0D03CD40" w14:textId="77777777" w:rsidR="003F28AB" w:rsidRDefault="003F28AB" w:rsidP="003F28AB">
      <w:pPr>
        <w:rPr>
          <w:lang w:eastAsia="ko-KR"/>
        </w:rPr>
      </w:pPr>
    </w:p>
    <w:p w14:paraId="65E5D2EF" w14:textId="77777777" w:rsidR="003F28AB" w:rsidRPr="002919C9" w:rsidRDefault="003F28AB" w:rsidP="003F28AB">
      <w:pPr>
        <w:pStyle w:val="3"/>
        <w:rPr>
          <w:b/>
          <w:lang w:eastAsia="ko-KR"/>
        </w:rPr>
      </w:pPr>
      <w:bookmarkStart w:id="68" w:name="_Toc167890810"/>
      <w:bookmarkStart w:id="69" w:name="_Toc168002216"/>
      <w:r w:rsidRPr="002919C9">
        <w:rPr>
          <w:b/>
          <w:lang w:eastAsia="ko-KR"/>
        </w:rPr>
        <w:t>res/layout\admin_activity_create_app_qr_page.xml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: </w:t>
      </w:r>
      <w:r>
        <w:rPr>
          <w:rFonts w:hint="eastAsia"/>
          <w:b/>
          <w:lang w:eastAsia="ko-KR"/>
        </w:rPr>
        <w:t>오자현</w:t>
      </w:r>
      <w:bookmarkEnd w:id="68"/>
      <w:bookmarkEnd w:id="69"/>
    </w:p>
    <w:p w14:paraId="3CDA0DF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145783B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&lt;RelativeLayout xmlns:android="http://schemas.android.com/apk/res/android"</w:t>
      </w:r>
    </w:p>
    <w:p w14:paraId="7C64F76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xmlns:tools="http://schemas.android.com/tools"</w:t>
      </w:r>
    </w:p>
    <w:p w14:paraId="4873B77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1A51CE5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android:layout_height="match_parent"</w:t>
      </w:r>
    </w:p>
    <w:p w14:paraId="4F66648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tools:context=".admin.AdminCreateQR"</w:t>
      </w:r>
    </w:p>
    <w:p w14:paraId="262A94D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android:orientation="vertical"&gt;</w:t>
      </w:r>
    </w:p>
    <w:p w14:paraId="4A9CA5C4" w14:textId="77777777" w:rsidR="003F28AB" w:rsidRDefault="003F28AB" w:rsidP="003F28AB">
      <w:pPr>
        <w:rPr>
          <w:lang w:eastAsia="ko-KR"/>
        </w:rPr>
      </w:pPr>
    </w:p>
    <w:p w14:paraId="769029B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&lt;ImageView</w:t>
      </w:r>
    </w:p>
    <w:p w14:paraId="139E3A3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382B071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android:layout_height="match_parent"</w:t>
      </w:r>
    </w:p>
    <w:p w14:paraId="65BC24B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android:id="@+id/qrcode"</w:t>
      </w:r>
    </w:p>
    <w:p w14:paraId="7DDA84F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android:contentDescription="@string/qrcode"</w:t>
      </w:r>
    </w:p>
    <w:p w14:paraId="432C89F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android:layout_centerVertical="true"</w:t>
      </w:r>
    </w:p>
    <w:p w14:paraId="1EB5C17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android:layout_centerHorizontal="true"/&gt;</w:t>
      </w:r>
    </w:p>
    <w:p w14:paraId="3DCAD76E" w14:textId="77777777" w:rsidR="003F28AB" w:rsidRDefault="003F28AB" w:rsidP="003F28AB">
      <w:pPr>
        <w:rPr>
          <w:lang w:eastAsia="ko-KR"/>
        </w:rPr>
      </w:pPr>
    </w:p>
    <w:p w14:paraId="29B7667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&lt;/RelativeLayout&gt;</w:t>
      </w:r>
    </w:p>
    <w:p w14:paraId="7BE28BFD" w14:textId="77777777" w:rsidR="003F28AB" w:rsidRDefault="003F28AB" w:rsidP="003F28AB">
      <w:pPr>
        <w:rPr>
          <w:lang w:eastAsia="ko-KR"/>
        </w:rPr>
      </w:pPr>
    </w:p>
    <w:p w14:paraId="3D2161EB" w14:textId="77777777" w:rsidR="003F28AB" w:rsidRPr="002919C9" w:rsidRDefault="003F28AB" w:rsidP="003F28AB">
      <w:pPr>
        <w:pStyle w:val="3"/>
        <w:rPr>
          <w:b/>
          <w:lang w:eastAsia="ko-KR"/>
        </w:rPr>
      </w:pPr>
      <w:bookmarkStart w:id="70" w:name="_Toc167890811"/>
      <w:bookmarkStart w:id="71" w:name="_Toc168002217"/>
      <w:r w:rsidRPr="002919C9">
        <w:rPr>
          <w:b/>
          <w:lang w:eastAsia="ko-KR"/>
        </w:rPr>
        <w:t>res/layout\admin_activity_create_qr_page.xml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오자현</w:t>
      </w:r>
      <w:bookmarkEnd w:id="70"/>
      <w:bookmarkEnd w:id="71"/>
    </w:p>
    <w:p w14:paraId="44B65BB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22E8A80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&lt;RelativeLayout xmlns:android="http://schemas.android.com/apk/res/android"</w:t>
      </w:r>
    </w:p>
    <w:p w14:paraId="5282479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xmlns:tools="http://schemas.android.com/tools"</w:t>
      </w:r>
    </w:p>
    <w:p w14:paraId="6B01572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2D79513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android:layout_height="match_parent"</w:t>
      </w:r>
    </w:p>
    <w:p w14:paraId="222D103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tools:context=".admin.AdminCreateQR"</w:t>
      </w:r>
    </w:p>
    <w:p w14:paraId="35D4873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android:orientation="vertical"&gt;</w:t>
      </w:r>
    </w:p>
    <w:p w14:paraId="355341E3" w14:textId="77777777" w:rsidR="003F28AB" w:rsidRDefault="003F28AB" w:rsidP="003F28AB">
      <w:pPr>
        <w:rPr>
          <w:lang w:eastAsia="ko-KR"/>
        </w:rPr>
      </w:pPr>
    </w:p>
    <w:p w14:paraId="5613683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&lt;ImageView</w:t>
      </w:r>
    </w:p>
    <w:p w14:paraId="419131F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7A3778F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android:layout_height="match_parent"</w:t>
      </w:r>
    </w:p>
    <w:p w14:paraId="3D29B06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android:id="@+id/qrcode"</w:t>
      </w:r>
    </w:p>
    <w:p w14:paraId="0361D45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android:contentDescription="@string/qrcode"</w:t>
      </w:r>
    </w:p>
    <w:p w14:paraId="5B1C9EF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android:layout_centerVertical="true"</w:t>
      </w:r>
    </w:p>
    <w:p w14:paraId="740A755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android:layout_centerHorizontal="true"/&gt;</w:t>
      </w:r>
    </w:p>
    <w:p w14:paraId="50456D9D" w14:textId="77777777" w:rsidR="003F28AB" w:rsidRDefault="003F28AB" w:rsidP="003F28AB">
      <w:pPr>
        <w:rPr>
          <w:lang w:eastAsia="ko-KR"/>
        </w:rPr>
      </w:pPr>
    </w:p>
    <w:p w14:paraId="128B118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&lt;/RelativeLayout&gt;</w:t>
      </w:r>
    </w:p>
    <w:p w14:paraId="7C2D2F2D" w14:textId="77777777" w:rsidR="003F28AB" w:rsidRDefault="003F28AB" w:rsidP="003F28AB">
      <w:pPr>
        <w:rPr>
          <w:lang w:eastAsia="ko-KR"/>
        </w:rPr>
      </w:pPr>
    </w:p>
    <w:p w14:paraId="6C77D332" w14:textId="77777777" w:rsidR="003F28AB" w:rsidRPr="002919C9" w:rsidRDefault="003F28AB" w:rsidP="003F28AB">
      <w:pPr>
        <w:pStyle w:val="3"/>
        <w:rPr>
          <w:b/>
          <w:lang w:eastAsia="ko-KR"/>
        </w:rPr>
      </w:pPr>
      <w:bookmarkStart w:id="72" w:name="_Toc167890812"/>
      <w:bookmarkStart w:id="73" w:name="_Toc168002218"/>
      <w:r w:rsidRPr="002919C9">
        <w:rPr>
          <w:b/>
          <w:lang w:eastAsia="ko-KR"/>
        </w:rPr>
        <w:t>res/layout\admin_activity_login_page.xml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임성준</w:t>
      </w:r>
      <w:bookmarkEnd w:id="72"/>
      <w:bookmarkEnd w:id="73"/>
    </w:p>
    <w:p w14:paraId="4BEE1D2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08E0272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&lt;LinearLayout xmlns:android="http://schemas.android.com/apk/res/android"</w:t>
      </w:r>
    </w:p>
    <w:p w14:paraId="1A49A99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xmlns:app="http://schemas.android.com/apk/res-auto"</w:t>
      </w:r>
    </w:p>
    <w:p w14:paraId="16FB5A0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xmlns:tools="http://schemas.android.com/tools"</w:t>
      </w:r>
    </w:p>
    <w:p w14:paraId="43B9680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3AD9ACB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android:layout_height="match_parent"</w:t>
      </w:r>
    </w:p>
    <w:p w14:paraId="4BC2C05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tools:context=".admin.AdminLoginActivity"</w:t>
      </w:r>
    </w:p>
    <w:p w14:paraId="0959B2B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android:orientation="vertical"</w:t>
      </w:r>
    </w:p>
    <w:p w14:paraId="512A83B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android:id="@+id/loginPage"</w:t>
      </w:r>
    </w:p>
    <w:p w14:paraId="670B6D1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style="@style/Widget.Neumorph.CardView"&gt;</w:t>
      </w:r>
    </w:p>
    <w:p w14:paraId="3C64663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&lt;soup.neumorphism.NeumorphImageView</w:t>
      </w:r>
    </w:p>
    <w:p w14:paraId="72B13C0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style="@style/Widget.Neumorph.ImageView"</w:t>
      </w:r>
    </w:p>
    <w:p w14:paraId="14594E7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android:id="@+id/backBtn"</w:t>
      </w:r>
    </w:p>
    <w:p w14:paraId="4123BE0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android:layout_width="70dp"</w:t>
      </w:r>
    </w:p>
    <w:p w14:paraId="133E4FD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android:layout_height="70dp"</w:t>
      </w:r>
    </w:p>
    <w:p w14:paraId="5888B1A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android:padding="20dp"</w:t>
      </w:r>
    </w:p>
    <w:p w14:paraId="0F1464B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android:layout_gravity="start"</w:t>
      </w:r>
    </w:p>
    <w:p w14:paraId="1C69269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android:src="@drawable/back"/&gt;</w:t>
      </w:r>
    </w:p>
    <w:p w14:paraId="08FA1B5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&lt;soup.neumorphism.NeumorphCardView</w:t>
      </w:r>
    </w:p>
    <w:p w14:paraId="7DF8949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style="@style/Widget.Neumorph.CardView"</w:t>
      </w:r>
    </w:p>
    <w:p w14:paraId="4468CAC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android:id="@+id/loginCardView"</w:t>
      </w:r>
    </w:p>
    <w:p w14:paraId="03382C6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1D0C4BC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7BC3DB6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app:neumorph_lightSource="leftTop"</w:t>
      </w:r>
    </w:p>
    <w:p w14:paraId="23C4BB3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android:padding="50dp"&gt;</w:t>
      </w:r>
    </w:p>
    <w:p w14:paraId="4D4DDFE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&lt;LinearLayout</w:t>
      </w:r>
    </w:p>
    <w:p w14:paraId="3F9374F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16FBE01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57D14F9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android:orientation="vertical"&gt;</w:t>
      </w:r>
    </w:p>
    <w:p w14:paraId="13E811C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48FECDA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7224F2C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0E83D94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android:text="@string/login_title"</w:t>
      </w:r>
    </w:p>
    <w:p w14:paraId="73341A3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android:fontFamily="@font/nanumgothicextrabold"</w:t>
      </w:r>
    </w:p>
    <w:p w14:paraId="30DF8A0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android:textColor="@color/mainText"</w:t>
      </w:r>
    </w:p>
    <w:p w14:paraId="0ABDF4F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android:textSize="40sp"</w:t>
      </w:r>
    </w:p>
    <w:p w14:paraId="346AC4A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android:layout_marginBottom="25dp"</w:t>
      </w:r>
    </w:p>
    <w:p w14:paraId="7F07F5B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android:gravity="center"/&gt;</w:t>
      </w:r>
    </w:p>
    <w:p w14:paraId="6F6B4C24" w14:textId="77777777" w:rsidR="003F28AB" w:rsidRDefault="003F28AB" w:rsidP="003F28AB">
      <w:pPr>
        <w:rPr>
          <w:lang w:eastAsia="ko-KR"/>
        </w:rPr>
      </w:pPr>
    </w:p>
    <w:p w14:paraId="0255044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&lt;soup.neumorphism.NeumorphCardView</w:t>
      </w:r>
    </w:p>
    <w:p w14:paraId="1291F3B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style="@style/Widget.Neumorph.CardView"</w:t>
      </w:r>
    </w:p>
    <w:p w14:paraId="044021E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2B618B0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581EC1B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android:id="@+id/editTextIdField"</w:t>
      </w:r>
    </w:p>
    <w:p w14:paraId="2EFB4CB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app:neumorph_shapeType="pressed"&gt;</w:t>
      </w:r>
    </w:p>
    <w:p w14:paraId="79BB1F9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&lt;EditText</w:t>
      </w:r>
    </w:p>
    <w:p w14:paraId="1AB88BA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android:id="@+id/input_id"</w:t>
      </w:r>
    </w:p>
    <w:p w14:paraId="34D323D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2311FD1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04263D7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android:textSize="25sp"</w:t>
      </w:r>
    </w:p>
    <w:p w14:paraId="4A117C6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android:layout_margin="0dp"</w:t>
      </w:r>
    </w:p>
    <w:p w14:paraId="1BDDC09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android:hint="@string/prompt_id"</w:t>
      </w:r>
    </w:p>
    <w:p w14:paraId="2532973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android:autofillHints="emailAddress"</w:t>
      </w:r>
    </w:p>
    <w:p w14:paraId="20E0909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android:drawableStart="@drawable/member"</w:t>
      </w:r>
    </w:p>
    <w:p w14:paraId="6218E39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android:drawableTint="@color/mainText"</w:t>
      </w:r>
    </w:p>
    <w:p w14:paraId="6FE05B7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android:inputType="text"</w:t>
      </w:r>
    </w:p>
    <w:p w14:paraId="0D22D4B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android:fontFamily="@font/nanumgothicregular"</w:t>
      </w:r>
    </w:p>
    <w:p w14:paraId="0C47C96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android:padding="10dp"</w:t>
      </w:r>
    </w:p>
    <w:p w14:paraId="3906222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android:background="@android:color/transparent"</w:t>
      </w:r>
    </w:p>
    <w:p w14:paraId="3B57F7D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android:textColor="@color/mainText"</w:t>
      </w:r>
    </w:p>
    <w:p w14:paraId="38CB171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android:layout_marginBottom="15dp" /&gt;</w:t>
      </w:r>
    </w:p>
    <w:p w14:paraId="6241CB7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&lt;/soup.neumorphism.NeumorphCardView&gt;</w:t>
      </w:r>
    </w:p>
    <w:p w14:paraId="11273C3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&lt;soup.neumorphism.NeumorphCardView</w:t>
      </w:r>
    </w:p>
    <w:p w14:paraId="293EF03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style="@style/Widget.Neumorph.CardView"</w:t>
      </w:r>
    </w:p>
    <w:p w14:paraId="6E9231B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798A1B1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423EF51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android:id="@+id/editTextPwField"</w:t>
      </w:r>
    </w:p>
    <w:p w14:paraId="044D26D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app:neumorph_shapeType="pressed"&gt;</w:t>
      </w:r>
    </w:p>
    <w:p w14:paraId="1ED78B0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&lt;EditText</w:t>
      </w:r>
    </w:p>
    <w:p w14:paraId="4DFE4B1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android:id="@+id/input_pw"</w:t>
      </w:r>
    </w:p>
    <w:p w14:paraId="2F9465C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6B10B59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7B13543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android:layout_margin="0dp"</w:t>
      </w:r>
    </w:p>
    <w:p w14:paraId="2F91E33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android:textSize="25sp"</w:t>
      </w:r>
    </w:p>
    <w:p w14:paraId="0AC5D7B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android:hint="@string/prompt_password"</w:t>
      </w:r>
    </w:p>
    <w:p w14:paraId="62F09C0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    android:autofillHints="password"</w:t>
      </w:r>
    </w:p>
    <w:p w14:paraId="439ECCF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android:drawableStart="@drawable/lock"</w:t>
      </w:r>
    </w:p>
    <w:p w14:paraId="3E2A662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android:drawableTint="@color/mainText"</w:t>
      </w:r>
    </w:p>
    <w:p w14:paraId="7B9D4C5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android:inputType="textPassword"</w:t>
      </w:r>
    </w:p>
    <w:p w14:paraId="5C85A61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android:fontFamily="@font/nanumgothicregular"</w:t>
      </w:r>
    </w:p>
    <w:p w14:paraId="0E41216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android:padding="10dp"</w:t>
      </w:r>
    </w:p>
    <w:p w14:paraId="73AB924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android:background="@android:color/transparent"</w:t>
      </w:r>
    </w:p>
    <w:p w14:paraId="1818C06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android:textColor="@color/mainText"</w:t>
      </w:r>
    </w:p>
    <w:p w14:paraId="089947C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android:layout_marginBottom="15dp" /&gt;</w:t>
      </w:r>
    </w:p>
    <w:p w14:paraId="7B64089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&lt;/soup.neumorphism.NeumorphCardView&gt;</w:t>
      </w:r>
    </w:p>
    <w:p w14:paraId="47A98A0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&lt;soup.neumorphism.NeumorphButton</w:t>
      </w:r>
    </w:p>
    <w:p w14:paraId="4E200E6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style="@style/Widget.Neumorph.Button"</w:t>
      </w:r>
    </w:p>
    <w:p w14:paraId="3ED618B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android:id="@+id/loginBtn"</w:t>
      </w:r>
    </w:p>
    <w:p w14:paraId="367E989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31AFD11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android:layout_height="80dp"</w:t>
      </w:r>
    </w:p>
    <w:p w14:paraId="40F50DB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android:textSize="35sp"</w:t>
      </w:r>
    </w:p>
    <w:p w14:paraId="141CCFD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android:text="@string/action_sign_in_short"</w:t>
      </w:r>
    </w:p>
    <w:p w14:paraId="305E768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app:neumorph_shapeType="flat" /&gt;</w:t>
      </w:r>
    </w:p>
    <w:p w14:paraId="32F6B3F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&lt;/LinearLayout&gt;</w:t>
      </w:r>
    </w:p>
    <w:p w14:paraId="3D632C8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&lt;/soup.neumorphism.NeumorphCardView&gt;</w:t>
      </w:r>
    </w:p>
    <w:p w14:paraId="20AF0A8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&lt;/LinearLayout&gt;</w:t>
      </w:r>
    </w:p>
    <w:p w14:paraId="7634E48A" w14:textId="77777777" w:rsidR="003F28AB" w:rsidRDefault="003F28AB" w:rsidP="003F28AB">
      <w:pPr>
        <w:rPr>
          <w:lang w:eastAsia="ko-KR"/>
        </w:rPr>
      </w:pPr>
    </w:p>
    <w:p w14:paraId="6630851B" w14:textId="77777777" w:rsidR="003F28AB" w:rsidRPr="002919C9" w:rsidRDefault="003F28AB" w:rsidP="003F28AB">
      <w:pPr>
        <w:pStyle w:val="3"/>
        <w:rPr>
          <w:b/>
          <w:lang w:eastAsia="ko-KR"/>
        </w:rPr>
      </w:pPr>
      <w:bookmarkStart w:id="74" w:name="_Toc167890813"/>
      <w:bookmarkStart w:id="75" w:name="_Toc168002219"/>
      <w:r w:rsidRPr="002919C9">
        <w:rPr>
          <w:b/>
          <w:lang w:eastAsia="ko-KR"/>
        </w:rPr>
        <w:t>res/layout\admin_activity_main_page.xml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임성준</w:t>
      </w:r>
      <w:bookmarkEnd w:id="74"/>
      <w:bookmarkEnd w:id="75"/>
    </w:p>
    <w:p w14:paraId="6E6F4A2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3E7BAE5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&lt;LinearLayout xmlns:android="http://schemas.android.com/apk/res/android"</w:t>
      </w:r>
    </w:p>
    <w:p w14:paraId="29DC8EE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xmlns:app="http://schemas.android.com/apk/res-auto"</w:t>
      </w:r>
    </w:p>
    <w:p w14:paraId="0D64314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xmlns:tools="http://schemas.android.com/tools"</w:t>
      </w:r>
    </w:p>
    <w:p w14:paraId="57C445F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1FBC08C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android:layout_height="match_parent"</w:t>
      </w:r>
    </w:p>
    <w:p w14:paraId="0BA9155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android:id="@+id/main"</w:t>
      </w:r>
    </w:p>
    <w:p w14:paraId="70A508D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android:gravity="center"</w:t>
      </w:r>
    </w:p>
    <w:p w14:paraId="0651169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tools:context=".admin.AdminMainActivity"</w:t>
      </w:r>
    </w:p>
    <w:p w14:paraId="6FDB994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style="@style/Widget.Neumorph.CardView"</w:t>
      </w:r>
    </w:p>
    <w:p w14:paraId="569357F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android:orientation="vertical"&gt;</w:t>
      </w:r>
    </w:p>
    <w:p w14:paraId="6DA344A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&lt;!--  header  --&gt;</w:t>
      </w:r>
    </w:p>
    <w:p w14:paraId="2B8E6A6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&lt;com.google.android.flexbox.FlexboxLayout</w:t>
      </w:r>
    </w:p>
    <w:p w14:paraId="1195BFD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38ECCE8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6FBBF8D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android:layout_marginBottom="20dp"</w:t>
      </w:r>
    </w:p>
    <w:p w14:paraId="194559B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app:alignItems="center"</w:t>
      </w:r>
    </w:p>
    <w:p w14:paraId="148FC1F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app:justifyContent="space_around"&gt;</w:t>
      </w:r>
    </w:p>
    <w:p w14:paraId="6A11A7B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&lt;soup.neumorphism.NeumorphImageView</w:t>
      </w:r>
    </w:p>
    <w:p w14:paraId="425C79D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style="@style/Widget.Neumorph.ImageView"</w:t>
      </w:r>
    </w:p>
    <w:p w14:paraId="70BAFCD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android:id="@+id/admin_setting"</w:t>
      </w:r>
    </w:p>
    <w:p w14:paraId="5082350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app:neumorph_shapeType="flat"</w:t>
      </w:r>
    </w:p>
    <w:p w14:paraId="2E39D3B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android:layout_width="70dp"</w:t>
      </w:r>
    </w:p>
    <w:p w14:paraId="7B7C02D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android:layout_height="70dp"</w:t>
      </w:r>
    </w:p>
    <w:p w14:paraId="5F852F5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android:padding="25dp"</w:t>
      </w:r>
    </w:p>
    <w:p w14:paraId="137622F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android:src="@drawable/setting" /&gt;</w:t>
      </w:r>
    </w:p>
    <w:p w14:paraId="3627B84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2CD4E97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7F0C344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android:layout_height="wrap_content"</w:t>
      </w:r>
    </w:p>
    <w:p w14:paraId="123E18F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android:text="@string/main_text"</w:t>
      </w:r>
    </w:p>
    <w:p w14:paraId="7350130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android:textSize="33sp"</w:t>
      </w:r>
    </w:p>
    <w:p w14:paraId="61F774F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android:textStyle="bold"</w:t>
      </w:r>
    </w:p>
    <w:p w14:paraId="6D5038F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android:textColor="@color/mainText" /&gt;</w:t>
      </w:r>
    </w:p>
    <w:p w14:paraId="39A6763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&lt;soup.neumorphism.NeumorphImageView</w:t>
      </w:r>
    </w:p>
    <w:p w14:paraId="4212A44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style="@style/Widget.Neumorph.ImageView"</w:t>
      </w:r>
    </w:p>
    <w:p w14:paraId="60341DE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android:id="@+id/darkMode"</w:t>
      </w:r>
    </w:p>
    <w:p w14:paraId="4A6B8A3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android:layout_width="70dp"</w:t>
      </w:r>
    </w:p>
    <w:p w14:paraId="1AA270B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android:layout_height="70dp"</w:t>
      </w:r>
    </w:p>
    <w:p w14:paraId="64CC002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app:neumorph_shapeType="flat"</w:t>
      </w:r>
    </w:p>
    <w:p w14:paraId="012F2E9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android:padding="20dp"</w:t>
      </w:r>
    </w:p>
    <w:p w14:paraId="0A1C115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android:src="@drawable/dark" /&gt;</w:t>
      </w:r>
    </w:p>
    <w:p w14:paraId="71D1AA9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&lt;/com.google.android.flexbox.FlexboxLayout&gt;</w:t>
      </w:r>
    </w:p>
    <w:p w14:paraId="138B5258" w14:textId="77777777" w:rsidR="003F28AB" w:rsidRDefault="003F28AB" w:rsidP="003F28AB">
      <w:pPr>
        <w:rPr>
          <w:lang w:eastAsia="ko-KR"/>
        </w:rPr>
      </w:pPr>
    </w:p>
    <w:p w14:paraId="62E2BB3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&lt;!--  body  --&gt;</w:t>
      </w:r>
    </w:p>
    <w:p w14:paraId="2F35A84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&lt;soup.neumorphism.NeumorphCardView</w:t>
      </w:r>
    </w:p>
    <w:p w14:paraId="3886014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style="@style/Widget.Neumorph.CardView"</w:t>
      </w:r>
    </w:p>
    <w:p w14:paraId="07EB542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android:id="@+id/mainCardView"</w:t>
      </w:r>
    </w:p>
    <w:p w14:paraId="6A0792A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3F92565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android:layout_height="0dp"</w:t>
      </w:r>
    </w:p>
    <w:p w14:paraId="6C06B4C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android:layout_weight="6"</w:t>
      </w:r>
    </w:p>
    <w:p w14:paraId="5852DF9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app:neumorph_lightSource="leftTop"</w:t>
      </w:r>
    </w:p>
    <w:p w14:paraId="7E5933E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android:padding="35dp"&gt;</w:t>
      </w:r>
    </w:p>
    <w:p w14:paraId="3F29ACD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&lt;ViewFlipper</w:t>
      </w:r>
    </w:p>
    <w:p w14:paraId="3CD79DE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android:id="@+id/viewFlipper1"</w:t>
      </w:r>
    </w:p>
    <w:p w14:paraId="36D06CF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74F0603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android:layout_height="match_parent"&gt;</w:t>
      </w:r>
    </w:p>
    <w:p w14:paraId="44A747A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&lt;LinearLayout</w:t>
      </w:r>
    </w:p>
    <w:p w14:paraId="6075150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06B3B5D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3752960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android:orientation="vertical"&gt;</w:t>
      </w:r>
    </w:p>
    <w:p w14:paraId="765142A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&lt;TextView</w:t>
      </w:r>
    </w:p>
    <w:p w14:paraId="2676296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1E1E30B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073F214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android:id="@+id/homeTitle"</w:t>
      </w:r>
    </w:p>
    <w:p w14:paraId="1BECDAB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android:text="@string/home"</w:t>
      </w:r>
    </w:p>
    <w:p w14:paraId="688E84B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android:layout_marginBottom="30dp"</w:t>
      </w:r>
    </w:p>
    <w:p w14:paraId="3E86B7E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android:textSize="25sp"</w:t>
      </w:r>
    </w:p>
    <w:p w14:paraId="5149D4B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android:textStyle="bold"</w:t>
      </w:r>
    </w:p>
    <w:p w14:paraId="1872220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android:textColor="@color/mainText" /&gt;</w:t>
      </w:r>
    </w:p>
    <w:p w14:paraId="6D8F830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&lt;com.google.android.flexbox.FlexboxLayout</w:t>
      </w:r>
    </w:p>
    <w:p w14:paraId="35A2E81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45AE323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46C83CF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app:justifyContent="center"</w:t>
      </w:r>
    </w:p>
    <w:p w14:paraId="0AD8C92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app:alignItems="center"</w:t>
      </w:r>
    </w:p>
    <w:p w14:paraId="39A9675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app:flexWrap="wrap"&gt;</w:t>
      </w:r>
    </w:p>
    <w:p w14:paraId="32EF02D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&lt;soup.neumorphism.NeumorphCardView</w:t>
      </w:r>
    </w:p>
    <w:p w14:paraId="164E05A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style="@style/Widget.Neumorph.CardView"</w:t>
      </w:r>
    </w:p>
    <w:p w14:paraId="4A3C571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android:id="@+id/adminListBtnCardView"</w:t>
      </w:r>
    </w:p>
    <w:p w14:paraId="07E63C1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android:layout_width="120dp"</w:t>
      </w:r>
    </w:p>
    <w:p w14:paraId="269C085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android:layout_height="120dp"&gt;</w:t>
      </w:r>
    </w:p>
    <w:p w14:paraId="4AF7A34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        &lt;LinearLayout</w:t>
      </w:r>
    </w:p>
    <w:p w14:paraId="193EC55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android:layout_width="match_parent"</w:t>
      </w:r>
    </w:p>
    <w:p w14:paraId="1824599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android:layout_height="match_parent"</w:t>
      </w:r>
    </w:p>
    <w:p w14:paraId="458DD34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android:orientation="vertical"</w:t>
      </w:r>
    </w:p>
    <w:p w14:paraId="6CEFAB2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android:padding="15dp"&gt;</w:t>
      </w:r>
    </w:p>
    <w:p w14:paraId="4184E46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&lt;ImageView</w:t>
      </w:r>
    </w:p>
    <w:p w14:paraId="223A63E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android:id="@+id/adminListImage"</w:t>
      </w:r>
    </w:p>
    <w:p w14:paraId="3516BE9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android:layout_gravity="center"</w:t>
      </w:r>
    </w:p>
    <w:p w14:paraId="449AEA3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android:layout_width="35dp"</w:t>
      </w:r>
    </w:p>
    <w:p w14:paraId="0617484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android:layout_height="35dp"</w:t>
      </w:r>
    </w:p>
    <w:p w14:paraId="463B68A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android:contentDescription="@string/admin_list_ImageView"</w:t>
      </w:r>
    </w:p>
    <w:p w14:paraId="702BEC9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android:src="@drawable/organization" /&gt;</w:t>
      </w:r>
    </w:p>
    <w:p w14:paraId="601F859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&lt;TextView</w:t>
      </w:r>
    </w:p>
    <w:p w14:paraId="3453CE2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android:layout_width="match_parent"</w:t>
      </w:r>
    </w:p>
    <w:p w14:paraId="0E17F2F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android:layout_height="wrap_content"</w:t>
      </w:r>
    </w:p>
    <w:p w14:paraId="47D127A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android:text="@string/adminListMenu"</w:t>
      </w:r>
    </w:p>
    <w:p w14:paraId="3DEA17E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android:textColor="@color/mainText"</w:t>
      </w:r>
    </w:p>
    <w:p w14:paraId="58A4505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android:gravity="center"</w:t>
      </w:r>
    </w:p>
    <w:p w14:paraId="32AAD56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android:layout_gravity="center"</w:t>
      </w:r>
    </w:p>
    <w:p w14:paraId="5EC981F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android:fontFamily="@font/nanumgothicregular"/&gt;</w:t>
      </w:r>
    </w:p>
    <w:p w14:paraId="738AFD3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&lt;/LinearLayout&gt;</w:t>
      </w:r>
    </w:p>
    <w:p w14:paraId="36216B8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&lt;/soup.neumorphism.NeumorphCardView&gt;</w:t>
      </w:r>
    </w:p>
    <w:p w14:paraId="3B2691E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&lt;soup.neumorphism.NeumorphCardView</w:t>
      </w:r>
    </w:p>
    <w:p w14:paraId="51B71FE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style="@style/Widget.Neumorph.CardView"</w:t>
      </w:r>
    </w:p>
    <w:p w14:paraId="7950DA5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android:id="@+id/adminScheduleBtnCardView"</w:t>
      </w:r>
    </w:p>
    <w:p w14:paraId="2DD4C5C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android:layout_width="120dp"</w:t>
      </w:r>
    </w:p>
    <w:p w14:paraId="56B4F18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android:layout_height="120dp"&gt;</w:t>
      </w:r>
    </w:p>
    <w:p w14:paraId="76A3DB9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&lt;LinearLayout</w:t>
      </w:r>
    </w:p>
    <w:p w14:paraId="072CAF4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android:layout_width="match_parent"</w:t>
      </w:r>
    </w:p>
    <w:p w14:paraId="584D659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android:layout_height="match_parent"</w:t>
      </w:r>
    </w:p>
    <w:p w14:paraId="2C3F95D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android:orientation="vertical"</w:t>
      </w:r>
    </w:p>
    <w:p w14:paraId="1E65461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android:padding="15dp"&gt;</w:t>
      </w:r>
    </w:p>
    <w:p w14:paraId="2E3E64B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&lt;ImageView</w:t>
      </w:r>
    </w:p>
    <w:p w14:paraId="2AAA156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android:id="@+id/adminScheduleImage"</w:t>
      </w:r>
    </w:p>
    <w:p w14:paraId="5A03B2E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android:contentDescription="@string/admin_schedule_ImageView"</w:t>
      </w:r>
    </w:p>
    <w:p w14:paraId="5AF2773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android:layout_gravity="center"</w:t>
      </w:r>
    </w:p>
    <w:p w14:paraId="22D4877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android:layout_width="35dp"</w:t>
      </w:r>
    </w:p>
    <w:p w14:paraId="4E5ED90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android:layout_height="35dp"</w:t>
      </w:r>
    </w:p>
    <w:p w14:paraId="27B966E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android:src="@drawable/calendar" /&gt;</w:t>
      </w:r>
    </w:p>
    <w:p w14:paraId="0EAD284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&lt;TextView</w:t>
      </w:r>
    </w:p>
    <w:p w14:paraId="23EDD68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android:layout_width="match_parent"</w:t>
      </w:r>
    </w:p>
    <w:p w14:paraId="764C94A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android:layout_height="wrap_content"</w:t>
      </w:r>
    </w:p>
    <w:p w14:paraId="72EF6B5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android:text="@string/adminScheduleMenu"</w:t>
      </w:r>
    </w:p>
    <w:p w14:paraId="65F5A39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android:textColor="@color/mainText"</w:t>
      </w:r>
    </w:p>
    <w:p w14:paraId="1B91167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android:gravity="center"</w:t>
      </w:r>
    </w:p>
    <w:p w14:paraId="2816D74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android:layout_gravity="center"</w:t>
      </w:r>
    </w:p>
    <w:p w14:paraId="0F4E6E2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android:fontFamily="@font/nanumgothicregular"/&gt;</w:t>
      </w:r>
    </w:p>
    <w:p w14:paraId="4EE59FF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&lt;/LinearLayout&gt;</w:t>
      </w:r>
    </w:p>
    <w:p w14:paraId="5A35DA7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&lt;/soup.neumorphism.NeumorphCardView&gt;</w:t>
      </w:r>
    </w:p>
    <w:p w14:paraId="5F0AA8A6" w14:textId="77777777" w:rsidR="003F28AB" w:rsidRDefault="003F28AB" w:rsidP="003F28AB">
      <w:pPr>
        <w:rPr>
          <w:lang w:eastAsia="ko-KR"/>
        </w:rPr>
      </w:pPr>
    </w:p>
    <w:p w14:paraId="36F4C29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&lt;soup.neumorphism.NeumorphCardView</w:t>
      </w:r>
    </w:p>
    <w:p w14:paraId="66DA165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style="@style/Widget.Neumorph.CardView"</w:t>
      </w:r>
    </w:p>
    <w:p w14:paraId="5797C84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        android:id="@+id/adminCallBtnCardView"</w:t>
      </w:r>
    </w:p>
    <w:p w14:paraId="74EACF8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android:layout_width="120dp"</w:t>
      </w:r>
    </w:p>
    <w:p w14:paraId="6F28BE1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android:layout_height="120dp"&gt;</w:t>
      </w:r>
    </w:p>
    <w:p w14:paraId="09126EC7" w14:textId="77777777" w:rsidR="003F28AB" w:rsidRDefault="003F28AB" w:rsidP="003F28AB">
      <w:pPr>
        <w:rPr>
          <w:lang w:eastAsia="ko-KR"/>
        </w:rPr>
      </w:pPr>
    </w:p>
    <w:p w14:paraId="23306EB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&lt;LinearLayout</w:t>
      </w:r>
    </w:p>
    <w:p w14:paraId="1414DCB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android:layout_width="101dp"</w:t>
      </w:r>
    </w:p>
    <w:p w14:paraId="7F65329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android:layout_height="102dp"</w:t>
      </w:r>
    </w:p>
    <w:p w14:paraId="68520B2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android:orientation="vertical"</w:t>
      </w:r>
    </w:p>
    <w:p w14:paraId="2E833B7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android:padding="15dp"&gt;</w:t>
      </w:r>
    </w:p>
    <w:p w14:paraId="7B8D7C67" w14:textId="77777777" w:rsidR="003F28AB" w:rsidRDefault="003F28AB" w:rsidP="003F28AB">
      <w:pPr>
        <w:rPr>
          <w:lang w:eastAsia="ko-KR"/>
        </w:rPr>
      </w:pPr>
    </w:p>
    <w:p w14:paraId="7DEA676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&lt;ImageView</w:t>
      </w:r>
    </w:p>
    <w:p w14:paraId="248D376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android:id="@+id/adminCallImage"</w:t>
      </w:r>
    </w:p>
    <w:p w14:paraId="5894312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android:layout_width="35dp"</w:t>
      </w:r>
    </w:p>
    <w:p w14:paraId="482F90B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android:layout_height="35dp"</w:t>
      </w:r>
    </w:p>
    <w:p w14:paraId="63CFC8F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android:layout_gravity="center"</w:t>
      </w:r>
    </w:p>
    <w:p w14:paraId="355DC20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android:contentDescription="@string/admin_call_ImageView"</w:t>
      </w:r>
    </w:p>
    <w:p w14:paraId="68E9BB5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android:src="@drawable/phone" /&gt;</w:t>
      </w:r>
    </w:p>
    <w:p w14:paraId="69C50445" w14:textId="77777777" w:rsidR="003F28AB" w:rsidRDefault="003F28AB" w:rsidP="003F28AB">
      <w:pPr>
        <w:rPr>
          <w:lang w:eastAsia="ko-KR"/>
        </w:rPr>
      </w:pPr>
    </w:p>
    <w:p w14:paraId="4641BB1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&lt;TextView</w:t>
      </w:r>
    </w:p>
    <w:p w14:paraId="62B303A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android:layout_width="match_parent"</w:t>
      </w:r>
    </w:p>
    <w:p w14:paraId="08A0BEA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android:layout_height="wrap_content"</w:t>
      </w:r>
    </w:p>
    <w:p w14:paraId="19BF702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android:layout_gravity="center"</w:t>
      </w:r>
    </w:p>
    <w:p w14:paraId="603E4D5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android:layout_marginTop="5dp"</w:t>
      </w:r>
    </w:p>
    <w:p w14:paraId="51295C1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android:fontFamily="@font/nanumgothicregular"</w:t>
      </w:r>
    </w:p>
    <w:p w14:paraId="3ABED09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android:gravity="center"</w:t>
      </w:r>
    </w:p>
    <w:p w14:paraId="45563DA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android:text="@string/adminMenu"</w:t>
      </w:r>
    </w:p>
    <w:p w14:paraId="1888EE7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android:textColor="@color/mainText" /&gt;</w:t>
      </w:r>
    </w:p>
    <w:p w14:paraId="583206A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&lt;/LinearLayout&gt;</w:t>
      </w:r>
    </w:p>
    <w:p w14:paraId="12370FD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&lt;/soup.neumorphism.NeumorphCardView&gt;</w:t>
      </w:r>
    </w:p>
    <w:p w14:paraId="656666CB" w14:textId="77777777" w:rsidR="003F28AB" w:rsidRDefault="003F28AB" w:rsidP="003F28AB">
      <w:pPr>
        <w:rPr>
          <w:lang w:eastAsia="ko-KR"/>
        </w:rPr>
      </w:pPr>
    </w:p>
    <w:p w14:paraId="2482577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&lt;soup.neumorphism.NeumorphCardView</w:t>
      </w:r>
    </w:p>
    <w:p w14:paraId="3762EC7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style="@style/Widget.Neumorph.CardView"</w:t>
      </w:r>
    </w:p>
    <w:p w14:paraId="69156DF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android:id="@+id/adminLoginBtnCardView"</w:t>
      </w:r>
    </w:p>
    <w:p w14:paraId="7628581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android:layout_width="120dp"</w:t>
      </w:r>
    </w:p>
    <w:p w14:paraId="04C7A55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android:layout_height="120dp"&gt;</w:t>
      </w:r>
    </w:p>
    <w:p w14:paraId="7A1F161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&lt;LinearLayout</w:t>
      </w:r>
    </w:p>
    <w:p w14:paraId="159EF9C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android:layout_width="match_parent"</w:t>
      </w:r>
    </w:p>
    <w:p w14:paraId="0EE1DCC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android:layout_height="match_parent"</w:t>
      </w:r>
    </w:p>
    <w:p w14:paraId="09DEA33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android:orientation="vertical"</w:t>
      </w:r>
    </w:p>
    <w:p w14:paraId="3D2768C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android:padding="15dp"&gt;</w:t>
      </w:r>
    </w:p>
    <w:p w14:paraId="2BEBECF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&lt;ImageView</w:t>
      </w:r>
    </w:p>
    <w:p w14:paraId="14EF9D6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android:id="@+id/adminLoginImage"</w:t>
      </w:r>
    </w:p>
    <w:p w14:paraId="4777073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android:contentDescription="@string/admin_login_ImageView"</w:t>
      </w:r>
    </w:p>
    <w:p w14:paraId="3C5C675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android:layout_gravity="center"</w:t>
      </w:r>
    </w:p>
    <w:p w14:paraId="3FF4CAA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android:layout_width="35dp"</w:t>
      </w:r>
    </w:p>
    <w:p w14:paraId="2D0F009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android:layout_height="35dp"</w:t>
      </w:r>
    </w:p>
    <w:p w14:paraId="3395B8B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android:src="@drawable/login" /&gt;</w:t>
      </w:r>
    </w:p>
    <w:p w14:paraId="11DBBF2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&lt;TextView</w:t>
      </w:r>
    </w:p>
    <w:p w14:paraId="364165B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android:id="@+id/adminLoginTextView"</w:t>
      </w:r>
    </w:p>
    <w:p w14:paraId="05E7941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android:layout_width="match_parent"</w:t>
      </w:r>
    </w:p>
    <w:p w14:paraId="202A01B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android:layout_height="wrap_content"</w:t>
      </w:r>
    </w:p>
    <w:p w14:paraId="068F9F0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android:text="@string/adminLoginMenu"</w:t>
      </w:r>
    </w:p>
    <w:p w14:paraId="4ED453B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                android:textColor="@color/mainText"</w:t>
      </w:r>
    </w:p>
    <w:p w14:paraId="429D5A1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android:gravity="center"</w:t>
      </w:r>
    </w:p>
    <w:p w14:paraId="29961BC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android:layout_marginTop="5dp"</w:t>
      </w:r>
    </w:p>
    <w:p w14:paraId="7EB502C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android:layout_gravity="center"</w:t>
      </w:r>
    </w:p>
    <w:p w14:paraId="01376EF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android:fontFamily="@font/nanumgothicregular"/&gt;</w:t>
      </w:r>
    </w:p>
    <w:p w14:paraId="46A802A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&lt;/LinearLayout&gt;</w:t>
      </w:r>
    </w:p>
    <w:p w14:paraId="367B424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&lt;/soup.neumorphism.NeumorphCardView&gt;</w:t>
      </w:r>
    </w:p>
    <w:p w14:paraId="31AA48C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&lt;soup.neumorphism.NeumorphCardView</w:t>
      </w:r>
    </w:p>
    <w:p w14:paraId="6CB7C45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style="@style/Widget.Neumorph.CardView"</w:t>
      </w:r>
    </w:p>
    <w:p w14:paraId="60F48F6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android:id="@+id/adminCreateAppQRBtnCardView"</w:t>
      </w:r>
    </w:p>
    <w:p w14:paraId="212E530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android:layout_width="120dp"</w:t>
      </w:r>
    </w:p>
    <w:p w14:paraId="09345A5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android:layout_height="120dp"&gt;</w:t>
      </w:r>
    </w:p>
    <w:p w14:paraId="387A557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&lt;LinearLayout</w:t>
      </w:r>
    </w:p>
    <w:p w14:paraId="482D368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android:layout_width="101dp"</w:t>
      </w:r>
    </w:p>
    <w:p w14:paraId="0991CEC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android:layout_height="102dp"</w:t>
      </w:r>
    </w:p>
    <w:p w14:paraId="39B5A9A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android:orientation="vertical"</w:t>
      </w:r>
    </w:p>
    <w:p w14:paraId="093AB9A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android:padding="15dp"&gt;</w:t>
      </w:r>
    </w:p>
    <w:p w14:paraId="2CF0D572" w14:textId="77777777" w:rsidR="003F28AB" w:rsidRDefault="003F28AB" w:rsidP="003F28AB">
      <w:pPr>
        <w:rPr>
          <w:lang w:eastAsia="ko-KR"/>
        </w:rPr>
      </w:pPr>
    </w:p>
    <w:p w14:paraId="2E393C7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&lt;ImageView</w:t>
      </w:r>
    </w:p>
    <w:p w14:paraId="64D1C16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android:id="@+id/adminCreateAppQRImage"</w:t>
      </w:r>
    </w:p>
    <w:p w14:paraId="5DF659C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android:layout_width="35dp"</w:t>
      </w:r>
    </w:p>
    <w:p w14:paraId="4EDEDF5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android:layout_height="35dp"</w:t>
      </w:r>
    </w:p>
    <w:p w14:paraId="572AE15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android:layout_gravity="center"</w:t>
      </w:r>
    </w:p>
    <w:p w14:paraId="2313FDE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android:contentDescription="@string/admin_call_ImageView"</w:t>
      </w:r>
    </w:p>
    <w:p w14:paraId="50FF85D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android:src="@drawable/appqrimage" /&gt;</w:t>
      </w:r>
    </w:p>
    <w:p w14:paraId="75BD7E09" w14:textId="77777777" w:rsidR="003F28AB" w:rsidRDefault="003F28AB" w:rsidP="003F28AB">
      <w:pPr>
        <w:rPr>
          <w:lang w:eastAsia="ko-KR"/>
        </w:rPr>
      </w:pPr>
    </w:p>
    <w:p w14:paraId="01991AA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&lt;TextView</w:t>
      </w:r>
    </w:p>
    <w:p w14:paraId="69A13EF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android:layout_width="match_parent"</w:t>
      </w:r>
    </w:p>
    <w:p w14:paraId="69F9FEB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android:layout_height="wrap_content"</w:t>
      </w:r>
    </w:p>
    <w:p w14:paraId="36AEC95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android:layout_gravity="center"</w:t>
      </w:r>
    </w:p>
    <w:p w14:paraId="6A6EF44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android:layout_marginTop="5dp"</w:t>
      </w:r>
    </w:p>
    <w:p w14:paraId="3D9E5AA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android:fontFamily="@font/nanumgothicregular"</w:t>
      </w:r>
    </w:p>
    <w:p w14:paraId="7F08931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android:gravity="center"</w:t>
      </w:r>
    </w:p>
    <w:p w14:paraId="070055D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android:text="@string/adminCreateAppQR"</w:t>
      </w:r>
    </w:p>
    <w:p w14:paraId="32EADE3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android:textColor="@color/mainText" /&gt;</w:t>
      </w:r>
    </w:p>
    <w:p w14:paraId="775BE98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&lt;/LinearLayout&gt;</w:t>
      </w:r>
    </w:p>
    <w:p w14:paraId="1C19C79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&lt;/soup.neumorphism.NeumorphCardView&gt;</w:t>
      </w:r>
    </w:p>
    <w:p w14:paraId="2409C717" w14:textId="77777777" w:rsidR="003F28AB" w:rsidRDefault="003F28AB" w:rsidP="003F28AB">
      <w:pPr>
        <w:rPr>
          <w:lang w:eastAsia="ko-KR"/>
        </w:rPr>
      </w:pPr>
    </w:p>
    <w:p w14:paraId="262786C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&lt;soup.neumorphism.NeumorphCardView</w:t>
      </w:r>
    </w:p>
    <w:p w14:paraId="556AA72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style="@style/Widget.Neumorph.CardView"</w:t>
      </w:r>
    </w:p>
    <w:p w14:paraId="779B971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android:id="@+id/adminExitCardView"</w:t>
      </w:r>
    </w:p>
    <w:p w14:paraId="26FFA32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android:layout_width="120dp"</w:t>
      </w:r>
    </w:p>
    <w:p w14:paraId="38239EC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android:layout_height="120dp"&gt;</w:t>
      </w:r>
    </w:p>
    <w:p w14:paraId="498F49A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&lt;LinearLayout</w:t>
      </w:r>
    </w:p>
    <w:p w14:paraId="1909743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android:layout_width="match_parent"</w:t>
      </w:r>
    </w:p>
    <w:p w14:paraId="1ABB648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android:layout_height="match_parent"</w:t>
      </w:r>
    </w:p>
    <w:p w14:paraId="220D4C8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android:orientation="vertical"</w:t>
      </w:r>
    </w:p>
    <w:p w14:paraId="733D2EE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android:padding="15dp"&gt;</w:t>
      </w:r>
    </w:p>
    <w:p w14:paraId="0D3C602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&lt;ImageView</w:t>
      </w:r>
    </w:p>
    <w:p w14:paraId="6041A01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android:id="@+id/adminExitImage"</w:t>
      </w:r>
    </w:p>
    <w:p w14:paraId="50A7901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android:contentDescription="@string/admin_exit_ImageView"</w:t>
      </w:r>
    </w:p>
    <w:p w14:paraId="474F6DE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android:layout_gravity="center"</w:t>
      </w:r>
    </w:p>
    <w:p w14:paraId="4D378BC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                android:layout_width="35dp"</w:t>
      </w:r>
    </w:p>
    <w:p w14:paraId="66F979B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android:layout_height="35dp"</w:t>
      </w:r>
    </w:p>
    <w:p w14:paraId="0BBEBB4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android:src="@drawable/admin_exit" /&gt;</w:t>
      </w:r>
    </w:p>
    <w:p w14:paraId="2F23077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&lt;TextView</w:t>
      </w:r>
    </w:p>
    <w:p w14:paraId="6DE2C31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android:layout_width="match_parent"</w:t>
      </w:r>
    </w:p>
    <w:p w14:paraId="2F6409A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android:layout_height="wrap_content"</w:t>
      </w:r>
    </w:p>
    <w:p w14:paraId="2BD3F91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android:text="@string/setting_adminExit"</w:t>
      </w:r>
    </w:p>
    <w:p w14:paraId="7E0850A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android:layout_gravity="center"</w:t>
      </w:r>
    </w:p>
    <w:p w14:paraId="200C152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android:textColor="@color/mainText"</w:t>
      </w:r>
    </w:p>
    <w:p w14:paraId="0A9543D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android:gravity="center"</w:t>
      </w:r>
    </w:p>
    <w:p w14:paraId="1B57E5B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android:fontFamily="@font/nanumgothicregular" /&gt;</w:t>
      </w:r>
    </w:p>
    <w:p w14:paraId="1615A00A" w14:textId="77777777" w:rsidR="003F28AB" w:rsidRDefault="003F28AB" w:rsidP="003F28AB">
      <w:pPr>
        <w:rPr>
          <w:lang w:eastAsia="ko-KR"/>
        </w:rPr>
      </w:pPr>
    </w:p>
    <w:p w14:paraId="56A9565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&lt;/LinearLayout&gt;</w:t>
      </w:r>
    </w:p>
    <w:p w14:paraId="3961C54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&lt;/soup.neumorphism.NeumorphCardView&gt;</w:t>
      </w:r>
    </w:p>
    <w:p w14:paraId="76DA432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&lt;/com.google.android.flexbox.FlexboxLayout&gt;</w:t>
      </w:r>
    </w:p>
    <w:p w14:paraId="2E4F33D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&lt;/LinearLayout&gt;</w:t>
      </w:r>
    </w:p>
    <w:p w14:paraId="2F859980" w14:textId="77777777" w:rsidR="003F28AB" w:rsidRDefault="003F28AB" w:rsidP="003F28AB">
      <w:pPr>
        <w:rPr>
          <w:lang w:eastAsia="ko-KR"/>
        </w:rPr>
      </w:pPr>
      <w:r>
        <w:rPr>
          <w:rFonts w:hint="eastAsia"/>
          <w:lang w:eastAsia="ko-KR"/>
        </w:rPr>
        <w:t xml:space="preserve">            &lt;!--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--&gt;</w:t>
      </w:r>
    </w:p>
    <w:p w14:paraId="335E92C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&lt;LinearLayout</w:t>
      </w:r>
    </w:p>
    <w:p w14:paraId="4E31968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5F67FE9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android:layout_height="match_parent"</w:t>
      </w:r>
    </w:p>
    <w:p w14:paraId="339F19B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android:orientation="vertical"&gt;</w:t>
      </w:r>
    </w:p>
    <w:p w14:paraId="79AA24B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&lt;TextView</w:t>
      </w:r>
    </w:p>
    <w:p w14:paraId="0F4EA8B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57AC400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0621904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android:id="@+id/memberTitle"</w:t>
      </w:r>
    </w:p>
    <w:p w14:paraId="50A7F88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android:text="@string/member"</w:t>
      </w:r>
    </w:p>
    <w:p w14:paraId="56F6815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android:textSize="25sp"</w:t>
      </w:r>
    </w:p>
    <w:p w14:paraId="49CC3A0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android:textStyle="bold"</w:t>
      </w:r>
    </w:p>
    <w:p w14:paraId="3ADACF1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android:textColor="@color/mainText" /&gt;</w:t>
      </w:r>
    </w:p>
    <w:p w14:paraId="7747C08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&lt;LinearLayout</w:t>
      </w:r>
    </w:p>
    <w:p w14:paraId="16B2021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460605F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701EB82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android:orientation="horizontal"&gt;</w:t>
      </w:r>
    </w:p>
    <w:p w14:paraId="658AB21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&lt;soup.neumorphism.NeumorphCardView</w:t>
      </w:r>
    </w:p>
    <w:p w14:paraId="14DDF53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style="@style/Widget.Neumorph.CardView"</w:t>
      </w:r>
    </w:p>
    <w:p w14:paraId="2214296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android:id="@+id/input_searchIdCardView"</w:t>
      </w:r>
    </w:p>
    <w:p w14:paraId="7A85FF2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android:layout_width="0dp"</w:t>
      </w:r>
    </w:p>
    <w:p w14:paraId="019A831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android:layout_height="match_parent"</w:t>
      </w:r>
    </w:p>
    <w:p w14:paraId="1FA3D00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android:layout_weight="6"</w:t>
      </w:r>
    </w:p>
    <w:p w14:paraId="6A6FE7F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android:padding="15dp"</w:t>
      </w:r>
    </w:p>
    <w:p w14:paraId="6222009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app:neumorph_shapeType="pressed"&gt;</w:t>
      </w:r>
    </w:p>
    <w:p w14:paraId="4D7EC3D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&lt;EditText</w:t>
      </w:r>
    </w:p>
    <w:p w14:paraId="132C783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android:id="@+id/editTextFieldSearchMemberName"</w:t>
      </w:r>
    </w:p>
    <w:p w14:paraId="2C0C665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android:layout_width="match_parent"</w:t>
      </w:r>
    </w:p>
    <w:p w14:paraId="72BDFBD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android:layout_height="match_parent"</w:t>
      </w:r>
    </w:p>
    <w:p w14:paraId="7D72DC0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android:background="@android:color/transparent"</w:t>
      </w:r>
    </w:p>
    <w:p w14:paraId="3A6F63C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android:fontFamily="@font/nanumgothicregular"</w:t>
      </w:r>
    </w:p>
    <w:p w14:paraId="5E540A3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android:hint="@string/searchMemberIdHint"</w:t>
      </w:r>
    </w:p>
    <w:p w14:paraId="59196F1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android:autofillHints="memberId"</w:t>
      </w:r>
    </w:p>
    <w:p w14:paraId="3FC6E61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android:inputType="text"</w:t>
      </w:r>
    </w:p>
    <w:p w14:paraId="4C77124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android:padding="10dp"</w:t>
      </w:r>
    </w:p>
    <w:p w14:paraId="0F04C73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android:textColor="@color/mainText"</w:t>
      </w:r>
    </w:p>
    <w:p w14:paraId="455A92B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            android:textSize="15sp" /&gt;</w:t>
      </w:r>
    </w:p>
    <w:p w14:paraId="3EBC6B1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&lt;/soup.neumorphism.NeumorphCardView&gt;</w:t>
      </w:r>
    </w:p>
    <w:p w14:paraId="5D65836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&lt;soup.neumorphism.NeumorphButton</w:t>
      </w:r>
    </w:p>
    <w:p w14:paraId="1A6E369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style="@style/Widget.Neumorph.Button"</w:t>
      </w:r>
    </w:p>
    <w:p w14:paraId="11323A7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android:id="@+id/memberSearchBtn"</w:t>
      </w:r>
    </w:p>
    <w:p w14:paraId="4EF8E23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android:layout_width="wrap_content"</w:t>
      </w:r>
    </w:p>
    <w:p w14:paraId="3D0BE1D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android:layout_height="wrap_content"</w:t>
      </w:r>
    </w:p>
    <w:p w14:paraId="0BE3472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android:text="@string/search"</w:t>
      </w:r>
    </w:p>
    <w:p w14:paraId="292E55E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android:padding="0dp"</w:t>
      </w:r>
    </w:p>
    <w:p w14:paraId="71A330F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android:textSize="20sp" /&gt;</w:t>
      </w:r>
    </w:p>
    <w:p w14:paraId="1C9BA6E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&lt;/LinearLayout&gt;</w:t>
      </w:r>
    </w:p>
    <w:p w14:paraId="1A5F37A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&lt;soup.neumorphism.NeumorphCardView</w:t>
      </w:r>
    </w:p>
    <w:p w14:paraId="51E6B09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style="@style/Widget.Neumorph.CardView"</w:t>
      </w:r>
    </w:p>
    <w:p w14:paraId="1A10C60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1088DC9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android:layout_height="0dp"</w:t>
      </w:r>
    </w:p>
    <w:p w14:paraId="6D8390F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android:layout_weight="1"</w:t>
      </w:r>
    </w:p>
    <w:p w14:paraId="6B5CC36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android:id="@+id/memberListCardView"</w:t>
      </w:r>
    </w:p>
    <w:p w14:paraId="60C0E31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android:gravity="center"</w:t>
      </w:r>
    </w:p>
    <w:p w14:paraId="62D5BF4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android:padding="30dp"</w:t>
      </w:r>
    </w:p>
    <w:p w14:paraId="3D16F3C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app:neumorph_shapeType="pressed"&gt;</w:t>
      </w:r>
    </w:p>
    <w:p w14:paraId="3493315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&lt;ListView</w:t>
      </w:r>
    </w:p>
    <w:p w14:paraId="0DD805B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android:id="@+id/memberListView"</w:t>
      </w:r>
    </w:p>
    <w:p w14:paraId="335EDDD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android:layout_width="match_parent"</w:t>
      </w:r>
    </w:p>
    <w:p w14:paraId="5970938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android:layout_height="wrap_content" /&gt;</w:t>
      </w:r>
    </w:p>
    <w:p w14:paraId="4ED9BFB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&lt;/soup.neumorphism.NeumorphCardView&gt;</w:t>
      </w:r>
    </w:p>
    <w:p w14:paraId="129CEFD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&lt;/LinearLayout&gt;</w:t>
      </w:r>
    </w:p>
    <w:p w14:paraId="29A966C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&lt;!-- ProductData Management --&gt;</w:t>
      </w:r>
    </w:p>
    <w:p w14:paraId="62D8435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&lt;LinearLayout</w:t>
      </w:r>
    </w:p>
    <w:p w14:paraId="1D9D690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3AD22ED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android:layout_height="match_parent"</w:t>
      </w:r>
    </w:p>
    <w:p w14:paraId="2C5CDCE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android:orientation="vertical"&gt;</w:t>
      </w:r>
    </w:p>
    <w:p w14:paraId="0192829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&lt;TextView</w:t>
      </w:r>
    </w:p>
    <w:p w14:paraId="6CA8FFC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2A6920C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1E1A589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android:id="@+id/productTitle"</w:t>
      </w:r>
    </w:p>
    <w:p w14:paraId="73C66A5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android:text="@string/product_management"</w:t>
      </w:r>
    </w:p>
    <w:p w14:paraId="1DEA1CE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android:textSize="25sp"</w:t>
      </w:r>
    </w:p>
    <w:p w14:paraId="3964155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android:textStyle="bold"</w:t>
      </w:r>
    </w:p>
    <w:p w14:paraId="4F93D71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android:textColor="@color/mainText" /&gt;</w:t>
      </w:r>
    </w:p>
    <w:p w14:paraId="75AF6C7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&lt;LinearLayout</w:t>
      </w:r>
    </w:p>
    <w:p w14:paraId="65DFF1C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5B4B717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784D3DC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android:orientation="horizontal"&gt;</w:t>
      </w:r>
    </w:p>
    <w:p w14:paraId="4647905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&lt;soup.neumorphism.NeumorphCardView</w:t>
      </w:r>
    </w:p>
    <w:p w14:paraId="427981D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style="@style/Widget.Neumorph.CardView"</w:t>
      </w:r>
    </w:p>
    <w:p w14:paraId="4A7626D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android:id="@+id/input_searchProductIdCardView"</w:t>
      </w:r>
    </w:p>
    <w:p w14:paraId="31BBC50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android:layout_width="0dp"</w:t>
      </w:r>
    </w:p>
    <w:p w14:paraId="0B8200E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android:layout_height="match_parent"</w:t>
      </w:r>
    </w:p>
    <w:p w14:paraId="156A28B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android:layout_weight="6"</w:t>
      </w:r>
    </w:p>
    <w:p w14:paraId="24A9ADA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android:padding="15dp"</w:t>
      </w:r>
    </w:p>
    <w:p w14:paraId="1C78CFF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app:neumorph_shapeType="pressed"&gt;</w:t>
      </w:r>
    </w:p>
    <w:p w14:paraId="61CE215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&lt;EditText</w:t>
      </w:r>
    </w:p>
    <w:p w14:paraId="3BE13FA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            android:id="@+id/editTextFieldSearchProductName"</w:t>
      </w:r>
    </w:p>
    <w:p w14:paraId="4B539C9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android:layout_width="match_parent"</w:t>
      </w:r>
    </w:p>
    <w:p w14:paraId="61AC470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android:layout_height="match_parent"</w:t>
      </w:r>
    </w:p>
    <w:p w14:paraId="292D5AB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android:background="@android:color/transparent"</w:t>
      </w:r>
    </w:p>
    <w:p w14:paraId="4BFD03E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android:fontFamily="@font/nanumgothicregular"</w:t>
      </w:r>
    </w:p>
    <w:p w14:paraId="448B995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android:hint="@string/productSearchIdHint"</w:t>
      </w:r>
    </w:p>
    <w:p w14:paraId="3A85C7E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android:autofillHints="productName"</w:t>
      </w:r>
    </w:p>
    <w:p w14:paraId="39532FC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android:inputType="text"</w:t>
      </w:r>
    </w:p>
    <w:p w14:paraId="475CC1F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android:padding="10dp"</w:t>
      </w:r>
    </w:p>
    <w:p w14:paraId="4C8A881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android:textColor="@color/mainText"</w:t>
      </w:r>
    </w:p>
    <w:p w14:paraId="7994706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android:textSize="15sp" /&gt;</w:t>
      </w:r>
    </w:p>
    <w:p w14:paraId="4EA96EF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&lt;/soup.neumorphism.NeumorphCardView&gt;</w:t>
      </w:r>
    </w:p>
    <w:p w14:paraId="5512FFA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&lt;soup.neumorphism.NeumorphButton</w:t>
      </w:r>
    </w:p>
    <w:p w14:paraId="54E58DA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style="@style/Widget.Neumorph.Button"</w:t>
      </w:r>
    </w:p>
    <w:p w14:paraId="0578AC3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android:id="@+id/productSearchBtn"</w:t>
      </w:r>
    </w:p>
    <w:p w14:paraId="0173A4A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android:layout_width="wrap_content"</w:t>
      </w:r>
    </w:p>
    <w:p w14:paraId="4C8173D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android:layout_height="wrap_content"</w:t>
      </w:r>
    </w:p>
    <w:p w14:paraId="1D46B82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android:text="@string/search"</w:t>
      </w:r>
    </w:p>
    <w:p w14:paraId="3D13B7C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android:padding="0dp"</w:t>
      </w:r>
    </w:p>
    <w:p w14:paraId="387E916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android:textSize="20sp" /&gt;</w:t>
      </w:r>
    </w:p>
    <w:p w14:paraId="6A9C1DA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&lt;/LinearLayout&gt;</w:t>
      </w:r>
    </w:p>
    <w:p w14:paraId="0229E98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&lt;soup.neumorphism.NeumorphCardView</w:t>
      </w:r>
    </w:p>
    <w:p w14:paraId="1CF0CEC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5D39E0B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android:layout_height="0dp"</w:t>
      </w:r>
    </w:p>
    <w:p w14:paraId="106DD7D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android:layout_weight="1"</w:t>
      </w:r>
    </w:p>
    <w:p w14:paraId="60FD4DE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android:id="@+id/productListCardView"</w:t>
      </w:r>
    </w:p>
    <w:p w14:paraId="70A1B29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android:gravity="center"</w:t>
      </w:r>
    </w:p>
    <w:p w14:paraId="064D1C6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app:neumorph_shapeType="pressed"&gt;</w:t>
      </w:r>
    </w:p>
    <w:p w14:paraId="574680B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&lt;ListView</w:t>
      </w:r>
    </w:p>
    <w:p w14:paraId="46C3DCC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android:id="@+id/productListView"</w:t>
      </w:r>
    </w:p>
    <w:p w14:paraId="62F93C9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android:layout_width="match_parent"</w:t>
      </w:r>
    </w:p>
    <w:p w14:paraId="0E95801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android:layout_height="wrap_content" /&gt;</w:t>
      </w:r>
    </w:p>
    <w:p w14:paraId="185EA32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&lt;/soup.neumorphism.NeumorphCardView&gt;</w:t>
      </w:r>
    </w:p>
    <w:p w14:paraId="01A6EC7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&lt;/LinearLayout&gt;</w:t>
      </w:r>
    </w:p>
    <w:p w14:paraId="7BCB238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&lt;!-- PaymentList --&gt;</w:t>
      </w:r>
    </w:p>
    <w:p w14:paraId="3B1F64D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&lt;LinearLayout</w:t>
      </w:r>
    </w:p>
    <w:p w14:paraId="3E6B525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3643623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android:layout_height="match_parent"</w:t>
      </w:r>
    </w:p>
    <w:p w14:paraId="521CE80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android:orientation="vertical"&gt;</w:t>
      </w:r>
    </w:p>
    <w:p w14:paraId="39FDFF8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&lt;TextView</w:t>
      </w:r>
    </w:p>
    <w:p w14:paraId="6041A81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51DACC2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51D6E4C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android:id="@+id/payTitle"</w:t>
      </w:r>
    </w:p>
    <w:p w14:paraId="3C13CD1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android:text="@string/payment"</w:t>
      </w:r>
    </w:p>
    <w:p w14:paraId="5EAF853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android:textSize="25sp"</w:t>
      </w:r>
    </w:p>
    <w:p w14:paraId="0E960F4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android:textStyle="bold"</w:t>
      </w:r>
    </w:p>
    <w:p w14:paraId="2DD50C8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android:textColor="@color/mainText" /&gt;</w:t>
      </w:r>
    </w:p>
    <w:p w14:paraId="614D986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&lt;LinearLayout</w:t>
      </w:r>
    </w:p>
    <w:p w14:paraId="78DCF56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android:layout_width="match_parent"</w:t>
      </w:r>
    </w:p>
    <w:p w14:paraId="4FBF0A3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android:layout_height="wrap_content"</w:t>
      </w:r>
    </w:p>
    <w:p w14:paraId="6EF6E63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android:orientation="horizontal"&gt;</w:t>
      </w:r>
    </w:p>
    <w:p w14:paraId="10EAEC2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&lt;soup.neumorphism.NeumorphCardView</w:t>
      </w:r>
    </w:p>
    <w:p w14:paraId="1F7361A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            style="@style/Widget.Neumorph.CardView"</w:t>
      </w:r>
    </w:p>
    <w:p w14:paraId="2876EFD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android:id="@+id/input_searchPayIdCardView"</w:t>
      </w:r>
    </w:p>
    <w:p w14:paraId="75DB8AE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android:layout_width="0dp"</w:t>
      </w:r>
    </w:p>
    <w:p w14:paraId="026BC50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android:layout_height="match_parent"</w:t>
      </w:r>
    </w:p>
    <w:p w14:paraId="7B72C84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android:layout_weight="6"</w:t>
      </w:r>
    </w:p>
    <w:p w14:paraId="7D7B309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android:padding="15dp"</w:t>
      </w:r>
    </w:p>
    <w:p w14:paraId="7A0473C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app:neumorph_shapeType="pressed"&gt;</w:t>
      </w:r>
    </w:p>
    <w:p w14:paraId="17DBD3B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&lt;EditText</w:t>
      </w:r>
    </w:p>
    <w:p w14:paraId="6757107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android:id="@+id/editTextFieldPaymentSearchMemberName"</w:t>
      </w:r>
    </w:p>
    <w:p w14:paraId="12207DE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android:layout_width="match_parent"</w:t>
      </w:r>
    </w:p>
    <w:p w14:paraId="038ACF6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android:layout_height="match_parent"</w:t>
      </w:r>
    </w:p>
    <w:p w14:paraId="7F42622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android:background="@android:color/transparent"</w:t>
      </w:r>
    </w:p>
    <w:p w14:paraId="30BC489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android:fontFamily="@font/nanumgothicregular"</w:t>
      </w:r>
    </w:p>
    <w:p w14:paraId="4238806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android:hint="@string/searchMemberIdHint"</w:t>
      </w:r>
    </w:p>
    <w:p w14:paraId="0CA38D5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android:autofillHints="memberId"</w:t>
      </w:r>
    </w:p>
    <w:p w14:paraId="7972483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android:inputType="text"</w:t>
      </w:r>
    </w:p>
    <w:p w14:paraId="3048C79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android:padding="10dp"</w:t>
      </w:r>
    </w:p>
    <w:p w14:paraId="731C9CA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android:textColor="@color/mainText"</w:t>
      </w:r>
    </w:p>
    <w:p w14:paraId="2BB38FF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android:textSize="15sp" /&gt;</w:t>
      </w:r>
    </w:p>
    <w:p w14:paraId="22A7893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&lt;/soup.neumorphism.NeumorphCardView&gt;</w:t>
      </w:r>
    </w:p>
    <w:p w14:paraId="1047040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&lt;soup.neumorphism.NeumorphButton</w:t>
      </w:r>
    </w:p>
    <w:p w14:paraId="0F734C1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style="@style/Widget.Neumorph.Button"</w:t>
      </w:r>
    </w:p>
    <w:p w14:paraId="553B521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android:id="@+id/paySearchBtn"</w:t>
      </w:r>
    </w:p>
    <w:p w14:paraId="5FC8411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android:layout_width="wrap_content"</w:t>
      </w:r>
    </w:p>
    <w:p w14:paraId="20763DA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android:layout_height="wrap_content"</w:t>
      </w:r>
    </w:p>
    <w:p w14:paraId="7327831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android:text="@string/search"</w:t>
      </w:r>
    </w:p>
    <w:p w14:paraId="4DDCB9E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android:padding="0dp"</w:t>
      </w:r>
    </w:p>
    <w:p w14:paraId="27D4EE1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android:textSize="20sp" /&gt;</w:t>
      </w:r>
    </w:p>
    <w:p w14:paraId="2EBEEF6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&lt;/LinearLayout&gt;</w:t>
      </w:r>
    </w:p>
    <w:p w14:paraId="6DF21BD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&lt;soup.neumorphism.NeumorphCardView</w:t>
      </w:r>
    </w:p>
    <w:p w14:paraId="7C235C3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style="@style/Widget.Neumorph.CardView"</w:t>
      </w:r>
    </w:p>
    <w:p w14:paraId="739500D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364E431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android:layout_height="0dp"</w:t>
      </w:r>
    </w:p>
    <w:p w14:paraId="7370EDD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android:layout_weight="1"</w:t>
      </w:r>
    </w:p>
    <w:p w14:paraId="4E60860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android:id="@+id/payListCardView"</w:t>
      </w:r>
    </w:p>
    <w:p w14:paraId="6802946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android:gravity="center"</w:t>
      </w:r>
    </w:p>
    <w:p w14:paraId="4603454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android:padding="30dp"</w:t>
      </w:r>
    </w:p>
    <w:p w14:paraId="068567D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app:neumorph_shapeType="pressed"&gt;</w:t>
      </w:r>
    </w:p>
    <w:p w14:paraId="46ECB18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&lt;ListView</w:t>
      </w:r>
    </w:p>
    <w:p w14:paraId="0162E0B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android:id="@+id/payListView"</w:t>
      </w:r>
    </w:p>
    <w:p w14:paraId="49534BB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android:layout_width="match_parent"</w:t>
      </w:r>
    </w:p>
    <w:p w14:paraId="1B8D25D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android:layout_height="wrap_content" /&gt;</w:t>
      </w:r>
    </w:p>
    <w:p w14:paraId="10F0A2E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&lt;/soup.neumorphism.NeumorphCardView&gt;</w:t>
      </w:r>
    </w:p>
    <w:p w14:paraId="7AA6924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&lt;/LinearLayout&gt;</w:t>
      </w:r>
    </w:p>
    <w:p w14:paraId="634641C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&lt;!-- ProductRegister --&gt;</w:t>
      </w:r>
    </w:p>
    <w:p w14:paraId="19571C2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&lt;LinearLayout</w:t>
      </w:r>
    </w:p>
    <w:p w14:paraId="3DDF02D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2F7CDEA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android:layout_height="match_parent"</w:t>
      </w:r>
    </w:p>
    <w:p w14:paraId="6477744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android:orientation="vertical"&gt;</w:t>
      </w:r>
    </w:p>
    <w:p w14:paraId="55B3C08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&lt;TextView</w:t>
      </w:r>
    </w:p>
    <w:p w14:paraId="6BEE9A0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3B977F8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3E03D2B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    android:id="@+id/productRegisterTitle"</w:t>
      </w:r>
    </w:p>
    <w:p w14:paraId="33B8195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android:text="@string/product_register"</w:t>
      </w:r>
    </w:p>
    <w:p w14:paraId="38B1DEE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android:textSize="25sp"</w:t>
      </w:r>
    </w:p>
    <w:p w14:paraId="1AC1F14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android:textStyle="bold"</w:t>
      </w:r>
    </w:p>
    <w:p w14:paraId="1D52201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android:textColor="@color/mainText" /&gt;</w:t>
      </w:r>
    </w:p>
    <w:p w14:paraId="72A4D58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&lt;ScrollView</w:t>
      </w:r>
    </w:p>
    <w:p w14:paraId="38A0CCC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0BDD9AD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android:layout_height="wrap_content"&gt;</w:t>
      </w:r>
    </w:p>
    <w:p w14:paraId="4F89A65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&lt;LinearLayout</w:t>
      </w:r>
    </w:p>
    <w:p w14:paraId="6EBFEE1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android:layout_width="match_parent"</w:t>
      </w:r>
    </w:p>
    <w:p w14:paraId="541EAE7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android:layout_height="wrap_content"</w:t>
      </w:r>
    </w:p>
    <w:p w14:paraId="3817121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android:orientation="vertical"&gt;</w:t>
      </w:r>
    </w:p>
    <w:p w14:paraId="681D216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&lt;soup.neumorphism.NeumorphCardView</w:t>
      </w:r>
    </w:p>
    <w:p w14:paraId="4096E5E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style="@style/Widget.Neumorph.CardView"</w:t>
      </w:r>
    </w:p>
    <w:p w14:paraId="77FE89F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android:id="@+id/input_productImageCardView"</w:t>
      </w:r>
    </w:p>
    <w:p w14:paraId="7AFF814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android:layout_width="match_parent"</w:t>
      </w:r>
    </w:p>
    <w:p w14:paraId="3710463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android:layout_height="250dp"</w:t>
      </w:r>
    </w:p>
    <w:p w14:paraId="0662340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android:padding="20dp"</w:t>
      </w:r>
    </w:p>
    <w:p w14:paraId="0071A83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app:neumorph_shapeType="pressed"&gt;</w:t>
      </w:r>
    </w:p>
    <w:p w14:paraId="234DF82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&lt;ImageView</w:t>
      </w:r>
    </w:p>
    <w:p w14:paraId="0135CB4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android:id="@+id/imageViewProduct"</w:t>
      </w:r>
    </w:p>
    <w:p w14:paraId="07C469B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android:contentDescription="@string/product_image"</w:t>
      </w:r>
    </w:p>
    <w:p w14:paraId="1517E6B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android:layout_width="match_parent"</w:t>
      </w:r>
    </w:p>
    <w:p w14:paraId="50FB9AC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android:layout_height="match_parent"</w:t>
      </w:r>
    </w:p>
    <w:p w14:paraId="5F6EA8E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android:src="@android:drawable/ic_menu_camera" /&gt;</w:t>
      </w:r>
    </w:p>
    <w:p w14:paraId="335183A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&lt;/soup.neumorphism.NeumorphCardView&gt;</w:t>
      </w:r>
    </w:p>
    <w:p w14:paraId="59335A5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&lt;soup.neumorphism.NeumorphCardView</w:t>
      </w:r>
    </w:p>
    <w:p w14:paraId="221D341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style="@style/Widget.Neumorph.CardView"</w:t>
      </w:r>
    </w:p>
    <w:p w14:paraId="5565101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android:id="@+id/input_productNameCardView"</w:t>
      </w:r>
    </w:p>
    <w:p w14:paraId="2126BD6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android:layout_width="match_parent"</w:t>
      </w:r>
    </w:p>
    <w:p w14:paraId="663D3F6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android:layout_height="wrap_content"</w:t>
      </w:r>
    </w:p>
    <w:p w14:paraId="56B75A7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android:padding="20dp"</w:t>
      </w:r>
    </w:p>
    <w:p w14:paraId="5315881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app:neumorph_shapeType="pressed"&gt;</w:t>
      </w:r>
    </w:p>
    <w:p w14:paraId="7C1237B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&lt;EditText</w:t>
      </w:r>
    </w:p>
    <w:p w14:paraId="61F12AA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android:id="@+id/editTextFieldProductName"</w:t>
      </w:r>
    </w:p>
    <w:p w14:paraId="7BFDE5D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android:layout_width="match_parent"</w:t>
      </w:r>
    </w:p>
    <w:p w14:paraId="56664FA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android:layout_height="match_parent"</w:t>
      </w:r>
    </w:p>
    <w:p w14:paraId="2E0A938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android:hint="@string/product_name"</w:t>
      </w:r>
    </w:p>
    <w:p w14:paraId="66C9B3E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android:autofillHints="product_name"</w:t>
      </w:r>
    </w:p>
    <w:p w14:paraId="630757F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android:inputType="text"</w:t>
      </w:r>
    </w:p>
    <w:p w14:paraId="2BC5AD2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android:textColor="@color/mainText"/&gt;</w:t>
      </w:r>
    </w:p>
    <w:p w14:paraId="599009D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&lt;/soup.neumorphism.NeumorphCardView&gt;</w:t>
      </w:r>
    </w:p>
    <w:p w14:paraId="05D5FC5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&lt;soup.neumorphism.NeumorphCardView</w:t>
      </w:r>
    </w:p>
    <w:p w14:paraId="7D3F0FF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style="@style/Widget.Neumorph.CardView"</w:t>
      </w:r>
    </w:p>
    <w:p w14:paraId="7753651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android:id="@+id/input_productStockCardView"</w:t>
      </w:r>
    </w:p>
    <w:p w14:paraId="5559392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android:layout_width="match_parent"</w:t>
      </w:r>
    </w:p>
    <w:p w14:paraId="5AF38B3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android:layout_height="wrap_content"</w:t>
      </w:r>
    </w:p>
    <w:p w14:paraId="4C31110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android:padding="20dp"</w:t>
      </w:r>
    </w:p>
    <w:p w14:paraId="1167150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app:neumorph_shapeType="pressed"&gt;</w:t>
      </w:r>
    </w:p>
    <w:p w14:paraId="3A9EA56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&lt;EditText</w:t>
      </w:r>
    </w:p>
    <w:p w14:paraId="733D386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android:id="@+id/editTextFieldProductStock"</w:t>
      </w:r>
    </w:p>
    <w:p w14:paraId="0EAA10F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android:layout_width="match_parent"</w:t>
      </w:r>
    </w:p>
    <w:p w14:paraId="2D5A11F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                android:layout_height="match_parent"</w:t>
      </w:r>
    </w:p>
    <w:p w14:paraId="73705E6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android:inputType="number"</w:t>
      </w:r>
    </w:p>
    <w:p w14:paraId="38E2E3F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android:autofillHints="@string/product_stock"</w:t>
      </w:r>
    </w:p>
    <w:p w14:paraId="73517F3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android:hint="@string/product_stock"</w:t>
      </w:r>
    </w:p>
    <w:p w14:paraId="188AF33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android:textColor="@color/mainText"/&gt;</w:t>
      </w:r>
    </w:p>
    <w:p w14:paraId="25A17DB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&lt;/soup.neumorphism.NeumorphCardView&gt;</w:t>
      </w:r>
    </w:p>
    <w:p w14:paraId="3F5FBAA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&lt;soup.neumorphism.NeumorphCardView</w:t>
      </w:r>
    </w:p>
    <w:p w14:paraId="568974B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style="@style/Widget.Neumorph.CardView"</w:t>
      </w:r>
    </w:p>
    <w:p w14:paraId="724F393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android:id="@+id/input_productCategoryCardView"</w:t>
      </w:r>
    </w:p>
    <w:p w14:paraId="6453D22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android:layout_width="match_parent"</w:t>
      </w:r>
    </w:p>
    <w:p w14:paraId="7EB2A2F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android:layout_height="wrap_content"</w:t>
      </w:r>
    </w:p>
    <w:p w14:paraId="26220A4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android:padding="20dp"</w:t>
      </w:r>
    </w:p>
    <w:p w14:paraId="02F078F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app:neumorph_shapeType="pressed"&gt;</w:t>
      </w:r>
    </w:p>
    <w:p w14:paraId="5E5E7B25" w14:textId="77777777" w:rsidR="003F28AB" w:rsidRDefault="003F28AB" w:rsidP="003F28AB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&lt;!-- </w:t>
      </w:r>
      <w:r>
        <w:rPr>
          <w:rFonts w:hint="eastAsia"/>
          <w:lang w:eastAsia="ko-KR"/>
        </w:rPr>
        <w:t>여기를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라디오그룹과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라디오버튼으로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edittext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>--&gt;</w:t>
      </w:r>
    </w:p>
    <w:p w14:paraId="69A7103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&lt;RadioGroup</w:t>
      </w:r>
    </w:p>
    <w:p w14:paraId="4926BDD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android:id="@+id/categoryRadioGroup"</w:t>
      </w:r>
    </w:p>
    <w:p w14:paraId="6E4CC39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android:checkableBehavior="single"</w:t>
      </w:r>
    </w:p>
    <w:p w14:paraId="11F8F27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android:layout_width="match_parent"</w:t>
      </w:r>
    </w:p>
    <w:p w14:paraId="167B95E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android:layout_height="match_parent"&gt;</w:t>
      </w:r>
    </w:p>
    <w:p w14:paraId="1E31A4D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&lt;RadioButton</w:t>
      </w:r>
    </w:p>
    <w:p w14:paraId="718EA11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    android:checked="false"</w:t>
      </w:r>
    </w:p>
    <w:p w14:paraId="07C7551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    android:id="@+id/categoryRadioBtn1"</w:t>
      </w:r>
    </w:p>
    <w:p w14:paraId="0518038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    android:layout_width="match_parent"</w:t>
      </w:r>
    </w:p>
    <w:p w14:paraId="054C70B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    android:layout_height="wrap_content"</w:t>
      </w:r>
    </w:p>
    <w:p w14:paraId="608DF7E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    android:text="@string/product_category1"/&gt;</w:t>
      </w:r>
    </w:p>
    <w:p w14:paraId="416CFCD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&lt;RadioButton</w:t>
      </w:r>
    </w:p>
    <w:p w14:paraId="0D2C915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    android:checked="false"</w:t>
      </w:r>
    </w:p>
    <w:p w14:paraId="01D1345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    android:id="@+id/categoryRadioBtn2"</w:t>
      </w:r>
    </w:p>
    <w:p w14:paraId="51D0BC4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    android:layout_width="match_parent"</w:t>
      </w:r>
    </w:p>
    <w:p w14:paraId="4FD2BF4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    android:layout_height="wrap_content"</w:t>
      </w:r>
    </w:p>
    <w:p w14:paraId="6300604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    android:text="@string/product_category2"/&gt;</w:t>
      </w:r>
    </w:p>
    <w:p w14:paraId="207A761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&lt;RadioButton</w:t>
      </w:r>
    </w:p>
    <w:p w14:paraId="150FF75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    android:checked="false"</w:t>
      </w:r>
    </w:p>
    <w:p w14:paraId="2091836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    android:id="@+id/categoryRadioBtn3"</w:t>
      </w:r>
    </w:p>
    <w:p w14:paraId="096BC1D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    android:layout_width="match_parent"</w:t>
      </w:r>
    </w:p>
    <w:p w14:paraId="05F9304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    android:layout_height="wrap_content"</w:t>
      </w:r>
    </w:p>
    <w:p w14:paraId="43BCCF7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    android:text="@string/product_category3"/&gt;</w:t>
      </w:r>
    </w:p>
    <w:p w14:paraId="3D707F6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&lt;/RadioGroup&gt;</w:t>
      </w:r>
    </w:p>
    <w:p w14:paraId="1FD50EA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&lt;/soup.neumorphism.NeumorphCardView&gt;</w:t>
      </w:r>
    </w:p>
    <w:p w14:paraId="4B9EF96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&lt;soup.neumorphism.NeumorphCardView</w:t>
      </w:r>
    </w:p>
    <w:p w14:paraId="2CD29FC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style="@style/Widget.Neumorph.CardView"</w:t>
      </w:r>
    </w:p>
    <w:p w14:paraId="2747D04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android:id="@+id/input_productPriceCardView"</w:t>
      </w:r>
    </w:p>
    <w:p w14:paraId="090E4F3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android:layout_width="match_parent"</w:t>
      </w:r>
    </w:p>
    <w:p w14:paraId="0501005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android:layout_height="wrap_content"</w:t>
      </w:r>
    </w:p>
    <w:p w14:paraId="1277C96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android:padding="20dp"</w:t>
      </w:r>
    </w:p>
    <w:p w14:paraId="1876313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app:neumorph_shapeType="pressed"&gt;</w:t>
      </w:r>
    </w:p>
    <w:p w14:paraId="0949BDD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&lt;EditText</w:t>
      </w:r>
    </w:p>
    <w:p w14:paraId="6D043B1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android:id="@+id/editTextFieldProductPrice"</w:t>
      </w:r>
    </w:p>
    <w:p w14:paraId="565CC43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android:layout_width="match_parent"</w:t>
      </w:r>
    </w:p>
    <w:p w14:paraId="3FE0556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android:layout_height="match_parent"</w:t>
      </w:r>
    </w:p>
    <w:p w14:paraId="1C39786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android:inputType="number"</w:t>
      </w:r>
    </w:p>
    <w:p w14:paraId="63CD10C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android:autofillHints="product_price"</w:t>
      </w:r>
    </w:p>
    <w:p w14:paraId="4D08E0A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                android:hint="@string/product_price"</w:t>
      </w:r>
    </w:p>
    <w:p w14:paraId="689F625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    android:textColor="@color/mainText"/&gt;</w:t>
      </w:r>
    </w:p>
    <w:p w14:paraId="458DD27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&lt;/soup.neumorphism.NeumorphCardView&gt;</w:t>
      </w:r>
    </w:p>
    <w:p w14:paraId="6CCF238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&lt;soup.neumorphism.NeumorphButton</w:t>
      </w:r>
    </w:p>
    <w:p w14:paraId="6192A9C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style="@style/Widget.Neumorph.Button"</w:t>
      </w:r>
    </w:p>
    <w:p w14:paraId="5288899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android:id="@+id/createQRBtn"</w:t>
      </w:r>
    </w:p>
    <w:p w14:paraId="5B14471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android:layout_width="match_parent"</w:t>
      </w:r>
    </w:p>
    <w:p w14:paraId="33F73AC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android:layout_height="wrap_content"</w:t>
      </w:r>
    </w:p>
    <w:p w14:paraId="2E95E75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android:padding="20dp"</w:t>
      </w:r>
    </w:p>
    <w:p w14:paraId="47D7C2C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android:text="@string/create_QR"</w:t>
      </w:r>
    </w:p>
    <w:p w14:paraId="3B590B0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app:neumorph_shapeType="flat" /&gt;</w:t>
      </w:r>
    </w:p>
    <w:p w14:paraId="62094CE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&lt;soup.neumorphism.NeumorphButton</w:t>
      </w:r>
    </w:p>
    <w:p w14:paraId="19D93F8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style="@style/Widget.Neumorph.Button"</w:t>
      </w:r>
    </w:p>
    <w:p w14:paraId="3E67A5B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android:id="@+id/createProductBtn"</w:t>
      </w:r>
    </w:p>
    <w:p w14:paraId="294D3EB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android:layout_width="match_parent"</w:t>
      </w:r>
    </w:p>
    <w:p w14:paraId="136CA9A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android:layout_height="wrap_content"</w:t>
      </w:r>
    </w:p>
    <w:p w14:paraId="4AB5796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android:padding="20dp"</w:t>
      </w:r>
    </w:p>
    <w:p w14:paraId="2F00644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android:text="@string/product_register_btn"</w:t>
      </w:r>
    </w:p>
    <w:p w14:paraId="3D13C02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app:neumorph_shapeType="flat" /&gt;</w:t>
      </w:r>
    </w:p>
    <w:p w14:paraId="39C043A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&lt;/LinearLayout&gt;</w:t>
      </w:r>
    </w:p>
    <w:p w14:paraId="1FF05E8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&lt;/ScrollView&gt;</w:t>
      </w:r>
    </w:p>
    <w:p w14:paraId="6367E48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&lt;/LinearLayout&gt;</w:t>
      </w:r>
    </w:p>
    <w:p w14:paraId="23B69CF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&lt;/ViewFlipper&gt;</w:t>
      </w:r>
    </w:p>
    <w:p w14:paraId="2FB11AC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&lt;/soup.neumorphism.NeumorphCardView&gt;</w:t>
      </w:r>
    </w:p>
    <w:p w14:paraId="385D3D14" w14:textId="77777777" w:rsidR="003F28AB" w:rsidRDefault="003F28AB" w:rsidP="003F28AB">
      <w:pPr>
        <w:rPr>
          <w:lang w:eastAsia="ko-KR"/>
        </w:rPr>
      </w:pPr>
    </w:p>
    <w:p w14:paraId="6BFCFA9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&lt;!--  footer  --&gt;</w:t>
      </w:r>
    </w:p>
    <w:p w14:paraId="6327246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&lt;LinearLayout</w:t>
      </w:r>
    </w:p>
    <w:p w14:paraId="6FACC62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523AC99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android:layout_height="0dp"</w:t>
      </w:r>
    </w:p>
    <w:p w14:paraId="345496C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android:layout_weight="1"&gt;</w:t>
      </w:r>
    </w:p>
    <w:p w14:paraId="2C28F98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&lt;soup.neumorphism.NeumorphCardView</w:t>
      </w:r>
    </w:p>
    <w:p w14:paraId="3AF89FF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style="@style/Widget.Neumorph.CardView"</w:t>
      </w:r>
    </w:p>
    <w:p w14:paraId="6F1D488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android:id="@+id/footer_menu"</w:t>
      </w:r>
    </w:p>
    <w:p w14:paraId="51744AA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7561640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android:layout_height="match_parent"&gt;</w:t>
      </w:r>
    </w:p>
    <w:p w14:paraId="3448301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&lt;com.google.android.flexbox.FlexboxLayout</w:t>
      </w:r>
    </w:p>
    <w:p w14:paraId="50690B5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68E5CD0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android:layout_height="match_parent"</w:t>
      </w:r>
    </w:p>
    <w:p w14:paraId="52F80C2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app:justifyContent="space_around"</w:t>
      </w:r>
    </w:p>
    <w:p w14:paraId="10F79A0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app:alignContent="center"&gt;</w:t>
      </w:r>
    </w:p>
    <w:p w14:paraId="05DDA2B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&lt;soup.neumorphism.NeumorphImageView</w:t>
      </w:r>
    </w:p>
    <w:p w14:paraId="22B71C1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style="@style/Widget.Neumorph.ImageView"</w:t>
      </w:r>
    </w:p>
    <w:p w14:paraId="65BD9C9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android:id="@+id/memberBtn"</w:t>
      </w:r>
    </w:p>
    <w:p w14:paraId="362DE8F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android:layout_width="wrap_content"</w:t>
      </w:r>
    </w:p>
    <w:p w14:paraId="1A4FDCF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android:layout_height="match_parent"</w:t>
      </w:r>
    </w:p>
    <w:p w14:paraId="04DDE72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android:padding="20dp"</w:t>
      </w:r>
    </w:p>
    <w:p w14:paraId="4FF86AD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android:src="@drawable/members"  /&gt;</w:t>
      </w:r>
    </w:p>
    <w:p w14:paraId="0827F7D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&lt;soup.neumorphism.NeumorphImageView</w:t>
      </w:r>
    </w:p>
    <w:p w14:paraId="005B303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style="@style/Widget.Neumorph.ImageView"</w:t>
      </w:r>
    </w:p>
    <w:p w14:paraId="4554C02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android:id="@+id/productBtn"</w:t>
      </w:r>
    </w:p>
    <w:p w14:paraId="5F5BCD9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android:layout_width="wrap_content"</w:t>
      </w:r>
    </w:p>
    <w:p w14:paraId="5FEBF28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android:layout_height="match_parent"</w:t>
      </w:r>
    </w:p>
    <w:p w14:paraId="79C3ED7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    android:padding="20dp"</w:t>
      </w:r>
    </w:p>
    <w:p w14:paraId="6C7B13C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android:src="@drawable/product"  /&gt;</w:t>
      </w:r>
    </w:p>
    <w:p w14:paraId="48B28FD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&lt;soup.neumorphism.NeumorphImageView</w:t>
      </w:r>
    </w:p>
    <w:p w14:paraId="0544D6C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style="@style/Widget.Neumorph.ImageView"</w:t>
      </w:r>
    </w:p>
    <w:p w14:paraId="3CF0D94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android:id="@+id/homeBtn"</w:t>
      </w:r>
    </w:p>
    <w:p w14:paraId="7ECB4C3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android:layout_width="wrap_content"</w:t>
      </w:r>
    </w:p>
    <w:p w14:paraId="5838676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android:layout_height="match_parent"</w:t>
      </w:r>
    </w:p>
    <w:p w14:paraId="06E47AF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android:padding="20dp"</w:t>
      </w:r>
    </w:p>
    <w:p w14:paraId="064E42A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android:src="@drawable/home" /&gt;</w:t>
      </w:r>
    </w:p>
    <w:p w14:paraId="0360C4B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&lt;soup.neumorphism.NeumorphImageView</w:t>
      </w:r>
    </w:p>
    <w:p w14:paraId="32682AA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style="@style/Widget.Neumorph.ImageView"</w:t>
      </w:r>
    </w:p>
    <w:p w14:paraId="61381D2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android:id="@+id/payHistoryBtn"</w:t>
      </w:r>
    </w:p>
    <w:p w14:paraId="40C369F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android:layout_width="wrap_content"</w:t>
      </w:r>
    </w:p>
    <w:p w14:paraId="23C5DC5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android:layout_height="match_parent"</w:t>
      </w:r>
    </w:p>
    <w:p w14:paraId="78A1B4E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android:padding="20dp"</w:t>
      </w:r>
    </w:p>
    <w:p w14:paraId="6EA561C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android:src="@drawable/payment" /&gt;</w:t>
      </w:r>
    </w:p>
    <w:p w14:paraId="59A4C5C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&lt;soup.neumorphism.NeumorphImageView</w:t>
      </w:r>
    </w:p>
    <w:p w14:paraId="2143CC2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style="@style/Widget.Neumorph.ImageView"</w:t>
      </w:r>
    </w:p>
    <w:p w14:paraId="40FB560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android:id="@+id/productPushBtn"</w:t>
      </w:r>
    </w:p>
    <w:p w14:paraId="0520E37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android:layout_width="wrap_content"</w:t>
      </w:r>
    </w:p>
    <w:p w14:paraId="59C28B7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android:layout_height="match_parent"</w:t>
      </w:r>
    </w:p>
    <w:p w14:paraId="176E3D0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android:padding="20dp"</w:t>
      </w:r>
    </w:p>
    <w:p w14:paraId="7B27669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android:src="@drawable/pregister" /&gt;</w:t>
      </w:r>
    </w:p>
    <w:p w14:paraId="3196B7A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&lt;/com.google.android.flexbox.FlexboxLayout&gt;</w:t>
      </w:r>
    </w:p>
    <w:p w14:paraId="7E100F3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&lt;/soup.neumorphism.NeumorphCardView&gt;</w:t>
      </w:r>
    </w:p>
    <w:p w14:paraId="49251F8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&lt;/LinearLayout&gt;</w:t>
      </w:r>
    </w:p>
    <w:p w14:paraId="30384B4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&lt;/LinearLayout&gt;</w:t>
      </w:r>
    </w:p>
    <w:p w14:paraId="7AABA6B8" w14:textId="77777777" w:rsidR="003F28AB" w:rsidRDefault="003F28AB" w:rsidP="003F28AB">
      <w:pPr>
        <w:rPr>
          <w:lang w:eastAsia="ko-KR"/>
        </w:rPr>
      </w:pPr>
    </w:p>
    <w:p w14:paraId="2627E432" w14:textId="77777777" w:rsidR="003F28AB" w:rsidRPr="002919C9" w:rsidRDefault="003F28AB" w:rsidP="003F28AB">
      <w:pPr>
        <w:pStyle w:val="3"/>
        <w:rPr>
          <w:b/>
          <w:lang w:eastAsia="ko-KR"/>
        </w:rPr>
      </w:pPr>
      <w:bookmarkStart w:id="76" w:name="_Toc167890814"/>
      <w:bookmarkStart w:id="77" w:name="_Toc168002220"/>
      <w:r w:rsidRPr="002919C9">
        <w:rPr>
          <w:b/>
          <w:lang w:eastAsia="ko-KR"/>
        </w:rPr>
        <w:t>res/layout\admin_activity_product_edit_page.xml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임성준</w:t>
      </w:r>
      <w:bookmarkEnd w:id="76"/>
      <w:bookmarkEnd w:id="77"/>
    </w:p>
    <w:p w14:paraId="636A15A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77CE5A9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&lt;LinearLayout xmlns:android="http://schemas.android.com/apk/res/android"</w:t>
      </w:r>
    </w:p>
    <w:p w14:paraId="4275933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xmlns:app="http://schemas.android.com/apk/res-auto"</w:t>
      </w:r>
    </w:p>
    <w:p w14:paraId="339E834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xmlns:tools="http://schemas.android.com/tools"</w:t>
      </w:r>
    </w:p>
    <w:p w14:paraId="631ECE6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2FE1F5B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android:layout_height="match_parent"</w:t>
      </w:r>
    </w:p>
    <w:p w14:paraId="0A9BC68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tools:context=".admin.AdminProductEditActivity"</w:t>
      </w:r>
    </w:p>
    <w:p w14:paraId="151BA4C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android:id="@+id/productEditPage"</w:t>
      </w:r>
    </w:p>
    <w:p w14:paraId="608D0C3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android:orientation="vertical"&gt;</w:t>
      </w:r>
    </w:p>
    <w:p w14:paraId="1E1A23A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&lt;LinearLayout</w:t>
      </w:r>
    </w:p>
    <w:p w14:paraId="6BD65B5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197AEFC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1C4C55D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android:orientation="horizontal"&gt;</w:t>
      </w:r>
    </w:p>
    <w:p w14:paraId="37850E3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&lt;soup.neumorphism.NeumorphImageView</w:t>
      </w:r>
    </w:p>
    <w:p w14:paraId="067E2A6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style="@style/Widget.Neumorph.ImageView"</w:t>
      </w:r>
    </w:p>
    <w:p w14:paraId="312E22B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android:id="@+id/backBtn"</w:t>
      </w:r>
    </w:p>
    <w:p w14:paraId="51F58F4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android:layout_width="70dp"</w:t>
      </w:r>
    </w:p>
    <w:p w14:paraId="548692B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android:layout_height="70dp"</w:t>
      </w:r>
    </w:p>
    <w:p w14:paraId="49B7ADA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android:padding="20dp"</w:t>
      </w:r>
    </w:p>
    <w:p w14:paraId="268ECA5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android:layout_gravity="start"</w:t>
      </w:r>
    </w:p>
    <w:p w14:paraId="4EF48B0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android:src="@drawable/back"/&gt;</w:t>
      </w:r>
    </w:p>
    <w:p w14:paraId="168639D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36661D6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android:layout_width="wrap_content"</w:t>
      </w:r>
    </w:p>
    <w:p w14:paraId="06832E5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7195C0B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android:text="@string/productUpdate_title"</w:t>
      </w:r>
    </w:p>
    <w:p w14:paraId="190EB85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android:textSize="42sp"</w:t>
      </w:r>
    </w:p>
    <w:p w14:paraId="64C1F03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android:textStyle="bold"</w:t>
      </w:r>
    </w:p>
    <w:p w14:paraId="7F2A34D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android:textColor="@color/mainText"</w:t>
      </w:r>
    </w:p>
    <w:p w14:paraId="11391BE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android:layout_marginStart="20dp"</w:t>
      </w:r>
    </w:p>
    <w:p w14:paraId="56F04EF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android:gravity="center"/&gt;</w:t>
      </w:r>
    </w:p>
    <w:p w14:paraId="5C1383E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&lt;/LinearLayout&gt;</w:t>
      </w:r>
    </w:p>
    <w:p w14:paraId="73B8D52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&lt;soup.neumorphism.NeumorphCardView</w:t>
      </w:r>
    </w:p>
    <w:p w14:paraId="14D6A3B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style="@style/Widget.Neumorph.CardView"</w:t>
      </w:r>
    </w:p>
    <w:p w14:paraId="0952ABD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43966E0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android:id="@+id/productEditCardView"</w:t>
      </w:r>
    </w:p>
    <w:p w14:paraId="7D08F5F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android:layout_height="match_parent"</w:t>
      </w:r>
    </w:p>
    <w:p w14:paraId="5BD0C74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android:padding="30dp"&gt;</w:t>
      </w:r>
    </w:p>
    <w:p w14:paraId="737960E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&lt;ScrollView</w:t>
      </w:r>
    </w:p>
    <w:p w14:paraId="1288738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17C4358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android:layout_height="wrap_content"&gt;</w:t>
      </w:r>
    </w:p>
    <w:p w14:paraId="5D46DDE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&lt;LinearLayout</w:t>
      </w:r>
    </w:p>
    <w:p w14:paraId="02BAC60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524C94D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android:layout_height="match_parent"</w:t>
      </w:r>
    </w:p>
    <w:p w14:paraId="5EF8190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android:orientation="vertical"&gt;</w:t>
      </w:r>
    </w:p>
    <w:p w14:paraId="6EE55FE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&lt;soup.neumorphism.NeumorphCardView</w:t>
      </w:r>
    </w:p>
    <w:p w14:paraId="709E42B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0272601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78DD24B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app:neumorph_shapeType="pressed"</w:t>
      </w:r>
    </w:p>
    <w:p w14:paraId="56D5D8C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android:id="@+id/editTextProductName"</w:t>
      </w:r>
    </w:p>
    <w:p w14:paraId="64E9E42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android:padding="25dp"&gt;</w:t>
      </w:r>
    </w:p>
    <w:p w14:paraId="7BE22C7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&lt;EditText</w:t>
      </w:r>
    </w:p>
    <w:p w14:paraId="2ED0C6F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android:id="@+id/editProductName2"</w:t>
      </w:r>
    </w:p>
    <w:p w14:paraId="1A6CF32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android:layout_width="match_parent"</w:t>
      </w:r>
    </w:p>
    <w:p w14:paraId="60B9E73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android:inputType="text"</w:t>
      </w:r>
    </w:p>
    <w:p w14:paraId="56E7984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android:layout_height="wrap_content"</w:t>
      </w:r>
    </w:p>
    <w:p w14:paraId="0DC97BD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android:hint="@string/product_name"/&gt;</w:t>
      </w:r>
    </w:p>
    <w:p w14:paraId="05A19D3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&lt;/soup.neumorphism.NeumorphCardView&gt;</w:t>
      </w:r>
    </w:p>
    <w:p w14:paraId="2419D95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&lt;soup.neumorphism.NeumorphCardView</w:t>
      </w:r>
    </w:p>
    <w:p w14:paraId="0EB4CB6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48ED247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4C9C931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app:neumorph_shapeType="pressed"</w:t>
      </w:r>
    </w:p>
    <w:p w14:paraId="2DC4ADF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android:id="@+id/editTextProductImage"</w:t>
      </w:r>
    </w:p>
    <w:p w14:paraId="6D5345F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android:padding="25dp"&gt;</w:t>
      </w:r>
    </w:p>
    <w:p w14:paraId="2EB0992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&lt;ImageView</w:t>
      </w:r>
    </w:p>
    <w:p w14:paraId="47F1623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android:id="@+id/imageViewProduct2"</w:t>
      </w:r>
    </w:p>
    <w:p w14:paraId="1252808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android:layout_width="match_parent"</w:t>
      </w:r>
    </w:p>
    <w:p w14:paraId="021A522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android:layout_height="200dp"</w:t>
      </w:r>
    </w:p>
    <w:p w14:paraId="46CE6D1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android:clickable="true"</w:t>
      </w:r>
    </w:p>
    <w:p w14:paraId="783C242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android:focusable="true"</w:t>
      </w:r>
    </w:p>
    <w:p w14:paraId="36432B3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android:contentDescription="@string/product_image"</w:t>
      </w:r>
    </w:p>
    <w:p w14:paraId="49DD57A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android:src="@android:drawable/ic_menu_camera"/&gt;</w:t>
      </w:r>
    </w:p>
    <w:p w14:paraId="4B78CC3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&lt;/soup.neumorphism.NeumorphCardView&gt;</w:t>
      </w:r>
    </w:p>
    <w:p w14:paraId="743ED09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&lt;soup.neumorphism.NeumorphCardView</w:t>
      </w:r>
    </w:p>
    <w:p w14:paraId="28D5FC3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34389FA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    android:layout_height="wrap_content"</w:t>
      </w:r>
    </w:p>
    <w:p w14:paraId="7B5241F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app:neumorph_shapeType="pressed"</w:t>
      </w:r>
    </w:p>
    <w:p w14:paraId="1DBA126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android:id="@+id/editTextProductPrice"</w:t>
      </w:r>
    </w:p>
    <w:p w14:paraId="065FBEC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android:padding="25dp"&gt;</w:t>
      </w:r>
    </w:p>
    <w:p w14:paraId="222679D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&lt;EditText</w:t>
      </w:r>
    </w:p>
    <w:p w14:paraId="391DD52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android:id="@+id/editProductPrice2"</w:t>
      </w:r>
    </w:p>
    <w:p w14:paraId="4886DFA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android:layout_width="match_parent"</w:t>
      </w:r>
    </w:p>
    <w:p w14:paraId="793FFDF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android:layout_height="48dp"</w:t>
      </w:r>
    </w:p>
    <w:p w14:paraId="26FF9C5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android:hint="@string/product_price"</w:t>
      </w:r>
    </w:p>
    <w:p w14:paraId="371D8FB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android:inputType="numberDecimal"/&gt;</w:t>
      </w:r>
    </w:p>
    <w:p w14:paraId="0420599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&lt;/soup.neumorphism.NeumorphCardView&gt;</w:t>
      </w:r>
    </w:p>
    <w:p w14:paraId="6818FEF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&lt;soup.neumorphism.NeumorphCardView</w:t>
      </w:r>
    </w:p>
    <w:p w14:paraId="21F959A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75F0A63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2C26852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app:neumorph_shapeType="pressed"</w:t>
      </w:r>
    </w:p>
    <w:p w14:paraId="5CCFAB2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android:id="@+id/editTextProductStock"</w:t>
      </w:r>
    </w:p>
    <w:p w14:paraId="25E5933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android:padding="25dp"&gt;</w:t>
      </w:r>
    </w:p>
    <w:p w14:paraId="734C961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&lt;EditText</w:t>
      </w:r>
    </w:p>
    <w:p w14:paraId="5C26E1A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android:id="@+id/editProductStock2"</w:t>
      </w:r>
    </w:p>
    <w:p w14:paraId="5AAB695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android:layout_width="match_parent"</w:t>
      </w:r>
    </w:p>
    <w:p w14:paraId="7CF5AFE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android:layout_height="48dp"</w:t>
      </w:r>
    </w:p>
    <w:p w14:paraId="786A4E0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android:hint="@string/product_stock"</w:t>
      </w:r>
    </w:p>
    <w:p w14:paraId="2140D21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android:inputType="number" /&gt;</w:t>
      </w:r>
    </w:p>
    <w:p w14:paraId="4EC88AF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&lt;/soup.neumorphism.NeumorphCardView&gt;</w:t>
      </w:r>
    </w:p>
    <w:p w14:paraId="7E87A13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&lt;soup.neumorphism.NeumorphCardView</w:t>
      </w:r>
    </w:p>
    <w:p w14:paraId="3441588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49EE3C3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5389BA0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app:neumorph_shapeType="pressed"</w:t>
      </w:r>
    </w:p>
    <w:p w14:paraId="65B2EF3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android:id="@+id/editTextProductCategory"</w:t>
      </w:r>
    </w:p>
    <w:p w14:paraId="1C900C2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android:padding="25dp"&gt;</w:t>
      </w:r>
    </w:p>
    <w:p w14:paraId="5D2F726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&lt;RadioGroup</w:t>
      </w:r>
    </w:p>
    <w:p w14:paraId="0045071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android:id="@+id/categroryRadioGroup2"</w:t>
      </w:r>
    </w:p>
    <w:p w14:paraId="732E4BE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android:checkableBehavior="single"</w:t>
      </w:r>
    </w:p>
    <w:p w14:paraId="5223E15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android:layout_width="match_parent"</w:t>
      </w:r>
    </w:p>
    <w:p w14:paraId="4588ED2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android:layout_height="wrap_content"&gt;</w:t>
      </w:r>
    </w:p>
    <w:p w14:paraId="30FF82A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&lt;RadioButton</w:t>
      </w:r>
    </w:p>
    <w:p w14:paraId="5544406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android:checked="true"</w:t>
      </w:r>
    </w:p>
    <w:p w14:paraId="36683D7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android:id="@+id/categoryRadioBtns1"</w:t>
      </w:r>
    </w:p>
    <w:p w14:paraId="580AA39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android:layout_width="match_parent"</w:t>
      </w:r>
    </w:p>
    <w:p w14:paraId="2B33D6B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android:layout_height="wrap_content"</w:t>
      </w:r>
    </w:p>
    <w:p w14:paraId="7EC1F18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android:text="@string/product_category1"</w:t>
      </w:r>
    </w:p>
    <w:p w14:paraId="715C360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android:textColor="@color/black"/&gt;</w:t>
      </w:r>
    </w:p>
    <w:p w14:paraId="79910D1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&lt;RadioButton</w:t>
      </w:r>
    </w:p>
    <w:p w14:paraId="4CB0433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android:checked="false"</w:t>
      </w:r>
    </w:p>
    <w:p w14:paraId="211035D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android:id="@+id/categoryRadioBtns2"</w:t>
      </w:r>
    </w:p>
    <w:p w14:paraId="05EDE87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android:layout_width="match_parent"</w:t>
      </w:r>
    </w:p>
    <w:p w14:paraId="12FC375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android:layout_height="wrap_content"</w:t>
      </w:r>
    </w:p>
    <w:p w14:paraId="70E4903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android:textColor="@color/black"</w:t>
      </w:r>
    </w:p>
    <w:p w14:paraId="0B7EBA3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android:text="@string/product_category2"/&gt;</w:t>
      </w:r>
    </w:p>
    <w:p w14:paraId="17B9ED0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&lt;RadioButton</w:t>
      </w:r>
    </w:p>
    <w:p w14:paraId="52C5F4D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android:checked="false"</w:t>
      </w:r>
    </w:p>
    <w:p w14:paraId="0F4F904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android:id="@+id/categoryRadioBtns3"</w:t>
      </w:r>
    </w:p>
    <w:p w14:paraId="7A5F1DB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            android:layout_width="match_parent"</w:t>
      </w:r>
    </w:p>
    <w:p w14:paraId="2E04674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android:layout_height="wrap_content"</w:t>
      </w:r>
    </w:p>
    <w:p w14:paraId="79FAC84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android:textColor="@color/black"</w:t>
      </w:r>
    </w:p>
    <w:p w14:paraId="24E1986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android:text="@string/product_category3"/&gt;</w:t>
      </w:r>
    </w:p>
    <w:p w14:paraId="7DA01D7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&lt;/RadioGroup&gt;</w:t>
      </w:r>
    </w:p>
    <w:p w14:paraId="0296BEE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&lt;/soup.neumorphism.NeumorphCardView&gt;</w:t>
      </w:r>
    </w:p>
    <w:p w14:paraId="6C26CD7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&lt;soup.neumorphism.NeumorphButton</w:t>
      </w:r>
    </w:p>
    <w:p w14:paraId="27A5C38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style="@style/Widget.Neumorph.Button"</w:t>
      </w:r>
    </w:p>
    <w:p w14:paraId="1D4BB6F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android:id="@+id/buttonUpdateProduct2"</w:t>
      </w:r>
    </w:p>
    <w:p w14:paraId="7CB5F04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6AD08F0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android:layout_height="80dp"</w:t>
      </w:r>
    </w:p>
    <w:p w14:paraId="5E0B6C9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android:textSize="35sp"</w:t>
      </w:r>
    </w:p>
    <w:p w14:paraId="7751922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android:text="@string/product_update"</w:t>
      </w:r>
    </w:p>
    <w:p w14:paraId="0F5FDB7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app:neumorph_shapeType="flat" /&gt;</w:t>
      </w:r>
    </w:p>
    <w:p w14:paraId="6B728E2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&lt;/LinearLayout&gt;</w:t>
      </w:r>
    </w:p>
    <w:p w14:paraId="24C3B9D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&lt;/ScrollView&gt;</w:t>
      </w:r>
    </w:p>
    <w:p w14:paraId="03BE5BE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&lt;/soup.neumorphism.NeumorphCardView&gt;</w:t>
      </w:r>
    </w:p>
    <w:p w14:paraId="38D7A59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&lt;/LinearLayout&gt;</w:t>
      </w:r>
    </w:p>
    <w:p w14:paraId="43F8B6C6" w14:textId="77777777" w:rsidR="003F28AB" w:rsidRDefault="003F28AB" w:rsidP="003F28AB">
      <w:pPr>
        <w:rPr>
          <w:lang w:eastAsia="ko-KR"/>
        </w:rPr>
      </w:pPr>
    </w:p>
    <w:p w14:paraId="37889BC1" w14:textId="77777777" w:rsidR="003F28AB" w:rsidRPr="002919C9" w:rsidRDefault="003F28AB" w:rsidP="003F28AB">
      <w:pPr>
        <w:pStyle w:val="3"/>
        <w:rPr>
          <w:b/>
          <w:lang w:eastAsia="ko-KR"/>
        </w:rPr>
      </w:pPr>
      <w:bookmarkStart w:id="78" w:name="_Toc167890815"/>
      <w:bookmarkStart w:id="79" w:name="_Toc168002221"/>
      <w:r w:rsidRPr="002919C9">
        <w:rPr>
          <w:b/>
          <w:lang w:eastAsia="ko-KR"/>
        </w:rPr>
        <w:t>res/layout\admin_activity_setting_page.xml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임성준</w:t>
      </w:r>
      <w:bookmarkEnd w:id="78"/>
      <w:bookmarkEnd w:id="79"/>
    </w:p>
    <w:p w14:paraId="0ECBFC1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4292514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&lt;LinearLayout xmlns:android="http://schemas.android.com/apk/res/android"</w:t>
      </w:r>
    </w:p>
    <w:p w14:paraId="0243D0C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android:orientation="vertical"</w:t>
      </w:r>
    </w:p>
    <w:p w14:paraId="7EAC410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android:id="@+id/settingPage"</w:t>
      </w:r>
    </w:p>
    <w:p w14:paraId="3148476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3CE7DCF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android:layout_height="match_parent"&gt;</w:t>
      </w:r>
    </w:p>
    <w:p w14:paraId="2614991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&lt;soup.neumorphism.NeumorphImageView</w:t>
      </w:r>
    </w:p>
    <w:p w14:paraId="7F41EB6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style="@style/Widget.Neumorph.ImageView"</w:t>
      </w:r>
    </w:p>
    <w:p w14:paraId="1EEFFB4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android:id="@+id/backBtn"</w:t>
      </w:r>
    </w:p>
    <w:p w14:paraId="7786886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android:layout_width="70dp"</w:t>
      </w:r>
    </w:p>
    <w:p w14:paraId="7F2C0CE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android:layout_height="70dp"</w:t>
      </w:r>
    </w:p>
    <w:p w14:paraId="57F784A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android:padding="20dp"</w:t>
      </w:r>
    </w:p>
    <w:p w14:paraId="4DA813C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android:layout_gravity="start"</w:t>
      </w:r>
    </w:p>
    <w:p w14:paraId="440C1D8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android:src="@drawable/back"/&gt;</w:t>
      </w:r>
    </w:p>
    <w:p w14:paraId="1FD5822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&lt;soup.neumorphism.NeumorphCardView</w:t>
      </w:r>
    </w:p>
    <w:p w14:paraId="5CEF289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style="@style/Widget.Neumorph.CardView"</w:t>
      </w:r>
    </w:p>
    <w:p w14:paraId="5DF651C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android:id="@+id/adminIDCardView"</w:t>
      </w:r>
    </w:p>
    <w:p w14:paraId="4DABF5F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5908DBA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43E063D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android:padding="15dp"&gt;</w:t>
      </w:r>
    </w:p>
    <w:p w14:paraId="12635A2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0886F16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android:id="@+id/adminID"</w:t>
      </w:r>
    </w:p>
    <w:p w14:paraId="3BE79E5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android:padding="15dp"</w:t>
      </w:r>
    </w:p>
    <w:p w14:paraId="3FB3142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5417EE4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android:layout_height="100dp"</w:t>
      </w:r>
    </w:p>
    <w:p w14:paraId="351C43A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android:text="@string/setting_adminId"</w:t>
      </w:r>
    </w:p>
    <w:p w14:paraId="185B2F5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android:textColor="@color/mainText"</w:t>
      </w:r>
    </w:p>
    <w:p w14:paraId="7D32CFE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android:textSize="35sp"</w:t>
      </w:r>
    </w:p>
    <w:p w14:paraId="215EA17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android:gravity="center_vertical"/&gt;</w:t>
      </w:r>
    </w:p>
    <w:p w14:paraId="4665364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&lt;/soup.neumorphism.NeumorphCardView&gt;</w:t>
      </w:r>
    </w:p>
    <w:p w14:paraId="33DF6EA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&lt;soup.neumorphism.NeumorphCardView</w:t>
      </w:r>
    </w:p>
    <w:p w14:paraId="1DA3B22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style="@style/Widget.Neumorph.CardView"</w:t>
      </w:r>
    </w:p>
    <w:p w14:paraId="2BF5C38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android:id="@+id/addAdminCardView"</w:t>
      </w:r>
    </w:p>
    <w:p w14:paraId="0E5AF19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51F284F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5FE30B0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android:padding="15dp"&gt;</w:t>
      </w:r>
    </w:p>
    <w:p w14:paraId="242A366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0276C04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android:id="@+id/addAdmin"</w:t>
      </w:r>
    </w:p>
    <w:p w14:paraId="20BA2A1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android:padding="15dp"</w:t>
      </w:r>
    </w:p>
    <w:p w14:paraId="20EEBD0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01D7B21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android:layout_height="100dp"</w:t>
      </w:r>
    </w:p>
    <w:p w14:paraId="4AD87E7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android:text="@string/setting_adminAdd"</w:t>
      </w:r>
    </w:p>
    <w:p w14:paraId="6E79629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android:textColor="@color/mainText"</w:t>
      </w:r>
    </w:p>
    <w:p w14:paraId="41C8424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android:textSize="35sp"</w:t>
      </w:r>
    </w:p>
    <w:p w14:paraId="3AA273C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android:gravity="center_vertical"/&gt;</w:t>
      </w:r>
    </w:p>
    <w:p w14:paraId="0540940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&lt;/soup.neumorphism.NeumorphCardView&gt;</w:t>
      </w:r>
    </w:p>
    <w:p w14:paraId="197B984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&lt;/LinearLayout&gt;</w:t>
      </w:r>
    </w:p>
    <w:p w14:paraId="358CA292" w14:textId="77777777" w:rsidR="003F28AB" w:rsidRDefault="003F28AB" w:rsidP="003F28AB">
      <w:pPr>
        <w:rPr>
          <w:lang w:eastAsia="ko-KR"/>
        </w:rPr>
      </w:pPr>
    </w:p>
    <w:p w14:paraId="6F459447" w14:textId="77777777" w:rsidR="003F28AB" w:rsidRPr="002919C9" w:rsidRDefault="003F28AB" w:rsidP="003F28AB">
      <w:pPr>
        <w:pStyle w:val="3"/>
        <w:rPr>
          <w:b/>
          <w:lang w:eastAsia="ko-KR"/>
        </w:rPr>
      </w:pPr>
      <w:bookmarkStart w:id="80" w:name="_Toc167890816"/>
      <w:bookmarkStart w:id="81" w:name="_Toc168002222"/>
      <w:r w:rsidRPr="002919C9">
        <w:rPr>
          <w:b/>
          <w:lang w:eastAsia="ko-KR"/>
        </w:rPr>
        <w:t>res/layout\admin_admin_list_item.xml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임성준</w:t>
      </w:r>
      <w:bookmarkEnd w:id="80"/>
      <w:bookmarkEnd w:id="81"/>
    </w:p>
    <w:p w14:paraId="5B564E7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190C3F9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&lt;LinearLayout</w:t>
      </w:r>
    </w:p>
    <w:p w14:paraId="05EF2A1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xmlns:android="http://schemas.android.com/apk/res/android"</w:t>
      </w:r>
    </w:p>
    <w:p w14:paraId="432F7A3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android:orientation="vertical"</w:t>
      </w:r>
    </w:p>
    <w:p w14:paraId="0F708E7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6C160FB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android:layout_height="match_parent"</w:t>
      </w:r>
    </w:p>
    <w:p w14:paraId="2565F14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android:id="@+id/adminItem"</w:t>
      </w:r>
    </w:p>
    <w:p w14:paraId="52E6900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&gt;</w:t>
      </w:r>
    </w:p>
    <w:p w14:paraId="722F545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&lt;LinearLayout</w:t>
      </w:r>
    </w:p>
    <w:p w14:paraId="1CC2C57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771DA9C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android:layout_height="match_parent"</w:t>
      </w:r>
    </w:p>
    <w:p w14:paraId="480687A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android:id="@android:id/list"&gt;</w:t>
      </w:r>
    </w:p>
    <w:p w14:paraId="3D8E645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&lt;com.google.android.flexbox.FlexboxLayout</w:t>
      </w:r>
    </w:p>
    <w:p w14:paraId="1AAC153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xmlns:app="http://schemas.android.com/apk/res-auto"</w:t>
      </w:r>
    </w:p>
    <w:p w14:paraId="56B63D3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2856375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android:layout_height="50dp"</w:t>
      </w:r>
    </w:p>
    <w:p w14:paraId="0E96342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app:justifyContent="space_around"</w:t>
      </w:r>
    </w:p>
    <w:p w14:paraId="335BF92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app:alignItems="center"</w:t>
      </w:r>
    </w:p>
    <w:p w14:paraId="6A71914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&gt;</w:t>
      </w:r>
    </w:p>
    <w:p w14:paraId="21E00BC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2B3135E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android:id="@+id/number"</w:t>
      </w:r>
    </w:p>
    <w:p w14:paraId="19ED998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4B27121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android:layout_height="match_parent"</w:t>
      </w:r>
    </w:p>
    <w:p w14:paraId="34ED5AC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android:text="@string/admin_list_item_adminNum"</w:t>
      </w:r>
    </w:p>
    <w:p w14:paraId="10C0C2D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android:textStyle="bold"</w:t>
      </w:r>
    </w:p>
    <w:p w14:paraId="4DFF623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android:textSize="14sp"</w:t>
      </w:r>
    </w:p>
    <w:p w14:paraId="59677C9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android:gravity="center"</w:t>
      </w:r>
    </w:p>
    <w:p w14:paraId="7224B2C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android:fontFamily="@font/nanumgothicregular" /&gt;</w:t>
      </w:r>
    </w:p>
    <w:p w14:paraId="04EB866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5A8F54D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android:id="@+id/adminId"</w:t>
      </w:r>
    </w:p>
    <w:p w14:paraId="47B5890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1A56A6B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android:layout_height="match_parent"</w:t>
      </w:r>
    </w:p>
    <w:p w14:paraId="0947684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android:text="@string/admin_list_item_adminId"</w:t>
      </w:r>
    </w:p>
    <w:p w14:paraId="1378D19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android:textStyle="bold"</w:t>
      </w:r>
    </w:p>
    <w:p w14:paraId="1D0DB7F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android:textSize="14sp"</w:t>
      </w:r>
    </w:p>
    <w:p w14:paraId="32567ED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android:gravity="center"</w:t>
      </w:r>
    </w:p>
    <w:p w14:paraId="3B4C628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android:fontFamily="@font/nanumgothicregular" /&gt;</w:t>
      </w:r>
    </w:p>
    <w:p w14:paraId="7C6CDB3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7723993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android:id="@+id/adminPosition"</w:t>
      </w:r>
    </w:p>
    <w:p w14:paraId="2BB995B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09B26DD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android:layout_height="match_parent"</w:t>
      </w:r>
    </w:p>
    <w:p w14:paraId="1D2DC14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android:text="@string/admin_list_item_adminPosition"</w:t>
      </w:r>
    </w:p>
    <w:p w14:paraId="7F5D972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android:textSize="14sp"</w:t>
      </w:r>
    </w:p>
    <w:p w14:paraId="447C16B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android:textStyle="bold"</w:t>
      </w:r>
    </w:p>
    <w:p w14:paraId="677F839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android:gravity="center"</w:t>
      </w:r>
    </w:p>
    <w:p w14:paraId="21E89C1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android:fontFamily="@font/nanumgothicregular" /&gt;</w:t>
      </w:r>
    </w:p>
    <w:p w14:paraId="73B8DC7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&lt;ImageView</w:t>
      </w:r>
    </w:p>
    <w:p w14:paraId="15EED7B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android:id="@+id/outBtn"</w:t>
      </w:r>
    </w:p>
    <w:p w14:paraId="06D54A9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android:layout_width="15dp"</w:t>
      </w:r>
    </w:p>
    <w:p w14:paraId="3F9B398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android:layout_height="match_parent"</w:t>
      </w:r>
    </w:p>
    <w:p w14:paraId="40FBC6F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android:src="@drawable/memberout" /&gt;</w:t>
      </w:r>
    </w:p>
    <w:p w14:paraId="160DBFE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&lt;/com.google.android.flexbox.FlexboxLayout&gt;</w:t>
      </w:r>
    </w:p>
    <w:p w14:paraId="28882BF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&lt;/LinearLayout&gt;</w:t>
      </w:r>
    </w:p>
    <w:p w14:paraId="0B0C09F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&lt;/LinearLayout&gt;</w:t>
      </w:r>
    </w:p>
    <w:p w14:paraId="67E6EAAC" w14:textId="77777777" w:rsidR="003F28AB" w:rsidRDefault="003F28AB" w:rsidP="003F28AB">
      <w:pPr>
        <w:rPr>
          <w:lang w:eastAsia="ko-KR"/>
        </w:rPr>
      </w:pPr>
    </w:p>
    <w:p w14:paraId="20C5AD31" w14:textId="77777777" w:rsidR="003F28AB" w:rsidRPr="006174A2" w:rsidRDefault="003F28AB" w:rsidP="003F28AB">
      <w:pPr>
        <w:pStyle w:val="3"/>
        <w:rPr>
          <w:b/>
          <w:lang w:eastAsia="ko-KR"/>
        </w:rPr>
      </w:pPr>
      <w:bookmarkStart w:id="82" w:name="_Toc167890817"/>
      <w:bookmarkStart w:id="83" w:name="_Toc168002223"/>
      <w:r w:rsidRPr="006174A2">
        <w:rPr>
          <w:b/>
          <w:lang w:eastAsia="ko-KR"/>
        </w:rPr>
        <w:t>res/layout\admin_dialog_admin_item_info.xml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임성준</w:t>
      </w:r>
      <w:bookmarkEnd w:id="82"/>
      <w:bookmarkEnd w:id="83"/>
    </w:p>
    <w:p w14:paraId="5A91E91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2AA7413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&lt;TableLayout xmlns:android="http://schemas.android.com/apk/res/android"</w:t>
      </w:r>
    </w:p>
    <w:p w14:paraId="6D7CAC9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62F735F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android:layout_height="wrap_content"</w:t>
      </w:r>
    </w:p>
    <w:p w14:paraId="40DE154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android:background="@color/white"</w:t>
      </w:r>
    </w:p>
    <w:p w14:paraId="22E328C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android:stretchColumns="1"</w:t>
      </w:r>
    </w:p>
    <w:p w14:paraId="7F9F0D1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android:padding="20dp"&gt;</w:t>
      </w:r>
    </w:p>
    <w:p w14:paraId="13C50B50" w14:textId="77777777" w:rsidR="003F28AB" w:rsidRDefault="003F28AB" w:rsidP="003F28AB">
      <w:pPr>
        <w:rPr>
          <w:lang w:eastAsia="ko-KR"/>
        </w:rPr>
      </w:pPr>
    </w:p>
    <w:p w14:paraId="094FB02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&lt;TableRow</w:t>
      </w:r>
    </w:p>
    <w:p w14:paraId="512511C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1627915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06FFFAE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android:paddingBottom="10dp"&gt;</w:t>
      </w:r>
    </w:p>
    <w:p w14:paraId="2549DF5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1E08E70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android:layout_width="100dp"</w:t>
      </w:r>
    </w:p>
    <w:p w14:paraId="56934DF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6C22911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android:text="@string/admin_list_item_adminNum"</w:t>
      </w:r>
    </w:p>
    <w:p w14:paraId="0525C89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158D5EF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6B7FF05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2634C4B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android:id="@+id/textViewAdminNum"</w:t>
      </w:r>
    </w:p>
    <w:p w14:paraId="516BDC2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31EA849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0CEC567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android:textSize="20sp"</w:t>
      </w:r>
    </w:p>
    <w:p w14:paraId="61BDD80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</w:t>
      </w:r>
    </w:p>
    <w:p w14:paraId="4B14E18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android:textStyle="bold"</w:t>
      </w:r>
    </w:p>
    <w:p w14:paraId="7B1DBEB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android:gravity="center_horizontal"</w:t>
      </w:r>
    </w:p>
    <w:p w14:paraId="3F2AE3F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android:layout_marginBottom="10dp"/&gt;</w:t>
      </w:r>
    </w:p>
    <w:p w14:paraId="6B78B1C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&lt;/TableRow&gt;</w:t>
      </w:r>
    </w:p>
    <w:p w14:paraId="104915D5" w14:textId="77777777" w:rsidR="003F28AB" w:rsidRDefault="003F28AB" w:rsidP="003F28AB">
      <w:pPr>
        <w:rPr>
          <w:lang w:eastAsia="ko-KR"/>
        </w:rPr>
      </w:pPr>
    </w:p>
    <w:p w14:paraId="5ED74DA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&lt;TableRow</w:t>
      </w:r>
    </w:p>
    <w:p w14:paraId="04CA6E7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64FB7AB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1E9F383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android:paddingBottom="5dp"&gt;</w:t>
      </w:r>
    </w:p>
    <w:p w14:paraId="5D3B596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48E0FD8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android:layout_width="100dp"</w:t>
      </w:r>
    </w:p>
    <w:p w14:paraId="7A6B510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0211493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android:text="@string/admin_list_item_adminId"</w:t>
      </w:r>
    </w:p>
    <w:p w14:paraId="6C32DFF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76C6821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38796CD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255269A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android:id="@+id/textViewAdminId"</w:t>
      </w:r>
    </w:p>
    <w:p w14:paraId="65AAE4F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681E6FE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72B8F0F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3C026A4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43B451E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&lt;/TableRow&gt;</w:t>
      </w:r>
    </w:p>
    <w:p w14:paraId="77B6ED85" w14:textId="77777777" w:rsidR="003F28AB" w:rsidRDefault="003F28AB" w:rsidP="003F28AB">
      <w:pPr>
        <w:rPr>
          <w:lang w:eastAsia="ko-KR"/>
        </w:rPr>
      </w:pPr>
    </w:p>
    <w:p w14:paraId="3FC3090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&lt;TableRow</w:t>
      </w:r>
    </w:p>
    <w:p w14:paraId="383DC87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3540CAF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11B7F72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android:paddingBottom="5dp"&gt;</w:t>
      </w:r>
    </w:p>
    <w:p w14:paraId="599118D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2E73A8A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android:layout_width="100dp"</w:t>
      </w:r>
    </w:p>
    <w:p w14:paraId="26191A3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2C1018E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android:text="@string/admin_list_item_adminPosition"</w:t>
      </w:r>
    </w:p>
    <w:p w14:paraId="009957F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15CFD7E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619B5FF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20BE376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android:id="@+id/textViewAdminPosition"</w:t>
      </w:r>
    </w:p>
    <w:p w14:paraId="3C612FE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7777B2E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4617C0D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184D6EB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6D9E2DD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&lt;/TableRow&gt;</w:t>
      </w:r>
    </w:p>
    <w:p w14:paraId="685066A4" w14:textId="77777777" w:rsidR="003F28AB" w:rsidRDefault="003F28AB" w:rsidP="003F28AB">
      <w:pPr>
        <w:rPr>
          <w:lang w:eastAsia="ko-KR"/>
        </w:rPr>
      </w:pPr>
    </w:p>
    <w:p w14:paraId="6F7E98F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&lt;/TableLayout&gt;</w:t>
      </w:r>
    </w:p>
    <w:p w14:paraId="66BE1696" w14:textId="77777777" w:rsidR="003F28AB" w:rsidRDefault="003F28AB" w:rsidP="003F28AB">
      <w:pPr>
        <w:rPr>
          <w:lang w:eastAsia="ko-KR"/>
        </w:rPr>
      </w:pPr>
    </w:p>
    <w:p w14:paraId="25756BCF" w14:textId="77777777" w:rsidR="003F28AB" w:rsidRDefault="003F28AB" w:rsidP="003F28AB">
      <w:pPr>
        <w:rPr>
          <w:lang w:eastAsia="ko-KR"/>
        </w:rPr>
      </w:pPr>
    </w:p>
    <w:p w14:paraId="24B5AC95" w14:textId="77777777" w:rsidR="003F28AB" w:rsidRPr="00C53522" w:rsidRDefault="003F28AB" w:rsidP="003F28AB">
      <w:pPr>
        <w:pStyle w:val="3"/>
        <w:rPr>
          <w:b/>
          <w:lang w:eastAsia="ko-KR"/>
        </w:rPr>
      </w:pPr>
      <w:bookmarkStart w:id="84" w:name="_Toc167890818"/>
      <w:bookmarkStart w:id="85" w:name="_Toc168002224"/>
      <w:r w:rsidRPr="00C53522">
        <w:rPr>
          <w:b/>
          <w:lang w:eastAsia="ko-KR"/>
        </w:rPr>
        <w:t>res/layout\admin_dialog_member_item_info.xml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임성준</w:t>
      </w:r>
      <w:bookmarkEnd w:id="84"/>
      <w:bookmarkEnd w:id="85"/>
    </w:p>
    <w:p w14:paraId="68AA956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7333C43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&lt;TableLayout xmlns:android="http://schemas.android.com/apk/res/android"</w:t>
      </w:r>
    </w:p>
    <w:p w14:paraId="23FAC28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660675F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android:layout_height="wrap_content"</w:t>
      </w:r>
    </w:p>
    <w:p w14:paraId="20E836E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android:background="@color/white"</w:t>
      </w:r>
    </w:p>
    <w:p w14:paraId="07903D2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android:stretchColumns="1"</w:t>
      </w:r>
    </w:p>
    <w:p w14:paraId="4385C75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android:padding="20dp"&gt;</w:t>
      </w:r>
    </w:p>
    <w:p w14:paraId="7E3D692F" w14:textId="77777777" w:rsidR="003F28AB" w:rsidRDefault="003F28AB" w:rsidP="003F28AB">
      <w:pPr>
        <w:rPr>
          <w:lang w:eastAsia="ko-KR"/>
        </w:rPr>
      </w:pPr>
    </w:p>
    <w:p w14:paraId="14F937B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&lt;TableRow</w:t>
      </w:r>
    </w:p>
    <w:p w14:paraId="37DA78D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5359928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android:layout_height="wrap_content"</w:t>
      </w:r>
    </w:p>
    <w:p w14:paraId="2E577CD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android:paddingBottom="10dp"&gt;</w:t>
      </w:r>
    </w:p>
    <w:p w14:paraId="6D5D339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2B91593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android:id="@+id/textViewMemberNum"</w:t>
      </w:r>
    </w:p>
    <w:p w14:paraId="0218445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android:layout_width="0dp"</w:t>
      </w:r>
    </w:p>
    <w:p w14:paraId="78034BC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317FAAC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android:layout_weight="1"</w:t>
      </w:r>
    </w:p>
    <w:p w14:paraId="09C8553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android:textSize="20sp"</w:t>
      </w:r>
    </w:p>
    <w:p w14:paraId="6579D12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</w:t>
      </w:r>
    </w:p>
    <w:p w14:paraId="0D5AC66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android:textStyle="bold"</w:t>
      </w:r>
    </w:p>
    <w:p w14:paraId="6E79239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android:gravity="center_horizontal"/&gt;</w:t>
      </w:r>
    </w:p>
    <w:p w14:paraId="38576C7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&lt;/TableRow&gt;</w:t>
      </w:r>
    </w:p>
    <w:p w14:paraId="0CE7E606" w14:textId="77777777" w:rsidR="003F28AB" w:rsidRDefault="003F28AB" w:rsidP="003F28AB">
      <w:pPr>
        <w:rPr>
          <w:lang w:eastAsia="ko-KR"/>
        </w:rPr>
      </w:pPr>
    </w:p>
    <w:p w14:paraId="377025C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&lt;TableRow</w:t>
      </w:r>
    </w:p>
    <w:p w14:paraId="64664CE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43A2608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475D6CD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android:paddingBottom="5dp"&gt;</w:t>
      </w:r>
    </w:p>
    <w:p w14:paraId="66243EA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178382E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android:layout_width="0dp"</w:t>
      </w:r>
    </w:p>
    <w:p w14:paraId="2B40A3C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69D8631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android:layout_weight="1"</w:t>
      </w:r>
    </w:p>
    <w:p w14:paraId="2D5F042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android:text="@string/memberId"</w:t>
      </w:r>
    </w:p>
    <w:p w14:paraId="312E79D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5F04559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445455B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726897A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android:id="@+id/textViewMemberId"</w:t>
      </w:r>
    </w:p>
    <w:p w14:paraId="318FDE6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android:layout_width="0dp"</w:t>
      </w:r>
    </w:p>
    <w:p w14:paraId="775305E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47175B5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android:layout_weight="2"</w:t>
      </w:r>
    </w:p>
    <w:p w14:paraId="6619122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6ADAE07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69E26E8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&lt;/TableRow&gt;</w:t>
      </w:r>
    </w:p>
    <w:p w14:paraId="2EB71287" w14:textId="77777777" w:rsidR="003F28AB" w:rsidRDefault="003F28AB" w:rsidP="003F28AB">
      <w:pPr>
        <w:rPr>
          <w:lang w:eastAsia="ko-KR"/>
        </w:rPr>
      </w:pPr>
    </w:p>
    <w:p w14:paraId="404E849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&lt;TableRow</w:t>
      </w:r>
    </w:p>
    <w:p w14:paraId="1F41232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20EEF6B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0A7AEED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android:paddingBottom="5dp"&gt;</w:t>
      </w:r>
    </w:p>
    <w:p w14:paraId="2929A8B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3E39481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android:layout_width="0dp"</w:t>
      </w:r>
    </w:p>
    <w:p w14:paraId="368EB61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1BECDBF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android:layout_weight="1"</w:t>
      </w:r>
    </w:p>
    <w:p w14:paraId="68BE4D8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android:text="@string/joinDate"</w:t>
      </w:r>
    </w:p>
    <w:p w14:paraId="67B0BE2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027BF26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680E31A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0393B94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android:id="@+id/textViewMemberDate"</w:t>
      </w:r>
    </w:p>
    <w:p w14:paraId="5537889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android:layout_width="0dp"</w:t>
      </w:r>
    </w:p>
    <w:p w14:paraId="4E802B1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26015B6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android:layout_weight="2"</w:t>
      </w:r>
    </w:p>
    <w:p w14:paraId="1D1C870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6A745CF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0D1EAE7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&lt;/TableRow&gt;</w:t>
      </w:r>
    </w:p>
    <w:p w14:paraId="6D18036A" w14:textId="77777777" w:rsidR="003F28AB" w:rsidRDefault="003F28AB" w:rsidP="003F28AB">
      <w:pPr>
        <w:rPr>
          <w:lang w:eastAsia="ko-KR"/>
        </w:rPr>
      </w:pPr>
    </w:p>
    <w:p w14:paraId="4D47E0D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&lt;TableRow</w:t>
      </w:r>
    </w:p>
    <w:p w14:paraId="598937C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002E86F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13FBB2B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android:paddingBottom="5dp"&gt;</w:t>
      </w:r>
    </w:p>
    <w:p w14:paraId="3A0467F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5615EB4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android:layout_width="0dp"</w:t>
      </w:r>
    </w:p>
    <w:p w14:paraId="21F089D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23E5D98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android:layout_weight="1"</w:t>
      </w:r>
    </w:p>
    <w:p w14:paraId="43D6B54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android:text="@string/memberPoint"</w:t>
      </w:r>
    </w:p>
    <w:p w14:paraId="1EF56F9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48C5AA1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621A6EA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2B14992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android:id="@+id/textViewMemberPoint"</w:t>
      </w:r>
    </w:p>
    <w:p w14:paraId="5044FAE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android:layout_width="0dp"</w:t>
      </w:r>
    </w:p>
    <w:p w14:paraId="015A92E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0AC1EAE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android:layout_weight="2"</w:t>
      </w:r>
    </w:p>
    <w:p w14:paraId="4C5E657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5C680DC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1EE5E85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&lt;/TableRow&gt;</w:t>
      </w:r>
    </w:p>
    <w:p w14:paraId="750ED892" w14:textId="77777777" w:rsidR="003F28AB" w:rsidRDefault="003F28AB" w:rsidP="003F28AB">
      <w:pPr>
        <w:rPr>
          <w:lang w:eastAsia="ko-KR"/>
        </w:rPr>
      </w:pPr>
    </w:p>
    <w:p w14:paraId="5597551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&lt;/TableLayout&gt;</w:t>
      </w:r>
    </w:p>
    <w:p w14:paraId="29A9584F" w14:textId="77777777" w:rsidR="003F28AB" w:rsidRDefault="003F28AB" w:rsidP="003F28AB">
      <w:pPr>
        <w:rPr>
          <w:lang w:eastAsia="ko-KR"/>
        </w:rPr>
      </w:pPr>
    </w:p>
    <w:p w14:paraId="60ADA491" w14:textId="77777777" w:rsidR="003F28AB" w:rsidRDefault="003F28AB" w:rsidP="003F28AB">
      <w:pPr>
        <w:rPr>
          <w:lang w:eastAsia="ko-KR"/>
        </w:rPr>
      </w:pPr>
    </w:p>
    <w:p w14:paraId="008F2EAA" w14:textId="77777777" w:rsidR="003F28AB" w:rsidRPr="005377DC" w:rsidRDefault="003F28AB" w:rsidP="003F28AB">
      <w:pPr>
        <w:pStyle w:val="3"/>
        <w:rPr>
          <w:b/>
          <w:lang w:eastAsia="ko-KR"/>
        </w:rPr>
      </w:pPr>
      <w:bookmarkStart w:id="86" w:name="_Toc167890819"/>
      <w:bookmarkStart w:id="87" w:name="_Toc168002225"/>
      <w:r w:rsidRPr="005377DC">
        <w:rPr>
          <w:b/>
          <w:lang w:eastAsia="ko-KR"/>
        </w:rPr>
        <w:t>res/layout\admin_dialog_payment_item_info.xml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임성준</w:t>
      </w:r>
      <w:bookmarkEnd w:id="86"/>
      <w:bookmarkEnd w:id="87"/>
    </w:p>
    <w:p w14:paraId="0FFDD70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182EBB8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&lt;TableLayout xmlns:android="http://schemas.android.com/apk/res/android"</w:t>
      </w:r>
    </w:p>
    <w:p w14:paraId="53DDE24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023FB6E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android:layout_height="wrap_content"</w:t>
      </w:r>
    </w:p>
    <w:p w14:paraId="615753C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android:background="@color/white"</w:t>
      </w:r>
    </w:p>
    <w:p w14:paraId="6E3650D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android:stretchColumns="1"</w:t>
      </w:r>
    </w:p>
    <w:p w14:paraId="34C90F0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android:padding="20dp"&gt;</w:t>
      </w:r>
    </w:p>
    <w:p w14:paraId="2051F97A" w14:textId="77777777" w:rsidR="003F28AB" w:rsidRDefault="003F28AB" w:rsidP="003F28AB">
      <w:pPr>
        <w:rPr>
          <w:lang w:eastAsia="ko-KR"/>
        </w:rPr>
      </w:pPr>
    </w:p>
    <w:p w14:paraId="03DC7BD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&lt;TableRow</w:t>
      </w:r>
    </w:p>
    <w:p w14:paraId="3C86A0C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13D286F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0E90DD6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android:paddingBottom="10dp"&gt;</w:t>
      </w:r>
    </w:p>
    <w:p w14:paraId="668A247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5CA69D1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android:id="@+id/textViewPaymentNum"</w:t>
      </w:r>
    </w:p>
    <w:p w14:paraId="7EE622D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5DD4ADD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431DC91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android:textSize="20sp"</w:t>
      </w:r>
    </w:p>
    <w:p w14:paraId="68B7D20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</w:t>
      </w:r>
    </w:p>
    <w:p w14:paraId="6F01B84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android:textStyle="bold"</w:t>
      </w:r>
    </w:p>
    <w:p w14:paraId="300846A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android:gravity="center_horizontal"</w:t>
      </w:r>
    </w:p>
    <w:p w14:paraId="488C397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android:layout_marginBottom="10dp"/&gt;</w:t>
      </w:r>
    </w:p>
    <w:p w14:paraId="46860D5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&lt;/TableRow&gt;</w:t>
      </w:r>
    </w:p>
    <w:p w14:paraId="1FBA5411" w14:textId="77777777" w:rsidR="003F28AB" w:rsidRDefault="003F28AB" w:rsidP="003F28AB">
      <w:pPr>
        <w:rPr>
          <w:lang w:eastAsia="ko-KR"/>
        </w:rPr>
      </w:pPr>
    </w:p>
    <w:p w14:paraId="4A37D00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&lt;TableRow</w:t>
      </w:r>
    </w:p>
    <w:p w14:paraId="5A33FA0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170AB5F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10F3375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android:paddingBottom="5dp"&gt;</w:t>
      </w:r>
    </w:p>
    <w:p w14:paraId="5D9E0AE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1315DA2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485FAD0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197E376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android:text="@string/receipt_id"</w:t>
      </w:r>
    </w:p>
    <w:p w14:paraId="1A20D51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789BCFA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0C7A6D5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4FC1B8F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android:id="@+id/textViewReceiptId"</w:t>
      </w:r>
    </w:p>
    <w:p w14:paraId="55E28A9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6EEBA40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6100DDA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794487E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551F0EF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&lt;/TableRow&gt;</w:t>
      </w:r>
    </w:p>
    <w:p w14:paraId="238D4C55" w14:textId="77777777" w:rsidR="003F28AB" w:rsidRDefault="003F28AB" w:rsidP="003F28AB">
      <w:pPr>
        <w:rPr>
          <w:lang w:eastAsia="ko-KR"/>
        </w:rPr>
      </w:pPr>
    </w:p>
    <w:p w14:paraId="7EB61A5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&lt;TableRow</w:t>
      </w:r>
    </w:p>
    <w:p w14:paraId="2B1E588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4637C8F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6525072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android:paddingBottom="5dp"&gt;</w:t>
      </w:r>
    </w:p>
    <w:p w14:paraId="5890BDE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43D168F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53B4616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4A08D96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android:text="@string/user_name"</w:t>
      </w:r>
    </w:p>
    <w:p w14:paraId="5088EE0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301F6EF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40EFA71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44EAA04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android:id="@+id/textViewUserName"</w:t>
      </w:r>
    </w:p>
    <w:p w14:paraId="7814C6F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5021205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21E3395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251CC41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5B9B39E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&lt;/TableRow&gt;</w:t>
      </w:r>
    </w:p>
    <w:p w14:paraId="6D098924" w14:textId="77777777" w:rsidR="003F28AB" w:rsidRDefault="003F28AB" w:rsidP="003F28AB">
      <w:pPr>
        <w:rPr>
          <w:lang w:eastAsia="ko-KR"/>
        </w:rPr>
      </w:pPr>
    </w:p>
    <w:p w14:paraId="21DF20B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&lt;TableRow</w:t>
      </w:r>
    </w:p>
    <w:p w14:paraId="07F5EE7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00C9D54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5A079EF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android:paddingBottom="5dp"&gt;</w:t>
      </w:r>
    </w:p>
    <w:p w14:paraId="71696C7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7472687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641EA4A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069E70A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android:text="@string/user_id"</w:t>
      </w:r>
    </w:p>
    <w:p w14:paraId="0754B16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5726842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7BA792F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66BD272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android:id="@+id/textViewUid"</w:t>
      </w:r>
    </w:p>
    <w:p w14:paraId="0193E9E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2280D12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42E4B2A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5AA60B0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2F017AE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&lt;/TableRow&gt;</w:t>
      </w:r>
    </w:p>
    <w:p w14:paraId="66D50A0B" w14:textId="77777777" w:rsidR="003F28AB" w:rsidRDefault="003F28AB" w:rsidP="003F28AB">
      <w:pPr>
        <w:rPr>
          <w:lang w:eastAsia="ko-KR"/>
        </w:rPr>
      </w:pPr>
    </w:p>
    <w:p w14:paraId="15EF3A3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&lt;TableRow</w:t>
      </w:r>
    </w:p>
    <w:p w14:paraId="1598166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android:layout_width="match_parent"</w:t>
      </w:r>
    </w:p>
    <w:p w14:paraId="069F8A5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318BE6A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android:paddingBottom="5dp"&gt;</w:t>
      </w:r>
    </w:p>
    <w:p w14:paraId="5F1D735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07DE60B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7931285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6DE585F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android:text="@string/user_email"</w:t>
      </w:r>
    </w:p>
    <w:p w14:paraId="1951586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60B8609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1C5F965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1A186F7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android:id="@+id/textViewUserEmail"</w:t>
      </w:r>
    </w:p>
    <w:p w14:paraId="3679D1F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7A79F75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34124D9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3D37B8A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1DB2CE5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&lt;/TableRow&gt;</w:t>
      </w:r>
    </w:p>
    <w:p w14:paraId="6FA3590A" w14:textId="77777777" w:rsidR="003F28AB" w:rsidRDefault="003F28AB" w:rsidP="003F28AB">
      <w:pPr>
        <w:rPr>
          <w:lang w:eastAsia="ko-KR"/>
        </w:rPr>
      </w:pPr>
    </w:p>
    <w:p w14:paraId="689BC89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&lt;TableRow</w:t>
      </w:r>
    </w:p>
    <w:p w14:paraId="3B6C5C7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47253AB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7A4A82B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android:paddingBottom="5dp"&gt;</w:t>
      </w:r>
    </w:p>
    <w:p w14:paraId="17860A4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0C448D6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3CF057F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6B6B927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android:text="@string/products"</w:t>
      </w:r>
    </w:p>
    <w:p w14:paraId="18DFDDF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5F531FA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12F30C9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1137919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android:id="@+id/textViewProducts"</w:t>
      </w:r>
    </w:p>
    <w:p w14:paraId="1BD839C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512E23F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7225D6C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30AD5E4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0607408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&lt;/TableRow&gt;</w:t>
      </w:r>
    </w:p>
    <w:p w14:paraId="5F4380B7" w14:textId="77777777" w:rsidR="003F28AB" w:rsidRDefault="003F28AB" w:rsidP="003F28AB">
      <w:pPr>
        <w:rPr>
          <w:lang w:eastAsia="ko-KR"/>
        </w:rPr>
      </w:pPr>
    </w:p>
    <w:p w14:paraId="3BADC81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&lt;TableRow</w:t>
      </w:r>
    </w:p>
    <w:p w14:paraId="14E3065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6477BAA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603FB01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android:paddingBottom="5dp"&gt;</w:t>
      </w:r>
    </w:p>
    <w:p w14:paraId="0652668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22330CA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1B7A09F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33DCF64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android:text="@string/total_price"</w:t>
      </w:r>
    </w:p>
    <w:p w14:paraId="3EE1392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615A061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55A9D09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6EB512D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android:id="@+id/textViewTotalPrice"</w:t>
      </w:r>
    </w:p>
    <w:p w14:paraId="339FB87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11746D4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3A91BBB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03DA999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7444293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&lt;/TableRow&gt;</w:t>
      </w:r>
    </w:p>
    <w:p w14:paraId="75ED6B75" w14:textId="77777777" w:rsidR="003F28AB" w:rsidRDefault="003F28AB" w:rsidP="003F28AB">
      <w:pPr>
        <w:rPr>
          <w:lang w:eastAsia="ko-KR"/>
        </w:rPr>
      </w:pPr>
    </w:p>
    <w:p w14:paraId="304050E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&lt;TableRow</w:t>
      </w:r>
    </w:p>
    <w:p w14:paraId="2E6D83D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3A66BC1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124AD66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android:paddingBottom="5dp"&gt;</w:t>
      </w:r>
    </w:p>
    <w:p w14:paraId="5C0F5C7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545C476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732B4CD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5F30F1C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android:text="@string/use_points"</w:t>
      </w:r>
    </w:p>
    <w:p w14:paraId="73B87FB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0808653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451F279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573E084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android:id="@+id/textViewUsePoint"</w:t>
      </w:r>
    </w:p>
    <w:p w14:paraId="01D01F0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2844035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54414E1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685CBFC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493570A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&lt;/TableRow&gt;</w:t>
      </w:r>
    </w:p>
    <w:p w14:paraId="222FCE8D" w14:textId="77777777" w:rsidR="003F28AB" w:rsidRDefault="003F28AB" w:rsidP="003F28AB">
      <w:pPr>
        <w:rPr>
          <w:lang w:eastAsia="ko-KR"/>
        </w:rPr>
      </w:pPr>
    </w:p>
    <w:p w14:paraId="1F13B1D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&lt;TableRow</w:t>
      </w:r>
    </w:p>
    <w:p w14:paraId="51997A6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07FA060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1DC62C5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android:paddingBottom="5dp"&gt;</w:t>
      </w:r>
    </w:p>
    <w:p w14:paraId="56A09BE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6A8944D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2F22726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578B96C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android:text="@string/payment_date"</w:t>
      </w:r>
    </w:p>
    <w:p w14:paraId="21246DC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0D94D73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22123ED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3101855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android:id="@+id/textViewPayDay"</w:t>
      </w:r>
    </w:p>
    <w:p w14:paraId="226610A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4099EEF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6C72910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023315C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7CD6875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&lt;/TableRow&gt;</w:t>
      </w:r>
    </w:p>
    <w:p w14:paraId="4D123872" w14:textId="77777777" w:rsidR="003F28AB" w:rsidRDefault="003F28AB" w:rsidP="003F28AB">
      <w:pPr>
        <w:rPr>
          <w:lang w:eastAsia="ko-KR"/>
        </w:rPr>
      </w:pPr>
    </w:p>
    <w:p w14:paraId="4F0C4E4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&lt;/TableLayout&gt;</w:t>
      </w:r>
    </w:p>
    <w:p w14:paraId="26248E21" w14:textId="77777777" w:rsidR="003F28AB" w:rsidRDefault="003F28AB" w:rsidP="003F28AB">
      <w:pPr>
        <w:rPr>
          <w:lang w:eastAsia="ko-KR"/>
        </w:rPr>
      </w:pPr>
    </w:p>
    <w:p w14:paraId="636D5DA1" w14:textId="77777777" w:rsidR="003F28AB" w:rsidRDefault="003F28AB" w:rsidP="003F28AB">
      <w:pPr>
        <w:rPr>
          <w:lang w:eastAsia="ko-KR"/>
        </w:rPr>
      </w:pPr>
    </w:p>
    <w:p w14:paraId="75ADDAED" w14:textId="77777777" w:rsidR="003F28AB" w:rsidRPr="00354262" w:rsidRDefault="003F28AB" w:rsidP="003F28AB">
      <w:pPr>
        <w:pStyle w:val="3"/>
        <w:rPr>
          <w:b/>
          <w:lang w:eastAsia="ko-KR"/>
        </w:rPr>
      </w:pPr>
      <w:bookmarkStart w:id="88" w:name="_Toc167890820"/>
      <w:bookmarkStart w:id="89" w:name="_Toc168002226"/>
      <w:r w:rsidRPr="00354262">
        <w:rPr>
          <w:b/>
          <w:lang w:eastAsia="ko-KR"/>
        </w:rPr>
        <w:t>res/layout\admin_dialog_product_item_info.xml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임성준</w:t>
      </w:r>
      <w:bookmarkEnd w:id="88"/>
      <w:bookmarkEnd w:id="89"/>
    </w:p>
    <w:p w14:paraId="29B4B67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14C8397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&lt;TableLayout xmlns:android="http://schemas.android.com/apk/res/android"</w:t>
      </w:r>
    </w:p>
    <w:p w14:paraId="60513BF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2776FD6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android:layout_height="wrap_content"</w:t>
      </w:r>
    </w:p>
    <w:p w14:paraId="1AE41D8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android:background="@color/white"</w:t>
      </w:r>
    </w:p>
    <w:p w14:paraId="3C4CA37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android:stretchColumns="1"</w:t>
      </w:r>
    </w:p>
    <w:p w14:paraId="632828F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android:padding="20dp"&gt;</w:t>
      </w:r>
    </w:p>
    <w:p w14:paraId="16B8FEBA" w14:textId="77777777" w:rsidR="003F28AB" w:rsidRDefault="003F28AB" w:rsidP="003F28AB">
      <w:pPr>
        <w:rPr>
          <w:lang w:eastAsia="ko-KR"/>
        </w:rPr>
      </w:pPr>
    </w:p>
    <w:p w14:paraId="5210DB5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&lt;TableRow</w:t>
      </w:r>
    </w:p>
    <w:p w14:paraId="6BBC8F0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3BC7A5E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android:layout_height="wrap_content"</w:t>
      </w:r>
    </w:p>
    <w:p w14:paraId="75348F1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android:paddingBottom="10dp"&gt;</w:t>
      </w:r>
    </w:p>
    <w:p w14:paraId="7C6369E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&lt;ImageView</w:t>
      </w:r>
    </w:p>
    <w:p w14:paraId="0CE3CF5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android:id="@+id/imageViewProductImage"</w:t>
      </w:r>
    </w:p>
    <w:p w14:paraId="1A96FF0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2DC253A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android:layout_height="100dp"</w:t>
      </w:r>
    </w:p>
    <w:p w14:paraId="1310430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android:gravity="center_horizontal"</w:t>
      </w:r>
    </w:p>
    <w:p w14:paraId="71E7313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android:contentDescription="@string/product_image"</w:t>
      </w:r>
    </w:p>
    <w:p w14:paraId="4D57D92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android:layout_marginBottom="10dp" /&gt;</w:t>
      </w:r>
    </w:p>
    <w:p w14:paraId="3E31B23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&lt;/TableRow&gt;</w:t>
      </w:r>
    </w:p>
    <w:p w14:paraId="138E98B0" w14:textId="77777777" w:rsidR="003F28AB" w:rsidRDefault="003F28AB" w:rsidP="003F28AB">
      <w:pPr>
        <w:rPr>
          <w:lang w:eastAsia="ko-KR"/>
        </w:rPr>
      </w:pPr>
    </w:p>
    <w:p w14:paraId="60844DF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&lt;TableRow</w:t>
      </w:r>
    </w:p>
    <w:p w14:paraId="4EAFAEC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44D1156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242E2B9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android:paddingBottom="10dp"&gt;</w:t>
      </w:r>
    </w:p>
    <w:p w14:paraId="1A4A20C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28D880F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android:layout_width="0dp"</w:t>
      </w:r>
    </w:p>
    <w:p w14:paraId="14D80AD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3F250A7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android:layout_weight="1"</w:t>
      </w:r>
    </w:p>
    <w:p w14:paraId="0B10273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android:text="@string/product_code"</w:t>
      </w:r>
    </w:p>
    <w:p w14:paraId="05BD3F9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483DA98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009D447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2C5820F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android:id="@+id/textViewProductCode"</w:t>
      </w:r>
    </w:p>
    <w:p w14:paraId="4BF62D4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android:layout_width="0dp"</w:t>
      </w:r>
    </w:p>
    <w:p w14:paraId="3E33D7F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65F0244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android:layout_weight="1"</w:t>
      </w:r>
    </w:p>
    <w:p w14:paraId="48AD591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android:textSize="20sp"</w:t>
      </w:r>
    </w:p>
    <w:p w14:paraId="3D3FAD4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</w:t>
      </w:r>
    </w:p>
    <w:p w14:paraId="4EE6980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android:textStyle="bold"</w:t>
      </w:r>
    </w:p>
    <w:p w14:paraId="7F629F8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android:gravity="center_horizontal"</w:t>
      </w:r>
    </w:p>
    <w:p w14:paraId="058EE23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android:layout_marginBottom="10dp"/&gt;</w:t>
      </w:r>
    </w:p>
    <w:p w14:paraId="5589790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&lt;/TableRow&gt;</w:t>
      </w:r>
    </w:p>
    <w:p w14:paraId="15F3DC1B" w14:textId="77777777" w:rsidR="003F28AB" w:rsidRDefault="003F28AB" w:rsidP="003F28AB">
      <w:pPr>
        <w:rPr>
          <w:lang w:eastAsia="ko-KR"/>
        </w:rPr>
      </w:pPr>
    </w:p>
    <w:p w14:paraId="474FA8E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&lt;TableRow</w:t>
      </w:r>
    </w:p>
    <w:p w14:paraId="560EE55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1480B1B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282D958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android:paddingBottom="5dp"&gt;</w:t>
      </w:r>
    </w:p>
    <w:p w14:paraId="77CE987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4BBCC69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android:layout_width="0dp"</w:t>
      </w:r>
    </w:p>
    <w:p w14:paraId="241B0D9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3CE4E39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android:layout_weight="1"</w:t>
      </w:r>
    </w:p>
    <w:p w14:paraId="33FC2F9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android:text="@string/product_name"</w:t>
      </w:r>
    </w:p>
    <w:p w14:paraId="6CBA608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4515655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60DCCBA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117D05A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android:id="@+id/textViewProductName"</w:t>
      </w:r>
    </w:p>
    <w:p w14:paraId="044FB96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android:layout_width="0dp"</w:t>
      </w:r>
    </w:p>
    <w:p w14:paraId="0188926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6F65B8D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android:layout_weight="2"</w:t>
      </w:r>
    </w:p>
    <w:p w14:paraId="2C71AD4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201194F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5D8CEAE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&lt;/TableRow&gt;</w:t>
      </w:r>
    </w:p>
    <w:p w14:paraId="021D511B" w14:textId="77777777" w:rsidR="003F28AB" w:rsidRDefault="003F28AB" w:rsidP="003F28AB">
      <w:pPr>
        <w:rPr>
          <w:lang w:eastAsia="ko-KR"/>
        </w:rPr>
      </w:pPr>
    </w:p>
    <w:p w14:paraId="39BD257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&lt;TableRow</w:t>
      </w:r>
    </w:p>
    <w:p w14:paraId="285329F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197DAA2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04F516E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android:paddingBottom="5dp"&gt;</w:t>
      </w:r>
    </w:p>
    <w:p w14:paraId="497B432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18CBF65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android:layout_width="0dp"</w:t>
      </w:r>
    </w:p>
    <w:p w14:paraId="63B6A39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70AF1AA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android:layout_weight="1"</w:t>
      </w:r>
    </w:p>
    <w:p w14:paraId="089EF62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android:text="@string/category"</w:t>
      </w:r>
    </w:p>
    <w:p w14:paraId="5555FC8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5EC5900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5C330CD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2D81A6E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android:id="@+id/textViewProductCategory"</w:t>
      </w:r>
    </w:p>
    <w:p w14:paraId="61ED726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android:layout_width="0dp"</w:t>
      </w:r>
    </w:p>
    <w:p w14:paraId="6D4A4B2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5633104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android:layout_weight="2"</w:t>
      </w:r>
    </w:p>
    <w:p w14:paraId="00047BA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4708021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194613F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&lt;/TableRow&gt;</w:t>
      </w:r>
    </w:p>
    <w:p w14:paraId="3077BA20" w14:textId="77777777" w:rsidR="003F28AB" w:rsidRDefault="003F28AB" w:rsidP="003F28AB">
      <w:pPr>
        <w:rPr>
          <w:lang w:eastAsia="ko-KR"/>
        </w:rPr>
      </w:pPr>
    </w:p>
    <w:p w14:paraId="7C2C329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&lt;TableRow</w:t>
      </w:r>
    </w:p>
    <w:p w14:paraId="469DCA4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2E67117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4316CB9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android:paddingBottom="5dp"&gt;</w:t>
      </w:r>
    </w:p>
    <w:p w14:paraId="5C8E32C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563E057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android:layout_width="0dp"</w:t>
      </w:r>
    </w:p>
    <w:p w14:paraId="2464303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3299CE1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android:layout_weight="1"</w:t>
      </w:r>
    </w:p>
    <w:p w14:paraId="5183758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android:text="@string/product_stock"</w:t>
      </w:r>
    </w:p>
    <w:p w14:paraId="3B41D3C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67674C0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00DD236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3EA4055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android:id="@+id/textViewProductStock"</w:t>
      </w:r>
    </w:p>
    <w:p w14:paraId="356E2CD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android:layout_width="0dp"</w:t>
      </w:r>
    </w:p>
    <w:p w14:paraId="5EBBA6B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5FF7E6E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android:layout_weight="2"</w:t>
      </w:r>
    </w:p>
    <w:p w14:paraId="446190F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6E025EC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6BFA70A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&lt;/TableRow&gt;</w:t>
      </w:r>
    </w:p>
    <w:p w14:paraId="01C07C6E" w14:textId="77777777" w:rsidR="003F28AB" w:rsidRDefault="003F28AB" w:rsidP="003F28AB">
      <w:pPr>
        <w:rPr>
          <w:lang w:eastAsia="ko-KR"/>
        </w:rPr>
      </w:pPr>
    </w:p>
    <w:p w14:paraId="50723FA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&lt;TableRow</w:t>
      </w:r>
    </w:p>
    <w:p w14:paraId="4A00021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7D5E28B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204BE87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android:paddingBottom="5dp"&gt;</w:t>
      </w:r>
    </w:p>
    <w:p w14:paraId="1B20FE4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5BC8EC9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android:layout_width="0dp"</w:t>
      </w:r>
    </w:p>
    <w:p w14:paraId="46288F0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1D02FDC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android:layout_weight="1"</w:t>
      </w:r>
    </w:p>
    <w:p w14:paraId="16CE315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android:text="@string/price"</w:t>
      </w:r>
    </w:p>
    <w:p w14:paraId="7F47374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6A20C83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android:textColor="@android:color/black"/&gt;</w:t>
      </w:r>
    </w:p>
    <w:p w14:paraId="06AD674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455F05D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android:id="@+id/textViewProductPrice"</w:t>
      </w:r>
    </w:p>
    <w:p w14:paraId="696F47F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android:layout_width="0dp"</w:t>
      </w:r>
    </w:p>
    <w:p w14:paraId="6D29BB0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74F900F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android:layout_weight="2"</w:t>
      </w:r>
    </w:p>
    <w:p w14:paraId="0FA7D71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34F30D2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android:textColor="@android:color/black"/&gt;</w:t>
      </w:r>
    </w:p>
    <w:p w14:paraId="6B4B964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&lt;/TableRow&gt;</w:t>
      </w:r>
    </w:p>
    <w:p w14:paraId="4DD14C8E" w14:textId="77777777" w:rsidR="003F28AB" w:rsidRDefault="003F28AB" w:rsidP="003F28AB">
      <w:pPr>
        <w:rPr>
          <w:lang w:eastAsia="ko-KR"/>
        </w:rPr>
      </w:pPr>
    </w:p>
    <w:p w14:paraId="7172BBE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&lt;/TableLayout&gt;</w:t>
      </w:r>
    </w:p>
    <w:p w14:paraId="59A052DB" w14:textId="77777777" w:rsidR="003F28AB" w:rsidRDefault="003F28AB" w:rsidP="003F28AB">
      <w:pPr>
        <w:rPr>
          <w:lang w:eastAsia="ko-KR"/>
        </w:rPr>
      </w:pPr>
    </w:p>
    <w:p w14:paraId="76977ACA" w14:textId="77777777" w:rsidR="003F28AB" w:rsidRDefault="003F28AB" w:rsidP="003F28AB">
      <w:pPr>
        <w:rPr>
          <w:lang w:eastAsia="ko-KR"/>
        </w:rPr>
      </w:pPr>
    </w:p>
    <w:p w14:paraId="2C4E926B" w14:textId="77777777" w:rsidR="003F28AB" w:rsidRPr="00AE7B95" w:rsidRDefault="003F28AB" w:rsidP="003F28AB">
      <w:pPr>
        <w:pStyle w:val="3"/>
        <w:rPr>
          <w:b/>
          <w:lang w:eastAsia="ko-KR"/>
        </w:rPr>
      </w:pPr>
      <w:bookmarkStart w:id="90" w:name="_Toc167890821"/>
      <w:bookmarkStart w:id="91" w:name="_Toc168002227"/>
      <w:r w:rsidRPr="00AE7B95">
        <w:rPr>
          <w:b/>
          <w:lang w:eastAsia="ko-KR"/>
        </w:rPr>
        <w:t>res/layout\admin_dialog_todo_input.xml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임성준</w:t>
      </w:r>
      <w:bookmarkEnd w:id="90"/>
      <w:bookmarkEnd w:id="91"/>
    </w:p>
    <w:p w14:paraId="5D53D03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736884E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&lt;LinearLayout xmlns:android="http://schemas.android.com/apk/res/android"</w:t>
      </w:r>
    </w:p>
    <w:p w14:paraId="0BC0975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7679FE2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android:layout_height="wrap_content"</w:t>
      </w:r>
    </w:p>
    <w:p w14:paraId="4118F8F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android:orientation="vertical"</w:t>
      </w:r>
    </w:p>
    <w:p w14:paraId="7612DAF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android:id="@+id/editTextTodoField"</w:t>
      </w:r>
    </w:p>
    <w:p w14:paraId="4C661B8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android:padding="16dp"&gt;</w:t>
      </w:r>
    </w:p>
    <w:p w14:paraId="043AEB14" w14:textId="77777777" w:rsidR="003F28AB" w:rsidRDefault="003F28AB" w:rsidP="003F28AB">
      <w:pPr>
        <w:rPr>
          <w:lang w:eastAsia="ko-KR"/>
        </w:rPr>
      </w:pPr>
    </w:p>
    <w:p w14:paraId="63591A5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&lt;EditText</w:t>
      </w:r>
    </w:p>
    <w:p w14:paraId="6C5508D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android:id="@+id/todoDate"</w:t>
      </w:r>
    </w:p>
    <w:p w14:paraId="1540527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5FA90BA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732FFC3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android:inputType="text"</w:t>
      </w:r>
    </w:p>
    <w:p w14:paraId="12ECF82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android:textSize="24sp"</w:t>
      </w:r>
    </w:p>
    <w:p w14:paraId="27F875A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android:hint="2000-04-29" /&gt;</w:t>
      </w:r>
    </w:p>
    <w:p w14:paraId="01C5D20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&lt;EditText</w:t>
      </w:r>
    </w:p>
    <w:p w14:paraId="1D16E18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android:id="@+id/todoText"</w:t>
      </w:r>
    </w:p>
    <w:p w14:paraId="11D7F95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2584D5D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740CA07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android:inputType="text"</w:t>
      </w:r>
    </w:p>
    <w:p w14:paraId="237630F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android:textSize="24sp"</w:t>
      </w:r>
    </w:p>
    <w:p w14:paraId="0840F48F" w14:textId="77777777" w:rsidR="003F28AB" w:rsidRDefault="003F28AB" w:rsidP="003F28AB">
      <w:pPr>
        <w:rPr>
          <w:lang w:eastAsia="ko-KR"/>
        </w:rPr>
      </w:pPr>
      <w:r>
        <w:rPr>
          <w:rFonts w:hint="eastAsia"/>
          <w:lang w:eastAsia="ko-KR"/>
        </w:rPr>
        <w:t xml:space="preserve">        android:hint="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입력하세요</w:t>
      </w:r>
      <w:r>
        <w:rPr>
          <w:rFonts w:hint="eastAsia"/>
          <w:lang w:eastAsia="ko-KR"/>
        </w:rPr>
        <w:t>" /&gt;</w:t>
      </w:r>
    </w:p>
    <w:p w14:paraId="3EF2C55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&lt;/LinearLayout&gt;</w:t>
      </w:r>
    </w:p>
    <w:p w14:paraId="0289D867" w14:textId="77777777" w:rsidR="003F28AB" w:rsidRDefault="003F28AB" w:rsidP="003F28AB">
      <w:pPr>
        <w:rPr>
          <w:lang w:eastAsia="ko-KR"/>
        </w:rPr>
      </w:pPr>
    </w:p>
    <w:p w14:paraId="7D3F9E90" w14:textId="77777777" w:rsidR="003F28AB" w:rsidRDefault="003F28AB" w:rsidP="003F28AB">
      <w:pPr>
        <w:rPr>
          <w:lang w:eastAsia="ko-KR"/>
        </w:rPr>
      </w:pPr>
    </w:p>
    <w:p w14:paraId="0CB2EE88" w14:textId="77777777" w:rsidR="003F28AB" w:rsidRPr="002E56AE" w:rsidRDefault="003F28AB" w:rsidP="003F28AB">
      <w:pPr>
        <w:pStyle w:val="3"/>
        <w:rPr>
          <w:b/>
          <w:lang w:eastAsia="ko-KR"/>
        </w:rPr>
      </w:pPr>
      <w:bookmarkStart w:id="92" w:name="_Toc167890822"/>
      <w:bookmarkStart w:id="93" w:name="_Toc168002228"/>
      <w:r w:rsidRPr="002E56AE">
        <w:rPr>
          <w:b/>
          <w:lang w:eastAsia="ko-KR"/>
        </w:rPr>
        <w:t>res/layout\admin_member_list_item.xml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임성준</w:t>
      </w:r>
      <w:bookmarkEnd w:id="92"/>
      <w:bookmarkEnd w:id="93"/>
    </w:p>
    <w:p w14:paraId="4775975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053AFC4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&lt;LinearLayout</w:t>
      </w:r>
    </w:p>
    <w:p w14:paraId="42EE1C2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xmlns:android="http://schemas.android.com/apk/res/android"</w:t>
      </w:r>
    </w:p>
    <w:p w14:paraId="43BB83A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android:orientation="vertical"</w:t>
      </w:r>
    </w:p>
    <w:p w14:paraId="0BB7467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1116E2B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android:layout_height="match_parent"</w:t>
      </w:r>
    </w:p>
    <w:p w14:paraId="3603D1F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android:id="@+id/memberItem"</w:t>
      </w:r>
    </w:p>
    <w:p w14:paraId="4B9A712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&gt;</w:t>
      </w:r>
    </w:p>
    <w:p w14:paraId="7EF4CEF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&lt;LinearLayout</w:t>
      </w:r>
    </w:p>
    <w:p w14:paraId="10B5EBF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2E297E8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android:layout_height="match_parent"</w:t>
      </w:r>
    </w:p>
    <w:p w14:paraId="08E8C6A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android:id="@android:id/list"&gt;</w:t>
      </w:r>
    </w:p>
    <w:p w14:paraId="651AEAC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&lt;com.google.android.flexbox.FlexboxLayout</w:t>
      </w:r>
    </w:p>
    <w:p w14:paraId="54ADF83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xmlns:app="http://schemas.android.com/apk/res-auto"</w:t>
      </w:r>
    </w:p>
    <w:p w14:paraId="3119001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2726757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android:layout_height="50dp"</w:t>
      </w:r>
    </w:p>
    <w:p w14:paraId="09740AC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app:justifyContent="space_around"</w:t>
      </w:r>
    </w:p>
    <w:p w14:paraId="43CF2E6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app:alignItems="center"</w:t>
      </w:r>
    </w:p>
    <w:p w14:paraId="7E339CF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&gt;</w:t>
      </w:r>
    </w:p>
    <w:p w14:paraId="1D19025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637B014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android:id="@+id/number"</w:t>
      </w:r>
    </w:p>
    <w:p w14:paraId="00ED7D9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31F8513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android:layout_height="match_parent"</w:t>
      </w:r>
    </w:p>
    <w:p w14:paraId="1E51784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android:text="@string/member_list_item_memberNum"</w:t>
      </w:r>
    </w:p>
    <w:p w14:paraId="367F854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android:textStyle="bold"</w:t>
      </w:r>
    </w:p>
    <w:p w14:paraId="552902A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android:textSize="14sp"</w:t>
      </w:r>
    </w:p>
    <w:p w14:paraId="215844A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android:gravity="center"</w:t>
      </w:r>
    </w:p>
    <w:p w14:paraId="524F393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android:textColor="@color/mainText"</w:t>
      </w:r>
    </w:p>
    <w:p w14:paraId="445234A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android:fontFamily="@font/nanumgothicregular" /&gt;</w:t>
      </w:r>
    </w:p>
    <w:p w14:paraId="20BA4CA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261A4FD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android:id="@+id/memberName"</w:t>
      </w:r>
    </w:p>
    <w:p w14:paraId="5A74FFE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55895DB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android:layout_height="match_parent"</w:t>
      </w:r>
    </w:p>
    <w:p w14:paraId="11DCFC7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android:text="@string/member_list_item_memberId"</w:t>
      </w:r>
    </w:p>
    <w:p w14:paraId="65CD2F0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android:textStyle="bold"</w:t>
      </w:r>
    </w:p>
    <w:p w14:paraId="0B92E1D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android:textSize="14sp"</w:t>
      </w:r>
    </w:p>
    <w:p w14:paraId="1CEDA51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android:gravity="center"</w:t>
      </w:r>
    </w:p>
    <w:p w14:paraId="63E3CDA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android:textColor="@color/mainText"</w:t>
      </w:r>
    </w:p>
    <w:p w14:paraId="35557F7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android:fontFamily="@font/nanumgothicregular" /&gt;</w:t>
      </w:r>
    </w:p>
    <w:p w14:paraId="2C09005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705E848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android:id="@+id/memberPoint"</w:t>
      </w:r>
    </w:p>
    <w:p w14:paraId="750E61F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43D037F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android:layout_height="match_parent"</w:t>
      </w:r>
    </w:p>
    <w:p w14:paraId="2600ABD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android:text="@string/member_list_item_memberPoint"</w:t>
      </w:r>
    </w:p>
    <w:p w14:paraId="02CE3E0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android:textSize="14sp"</w:t>
      </w:r>
    </w:p>
    <w:p w14:paraId="3D2DD52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android:textStyle="bold"</w:t>
      </w:r>
    </w:p>
    <w:p w14:paraId="2258024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android:gravity="center"</w:t>
      </w:r>
    </w:p>
    <w:p w14:paraId="255B5F7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android:textColor="@color/mainText"</w:t>
      </w:r>
    </w:p>
    <w:p w14:paraId="3D6A28A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android:fontFamily="@font/nanumgothicregular" /&gt;</w:t>
      </w:r>
    </w:p>
    <w:p w14:paraId="2CA57E8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&lt;ImageView</w:t>
      </w:r>
    </w:p>
    <w:p w14:paraId="63F308C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android:id="@+id/outBtn"</w:t>
      </w:r>
    </w:p>
    <w:p w14:paraId="7DA4CC6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android:layout_width="15dp"</w:t>
      </w:r>
    </w:p>
    <w:p w14:paraId="36426CE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android:layout_height="match_parent"</w:t>
      </w:r>
    </w:p>
    <w:p w14:paraId="2D58998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android:contentDescription="@string/member_list_item_memberOut_ImageView"</w:t>
      </w:r>
    </w:p>
    <w:p w14:paraId="3B06D86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android:src="@drawable/memberout" /&gt;</w:t>
      </w:r>
    </w:p>
    <w:p w14:paraId="10A9247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&lt;/com.google.android.flexbox.FlexboxLayout&gt;</w:t>
      </w:r>
    </w:p>
    <w:p w14:paraId="43E8A76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&lt;/LinearLayout&gt;</w:t>
      </w:r>
    </w:p>
    <w:p w14:paraId="4F6BAAE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&lt;/LinearLayout&gt;</w:t>
      </w:r>
    </w:p>
    <w:p w14:paraId="70895E59" w14:textId="77777777" w:rsidR="003F28AB" w:rsidRDefault="003F28AB" w:rsidP="003F28AB">
      <w:pPr>
        <w:rPr>
          <w:lang w:eastAsia="ko-KR"/>
        </w:rPr>
      </w:pPr>
    </w:p>
    <w:p w14:paraId="60F58021" w14:textId="77777777" w:rsidR="003F28AB" w:rsidRPr="005D291C" w:rsidRDefault="003F28AB" w:rsidP="003F28AB">
      <w:pPr>
        <w:pStyle w:val="3"/>
        <w:rPr>
          <w:b/>
          <w:lang w:eastAsia="ko-KR"/>
        </w:rPr>
      </w:pPr>
      <w:bookmarkStart w:id="94" w:name="_Toc167890823"/>
      <w:bookmarkStart w:id="95" w:name="_Toc168002229"/>
      <w:r w:rsidRPr="005D291C">
        <w:rPr>
          <w:b/>
          <w:lang w:eastAsia="ko-KR"/>
        </w:rPr>
        <w:t>res/layout\admin_payment_list_item.xml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임성준</w:t>
      </w:r>
      <w:bookmarkEnd w:id="94"/>
      <w:bookmarkEnd w:id="95"/>
    </w:p>
    <w:p w14:paraId="45415F4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77F2340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>&lt;LinearLayout</w:t>
      </w:r>
    </w:p>
    <w:p w14:paraId="21C425E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xmlns:android="http://schemas.android.com/apk/res/android"</w:t>
      </w:r>
    </w:p>
    <w:p w14:paraId="7CEECB8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android:orientation="vertical"</w:t>
      </w:r>
    </w:p>
    <w:p w14:paraId="70031E9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42B935D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android:layout_height="match_parent"</w:t>
      </w:r>
    </w:p>
    <w:p w14:paraId="5653286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android:id="@+id/adminItem"</w:t>
      </w:r>
    </w:p>
    <w:p w14:paraId="4F41290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&gt;</w:t>
      </w:r>
    </w:p>
    <w:p w14:paraId="11D064F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&lt;LinearLayout</w:t>
      </w:r>
    </w:p>
    <w:p w14:paraId="02BEF72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731C8AA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android:layout_height="match_parent"</w:t>
      </w:r>
    </w:p>
    <w:p w14:paraId="2901043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android:id="@android:id/list"&gt;</w:t>
      </w:r>
    </w:p>
    <w:p w14:paraId="270A813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&lt;com.google.android.flexbox.FlexboxLayout</w:t>
      </w:r>
    </w:p>
    <w:p w14:paraId="590C551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xmlns:app="http://schemas.android.com/apk/res-auto"</w:t>
      </w:r>
    </w:p>
    <w:p w14:paraId="4929A7C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5E16554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android:layout_height="50dp"</w:t>
      </w:r>
    </w:p>
    <w:p w14:paraId="19D1A84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app:justifyContent="space_around"</w:t>
      </w:r>
    </w:p>
    <w:p w14:paraId="1B30B94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app:alignItems="center"</w:t>
      </w:r>
    </w:p>
    <w:p w14:paraId="3741AA3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&gt;</w:t>
      </w:r>
    </w:p>
    <w:p w14:paraId="6D2B173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29270ED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android:id="@+id/number"</w:t>
      </w:r>
    </w:p>
    <w:p w14:paraId="5A7066C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2523CDF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android:layout_height="match_parent"</w:t>
      </w:r>
    </w:p>
    <w:p w14:paraId="69A239C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android:text="@string/admin_list_item_adminNum"</w:t>
      </w:r>
    </w:p>
    <w:p w14:paraId="0F8E689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android:textStyle="bold"</w:t>
      </w:r>
    </w:p>
    <w:p w14:paraId="654F73F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android:textSize="14sp"</w:t>
      </w:r>
    </w:p>
    <w:p w14:paraId="3421E33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android:gravity="center"</w:t>
      </w:r>
    </w:p>
    <w:p w14:paraId="131780B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android:fontFamily="@font/nanumgothicregular" /&gt;</w:t>
      </w:r>
    </w:p>
    <w:p w14:paraId="07B0BE8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2288F0D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android:id="@+id/userName"</w:t>
      </w:r>
    </w:p>
    <w:p w14:paraId="7A8B643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5091114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android:layout_height="match_parent"</w:t>
      </w:r>
    </w:p>
    <w:p w14:paraId="68500B7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android:text="@string/admin_list_item_adminId"</w:t>
      </w:r>
    </w:p>
    <w:p w14:paraId="61D56D3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android:textStyle="bold"</w:t>
      </w:r>
    </w:p>
    <w:p w14:paraId="53CB904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android:textSize="14sp"</w:t>
      </w:r>
    </w:p>
    <w:p w14:paraId="436BB21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android:gravity="center"</w:t>
      </w:r>
    </w:p>
    <w:p w14:paraId="159BE73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android:fontFamily="@font/nanumgothicregular" /&gt;</w:t>
      </w:r>
    </w:p>
    <w:p w14:paraId="1901C7B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745709F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android:id="@+id/totalPrice"</w:t>
      </w:r>
    </w:p>
    <w:p w14:paraId="4A27720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664E29B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android:layout_height="match_parent"</w:t>
      </w:r>
    </w:p>
    <w:p w14:paraId="5FA3540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android:text="@string/admin_list_item_adminPosition"</w:t>
      </w:r>
    </w:p>
    <w:p w14:paraId="17DA943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android:textSize="14sp"</w:t>
      </w:r>
    </w:p>
    <w:p w14:paraId="3775B4E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android:textStyle="bold"</w:t>
      </w:r>
    </w:p>
    <w:p w14:paraId="39A9424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android:gravity="center"</w:t>
      </w:r>
    </w:p>
    <w:p w14:paraId="2D617C0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android:fontFamily="@font/nanumgothicregular" /&gt;</w:t>
      </w:r>
    </w:p>
    <w:p w14:paraId="0FDF321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&lt;ImageView</w:t>
      </w:r>
    </w:p>
    <w:p w14:paraId="0092772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android:id="@+id/outBtn"</w:t>
      </w:r>
    </w:p>
    <w:p w14:paraId="0DF0D26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android:layout_width="15dp"</w:t>
      </w:r>
    </w:p>
    <w:p w14:paraId="6AC39F3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android:layout_height="match_parent"</w:t>
      </w:r>
    </w:p>
    <w:p w14:paraId="6DBFED5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android:src="@drawable/memberout" /&gt;</w:t>
      </w:r>
    </w:p>
    <w:p w14:paraId="7701EBF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&lt;/com.google.android.flexbox.FlexboxLayout&gt;</w:t>
      </w:r>
    </w:p>
    <w:p w14:paraId="1FC735A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&lt;/LinearLayout&gt;</w:t>
      </w:r>
    </w:p>
    <w:p w14:paraId="386150E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>&lt;/LinearLayout&gt;</w:t>
      </w:r>
    </w:p>
    <w:p w14:paraId="0869B1F2" w14:textId="77777777" w:rsidR="003F28AB" w:rsidRDefault="003F28AB" w:rsidP="003F28AB">
      <w:pPr>
        <w:rPr>
          <w:lang w:eastAsia="ko-KR"/>
        </w:rPr>
      </w:pPr>
    </w:p>
    <w:p w14:paraId="59DC4656" w14:textId="77777777" w:rsidR="003F28AB" w:rsidRDefault="003F28AB" w:rsidP="003F28AB">
      <w:pPr>
        <w:pStyle w:val="3"/>
        <w:rPr>
          <w:lang w:eastAsia="ko-KR"/>
        </w:rPr>
      </w:pPr>
      <w:bookmarkStart w:id="96" w:name="_Toc167890824"/>
      <w:bookmarkStart w:id="97" w:name="_Toc168002230"/>
      <w:r w:rsidRPr="00884D10">
        <w:rPr>
          <w:b/>
          <w:lang w:eastAsia="ko-KR"/>
        </w:rPr>
        <w:t xml:space="preserve">res/layout\admin_product_list_item.xml </w:t>
      </w:r>
      <w:r w:rsidRPr="00884D10">
        <w:rPr>
          <w:rFonts w:hint="eastAsia"/>
          <w:b/>
          <w:lang w:eastAsia="ko-KR"/>
        </w:rPr>
        <w:t>작성자</w:t>
      </w:r>
      <w:r w:rsidRPr="00884D10">
        <w:rPr>
          <w:rFonts w:hint="eastAsia"/>
          <w:b/>
          <w:lang w:eastAsia="ko-KR"/>
        </w:rPr>
        <w:t xml:space="preserve"> </w:t>
      </w:r>
      <w:r w:rsidRPr="00884D10">
        <w:rPr>
          <w:b/>
          <w:lang w:eastAsia="ko-KR"/>
        </w:rPr>
        <w:t xml:space="preserve">: </w:t>
      </w:r>
      <w:r w:rsidRPr="00884D10">
        <w:rPr>
          <w:rFonts w:hint="eastAsia"/>
          <w:b/>
          <w:lang w:eastAsia="ko-KR"/>
        </w:rPr>
        <w:t>임성준</w:t>
      </w:r>
      <w:bookmarkEnd w:id="96"/>
      <w:bookmarkEnd w:id="97"/>
    </w:p>
    <w:p w14:paraId="72833EA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3006D48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&lt;LinearLayout xmlns:android="http://schemas.android.com/apk/res/android"</w:t>
      </w:r>
    </w:p>
    <w:p w14:paraId="1114D6E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67851FC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xmlns:app="http://schemas.android.com/apk/res-auto"</w:t>
      </w:r>
    </w:p>
    <w:p w14:paraId="7921EB0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android:layout_height="95dp"</w:t>
      </w:r>
    </w:p>
    <w:p w14:paraId="2542CA3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android:orientation="horizontal"</w:t>
      </w:r>
    </w:p>
    <w:p w14:paraId="0E550CF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android:padding="10dp"&gt;</w:t>
      </w:r>
    </w:p>
    <w:p w14:paraId="6FDFC0F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&lt;LinearLayout</w:t>
      </w:r>
    </w:p>
    <w:p w14:paraId="75FA9E0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android:layout_width="50dp"</w:t>
      </w:r>
    </w:p>
    <w:p w14:paraId="2A8CFB0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android:layout_height="match_parent"&gt;</w:t>
      </w:r>
    </w:p>
    <w:p w14:paraId="7D8669C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&lt;ImageView</w:t>
      </w:r>
    </w:p>
    <w:p w14:paraId="28958A6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android:id="@+id/imageViewProduct"</w:t>
      </w:r>
    </w:p>
    <w:p w14:paraId="0BEC773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android:contentDescription="@string/product_image"</w:t>
      </w:r>
    </w:p>
    <w:p w14:paraId="09A5C62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37B0A6B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android:layout_height="match_parent" /&gt;</w:t>
      </w:r>
    </w:p>
    <w:p w14:paraId="0EF838F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&lt;/LinearLayout&gt;</w:t>
      </w:r>
    </w:p>
    <w:p w14:paraId="63AEDD1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&lt;com.google.android.flexbox.FlexboxLayout</w:t>
      </w:r>
    </w:p>
    <w:p w14:paraId="4665528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381C4A0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android:layout_height="match_parent"</w:t>
      </w:r>
    </w:p>
    <w:p w14:paraId="3050DCD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app:justifyContent="space_evenly"</w:t>
      </w:r>
    </w:p>
    <w:p w14:paraId="2934E5F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app:alignItems="center"&gt;</w:t>
      </w:r>
    </w:p>
    <w:p w14:paraId="6D6727F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&lt;LinearLayout</w:t>
      </w:r>
    </w:p>
    <w:p w14:paraId="29753CD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11AD008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34F9A91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android:orientation="vertical"&gt;</w:t>
      </w:r>
    </w:p>
    <w:p w14:paraId="68D78DD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&lt;LinearLayout</w:t>
      </w:r>
    </w:p>
    <w:p w14:paraId="306A93A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android:id="@+id/con1"</w:t>
      </w:r>
    </w:p>
    <w:p w14:paraId="03AF603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7A0BAD3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2D012BD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android:orientation="vertical"&gt;</w:t>
      </w:r>
    </w:p>
    <w:p w14:paraId="20FC942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&lt;com.google.android.flexbox.FlexboxLayout</w:t>
      </w:r>
    </w:p>
    <w:p w14:paraId="14CB7D7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5D99495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5CA0A71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app:alignItems="center"</w:t>
      </w:r>
    </w:p>
    <w:p w14:paraId="1A37E91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app:justifyContent="space_around"&gt;</w:t>
      </w:r>
    </w:p>
    <w:p w14:paraId="6DF4E95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&lt;LinearLayout</w:t>
      </w:r>
    </w:p>
    <w:p w14:paraId="67A9C43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android:layout_width="wrap_content"</w:t>
      </w:r>
    </w:p>
    <w:p w14:paraId="76D86E2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android:layout_height="match_parent"</w:t>
      </w:r>
    </w:p>
    <w:p w14:paraId="6807C78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android:orientation="vertical"&gt;</w:t>
      </w:r>
    </w:p>
    <w:p w14:paraId="0D7D962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&lt;TextView</w:t>
      </w:r>
    </w:p>
    <w:p w14:paraId="25F70EE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android:layout_width="wrap_content"</w:t>
      </w:r>
    </w:p>
    <w:p w14:paraId="12042DA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android:layout_height="wrap_content"</w:t>
      </w:r>
    </w:p>
    <w:p w14:paraId="4558492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android:textColor="@color/mainText"</w:t>
      </w:r>
    </w:p>
    <w:p w14:paraId="66FBC6D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android:layout_gravity="center"</w:t>
      </w:r>
    </w:p>
    <w:p w14:paraId="6409211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android:textSize="14sp"</w:t>
      </w:r>
    </w:p>
    <w:p w14:paraId="4D47658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android:textStyle="bold"</w:t>
      </w:r>
    </w:p>
    <w:p w14:paraId="470E63F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android:text="@string/product_name" /&gt;</w:t>
      </w:r>
    </w:p>
    <w:p w14:paraId="0E1D49C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&lt;TextView</w:t>
      </w:r>
    </w:p>
    <w:p w14:paraId="14A5263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            android:id="@+id/textViewProductName"</w:t>
      </w:r>
    </w:p>
    <w:p w14:paraId="1EB8300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android:layout_width="wrap_content"</w:t>
      </w:r>
    </w:p>
    <w:p w14:paraId="1B163AE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android:layout_height="wrap_content"</w:t>
      </w:r>
    </w:p>
    <w:p w14:paraId="3EDF888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android:textColor="@color/mainText"</w:t>
      </w:r>
    </w:p>
    <w:p w14:paraId="2084F17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android:layout_gravity="center"</w:t>
      </w:r>
    </w:p>
    <w:p w14:paraId="272F4C7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android:textSize="12sp"</w:t>
      </w:r>
    </w:p>
    <w:p w14:paraId="5C94ADC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android:autoSizeMaxTextSize="12sp"</w:t>
      </w:r>
    </w:p>
    <w:p w14:paraId="4EDC32A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android:text="@string/product_name" /&gt;</w:t>
      </w:r>
    </w:p>
    <w:p w14:paraId="70908F8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&lt;/LinearLayout&gt;</w:t>
      </w:r>
    </w:p>
    <w:p w14:paraId="74DE295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&lt;LinearLayout</w:t>
      </w:r>
    </w:p>
    <w:p w14:paraId="09E4FAF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android:layout_width="wrap_content"</w:t>
      </w:r>
    </w:p>
    <w:p w14:paraId="307BF7F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android:layout_height="match_parent"</w:t>
      </w:r>
    </w:p>
    <w:p w14:paraId="1EE5C29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android:orientation="vertical"&gt;</w:t>
      </w:r>
    </w:p>
    <w:p w14:paraId="6F65C86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&lt;TextView</w:t>
      </w:r>
    </w:p>
    <w:p w14:paraId="2EC528A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android:layout_width="wrap_content"</w:t>
      </w:r>
    </w:p>
    <w:p w14:paraId="5CB63D0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android:layout_height="wrap_content"</w:t>
      </w:r>
    </w:p>
    <w:p w14:paraId="564F262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android:textColor="@color/mainText"</w:t>
      </w:r>
    </w:p>
    <w:p w14:paraId="3576A6D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android:textSize="14sp"</w:t>
      </w:r>
    </w:p>
    <w:p w14:paraId="23EC553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android:layout_gravity="center"</w:t>
      </w:r>
    </w:p>
    <w:p w14:paraId="3C8CD14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android:textStyle="bold"</w:t>
      </w:r>
    </w:p>
    <w:p w14:paraId="0146600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android:text="@string/product_category" /&gt;</w:t>
      </w:r>
    </w:p>
    <w:p w14:paraId="03DE92F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&lt;TextView</w:t>
      </w:r>
    </w:p>
    <w:p w14:paraId="0CB987F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android:id="@+id/textViewCategory"</w:t>
      </w:r>
    </w:p>
    <w:p w14:paraId="44A2F45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android:layout_width="wrap_content"</w:t>
      </w:r>
    </w:p>
    <w:p w14:paraId="3A83CE9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android:layout_height="wrap_content"</w:t>
      </w:r>
    </w:p>
    <w:p w14:paraId="6D98D92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android:layout_gravity="center"</w:t>
      </w:r>
    </w:p>
    <w:p w14:paraId="1BD0BC9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android:textColor="@color/mainText"</w:t>
      </w:r>
    </w:p>
    <w:p w14:paraId="31E0931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android:textSize="14sp"</w:t>
      </w:r>
    </w:p>
    <w:p w14:paraId="0F780B8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android:autoSizeTextType="uniform"</w:t>
      </w:r>
    </w:p>
    <w:p w14:paraId="0B5F5E5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android:autoSizeMaxTextSize="14sp"</w:t>
      </w:r>
    </w:p>
    <w:p w14:paraId="64B3D63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    android:text="@string/product_category" /&gt;</w:t>
      </w:r>
    </w:p>
    <w:p w14:paraId="622E2AA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&lt;/LinearLayout&gt;</w:t>
      </w:r>
    </w:p>
    <w:p w14:paraId="2026989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&lt;/com.google.android.flexbox.FlexboxLayout&gt;</w:t>
      </w:r>
    </w:p>
    <w:p w14:paraId="03B7B4F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&lt;/LinearLayout&gt;</w:t>
      </w:r>
    </w:p>
    <w:p w14:paraId="39A71E3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&lt;LinearLayout</w:t>
      </w:r>
    </w:p>
    <w:p w14:paraId="5B3FB2D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35BCFA8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android:layout_height="match_parent"</w:t>
      </w:r>
    </w:p>
    <w:p w14:paraId="2DE3389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android:orientation="horizontal"&gt;</w:t>
      </w:r>
    </w:p>
    <w:p w14:paraId="00FF2A9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&lt;com.google.android.flexbox.FlexboxLayout</w:t>
      </w:r>
    </w:p>
    <w:p w14:paraId="581190A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34E6966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android:layout_height="match_parent"</w:t>
      </w:r>
    </w:p>
    <w:p w14:paraId="0D23F26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app:justifyContent="space_evenly"</w:t>
      </w:r>
    </w:p>
    <w:p w14:paraId="3716901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app:alignItems="center"&gt;</w:t>
      </w:r>
    </w:p>
    <w:p w14:paraId="77A1965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&lt;ImageView</w:t>
      </w:r>
    </w:p>
    <w:p w14:paraId="0D109FD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android:id="@+id/productUpdateBtn"</w:t>
      </w:r>
    </w:p>
    <w:p w14:paraId="51D0725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android:layout_width="25dp"</w:t>
      </w:r>
    </w:p>
    <w:p w14:paraId="44BF43C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android:layout_height="25dp"</w:t>
      </w:r>
    </w:p>
    <w:p w14:paraId="789810C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android:contentDescription="@string/productUpdateBtn"</w:t>
      </w:r>
    </w:p>
    <w:p w14:paraId="7CC8297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android:src="@drawable/product_update" /&gt;</w:t>
      </w:r>
    </w:p>
    <w:p w14:paraId="25EC64A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&lt;ImageView</w:t>
      </w:r>
    </w:p>
    <w:p w14:paraId="78DEE03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android:id="@+id/productDeleteBtn"</w:t>
      </w:r>
    </w:p>
    <w:p w14:paraId="194D887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android:layout_width="25dp"</w:t>
      </w:r>
    </w:p>
    <w:p w14:paraId="4E79CE7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        android:layout_height="25dp"</w:t>
      </w:r>
    </w:p>
    <w:p w14:paraId="31F3A29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android:contentDescription="@string/productDeleteBtn"</w:t>
      </w:r>
    </w:p>
    <w:p w14:paraId="6AB2885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    android:src="@drawable/delete" /&gt;</w:t>
      </w:r>
    </w:p>
    <w:p w14:paraId="5E25AF5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&lt;/com.google.android.flexbox.FlexboxLayout&gt;</w:t>
      </w:r>
    </w:p>
    <w:p w14:paraId="66C3D9B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&lt;/LinearLayout&gt;</w:t>
      </w:r>
    </w:p>
    <w:p w14:paraId="028353A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&lt;/LinearLayout&gt;</w:t>
      </w:r>
    </w:p>
    <w:p w14:paraId="032C631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&lt;/com.google.android.flexbox.FlexboxLayout&gt;</w:t>
      </w:r>
    </w:p>
    <w:p w14:paraId="58E333A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&lt;/LinearLayout&gt;</w:t>
      </w:r>
    </w:p>
    <w:p w14:paraId="1F40FED4" w14:textId="77777777" w:rsidR="003F28AB" w:rsidRDefault="003F28AB" w:rsidP="003F28AB">
      <w:pPr>
        <w:rPr>
          <w:lang w:eastAsia="ko-KR"/>
        </w:rPr>
      </w:pPr>
    </w:p>
    <w:p w14:paraId="1B7CDE90" w14:textId="77777777" w:rsidR="003F28AB" w:rsidRPr="00884D10" w:rsidRDefault="003F28AB" w:rsidP="003F28AB">
      <w:pPr>
        <w:pStyle w:val="3"/>
        <w:rPr>
          <w:b/>
          <w:lang w:eastAsia="ko-KR"/>
        </w:rPr>
      </w:pPr>
      <w:bookmarkStart w:id="98" w:name="_Toc167890825"/>
      <w:bookmarkStart w:id="99" w:name="_Toc168002231"/>
      <w:r w:rsidRPr="00884D10">
        <w:rPr>
          <w:b/>
          <w:lang w:eastAsia="ko-KR"/>
        </w:rPr>
        <w:t>res/layout\admin_todo_list_item.xml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임성준</w:t>
      </w:r>
      <w:bookmarkEnd w:id="98"/>
      <w:bookmarkEnd w:id="99"/>
    </w:p>
    <w:p w14:paraId="2073021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77242D0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&lt;LinearLayout</w:t>
      </w:r>
    </w:p>
    <w:p w14:paraId="41DF7AD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xmlns:android="http://schemas.android.com/apk/res/android"</w:t>
      </w:r>
    </w:p>
    <w:p w14:paraId="3578977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android:orientation="vertical"</w:t>
      </w:r>
    </w:p>
    <w:p w14:paraId="6E58B39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5BEF44A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android:layout_height="match_parent"</w:t>
      </w:r>
    </w:p>
    <w:p w14:paraId="0529CAE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android:id="@+id/todoData"</w:t>
      </w:r>
    </w:p>
    <w:p w14:paraId="2F59F30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&gt;</w:t>
      </w:r>
    </w:p>
    <w:p w14:paraId="28CC6D9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&lt;com.google.android.flexbox.FlexboxLayout</w:t>
      </w:r>
    </w:p>
    <w:p w14:paraId="4594255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xmlns:app="http://schemas.android.com/apk/res-auto"</w:t>
      </w:r>
    </w:p>
    <w:p w14:paraId="5F69A0B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7247A76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android:layout_height="50dp"</w:t>
      </w:r>
    </w:p>
    <w:p w14:paraId="41EF191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app:justifyContent="space_evenly"</w:t>
      </w:r>
    </w:p>
    <w:p w14:paraId="0CA1E05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app:alignItems="center"</w:t>
      </w:r>
    </w:p>
    <w:p w14:paraId="39276B4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&gt;</w:t>
      </w:r>
    </w:p>
    <w:p w14:paraId="384B533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3CC354D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android:id="@+id/tododate"</w:t>
      </w:r>
    </w:p>
    <w:p w14:paraId="2C99C3D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21FB213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android:layout_height="match_parent"</w:t>
      </w:r>
    </w:p>
    <w:p w14:paraId="3A361C7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android:text="@string/todoDate"</w:t>
      </w:r>
    </w:p>
    <w:p w14:paraId="48EEC0C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android:textStyle="bold"</w:t>
      </w:r>
    </w:p>
    <w:p w14:paraId="0A66209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android:textSize="12sp"</w:t>
      </w:r>
    </w:p>
    <w:p w14:paraId="0AFDA86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android:gravity="center"</w:t>
      </w:r>
    </w:p>
    <w:p w14:paraId="40319BC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android:textColor="@color/mainText"</w:t>
      </w:r>
    </w:p>
    <w:p w14:paraId="4A321BE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android:fontFamily="@font/nanumgothicregular" /&gt;</w:t>
      </w:r>
    </w:p>
    <w:p w14:paraId="7F64408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440B96C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android:id="@+id/adminId"</w:t>
      </w:r>
    </w:p>
    <w:p w14:paraId="0BA49C0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4502677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android:layout_height="match_parent"</w:t>
      </w:r>
    </w:p>
    <w:p w14:paraId="0847756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android:text="@string/IdTextView"</w:t>
      </w:r>
    </w:p>
    <w:p w14:paraId="386ED27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android:textStyle="bold"</w:t>
      </w:r>
    </w:p>
    <w:p w14:paraId="0E8D235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android:textSize="12sp"</w:t>
      </w:r>
    </w:p>
    <w:p w14:paraId="5791304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android:gravity="center"</w:t>
      </w:r>
    </w:p>
    <w:p w14:paraId="77F5B05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android:textColor="@color/mainText"</w:t>
      </w:r>
    </w:p>
    <w:p w14:paraId="277ADB5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android:fontFamily="@font/nanumgothicregular" /&gt;</w:t>
      </w:r>
    </w:p>
    <w:p w14:paraId="2F3C608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3A4F29E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android:id="@+id/todoContent"</w:t>
      </w:r>
    </w:p>
    <w:p w14:paraId="0A07521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55E6228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android:layout_height="match_parent"</w:t>
      </w:r>
    </w:p>
    <w:p w14:paraId="78C6DEB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android:text="@string/todoContent"</w:t>
      </w:r>
    </w:p>
    <w:p w14:paraId="005B1E9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android:textSize="12sp"</w:t>
      </w:r>
    </w:p>
    <w:p w14:paraId="42B1A0D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android:textStyle="bold"</w:t>
      </w:r>
    </w:p>
    <w:p w14:paraId="3373EFA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android:gravity="center"</w:t>
      </w:r>
    </w:p>
    <w:p w14:paraId="01BD036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android:textColor="@color/mainText"</w:t>
      </w:r>
    </w:p>
    <w:p w14:paraId="4B3943D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android:fontFamily="@font/nanumgothicregular" /&gt;</w:t>
      </w:r>
    </w:p>
    <w:p w14:paraId="6EEB6CE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&lt;ImageView</w:t>
      </w:r>
    </w:p>
    <w:p w14:paraId="58BD27A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android:id="@+id/outBtn"</w:t>
      </w:r>
    </w:p>
    <w:p w14:paraId="6BA69D0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android:layout_width="17dp"</w:t>
      </w:r>
    </w:p>
    <w:p w14:paraId="71E44A8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android:layout_height="match_parent"</w:t>
      </w:r>
    </w:p>
    <w:p w14:paraId="5E0BDD1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android:contentDescription="@string/outBtn"</w:t>
      </w:r>
    </w:p>
    <w:p w14:paraId="082E3A5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android:src="@drawable/delete" /&gt;</w:t>
      </w:r>
    </w:p>
    <w:p w14:paraId="7080D3C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&lt;/com.google.android.flexbox.FlexboxLayout&gt;</w:t>
      </w:r>
    </w:p>
    <w:p w14:paraId="194A422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&lt;/LinearLayout&gt;</w:t>
      </w:r>
    </w:p>
    <w:p w14:paraId="50D8B48C" w14:textId="77777777" w:rsidR="003F28AB" w:rsidRDefault="003F28AB" w:rsidP="003F28AB">
      <w:pPr>
        <w:rPr>
          <w:lang w:eastAsia="ko-KR"/>
        </w:rPr>
      </w:pPr>
    </w:p>
    <w:p w14:paraId="24934BA8" w14:textId="77777777" w:rsidR="003F28AB" w:rsidRPr="0046513B" w:rsidRDefault="003F28AB" w:rsidP="003F28AB">
      <w:pPr>
        <w:pStyle w:val="3"/>
        <w:rPr>
          <w:b/>
          <w:lang w:eastAsia="ko-KR"/>
        </w:rPr>
      </w:pPr>
      <w:bookmarkStart w:id="100" w:name="_Toc167890826"/>
      <w:bookmarkStart w:id="101" w:name="_Toc168002232"/>
      <w:r w:rsidRPr="0046513B">
        <w:rPr>
          <w:b/>
          <w:lang w:eastAsia="ko-KR"/>
        </w:rPr>
        <w:t>res/layout\main_activity_login.xml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이정민</w:t>
      </w:r>
      <w:bookmarkEnd w:id="100"/>
      <w:bookmarkEnd w:id="101"/>
    </w:p>
    <w:p w14:paraId="41CA3BF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066BDEC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&lt;LinearLayout xmlns:android="http://schemas.android.com/apk/res/android"</w:t>
      </w:r>
    </w:p>
    <w:p w14:paraId="734D726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xmlns:tools="http://schemas.android.com/tools"</w:t>
      </w:r>
    </w:p>
    <w:p w14:paraId="7D2A763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6105060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android:layout_height="270dp"</w:t>
      </w:r>
    </w:p>
    <w:p w14:paraId="18C5E8E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android:orientation="vertical"</w:t>
      </w:r>
    </w:p>
    <w:p w14:paraId="7B83D68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android:background="@drawable/border"</w:t>
      </w:r>
    </w:p>
    <w:p w14:paraId="0BC8F9B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tools:context=".main.MainLoginActivity"&gt;</w:t>
      </w:r>
    </w:p>
    <w:p w14:paraId="3821B0A3" w14:textId="77777777" w:rsidR="003F28AB" w:rsidRDefault="003F28AB" w:rsidP="003F28AB">
      <w:pPr>
        <w:rPr>
          <w:lang w:eastAsia="ko-KR"/>
        </w:rPr>
      </w:pPr>
    </w:p>
    <w:p w14:paraId="7F82230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&lt;TextView</w:t>
      </w:r>
    </w:p>
    <w:p w14:paraId="3E87684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android:id="@+id/close_text"</w:t>
      </w:r>
    </w:p>
    <w:p w14:paraId="6BB8AC2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26B0789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5B0FADA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android:gravity="end"</w:t>
      </w:r>
    </w:p>
    <w:p w14:paraId="03857CE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android:textStyle="bold"</w:t>
      </w:r>
    </w:p>
    <w:p w14:paraId="33150A8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android:onClick="handleTextViewClick"</w:t>
      </w:r>
    </w:p>
    <w:p w14:paraId="49418C6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android:layout_marginEnd="5dp"</w:t>
      </w:r>
    </w:p>
    <w:p w14:paraId="72B3F71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android:fontFamily="@font/font"</w:t>
      </w:r>
    </w:p>
    <w:p w14:paraId="7D1B764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android:textSize="16sp"</w:t>
      </w:r>
    </w:p>
    <w:p w14:paraId="2196BB3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android:textColor="@color/yuhan"</w:t>
      </w:r>
    </w:p>
    <w:p w14:paraId="2E9848C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android:text="@string/close_login"/&gt;</w:t>
      </w:r>
    </w:p>
    <w:p w14:paraId="232DBFEF" w14:textId="77777777" w:rsidR="003F28AB" w:rsidRDefault="003F28AB" w:rsidP="003F28AB">
      <w:pPr>
        <w:rPr>
          <w:lang w:eastAsia="ko-KR"/>
        </w:rPr>
      </w:pPr>
    </w:p>
    <w:p w14:paraId="2D28F70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&lt;TextView</w:t>
      </w:r>
    </w:p>
    <w:p w14:paraId="1799EB7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06EBDE6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21BEB2B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android:gravity="center"</w:t>
      </w:r>
    </w:p>
    <w:p w14:paraId="2BD9CB0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android:fontFamily="@font/font"</w:t>
      </w:r>
    </w:p>
    <w:p w14:paraId="5D4F85A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android:textStyle="bold"</w:t>
      </w:r>
    </w:p>
    <w:p w14:paraId="4EC6CF3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android:textSize="25sp"</w:t>
      </w:r>
    </w:p>
    <w:p w14:paraId="3C07C39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android:textColor="@color/yuhan"</w:t>
      </w:r>
    </w:p>
    <w:p w14:paraId="10E6B56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android:text="@string/login"/&gt;</w:t>
      </w:r>
    </w:p>
    <w:p w14:paraId="7DC9B91B" w14:textId="77777777" w:rsidR="003F28AB" w:rsidRDefault="003F28AB" w:rsidP="003F28AB">
      <w:pPr>
        <w:rPr>
          <w:lang w:eastAsia="ko-KR"/>
        </w:rPr>
      </w:pPr>
    </w:p>
    <w:p w14:paraId="3ECF43B5" w14:textId="77777777" w:rsidR="003F28AB" w:rsidRDefault="003F28AB" w:rsidP="003F28AB">
      <w:pPr>
        <w:rPr>
          <w:lang w:eastAsia="ko-KR"/>
        </w:rPr>
      </w:pPr>
    </w:p>
    <w:p w14:paraId="30655D2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&lt;EditText</w:t>
      </w:r>
    </w:p>
    <w:p w14:paraId="3BB4932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android:id="@+id/login_id"</w:t>
      </w:r>
    </w:p>
    <w:p w14:paraId="197E89D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267B30A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android:layout_height="50dp"</w:t>
      </w:r>
    </w:p>
    <w:p w14:paraId="5F0598C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android:layout_margin="5dp"</w:t>
      </w:r>
    </w:p>
    <w:p w14:paraId="74C31A0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android:background="@drawable/edittext_border"</w:t>
      </w:r>
    </w:p>
    <w:p w14:paraId="7BC9810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android:fontFamily="@font/font"</w:t>
      </w:r>
    </w:p>
    <w:p w14:paraId="7C682D0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android:hint="@string/enter_id"</w:t>
      </w:r>
    </w:p>
    <w:p w14:paraId="4394620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android:inputType="textEmailAddress"</w:t>
      </w:r>
    </w:p>
    <w:p w14:paraId="2E80689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android:textColor="@color/yuhan" /&gt;</w:t>
      </w:r>
    </w:p>
    <w:p w14:paraId="0F39A42E" w14:textId="77777777" w:rsidR="003F28AB" w:rsidRDefault="003F28AB" w:rsidP="003F28AB">
      <w:pPr>
        <w:rPr>
          <w:lang w:eastAsia="ko-KR"/>
        </w:rPr>
      </w:pPr>
    </w:p>
    <w:p w14:paraId="315C301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&lt;EditText</w:t>
      </w:r>
    </w:p>
    <w:p w14:paraId="38AD786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android:id="@+id/login_pwd"</w:t>
      </w:r>
    </w:p>
    <w:p w14:paraId="71F030E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268FE31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android:layout_height="50dp"</w:t>
      </w:r>
    </w:p>
    <w:p w14:paraId="7907711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android:layout_margin="5dp"</w:t>
      </w:r>
    </w:p>
    <w:p w14:paraId="2D89B49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android:fontFamily="@font/font"</w:t>
      </w:r>
    </w:p>
    <w:p w14:paraId="16E1611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android:background="@drawable/edittext_border"</w:t>
      </w:r>
    </w:p>
    <w:p w14:paraId="5F577D1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android:inputType="textPassword"</w:t>
      </w:r>
    </w:p>
    <w:p w14:paraId="3A668FE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android:textColor="@color/yuhan"</w:t>
      </w:r>
    </w:p>
    <w:p w14:paraId="0BAA913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android:hint="@string/enter_pwd"/&gt;</w:t>
      </w:r>
    </w:p>
    <w:p w14:paraId="2992BD95" w14:textId="77777777" w:rsidR="003F28AB" w:rsidRDefault="003F28AB" w:rsidP="003F28AB">
      <w:pPr>
        <w:rPr>
          <w:lang w:eastAsia="ko-KR"/>
        </w:rPr>
      </w:pPr>
    </w:p>
    <w:p w14:paraId="7D7FD09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&lt;android.widget.Button</w:t>
      </w:r>
    </w:p>
    <w:p w14:paraId="2B7264C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android:id="@+id/login_btn"</w:t>
      </w:r>
    </w:p>
    <w:p w14:paraId="5E9044F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5FB26D1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5B0F7EB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android:layout_margin="5dp"</w:t>
      </w:r>
    </w:p>
    <w:p w14:paraId="7C7C31C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android:fontFamily="@font/font"</w:t>
      </w:r>
    </w:p>
    <w:p w14:paraId="438D90B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android:background="@drawable/button_background"</w:t>
      </w:r>
    </w:p>
    <w:p w14:paraId="28F5304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android:textStyle="bold"</w:t>
      </w:r>
    </w:p>
    <w:p w14:paraId="6149899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android:textColor="@color/white"</w:t>
      </w:r>
    </w:p>
    <w:p w14:paraId="5D30BE2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android:text="@string/login"/&gt;</w:t>
      </w:r>
    </w:p>
    <w:p w14:paraId="31FC870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&lt;LinearLayout</w:t>
      </w:r>
    </w:p>
    <w:p w14:paraId="3FD5311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70C8605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522503E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android:layout_marginBottom="2.5dp"</w:t>
      </w:r>
    </w:p>
    <w:p w14:paraId="7112CEF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android:gravity="center"</w:t>
      </w:r>
    </w:p>
    <w:p w14:paraId="7999C53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android:orientation="horizontal"&gt;</w:t>
      </w:r>
    </w:p>
    <w:p w14:paraId="1B2FF54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19E04E2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android:id="@+id/non_login_btn"</w:t>
      </w:r>
    </w:p>
    <w:p w14:paraId="4D21EC1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296B906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android:layout_height="match_parent"</w:t>
      </w:r>
    </w:p>
    <w:p w14:paraId="1E900CB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android:fontFamily="@font/font"</w:t>
      </w:r>
    </w:p>
    <w:p w14:paraId="1744E35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android:textColor="@color/yuhan"</w:t>
      </w:r>
    </w:p>
    <w:p w14:paraId="48D3053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android:textSize="15sp"</w:t>
      </w:r>
    </w:p>
    <w:p w14:paraId="627B925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android:text="@string/non_login"/&gt;</w:t>
      </w:r>
    </w:p>
    <w:p w14:paraId="39AA673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59460DE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android:id="@+id/register_btn"</w:t>
      </w:r>
    </w:p>
    <w:p w14:paraId="6F914DB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345F085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3CCF1D7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android:gravity="end"</w:t>
      </w:r>
    </w:p>
    <w:p w14:paraId="70AA126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android:layout_marginStart="70dp"</w:t>
      </w:r>
    </w:p>
    <w:p w14:paraId="478FFD4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android:fontFamily="@font/font"</w:t>
      </w:r>
    </w:p>
    <w:p w14:paraId="79F3CE1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android:textColor="@color/yuhan"</w:t>
      </w:r>
    </w:p>
    <w:p w14:paraId="1935ADD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android:textSize="15sp"</w:t>
      </w:r>
    </w:p>
    <w:p w14:paraId="3B5A92D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android:text="@string/register"/&gt;</w:t>
      </w:r>
    </w:p>
    <w:p w14:paraId="1CBFAFA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&lt;/LinearLayout&gt;</w:t>
      </w:r>
    </w:p>
    <w:p w14:paraId="00C33F77" w14:textId="77777777" w:rsidR="003F28AB" w:rsidRDefault="003F28AB" w:rsidP="003F28AB">
      <w:pPr>
        <w:rPr>
          <w:lang w:eastAsia="ko-KR"/>
        </w:rPr>
      </w:pPr>
    </w:p>
    <w:p w14:paraId="5D6673D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&lt;/LinearLayout&gt;</w:t>
      </w:r>
    </w:p>
    <w:p w14:paraId="3E782255" w14:textId="77777777" w:rsidR="003F28AB" w:rsidRDefault="003F28AB" w:rsidP="003F28AB">
      <w:pPr>
        <w:rPr>
          <w:lang w:eastAsia="ko-KR"/>
        </w:rPr>
      </w:pPr>
    </w:p>
    <w:p w14:paraId="21C9E089" w14:textId="77777777" w:rsidR="003F28AB" w:rsidRPr="00740DE1" w:rsidRDefault="003F28AB" w:rsidP="003F28AB">
      <w:pPr>
        <w:pStyle w:val="3"/>
        <w:rPr>
          <w:b/>
          <w:lang w:eastAsia="ko-KR"/>
        </w:rPr>
      </w:pPr>
      <w:bookmarkStart w:id="102" w:name="_Toc167890827"/>
      <w:bookmarkStart w:id="103" w:name="_Toc168002233"/>
      <w:r w:rsidRPr="00740DE1">
        <w:rPr>
          <w:b/>
          <w:lang w:eastAsia="ko-KR"/>
        </w:rPr>
        <w:t>res/layout\main_activity_mypage.xml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이정민</w:t>
      </w:r>
      <w:r>
        <w:rPr>
          <w:rFonts w:hint="eastAsia"/>
          <w:b/>
          <w:lang w:eastAsia="ko-KR"/>
        </w:rPr>
        <w:t>,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임성준</w:t>
      </w:r>
      <w:bookmarkEnd w:id="102"/>
      <w:bookmarkEnd w:id="103"/>
    </w:p>
    <w:p w14:paraId="58B7B07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19F90CF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&lt;LinearLayout xmlns:android="http://schemas.android.com/apk/res/android"</w:t>
      </w:r>
    </w:p>
    <w:p w14:paraId="0273036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xmlns:tools="http://schemas.android.com/tools"</w:t>
      </w:r>
    </w:p>
    <w:p w14:paraId="1156253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30DE7B9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android:layout_height="match_parent"</w:t>
      </w:r>
    </w:p>
    <w:p w14:paraId="6236FFD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android:background="#EAEAEA"</w:t>
      </w:r>
    </w:p>
    <w:p w14:paraId="7302456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tools:context=".main.MainMyPageActivity"&gt;</w:t>
      </w:r>
    </w:p>
    <w:p w14:paraId="392D803F" w14:textId="77777777" w:rsidR="003F28AB" w:rsidRDefault="003F28AB" w:rsidP="003F28AB">
      <w:pPr>
        <w:rPr>
          <w:lang w:eastAsia="ko-KR"/>
        </w:rPr>
      </w:pPr>
    </w:p>
    <w:p w14:paraId="219DC63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&lt;ScrollView</w:t>
      </w:r>
    </w:p>
    <w:p w14:paraId="3CCA9B0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android:fillViewport="true"</w:t>
      </w:r>
    </w:p>
    <w:p w14:paraId="43A9397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android:scrollbars="none"</w:t>
      </w:r>
    </w:p>
    <w:p w14:paraId="4E0EB51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25452C6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android:layout_height="match_parent"&gt;</w:t>
      </w:r>
    </w:p>
    <w:p w14:paraId="69C58CD0" w14:textId="77777777" w:rsidR="003F28AB" w:rsidRDefault="003F28AB" w:rsidP="003F28AB">
      <w:pPr>
        <w:rPr>
          <w:lang w:eastAsia="ko-KR"/>
        </w:rPr>
      </w:pPr>
    </w:p>
    <w:p w14:paraId="5AB7EB2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&lt;LinearLayout</w:t>
      </w:r>
    </w:p>
    <w:p w14:paraId="5CC4AD4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0038578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0C82D4F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android:orientation="vertical"&gt;</w:t>
      </w:r>
    </w:p>
    <w:p w14:paraId="123122C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&lt;ImageView</w:t>
      </w:r>
    </w:p>
    <w:p w14:paraId="020F4D9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android:contentDescription="@string/backBtn"</w:t>
      </w:r>
    </w:p>
    <w:p w14:paraId="201FDA9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android:id="@+id/Close_Mypage_Btn"</w:t>
      </w:r>
    </w:p>
    <w:p w14:paraId="01113D9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android:layout_marginTop="5dp"</w:t>
      </w:r>
    </w:p>
    <w:p w14:paraId="0D75A11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android:layout_marginBottom="5dp"</w:t>
      </w:r>
    </w:p>
    <w:p w14:paraId="74B0D00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android:layout_width="40dp"</w:t>
      </w:r>
    </w:p>
    <w:p w14:paraId="3E293E6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android:layout_height="40dp"</w:t>
      </w:r>
    </w:p>
    <w:p w14:paraId="4F4C1FE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android:src="@drawable/back"/&gt;</w:t>
      </w:r>
    </w:p>
    <w:p w14:paraId="366FDD7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7C91140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64BAF21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72E54A9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android:gravity="center"</w:t>
      </w:r>
    </w:p>
    <w:p w14:paraId="616C846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android:fontFamily="@font/font"</w:t>
      </w:r>
    </w:p>
    <w:p w14:paraId="1B218C0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android:textStyle="bold"</w:t>
      </w:r>
    </w:p>
    <w:p w14:paraId="71061CD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android:textSize="30sp"</w:t>
      </w:r>
    </w:p>
    <w:p w14:paraId="128C7F2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android:textColor="@color/yuhan"</w:t>
      </w:r>
    </w:p>
    <w:p w14:paraId="32F7C7E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android:text="@string/user_info"/&gt;</w:t>
      </w:r>
    </w:p>
    <w:p w14:paraId="66BD9C1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131B46F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187EA60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4DB3759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android:layout_marginTop="10dp"</w:t>
      </w:r>
    </w:p>
    <w:p w14:paraId="78B3EE8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android:layout_marginBottom="-5dp"</w:t>
      </w:r>
    </w:p>
    <w:p w14:paraId="29D2EA3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android:layout_marginStart="5dp"</w:t>
      </w:r>
    </w:p>
    <w:p w14:paraId="1B6F2D5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android:fontFamily="@font/font"</w:t>
      </w:r>
    </w:p>
    <w:p w14:paraId="132B771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android:textSize="16sp"</w:t>
      </w:r>
    </w:p>
    <w:p w14:paraId="05856DD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android:textColor="@color/black"</w:t>
      </w:r>
    </w:p>
    <w:p w14:paraId="6AD30CC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android:text="@string/user_num"/&gt;</w:t>
      </w:r>
    </w:p>
    <w:p w14:paraId="3D9DC898" w14:textId="77777777" w:rsidR="003F28AB" w:rsidRDefault="003F28AB" w:rsidP="003F28AB">
      <w:pPr>
        <w:rPr>
          <w:lang w:eastAsia="ko-KR"/>
        </w:rPr>
      </w:pPr>
    </w:p>
    <w:p w14:paraId="69253FC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&lt;LinearLayout</w:t>
      </w:r>
    </w:p>
    <w:p w14:paraId="550C262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4E20B23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576187C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android:layout_gravity="center"</w:t>
      </w:r>
    </w:p>
    <w:p w14:paraId="53A1AB3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android:orientation="horizontal"&gt;</w:t>
      </w:r>
    </w:p>
    <w:p w14:paraId="7C31337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&lt;TextView</w:t>
      </w:r>
    </w:p>
    <w:p w14:paraId="0691479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android:id="@+id/UserCode"</w:t>
      </w:r>
    </w:p>
    <w:p w14:paraId="0E730A4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android:layout_width="wrap_content"</w:t>
      </w:r>
    </w:p>
    <w:p w14:paraId="6E5CEFC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7E6847F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019CB28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android:layout_marginStart="5dp"</w:t>
      </w:r>
    </w:p>
    <w:p w14:paraId="7378E37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7FBC307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android:textColor="@color/black"/&gt;</w:t>
      </w:r>
    </w:p>
    <w:p w14:paraId="719B31F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&lt;/LinearLayout&gt;</w:t>
      </w:r>
    </w:p>
    <w:p w14:paraId="69D9E078" w14:textId="77777777" w:rsidR="003F28AB" w:rsidRDefault="003F28AB" w:rsidP="003F28AB">
      <w:pPr>
        <w:rPr>
          <w:lang w:eastAsia="ko-KR"/>
        </w:rPr>
      </w:pPr>
    </w:p>
    <w:p w14:paraId="66855DE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256FEF2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5236D0F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1BFC2C4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android:layout_marginTop="10dp"</w:t>
      </w:r>
    </w:p>
    <w:p w14:paraId="343AE29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android:layout_marginBottom="-5dp"</w:t>
      </w:r>
    </w:p>
    <w:p w14:paraId="5213123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android:layout_marginStart="5dp"</w:t>
      </w:r>
    </w:p>
    <w:p w14:paraId="40AFC37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android:fontFamily="@font/font"</w:t>
      </w:r>
    </w:p>
    <w:p w14:paraId="31EB92F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android:textSize="16sp"</w:t>
      </w:r>
    </w:p>
    <w:p w14:paraId="3572C21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android:textColor="@color/black"</w:t>
      </w:r>
    </w:p>
    <w:p w14:paraId="0E8BA49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android:text="@string/userPoint"/&gt;</w:t>
      </w:r>
    </w:p>
    <w:p w14:paraId="1E3651AF" w14:textId="77777777" w:rsidR="003F28AB" w:rsidRDefault="003F28AB" w:rsidP="003F28AB">
      <w:pPr>
        <w:rPr>
          <w:lang w:eastAsia="ko-KR"/>
        </w:rPr>
      </w:pPr>
    </w:p>
    <w:p w14:paraId="24E860B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&lt;LinearLayout</w:t>
      </w:r>
    </w:p>
    <w:p w14:paraId="01D34AE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21ECAA5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0F5007E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android:layout_gravity="center"</w:t>
      </w:r>
    </w:p>
    <w:p w14:paraId="0C4C052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android:orientation="horizontal"&gt;</w:t>
      </w:r>
    </w:p>
    <w:p w14:paraId="5B6E9A02" w14:textId="77777777" w:rsidR="003F28AB" w:rsidRDefault="003F28AB" w:rsidP="003F28AB">
      <w:pPr>
        <w:rPr>
          <w:lang w:eastAsia="ko-KR"/>
        </w:rPr>
      </w:pPr>
    </w:p>
    <w:p w14:paraId="3D172DB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&lt;TextView</w:t>
      </w:r>
    </w:p>
    <w:p w14:paraId="3D40DFE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android:id="@+id/UserPoint"</w:t>
      </w:r>
    </w:p>
    <w:p w14:paraId="7CD988E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android:layout_width="wrap_content"</w:t>
      </w:r>
    </w:p>
    <w:p w14:paraId="4065579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0ADEF24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2601A29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android:layout_marginStart="5dp"</w:t>
      </w:r>
    </w:p>
    <w:p w14:paraId="27C7BDB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34C70D0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android:textColor="@color/yuhan"/&gt;</w:t>
      </w:r>
    </w:p>
    <w:p w14:paraId="534B6157" w14:textId="77777777" w:rsidR="003F28AB" w:rsidRDefault="003F28AB" w:rsidP="003F28AB">
      <w:pPr>
        <w:rPr>
          <w:lang w:eastAsia="ko-KR"/>
        </w:rPr>
      </w:pPr>
    </w:p>
    <w:p w14:paraId="0DE22F5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&lt;/LinearLayout&gt;</w:t>
      </w:r>
    </w:p>
    <w:p w14:paraId="393F8D5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561E809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android:id="@+id/id_label"</w:t>
      </w:r>
    </w:p>
    <w:p w14:paraId="6B39462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0F46143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0E81B91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android:layout_marginTop="10dp"</w:t>
      </w:r>
    </w:p>
    <w:p w14:paraId="21A5F1D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android:layout_marginBottom="-5dp"</w:t>
      </w:r>
    </w:p>
    <w:p w14:paraId="763C443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android:layout_marginStart="5dp"</w:t>
      </w:r>
    </w:p>
    <w:p w14:paraId="01129E4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android:fontFamily="@font/font"</w:t>
      </w:r>
    </w:p>
    <w:p w14:paraId="424F7DA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android:textSize="16sp"</w:t>
      </w:r>
    </w:p>
    <w:p w14:paraId="7E9585A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android:textColor="@color/black"</w:t>
      </w:r>
    </w:p>
    <w:p w14:paraId="49345BB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android:text="@string/login_id"/&gt;</w:t>
      </w:r>
    </w:p>
    <w:p w14:paraId="78B02B03" w14:textId="77777777" w:rsidR="003F28AB" w:rsidRDefault="003F28AB" w:rsidP="003F28AB">
      <w:pPr>
        <w:rPr>
          <w:lang w:eastAsia="ko-KR"/>
        </w:rPr>
      </w:pPr>
    </w:p>
    <w:p w14:paraId="196F0BA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&lt;LinearLayout</w:t>
      </w:r>
    </w:p>
    <w:p w14:paraId="541DC49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150B383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6A7920C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android:layout_gravity="center"</w:t>
      </w:r>
    </w:p>
    <w:p w14:paraId="43EC2B7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android:orientation="horizontal"&gt;</w:t>
      </w:r>
    </w:p>
    <w:p w14:paraId="564D6481" w14:textId="77777777" w:rsidR="003F28AB" w:rsidRDefault="003F28AB" w:rsidP="003F28AB">
      <w:pPr>
        <w:rPr>
          <w:lang w:eastAsia="ko-KR"/>
        </w:rPr>
      </w:pPr>
    </w:p>
    <w:p w14:paraId="721579A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&lt;TextView</w:t>
      </w:r>
    </w:p>
    <w:p w14:paraId="3CE834B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android:id="@+id/UserID"</w:t>
      </w:r>
    </w:p>
    <w:p w14:paraId="333B038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android:layout_width="wrap_content"</w:t>
      </w:r>
    </w:p>
    <w:p w14:paraId="7A02607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483B0DE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1C90D63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android:layout_marginStart="5dp"</w:t>
      </w:r>
    </w:p>
    <w:p w14:paraId="7B77F05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434D634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android:textColor="@color/black"/&gt;</w:t>
      </w:r>
    </w:p>
    <w:p w14:paraId="0AE64A87" w14:textId="77777777" w:rsidR="003F28AB" w:rsidRDefault="003F28AB" w:rsidP="003F28AB">
      <w:pPr>
        <w:rPr>
          <w:lang w:eastAsia="ko-KR"/>
        </w:rPr>
      </w:pPr>
    </w:p>
    <w:p w14:paraId="3FC5C53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&lt;/LinearLayout&gt;</w:t>
      </w:r>
    </w:p>
    <w:p w14:paraId="212B4385" w14:textId="77777777" w:rsidR="003F28AB" w:rsidRDefault="003F28AB" w:rsidP="003F28AB">
      <w:pPr>
        <w:rPr>
          <w:lang w:eastAsia="ko-KR"/>
        </w:rPr>
      </w:pPr>
    </w:p>
    <w:p w14:paraId="13CA00D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478DE79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29FA059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77B4354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android:textSize="16sp"</w:t>
      </w:r>
    </w:p>
    <w:p w14:paraId="576C1DE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android:layout_marginTop="10dp"</w:t>
      </w:r>
    </w:p>
    <w:p w14:paraId="69C4541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android:layout_marginStart="5dp"</w:t>
      </w:r>
    </w:p>
    <w:p w14:paraId="2BDA545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android:fontFamily="@font/font"</w:t>
      </w:r>
    </w:p>
    <w:p w14:paraId="71E2559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android:textColor="@color/black"</w:t>
      </w:r>
    </w:p>
    <w:p w14:paraId="12FB30D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android:text="@string/user_name"/&gt;</w:t>
      </w:r>
    </w:p>
    <w:p w14:paraId="498E7D6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7A6DC09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android:id="@+id/UserName"</w:t>
      </w:r>
    </w:p>
    <w:p w14:paraId="5F8166F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02573DE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67EDFD7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android:layout_marginTop="10dp"</w:t>
      </w:r>
    </w:p>
    <w:p w14:paraId="30227DF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android:layout_marginStart="5dp"</w:t>
      </w:r>
    </w:p>
    <w:p w14:paraId="3646C67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android:fontFamily="@font/font"</w:t>
      </w:r>
    </w:p>
    <w:p w14:paraId="5437BDD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android:textColor="@color/black"/&gt;</w:t>
      </w:r>
    </w:p>
    <w:p w14:paraId="797B6E78" w14:textId="77777777" w:rsidR="003F28AB" w:rsidRDefault="003F28AB" w:rsidP="003F28AB">
      <w:pPr>
        <w:rPr>
          <w:lang w:eastAsia="ko-KR"/>
        </w:rPr>
      </w:pPr>
    </w:p>
    <w:p w14:paraId="0F49F1B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22CB111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635A57E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1BEAD82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android:textSize="16sp"</w:t>
      </w:r>
    </w:p>
    <w:p w14:paraId="1B73934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android:layout_marginTop="10dp"</w:t>
      </w:r>
    </w:p>
    <w:p w14:paraId="3BE60AB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android:layout_marginStart="5dp"</w:t>
      </w:r>
    </w:p>
    <w:p w14:paraId="03352AD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android:fontFamily="@font/font"</w:t>
      </w:r>
    </w:p>
    <w:p w14:paraId="29B8CA8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android:textColor="@color/black"</w:t>
      </w:r>
    </w:p>
    <w:p w14:paraId="313E69C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android:text="@string/phone_number"/&gt;</w:t>
      </w:r>
    </w:p>
    <w:p w14:paraId="426C9B69" w14:textId="77777777" w:rsidR="003F28AB" w:rsidRDefault="003F28AB" w:rsidP="003F28AB">
      <w:pPr>
        <w:rPr>
          <w:lang w:eastAsia="ko-KR"/>
        </w:rPr>
      </w:pPr>
    </w:p>
    <w:p w14:paraId="5B92D3C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&lt;LinearLayout</w:t>
      </w:r>
    </w:p>
    <w:p w14:paraId="2AD246F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5FF93FE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781485E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android:layout_gravity="center"</w:t>
      </w:r>
    </w:p>
    <w:p w14:paraId="4661259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android:orientation="horizontal"&gt;</w:t>
      </w:r>
    </w:p>
    <w:p w14:paraId="17EAE5E6" w14:textId="77777777" w:rsidR="003F28AB" w:rsidRDefault="003F28AB" w:rsidP="003F28AB">
      <w:pPr>
        <w:rPr>
          <w:lang w:eastAsia="ko-KR"/>
        </w:rPr>
      </w:pPr>
    </w:p>
    <w:p w14:paraId="2982613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&lt;TextView</w:t>
      </w:r>
    </w:p>
    <w:p w14:paraId="09D7C7A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android:id="@+id/UserFirstNum"</w:t>
      </w:r>
    </w:p>
    <w:p w14:paraId="3613419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android:layout_width="wrap_content"</w:t>
      </w:r>
    </w:p>
    <w:p w14:paraId="1BC8E5C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0522B5B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1FA110F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android:layout_marginStart="5dp"</w:t>
      </w:r>
    </w:p>
    <w:p w14:paraId="01144FB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0341CDC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android:textColor="@color/black"/&gt;</w:t>
      </w:r>
    </w:p>
    <w:p w14:paraId="0E7F5583" w14:textId="77777777" w:rsidR="003F28AB" w:rsidRDefault="003F28AB" w:rsidP="003F28AB">
      <w:pPr>
        <w:rPr>
          <w:lang w:eastAsia="ko-KR"/>
        </w:rPr>
      </w:pPr>
    </w:p>
    <w:p w14:paraId="46002CE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&lt;TextView</w:t>
      </w:r>
    </w:p>
    <w:p w14:paraId="0FC6C4B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android:layout_width="wrap_content"</w:t>
      </w:r>
    </w:p>
    <w:p w14:paraId="5774695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27FAA49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android:textSize="30sp"</w:t>
      </w:r>
    </w:p>
    <w:p w14:paraId="5589419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0DA55C8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1BDB5C6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android:layout_marginStart="5dp"</w:t>
      </w:r>
    </w:p>
    <w:p w14:paraId="49744EC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android:textColor="@color/black"</w:t>
      </w:r>
    </w:p>
    <w:p w14:paraId="0DFE279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android:text="@string/hyphen"/&gt;</w:t>
      </w:r>
    </w:p>
    <w:p w14:paraId="6A40BD4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&lt;TextView</w:t>
      </w:r>
    </w:p>
    <w:p w14:paraId="50A9C08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android:id="@+id/UserSecondNum"</w:t>
      </w:r>
    </w:p>
    <w:p w14:paraId="1B4AF6C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android:layout_width="wrap_content"</w:t>
      </w:r>
    </w:p>
    <w:p w14:paraId="25EAB31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37E5886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7BAE5B0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android:layout_marginStart="5dp"</w:t>
      </w:r>
    </w:p>
    <w:p w14:paraId="6AE6778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26835B9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android:textColor="@color/black"/&gt;</w:t>
      </w:r>
    </w:p>
    <w:p w14:paraId="185E8874" w14:textId="77777777" w:rsidR="003F28AB" w:rsidRDefault="003F28AB" w:rsidP="003F28AB">
      <w:pPr>
        <w:rPr>
          <w:lang w:eastAsia="ko-KR"/>
        </w:rPr>
      </w:pPr>
    </w:p>
    <w:p w14:paraId="7DA58BA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&lt;TextView</w:t>
      </w:r>
    </w:p>
    <w:p w14:paraId="52EA6FE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android:layout_width="wrap_content"</w:t>
      </w:r>
    </w:p>
    <w:p w14:paraId="06D32D9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6E87957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android:textSize="30sp"</w:t>
      </w:r>
    </w:p>
    <w:p w14:paraId="627E2A9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1D34781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00EEC0C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android:layout_marginStart="5dp"</w:t>
      </w:r>
    </w:p>
    <w:p w14:paraId="62673AC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android:textColor="@color/black"</w:t>
      </w:r>
    </w:p>
    <w:p w14:paraId="2D47015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android:text="@string/hyphen"/&gt;</w:t>
      </w:r>
    </w:p>
    <w:p w14:paraId="180B677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&lt;TextView</w:t>
      </w:r>
    </w:p>
    <w:p w14:paraId="088DC3B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android:id="@+id/UserThirdNum"</w:t>
      </w:r>
    </w:p>
    <w:p w14:paraId="4199D16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android:layout_width="wrap_content"</w:t>
      </w:r>
    </w:p>
    <w:p w14:paraId="4503C77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3D08190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7AB480C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android:layout_marginStart="5dp"</w:t>
      </w:r>
    </w:p>
    <w:p w14:paraId="79BE03D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09A691D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android:textColor="@color/black"/&gt;</w:t>
      </w:r>
    </w:p>
    <w:p w14:paraId="5635E89B" w14:textId="77777777" w:rsidR="003F28AB" w:rsidRDefault="003F28AB" w:rsidP="003F28AB">
      <w:pPr>
        <w:rPr>
          <w:lang w:eastAsia="ko-KR"/>
        </w:rPr>
      </w:pPr>
    </w:p>
    <w:p w14:paraId="6D2953A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&lt;/LinearLayout&gt;</w:t>
      </w:r>
    </w:p>
    <w:p w14:paraId="657C1E1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659B372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0E9F314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0C332CE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android:textSize="16sp"</w:t>
      </w:r>
    </w:p>
    <w:p w14:paraId="224EF3F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android:fontFamily="@font/font"</w:t>
      </w:r>
    </w:p>
    <w:p w14:paraId="49F1EDD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android:layout_marginTop="10dp"</w:t>
      </w:r>
    </w:p>
    <w:p w14:paraId="613F651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android:layout_marginStart="5dp"</w:t>
      </w:r>
    </w:p>
    <w:p w14:paraId="5817195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android:textColor="@color/black"</w:t>
      </w:r>
    </w:p>
    <w:p w14:paraId="09334E7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android:text="@string/birth"/&gt;</w:t>
      </w:r>
    </w:p>
    <w:p w14:paraId="1054C48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&lt;LinearLayout</w:t>
      </w:r>
    </w:p>
    <w:p w14:paraId="1F043E7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00DD49C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4463218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android:layout_gravity="center"</w:t>
      </w:r>
    </w:p>
    <w:p w14:paraId="2A09ABD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android:orientation="horizontal"&gt;</w:t>
      </w:r>
    </w:p>
    <w:p w14:paraId="5011D861" w14:textId="77777777" w:rsidR="003F28AB" w:rsidRDefault="003F28AB" w:rsidP="003F28AB">
      <w:pPr>
        <w:rPr>
          <w:lang w:eastAsia="ko-KR"/>
        </w:rPr>
      </w:pPr>
    </w:p>
    <w:p w14:paraId="57A6DE7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&lt;TextView</w:t>
      </w:r>
    </w:p>
    <w:p w14:paraId="37B0BA1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android:id="@+id/UserYear"</w:t>
      </w:r>
    </w:p>
    <w:p w14:paraId="11E0F0A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android:layout_width="wrap_content"</w:t>
      </w:r>
    </w:p>
    <w:p w14:paraId="7D7D3C1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487811A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4149394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android:layout_marginStart="5dp"</w:t>
      </w:r>
    </w:p>
    <w:p w14:paraId="3128742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77FCB79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android:textColor="@color/black"/&gt;</w:t>
      </w:r>
    </w:p>
    <w:p w14:paraId="351BD0E8" w14:textId="77777777" w:rsidR="003F28AB" w:rsidRDefault="003F28AB" w:rsidP="003F28AB">
      <w:pPr>
        <w:rPr>
          <w:lang w:eastAsia="ko-KR"/>
        </w:rPr>
      </w:pPr>
    </w:p>
    <w:p w14:paraId="072A1ED7" w14:textId="77777777" w:rsidR="003F28AB" w:rsidRDefault="003F28AB" w:rsidP="003F28AB">
      <w:pPr>
        <w:rPr>
          <w:lang w:eastAsia="ko-KR"/>
        </w:rPr>
      </w:pPr>
    </w:p>
    <w:p w14:paraId="75EDC75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&lt;TextView</w:t>
      </w:r>
    </w:p>
    <w:p w14:paraId="3E04448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android:id="@+id/UserMonth"</w:t>
      </w:r>
    </w:p>
    <w:p w14:paraId="44C570E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android:layout_width="wrap_content"</w:t>
      </w:r>
    </w:p>
    <w:p w14:paraId="6589AF9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6E2284A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3D48E9F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android:layout_marginStart="5dp"</w:t>
      </w:r>
    </w:p>
    <w:p w14:paraId="3144922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2EA7D1D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android:textColor="@color/black"/&gt;</w:t>
      </w:r>
    </w:p>
    <w:p w14:paraId="7728E4C3" w14:textId="77777777" w:rsidR="003F28AB" w:rsidRDefault="003F28AB" w:rsidP="003F28AB">
      <w:pPr>
        <w:rPr>
          <w:lang w:eastAsia="ko-KR"/>
        </w:rPr>
      </w:pPr>
    </w:p>
    <w:p w14:paraId="76DD02A0" w14:textId="77777777" w:rsidR="003F28AB" w:rsidRDefault="003F28AB" w:rsidP="003F28AB">
      <w:pPr>
        <w:rPr>
          <w:lang w:eastAsia="ko-KR"/>
        </w:rPr>
      </w:pPr>
    </w:p>
    <w:p w14:paraId="17BAA2A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&lt;TextView</w:t>
      </w:r>
    </w:p>
    <w:p w14:paraId="6DFE6AC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android:id="@+id/UserDay"</w:t>
      </w:r>
    </w:p>
    <w:p w14:paraId="5453688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android:layout_width="wrap_content"</w:t>
      </w:r>
    </w:p>
    <w:p w14:paraId="1EDCDB6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19DAD82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7BA293F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android:layout_marginStart="5dp"</w:t>
      </w:r>
    </w:p>
    <w:p w14:paraId="2714A35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5DC9E95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android:textColor="@color/black"/&gt;</w:t>
      </w:r>
    </w:p>
    <w:p w14:paraId="260967B4" w14:textId="77777777" w:rsidR="003F28AB" w:rsidRDefault="003F28AB" w:rsidP="003F28AB">
      <w:pPr>
        <w:rPr>
          <w:lang w:eastAsia="ko-KR"/>
        </w:rPr>
      </w:pPr>
    </w:p>
    <w:p w14:paraId="51DC279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&lt;/LinearLayout&gt;</w:t>
      </w:r>
    </w:p>
    <w:p w14:paraId="05E8162A" w14:textId="77777777" w:rsidR="003F28AB" w:rsidRDefault="003F28AB" w:rsidP="003F28AB">
      <w:pPr>
        <w:rPr>
          <w:lang w:eastAsia="ko-KR"/>
        </w:rPr>
      </w:pPr>
    </w:p>
    <w:p w14:paraId="33A70D3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&lt;android.widget.Button</w:t>
      </w:r>
    </w:p>
    <w:p w14:paraId="2AB2ED8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android:id="@+id/Update_Info_Btn"</w:t>
      </w:r>
    </w:p>
    <w:p w14:paraId="2D4EC86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426BF7E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android:layout_height="50dp"</w:t>
      </w:r>
    </w:p>
    <w:p w14:paraId="43115D5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android:layout_gravity="bottom|center"</w:t>
      </w:r>
    </w:p>
    <w:p w14:paraId="0C377E7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android:layout_marginStart="10dp"</w:t>
      </w:r>
    </w:p>
    <w:p w14:paraId="47FB989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android:layout_marginTop="10dp"</w:t>
      </w:r>
    </w:p>
    <w:p w14:paraId="1A1987E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android:background="@drawable/button_background"</w:t>
      </w:r>
    </w:p>
    <w:p w14:paraId="607FD22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android:padding="10dp"</w:t>
      </w:r>
    </w:p>
    <w:p w14:paraId="22AF151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android:fontFamily="@font/font"</w:t>
      </w:r>
    </w:p>
    <w:p w14:paraId="31C7E54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android:text="@string/retouch_info"</w:t>
      </w:r>
    </w:p>
    <w:p w14:paraId="5CB4705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android:textColor="@color/white" /&gt;</w:t>
      </w:r>
    </w:p>
    <w:p w14:paraId="1145E038" w14:textId="77777777" w:rsidR="003F28AB" w:rsidRDefault="003F28AB" w:rsidP="003F28AB">
      <w:pPr>
        <w:rPr>
          <w:lang w:eastAsia="ko-KR"/>
        </w:rPr>
      </w:pPr>
    </w:p>
    <w:p w14:paraId="40B7836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&lt;LinearLayout</w:t>
      </w:r>
    </w:p>
    <w:p w14:paraId="5B3A10E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5DA7C7C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08A9322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android:layout_marginTop="15dp"</w:t>
      </w:r>
    </w:p>
    <w:p w14:paraId="5DF5055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android:padding="15dp"</w:t>
      </w:r>
    </w:p>
    <w:p w14:paraId="1BDA9CE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android:orientation="vertical"&gt;</w:t>
      </w:r>
    </w:p>
    <w:p w14:paraId="2CC2B3B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&lt;TextView</w:t>
      </w:r>
    </w:p>
    <w:p w14:paraId="447482B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44C7722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327353E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android:padding="15dp"</w:t>
      </w:r>
    </w:p>
    <w:p w14:paraId="0D66A9E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android:text="@string/myPayment"</w:t>
      </w:r>
    </w:p>
    <w:p w14:paraId="369196E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android:background="@color/black"</w:t>
      </w:r>
    </w:p>
    <w:p w14:paraId="0A560EE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android:textStyle="bold"</w:t>
      </w:r>
    </w:p>
    <w:p w14:paraId="2286939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android:textColor="@color/white"</w:t>
      </w:r>
    </w:p>
    <w:p w14:paraId="1FD9531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android:textSize="32sp"/&gt;</w:t>
      </w:r>
    </w:p>
    <w:p w14:paraId="6F5457A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&lt;ListView</w:t>
      </w:r>
    </w:p>
    <w:p w14:paraId="11B4003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android:id="@+id/myPayment"</w:t>
      </w:r>
    </w:p>
    <w:p w14:paraId="4178B70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4F11CC0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android:layout_height="match_parent" /&gt;</w:t>
      </w:r>
    </w:p>
    <w:p w14:paraId="78CDE00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&lt;/LinearLayout&gt;</w:t>
      </w:r>
    </w:p>
    <w:p w14:paraId="0D17FCBB" w14:textId="77777777" w:rsidR="003F28AB" w:rsidRDefault="003F28AB" w:rsidP="003F28AB">
      <w:pPr>
        <w:rPr>
          <w:lang w:eastAsia="ko-KR"/>
        </w:rPr>
      </w:pPr>
    </w:p>
    <w:p w14:paraId="6C474E6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&lt;/LinearLayout&gt;</w:t>
      </w:r>
    </w:p>
    <w:p w14:paraId="06978F4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&lt;/ScrollView&gt;</w:t>
      </w:r>
    </w:p>
    <w:p w14:paraId="7F61345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&lt;/LinearLayout&gt;</w:t>
      </w:r>
    </w:p>
    <w:p w14:paraId="4F21F6B9" w14:textId="77777777" w:rsidR="003F28AB" w:rsidRDefault="003F28AB" w:rsidP="003F28AB">
      <w:pPr>
        <w:rPr>
          <w:lang w:eastAsia="ko-KR"/>
        </w:rPr>
      </w:pPr>
    </w:p>
    <w:p w14:paraId="650300A1" w14:textId="77777777" w:rsidR="003F28AB" w:rsidRPr="005C4B82" w:rsidRDefault="003F28AB" w:rsidP="003F28AB">
      <w:pPr>
        <w:pStyle w:val="3"/>
        <w:rPr>
          <w:b/>
          <w:lang w:eastAsia="ko-KR"/>
        </w:rPr>
      </w:pPr>
      <w:bookmarkStart w:id="104" w:name="_Toc167890828"/>
      <w:bookmarkStart w:id="105" w:name="_Toc168002234"/>
      <w:r w:rsidRPr="005C4B82">
        <w:rPr>
          <w:b/>
          <w:lang w:eastAsia="ko-KR"/>
        </w:rPr>
        <w:t>res/layout\main_activity_my_info.xml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이정민</w:t>
      </w:r>
      <w:bookmarkEnd w:id="104"/>
      <w:bookmarkEnd w:id="105"/>
    </w:p>
    <w:p w14:paraId="3F3C102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7E43B48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&lt;LinearLayout xmlns:android="http://schemas.android.com/apk/res/android"</w:t>
      </w:r>
    </w:p>
    <w:p w14:paraId="06727B0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xmlns:tools="http://schemas.android.com/tools"</w:t>
      </w:r>
    </w:p>
    <w:p w14:paraId="70E5EA3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3F5849A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android:layout_height="match_parent"</w:t>
      </w:r>
    </w:p>
    <w:p w14:paraId="390E72B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android:background="#EAEAEA"</w:t>
      </w:r>
    </w:p>
    <w:p w14:paraId="7A52E72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tools:context=".main.MainRetouchInfoActivity"&gt;</w:t>
      </w:r>
    </w:p>
    <w:p w14:paraId="597A06B3" w14:textId="77777777" w:rsidR="003F28AB" w:rsidRDefault="003F28AB" w:rsidP="003F28AB">
      <w:pPr>
        <w:rPr>
          <w:lang w:eastAsia="ko-KR"/>
        </w:rPr>
      </w:pPr>
    </w:p>
    <w:p w14:paraId="395FEAE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&lt;ScrollView</w:t>
      </w:r>
    </w:p>
    <w:p w14:paraId="2FC36CA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android:fillViewport="true"</w:t>
      </w:r>
    </w:p>
    <w:p w14:paraId="772BCFC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android:scrollbars="none"</w:t>
      </w:r>
    </w:p>
    <w:p w14:paraId="66CEFD5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2DD9590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android:layout_height="match_parent"&gt;</w:t>
      </w:r>
    </w:p>
    <w:p w14:paraId="063A4A40" w14:textId="77777777" w:rsidR="003F28AB" w:rsidRDefault="003F28AB" w:rsidP="003F28AB">
      <w:pPr>
        <w:rPr>
          <w:lang w:eastAsia="ko-KR"/>
        </w:rPr>
      </w:pPr>
    </w:p>
    <w:p w14:paraId="053F3CC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&lt;LinearLayout</w:t>
      </w:r>
    </w:p>
    <w:p w14:paraId="660AD19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4816818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227376A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android:orientation="vertical"&gt;</w:t>
      </w:r>
    </w:p>
    <w:p w14:paraId="429AB184" w14:textId="77777777" w:rsidR="003F28AB" w:rsidRDefault="003F28AB" w:rsidP="003F28AB">
      <w:pPr>
        <w:rPr>
          <w:lang w:eastAsia="ko-KR"/>
        </w:rPr>
      </w:pPr>
    </w:p>
    <w:p w14:paraId="4398E32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&lt;ImageView</w:t>
      </w:r>
    </w:p>
    <w:p w14:paraId="5B50277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android:id="@+id/Close_info_Btn"</w:t>
      </w:r>
    </w:p>
    <w:p w14:paraId="2D06CC3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android:layout_width="40dp"</w:t>
      </w:r>
    </w:p>
    <w:p w14:paraId="78D4EE2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android:layout_height="40dp"</w:t>
      </w:r>
    </w:p>
    <w:p w14:paraId="1BC0893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android:layout_marginTop="5dp"</w:t>
      </w:r>
    </w:p>
    <w:p w14:paraId="445D987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android:layout_marginBottom="5dp"</w:t>
      </w:r>
    </w:p>
    <w:p w14:paraId="55ADF22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android:src="@drawable/back" /&gt;</w:t>
      </w:r>
    </w:p>
    <w:p w14:paraId="0D2EB5FB" w14:textId="77777777" w:rsidR="003F28AB" w:rsidRDefault="003F28AB" w:rsidP="003F28AB">
      <w:pPr>
        <w:rPr>
          <w:lang w:eastAsia="ko-KR"/>
        </w:rPr>
      </w:pPr>
    </w:p>
    <w:p w14:paraId="5408176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5577A81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6A79092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4060BB8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android:gravity="center"</w:t>
      </w:r>
    </w:p>
    <w:p w14:paraId="5A06801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android:textStyle="bold"</w:t>
      </w:r>
    </w:p>
    <w:p w14:paraId="466C8A4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android:textSize="30sp"</w:t>
      </w:r>
    </w:p>
    <w:p w14:paraId="4D00DDA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android:textColor="@color/yuhan"</w:t>
      </w:r>
    </w:p>
    <w:p w14:paraId="3543CA5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android:text="@string/retouch_info_user"/&gt;</w:t>
      </w:r>
    </w:p>
    <w:p w14:paraId="04B6962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6BAACCC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android:id="@+id/id_label"</w:t>
      </w:r>
    </w:p>
    <w:p w14:paraId="127FB9A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4901115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4903AEE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android:layout_marginTop="5dp"</w:t>
      </w:r>
    </w:p>
    <w:p w14:paraId="2D5A459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android:layout_marginBottom="5dp"</w:t>
      </w:r>
    </w:p>
    <w:p w14:paraId="7B2B772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android:layout_marginStart="5dp"</w:t>
      </w:r>
    </w:p>
    <w:p w14:paraId="4D863AA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android:textSize="16sp"</w:t>
      </w:r>
    </w:p>
    <w:p w14:paraId="3185EB4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android:textColor="@color/black"</w:t>
      </w:r>
    </w:p>
    <w:p w14:paraId="799F898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android:text="@string/login_id"/&gt;</w:t>
      </w:r>
    </w:p>
    <w:p w14:paraId="786C33F1" w14:textId="77777777" w:rsidR="003F28AB" w:rsidRDefault="003F28AB" w:rsidP="003F28AB">
      <w:pPr>
        <w:rPr>
          <w:lang w:eastAsia="ko-KR"/>
        </w:rPr>
      </w:pPr>
    </w:p>
    <w:p w14:paraId="6A11A96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&lt;LinearLayout</w:t>
      </w:r>
    </w:p>
    <w:p w14:paraId="429C89D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0A60EA8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431111D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android:layout_gravity="center"</w:t>
      </w:r>
    </w:p>
    <w:p w14:paraId="00E5F05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android:orientation="horizontal"&gt;</w:t>
      </w:r>
    </w:p>
    <w:p w14:paraId="10424341" w14:textId="77777777" w:rsidR="003F28AB" w:rsidRDefault="003F28AB" w:rsidP="003F28AB">
      <w:pPr>
        <w:rPr>
          <w:lang w:eastAsia="ko-KR"/>
        </w:rPr>
      </w:pPr>
    </w:p>
    <w:p w14:paraId="591ABB9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&lt;TextView</w:t>
      </w:r>
    </w:p>
    <w:p w14:paraId="719AED2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android:id="@+id/User_ID"</w:t>
      </w:r>
    </w:p>
    <w:p w14:paraId="5F87CA6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android:layout_width="wrap_content"</w:t>
      </w:r>
    </w:p>
    <w:p w14:paraId="776BB87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7A9177A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39A8901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android:layout_marginStart="5dp"</w:t>
      </w:r>
    </w:p>
    <w:p w14:paraId="12ACD2B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android:background="@drawable/edittext_border"</w:t>
      </w:r>
    </w:p>
    <w:p w14:paraId="0B1D9DB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android:textColor="@color/yuhan"/&gt;</w:t>
      </w:r>
    </w:p>
    <w:p w14:paraId="0A373A8A" w14:textId="77777777" w:rsidR="003F28AB" w:rsidRDefault="003F28AB" w:rsidP="003F28AB">
      <w:pPr>
        <w:rPr>
          <w:lang w:eastAsia="ko-KR"/>
        </w:rPr>
      </w:pPr>
    </w:p>
    <w:p w14:paraId="03CD6C3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&lt;/LinearLayout&gt;</w:t>
      </w:r>
    </w:p>
    <w:p w14:paraId="7ABC662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28A78B2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android:id="@+id/pw_label"</w:t>
      </w:r>
    </w:p>
    <w:p w14:paraId="3E9359B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35E5EB4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507F807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android:textSize="16sp"</w:t>
      </w:r>
    </w:p>
    <w:p w14:paraId="4670639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android:layout_marginTop="10dp"</w:t>
      </w:r>
    </w:p>
    <w:p w14:paraId="60A99C8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android:layout_marginStart="5dp"</w:t>
      </w:r>
    </w:p>
    <w:p w14:paraId="65E7C15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android:textColor="@color/black"</w:t>
      </w:r>
    </w:p>
    <w:p w14:paraId="06F1D51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android:text="@string/login_pwd"/&gt;</w:t>
      </w:r>
    </w:p>
    <w:p w14:paraId="0688B81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&lt;EditText</w:t>
      </w:r>
    </w:p>
    <w:p w14:paraId="4609F61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android:id="@+id/Register_Pwd"</w:t>
      </w:r>
    </w:p>
    <w:p w14:paraId="07326D4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android:layout_width="250dp"</w:t>
      </w:r>
    </w:p>
    <w:p w14:paraId="34971AF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android:layout_height="50dp"</w:t>
      </w:r>
    </w:p>
    <w:p w14:paraId="23F2CF0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android:layout_marginTop="10dp"</w:t>
      </w:r>
    </w:p>
    <w:p w14:paraId="34FCE9B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android:layout_marginStart="5dp"</w:t>
      </w:r>
    </w:p>
    <w:p w14:paraId="659F688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android:background="@drawable/edittext_border"</w:t>
      </w:r>
    </w:p>
    <w:p w14:paraId="2F79C25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android:textColor="@color/yuhan"</w:t>
      </w:r>
    </w:p>
    <w:p w14:paraId="6D22098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android:inputType="textPassword"</w:t>
      </w:r>
    </w:p>
    <w:p w14:paraId="4DD5670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android:hint="@string/enter_pwd"/&gt;</w:t>
      </w:r>
    </w:p>
    <w:p w14:paraId="0EDE345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7D89A07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android:id="@+id/pwCk_label"</w:t>
      </w:r>
    </w:p>
    <w:p w14:paraId="23DD4F3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7C35D3E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380FA26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android:textSize="16sp"</w:t>
      </w:r>
    </w:p>
    <w:p w14:paraId="4AD646E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android:layout_marginTop="10dp"</w:t>
      </w:r>
    </w:p>
    <w:p w14:paraId="196BAF1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android:layout_marginStart="5dp"</w:t>
      </w:r>
    </w:p>
    <w:p w14:paraId="5328D9A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android:textColor="@color/black"</w:t>
      </w:r>
    </w:p>
    <w:p w14:paraId="61329C6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android:text="@string/retouch_pwd"/&gt;</w:t>
      </w:r>
    </w:p>
    <w:p w14:paraId="6DA7193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&lt;EditText</w:t>
      </w:r>
    </w:p>
    <w:p w14:paraId="3E7F789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android:id="@+id/Register_Pwd_Re"</w:t>
      </w:r>
    </w:p>
    <w:p w14:paraId="3B41635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android:layout_width="250dp"</w:t>
      </w:r>
    </w:p>
    <w:p w14:paraId="568DB6F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android:layout_height="50dp"</w:t>
      </w:r>
    </w:p>
    <w:p w14:paraId="15B0BC7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android:layout_marginTop="10dp"</w:t>
      </w:r>
    </w:p>
    <w:p w14:paraId="383B8E9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android:layout_marginStart="5dp"</w:t>
      </w:r>
    </w:p>
    <w:p w14:paraId="5FDA949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android:background="@drawable/edittext_border"</w:t>
      </w:r>
    </w:p>
    <w:p w14:paraId="5F826AB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android:textColor="@color/yuhan"</w:t>
      </w:r>
    </w:p>
    <w:p w14:paraId="2945123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android:inputType="textPassword"</w:t>
      </w:r>
    </w:p>
    <w:p w14:paraId="59D803F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android:hint="@string/enter_pwd"/&gt;</w:t>
      </w:r>
    </w:p>
    <w:p w14:paraId="4F1C377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08881D2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68D2597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68BF52A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android:textSize="16sp"</w:t>
      </w:r>
    </w:p>
    <w:p w14:paraId="0ED3508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android:layout_marginTop="10dp"</w:t>
      </w:r>
    </w:p>
    <w:p w14:paraId="5BC5F05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android:layout_marginStart="5dp"</w:t>
      </w:r>
    </w:p>
    <w:p w14:paraId="53A104A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android:fontFamily="@font/font"</w:t>
      </w:r>
    </w:p>
    <w:p w14:paraId="633C617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android:textColor="@color/black"</w:t>
      </w:r>
    </w:p>
    <w:p w14:paraId="1E741A8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android:text="@string/user_name"/&gt;</w:t>
      </w:r>
    </w:p>
    <w:p w14:paraId="672A700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&lt;LinearLayout</w:t>
      </w:r>
    </w:p>
    <w:p w14:paraId="6218A53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668725A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69BCE02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android:orientation="horizontal"&gt;</w:t>
      </w:r>
    </w:p>
    <w:p w14:paraId="0DF0C3A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&lt;EditText</w:t>
      </w:r>
    </w:p>
    <w:p w14:paraId="688F15C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android:id="@+id/Register_name"</w:t>
      </w:r>
    </w:p>
    <w:p w14:paraId="5442E53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android:layout_width="250dp"</w:t>
      </w:r>
    </w:p>
    <w:p w14:paraId="255FF66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android:layout_height="50dp"</w:t>
      </w:r>
    </w:p>
    <w:p w14:paraId="6D7C803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android:layout_marginTop="10dp"</w:t>
      </w:r>
    </w:p>
    <w:p w14:paraId="5C4FC40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android:layout_marginStart="5dp"</w:t>
      </w:r>
    </w:p>
    <w:p w14:paraId="7B2018B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android:inputType="text"</w:t>
      </w:r>
    </w:p>
    <w:p w14:paraId="1961B61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android:fontFamily="@font/font"</w:t>
      </w:r>
    </w:p>
    <w:p w14:paraId="5494843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android:background="@drawable/edittext_border"</w:t>
      </w:r>
    </w:p>
    <w:p w14:paraId="60A16B0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android:textColor="@color/yuhan"</w:t>
      </w:r>
    </w:p>
    <w:p w14:paraId="2B94C49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android:hint="@string/using_name"/&gt;</w:t>
      </w:r>
    </w:p>
    <w:p w14:paraId="054699C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&lt;/LinearLayout&gt;</w:t>
      </w:r>
    </w:p>
    <w:p w14:paraId="0086B86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4B5DB92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65944C8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android:layout_height="wrap_content"</w:t>
      </w:r>
    </w:p>
    <w:p w14:paraId="0547DF8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android:textSize="16sp"</w:t>
      </w:r>
    </w:p>
    <w:p w14:paraId="3157491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android:layout_marginTop="10dp"</w:t>
      </w:r>
    </w:p>
    <w:p w14:paraId="7C9C95C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android:layout_marginStart="5dp"</w:t>
      </w:r>
    </w:p>
    <w:p w14:paraId="1E2BE97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android:fontFamily="@font/font"</w:t>
      </w:r>
    </w:p>
    <w:p w14:paraId="15A9186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android:textColor="@color/black"</w:t>
      </w:r>
    </w:p>
    <w:p w14:paraId="1319356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android:text="@string/phone_number"/&gt;</w:t>
      </w:r>
    </w:p>
    <w:p w14:paraId="4921928B" w14:textId="77777777" w:rsidR="003F28AB" w:rsidRDefault="003F28AB" w:rsidP="003F28AB">
      <w:pPr>
        <w:rPr>
          <w:lang w:eastAsia="ko-KR"/>
        </w:rPr>
      </w:pPr>
    </w:p>
    <w:p w14:paraId="27FFC33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&lt;LinearLayout</w:t>
      </w:r>
    </w:p>
    <w:p w14:paraId="19F05A2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34BFC08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3B4A72A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android:layout_gravity="center"</w:t>
      </w:r>
    </w:p>
    <w:p w14:paraId="321E636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android:orientation="horizontal"&gt;</w:t>
      </w:r>
    </w:p>
    <w:p w14:paraId="52D8AA0E" w14:textId="77777777" w:rsidR="003F28AB" w:rsidRDefault="003F28AB" w:rsidP="003F28AB">
      <w:pPr>
        <w:rPr>
          <w:lang w:eastAsia="ko-KR"/>
        </w:rPr>
      </w:pPr>
    </w:p>
    <w:p w14:paraId="5D00BF0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&lt;EditText</w:t>
      </w:r>
    </w:p>
    <w:p w14:paraId="00ADC85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android:id="@+id/First_Phone_Number"</w:t>
      </w:r>
    </w:p>
    <w:p w14:paraId="25EA6B3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android:layout_width="80dp"</w:t>
      </w:r>
    </w:p>
    <w:p w14:paraId="2D1F379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android:layout_height="50dp"</w:t>
      </w:r>
    </w:p>
    <w:p w14:paraId="21A4FD8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519E04E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android:layout_marginStart="5dp"</w:t>
      </w:r>
    </w:p>
    <w:p w14:paraId="3630167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android:background="@drawable/edittext_border"</w:t>
      </w:r>
    </w:p>
    <w:p w14:paraId="6DDA6F8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6FF6676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android:textColor="@color/yuhan"</w:t>
      </w:r>
    </w:p>
    <w:p w14:paraId="5AE921D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android:inputType="phone"</w:t>
      </w:r>
    </w:p>
    <w:p w14:paraId="3CC4566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android:hint="@string/first_num"/&gt;</w:t>
      </w:r>
    </w:p>
    <w:p w14:paraId="5334703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&lt;TextView</w:t>
      </w:r>
    </w:p>
    <w:p w14:paraId="1DC18E9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android:layout_width="wrap_content"</w:t>
      </w:r>
    </w:p>
    <w:p w14:paraId="258777C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590A764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android:textSize="30sp"</w:t>
      </w:r>
    </w:p>
    <w:p w14:paraId="0168D7C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2E2B313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android:layout_marginStart="5dp"</w:t>
      </w:r>
    </w:p>
    <w:p w14:paraId="4A0C7DE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android:layout_marginEnd="5dp"</w:t>
      </w:r>
    </w:p>
    <w:p w14:paraId="5C46C14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21708A9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android:text="@string/hyphen"/&gt;</w:t>
      </w:r>
    </w:p>
    <w:p w14:paraId="7580C01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&lt;EditText</w:t>
      </w:r>
    </w:p>
    <w:p w14:paraId="6756A71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android:id="@+id/Second_Phone_Number"</w:t>
      </w:r>
    </w:p>
    <w:p w14:paraId="025440A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android:layout_width="80dp"</w:t>
      </w:r>
    </w:p>
    <w:p w14:paraId="7541C5D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android:layout_height="50dp"</w:t>
      </w:r>
    </w:p>
    <w:p w14:paraId="7750EF7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770008A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android:background="@drawable/edittext_border"</w:t>
      </w:r>
    </w:p>
    <w:p w14:paraId="5758560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android:inputType="phone"</w:t>
      </w:r>
    </w:p>
    <w:p w14:paraId="72E8BA9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android:textColor="@color/yuhan"/&gt;</w:t>
      </w:r>
    </w:p>
    <w:p w14:paraId="654ACBE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&lt;TextView</w:t>
      </w:r>
    </w:p>
    <w:p w14:paraId="017C6A5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android:layout_width="wrap_content"</w:t>
      </w:r>
    </w:p>
    <w:p w14:paraId="1D08E2F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78F75F7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android:textSize="30sp"</w:t>
      </w:r>
    </w:p>
    <w:p w14:paraId="45163FB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019846A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android:layout_marginStart="5dp"</w:t>
      </w:r>
    </w:p>
    <w:p w14:paraId="49DB13F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android:layout_marginEnd="5dp"</w:t>
      </w:r>
    </w:p>
    <w:p w14:paraId="749AA7E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6C2829C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android:text="@string/hyphen"/&gt;</w:t>
      </w:r>
    </w:p>
    <w:p w14:paraId="5BD8721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&lt;EditText</w:t>
      </w:r>
    </w:p>
    <w:p w14:paraId="199CD2D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    android:id="@+id/Third_Phone_Number"</w:t>
      </w:r>
    </w:p>
    <w:p w14:paraId="3052363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android:layout_width="80dp"</w:t>
      </w:r>
    </w:p>
    <w:p w14:paraId="5CF68BD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android:layout_height="50dp"</w:t>
      </w:r>
    </w:p>
    <w:p w14:paraId="7960536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7F6BB5F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android:background="@drawable/edittext_border"</w:t>
      </w:r>
    </w:p>
    <w:p w14:paraId="6231673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android:inputType="phone"</w:t>
      </w:r>
    </w:p>
    <w:p w14:paraId="1C51FE7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android:textColor="@color/yuhan"/&gt;</w:t>
      </w:r>
    </w:p>
    <w:p w14:paraId="109B6E9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&lt;/LinearLayout&gt;</w:t>
      </w:r>
    </w:p>
    <w:p w14:paraId="35EDCD5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7EEBC84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366EB8F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50BB851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android:textSize="16sp"</w:t>
      </w:r>
    </w:p>
    <w:p w14:paraId="44EECD7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android:layout_marginTop="10dp"</w:t>
      </w:r>
    </w:p>
    <w:p w14:paraId="184DABA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android:layout_marginStart="5dp"</w:t>
      </w:r>
    </w:p>
    <w:p w14:paraId="76BEA91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android:fontFamily="@font/font"</w:t>
      </w:r>
    </w:p>
    <w:p w14:paraId="0B6AA50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android:textColor="@color/black"</w:t>
      </w:r>
    </w:p>
    <w:p w14:paraId="1549381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android:text="@string/birth"/&gt;</w:t>
      </w:r>
    </w:p>
    <w:p w14:paraId="34F96F3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&lt;LinearLayout</w:t>
      </w:r>
    </w:p>
    <w:p w14:paraId="602C9F4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2AE6F16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78C9013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android:layout_gravity="center"</w:t>
      </w:r>
    </w:p>
    <w:p w14:paraId="5240AFA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android:orientation="horizontal"&gt;</w:t>
      </w:r>
    </w:p>
    <w:p w14:paraId="169EE871" w14:textId="77777777" w:rsidR="003F28AB" w:rsidRDefault="003F28AB" w:rsidP="003F28AB">
      <w:pPr>
        <w:rPr>
          <w:lang w:eastAsia="ko-KR"/>
        </w:rPr>
      </w:pPr>
    </w:p>
    <w:p w14:paraId="694803E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&lt;EditText</w:t>
      </w:r>
    </w:p>
    <w:p w14:paraId="0ACB82E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android:id="@+id/Year"</w:t>
      </w:r>
    </w:p>
    <w:p w14:paraId="3C6894C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android:layout_width="80dp"</w:t>
      </w:r>
    </w:p>
    <w:p w14:paraId="13217CF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android:layout_height="50dp"</w:t>
      </w:r>
    </w:p>
    <w:p w14:paraId="06C44A0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3357D14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android:layout_marginStart="5dp"</w:t>
      </w:r>
    </w:p>
    <w:p w14:paraId="4B0413C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android:background="@drawable/edittext_border"</w:t>
      </w:r>
    </w:p>
    <w:p w14:paraId="7678106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771A78C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android:textColor="@color/yuhan"</w:t>
      </w:r>
    </w:p>
    <w:p w14:paraId="4D98C5E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android:inputType="number"</w:t>
      </w:r>
    </w:p>
    <w:p w14:paraId="78ED3E1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android:hint="@string/year"/&gt;</w:t>
      </w:r>
    </w:p>
    <w:p w14:paraId="40747012" w14:textId="77777777" w:rsidR="003F28AB" w:rsidRDefault="003F28AB" w:rsidP="003F28AB">
      <w:pPr>
        <w:rPr>
          <w:lang w:eastAsia="ko-KR"/>
        </w:rPr>
      </w:pPr>
    </w:p>
    <w:p w14:paraId="4DFC297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&lt;EditText</w:t>
      </w:r>
    </w:p>
    <w:p w14:paraId="5DD0C78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android:id="@+id/Month"</w:t>
      </w:r>
    </w:p>
    <w:p w14:paraId="2D82559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android:layout_width="80dp"</w:t>
      </w:r>
    </w:p>
    <w:p w14:paraId="7C1A3E6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android:layout_height="50dp"</w:t>
      </w:r>
    </w:p>
    <w:p w14:paraId="15D89FE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327B3A7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android:layout_marginStart="20dp"</w:t>
      </w:r>
    </w:p>
    <w:p w14:paraId="3C7E76A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android:background="@drawable/edittext_border"</w:t>
      </w:r>
    </w:p>
    <w:p w14:paraId="5A9B41A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1131B09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android:textColor="@color/yuhan"</w:t>
      </w:r>
    </w:p>
    <w:p w14:paraId="3A4FF79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android:inputType="number"</w:t>
      </w:r>
    </w:p>
    <w:p w14:paraId="28DAC6F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android:hint="@string/month"/&gt;</w:t>
      </w:r>
    </w:p>
    <w:p w14:paraId="6C106492" w14:textId="77777777" w:rsidR="003F28AB" w:rsidRDefault="003F28AB" w:rsidP="003F28AB">
      <w:pPr>
        <w:rPr>
          <w:lang w:eastAsia="ko-KR"/>
        </w:rPr>
      </w:pPr>
    </w:p>
    <w:p w14:paraId="4BEF29A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&lt;EditText</w:t>
      </w:r>
    </w:p>
    <w:p w14:paraId="311CD13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android:id="@+id/Day"</w:t>
      </w:r>
    </w:p>
    <w:p w14:paraId="3994038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android:layout_width="80dp"</w:t>
      </w:r>
    </w:p>
    <w:p w14:paraId="7E57266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android:layout_height="50dp"</w:t>
      </w:r>
    </w:p>
    <w:p w14:paraId="7068521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6D2344E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    android:layout_marginStart="20dp"</w:t>
      </w:r>
    </w:p>
    <w:p w14:paraId="7D17436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android:background="@drawable/edittext_border"</w:t>
      </w:r>
    </w:p>
    <w:p w14:paraId="0082DA5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36FFB79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android:textColor="@color/yuhan"</w:t>
      </w:r>
    </w:p>
    <w:p w14:paraId="0B32F03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android:inputType="number"</w:t>
      </w:r>
    </w:p>
    <w:p w14:paraId="3C36B43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android:hint="@string/day"/&gt;</w:t>
      </w:r>
    </w:p>
    <w:p w14:paraId="19AD79D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&lt;/LinearLayout&gt;</w:t>
      </w:r>
    </w:p>
    <w:p w14:paraId="2F27828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19C8081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29EBC61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551AD80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android:textSize="16sp"</w:t>
      </w:r>
    </w:p>
    <w:p w14:paraId="01DECB4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android:layout_marginTop="10dp"</w:t>
      </w:r>
    </w:p>
    <w:p w14:paraId="5B284B5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android:layout_marginStart="5dp"</w:t>
      </w:r>
    </w:p>
    <w:p w14:paraId="33E004F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android:fontFamily="@font/font"</w:t>
      </w:r>
    </w:p>
    <w:p w14:paraId="342AF12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android:textColor="@color/black"</w:t>
      </w:r>
    </w:p>
    <w:p w14:paraId="6E71A62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android:text="@string/address"/&gt;</w:t>
      </w:r>
    </w:p>
    <w:p w14:paraId="1900093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&lt;LinearLayout</w:t>
      </w:r>
    </w:p>
    <w:p w14:paraId="316EAEA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7E2EA8B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5F0C285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android:layout_gravity="center"</w:t>
      </w:r>
    </w:p>
    <w:p w14:paraId="7075393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android:orientation="vertical"&gt;</w:t>
      </w:r>
    </w:p>
    <w:p w14:paraId="5C2022F5" w14:textId="77777777" w:rsidR="003F28AB" w:rsidRDefault="003F28AB" w:rsidP="003F28AB">
      <w:pPr>
        <w:rPr>
          <w:lang w:eastAsia="ko-KR"/>
        </w:rPr>
      </w:pPr>
    </w:p>
    <w:p w14:paraId="57E9EB2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&lt;EditText</w:t>
      </w:r>
    </w:p>
    <w:p w14:paraId="43EEB1A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android:id="@+id/address"</w:t>
      </w:r>
    </w:p>
    <w:p w14:paraId="3721100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0A70D2A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android:layout_height="50dp"</w:t>
      </w:r>
    </w:p>
    <w:p w14:paraId="254D4E8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21CA0A9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android:layout_marginStart="5dp"</w:t>
      </w:r>
    </w:p>
    <w:p w14:paraId="5F0577F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android:inputType="text"</w:t>
      </w:r>
    </w:p>
    <w:p w14:paraId="6FD7CCD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android:background="@drawable/edittext_border"</w:t>
      </w:r>
    </w:p>
    <w:p w14:paraId="44D94D7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5F7D721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android:textColor="@color/yuhan"</w:t>
      </w:r>
    </w:p>
    <w:p w14:paraId="6A8FE95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android:hint="@string/address"/&gt;</w:t>
      </w:r>
    </w:p>
    <w:p w14:paraId="2DF6FBBB" w14:textId="77777777" w:rsidR="003F28AB" w:rsidRDefault="003F28AB" w:rsidP="003F28AB">
      <w:pPr>
        <w:rPr>
          <w:lang w:eastAsia="ko-KR"/>
        </w:rPr>
      </w:pPr>
    </w:p>
    <w:p w14:paraId="772401F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&lt;EditText</w:t>
      </w:r>
    </w:p>
    <w:p w14:paraId="3B6C09B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android:id="@+id/detail_address"</w:t>
      </w:r>
    </w:p>
    <w:p w14:paraId="3ABD991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android:layout_width="200dp"</w:t>
      </w:r>
    </w:p>
    <w:p w14:paraId="16A782A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android:layout_height="50dp"</w:t>
      </w:r>
    </w:p>
    <w:p w14:paraId="334C962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1C28A98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android:layout_marginStart="5dp"</w:t>
      </w:r>
    </w:p>
    <w:p w14:paraId="5EFBD68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android:inputType="text"</w:t>
      </w:r>
    </w:p>
    <w:p w14:paraId="7E623EB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android:background="@drawable/edittext_border"</w:t>
      </w:r>
    </w:p>
    <w:p w14:paraId="1A0C5FA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67BF330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android:textColor="@color/yuhan"</w:t>
      </w:r>
    </w:p>
    <w:p w14:paraId="2D169DA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android:hint="@string/detail_address"/&gt;</w:t>
      </w:r>
    </w:p>
    <w:p w14:paraId="57AB6D1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&lt;/LinearLayout&gt;</w:t>
      </w:r>
    </w:p>
    <w:p w14:paraId="66848ECD" w14:textId="77777777" w:rsidR="003F28AB" w:rsidRDefault="003F28AB" w:rsidP="003F28AB">
      <w:pPr>
        <w:rPr>
          <w:lang w:eastAsia="ko-KR"/>
        </w:rPr>
      </w:pPr>
    </w:p>
    <w:p w14:paraId="066735F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&lt;android.widget.Button</w:t>
      </w:r>
    </w:p>
    <w:p w14:paraId="408D7F3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android:id="@+id/Finish_Info_Btn"</w:t>
      </w:r>
    </w:p>
    <w:p w14:paraId="0F558BC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5FE08A1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android:layout_gravity="center"</w:t>
      </w:r>
    </w:p>
    <w:p w14:paraId="441D852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android:layout_marginTop="10dp"</w:t>
      </w:r>
    </w:p>
    <w:p w14:paraId="3B8A980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android:layout_height="50dp"</w:t>
      </w:r>
    </w:p>
    <w:p w14:paraId="4EF7942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android:layout_marginStart="10dp"</w:t>
      </w:r>
    </w:p>
    <w:p w14:paraId="0AFC1BF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android:background="@drawable/button_background"</w:t>
      </w:r>
    </w:p>
    <w:p w14:paraId="04C9FDF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android:fontFamily="@font/font"</w:t>
      </w:r>
    </w:p>
    <w:p w14:paraId="541FE24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android:textColor="@color/white"</w:t>
      </w:r>
    </w:p>
    <w:p w14:paraId="66380AC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android:text="@string/clear"</w:t>
      </w:r>
    </w:p>
    <w:p w14:paraId="0F01E6A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/&gt;</w:t>
      </w:r>
    </w:p>
    <w:p w14:paraId="56FA929F" w14:textId="77777777" w:rsidR="003F28AB" w:rsidRDefault="003F28AB" w:rsidP="003F28AB">
      <w:pPr>
        <w:rPr>
          <w:lang w:eastAsia="ko-KR"/>
        </w:rPr>
      </w:pPr>
    </w:p>
    <w:p w14:paraId="65D7C49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&lt;/LinearLayout&gt;</w:t>
      </w:r>
    </w:p>
    <w:p w14:paraId="219CAA3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&lt;/ScrollView&gt;</w:t>
      </w:r>
    </w:p>
    <w:p w14:paraId="123BF5E0" w14:textId="77777777" w:rsidR="003F28AB" w:rsidRDefault="003F28AB" w:rsidP="003F28AB">
      <w:pPr>
        <w:rPr>
          <w:lang w:eastAsia="ko-KR"/>
        </w:rPr>
      </w:pPr>
    </w:p>
    <w:p w14:paraId="215454B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&lt;/LinearLayout&gt;</w:t>
      </w:r>
    </w:p>
    <w:p w14:paraId="3B41B443" w14:textId="77777777" w:rsidR="003F28AB" w:rsidRDefault="003F28AB" w:rsidP="003F28AB">
      <w:pPr>
        <w:rPr>
          <w:lang w:eastAsia="ko-KR"/>
        </w:rPr>
      </w:pPr>
    </w:p>
    <w:p w14:paraId="62AD3D63" w14:textId="77777777" w:rsidR="003F28AB" w:rsidRPr="004D5071" w:rsidRDefault="003F28AB" w:rsidP="003F28AB">
      <w:pPr>
        <w:pStyle w:val="3"/>
        <w:rPr>
          <w:b/>
          <w:lang w:eastAsia="ko-KR"/>
        </w:rPr>
      </w:pPr>
      <w:bookmarkStart w:id="106" w:name="_Toc167890829"/>
      <w:bookmarkStart w:id="107" w:name="_Toc168002235"/>
      <w:r w:rsidRPr="004D5071">
        <w:rPr>
          <w:b/>
          <w:lang w:eastAsia="ko-KR"/>
        </w:rPr>
        <w:t>res/layout\main_activity_payment.xml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이정민</w:t>
      </w:r>
      <w:bookmarkEnd w:id="106"/>
      <w:bookmarkEnd w:id="107"/>
    </w:p>
    <w:p w14:paraId="2B18F10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76E29EB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&lt;androidx.constraintlayout.widget.ConstraintLayout xmlns:android="http://schemas.android.com/apk/res/android"</w:t>
      </w:r>
    </w:p>
    <w:p w14:paraId="6EF0774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1A1D991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android:layout_height="match_parent"&gt;</w:t>
      </w:r>
    </w:p>
    <w:p w14:paraId="7C87ED22" w14:textId="77777777" w:rsidR="003F28AB" w:rsidRDefault="003F28AB" w:rsidP="003F28AB">
      <w:pPr>
        <w:rPr>
          <w:lang w:eastAsia="ko-KR"/>
        </w:rPr>
      </w:pPr>
    </w:p>
    <w:p w14:paraId="05A13E5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&lt;/androidx.constraintlayout.widget.ConstraintLayout&gt;</w:t>
      </w:r>
    </w:p>
    <w:p w14:paraId="15E2704C" w14:textId="77777777" w:rsidR="003F28AB" w:rsidRDefault="003F28AB" w:rsidP="003F28AB">
      <w:pPr>
        <w:rPr>
          <w:lang w:eastAsia="ko-KR"/>
        </w:rPr>
      </w:pPr>
    </w:p>
    <w:p w14:paraId="2AFAC66A" w14:textId="77777777" w:rsidR="003F28AB" w:rsidRPr="004D5071" w:rsidRDefault="003F28AB" w:rsidP="003F28AB">
      <w:pPr>
        <w:pStyle w:val="3"/>
        <w:rPr>
          <w:b/>
          <w:lang w:eastAsia="ko-KR"/>
        </w:rPr>
      </w:pPr>
      <w:bookmarkStart w:id="108" w:name="_Toc167890830"/>
      <w:bookmarkStart w:id="109" w:name="_Toc168002236"/>
      <w:r w:rsidRPr="004D5071">
        <w:rPr>
          <w:b/>
          <w:lang w:eastAsia="ko-KR"/>
        </w:rPr>
        <w:t>res/layout\main_activity_product.xml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이정민</w:t>
      </w:r>
      <w:r>
        <w:rPr>
          <w:rFonts w:hint="eastAsia"/>
          <w:b/>
          <w:lang w:eastAsia="ko-KR"/>
        </w:rPr>
        <w:t xml:space="preserve">, </w:t>
      </w:r>
      <w:r>
        <w:rPr>
          <w:rFonts w:hint="eastAsia"/>
          <w:b/>
          <w:lang w:eastAsia="ko-KR"/>
        </w:rPr>
        <w:t>오자현</w:t>
      </w:r>
      <w:bookmarkEnd w:id="108"/>
      <w:bookmarkEnd w:id="109"/>
    </w:p>
    <w:p w14:paraId="719A89D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50A6622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&lt;LinearLayout xmlns:android="http://schemas.android.com/apk/res/android"</w:t>
      </w:r>
    </w:p>
    <w:p w14:paraId="1A0F7D3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xmlns:app="http://schemas.android.com/apk/res-auto"</w:t>
      </w:r>
    </w:p>
    <w:p w14:paraId="5F431F5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2D16123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android:layout_height="match_parent"</w:t>
      </w:r>
    </w:p>
    <w:p w14:paraId="42C5980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android:orientation="vertical"</w:t>
      </w:r>
    </w:p>
    <w:p w14:paraId="316537E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android:background="@drawable/main_background2"&gt;</w:t>
      </w:r>
    </w:p>
    <w:p w14:paraId="131E7515" w14:textId="77777777" w:rsidR="003F28AB" w:rsidRDefault="003F28AB" w:rsidP="003F28AB">
      <w:pPr>
        <w:rPr>
          <w:lang w:eastAsia="ko-KR"/>
        </w:rPr>
      </w:pPr>
    </w:p>
    <w:p w14:paraId="127E6A2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&lt;ImageView</w:t>
      </w:r>
    </w:p>
    <w:p w14:paraId="16BAB3C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android:id="@+id/Close_Product_Btn"</w:t>
      </w:r>
    </w:p>
    <w:p w14:paraId="1390BFA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android:layout_marginTop="5dp"</w:t>
      </w:r>
    </w:p>
    <w:p w14:paraId="3316218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android:layout_marginBottom="5dp"</w:t>
      </w:r>
    </w:p>
    <w:p w14:paraId="7310C4B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android:layout_width="40dp"</w:t>
      </w:r>
    </w:p>
    <w:p w14:paraId="655721F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android:layout_height="40dp"</w:t>
      </w:r>
    </w:p>
    <w:p w14:paraId="5ABF65E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android:contentDescription="@string/backBtn"</w:t>
      </w:r>
    </w:p>
    <w:p w14:paraId="7BB6742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android:src="@drawable/back"/&gt;</w:t>
      </w:r>
    </w:p>
    <w:p w14:paraId="2193502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&lt;com.google.android.flexbox.FlexboxLayout</w:t>
      </w:r>
    </w:p>
    <w:p w14:paraId="2B7649A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73F5281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1F100E0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android:padding="10dp"</w:t>
      </w:r>
    </w:p>
    <w:p w14:paraId="45F7701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app:justifyContent="space_between"&gt;</w:t>
      </w:r>
    </w:p>
    <w:p w14:paraId="4093459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&lt;EditText</w:t>
      </w:r>
    </w:p>
    <w:p w14:paraId="6CE1B70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android:id="@+id/mainActivityProductEditTextFieldSearchProductName"</w:t>
      </w:r>
    </w:p>
    <w:p w14:paraId="2A36729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05D6BA7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android:layout_height="50dp"</w:t>
      </w:r>
    </w:p>
    <w:p w14:paraId="19BB1B4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android:background="@drawable/border4"</w:t>
      </w:r>
    </w:p>
    <w:p w14:paraId="3A123C4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android:fontFamily="@font/font"</w:t>
      </w:r>
    </w:p>
    <w:p w14:paraId="68A010B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android:inputType="text"</w:t>
      </w:r>
    </w:p>
    <w:p w14:paraId="5FAE25E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android:hint="@string/main_serch"</w:t>
      </w:r>
    </w:p>
    <w:p w14:paraId="36F0FE9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android:padding="5dp"</w:t>
      </w:r>
    </w:p>
    <w:p w14:paraId="5662A68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android:textColor="@color/deepdarkgray"</w:t>
      </w:r>
    </w:p>
    <w:p w14:paraId="219AE56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android:textColorHint="@color/darkgray" /&gt;</w:t>
      </w:r>
    </w:p>
    <w:p w14:paraId="4E5E826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&lt;ImageView</w:t>
      </w:r>
    </w:p>
    <w:p w14:paraId="1ABD337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android:id="@+id/mainActivityProductSearchBtn"</w:t>
      </w:r>
    </w:p>
    <w:p w14:paraId="676BF66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android:layout_width="100dp"</w:t>
      </w:r>
    </w:p>
    <w:p w14:paraId="33D7D02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android:layout_height="50dp"</w:t>
      </w:r>
    </w:p>
    <w:p w14:paraId="7958B3F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android:padding="5dp"</w:t>
      </w:r>
    </w:p>
    <w:p w14:paraId="5AFC0D9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android:contentDescription="@string/search"</w:t>
      </w:r>
    </w:p>
    <w:p w14:paraId="12A299E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android:src="@drawable/pngwing"</w:t>
      </w:r>
    </w:p>
    <w:p w14:paraId="02F6D4F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android:background="@drawable/border4"</w:t>
      </w:r>
    </w:p>
    <w:p w14:paraId="5253C07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/&gt;</w:t>
      </w:r>
    </w:p>
    <w:p w14:paraId="720CA2A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&lt;/com.google.android.flexbox.FlexboxLayout&gt;</w:t>
      </w:r>
    </w:p>
    <w:p w14:paraId="69C8BB54" w14:textId="77777777" w:rsidR="003F28AB" w:rsidRDefault="003F28AB" w:rsidP="003F28AB">
      <w:pPr>
        <w:rPr>
          <w:lang w:eastAsia="ko-KR"/>
        </w:rPr>
      </w:pPr>
      <w:r>
        <w:rPr>
          <w:rFonts w:hint="eastAsia"/>
          <w:lang w:eastAsia="ko-KR"/>
        </w:rPr>
        <w:t xml:space="preserve">    &lt;!-- TabLayout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--&gt;</w:t>
      </w:r>
    </w:p>
    <w:p w14:paraId="54C77DA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&lt;LinearLayout</w:t>
      </w:r>
    </w:p>
    <w:p w14:paraId="042B437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0AC8B62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5100C24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android:paddingTop="5dp"</w:t>
      </w:r>
    </w:p>
    <w:p w14:paraId="252AA61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android:paddingEnd="10dp"</w:t>
      </w:r>
    </w:p>
    <w:p w14:paraId="7031A67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android:paddingStart="10dp"&gt;</w:t>
      </w:r>
    </w:p>
    <w:p w14:paraId="3BCB868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&lt;com.google.android.flexbox.FlexboxLayout</w:t>
      </w:r>
    </w:p>
    <w:p w14:paraId="09F4F9E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16230AD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5964061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android:padding="5dp"</w:t>
      </w:r>
    </w:p>
    <w:p w14:paraId="6D498ED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android:background="@drawable/border5"</w:t>
      </w:r>
    </w:p>
    <w:p w14:paraId="39F9D80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app:justifyContent="space_between"&gt;</w:t>
      </w:r>
    </w:p>
    <w:p w14:paraId="40E22DA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&lt;com.google.android.material.tabs.TabLayout</w:t>
      </w:r>
    </w:p>
    <w:p w14:paraId="3FFD818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android:id="@+id/tabLayout"</w:t>
      </w:r>
    </w:p>
    <w:p w14:paraId="7B601F6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31A1345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android:padding="5dp"</w:t>
      </w:r>
    </w:p>
    <w:p w14:paraId="1062C98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android:layout_height="60dp"</w:t>
      </w:r>
    </w:p>
    <w:p w14:paraId="38D8F4B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android:background="@drawable/border4"/&gt;</w:t>
      </w:r>
    </w:p>
    <w:p w14:paraId="762FDED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&lt;/com.google.android.flexbox.FlexboxLayout&gt;</w:t>
      </w:r>
    </w:p>
    <w:p w14:paraId="25842B2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&lt;/LinearLayout&gt;</w:t>
      </w:r>
    </w:p>
    <w:p w14:paraId="5A786397" w14:textId="77777777" w:rsidR="003F28AB" w:rsidRDefault="003F28AB" w:rsidP="003F28AB">
      <w:pPr>
        <w:rPr>
          <w:lang w:eastAsia="ko-KR"/>
        </w:rPr>
      </w:pPr>
      <w:r>
        <w:rPr>
          <w:rFonts w:hint="eastAsia"/>
          <w:lang w:eastAsia="ko-KR"/>
        </w:rPr>
        <w:t xml:space="preserve">    &lt;!-- ViewPager2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--&gt;</w:t>
      </w:r>
    </w:p>
    <w:p w14:paraId="57916B5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&lt;LinearLayout</w:t>
      </w:r>
    </w:p>
    <w:p w14:paraId="00CF365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286412E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android:layout_height="match_parent"</w:t>
      </w:r>
    </w:p>
    <w:p w14:paraId="2236E2D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android:padding="10dp"&gt;</w:t>
      </w:r>
    </w:p>
    <w:p w14:paraId="2EA9482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&lt;com.google.android.flexbox.FlexboxLayout</w:t>
      </w:r>
    </w:p>
    <w:p w14:paraId="2F41F3E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103673B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android:layout_height="match_parent"</w:t>
      </w:r>
    </w:p>
    <w:p w14:paraId="14021BA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android:background="@drawable/border5"</w:t>
      </w:r>
    </w:p>
    <w:p w14:paraId="2FEC4BB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app:justifyContent="space_between"&gt;</w:t>
      </w:r>
    </w:p>
    <w:p w14:paraId="1720C25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&lt;androidx.viewpager2.widget.ViewPager2</w:t>
      </w:r>
    </w:p>
    <w:p w14:paraId="5ECB8D0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android:id="@+id/viewPager"</w:t>
      </w:r>
    </w:p>
    <w:p w14:paraId="41EE47C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6D458E8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android:layout_height="match_parent" /&gt;</w:t>
      </w:r>
    </w:p>
    <w:p w14:paraId="207A22C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&lt;/com.google.android.flexbox.FlexboxLayout&gt;</w:t>
      </w:r>
    </w:p>
    <w:p w14:paraId="0894A2E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&lt;/LinearLayout&gt;</w:t>
      </w:r>
    </w:p>
    <w:p w14:paraId="493B434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&lt;/LinearLayout&gt;</w:t>
      </w:r>
    </w:p>
    <w:p w14:paraId="018FD056" w14:textId="77777777" w:rsidR="003F28AB" w:rsidRDefault="003F28AB" w:rsidP="003F28AB">
      <w:pPr>
        <w:rPr>
          <w:lang w:eastAsia="ko-KR"/>
        </w:rPr>
      </w:pPr>
    </w:p>
    <w:p w14:paraId="05381DCE" w14:textId="77777777" w:rsidR="003F28AB" w:rsidRPr="004D5071" w:rsidRDefault="003F28AB" w:rsidP="003F28AB">
      <w:pPr>
        <w:pStyle w:val="3"/>
        <w:rPr>
          <w:b/>
          <w:lang w:eastAsia="ko-KR"/>
        </w:rPr>
      </w:pPr>
      <w:bookmarkStart w:id="110" w:name="_Toc167890831"/>
      <w:bookmarkStart w:id="111" w:name="_Toc168002237"/>
      <w:r w:rsidRPr="004D5071">
        <w:rPr>
          <w:b/>
          <w:lang w:eastAsia="ko-KR"/>
        </w:rPr>
        <w:t>res/layout\main_activity_product_item_detail.xml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임성준</w:t>
      </w:r>
      <w:r>
        <w:rPr>
          <w:rFonts w:hint="eastAsia"/>
          <w:b/>
          <w:lang w:eastAsia="ko-KR"/>
        </w:rPr>
        <w:t>,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이정민</w:t>
      </w:r>
      <w:bookmarkEnd w:id="110"/>
      <w:bookmarkEnd w:id="111"/>
    </w:p>
    <w:p w14:paraId="54DC21E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1C0D9DD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&lt;LinearLayout xmlns:android="http://schemas.android.com/apk/res/android"</w:t>
      </w:r>
    </w:p>
    <w:p w14:paraId="516D833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7150D39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android:layout_height="match_parent"</w:t>
      </w:r>
    </w:p>
    <w:p w14:paraId="44D126A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android:orientation="vertical"</w:t>
      </w:r>
    </w:p>
    <w:p w14:paraId="26C5ECA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android:background="@color/white"</w:t>
      </w:r>
    </w:p>
    <w:p w14:paraId="12149DC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android:padding="16dp"&gt;</w:t>
      </w:r>
    </w:p>
    <w:p w14:paraId="3BF5D6B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&lt;ImageView</w:t>
      </w:r>
    </w:p>
    <w:p w14:paraId="613A711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android:id="@+id/Back_ListView_Btn"</w:t>
      </w:r>
    </w:p>
    <w:p w14:paraId="1A112D9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android:layout_width="wrap_content"</w:t>
      </w:r>
    </w:p>
    <w:p w14:paraId="200EB01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6E86C2C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android:contentDescription="@string/backBtn"</w:t>
      </w:r>
    </w:p>
    <w:p w14:paraId="42EAB39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android:layout_gravity="start"</w:t>
      </w:r>
    </w:p>
    <w:p w14:paraId="40F79DE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android:src="@drawable/back" /&gt;</w:t>
      </w:r>
    </w:p>
    <w:p w14:paraId="7671E47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&lt;ImageView</w:t>
      </w:r>
    </w:p>
    <w:p w14:paraId="0A57580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android:id="@+id/Item_Image_Detail"</w:t>
      </w:r>
    </w:p>
    <w:p w14:paraId="53D86BB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android:layout_width="300dp"</w:t>
      </w:r>
    </w:p>
    <w:p w14:paraId="30AA2D2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android:layout_height="300dp"</w:t>
      </w:r>
    </w:p>
    <w:p w14:paraId="0B92A51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android:contentDescription="@string/product_image"</w:t>
      </w:r>
    </w:p>
    <w:p w14:paraId="13D4CD4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android:layout_gravity="center"</w:t>
      </w:r>
    </w:p>
    <w:p w14:paraId="65D4202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android:layout_marginBottom="16dp"/&gt;</w:t>
      </w:r>
    </w:p>
    <w:p w14:paraId="15E1EEE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&lt;LinearLayout</w:t>
      </w:r>
    </w:p>
    <w:p w14:paraId="1795F38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6EAB2D1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37EDE96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android:orientation="horizontal"</w:t>
      </w:r>
    </w:p>
    <w:p w14:paraId="3D1F0B3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android:gravity="center_horizontal"&gt;</w:t>
      </w:r>
    </w:p>
    <w:p w14:paraId="6AFE738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3EA207F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android:id="@+id/Item_Category_Detail"</w:t>
      </w:r>
    </w:p>
    <w:p w14:paraId="69192C9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05D0286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1DAA837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android:fontFamily="@font/font"</w:t>
      </w:r>
    </w:p>
    <w:p w14:paraId="3182E8E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android:textSize="20sp"</w:t>
      </w:r>
    </w:p>
    <w:p w14:paraId="062D393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android:layout_marginEnd="15dp"</w:t>
      </w:r>
    </w:p>
    <w:p w14:paraId="0FF7AF6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android:textColor="#aaa"</w:t>
      </w:r>
    </w:p>
    <w:p w14:paraId="2C11729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android:hint="@string/category"/&gt;</w:t>
      </w:r>
    </w:p>
    <w:p w14:paraId="3464DE3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1CADF75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android:id="@+id/Item_Name_Detail"</w:t>
      </w:r>
    </w:p>
    <w:p w14:paraId="58F78FA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2C4E4CC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52E49C6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android:fontFamily="@font/font"</w:t>
      </w:r>
    </w:p>
    <w:p w14:paraId="2751E08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android:textSize="24sp"</w:t>
      </w:r>
    </w:p>
    <w:p w14:paraId="0B1FA09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android:textColor="@color/black"</w:t>
      </w:r>
    </w:p>
    <w:p w14:paraId="575FA86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android:hint="@string/product_name"/&gt;</w:t>
      </w:r>
    </w:p>
    <w:p w14:paraId="0BCB529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&lt;/LinearLayout&gt;</w:t>
      </w:r>
    </w:p>
    <w:p w14:paraId="122BBA3B" w14:textId="77777777" w:rsidR="003F28AB" w:rsidRDefault="003F28AB" w:rsidP="003F28AB">
      <w:pPr>
        <w:rPr>
          <w:lang w:eastAsia="ko-KR"/>
        </w:rPr>
      </w:pPr>
    </w:p>
    <w:p w14:paraId="3294215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&lt;TextView</w:t>
      </w:r>
    </w:p>
    <w:p w14:paraId="77CF80A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android:id="@+id/Item_Price_Detail"</w:t>
      </w:r>
    </w:p>
    <w:p w14:paraId="6E88AC5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android:layout_width="wrap_content"</w:t>
      </w:r>
    </w:p>
    <w:p w14:paraId="0C49501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73934AC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android:textSize="20sp"</w:t>
      </w:r>
    </w:p>
    <w:p w14:paraId="74A8200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android:layout_marginTop="8dp"</w:t>
      </w:r>
    </w:p>
    <w:p w14:paraId="70E2DE2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android:fontFamily="@font/font"</w:t>
      </w:r>
    </w:p>
    <w:p w14:paraId="4A715E0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android:textColor="@color/black"</w:t>
      </w:r>
    </w:p>
    <w:p w14:paraId="7A300C2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android:hint="@string/product_price"</w:t>
      </w:r>
    </w:p>
    <w:p w14:paraId="204E179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android:layout_gravity="center"/&gt;</w:t>
      </w:r>
    </w:p>
    <w:p w14:paraId="6EEAFDE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&lt;LinearLayout</w:t>
      </w:r>
    </w:p>
    <w:p w14:paraId="481B53C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5B6A7AA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1EF0EFD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android:orientation="horizontal"</w:t>
      </w:r>
    </w:p>
    <w:p w14:paraId="1C2E501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android:gravity="center_horizontal" &gt;</w:t>
      </w:r>
    </w:p>
    <w:p w14:paraId="37C370A7" w14:textId="77777777" w:rsidR="003F28AB" w:rsidRDefault="003F28AB" w:rsidP="003F28AB">
      <w:pPr>
        <w:rPr>
          <w:lang w:eastAsia="ko-KR"/>
        </w:rPr>
      </w:pPr>
    </w:p>
    <w:p w14:paraId="5FC5788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&lt;ImageView</w:t>
      </w:r>
    </w:p>
    <w:p w14:paraId="35ADC64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android:id="@+id/Item_Average_Detail"</w:t>
      </w:r>
    </w:p>
    <w:p w14:paraId="669C9FE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android:layout_width="30dp"</w:t>
      </w:r>
    </w:p>
    <w:p w14:paraId="21B05D4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05F660C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android:contentDescription="@string/score"</w:t>
      </w:r>
    </w:p>
    <w:p w14:paraId="57EA934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android:layout_marginEnd="5dp"</w:t>
      </w:r>
    </w:p>
    <w:p w14:paraId="5D21938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android:src="@drawable/star"/&gt;</w:t>
      </w:r>
    </w:p>
    <w:p w14:paraId="6C24FEA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624B16E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android:id="@+id/productAverage"</w:t>
      </w:r>
    </w:p>
    <w:p w14:paraId="75B97C1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67DA940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476F00A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android:layout_marginEnd="15dp"</w:t>
      </w:r>
    </w:p>
    <w:p w14:paraId="0878F48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android:layout_gravity="center_vertical"</w:t>
      </w:r>
    </w:p>
    <w:p w14:paraId="23492A5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android:text="@string/product_score"</w:t>
      </w:r>
    </w:p>
    <w:p w14:paraId="48EB3DC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android:fontFamily="@font/font"</w:t>
      </w:r>
    </w:p>
    <w:p w14:paraId="03ACD44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android:textStyle="bold"</w:t>
      </w:r>
    </w:p>
    <w:p w14:paraId="1858865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android:textColor="@color/black"</w:t>
      </w:r>
    </w:p>
    <w:p w14:paraId="17270D6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android:textSize="24sp" /&gt;</w:t>
      </w:r>
    </w:p>
    <w:p w14:paraId="5038FE2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&lt;android.widget.Button</w:t>
      </w:r>
    </w:p>
    <w:p w14:paraId="357C108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android:id="@+id/productReviewBtn"</w:t>
      </w:r>
    </w:p>
    <w:p w14:paraId="7393523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75C5671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31109AD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android:layout_gravity="center_vertical"</w:t>
      </w:r>
    </w:p>
    <w:p w14:paraId="65123BC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android:fontFamily="@font/font"</w:t>
      </w:r>
    </w:p>
    <w:p w14:paraId="078CD25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android:textColor="@color/white"</w:t>
      </w:r>
    </w:p>
    <w:p w14:paraId="406DDCD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android:background="@drawable/button_background"</w:t>
      </w:r>
    </w:p>
    <w:p w14:paraId="51BD4B3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android:text="@string/review_update" /&gt;</w:t>
      </w:r>
    </w:p>
    <w:p w14:paraId="65FC5307" w14:textId="77777777" w:rsidR="003F28AB" w:rsidRDefault="003F28AB" w:rsidP="003F28AB">
      <w:pPr>
        <w:rPr>
          <w:lang w:eastAsia="ko-KR"/>
        </w:rPr>
      </w:pPr>
    </w:p>
    <w:p w14:paraId="1C0A14A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&lt;/LinearLayout&gt;</w:t>
      </w:r>
    </w:p>
    <w:p w14:paraId="49C70DB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&lt;LinearLayout</w:t>
      </w:r>
    </w:p>
    <w:p w14:paraId="7466883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1C84722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201D449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android:padding="5dp"</w:t>
      </w:r>
    </w:p>
    <w:p w14:paraId="1DDC8A8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android:background="@drawable/border5_gray"&gt;</w:t>
      </w:r>
    </w:p>
    <w:p w14:paraId="30BB2FB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&lt;ListView</w:t>
      </w:r>
    </w:p>
    <w:p w14:paraId="18215A3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android:id="@+id/reviewListView"</w:t>
      </w:r>
    </w:p>
    <w:p w14:paraId="528DC8D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245DCA8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android:layout_height="wrap_content"/&gt;</w:t>
      </w:r>
    </w:p>
    <w:p w14:paraId="3D3047C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&lt;/LinearLayout&gt;</w:t>
      </w:r>
    </w:p>
    <w:p w14:paraId="003EA53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&lt;/LinearLayout&gt;</w:t>
      </w:r>
    </w:p>
    <w:p w14:paraId="7E54F57C" w14:textId="77777777" w:rsidR="003F28AB" w:rsidRDefault="003F28AB" w:rsidP="003F28AB">
      <w:pPr>
        <w:rPr>
          <w:lang w:eastAsia="ko-KR"/>
        </w:rPr>
      </w:pPr>
    </w:p>
    <w:p w14:paraId="1C5A9355" w14:textId="77777777" w:rsidR="003F28AB" w:rsidRDefault="003F28AB" w:rsidP="003F28AB">
      <w:pPr>
        <w:pStyle w:val="3"/>
        <w:rPr>
          <w:lang w:eastAsia="ko-KR"/>
        </w:rPr>
      </w:pPr>
      <w:bookmarkStart w:id="112" w:name="_Toc167890832"/>
      <w:bookmarkStart w:id="113" w:name="_Toc168002238"/>
      <w:r w:rsidRPr="004D5071">
        <w:rPr>
          <w:b/>
          <w:lang w:eastAsia="ko-KR"/>
        </w:rPr>
        <w:t>res/layout\main_activity_product_item_list.xml</w:t>
      </w:r>
      <w:r>
        <w:rPr>
          <w:rFonts w:hint="eastAsia"/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이정민</w:t>
      </w:r>
      <w:bookmarkEnd w:id="112"/>
      <w:bookmarkEnd w:id="113"/>
    </w:p>
    <w:p w14:paraId="59D2DA5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090F8A9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&lt;LinearLayout xmlns:android="http://schemas.android.com/apk/res/android"</w:t>
      </w:r>
    </w:p>
    <w:p w14:paraId="34435DF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1778107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android:layout_height="wrap_content"</w:t>
      </w:r>
    </w:p>
    <w:p w14:paraId="741D63B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android:background="@drawable/border5_gray"</w:t>
      </w:r>
    </w:p>
    <w:p w14:paraId="26889C8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android:orientation="horizontal"</w:t>
      </w:r>
    </w:p>
    <w:p w14:paraId="61E9067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android:padding="10dp"&gt;</w:t>
      </w:r>
    </w:p>
    <w:p w14:paraId="43A9B189" w14:textId="77777777" w:rsidR="003F28AB" w:rsidRDefault="003F28AB" w:rsidP="003F28AB">
      <w:pPr>
        <w:rPr>
          <w:lang w:eastAsia="ko-KR"/>
        </w:rPr>
      </w:pPr>
    </w:p>
    <w:p w14:paraId="600CB859" w14:textId="77777777" w:rsidR="003F28AB" w:rsidRDefault="003F28AB" w:rsidP="003F28AB">
      <w:pPr>
        <w:rPr>
          <w:lang w:eastAsia="ko-KR"/>
        </w:rPr>
      </w:pPr>
      <w:r>
        <w:rPr>
          <w:rFonts w:hint="eastAsia"/>
          <w:lang w:eastAsia="ko-KR"/>
        </w:rPr>
        <w:t xml:space="preserve">    &lt;!-- </w:t>
      </w:r>
      <w:r>
        <w:rPr>
          <w:rFonts w:hint="eastAsia"/>
          <w:lang w:eastAsia="ko-KR"/>
        </w:rPr>
        <w:t>이미지뷰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--&gt;</w:t>
      </w:r>
    </w:p>
    <w:p w14:paraId="6309178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&lt;ImageView</w:t>
      </w:r>
    </w:p>
    <w:p w14:paraId="6ED8972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android:id="@+id/item_image"</w:t>
      </w:r>
    </w:p>
    <w:p w14:paraId="062B3F0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android:layout_width="50dp"</w:t>
      </w:r>
    </w:p>
    <w:p w14:paraId="441CFE2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android:layout_height="50dp"</w:t>
      </w:r>
    </w:p>
    <w:p w14:paraId="274FE50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android:layout_marginEnd="10dp"</w:t>
      </w:r>
    </w:p>
    <w:p w14:paraId="3F113D5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android:contentDescription="@string/product_image"</w:t>
      </w:r>
    </w:p>
    <w:p w14:paraId="136B149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android:background="@drawable/border4"/&gt;</w:t>
      </w:r>
    </w:p>
    <w:p w14:paraId="0E0294F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&lt;LinearLayout</w:t>
      </w:r>
    </w:p>
    <w:p w14:paraId="141A927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5A71AFE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android:layout_height="wrap_content"</w:t>
      </w:r>
    </w:p>
    <w:p w14:paraId="567708F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android:orientation="horizontal"&gt;</w:t>
      </w:r>
    </w:p>
    <w:p w14:paraId="2FA0AF59" w14:textId="77777777" w:rsidR="003F28AB" w:rsidRDefault="003F28AB" w:rsidP="003F28AB">
      <w:pPr>
        <w:rPr>
          <w:lang w:eastAsia="ko-KR"/>
        </w:rPr>
      </w:pPr>
      <w:r>
        <w:rPr>
          <w:rFonts w:hint="eastAsia"/>
          <w:lang w:eastAsia="ko-KR"/>
        </w:rPr>
        <w:t xml:space="preserve">    &lt;!-- </w:t>
      </w:r>
      <w:r>
        <w:rPr>
          <w:rFonts w:hint="eastAsia"/>
          <w:lang w:eastAsia="ko-KR"/>
        </w:rPr>
        <w:t>텍스트뷰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레이아웃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상품명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--&gt;</w:t>
      </w:r>
    </w:p>
    <w:p w14:paraId="4273B03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&lt;LinearLayout</w:t>
      </w:r>
    </w:p>
    <w:p w14:paraId="6B3C016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android:layout_width="wrap_content"</w:t>
      </w:r>
    </w:p>
    <w:p w14:paraId="780DA01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3DC3282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android:orientation="vertical"&gt;</w:t>
      </w:r>
    </w:p>
    <w:p w14:paraId="02E88158" w14:textId="77777777" w:rsidR="003F28AB" w:rsidRDefault="003F28AB" w:rsidP="003F28AB">
      <w:pPr>
        <w:rPr>
          <w:lang w:eastAsia="ko-KR"/>
        </w:rPr>
      </w:pPr>
    </w:p>
    <w:p w14:paraId="2CB6B54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78555A5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7D7845A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0A15D7F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android:fontFamily="@font/font"</w:t>
      </w:r>
    </w:p>
    <w:p w14:paraId="030BCC2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android:textColor="@color/deepdarkgray"</w:t>
      </w:r>
    </w:p>
    <w:p w14:paraId="76A45D7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android:text="@string/product_name"</w:t>
      </w:r>
    </w:p>
    <w:p w14:paraId="1AA39CB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android:textSize="18sp"</w:t>
      </w:r>
    </w:p>
    <w:p w14:paraId="11C0FA1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android:textStyle="bold" /&gt;</w:t>
      </w:r>
    </w:p>
    <w:p w14:paraId="33463E3C" w14:textId="77777777" w:rsidR="003F28AB" w:rsidRDefault="003F28AB" w:rsidP="003F28AB">
      <w:pPr>
        <w:rPr>
          <w:lang w:eastAsia="ko-KR"/>
        </w:rPr>
      </w:pPr>
    </w:p>
    <w:p w14:paraId="28CE586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0F21D0F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android:id="@+id/item_name"</w:t>
      </w:r>
    </w:p>
    <w:p w14:paraId="1F59748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45D7799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766071F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android:textColor="@color/black"</w:t>
      </w:r>
    </w:p>
    <w:p w14:paraId="6D000D7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android:fontFamily="@font/font"</w:t>
      </w:r>
    </w:p>
    <w:p w14:paraId="3611125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android:textSize="14sp" /&gt;</w:t>
      </w:r>
    </w:p>
    <w:p w14:paraId="47F9E03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&lt;/LinearLayout&gt;</w:t>
      </w:r>
    </w:p>
    <w:p w14:paraId="581C39F5" w14:textId="77777777" w:rsidR="003F28AB" w:rsidRDefault="003F28AB" w:rsidP="003F28AB">
      <w:pPr>
        <w:rPr>
          <w:lang w:eastAsia="ko-KR"/>
        </w:rPr>
      </w:pPr>
    </w:p>
    <w:p w14:paraId="4DE855E1" w14:textId="77777777" w:rsidR="003F28AB" w:rsidRDefault="003F28AB" w:rsidP="003F28AB">
      <w:pPr>
        <w:rPr>
          <w:lang w:eastAsia="ko-KR"/>
        </w:rPr>
      </w:pPr>
      <w:r>
        <w:rPr>
          <w:rFonts w:hint="eastAsia"/>
          <w:lang w:eastAsia="ko-KR"/>
        </w:rPr>
        <w:t xml:space="preserve">    &lt;!-- </w:t>
      </w:r>
      <w:r>
        <w:rPr>
          <w:rFonts w:hint="eastAsia"/>
          <w:lang w:eastAsia="ko-KR"/>
        </w:rPr>
        <w:t>텍스트뷰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레이아웃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가격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--&gt;</w:t>
      </w:r>
    </w:p>
    <w:p w14:paraId="6533657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&lt;LinearLayout</w:t>
      </w:r>
    </w:p>
    <w:p w14:paraId="7FC8601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451A643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2083452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android:orientation="vertical"&gt;</w:t>
      </w:r>
    </w:p>
    <w:p w14:paraId="6700EBB1" w14:textId="77777777" w:rsidR="003F28AB" w:rsidRDefault="003F28AB" w:rsidP="003F28AB">
      <w:pPr>
        <w:rPr>
          <w:lang w:eastAsia="ko-KR"/>
        </w:rPr>
      </w:pPr>
    </w:p>
    <w:p w14:paraId="295ECF2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353EBE1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430EB8B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26D222B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android:fontFamily="@font/font"</w:t>
      </w:r>
    </w:p>
    <w:p w14:paraId="6689E00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android:textColor="@color/deepdarkgray"</w:t>
      </w:r>
    </w:p>
    <w:p w14:paraId="5265474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android:text="@string/product_price"</w:t>
      </w:r>
    </w:p>
    <w:p w14:paraId="126D93D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android:layout_gravity="end"</w:t>
      </w:r>
    </w:p>
    <w:p w14:paraId="10CC84E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android:textSize="18sp"</w:t>
      </w:r>
    </w:p>
    <w:p w14:paraId="111372C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android:textStyle="bold" /&gt;</w:t>
      </w:r>
    </w:p>
    <w:p w14:paraId="3227F6FE" w14:textId="77777777" w:rsidR="003F28AB" w:rsidRDefault="003F28AB" w:rsidP="003F28AB">
      <w:pPr>
        <w:rPr>
          <w:lang w:eastAsia="ko-KR"/>
        </w:rPr>
      </w:pPr>
    </w:p>
    <w:p w14:paraId="423B43E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76A9597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android:id="@+id/item_price"</w:t>
      </w:r>
    </w:p>
    <w:p w14:paraId="59D96AC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04E1C0E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63B19C9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android:textColor="@color/black"</w:t>
      </w:r>
    </w:p>
    <w:p w14:paraId="2FD0CAF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android:layout_gravity="end"</w:t>
      </w:r>
    </w:p>
    <w:p w14:paraId="7807EAA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android:fontFamily="@font/font"</w:t>
      </w:r>
    </w:p>
    <w:p w14:paraId="62C10E7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android:textSize="14sp" /&gt;</w:t>
      </w:r>
    </w:p>
    <w:p w14:paraId="235494F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&lt;/LinearLayout&gt;</w:t>
      </w:r>
    </w:p>
    <w:p w14:paraId="7EE3A83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&lt;/LinearLayout&gt;</w:t>
      </w:r>
    </w:p>
    <w:p w14:paraId="7EBA043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&lt;/LinearLayout&gt;</w:t>
      </w:r>
    </w:p>
    <w:p w14:paraId="414002DA" w14:textId="77777777" w:rsidR="003F28AB" w:rsidRDefault="003F28AB" w:rsidP="003F28AB">
      <w:pPr>
        <w:rPr>
          <w:lang w:eastAsia="ko-KR"/>
        </w:rPr>
      </w:pPr>
    </w:p>
    <w:p w14:paraId="4FBA3571" w14:textId="77777777" w:rsidR="003F28AB" w:rsidRPr="00F55556" w:rsidRDefault="003F28AB" w:rsidP="003F28AB">
      <w:pPr>
        <w:pStyle w:val="3"/>
        <w:rPr>
          <w:b/>
          <w:lang w:eastAsia="ko-KR"/>
        </w:rPr>
      </w:pPr>
      <w:bookmarkStart w:id="114" w:name="_Toc167890833"/>
      <w:bookmarkStart w:id="115" w:name="_Toc168002239"/>
      <w:r w:rsidRPr="00F55556">
        <w:rPr>
          <w:b/>
          <w:lang w:eastAsia="ko-KR"/>
        </w:rPr>
        <w:t>res/layout\main_activity_product_list.xml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이정민</w:t>
      </w:r>
      <w:bookmarkEnd w:id="114"/>
      <w:bookmarkEnd w:id="115"/>
    </w:p>
    <w:p w14:paraId="35A11E7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011BBDF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&lt;LinearLayout xmlns:android="http://schemas.android.com/apk/res/android"</w:t>
      </w:r>
    </w:p>
    <w:p w14:paraId="205264D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13F2B4D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android:layout_height="match_parent"</w:t>
      </w:r>
    </w:p>
    <w:p w14:paraId="610F83D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android:orientation="vertical"&gt;</w:t>
      </w:r>
    </w:p>
    <w:p w14:paraId="2B40A881" w14:textId="77777777" w:rsidR="003F28AB" w:rsidRDefault="003F28AB" w:rsidP="003F28AB">
      <w:pPr>
        <w:rPr>
          <w:lang w:eastAsia="ko-KR"/>
        </w:rPr>
      </w:pPr>
    </w:p>
    <w:p w14:paraId="6A8D283D" w14:textId="77777777" w:rsidR="003F28AB" w:rsidRDefault="003F28AB" w:rsidP="003F28AB">
      <w:pPr>
        <w:rPr>
          <w:lang w:eastAsia="ko-KR"/>
        </w:rPr>
      </w:pPr>
      <w:r>
        <w:rPr>
          <w:rFonts w:hint="eastAsia"/>
          <w:lang w:eastAsia="ko-KR"/>
        </w:rPr>
        <w:t xml:space="preserve">    &lt;!-- ListView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--&gt;</w:t>
      </w:r>
    </w:p>
    <w:p w14:paraId="444DA20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&lt;ListView</w:t>
      </w:r>
    </w:p>
    <w:p w14:paraId="714D8F4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android:id="@+id/listView"</w:t>
      </w:r>
    </w:p>
    <w:p w14:paraId="477F75F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7FDE058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android:layout_height="match_parent" /&gt;</w:t>
      </w:r>
    </w:p>
    <w:p w14:paraId="0386389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&lt;/LinearLayout&gt;</w:t>
      </w:r>
    </w:p>
    <w:p w14:paraId="4F352C0E" w14:textId="77777777" w:rsidR="003F28AB" w:rsidRDefault="003F28AB" w:rsidP="003F28AB">
      <w:pPr>
        <w:rPr>
          <w:lang w:eastAsia="ko-KR"/>
        </w:rPr>
      </w:pPr>
    </w:p>
    <w:p w14:paraId="45E7E7F5" w14:textId="77777777" w:rsidR="003F28AB" w:rsidRPr="00F55556" w:rsidRDefault="003F28AB" w:rsidP="003F28AB">
      <w:pPr>
        <w:pStyle w:val="3"/>
        <w:rPr>
          <w:b/>
          <w:lang w:eastAsia="ko-KR"/>
        </w:rPr>
      </w:pPr>
      <w:bookmarkStart w:id="116" w:name="_Toc167890834"/>
      <w:bookmarkStart w:id="117" w:name="_Toc168002240"/>
      <w:r w:rsidRPr="00F55556">
        <w:rPr>
          <w:b/>
          <w:lang w:eastAsia="ko-KR"/>
        </w:rPr>
        <w:t>res/layout\main_activity_product_review.xml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임성준</w:t>
      </w:r>
      <w:r>
        <w:rPr>
          <w:rFonts w:hint="eastAsia"/>
          <w:b/>
          <w:lang w:eastAsia="ko-KR"/>
        </w:rPr>
        <w:t>,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이정민</w:t>
      </w:r>
      <w:bookmarkEnd w:id="116"/>
      <w:bookmarkEnd w:id="117"/>
    </w:p>
    <w:p w14:paraId="6CBA77C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4892A62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&lt;LinearLayout xmlns:android="http://schemas.android.com/apk/res/android"</w:t>
      </w:r>
    </w:p>
    <w:p w14:paraId="3CFBEB5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xmlns:tools="http://schemas.android.com/tools"</w:t>
      </w:r>
    </w:p>
    <w:p w14:paraId="27817BD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2D79E41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android:layout_height="match_parent"</w:t>
      </w:r>
    </w:p>
    <w:p w14:paraId="38311F0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android:orientation="vertical"</w:t>
      </w:r>
    </w:p>
    <w:p w14:paraId="4F8017F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android:background="@color/productReview_background"</w:t>
      </w:r>
    </w:p>
    <w:p w14:paraId="0025844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android:padding="30dp"</w:t>
      </w:r>
    </w:p>
    <w:p w14:paraId="3A506E3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android:gravity="center"</w:t>
      </w:r>
    </w:p>
    <w:p w14:paraId="3A9FEB7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tools:context=".main.MainProductReview"&gt;</w:t>
      </w:r>
    </w:p>
    <w:p w14:paraId="2419667D" w14:textId="77777777" w:rsidR="003F28AB" w:rsidRDefault="003F28AB" w:rsidP="003F28AB">
      <w:pPr>
        <w:rPr>
          <w:lang w:eastAsia="ko-KR"/>
        </w:rPr>
      </w:pPr>
    </w:p>
    <w:p w14:paraId="7D7D819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&lt;ImageView</w:t>
      </w:r>
    </w:p>
    <w:p w14:paraId="52E1F9F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android:id="@+id/backBtn"</w:t>
      </w:r>
    </w:p>
    <w:p w14:paraId="4240414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android:layout_width="35dp"</w:t>
      </w:r>
    </w:p>
    <w:p w14:paraId="3615A0A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android:layout_height="35dp"</w:t>
      </w:r>
    </w:p>
    <w:p w14:paraId="76C2032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android:layout_gravity="start"</w:t>
      </w:r>
    </w:p>
    <w:p w14:paraId="0C000E7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android:contentDescription="@string/backBtn"</w:t>
      </w:r>
    </w:p>
    <w:p w14:paraId="7937CBA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android:layout_marginBottom="30dp"</w:t>
      </w:r>
    </w:p>
    <w:p w14:paraId="6C8D09D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android:src="@drawable/back" /&gt;</w:t>
      </w:r>
    </w:p>
    <w:p w14:paraId="79BEF888" w14:textId="77777777" w:rsidR="003F28AB" w:rsidRDefault="003F28AB" w:rsidP="003F28AB">
      <w:pPr>
        <w:rPr>
          <w:lang w:eastAsia="ko-KR"/>
        </w:rPr>
      </w:pPr>
    </w:p>
    <w:p w14:paraId="2E51769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&lt;LinearLayout</w:t>
      </w:r>
    </w:p>
    <w:p w14:paraId="06402C9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66FB889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android:layout_height="600dp"</w:t>
      </w:r>
    </w:p>
    <w:p w14:paraId="5AB45D6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android:orientation="vertical"</w:t>
      </w:r>
    </w:p>
    <w:p w14:paraId="5471048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android:padding="30dp"</w:t>
      </w:r>
    </w:p>
    <w:p w14:paraId="0EC67D8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android:background="@drawable/border4"&gt;</w:t>
      </w:r>
    </w:p>
    <w:p w14:paraId="6FCAE53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55C8066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75ABA49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android:layout_height="0dp"</w:t>
      </w:r>
    </w:p>
    <w:p w14:paraId="54D7288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android:text="@string/productReview_title"</w:t>
      </w:r>
    </w:p>
    <w:p w14:paraId="5D398DF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android:layout_weight="1"</w:t>
      </w:r>
    </w:p>
    <w:p w14:paraId="04072F6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android:gravity="center"</w:t>
      </w:r>
    </w:p>
    <w:p w14:paraId="22B2DFA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android:fontFamily="@font/font"</w:t>
      </w:r>
    </w:p>
    <w:p w14:paraId="433BFED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android:textSize="38sp"</w:t>
      </w:r>
    </w:p>
    <w:p w14:paraId="6FAB3AE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android:textStyle="bold"</w:t>
      </w:r>
    </w:p>
    <w:p w14:paraId="17001C8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android:textColor="@color/black" /&gt;</w:t>
      </w:r>
    </w:p>
    <w:p w14:paraId="7A53CBF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7BC3FFB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29370D8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400F482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android:fontFamily="@font/font"</w:t>
      </w:r>
    </w:p>
    <w:p w14:paraId="255055B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android:text="@string/productReview_starMessage"</w:t>
      </w:r>
    </w:p>
    <w:p w14:paraId="15F51AE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android:layout_weight="1"</w:t>
      </w:r>
    </w:p>
    <w:p w14:paraId="77151BE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android:textColor="@color/black"</w:t>
      </w:r>
    </w:p>
    <w:p w14:paraId="7FDD4C6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android:gravity="center" /&gt;</w:t>
      </w:r>
    </w:p>
    <w:p w14:paraId="67C90E9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&lt;RatingBar</w:t>
      </w:r>
    </w:p>
    <w:p w14:paraId="27429F5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android:id="@+id/ratingBar"</w:t>
      </w:r>
    </w:p>
    <w:p w14:paraId="41E77B3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686E9FB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76F1BB7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android:layout_gravity="center"</w:t>
      </w:r>
    </w:p>
    <w:p w14:paraId="32B1C6D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android:numStars="5"</w:t>
      </w:r>
    </w:p>
    <w:p w14:paraId="6925A3E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android:stepSize="1.0"</w:t>
      </w:r>
    </w:p>
    <w:p w14:paraId="640ED76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android:rating="0"</w:t>
      </w:r>
    </w:p>
    <w:p w14:paraId="286A3A2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style="@style/YellowRatingBar"</w:t>
      </w:r>
    </w:p>
    <w:p w14:paraId="0E45925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android:isIndicator="false" /&gt;</w:t>
      </w:r>
    </w:p>
    <w:p w14:paraId="1E0B882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&lt;!--</w:t>
      </w:r>
    </w:p>
    <w:p w14:paraId="3B72AEEF" w14:textId="77777777" w:rsidR="003F28AB" w:rsidRDefault="003F28AB" w:rsidP="003F28AB">
      <w:pPr>
        <w:rPr>
          <w:lang w:eastAsia="ko-KR"/>
        </w:rPr>
      </w:pPr>
      <w:r>
        <w:rPr>
          <w:rFonts w:hint="eastAsia"/>
          <w:lang w:eastAsia="ko-KR"/>
        </w:rPr>
        <w:t xml:space="preserve">        </w:t>
      </w:r>
      <w:r>
        <w:rPr>
          <w:rFonts w:hint="eastAsia"/>
          <w:lang w:eastAsia="ko-KR"/>
        </w:rPr>
        <w:t>별점</w:t>
      </w:r>
      <w:r>
        <w:rPr>
          <w:rFonts w:hint="eastAsia"/>
          <w:lang w:eastAsia="ko-KR"/>
        </w:rPr>
        <w:t xml:space="preserve"> Test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TextView</w:t>
      </w:r>
    </w:p>
    <w:p w14:paraId="39ADE93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5FD85CA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android:id="@+id/ratingTextView"</w:t>
      </w:r>
    </w:p>
    <w:p w14:paraId="0A689BE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6A31260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7A8D078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android:text="Rating: 0"</w:t>
      </w:r>
    </w:p>
    <w:p w14:paraId="0F6795B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android:textSize="18sp"</w:t>
      </w:r>
    </w:p>
    <w:p w14:paraId="13E7AA7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android:layout_marginTop="16dp"/&gt;</w:t>
      </w:r>
    </w:p>
    <w:p w14:paraId="3983129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--&gt;</w:t>
      </w:r>
    </w:p>
    <w:p w14:paraId="746CD44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&lt;EditText</w:t>
      </w:r>
    </w:p>
    <w:p w14:paraId="0E1905E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android:id="@+id/reviewContentEditText"</w:t>
      </w:r>
    </w:p>
    <w:p w14:paraId="7103714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2C1D001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android:layout_height="0dp"</w:t>
      </w:r>
    </w:p>
    <w:p w14:paraId="6F9949C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android:layout_weight="3"</w:t>
      </w:r>
    </w:p>
    <w:p w14:paraId="66B0EFF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android:fontFamily="@font/font"</w:t>
      </w:r>
    </w:p>
    <w:p w14:paraId="2CF30DC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android:inputType="text"</w:t>
      </w:r>
    </w:p>
    <w:p w14:paraId="036481D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android:textColorHint="#5D5D5D"</w:t>
      </w:r>
    </w:p>
    <w:p w14:paraId="41D5897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android:hint="@string/productReview_contentMessage"</w:t>
      </w:r>
    </w:p>
    <w:p w14:paraId="38087AB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android:background="@color/white"</w:t>
      </w:r>
    </w:p>
    <w:p w14:paraId="3857C2E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android:textColor="@color/black"</w:t>
      </w:r>
    </w:p>
    <w:p w14:paraId="19DDC3C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android:gravity="top"</w:t>
      </w:r>
    </w:p>
    <w:p w14:paraId="6BACA6A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android:padding="10dp"/&gt;</w:t>
      </w:r>
    </w:p>
    <w:p w14:paraId="598203B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&lt;android.widget.Button</w:t>
      </w:r>
    </w:p>
    <w:p w14:paraId="6BD5ACB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android:id="@+id/submitReviewButton"</w:t>
      </w:r>
    </w:p>
    <w:p w14:paraId="7F50DB5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5BFCD08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0CD7F4F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android:fontFamily="@font/font"</w:t>
      </w:r>
    </w:p>
    <w:p w14:paraId="53DCF36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android:text="@string/productReview_btn"</w:t>
      </w:r>
    </w:p>
    <w:p w14:paraId="5E73A50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android:background="@drawable/button_background"</w:t>
      </w:r>
    </w:p>
    <w:p w14:paraId="158F67E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android:textColor="@color/white"</w:t>
      </w:r>
    </w:p>
    <w:p w14:paraId="399282C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android:layout_marginTop="16dp"/&gt;</w:t>
      </w:r>
    </w:p>
    <w:p w14:paraId="44B0E9E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&lt;/LinearLayout&gt;</w:t>
      </w:r>
    </w:p>
    <w:p w14:paraId="520A57A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&lt;/LinearLayout&gt;</w:t>
      </w:r>
    </w:p>
    <w:p w14:paraId="71D16A7F" w14:textId="77777777" w:rsidR="003F28AB" w:rsidRDefault="003F28AB" w:rsidP="003F28AB">
      <w:pPr>
        <w:rPr>
          <w:lang w:eastAsia="ko-KR"/>
        </w:rPr>
      </w:pPr>
    </w:p>
    <w:p w14:paraId="09EF7942" w14:textId="77777777" w:rsidR="003F28AB" w:rsidRDefault="003F28AB" w:rsidP="003F28AB">
      <w:pPr>
        <w:rPr>
          <w:lang w:eastAsia="ko-KR"/>
        </w:rPr>
      </w:pPr>
    </w:p>
    <w:p w14:paraId="430B9AD7" w14:textId="77777777" w:rsidR="003F28AB" w:rsidRPr="00F55556" w:rsidRDefault="003F28AB" w:rsidP="003F28AB">
      <w:pPr>
        <w:pStyle w:val="3"/>
        <w:rPr>
          <w:b/>
          <w:lang w:eastAsia="ko-KR"/>
        </w:rPr>
      </w:pPr>
      <w:bookmarkStart w:id="118" w:name="_Toc167890835"/>
      <w:bookmarkStart w:id="119" w:name="_Toc168002241"/>
      <w:r w:rsidRPr="00F55556">
        <w:rPr>
          <w:b/>
          <w:lang w:eastAsia="ko-KR"/>
        </w:rPr>
        <w:t>res/layout\main_activity_product_scan.xml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오자현</w:t>
      </w:r>
      <w:r>
        <w:rPr>
          <w:rFonts w:hint="eastAsia"/>
          <w:b/>
          <w:lang w:eastAsia="ko-KR"/>
        </w:rPr>
        <w:t>,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임성준</w:t>
      </w:r>
      <w:r>
        <w:rPr>
          <w:rFonts w:hint="eastAsia"/>
          <w:b/>
          <w:lang w:eastAsia="ko-KR"/>
        </w:rPr>
        <w:t>,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이정민</w:t>
      </w:r>
      <w:bookmarkEnd w:id="118"/>
      <w:bookmarkEnd w:id="119"/>
    </w:p>
    <w:p w14:paraId="2F3FF6F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43F2E2F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&lt;LinearLayout xmlns:android="http://schemas.android.com/apk/res/android"</w:t>
      </w:r>
    </w:p>
    <w:p w14:paraId="57F9C0C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xmlns:tools="http://schemas.android.com/tools"</w:t>
      </w:r>
    </w:p>
    <w:p w14:paraId="23662C4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21BC5A6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android:layout_height="match_parent"</w:t>
      </w:r>
    </w:p>
    <w:p w14:paraId="51E61D3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android:orientation="vertical"</w:t>
      </w:r>
    </w:p>
    <w:p w14:paraId="03FC302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android:background="@color/background"</w:t>
      </w:r>
    </w:p>
    <w:p w14:paraId="7CD0528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tools:context=".main.MainActivityProductScan"&gt;</w:t>
      </w:r>
    </w:p>
    <w:p w14:paraId="5EFC2498" w14:textId="77777777" w:rsidR="003F28AB" w:rsidRDefault="003F28AB" w:rsidP="003F28AB">
      <w:pPr>
        <w:rPr>
          <w:lang w:eastAsia="ko-KR"/>
        </w:rPr>
      </w:pPr>
    </w:p>
    <w:p w14:paraId="0A14C3BF" w14:textId="77777777" w:rsidR="003F28AB" w:rsidRDefault="003F28AB" w:rsidP="003F28AB">
      <w:pPr>
        <w:rPr>
          <w:lang w:eastAsia="ko-KR"/>
        </w:rPr>
      </w:pPr>
      <w:r>
        <w:rPr>
          <w:rFonts w:hint="eastAsia"/>
          <w:lang w:eastAsia="ko-KR"/>
        </w:rPr>
        <w:t xml:space="preserve">    &lt;!-- QR </w:t>
      </w:r>
      <w:r>
        <w:rPr>
          <w:rFonts w:hint="eastAsia"/>
          <w:lang w:eastAsia="ko-KR"/>
        </w:rPr>
        <w:t>카메라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미리보기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영역</w:t>
      </w:r>
      <w:r>
        <w:rPr>
          <w:rFonts w:hint="eastAsia"/>
          <w:lang w:eastAsia="ko-KR"/>
        </w:rPr>
        <w:t xml:space="preserve">  height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0</w:t>
      </w:r>
      <w:r>
        <w:rPr>
          <w:rFonts w:hint="eastAsia"/>
          <w:lang w:eastAsia="ko-KR"/>
        </w:rPr>
        <w:t>만아니면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</w:t>
      </w:r>
      <w:r>
        <w:rPr>
          <w:rFonts w:hint="eastAsia"/>
          <w:lang w:eastAsia="ko-KR"/>
        </w:rPr>
        <w:t xml:space="preserve"> wrap_content</w:t>
      </w:r>
      <w:r>
        <w:rPr>
          <w:rFonts w:hint="eastAsia"/>
          <w:lang w:eastAsia="ko-KR"/>
        </w:rPr>
        <w:t>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전체로잡힌다</w:t>
      </w:r>
      <w:r>
        <w:rPr>
          <w:rFonts w:hint="eastAsia"/>
          <w:lang w:eastAsia="ko-KR"/>
        </w:rPr>
        <w:t>.--&gt;</w:t>
      </w:r>
    </w:p>
    <w:p w14:paraId="59A638C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&lt;com.journeyapps.barcodescanner.DecoratedBarcodeView</w:t>
      </w:r>
    </w:p>
    <w:p w14:paraId="58DCDB3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android:id="@+id/decorated_bar_code_view"</w:t>
      </w:r>
    </w:p>
    <w:p w14:paraId="2BD2E4A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android:layout_width="wrap_content"</w:t>
      </w:r>
    </w:p>
    <w:p w14:paraId="549A0D4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android:layout_height="10dp"</w:t>
      </w:r>
    </w:p>
    <w:p w14:paraId="34FBD18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android:layout_weight="1" /&gt;</w:t>
      </w:r>
    </w:p>
    <w:p w14:paraId="3BA304FC" w14:textId="77777777" w:rsidR="003F28AB" w:rsidRDefault="003F28AB" w:rsidP="003F28AB">
      <w:pPr>
        <w:rPr>
          <w:lang w:eastAsia="ko-KR"/>
        </w:rPr>
      </w:pPr>
    </w:p>
    <w:p w14:paraId="78030D90" w14:textId="77777777" w:rsidR="003F28AB" w:rsidRDefault="003F28AB" w:rsidP="003F28AB">
      <w:pPr>
        <w:rPr>
          <w:lang w:eastAsia="ko-KR"/>
        </w:rPr>
      </w:pPr>
      <w:r>
        <w:rPr>
          <w:rFonts w:hint="eastAsia"/>
          <w:lang w:eastAsia="ko-KR"/>
        </w:rPr>
        <w:t xml:space="preserve">    &lt;!-- </w:t>
      </w:r>
      <w:r>
        <w:rPr>
          <w:rFonts w:hint="eastAsia"/>
          <w:lang w:eastAsia="ko-KR"/>
        </w:rPr>
        <w:t>스캔된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영역</w:t>
      </w:r>
      <w:r>
        <w:rPr>
          <w:rFonts w:hint="eastAsia"/>
          <w:lang w:eastAsia="ko-KR"/>
        </w:rPr>
        <w:t xml:space="preserve"> --&gt;</w:t>
      </w:r>
    </w:p>
    <w:p w14:paraId="282C3B3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&lt;LinearLayout</w:t>
      </w:r>
    </w:p>
    <w:p w14:paraId="43E9324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android:id="@+id/scanned_data_layout"</w:t>
      </w:r>
    </w:p>
    <w:p w14:paraId="6439D01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18EFD79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android:layout_height="0dp"</w:t>
      </w:r>
    </w:p>
    <w:p w14:paraId="442EBDA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android:layout_weight="1"</w:t>
      </w:r>
    </w:p>
    <w:p w14:paraId="502DBA6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android:orientation="vertical"&gt;</w:t>
      </w:r>
    </w:p>
    <w:p w14:paraId="0554F75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&lt;ListView</w:t>
      </w:r>
    </w:p>
    <w:p w14:paraId="27A2342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android:id="@+id/scannedlist"</w:t>
      </w:r>
    </w:p>
    <w:p w14:paraId="14B78AB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60508FE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android:layout_height="0dp"</w:t>
      </w:r>
    </w:p>
    <w:p w14:paraId="0DAE58F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android:fontFamily="@font/font"</w:t>
      </w:r>
    </w:p>
    <w:p w14:paraId="74976B0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android:text="@string/scan_item"</w:t>
      </w:r>
    </w:p>
    <w:p w14:paraId="6FF18B9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android:layout_weight="10"/&gt;</w:t>
      </w:r>
    </w:p>
    <w:p w14:paraId="2085D5F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&lt;LinearLayout</w:t>
      </w:r>
    </w:p>
    <w:p w14:paraId="496EF73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410DFA0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503EAA1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android:background="@drawable/border"</w:t>
      </w:r>
    </w:p>
    <w:p w14:paraId="0F10781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android:baselineAligned="false"</w:t>
      </w:r>
    </w:p>
    <w:p w14:paraId="05DB0F1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android:orientation="horizontal"&gt;</w:t>
      </w:r>
    </w:p>
    <w:p w14:paraId="3FDF13A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&lt;LinearLayout</w:t>
      </w:r>
    </w:p>
    <w:p w14:paraId="6C01411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072ABFE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android:layout_height="match_parent"</w:t>
      </w:r>
    </w:p>
    <w:p w14:paraId="0E111C1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android:orientation="vertical"</w:t>
      </w:r>
    </w:p>
    <w:p w14:paraId="416FA56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android:padding="5dp"</w:t>
      </w:r>
    </w:p>
    <w:p w14:paraId="732839D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android:layout_weight="1"&gt;</w:t>
      </w:r>
    </w:p>
    <w:p w14:paraId="6940423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&lt;EditText</w:t>
      </w:r>
    </w:p>
    <w:p w14:paraId="61388ED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android:id="@+id/editTextFieldPoint"</w:t>
      </w:r>
    </w:p>
    <w:p w14:paraId="51CCD90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3AAE8BE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android:layout_height="0dp"</w:t>
      </w:r>
    </w:p>
    <w:p w14:paraId="5539024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android:layout_weight="1"</w:t>
      </w:r>
    </w:p>
    <w:p w14:paraId="0718C82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android:layout_marginBottom="2.5dp"</w:t>
      </w:r>
    </w:p>
    <w:p w14:paraId="5CC2D3F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android:textColorHint="@color/gray"</w:t>
      </w:r>
    </w:p>
    <w:p w14:paraId="394A57C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android:hint="@string/point"</w:t>
      </w:r>
    </w:p>
    <w:p w14:paraId="7415B40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android:inputType="number"</w:t>
      </w:r>
    </w:p>
    <w:p w14:paraId="7FA912E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android:textStyle="bold"</w:t>
      </w:r>
    </w:p>
    <w:p w14:paraId="1446894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710D112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android:textColor="@color/black"</w:t>
      </w:r>
    </w:p>
    <w:p w14:paraId="1D58E7E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android:gravity="center"/&gt;</w:t>
      </w:r>
    </w:p>
    <w:p w14:paraId="76C4786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&lt;TextView</w:t>
      </w:r>
    </w:p>
    <w:p w14:paraId="6A4B12A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android:id="@+id/itemtotal"</w:t>
      </w:r>
    </w:p>
    <w:p w14:paraId="5D18775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0EA77EE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android:layout_height="0dp"</w:t>
      </w:r>
    </w:p>
    <w:p w14:paraId="4ABB46A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android:layout_weight="1"</w:t>
      </w:r>
    </w:p>
    <w:p w14:paraId="0D91F7A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android:layout_marginTop="2.5dp"</w:t>
      </w:r>
    </w:p>
    <w:p w14:paraId="33D718C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android:text="@string/price"</w:t>
      </w:r>
    </w:p>
    <w:p w14:paraId="5DDEC3A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android:textStyle="bold"</w:t>
      </w:r>
    </w:p>
    <w:p w14:paraId="4605392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516DA82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android:textColor="@color/black"</w:t>
      </w:r>
    </w:p>
    <w:p w14:paraId="76D932C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android:gravity="center"/&gt;</w:t>
      </w:r>
    </w:p>
    <w:p w14:paraId="057E5FEE" w14:textId="77777777" w:rsidR="003F28AB" w:rsidRDefault="003F28AB" w:rsidP="003F28AB">
      <w:pPr>
        <w:rPr>
          <w:lang w:eastAsia="ko-KR"/>
        </w:rPr>
      </w:pPr>
    </w:p>
    <w:p w14:paraId="5C32DA5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&lt;/LinearLayout&gt;</w:t>
      </w:r>
    </w:p>
    <w:p w14:paraId="25EF343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&lt;LinearLayout</w:t>
      </w:r>
    </w:p>
    <w:p w14:paraId="64B3F2E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667B8E7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android:layout_height="match_parent"</w:t>
      </w:r>
    </w:p>
    <w:p w14:paraId="2D147A2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android:orientation="vertical"</w:t>
      </w:r>
    </w:p>
    <w:p w14:paraId="059F736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android:padding="5dp"</w:t>
      </w:r>
    </w:p>
    <w:p w14:paraId="511BF21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android:layout_weight="2"&gt;</w:t>
      </w:r>
    </w:p>
    <w:p w14:paraId="38233FD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&lt;android.widget.Button</w:t>
      </w:r>
    </w:p>
    <w:p w14:paraId="3B55BD2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android:id="@+id/pointBtn"</w:t>
      </w:r>
    </w:p>
    <w:p w14:paraId="6346600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    android:layout_width="match_parent"</w:t>
      </w:r>
    </w:p>
    <w:p w14:paraId="1DDEC4B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android:layout_height="match_parent"</w:t>
      </w:r>
    </w:p>
    <w:p w14:paraId="062E321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android:text="@string/using_point"</w:t>
      </w:r>
    </w:p>
    <w:p w14:paraId="3545903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android:layout_marginBottom="2.5dp"</w:t>
      </w:r>
    </w:p>
    <w:p w14:paraId="48BAC70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android:textStyle="bold"</w:t>
      </w:r>
    </w:p>
    <w:p w14:paraId="4073309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1E1BD5C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android:textColor="@color/white"</w:t>
      </w:r>
    </w:p>
    <w:p w14:paraId="2CE5846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android:background="@drawable/button_background"</w:t>
      </w:r>
    </w:p>
    <w:p w14:paraId="7C15D52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android:layout_weight="1"/&gt;</w:t>
      </w:r>
    </w:p>
    <w:p w14:paraId="6C9E788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&lt;android.widget.Button</w:t>
      </w:r>
    </w:p>
    <w:p w14:paraId="1681D02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android:id="@+id/paybutton"</w:t>
      </w:r>
    </w:p>
    <w:p w14:paraId="0D1AE8D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5C63724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android:layout_height="match_parent"</w:t>
      </w:r>
    </w:p>
    <w:p w14:paraId="6E24A08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android:textStyle="bold"</w:t>
      </w:r>
    </w:p>
    <w:p w14:paraId="0E30445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android:text="@string/scan_payment"</w:t>
      </w:r>
    </w:p>
    <w:p w14:paraId="6CBADF6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581845E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android:layout_marginTop="2.5dp"</w:t>
      </w:r>
    </w:p>
    <w:p w14:paraId="363FB69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android:textColor="@color/white"</w:t>
      </w:r>
    </w:p>
    <w:p w14:paraId="454BC33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android:background="@drawable/button_background"</w:t>
      </w:r>
    </w:p>
    <w:p w14:paraId="068D46C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android:layout_weight="1"/&gt;</w:t>
      </w:r>
    </w:p>
    <w:p w14:paraId="74E1682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&lt;/LinearLayout&gt;</w:t>
      </w:r>
    </w:p>
    <w:p w14:paraId="0664B56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&lt;/LinearLayout&gt;</w:t>
      </w:r>
    </w:p>
    <w:p w14:paraId="608FC3D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&lt;LinearLayout</w:t>
      </w:r>
    </w:p>
    <w:p w14:paraId="0658513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0530837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3130804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android:padding="5dp"&gt;</w:t>
      </w:r>
    </w:p>
    <w:p w14:paraId="2CB66DB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&lt;android.widget.Button</w:t>
      </w:r>
    </w:p>
    <w:p w14:paraId="6D9C400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android:id="@+id/closescan"</w:t>
      </w:r>
    </w:p>
    <w:p w14:paraId="1E52178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4E5C6F2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android:layout_height="40dp"</w:t>
      </w:r>
    </w:p>
    <w:p w14:paraId="4B21FDD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android:background="@drawable/button_background_non_padding"</w:t>
      </w:r>
    </w:p>
    <w:p w14:paraId="721421E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android:textColor="@color/white"</w:t>
      </w:r>
    </w:p>
    <w:p w14:paraId="0965A45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android:text="@string/close"/&gt;</w:t>
      </w:r>
    </w:p>
    <w:p w14:paraId="1B5E562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&lt;/LinearLayout&gt;</w:t>
      </w:r>
    </w:p>
    <w:p w14:paraId="0D1CDB8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&lt;/LinearLayout&gt;</w:t>
      </w:r>
    </w:p>
    <w:p w14:paraId="271DD7E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&lt;/LinearLayout&gt;</w:t>
      </w:r>
    </w:p>
    <w:p w14:paraId="3EF186CC" w14:textId="77777777" w:rsidR="003F28AB" w:rsidRDefault="003F28AB" w:rsidP="003F28AB">
      <w:pPr>
        <w:rPr>
          <w:lang w:eastAsia="ko-KR"/>
        </w:rPr>
      </w:pPr>
    </w:p>
    <w:p w14:paraId="52CD28EF" w14:textId="77777777" w:rsidR="003F28AB" w:rsidRDefault="003F28AB" w:rsidP="003F28AB">
      <w:pPr>
        <w:rPr>
          <w:lang w:eastAsia="ko-KR"/>
        </w:rPr>
      </w:pPr>
    </w:p>
    <w:p w14:paraId="23A83716" w14:textId="77777777" w:rsidR="003F28AB" w:rsidRPr="00F55556" w:rsidRDefault="003F28AB" w:rsidP="003F28AB">
      <w:pPr>
        <w:pStyle w:val="3"/>
        <w:rPr>
          <w:b/>
          <w:lang w:eastAsia="ko-KR"/>
        </w:rPr>
      </w:pPr>
      <w:bookmarkStart w:id="120" w:name="_Toc167890836"/>
      <w:bookmarkStart w:id="121" w:name="_Toc168002242"/>
      <w:r w:rsidRPr="00F55556">
        <w:rPr>
          <w:b/>
          <w:lang w:eastAsia="ko-KR"/>
        </w:rPr>
        <w:t>res/layout\main_activity_register.xml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이정민</w:t>
      </w:r>
      <w:bookmarkEnd w:id="120"/>
      <w:bookmarkEnd w:id="121"/>
    </w:p>
    <w:p w14:paraId="07560DC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0B5C3DE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&lt;LinearLayout xmlns:android="http://schemas.android.com/apk/res/android"</w:t>
      </w:r>
    </w:p>
    <w:p w14:paraId="6CBF84E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0A59B44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android:layout_height="match_parent"</w:t>
      </w:r>
    </w:p>
    <w:p w14:paraId="2E65200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android:background="#EAEAEA"&gt;</w:t>
      </w:r>
    </w:p>
    <w:p w14:paraId="788A23B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&lt;ScrollView</w:t>
      </w:r>
    </w:p>
    <w:p w14:paraId="6688799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android:fillViewport="true"</w:t>
      </w:r>
    </w:p>
    <w:p w14:paraId="1CADA7E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android:scrollbars="none"</w:t>
      </w:r>
    </w:p>
    <w:p w14:paraId="4D0EB05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478FE3A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android:layout_height="match_parent"&gt;</w:t>
      </w:r>
    </w:p>
    <w:p w14:paraId="761C7226" w14:textId="77777777" w:rsidR="003F28AB" w:rsidRDefault="003F28AB" w:rsidP="003F28AB">
      <w:pPr>
        <w:rPr>
          <w:lang w:eastAsia="ko-KR"/>
        </w:rPr>
      </w:pPr>
    </w:p>
    <w:p w14:paraId="3C5413C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&lt;LinearLayout</w:t>
      </w:r>
    </w:p>
    <w:p w14:paraId="008718B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android:layout_width="match_parent"</w:t>
      </w:r>
    </w:p>
    <w:p w14:paraId="59CB645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6AD54B3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android:orientation="vertical"&gt;</w:t>
      </w:r>
    </w:p>
    <w:p w14:paraId="13B3CB6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&lt;ImageView</w:t>
      </w:r>
    </w:p>
    <w:p w14:paraId="738F3EC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android:id="@+id/Close_Register_Btn"</w:t>
      </w:r>
    </w:p>
    <w:p w14:paraId="59693F7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android:layout_marginTop="5dp"</w:t>
      </w:r>
    </w:p>
    <w:p w14:paraId="35B5E33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android:layout_marginBottom="5dp"</w:t>
      </w:r>
    </w:p>
    <w:p w14:paraId="1DDBC83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android:contentDescription="@string/backBtn"</w:t>
      </w:r>
    </w:p>
    <w:p w14:paraId="139DE2F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android:layout_width="40dp"</w:t>
      </w:r>
    </w:p>
    <w:p w14:paraId="2B19F66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android:layout_height="40dp"</w:t>
      </w:r>
    </w:p>
    <w:p w14:paraId="1E0E95E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android:src="@drawable/back"/&gt;</w:t>
      </w:r>
    </w:p>
    <w:p w14:paraId="30987EA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653FA30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555F60D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47133BF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android:gravity="center"</w:t>
      </w:r>
    </w:p>
    <w:p w14:paraId="47F0A2D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android:fontFamily="@font/font"</w:t>
      </w:r>
    </w:p>
    <w:p w14:paraId="75A2D9D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android:textStyle="bold"</w:t>
      </w:r>
    </w:p>
    <w:p w14:paraId="038C8DA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android:textSize="30sp"</w:t>
      </w:r>
    </w:p>
    <w:p w14:paraId="422363D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android:textColor="@color/yuhan"</w:t>
      </w:r>
    </w:p>
    <w:p w14:paraId="62B9E19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android:text="@string/register"/&gt;</w:t>
      </w:r>
    </w:p>
    <w:p w14:paraId="1010E17C" w14:textId="77777777" w:rsidR="003F28AB" w:rsidRDefault="003F28AB" w:rsidP="003F28AB">
      <w:pPr>
        <w:rPr>
          <w:lang w:eastAsia="ko-KR"/>
        </w:rPr>
      </w:pPr>
      <w:r>
        <w:rPr>
          <w:rFonts w:hint="eastAsia"/>
          <w:lang w:eastAsia="ko-KR"/>
        </w:rPr>
        <w:t xml:space="preserve">            &lt;!--</w:t>
      </w:r>
      <w:r>
        <w:rPr>
          <w:rFonts w:hint="eastAsia"/>
          <w:lang w:eastAsia="ko-KR"/>
        </w:rPr>
        <w:t>아이디</w:t>
      </w:r>
      <w:r>
        <w:rPr>
          <w:rFonts w:hint="eastAsia"/>
          <w:lang w:eastAsia="ko-KR"/>
        </w:rPr>
        <w:t>--&gt;</w:t>
      </w:r>
    </w:p>
    <w:p w14:paraId="72A7144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0EC1FDE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43354D9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6EEF9F0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android:layout_marginTop="10dp"</w:t>
      </w:r>
    </w:p>
    <w:p w14:paraId="79B4E0A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android:layout_marginBottom="-5dp"</w:t>
      </w:r>
    </w:p>
    <w:p w14:paraId="2B1C46E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android:layout_marginStart="5dp"</w:t>
      </w:r>
    </w:p>
    <w:p w14:paraId="76D9081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android:fontFamily="@font/font"</w:t>
      </w:r>
    </w:p>
    <w:p w14:paraId="7F1799E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android:textSize="16sp"</w:t>
      </w:r>
    </w:p>
    <w:p w14:paraId="47789E1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android:textColor="@color/black"</w:t>
      </w:r>
    </w:p>
    <w:p w14:paraId="7956C55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android:text="@string/login_id"/&gt;</w:t>
      </w:r>
    </w:p>
    <w:p w14:paraId="10DD1EF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&lt;LinearLayout</w:t>
      </w:r>
    </w:p>
    <w:p w14:paraId="0DF93EC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2DEAEEE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28DAEE4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android:layout_gravity="center"</w:t>
      </w:r>
    </w:p>
    <w:p w14:paraId="71F2F62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android:orientation="horizontal"&gt;</w:t>
      </w:r>
    </w:p>
    <w:p w14:paraId="10D9F50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&lt;EditText</w:t>
      </w:r>
    </w:p>
    <w:p w14:paraId="149A1D0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android:id="@+id/Register_Id"</w:t>
      </w:r>
    </w:p>
    <w:p w14:paraId="77588FA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android:layout_width="250dp"</w:t>
      </w:r>
    </w:p>
    <w:p w14:paraId="1B8CBC8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android:layout_height="50dp"</w:t>
      </w:r>
    </w:p>
    <w:p w14:paraId="0129A1C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352FDFC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android:layout_marginStart="5dp"</w:t>
      </w:r>
    </w:p>
    <w:p w14:paraId="08A8ADA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android:autofillHints="emailAddress"</w:t>
      </w:r>
    </w:p>
    <w:p w14:paraId="4A1A0B1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android:background="@drawable/edittext_border"</w:t>
      </w:r>
    </w:p>
    <w:p w14:paraId="64291EE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1893717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android:inputType="textEmailAddress"</w:t>
      </w:r>
    </w:p>
    <w:p w14:paraId="6B74AB2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android:textColor="@color/yuhan"</w:t>
      </w:r>
    </w:p>
    <w:p w14:paraId="75D62D7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android:hint="@string/enter_id"/&gt;</w:t>
      </w:r>
    </w:p>
    <w:p w14:paraId="349A05B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&lt;android.widget.Button</w:t>
      </w:r>
    </w:p>
    <w:p w14:paraId="13DA2A3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android:id="@+id/Register_Id_Check"</w:t>
      </w:r>
    </w:p>
    <w:p w14:paraId="3391D5D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android:layout_width="wrap_content"</w:t>
      </w:r>
    </w:p>
    <w:p w14:paraId="7CC6A2B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6B5CB34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    android:layout_height="50dp"</w:t>
      </w:r>
    </w:p>
    <w:p w14:paraId="5E5757A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android:layout_marginStart="10dp"</w:t>
      </w:r>
    </w:p>
    <w:p w14:paraId="57C9A06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6D1BF60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android:background="@drawable/button_background"</w:t>
      </w:r>
    </w:p>
    <w:p w14:paraId="64BB07A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android:textColor="@color/white"</w:t>
      </w:r>
    </w:p>
    <w:p w14:paraId="7621245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android:text="@string/double_check"</w:t>
      </w:r>
    </w:p>
    <w:p w14:paraId="707B66C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/&gt;</w:t>
      </w:r>
    </w:p>
    <w:p w14:paraId="4921FBD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&lt;/LinearLayout&gt;</w:t>
      </w:r>
    </w:p>
    <w:p w14:paraId="37C64496" w14:textId="77777777" w:rsidR="003F28AB" w:rsidRDefault="003F28AB" w:rsidP="003F28AB">
      <w:pPr>
        <w:rPr>
          <w:lang w:eastAsia="ko-KR"/>
        </w:rPr>
      </w:pPr>
      <w:r>
        <w:rPr>
          <w:rFonts w:hint="eastAsia"/>
          <w:lang w:eastAsia="ko-KR"/>
        </w:rPr>
        <w:t xml:space="preserve">            &lt;!--</w:t>
      </w:r>
      <w:r>
        <w:rPr>
          <w:rFonts w:hint="eastAsia"/>
          <w:lang w:eastAsia="ko-KR"/>
        </w:rPr>
        <w:t>비밀번호</w:t>
      </w:r>
      <w:r>
        <w:rPr>
          <w:rFonts w:hint="eastAsia"/>
          <w:lang w:eastAsia="ko-KR"/>
        </w:rPr>
        <w:t>--&gt;</w:t>
      </w:r>
    </w:p>
    <w:p w14:paraId="4C42092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1C66152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1345656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68503F7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android:textSize="16sp"</w:t>
      </w:r>
    </w:p>
    <w:p w14:paraId="69A0902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android:layout_marginTop="10dp"</w:t>
      </w:r>
    </w:p>
    <w:p w14:paraId="4FC6F7A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android:layout_marginStart="5dp"</w:t>
      </w:r>
    </w:p>
    <w:p w14:paraId="1F182A3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android:fontFamily="@font/font"</w:t>
      </w:r>
    </w:p>
    <w:p w14:paraId="7D19858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android:textColor="@color/black"</w:t>
      </w:r>
    </w:p>
    <w:p w14:paraId="572499A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android:text="@string/login_pwd"/&gt;</w:t>
      </w:r>
    </w:p>
    <w:p w14:paraId="3227A78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&lt;EditText</w:t>
      </w:r>
    </w:p>
    <w:p w14:paraId="3653F78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android:id="@+id/Register_Pwd"</w:t>
      </w:r>
    </w:p>
    <w:p w14:paraId="4E4B18E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android:layout_width="250dp"</w:t>
      </w:r>
    </w:p>
    <w:p w14:paraId="32075E9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android:layout_height="50dp"</w:t>
      </w:r>
    </w:p>
    <w:p w14:paraId="5FC4865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android:layout_marginTop="10dp"</w:t>
      </w:r>
    </w:p>
    <w:p w14:paraId="1161CBD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android:layout_marginStart="5dp"</w:t>
      </w:r>
    </w:p>
    <w:p w14:paraId="6FD6891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android:autofillHints="password"</w:t>
      </w:r>
    </w:p>
    <w:p w14:paraId="145727B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android:background="@drawable/edittext_border"</w:t>
      </w:r>
    </w:p>
    <w:p w14:paraId="6E9AFC2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android:fontFamily="@font/font"</w:t>
      </w:r>
    </w:p>
    <w:p w14:paraId="4AC772B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android:inputType="textPassword"</w:t>
      </w:r>
    </w:p>
    <w:p w14:paraId="6089236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android:textColor="@color/yuhan"</w:t>
      </w:r>
    </w:p>
    <w:p w14:paraId="082044D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android:hint="@string/enter_pwd"/&gt;</w:t>
      </w:r>
    </w:p>
    <w:p w14:paraId="58FCDF50" w14:textId="77777777" w:rsidR="003F28AB" w:rsidRDefault="003F28AB" w:rsidP="003F28AB">
      <w:pPr>
        <w:rPr>
          <w:lang w:eastAsia="ko-KR"/>
        </w:rPr>
      </w:pPr>
      <w:r>
        <w:rPr>
          <w:rFonts w:hint="eastAsia"/>
          <w:lang w:eastAsia="ko-KR"/>
        </w:rPr>
        <w:t xml:space="preserve">            &lt;!--</w:t>
      </w:r>
      <w:r>
        <w:rPr>
          <w:rFonts w:hint="eastAsia"/>
          <w:lang w:eastAsia="ko-KR"/>
        </w:rPr>
        <w:t>비밀번호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재입력</w:t>
      </w:r>
      <w:r>
        <w:rPr>
          <w:rFonts w:hint="eastAsia"/>
          <w:lang w:eastAsia="ko-KR"/>
        </w:rPr>
        <w:t>--&gt;</w:t>
      </w:r>
    </w:p>
    <w:p w14:paraId="780FF4A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1729766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2CB0D94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178CAD5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android:textSize="16sp"</w:t>
      </w:r>
    </w:p>
    <w:p w14:paraId="0AE3E5E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android:layout_marginTop="10dp"</w:t>
      </w:r>
    </w:p>
    <w:p w14:paraId="63F7F1A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android:layout_marginStart="5dp"</w:t>
      </w:r>
    </w:p>
    <w:p w14:paraId="39FECE5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android:fontFamily="@font/font"</w:t>
      </w:r>
    </w:p>
    <w:p w14:paraId="7F3DBEC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android:textColor="@color/black"</w:t>
      </w:r>
    </w:p>
    <w:p w14:paraId="7ECDECA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android:text="@string/retouch_pwd"/&gt;</w:t>
      </w:r>
    </w:p>
    <w:p w14:paraId="3CFDB53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&lt;EditText</w:t>
      </w:r>
    </w:p>
    <w:p w14:paraId="6C1CD48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android:id="@+id/Register_Pwd_Re"</w:t>
      </w:r>
    </w:p>
    <w:p w14:paraId="2911C33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android:layout_width="250dp"</w:t>
      </w:r>
    </w:p>
    <w:p w14:paraId="297BDB9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android:layout_height="50dp"</w:t>
      </w:r>
    </w:p>
    <w:p w14:paraId="0FA4274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android:layout_marginTop="10dp"</w:t>
      </w:r>
    </w:p>
    <w:p w14:paraId="2784304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android:layout_marginStart="5dp"</w:t>
      </w:r>
    </w:p>
    <w:p w14:paraId="153BF67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android:background="@drawable/edittext_border"</w:t>
      </w:r>
    </w:p>
    <w:p w14:paraId="386A3C2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android:fontFamily="@font/font"</w:t>
      </w:r>
    </w:p>
    <w:p w14:paraId="5E9325C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android:inputType="textPassword"</w:t>
      </w:r>
    </w:p>
    <w:p w14:paraId="4E1CE2D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android:autofillHints="password"</w:t>
      </w:r>
    </w:p>
    <w:p w14:paraId="453717A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android:textColor="@color/yuhan"</w:t>
      </w:r>
    </w:p>
    <w:p w14:paraId="6D92B7A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android:hint="@string/enter_pwd"/&gt;</w:t>
      </w:r>
    </w:p>
    <w:p w14:paraId="309B9F83" w14:textId="77777777" w:rsidR="003F28AB" w:rsidRDefault="003F28AB" w:rsidP="003F28AB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        &lt;!--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>--&gt;</w:t>
      </w:r>
    </w:p>
    <w:p w14:paraId="5D43408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780F500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7E7D5C2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2A46298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android:textSize="16sp"</w:t>
      </w:r>
    </w:p>
    <w:p w14:paraId="60B2F6C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android:layout_marginTop="10dp"</w:t>
      </w:r>
    </w:p>
    <w:p w14:paraId="4CB223F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android:layout_marginStart="5dp"</w:t>
      </w:r>
    </w:p>
    <w:p w14:paraId="691B3F6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android:fontFamily="@font/font"</w:t>
      </w:r>
    </w:p>
    <w:p w14:paraId="555C4FD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android:textColor="@color/black"</w:t>
      </w:r>
    </w:p>
    <w:p w14:paraId="5170143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android:text="@string/user_name"/&gt;</w:t>
      </w:r>
    </w:p>
    <w:p w14:paraId="53C480C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&lt;LinearLayout</w:t>
      </w:r>
    </w:p>
    <w:p w14:paraId="348C793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0C129AD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android:layout_height="wrap_content"&gt;</w:t>
      </w:r>
    </w:p>
    <w:p w14:paraId="40CB8AA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&lt;EditText</w:t>
      </w:r>
    </w:p>
    <w:p w14:paraId="5B93840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android:id="@+id/Register_name"</w:t>
      </w:r>
    </w:p>
    <w:p w14:paraId="453E074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android:layout_width="250dp"</w:t>
      </w:r>
    </w:p>
    <w:p w14:paraId="77AAABE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android:layout_height="50dp"</w:t>
      </w:r>
    </w:p>
    <w:p w14:paraId="699186B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0EEA3DE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android:layout_marginStart="5dp"</w:t>
      </w:r>
    </w:p>
    <w:p w14:paraId="4B55807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android:autofillHints="username"</w:t>
      </w:r>
    </w:p>
    <w:p w14:paraId="2A2E1BE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android:inputType="text"</w:t>
      </w:r>
    </w:p>
    <w:p w14:paraId="45F0B85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android:background="@drawable/edittext_border"</w:t>
      </w:r>
    </w:p>
    <w:p w14:paraId="3EDBE7F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1560030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android:textColor="@color/yuhan"</w:t>
      </w:r>
    </w:p>
    <w:p w14:paraId="1F619BE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android:hint="@string/using_name"/&gt;</w:t>
      </w:r>
    </w:p>
    <w:p w14:paraId="7EA7D89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&lt;/LinearLayout&gt;</w:t>
      </w:r>
    </w:p>
    <w:p w14:paraId="082E1977" w14:textId="77777777" w:rsidR="003F28AB" w:rsidRDefault="003F28AB" w:rsidP="003F28AB">
      <w:pPr>
        <w:rPr>
          <w:lang w:eastAsia="ko-KR"/>
        </w:rPr>
      </w:pPr>
      <w:r>
        <w:rPr>
          <w:rFonts w:hint="eastAsia"/>
          <w:lang w:eastAsia="ko-KR"/>
        </w:rPr>
        <w:t xml:space="preserve">            &lt;!--</w:t>
      </w:r>
      <w:r>
        <w:rPr>
          <w:rFonts w:hint="eastAsia"/>
          <w:lang w:eastAsia="ko-KR"/>
        </w:rPr>
        <w:t>전화번호</w:t>
      </w:r>
      <w:r>
        <w:rPr>
          <w:rFonts w:hint="eastAsia"/>
          <w:lang w:eastAsia="ko-KR"/>
        </w:rPr>
        <w:t>--&gt;</w:t>
      </w:r>
    </w:p>
    <w:p w14:paraId="6B93ABA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1B2CA26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1A5DF0A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20E5FDD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android:textSize="16sp"</w:t>
      </w:r>
    </w:p>
    <w:p w14:paraId="32485D1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android:layout_marginTop="10dp"</w:t>
      </w:r>
    </w:p>
    <w:p w14:paraId="1D287E2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android:layout_marginStart="5dp"</w:t>
      </w:r>
    </w:p>
    <w:p w14:paraId="357D1BA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android:textColor="@color/black"</w:t>
      </w:r>
    </w:p>
    <w:p w14:paraId="1B9A9BF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android:text="@string/phone_number"/&gt;</w:t>
      </w:r>
    </w:p>
    <w:p w14:paraId="155DA1A8" w14:textId="77777777" w:rsidR="003F28AB" w:rsidRDefault="003F28AB" w:rsidP="003F28AB">
      <w:pPr>
        <w:rPr>
          <w:lang w:eastAsia="ko-KR"/>
        </w:rPr>
      </w:pPr>
    </w:p>
    <w:p w14:paraId="440F5E7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&lt;LinearLayout</w:t>
      </w:r>
    </w:p>
    <w:p w14:paraId="1CA8743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057F528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008DB1C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android:layout_gravity="center"</w:t>
      </w:r>
    </w:p>
    <w:p w14:paraId="56E9E3A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android:orientation="horizontal"&gt;</w:t>
      </w:r>
    </w:p>
    <w:p w14:paraId="65CE6424" w14:textId="77777777" w:rsidR="003F28AB" w:rsidRDefault="003F28AB" w:rsidP="003F28AB">
      <w:pPr>
        <w:rPr>
          <w:lang w:eastAsia="ko-KR"/>
        </w:rPr>
      </w:pPr>
    </w:p>
    <w:p w14:paraId="39E4976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&lt;EditText</w:t>
      </w:r>
    </w:p>
    <w:p w14:paraId="11918B4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android:id="@+id/First_Phone_Number"</w:t>
      </w:r>
    </w:p>
    <w:p w14:paraId="179937D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android:layout_width="80dp"</w:t>
      </w:r>
    </w:p>
    <w:p w14:paraId="6BFF7E5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android:layout_height="50dp"</w:t>
      </w:r>
    </w:p>
    <w:p w14:paraId="439F47B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508E3B0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android:layout_marginStart="5dp"</w:t>
      </w:r>
    </w:p>
    <w:p w14:paraId="7B7B3A5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android:autofillHints="phone"</w:t>
      </w:r>
    </w:p>
    <w:p w14:paraId="4179B0F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android:background="@drawable/edittext_border"</w:t>
      </w:r>
    </w:p>
    <w:p w14:paraId="74869E5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android:textColor="@color/yuhan"</w:t>
      </w:r>
    </w:p>
    <w:p w14:paraId="6B763D2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3216276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    android:inputType="phone"</w:t>
      </w:r>
    </w:p>
    <w:p w14:paraId="16F1EFC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android:hint="@string/first_num"/&gt;</w:t>
      </w:r>
    </w:p>
    <w:p w14:paraId="5A88BE4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&lt;TextView</w:t>
      </w:r>
    </w:p>
    <w:p w14:paraId="4AF9400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android:layout_width="wrap_content"</w:t>
      </w:r>
    </w:p>
    <w:p w14:paraId="57192A6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7B7C623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android:textSize="30sp"</w:t>
      </w:r>
    </w:p>
    <w:p w14:paraId="6DCFFB8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5EF0F1C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android:layout_marginStart="5dp"</w:t>
      </w:r>
    </w:p>
    <w:p w14:paraId="5C77949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android:layout_marginEnd="5dp"</w:t>
      </w:r>
    </w:p>
    <w:p w14:paraId="728C3B0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08C12AA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android:text="@string/hyphen"/&gt;</w:t>
      </w:r>
    </w:p>
    <w:p w14:paraId="758EEC1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&lt;EditText</w:t>
      </w:r>
    </w:p>
    <w:p w14:paraId="07030B0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android:id="@+id/Second_Phone_Number"</w:t>
      </w:r>
    </w:p>
    <w:p w14:paraId="1ACA4CD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android:layout_width="80dp"</w:t>
      </w:r>
    </w:p>
    <w:p w14:paraId="5DF2399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android:layout_height="50dp"</w:t>
      </w:r>
    </w:p>
    <w:p w14:paraId="3097D76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4C3069A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android:autofillHints="phone"</w:t>
      </w:r>
    </w:p>
    <w:p w14:paraId="7853266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28F62B3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android:background="@drawable/edittext_border"</w:t>
      </w:r>
    </w:p>
    <w:p w14:paraId="06E4D47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android:inputType="phone"</w:t>
      </w:r>
    </w:p>
    <w:p w14:paraId="13B8B4C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android:textColor="@color/yuhan"/&gt;</w:t>
      </w:r>
    </w:p>
    <w:p w14:paraId="2FFAEE7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&lt;TextView</w:t>
      </w:r>
    </w:p>
    <w:p w14:paraId="489AEDF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android:layout_width="wrap_content"</w:t>
      </w:r>
    </w:p>
    <w:p w14:paraId="7AA9344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4846EC5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android:textSize="30sp"</w:t>
      </w:r>
    </w:p>
    <w:p w14:paraId="63E6C01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266337E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android:layout_marginStart="5dp"</w:t>
      </w:r>
    </w:p>
    <w:p w14:paraId="47653A3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android:layout_marginEnd="5dp"</w:t>
      </w:r>
    </w:p>
    <w:p w14:paraId="117735E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255AFA2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android:text="@string/hyphen"/&gt;</w:t>
      </w:r>
    </w:p>
    <w:p w14:paraId="2E3B052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&lt;EditText</w:t>
      </w:r>
    </w:p>
    <w:p w14:paraId="29418D5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android:id="@+id/Third_Phone_Number"</w:t>
      </w:r>
    </w:p>
    <w:p w14:paraId="52D8638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android:layout_width="80dp"</w:t>
      </w:r>
    </w:p>
    <w:p w14:paraId="526FF85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android:layout_height="50dp"</w:t>
      </w:r>
    </w:p>
    <w:p w14:paraId="2C97969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4E7A2A4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3FB3C6F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android:autofillHints="phone"</w:t>
      </w:r>
    </w:p>
    <w:p w14:paraId="6EE408C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android:background="@drawable/edittext_border"</w:t>
      </w:r>
    </w:p>
    <w:p w14:paraId="3D30C1F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android:inputType="phone"</w:t>
      </w:r>
    </w:p>
    <w:p w14:paraId="128DB8E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android:textColor="@color/yuhan" /&gt;</w:t>
      </w:r>
    </w:p>
    <w:p w14:paraId="61FC760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&lt;/LinearLayout&gt;</w:t>
      </w:r>
    </w:p>
    <w:p w14:paraId="2D47BB4A" w14:textId="77777777" w:rsidR="003F28AB" w:rsidRDefault="003F28AB" w:rsidP="003F28AB">
      <w:pPr>
        <w:rPr>
          <w:lang w:eastAsia="ko-KR"/>
        </w:rPr>
      </w:pPr>
      <w:r>
        <w:rPr>
          <w:rFonts w:hint="eastAsia"/>
          <w:lang w:eastAsia="ko-KR"/>
        </w:rPr>
        <w:t xml:space="preserve">            &lt;!--</w:t>
      </w:r>
      <w:r>
        <w:rPr>
          <w:rFonts w:hint="eastAsia"/>
          <w:lang w:eastAsia="ko-KR"/>
        </w:rPr>
        <w:t>생년월일</w:t>
      </w:r>
      <w:r>
        <w:rPr>
          <w:rFonts w:hint="eastAsia"/>
          <w:lang w:eastAsia="ko-KR"/>
        </w:rPr>
        <w:t>--&gt;</w:t>
      </w:r>
    </w:p>
    <w:p w14:paraId="33E8BED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02EDA6A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721F342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321F993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android:textSize="16sp"</w:t>
      </w:r>
    </w:p>
    <w:p w14:paraId="014527C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android:layout_marginTop="10dp"</w:t>
      </w:r>
    </w:p>
    <w:p w14:paraId="5512ABA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android:layout_marginStart="5dp"</w:t>
      </w:r>
    </w:p>
    <w:p w14:paraId="484FA9F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android:textColor="@color/black"</w:t>
      </w:r>
    </w:p>
    <w:p w14:paraId="33374F0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android:text="@string/birth"/&gt;</w:t>
      </w:r>
    </w:p>
    <w:p w14:paraId="6BE0910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&lt;LinearLayout</w:t>
      </w:r>
    </w:p>
    <w:p w14:paraId="21284AD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21CC658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android:layout_height="wrap_content"</w:t>
      </w:r>
    </w:p>
    <w:p w14:paraId="3960188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android:layout_gravity="center"</w:t>
      </w:r>
    </w:p>
    <w:p w14:paraId="3699D22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android:orientation="horizontal"&gt;</w:t>
      </w:r>
    </w:p>
    <w:p w14:paraId="461F02B8" w14:textId="77777777" w:rsidR="003F28AB" w:rsidRDefault="003F28AB" w:rsidP="003F28AB">
      <w:pPr>
        <w:rPr>
          <w:lang w:eastAsia="ko-KR"/>
        </w:rPr>
      </w:pPr>
    </w:p>
    <w:p w14:paraId="2EB838A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&lt;EditText</w:t>
      </w:r>
    </w:p>
    <w:p w14:paraId="6C62BA3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android:id="@+id/Year"</w:t>
      </w:r>
    </w:p>
    <w:p w14:paraId="228E650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android:layout_width="80dp"</w:t>
      </w:r>
    </w:p>
    <w:p w14:paraId="4BC6E5C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android:layout_height="50dp"</w:t>
      </w:r>
    </w:p>
    <w:p w14:paraId="2869150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62576C7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android:layout_marginStart="5dp"</w:t>
      </w:r>
    </w:p>
    <w:p w14:paraId="4EE8749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46CE4FA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android:autofillHints="@string/year"</w:t>
      </w:r>
    </w:p>
    <w:p w14:paraId="73D372D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android:background="@drawable/edittext_border"</w:t>
      </w:r>
    </w:p>
    <w:p w14:paraId="11EA926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android:inputType="number"</w:t>
      </w:r>
    </w:p>
    <w:p w14:paraId="6EFE641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android:textColor="@color/yuhan"</w:t>
      </w:r>
    </w:p>
    <w:p w14:paraId="3052797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android:hint="@string/year"/&gt;</w:t>
      </w:r>
    </w:p>
    <w:p w14:paraId="670A52D8" w14:textId="77777777" w:rsidR="003F28AB" w:rsidRDefault="003F28AB" w:rsidP="003F28AB">
      <w:pPr>
        <w:rPr>
          <w:lang w:eastAsia="ko-KR"/>
        </w:rPr>
      </w:pPr>
    </w:p>
    <w:p w14:paraId="1219246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&lt;EditText</w:t>
      </w:r>
    </w:p>
    <w:p w14:paraId="6996478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android:id="@+id/Month"</w:t>
      </w:r>
    </w:p>
    <w:p w14:paraId="4542E42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android:layout_width="80dp"</w:t>
      </w:r>
    </w:p>
    <w:p w14:paraId="32378B6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android:layout_height="50dp"</w:t>
      </w:r>
    </w:p>
    <w:p w14:paraId="17EBC31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4AA8069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android:layout_marginStart="20dp"</w:t>
      </w:r>
    </w:p>
    <w:p w14:paraId="2B10F83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451016E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android:background="@drawable/edittext_border"</w:t>
      </w:r>
    </w:p>
    <w:p w14:paraId="154B4E1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android:inputType="number"</w:t>
      </w:r>
    </w:p>
    <w:p w14:paraId="0500C99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android:textColor="@color/yuhan"</w:t>
      </w:r>
    </w:p>
    <w:p w14:paraId="0A416C0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android:autofillHints="@string/month"</w:t>
      </w:r>
    </w:p>
    <w:p w14:paraId="0ADA5D2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android:hint="@string/month"/&gt;</w:t>
      </w:r>
    </w:p>
    <w:p w14:paraId="763375E1" w14:textId="77777777" w:rsidR="003F28AB" w:rsidRDefault="003F28AB" w:rsidP="003F28AB">
      <w:pPr>
        <w:rPr>
          <w:lang w:eastAsia="ko-KR"/>
        </w:rPr>
      </w:pPr>
    </w:p>
    <w:p w14:paraId="2F3E301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&lt;EditText</w:t>
      </w:r>
    </w:p>
    <w:p w14:paraId="7FC8168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android:id="@+id/Day"</w:t>
      </w:r>
    </w:p>
    <w:p w14:paraId="3A163FD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android:layout_width="80dp"</w:t>
      </w:r>
    </w:p>
    <w:p w14:paraId="029D124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android:layout_height="50dp"</w:t>
      </w:r>
    </w:p>
    <w:p w14:paraId="5ED2CD1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5813A88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android:layout_marginStart="20dp"</w:t>
      </w:r>
    </w:p>
    <w:p w14:paraId="05352F7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646ABBB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android:background="@drawable/edittext_border"</w:t>
      </w:r>
    </w:p>
    <w:p w14:paraId="6DAFA93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android:inputType="number"</w:t>
      </w:r>
    </w:p>
    <w:p w14:paraId="06FB0E4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android:textColor="@color/yuhan"</w:t>
      </w:r>
    </w:p>
    <w:p w14:paraId="686074B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android:autofillHints="@string/day"</w:t>
      </w:r>
    </w:p>
    <w:p w14:paraId="576A7B0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android:hint="@string/day"/&gt;</w:t>
      </w:r>
    </w:p>
    <w:p w14:paraId="2AFEA09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&lt;/LinearLayout&gt;</w:t>
      </w:r>
    </w:p>
    <w:p w14:paraId="0564CEE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07613C6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3857B4E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17C4E30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android:textSize="16sp"</w:t>
      </w:r>
    </w:p>
    <w:p w14:paraId="77476CB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android:fontFamily="@font/font"</w:t>
      </w:r>
    </w:p>
    <w:p w14:paraId="0A21D5F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android:layout_marginTop="10dp"</w:t>
      </w:r>
    </w:p>
    <w:p w14:paraId="4F1AFEF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android:layout_marginStart="5dp"</w:t>
      </w:r>
    </w:p>
    <w:p w14:paraId="59B4EC9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android:textColor="@color/black"</w:t>
      </w:r>
    </w:p>
    <w:p w14:paraId="0CE5AEB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android:text="@string/address"/&gt;</w:t>
      </w:r>
    </w:p>
    <w:p w14:paraId="626D0D2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&lt;LinearLayout</w:t>
      </w:r>
    </w:p>
    <w:p w14:paraId="0C9E8D7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39A641E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3A3B512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android:layout_gravity="center"</w:t>
      </w:r>
    </w:p>
    <w:p w14:paraId="10A4FFE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android:orientation="vertical"&gt;</w:t>
      </w:r>
    </w:p>
    <w:p w14:paraId="24FA7712" w14:textId="77777777" w:rsidR="003F28AB" w:rsidRDefault="003F28AB" w:rsidP="003F28AB">
      <w:pPr>
        <w:rPr>
          <w:lang w:eastAsia="ko-KR"/>
        </w:rPr>
      </w:pPr>
    </w:p>
    <w:p w14:paraId="37B6B6D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&lt;EditText</w:t>
      </w:r>
    </w:p>
    <w:p w14:paraId="7790627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android:id="@+id/address"</w:t>
      </w:r>
    </w:p>
    <w:p w14:paraId="791F4B3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android:layout_width="match_parent"</w:t>
      </w:r>
    </w:p>
    <w:p w14:paraId="4094ABA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android:layout_height="50dp"</w:t>
      </w:r>
    </w:p>
    <w:p w14:paraId="228B2F6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50A6E35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android:layout_marginStart="5dp"</w:t>
      </w:r>
    </w:p>
    <w:p w14:paraId="2D6CD87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android:inputType="text"</w:t>
      </w:r>
    </w:p>
    <w:p w14:paraId="43B97F8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android:background="@drawable/edittext_border"</w:t>
      </w:r>
    </w:p>
    <w:p w14:paraId="3E5F767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android:textColor="@color/yuhan"</w:t>
      </w:r>
    </w:p>
    <w:p w14:paraId="6F5104E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android:autofillHints="@string/address"</w:t>
      </w:r>
    </w:p>
    <w:p w14:paraId="12350E6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android:hint="@string/address"/&gt;</w:t>
      </w:r>
    </w:p>
    <w:p w14:paraId="18770141" w14:textId="77777777" w:rsidR="003F28AB" w:rsidRDefault="003F28AB" w:rsidP="003F28AB">
      <w:pPr>
        <w:rPr>
          <w:lang w:eastAsia="ko-KR"/>
        </w:rPr>
      </w:pPr>
    </w:p>
    <w:p w14:paraId="2877E10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&lt;EditText</w:t>
      </w:r>
    </w:p>
    <w:p w14:paraId="1A01594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android:id="@+id/detail_address"</w:t>
      </w:r>
    </w:p>
    <w:p w14:paraId="40CBFE4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android:layout_width="200dp"</w:t>
      </w:r>
    </w:p>
    <w:p w14:paraId="6CE67D5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android:layout_height="50dp"</w:t>
      </w:r>
    </w:p>
    <w:p w14:paraId="6163A8D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android:layout_marginTop="10dp"</w:t>
      </w:r>
    </w:p>
    <w:p w14:paraId="4750C3A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android:layout_marginStart="5dp"</w:t>
      </w:r>
    </w:p>
    <w:p w14:paraId="006DBF9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0D5B13D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android:background="@drawable/edittext_border"</w:t>
      </w:r>
    </w:p>
    <w:p w14:paraId="7A14E3B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android:textColor="@color/yuhan"</w:t>
      </w:r>
    </w:p>
    <w:p w14:paraId="0E71BDB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android:inputType="text"</w:t>
      </w:r>
    </w:p>
    <w:p w14:paraId="3C86DA1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android:autofillHints="@string/detail_address"</w:t>
      </w:r>
    </w:p>
    <w:p w14:paraId="1C694CF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android:hint="@string/detail_address"/&gt;</w:t>
      </w:r>
    </w:p>
    <w:p w14:paraId="0EBA8AC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&lt;/LinearLayout&gt;</w:t>
      </w:r>
    </w:p>
    <w:p w14:paraId="256BC9F8" w14:textId="77777777" w:rsidR="003F28AB" w:rsidRDefault="003F28AB" w:rsidP="003F28AB">
      <w:pPr>
        <w:rPr>
          <w:lang w:eastAsia="ko-KR"/>
        </w:rPr>
      </w:pPr>
      <w:r>
        <w:rPr>
          <w:rFonts w:hint="eastAsia"/>
          <w:lang w:eastAsia="ko-KR"/>
        </w:rPr>
        <w:t xml:space="preserve">            &lt;!--</w:t>
      </w:r>
      <w:r>
        <w:rPr>
          <w:rFonts w:hint="eastAsia"/>
          <w:lang w:eastAsia="ko-KR"/>
        </w:rPr>
        <w:t>회원가입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>--&gt;</w:t>
      </w:r>
    </w:p>
    <w:p w14:paraId="332FED5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&lt;android.widget.Button</w:t>
      </w:r>
    </w:p>
    <w:p w14:paraId="50B1BA1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android:id="@+id/Register_Clear"</w:t>
      </w:r>
    </w:p>
    <w:p w14:paraId="4D3CCBC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3061D5A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android:layout_gravity="center"</w:t>
      </w:r>
    </w:p>
    <w:p w14:paraId="344E2B0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android:layout_marginTop="10dp"</w:t>
      </w:r>
    </w:p>
    <w:p w14:paraId="35D590B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android:layout_height="50dp"</w:t>
      </w:r>
    </w:p>
    <w:p w14:paraId="5D1CDEB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android:layout_marginStart="10dp"</w:t>
      </w:r>
    </w:p>
    <w:p w14:paraId="379A164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android:fontFamily="@font/font"</w:t>
      </w:r>
    </w:p>
    <w:p w14:paraId="2D56B52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android:background="@drawable/button_background"</w:t>
      </w:r>
    </w:p>
    <w:p w14:paraId="726FAA6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android:textColor="@color/white"</w:t>
      </w:r>
    </w:p>
    <w:p w14:paraId="40E9DF9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android:text="@string/sign_up"</w:t>
      </w:r>
    </w:p>
    <w:p w14:paraId="6734063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/&gt;</w:t>
      </w:r>
    </w:p>
    <w:p w14:paraId="51DF3BB4" w14:textId="77777777" w:rsidR="003F28AB" w:rsidRDefault="003F28AB" w:rsidP="003F28AB">
      <w:pPr>
        <w:rPr>
          <w:lang w:eastAsia="ko-KR"/>
        </w:rPr>
      </w:pPr>
    </w:p>
    <w:p w14:paraId="7C024C6B" w14:textId="77777777" w:rsidR="003F28AB" w:rsidRDefault="003F28AB" w:rsidP="003F28AB">
      <w:pPr>
        <w:rPr>
          <w:lang w:eastAsia="ko-KR"/>
        </w:rPr>
      </w:pPr>
    </w:p>
    <w:p w14:paraId="7F3A9183" w14:textId="77777777" w:rsidR="003F28AB" w:rsidRDefault="003F28AB" w:rsidP="003F28AB">
      <w:pPr>
        <w:rPr>
          <w:lang w:eastAsia="ko-KR"/>
        </w:rPr>
      </w:pPr>
    </w:p>
    <w:p w14:paraId="04ED5D7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&lt;/LinearLayout&gt;</w:t>
      </w:r>
    </w:p>
    <w:p w14:paraId="2127FA2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&lt;/ScrollView&gt;</w:t>
      </w:r>
    </w:p>
    <w:p w14:paraId="15B43BB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&lt;/LinearLayout&gt;</w:t>
      </w:r>
    </w:p>
    <w:p w14:paraId="3E632F33" w14:textId="77777777" w:rsidR="003F28AB" w:rsidRDefault="003F28AB" w:rsidP="003F28AB">
      <w:pPr>
        <w:rPr>
          <w:lang w:eastAsia="ko-KR"/>
        </w:rPr>
      </w:pPr>
    </w:p>
    <w:p w14:paraId="7E1683F3" w14:textId="77777777" w:rsidR="003F28AB" w:rsidRPr="001955AF" w:rsidRDefault="003F28AB" w:rsidP="003F28AB">
      <w:pPr>
        <w:pStyle w:val="3"/>
        <w:rPr>
          <w:b/>
          <w:lang w:eastAsia="ko-KR"/>
        </w:rPr>
      </w:pPr>
      <w:bookmarkStart w:id="122" w:name="_Toc167890837"/>
      <w:bookmarkStart w:id="123" w:name="_Toc168002243"/>
      <w:r w:rsidRPr="001955AF">
        <w:rPr>
          <w:b/>
          <w:lang w:eastAsia="ko-KR"/>
        </w:rPr>
        <w:lastRenderedPageBreak/>
        <w:t>res/layout\main_activity_storelocation.xml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임성준</w:t>
      </w:r>
      <w:bookmarkEnd w:id="122"/>
      <w:bookmarkEnd w:id="123"/>
    </w:p>
    <w:p w14:paraId="40D10BF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2EC50B5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&lt;FrameLayout</w:t>
      </w:r>
    </w:p>
    <w:p w14:paraId="58504E0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xmlns:android="http://schemas.android.com/apk/res/android"</w:t>
      </w:r>
    </w:p>
    <w:p w14:paraId="1BCDA14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xmlns:tools="http://schemas.android.com/tools"</w:t>
      </w:r>
    </w:p>
    <w:p w14:paraId="3AB118F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3718162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android:layout_height="match_parent"</w:t>
      </w:r>
    </w:p>
    <w:p w14:paraId="321675C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tools:context=".main.MainStoreLocationActivity"&gt;</w:t>
      </w:r>
    </w:p>
    <w:p w14:paraId="22B192E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&lt;LinearLayout</w:t>
      </w:r>
    </w:p>
    <w:p w14:paraId="115CD36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3126CE1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android:layout_height="100dp"</w:t>
      </w:r>
    </w:p>
    <w:p w14:paraId="38BD209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android:orientation="vertical"&gt;</w:t>
      </w:r>
    </w:p>
    <w:p w14:paraId="4A994C8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761AA06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7689625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android:layout_height="match_parent"</w:t>
      </w:r>
    </w:p>
    <w:p w14:paraId="0F8DACD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android:text="@string/webView_title"</w:t>
      </w:r>
    </w:p>
    <w:p w14:paraId="492CB83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android:textStyle="bold"</w:t>
      </w:r>
    </w:p>
    <w:p w14:paraId="53A385A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android:textSize="52sp"</w:t>
      </w:r>
    </w:p>
    <w:p w14:paraId="434AF43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android:gravity="center_vertical"/&gt;</w:t>
      </w:r>
    </w:p>
    <w:p w14:paraId="2D87C3B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&lt;/LinearLayout&gt;</w:t>
      </w:r>
    </w:p>
    <w:p w14:paraId="4C6B0B62" w14:textId="77777777" w:rsidR="003F28AB" w:rsidRDefault="003F28AB" w:rsidP="003F28AB">
      <w:pPr>
        <w:rPr>
          <w:lang w:eastAsia="ko-KR"/>
        </w:rPr>
      </w:pPr>
    </w:p>
    <w:p w14:paraId="41A07D47" w14:textId="77777777" w:rsidR="003F28AB" w:rsidRDefault="003F28AB" w:rsidP="003F28AB">
      <w:pPr>
        <w:rPr>
          <w:lang w:eastAsia="ko-KR"/>
        </w:rPr>
      </w:pPr>
      <w:r>
        <w:rPr>
          <w:rFonts w:hint="eastAsia"/>
          <w:lang w:eastAsia="ko-KR"/>
        </w:rPr>
        <w:t xml:space="preserve">    &lt;!-- </w:t>
      </w:r>
      <w:r>
        <w:rPr>
          <w:rFonts w:hint="eastAsia"/>
          <w:lang w:eastAsia="ko-KR"/>
        </w:rPr>
        <w:t>웹뷰</w:t>
      </w:r>
      <w:r>
        <w:rPr>
          <w:rFonts w:hint="eastAsia"/>
          <w:lang w:eastAsia="ko-KR"/>
        </w:rPr>
        <w:t xml:space="preserve"> include --&gt;</w:t>
      </w:r>
    </w:p>
    <w:p w14:paraId="44F2DBF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&lt;include</w:t>
      </w:r>
    </w:p>
    <w:p w14:paraId="33EE78E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android:id="@+id/content_layout"</w:t>
      </w:r>
    </w:p>
    <w:p w14:paraId="5EA07F9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layout="@layout/main_kakao_webview"</w:t>
      </w:r>
    </w:p>
    <w:p w14:paraId="4E4BCFF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4D76508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android:layout_height="0dp"</w:t>
      </w:r>
    </w:p>
    <w:p w14:paraId="4EFD544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android:layout_weight="1" /&gt;</w:t>
      </w:r>
    </w:p>
    <w:p w14:paraId="6796982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&lt;/FrameLayout&gt;</w:t>
      </w:r>
    </w:p>
    <w:p w14:paraId="17572B9E" w14:textId="77777777" w:rsidR="003F28AB" w:rsidRDefault="003F28AB" w:rsidP="003F28AB">
      <w:pPr>
        <w:rPr>
          <w:lang w:eastAsia="ko-KR"/>
        </w:rPr>
      </w:pPr>
    </w:p>
    <w:p w14:paraId="06310905" w14:textId="77777777" w:rsidR="003F28AB" w:rsidRPr="002B0061" w:rsidRDefault="003F28AB" w:rsidP="003F28AB">
      <w:pPr>
        <w:pStyle w:val="3"/>
        <w:rPr>
          <w:b/>
          <w:lang w:eastAsia="ko-KR"/>
        </w:rPr>
      </w:pPr>
      <w:bookmarkStart w:id="124" w:name="_Toc167890838"/>
      <w:bookmarkStart w:id="125" w:name="_Toc168002244"/>
      <w:r w:rsidRPr="002B0061">
        <w:rPr>
          <w:b/>
          <w:lang w:eastAsia="ko-KR"/>
        </w:rPr>
        <w:t>res/layout\main_adv_image.xml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이정민</w:t>
      </w:r>
      <w:bookmarkEnd w:id="124"/>
      <w:bookmarkEnd w:id="125"/>
    </w:p>
    <w:p w14:paraId="2233B64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34E44A6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&lt;LinearLayout xmlns:android="http://schemas.android.com/apk/res/android"</w:t>
      </w:r>
    </w:p>
    <w:p w14:paraId="350773B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xmlns:app="http://schemas.android.com/apk/res-auto"</w:t>
      </w:r>
    </w:p>
    <w:p w14:paraId="79EEF79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5F9D39F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android:layout_height="match_parent"</w:t>
      </w:r>
    </w:p>
    <w:p w14:paraId="2DC597F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android:orientation="vertical"&gt;</w:t>
      </w:r>
    </w:p>
    <w:p w14:paraId="1063B367" w14:textId="77777777" w:rsidR="003F28AB" w:rsidRDefault="003F28AB" w:rsidP="003F28AB">
      <w:pPr>
        <w:rPr>
          <w:lang w:eastAsia="ko-KR"/>
        </w:rPr>
      </w:pPr>
    </w:p>
    <w:p w14:paraId="5BE633A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&lt;LinearLayout</w:t>
      </w:r>
    </w:p>
    <w:p w14:paraId="2957B70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2516487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android:layout_height="210dp"</w:t>
      </w:r>
    </w:p>
    <w:p w14:paraId="62E6AF6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android:orientation="vertical"&gt;</w:t>
      </w:r>
    </w:p>
    <w:p w14:paraId="46E503A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&lt;com.google.android.flexbox.FlexboxLayout</w:t>
      </w:r>
    </w:p>
    <w:p w14:paraId="5AC8E3D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67D9C3B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android:layout_height="match_parent"</w:t>
      </w:r>
    </w:p>
    <w:p w14:paraId="2835183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android:padding="10dp"</w:t>
      </w:r>
    </w:p>
    <w:p w14:paraId="17EE072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app:alignItems="center"</w:t>
      </w:r>
    </w:p>
    <w:p w14:paraId="2195974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app:justifyContent="space_between"</w:t>
      </w:r>
    </w:p>
    <w:p w14:paraId="02DA0B9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&gt;</w:t>
      </w:r>
    </w:p>
    <w:p w14:paraId="01FA5BB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&lt;ImageView</w:t>
      </w:r>
    </w:p>
    <w:p w14:paraId="7C9C80F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android:id="@+id/imageView"</w:t>
      </w:r>
    </w:p>
    <w:p w14:paraId="1B0CC1F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android:layout_width="match_parent"</w:t>
      </w:r>
    </w:p>
    <w:p w14:paraId="537A207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0F3D034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android:adjustViewBounds="true"</w:t>
      </w:r>
    </w:p>
    <w:p w14:paraId="32B3602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android:background="@drawable/border_yuhan"</w:t>
      </w:r>
    </w:p>
    <w:p w14:paraId="267DB70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android:contentDescription="@string/product_image"</w:t>
      </w:r>
    </w:p>
    <w:p w14:paraId="3FE44E9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app:layout_constraintLeft_toRightOf="parent"</w:t>
      </w:r>
    </w:p>
    <w:p w14:paraId="34A864D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app:layout_constraintRight_toLeftOf="parent" /&gt;</w:t>
      </w:r>
    </w:p>
    <w:p w14:paraId="3B30EEA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&lt;/com.google.android.flexbox.FlexboxLayout&gt;</w:t>
      </w:r>
    </w:p>
    <w:p w14:paraId="5F40947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&lt;/LinearLayout&gt;</w:t>
      </w:r>
    </w:p>
    <w:p w14:paraId="4B8CBFF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&lt;/LinearLayout&gt;</w:t>
      </w:r>
    </w:p>
    <w:p w14:paraId="71AC8685" w14:textId="77777777" w:rsidR="003F28AB" w:rsidRDefault="003F28AB" w:rsidP="003F28AB">
      <w:pPr>
        <w:rPr>
          <w:lang w:eastAsia="ko-KR"/>
        </w:rPr>
      </w:pPr>
    </w:p>
    <w:p w14:paraId="02B193D5" w14:textId="77777777" w:rsidR="003F28AB" w:rsidRPr="0059261E" w:rsidRDefault="003F28AB" w:rsidP="003F28AB">
      <w:pPr>
        <w:pStyle w:val="3"/>
        <w:rPr>
          <w:b/>
          <w:lang w:eastAsia="ko-KR"/>
        </w:rPr>
      </w:pPr>
      <w:bookmarkStart w:id="126" w:name="_Toc167890839"/>
      <w:bookmarkStart w:id="127" w:name="_Toc168002245"/>
      <w:r w:rsidRPr="0059261E">
        <w:rPr>
          <w:b/>
          <w:lang w:eastAsia="ko-KR"/>
        </w:rPr>
        <w:t>res/layout\main_dialog_admin_code.xml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임성준</w:t>
      </w:r>
      <w:bookmarkEnd w:id="126"/>
      <w:bookmarkEnd w:id="127"/>
    </w:p>
    <w:p w14:paraId="7180FB1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7C2C86D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&lt;LinearLayout xmlns:android="http://schemas.android.com/apk/res/android"</w:t>
      </w:r>
    </w:p>
    <w:p w14:paraId="533E5BA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1A4EABE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android:layout_height="wrap_content"</w:t>
      </w:r>
    </w:p>
    <w:p w14:paraId="5726548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android:orientation="vertical"</w:t>
      </w:r>
    </w:p>
    <w:p w14:paraId="74867A9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android:padding="30dp"&gt;</w:t>
      </w:r>
    </w:p>
    <w:p w14:paraId="6618E23E" w14:textId="77777777" w:rsidR="003F28AB" w:rsidRDefault="003F28AB" w:rsidP="003F28AB">
      <w:pPr>
        <w:rPr>
          <w:lang w:eastAsia="ko-KR"/>
        </w:rPr>
      </w:pPr>
    </w:p>
    <w:p w14:paraId="63AC4F2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&lt;EditText</w:t>
      </w:r>
    </w:p>
    <w:p w14:paraId="64652A7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android:id="@+id/editText"</w:t>
      </w:r>
    </w:p>
    <w:p w14:paraId="181BD46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7EB048D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android:layout_height="wrap_content"</w:t>
      </w:r>
    </w:p>
    <w:p w14:paraId="4BE7164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android:inputType="number"</w:t>
      </w:r>
    </w:p>
    <w:p w14:paraId="7B4E883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android:autofillHints="@string/admin_code"</w:t>
      </w:r>
    </w:p>
    <w:p w14:paraId="0ECCB1C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android:hint="@string/admin_code" /&gt;</w:t>
      </w:r>
    </w:p>
    <w:p w14:paraId="5DCDB6D9" w14:textId="77777777" w:rsidR="003F28AB" w:rsidRDefault="003F28AB" w:rsidP="003F28AB">
      <w:pPr>
        <w:rPr>
          <w:lang w:eastAsia="ko-KR"/>
        </w:rPr>
      </w:pPr>
    </w:p>
    <w:p w14:paraId="37EC979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&lt;/LinearLayout&gt;</w:t>
      </w:r>
    </w:p>
    <w:p w14:paraId="0A7F95BB" w14:textId="77777777" w:rsidR="003F28AB" w:rsidRDefault="003F28AB" w:rsidP="003F28AB">
      <w:pPr>
        <w:rPr>
          <w:lang w:eastAsia="ko-KR"/>
        </w:rPr>
      </w:pPr>
    </w:p>
    <w:p w14:paraId="5B9FEAAB" w14:textId="77777777" w:rsidR="003F28AB" w:rsidRDefault="003F28AB" w:rsidP="003F28AB">
      <w:pPr>
        <w:rPr>
          <w:lang w:eastAsia="ko-KR"/>
        </w:rPr>
      </w:pPr>
    </w:p>
    <w:p w14:paraId="20FA83C1" w14:textId="77777777" w:rsidR="003F28AB" w:rsidRPr="00D67B74" w:rsidRDefault="003F28AB" w:rsidP="003F28AB">
      <w:pPr>
        <w:pStyle w:val="3"/>
        <w:rPr>
          <w:b/>
          <w:lang w:eastAsia="ko-KR"/>
        </w:rPr>
      </w:pPr>
      <w:bookmarkStart w:id="128" w:name="_Toc167890840"/>
      <w:bookmarkStart w:id="129" w:name="_Toc168002246"/>
      <w:r w:rsidRPr="00D67B74">
        <w:rPr>
          <w:b/>
          <w:lang w:eastAsia="ko-KR"/>
        </w:rPr>
        <w:t>res/layout\main_kakao_webview.xml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임성준</w:t>
      </w:r>
      <w:bookmarkEnd w:id="128"/>
      <w:bookmarkEnd w:id="129"/>
    </w:p>
    <w:p w14:paraId="459D509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3F2983A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&lt;LinearLayout xmlns:android="http://schemas.android.com/apk/res/android"</w:t>
      </w:r>
    </w:p>
    <w:p w14:paraId="36AC6C7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android:orientation="vertical"</w:t>
      </w:r>
    </w:p>
    <w:p w14:paraId="0FCAFAE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79088E0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android:layout_height="500dp"&gt;</w:t>
      </w:r>
    </w:p>
    <w:p w14:paraId="583D135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&lt;WebView</w:t>
      </w:r>
    </w:p>
    <w:p w14:paraId="3A1B82A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android:id="@+id/webView"</w:t>
      </w:r>
    </w:p>
    <w:p w14:paraId="4C7084F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13AA672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android:layout_height="match_parent" /&gt;</w:t>
      </w:r>
    </w:p>
    <w:p w14:paraId="0B431D9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&lt;/LinearLayout&gt;</w:t>
      </w:r>
    </w:p>
    <w:p w14:paraId="28D28046" w14:textId="77777777" w:rsidR="003F28AB" w:rsidRDefault="003F28AB" w:rsidP="003F28AB">
      <w:pPr>
        <w:rPr>
          <w:lang w:eastAsia="ko-KR"/>
        </w:rPr>
      </w:pPr>
    </w:p>
    <w:p w14:paraId="2E8FB82D" w14:textId="77777777" w:rsidR="003F28AB" w:rsidRPr="00BB0948" w:rsidRDefault="003F28AB" w:rsidP="003F28AB">
      <w:pPr>
        <w:pStyle w:val="3"/>
        <w:rPr>
          <w:b/>
          <w:lang w:eastAsia="ko-KR"/>
        </w:rPr>
      </w:pPr>
      <w:bookmarkStart w:id="130" w:name="_Toc167890841"/>
      <w:bookmarkStart w:id="131" w:name="_Toc168002247"/>
      <w:r w:rsidRPr="00BB0948">
        <w:rPr>
          <w:b/>
          <w:lang w:eastAsia="ko-KR"/>
        </w:rPr>
        <w:t>res/layout\main_mypayment_list_item.xml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임성준</w:t>
      </w:r>
      <w:bookmarkEnd w:id="130"/>
      <w:bookmarkEnd w:id="131"/>
    </w:p>
    <w:p w14:paraId="5A99596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4807DA6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&lt;LinearLayout xmlns:android="http://schemas.android.com/apk/res/android"</w:t>
      </w:r>
    </w:p>
    <w:p w14:paraId="705353C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xmlns:app="http://schemas.android.com/apk/res-auto"</w:t>
      </w:r>
    </w:p>
    <w:p w14:paraId="47C2AEE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android:orientation="vertical"</w:t>
      </w:r>
    </w:p>
    <w:p w14:paraId="12BC75B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62FC9DE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android:background="@drawable/border"</w:t>
      </w:r>
    </w:p>
    <w:p w14:paraId="1041CDF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android:padding="15dp"</w:t>
      </w:r>
    </w:p>
    <w:p w14:paraId="4787D8B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android:layout_height="100dp"&gt;</w:t>
      </w:r>
    </w:p>
    <w:p w14:paraId="4191F01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&lt;LinearLayout</w:t>
      </w:r>
    </w:p>
    <w:p w14:paraId="16B3CB9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0A962CA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android:layout_height="0dp"</w:t>
      </w:r>
    </w:p>
    <w:p w14:paraId="3E3C09D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android:layout_weight="1"&gt;</w:t>
      </w:r>
    </w:p>
    <w:p w14:paraId="20524AA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&lt;com.google.android.flexbox.FlexboxLayout</w:t>
      </w:r>
    </w:p>
    <w:p w14:paraId="1006E8C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741DA4C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android:layout_height="match_parent"</w:t>
      </w:r>
    </w:p>
    <w:p w14:paraId="30489D1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app:alignItems="center"</w:t>
      </w:r>
    </w:p>
    <w:p w14:paraId="6CBEAFC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app:justifyContent="space_evenly"&gt;</w:t>
      </w:r>
    </w:p>
    <w:p w14:paraId="6A694E63" w14:textId="77777777" w:rsidR="003F28AB" w:rsidRDefault="003F28AB" w:rsidP="003F28AB">
      <w:pPr>
        <w:rPr>
          <w:lang w:eastAsia="ko-KR"/>
        </w:rPr>
      </w:pPr>
    </w:p>
    <w:p w14:paraId="64F10CB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0E80F59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045B3F9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3BA21B4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android:text="@string/orderId"</w:t>
      </w:r>
    </w:p>
    <w:p w14:paraId="54FD53D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android:textStyle="bold"</w:t>
      </w:r>
    </w:p>
    <w:p w14:paraId="1585A81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android:textSize="20sp"</w:t>
      </w:r>
    </w:p>
    <w:p w14:paraId="438F079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android:textColor="@color/black" /&gt;</w:t>
      </w:r>
    </w:p>
    <w:p w14:paraId="61225E3A" w14:textId="77777777" w:rsidR="003F28AB" w:rsidRDefault="003F28AB" w:rsidP="003F28AB">
      <w:pPr>
        <w:rPr>
          <w:lang w:eastAsia="ko-KR"/>
        </w:rPr>
      </w:pPr>
    </w:p>
    <w:p w14:paraId="7E85D06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6E97F5F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56C5330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66440D2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android:text="@string/orderDate"</w:t>
      </w:r>
    </w:p>
    <w:p w14:paraId="5BB8868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android:textStyle="bold"</w:t>
      </w:r>
    </w:p>
    <w:p w14:paraId="510EA7B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android:textSize="20sp"</w:t>
      </w:r>
    </w:p>
    <w:p w14:paraId="3A44DED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android:textColor="@color/black" /&gt;</w:t>
      </w:r>
    </w:p>
    <w:p w14:paraId="7F24A86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&lt;/com.google.android.flexbox.FlexboxLayout&gt;</w:t>
      </w:r>
    </w:p>
    <w:p w14:paraId="3C5D654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&lt;/LinearLayout&gt;</w:t>
      </w:r>
    </w:p>
    <w:p w14:paraId="6602A04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&lt;LinearLayout</w:t>
      </w:r>
    </w:p>
    <w:p w14:paraId="0DCB443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4A05DBC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android:layout_height="0dp"</w:t>
      </w:r>
    </w:p>
    <w:p w14:paraId="5DCE738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android:layout_weight="1"&gt;</w:t>
      </w:r>
    </w:p>
    <w:p w14:paraId="54321DD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&lt;com.google.android.flexbox.FlexboxLayout</w:t>
      </w:r>
    </w:p>
    <w:p w14:paraId="21B086B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0C2E109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android:layout_height="match_parent"</w:t>
      </w:r>
    </w:p>
    <w:p w14:paraId="5E3F94C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app:alignItems="center"</w:t>
      </w:r>
    </w:p>
    <w:p w14:paraId="483C406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app:justifyContent="space_evenly"&gt;</w:t>
      </w:r>
    </w:p>
    <w:p w14:paraId="4A80B27F" w14:textId="77777777" w:rsidR="003F28AB" w:rsidRDefault="003F28AB" w:rsidP="003F28AB">
      <w:pPr>
        <w:rPr>
          <w:lang w:eastAsia="ko-KR"/>
        </w:rPr>
      </w:pPr>
    </w:p>
    <w:p w14:paraId="464C999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03ADEFF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android:id="@+id/paymentReceiptId"</w:t>
      </w:r>
    </w:p>
    <w:p w14:paraId="42DB4E4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72564C6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73BD48F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android:text="@string/orderId"</w:t>
      </w:r>
    </w:p>
    <w:p w14:paraId="3FA4B47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android:textSize="16sp"</w:t>
      </w:r>
    </w:p>
    <w:p w14:paraId="2CAD4FB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android:textColor="@color/black" /&gt;</w:t>
      </w:r>
    </w:p>
    <w:p w14:paraId="0FD808AF" w14:textId="77777777" w:rsidR="003F28AB" w:rsidRDefault="003F28AB" w:rsidP="003F28AB">
      <w:pPr>
        <w:rPr>
          <w:lang w:eastAsia="ko-KR"/>
        </w:rPr>
      </w:pPr>
    </w:p>
    <w:p w14:paraId="6DD1D5F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2609A3D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android:id="@+id/paymentDate"</w:t>
      </w:r>
    </w:p>
    <w:p w14:paraId="5ADF63E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47090F0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4192658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android:text="@string/orderDate"</w:t>
      </w:r>
    </w:p>
    <w:p w14:paraId="284D815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android:textSize="16sp"</w:t>
      </w:r>
    </w:p>
    <w:p w14:paraId="4067171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android:textColor="@color/black" /&gt;</w:t>
      </w:r>
    </w:p>
    <w:p w14:paraId="4DEE4B5D" w14:textId="77777777" w:rsidR="003F28AB" w:rsidRDefault="003F28AB" w:rsidP="003F28AB">
      <w:pPr>
        <w:rPr>
          <w:lang w:eastAsia="ko-KR"/>
        </w:rPr>
      </w:pPr>
    </w:p>
    <w:p w14:paraId="49CDFF7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&lt;!--        &lt;ImageView--&gt;</w:t>
      </w:r>
    </w:p>
    <w:p w14:paraId="7ECF039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&lt;!--            android:id="@+id/reviewBtn"--&gt;</w:t>
      </w:r>
    </w:p>
    <w:p w14:paraId="66C8FBD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&lt;!--            android:layout_width="wrap_content"--&gt;</w:t>
      </w:r>
    </w:p>
    <w:p w14:paraId="47722E1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&lt;!--            android:layout_height="match_parent"--&gt;</w:t>
      </w:r>
    </w:p>
    <w:p w14:paraId="025DF62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&lt;!--            android:src="@drawable/review_btn"/&gt;--&gt;</w:t>
      </w:r>
    </w:p>
    <w:p w14:paraId="69B9F86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&lt;/com.google.android.flexbox.FlexboxLayout&gt;</w:t>
      </w:r>
    </w:p>
    <w:p w14:paraId="1E7C9D3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&lt;/LinearLayout&gt;</w:t>
      </w:r>
    </w:p>
    <w:p w14:paraId="2DA8C84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&lt;/LinearLayout&gt;</w:t>
      </w:r>
    </w:p>
    <w:p w14:paraId="3F1868EB" w14:textId="77777777" w:rsidR="003F28AB" w:rsidRDefault="003F28AB" w:rsidP="003F28AB">
      <w:pPr>
        <w:rPr>
          <w:lang w:eastAsia="ko-KR"/>
        </w:rPr>
      </w:pPr>
    </w:p>
    <w:p w14:paraId="267DD564" w14:textId="77777777" w:rsidR="003F28AB" w:rsidRDefault="003F28AB" w:rsidP="003F28AB">
      <w:pPr>
        <w:rPr>
          <w:lang w:eastAsia="ko-KR"/>
        </w:rPr>
      </w:pPr>
    </w:p>
    <w:p w14:paraId="447024E2" w14:textId="77777777" w:rsidR="003F28AB" w:rsidRPr="005751A9" w:rsidRDefault="003F28AB" w:rsidP="003F28AB">
      <w:pPr>
        <w:pStyle w:val="3"/>
        <w:rPr>
          <w:b/>
          <w:lang w:eastAsia="ko-KR"/>
        </w:rPr>
      </w:pPr>
      <w:bookmarkStart w:id="132" w:name="_Toc167890842"/>
      <w:bookmarkStart w:id="133" w:name="_Toc168002248"/>
      <w:r w:rsidRPr="005751A9">
        <w:rPr>
          <w:b/>
          <w:lang w:eastAsia="ko-KR"/>
        </w:rPr>
        <w:t>res/layout\main_payment_item_info.xml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임성준</w:t>
      </w:r>
      <w:bookmarkEnd w:id="132"/>
      <w:bookmarkEnd w:id="133"/>
    </w:p>
    <w:p w14:paraId="1D43DDD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4FA2AF5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&lt;TableLayout xmlns:android="http://schemas.android.com/apk/res/android"</w:t>
      </w:r>
    </w:p>
    <w:p w14:paraId="2F2C75F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57B65FC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android:layout_height="wrap_content"</w:t>
      </w:r>
    </w:p>
    <w:p w14:paraId="0A84D6A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android:padding="16dp"</w:t>
      </w:r>
    </w:p>
    <w:p w14:paraId="252B35C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android:background="@color/white"</w:t>
      </w:r>
    </w:p>
    <w:p w14:paraId="05BA27B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android:stretchColumns="1"&gt;</w:t>
      </w:r>
    </w:p>
    <w:p w14:paraId="5191B7CC" w14:textId="77777777" w:rsidR="003F28AB" w:rsidRDefault="003F28AB" w:rsidP="003F28AB">
      <w:pPr>
        <w:rPr>
          <w:lang w:eastAsia="ko-KR"/>
        </w:rPr>
      </w:pPr>
    </w:p>
    <w:p w14:paraId="5E44E8A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&lt;TableRow&gt;</w:t>
      </w:r>
    </w:p>
    <w:p w14:paraId="149EE6F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2F0FCC2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0C17CB0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07D3F99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android:text="@string/product_name"</w:t>
      </w:r>
    </w:p>
    <w:p w14:paraId="6A1A3AD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android:textColor="@color/black"</w:t>
      </w:r>
    </w:p>
    <w:p w14:paraId="0B4F498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7BC4A59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android:paddingBottom="4dp"</w:t>
      </w:r>
    </w:p>
    <w:p w14:paraId="4210B09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android:textStyle="bold" /&gt;</w:t>
      </w:r>
    </w:p>
    <w:p w14:paraId="1553C06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49096C6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android:id="@+id/productNameTextView"</w:t>
      </w:r>
    </w:p>
    <w:p w14:paraId="098FEF8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71E5C90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175E762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1DE770D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android:textColor="@color/black"</w:t>
      </w:r>
    </w:p>
    <w:p w14:paraId="52E0A43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android:text="@string/product_name"</w:t>
      </w:r>
    </w:p>
    <w:p w14:paraId="0F0805E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android:layout_marginStart="8dp"</w:t>
      </w:r>
    </w:p>
    <w:p w14:paraId="41D8474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android:paddingBottom="4dp" /&gt;</w:t>
      </w:r>
    </w:p>
    <w:p w14:paraId="2133B4D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&lt;/TableRow&gt;</w:t>
      </w:r>
    </w:p>
    <w:p w14:paraId="57AD05C7" w14:textId="77777777" w:rsidR="003F28AB" w:rsidRDefault="003F28AB" w:rsidP="003F28AB">
      <w:pPr>
        <w:rPr>
          <w:lang w:eastAsia="ko-KR"/>
        </w:rPr>
      </w:pPr>
    </w:p>
    <w:p w14:paraId="23C3783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&lt;TableRow&gt;</w:t>
      </w:r>
    </w:p>
    <w:p w14:paraId="1CE69B9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55EA99C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241A8FE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2A0E9F1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android:text="@string/price"</w:t>
      </w:r>
    </w:p>
    <w:p w14:paraId="0DFA85A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5EE6565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android:textColor="@color/black"</w:t>
      </w:r>
    </w:p>
    <w:p w14:paraId="458C5A4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android:paddingBottom="4dp"</w:t>
      </w:r>
    </w:p>
    <w:p w14:paraId="346FE82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android:textStyle="bold" /&gt;</w:t>
      </w:r>
    </w:p>
    <w:p w14:paraId="4429E6E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&lt;TextView</w:t>
      </w:r>
    </w:p>
    <w:p w14:paraId="168BF16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android:id="@+id/amountTextView"</w:t>
      </w:r>
    </w:p>
    <w:p w14:paraId="11B7D85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54F2C9E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0139B13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android:textColor="@color/black"</w:t>
      </w:r>
    </w:p>
    <w:p w14:paraId="1D513BB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506CAB0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android:text="@string/price"</w:t>
      </w:r>
    </w:p>
    <w:p w14:paraId="73EB19A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android:layout_marginStart="8dp"</w:t>
      </w:r>
    </w:p>
    <w:p w14:paraId="1D45056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android:paddingBottom="4dp" /&gt;</w:t>
      </w:r>
    </w:p>
    <w:p w14:paraId="7BEDD89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&lt;/TableRow&gt;</w:t>
      </w:r>
    </w:p>
    <w:p w14:paraId="6E9A5F28" w14:textId="77777777" w:rsidR="003F28AB" w:rsidRDefault="003F28AB" w:rsidP="003F28AB">
      <w:pPr>
        <w:rPr>
          <w:lang w:eastAsia="ko-KR"/>
        </w:rPr>
      </w:pPr>
    </w:p>
    <w:p w14:paraId="3341872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&lt;TableRow&gt;</w:t>
      </w:r>
    </w:p>
    <w:p w14:paraId="73E9D1B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6C1FDD7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1D809CE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6A107FC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android:text="@string/orderDate"</w:t>
      </w:r>
    </w:p>
    <w:p w14:paraId="16027C5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7868CBE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android:paddingBottom="4dp"</w:t>
      </w:r>
    </w:p>
    <w:p w14:paraId="6764376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android:textColor="@color/black"</w:t>
      </w:r>
    </w:p>
    <w:p w14:paraId="0AADA73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android:textStyle="bold" /&gt;</w:t>
      </w:r>
    </w:p>
    <w:p w14:paraId="42F478B7" w14:textId="77777777" w:rsidR="003F28AB" w:rsidRDefault="003F28AB" w:rsidP="003F28AB">
      <w:pPr>
        <w:rPr>
          <w:lang w:eastAsia="ko-KR"/>
        </w:rPr>
      </w:pPr>
    </w:p>
    <w:p w14:paraId="37C7E3D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0A7D77E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android:id="@+id/dateTextView"</w:t>
      </w:r>
    </w:p>
    <w:p w14:paraId="0A6D412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1C69D23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22B20EF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23F455F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android:textColor="@color/black"</w:t>
      </w:r>
    </w:p>
    <w:p w14:paraId="6F93E9A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android:text="@string/orderDate"</w:t>
      </w:r>
    </w:p>
    <w:p w14:paraId="1878B47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android:layout_marginStart="8dp"</w:t>
      </w:r>
    </w:p>
    <w:p w14:paraId="69AF332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android:paddingBottom="4dp" /&gt;</w:t>
      </w:r>
    </w:p>
    <w:p w14:paraId="014B6DA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&lt;/TableRow&gt;</w:t>
      </w:r>
    </w:p>
    <w:p w14:paraId="45B9DEB5" w14:textId="77777777" w:rsidR="003F28AB" w:rsidRDefault="003F28AB" w:rsidP="003F28AB">
      <w:pPr>
        <w:rPr>
          <w:lang w:eastAsia="ko-KR"/>
        </w:rPr>
      </w:pPr>
    </w:p>
    <w:p w14:paraId="06A18D1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&lt;TableRow&gt;</w:t>
      </w:r>
    </w:p>
    <w:p w14:paraId="7EAE674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03BDB47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1FC000D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23ECC48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android:text="@string/orderId"</w:t>
      </w:r>
    </w:p>
    <w:p w14:paraId="4D3CE82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34A404D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android:textColor="@color/black"</w:t>
      </w:r>
    </w:p>
    <w:p w14:paraId="135A03D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android:paddingBottom="4dp"</w:t>
      </w:r>
    </w:p>
    <w:p w14:paraId="7F53471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android:textStyle="bold" /&gt;</w:t>
      </w:r>
    </w:p>
    <w:p w14:paraId="38DB4FB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508D096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android:id="@+id/receiptIdTextView"</w:t>
      </w:r>
    </w:p>
    <w:p w14:paraId="4DAE6E9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37D4625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69CE00F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android:textColor="@color/black"</w:t>
      </w:r>
    </w:p>
    <w:p w14:paraId="1F070D1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6C8F237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android:text="@string/orderId"</w:t>
      </w:r>
    </w:p>
    <w:p w14:paraId="4A5192A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android:layout_marginStart="8dp"</w:t>
      </w:r>
    </w:p>
    <w:p w14:paraId="36750B6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android:paddingBottom="4dp" /&gt;</w:t>
      </w:r>
    </w:p>
    <w:p w14:paraId="43445C3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&lt;/TableRow&gt;</w:t>
      </w:r>
    </w:p>
    <w:p w14:paraId="3092A158" w14:textId="77777777" w:rsidR="003F28AB" w:rsidRDefault="003F28AB" w:rsidP="003F28AB">
      <w:pPr>
        <w:rPr>
          <w:lang w:eastAsia="ko-KR"/>
        </w:rPr>
      </w:pPr>
    </w:p>
    <w:p w14:paraId="04446E0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&lt;TableRow&gt;</w:t>
      </w:r>
    </w:p>
    <w:p w14:paraId="503D0FA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518F4E9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01C6E28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45ED2F8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android:text="@string/userPoint"</w:t>
      </w:r>
    </w:p>
    <w:p w14:paraId="3746449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android:textColor="@color/black"</w:t>
      </w:r>
    </w:p>
    <w:p w14:paraId="1DC3065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android:paddingBottom="4dp"</w:t>
      </w:r>
    </w:p>
    <w:p w14:paraId="5DD7002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android:textStyle="bold" /&gt;</w:t>
      </w:r>
    </w:p>
    <w:p w14:paraId="1C2D11F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0816DCA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android:id="@+id/pointTextView"</w:t>
      </w:r>
    </w:p>
    <w:p w14:paraId="701B43F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610C148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android:textColor="@color/black"</w:t>
      </w:r>
    </w:p>
    <w:p w14:paraId="277C742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6C80F8B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android:layout_marginStart="8dp"</w:t>
      </w:r>
    </w:p>
    <w:p w14:paraId="2AD1C08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4BD391E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android:text="@string/userPoint"</w:t>
      </w:r>
    </w:p>
    <w:p w14:paraId="0E90E76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android:paddingBottom="4dp" /&gt;</w:t>
      </w:r>
    </w:p>
    <w:p w14:paraId="6809C21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&lt;/TableRow&gt;</w:t>
      </w:r>
    </w:p>
    <w:p w14:paraId="5966DEBD" w14:textId="77777777" w:rsidR="003F28AB" w:rsidRDefault="003F28AB" w:rsidP="003F28AB">
      <w:pPr>
        <w:rPr>
          <w:lang w:eastAsia="ko-KR"/>
        </w:rPr>
      </w:pPr>
    </w:p>
    <w:p w14:paraId="5A7BED5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&lt;TableRow&gt;</w:t>
      </w:r>
    </w:p>
    <w:p w14:paraId="5F4C5BD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0F6D683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734480B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2609D74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android:text="@string/isValid"</w:t>
      </w:r>
    </w:p>
    <w:p w14:paraId="6295661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android:paddingBottom="4dp"</w:t>
      </w:r>
    </w:p>
    <w:p w14:paraId="187A2DE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android:textColor="@color/black"</w:t>
      </w:r>
    </w:p>
    <w:p w14:paraId="22402E4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133BD2C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android:textStyle="bold" /&gt;</w:t>
      </w:r>
    </w:p>
    <w:p w14:paraId="7910E6B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1870DC7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android:id="@+id/isValidTextView"</w:t>
      </w:r>
    </w:p>
    <w:p w14:paraId="3CC5B79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android:layout_marginStart="8dp"</w:t>
      </w:r>
    </w:p>
    <w:p w14:paraId="0820DBD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6F9ECBF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android:layout_height="wrap_content"</w:t>
      </w:r>
    </w:p>
    <w:p w14:paraId="3A032B5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android:textColor="@color/black"</w:t>
      </w:r>
    </w:p>
    <w:p w14:paraId="26A3022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android:textSize="16sp"</w:t>
      </w:r>
    </w:p>
    <w:p w14:paraId="569544B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android:text="@string/isValid"</w:t>
      </w:r>
    </w:p>
    <w:p w14:paraId="3779F81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android:paddingBottom="4dp" /&gt;</w:t>
      </w:r>
    </w:p>
    <w:p w14:paraId="5D2EB15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&lt;/TableRow&gt;</w:t>
      </w:r>
    </w:p>
    <w:p w14:paraId="63563889" w14:textId="77777777" w:rsidR="003F28AB" w:rsidRDefault="003F28AB" w:rsidP="003F28AB">
      <w:pPr>
        <w:rPr>
          <w:lang w:eastAsia="ko-KR"/>
        </w:rPr>
      </w:pPr>
    </w:p>
    <w:p w14:paraId="7DC3C91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&lt;/TableLayout&gt;</w:t>
      </w:r>
    </w:p>
    <w:p w14:paraId="5B076C92" w14:textId="77777777" w:rsidR="003F28AB" w:rsidRDefault="003F28AB" w:rsidP="003F28AB">
      <w:pPr>
        <w:rPr>
          <w:lang w:eastAsia="ko-KR"/>
        </w:rPr>
      </w:pPr>
    </w:p>
    <w:p w14:paraId="46DD13CD" w14:textId="77777777" w:rsidR="003F28AB" w:rsidRDefault="003F28AB" w:rsidP="003F28AB">
      <w:pPr>
        <w:rPr>
          <w:lang w:eastAsia="ko-KR"/>
        </w:rPr>
      </w:pPr>
    </w:p>
    <w:p w14:paraId="2A4D757E" w14:textId="77777777" w:rsidR="003F28AB" w:rsidRPr="00B65950" w:rsidRDefault="003F28AB" w:rsidP="003F28AB">
      <w:pPr>
        <w:pStyle w:val="3"/>
        <w:rPr>
          <w:b/>
          <w:lang w:eastAsia="ko-KR"/>
        </w:rPr>
      </w:pPr>
      <w:bookmarkStart w:id="134" w:name="_Toc167890843"/>
      <w:bookmarkStart w:id="135" w:name="_Toc168002249"/>
      <w:r w:rsidRPr="00B65950">
        <w:rPr>
          <w:b/>
          <w:lang w:eastAsia="ko-KR"/>
        </w:rPr>
        <w:t>res/layout\main_popular_product.xml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이정민</w:t>
      </w:r>
      <w:r>
        <w:rPr>
          <w:rFonts w:hint="eastAsia"/>
          <w:b/>
          <w:lang w:eastAsia="ko-KR"/>
        </w:rPr>
        <w:t>,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오자현</w:t>
      </w:r>
      <w:bookmarkEnd w:id="134"/>
      <w:bookmarkEnd w:id="135"/>
    </w:p>
    <w:p w14:paraId="78A12A5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59E1C44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&lt;LinearLayout xmlns:android="http://schemas.android.com/apk/res/android"</w:t>
      </w:r>
    </w:p>
    <w:p w14:paraId="45331FF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xmlns:app="http://schemas.android.com/apk/res-auto"</w:t>
      </w:r>
    </w:p>
    <w:p w14:paraId="555E60E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20B9839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android:layout_height="match_parent"</w:t>
      </w:r>
    </w:p>
    <w:p w14:paraId="07FB399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android:orientation="vertical"</w:t>
      </w:r>
    </w:p>
    <w:p w14:paraId="4BDD0CA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android:padding="16dp"&gt;</w:t>
      </w:r>
    </w:p>
    <w:p w14:paraId="7A3A4DDB" w14:textId="77777777" w:rsidR="003F28AB" w:rsidRDefault="003F28AB" w:rsidP="003F28AB">
      <w:pPr>
        <w:rPr>
          <w:lang w:eastAsia="ko-KR"/>
        </w:rPr>
      </w:pPr>
    </w:p>
    <w:p w14:paraId="29C9D4C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&lt;LinearLayout</w:t>
      </w:r>
    </w:p>
    <w:p w14:paraId="3EF59B4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android:layout_width="380dp"</w:t>
      </w:r>
    </w:p>
    <w:p w14:paraId="6F52043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android:layout_height="210dp"</w:t>
      </w:r>
    </w:p>
    <w:p w14:paraId="3877EE7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android:layout_gravity="center"</w:t>
      </w:r>
    </w:p>
    <w:p w14:paraId="6C04589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android:padding="10dp"</w:t>
      </w:r>
    </w:p>
    <w:p w14:paraId="7DC89C3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android:orientation="horizontal"</w:t>
      </w:r>
    </w:p>
    <w:p w14:paraId="141E86F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android:background="@drawable/border5"&gt;</w:t>
      </w:r>
    </w:p>
    <w:p w14:paraId="722B504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&lt;com.google.android.flexbox.FlexboxLayout</w:t>
      </w:r>
    </w:p>
    <w:p w14:paraId="02B351E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345A58B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android:layout_height="match_parent"</w:t>
      </w:r>
    </w:p>
    <w:p w14:paraId="090B6FF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android:padding="15dp"</w:t>
      </w:r>
    </w:p>
    <w:p w14:paraId="16D2C8F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app:alignItems="center"</w:t>
      </w:r>
    </w:p>
    <w:p w14:paraId="2F73B59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android:background="@drawable/border5"&gt;</w:t>
      </w:r>
    </w:p>
    <w:p w14:paraId="05096AB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&lt;ImageView</w:t>
      </w:r>
    </w:p>
    <w:p w14:paraId="554FF60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android:id="@+id/product_image"</w:t>
      </w:r>
    </w:p>
    <w:p w14:paraId="779E349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android:layout_width="160dp"</w:t>
      </w:r>
    </w:p>
    <w:p w14:paraId="0B53B09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android:layout_height="160dp"</w:t>
      </w:r>
    </w:p>
    <w:p w14:paraId="24A950F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android:contentDescription="@string/product_image"</w:t>
      </w:r>
    </w:p>
    <w:p w14:paraId="0E93E69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android:layout_gravity="center"/&gt;</w:t>
      </w:r>
    </w:p>
    <w:p w14:paraId="5B0277BD" w14:textId="77777777" w:rsidR="003F28AB" w:rsidRDefault="003F28AB" w:rsidP="003F28AB">
      <w:pPr>
        <w:rPr>
          <w:lang w:eastAsia="ko-KR"/>
        </w:rPr>
      </w:pPr>
    </w:p>
    <w:p w14:paraId="08B866A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&lt;LinearLayout</w:t>
      </w:r>
    </w:p>
    <w:p w14:paraId="2547CC9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4E80C39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android:layout_height="wrap_content"</w:t>
      </w:r>
    </w:p>
    <w:p w14:paraId="3CDBCED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android:layout_marginStart="10dp"</w:t>
      </w:r>
    </w:p>
    <w:p w14:paraId="579C0D2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android:layout_gravity="center"</w:t>
      </w:r>
    </w:p>
    <w:p w14:paraId="18B0E68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android:orientation="vertical"&gt;</w:t>
      </w:r>
    </w:p>
    <w:p w14:paraId="5588E20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&lt;TextView</w:t>
      </w:r>
    </w:p>
    <w:p w14:paraId="7F54BCC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android:layout_width="wrap_content"</w:t>
      </w:r>
    </w:p>
    <w:p w14:paraId="70D9FC2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75AB14F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android:text="@string/product_name"</w:t>
      </w:r>
    </w:p>
    <w:p w14:paraId="3F4F6B5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64D5EA4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android:textColor="@color/black"</w:t>
      </w:r>
    </w:p>
    <w:p w14:paraId="7D8A9C4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android:textSize="16sp"</w:t>
      </w:r>
    </w:p>
    <w:p w14:paraId="499A703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android:textStyle="bold"</w:t>
      </w:r>
    </w:p>
    <w:p w14:paraId="44CFC3C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/&gt;</w:t>
      </w:r>
    </w:p>
    <w:p w14:paraId="71965BF1" w14:textId="77777777" w:rsidR="003F28AB" w:rsidRDefault="003F28AB" w:rsidP="003F28AB">
      <w:pPr>
        <w:rPr>
          <w:lang w:eastAsia="ko-KR"/>
        </w:rPr>
      </w:pPr>
    </w:p>
    <w:p w14:paraId="305224A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&lt;TextView</w:t>
      </w:r>
    </w:p>
    <w:p w14:paraId="5A5547D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android:id="@+id/product_name"</w:t>
      </w:r>
    </w:p>
    <w:p w14:paraId="14B1611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android:layout_width="wrap_content"</w:t>
      </w:r>
    </w:p>
    <w:p w14:paraId="73E6775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6B7DF39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android:layout_marginTop="5dp"</w:t>
      </w:r>
    </w:p>
    <w:p w14:paraId="59F7BD2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1020696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android:textColor="@color/black"</w:t>
      </w:r>
    </w:p>
    <w:p w14:paraId="4678149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android:text="@string/product_name"</w:t>
      </w:r>
    </w:p>
    <w:p w14:paraId="07B9E67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android:textSize="14sp" /&gt;</w:t>
      </w:r>
    </w:p>
    <w:p w14:paraId="01CAB993" w14:textId="77777777" w:rsidR="003F28AB" w:rsidRDefault="003F28AB" w:rsidP="003F28AB">
      <w:pPr>
        <w:rPr>
          <w:lang w:eastAsia="ko-KR"/>
        </w:rPr>
      </w:pPr>
    </w:p>
    <w:p w14:paraId="593DF02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&lt;TextView</w:t>
      </w:r>
    </w:p>
    <w:p w14:paraId="3833DBE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android:layout_width="wrap_content"</w:t>
      </w:r>
    </w:p>
    <w:p w14:paraId="3887C01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4AE16C1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44FD064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android:text="@string/product_price"</w:t>
      </w:r>
    </w:p>
    <w:p w14:paraId="39E77E2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android:textColor="@color/black"</w:t>
      </w:r>
    </w:p>
    <w:p w14:paraId="00E08C1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    android:layout_marginTop="10dp"</w:t>
      </w:r>
    </w:p>
    <w:p w14:paraId="416C39D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android:textSize="16sp"</w:t>
      </w:r>
    </w:p>
    <w:p w14:paraId="6FF37F8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android:textStyle="bold" /&gt;</w:t>
      </w:r>
    </w:p>
    <w:p w14:paraId="6B70AA4C" w14:textId="77777777" w:rsidR="003F28AB" w:rsidRDefault="003F28AB" w:rsidP="003F28AB">
      <w:pPr>
        <w:rPr>
          <w:lang w:eastAsia="ko-KR"/>
        </w:rPr>
      </w:pPr>
    </w:p>
    <w:p w14:paraId="5C42057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&lt;TextView</w:t>
      </w:r>
    </w:p>
    <w:p w14:paraId="6BD7A62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android:id="@+id/product_price"</w:t>
      </w:r>
    </w:p>
    <w:p w14:paraId="4B0EFC4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android:layout_width="wrap_content"</w:t>
      </w:r>
    </w:p>
    <w:p w14:paraId="18F18B1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05727E0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android:layout_marginTop="5dp"</w:t>
      </w:r>
    </w:p>
    <w:p w14:paraId="145A7A2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android:layout_gravity="bottom"</w:t>
      </w:r>
    </w:p>
    <w:p w14:paraId="6E0C5A2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6AEB179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android:text="@string/price"</w:t>
      </w:r>
    </w:p>
    <w:p w14:paraId="57F4766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android:textSize="14sp"</w:t>
      </w:r>
    </w:p>
    <w:p w14:paraId="586E83E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android:textColor="@android:color/holo_red_dark" /&gt;</w:t>
      </w:r>
    </w:p>
    <w:p w14:paraId="22C77A9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&lt;/LinearLayout&gt;</w:t>
      </w:r>
    </w:p>
    <w:p w14:paraId="59B6600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&lt;/com.google.android.flexbox.FlexboxLayout&gt;</w:t>
      </w:r>
    </w:p>
    <w:p w14:paraId="448F95DC" w14:textId="77777777" w:rsidR="003F28AB" w:rsidRDefault="003F28AB" w:rsidP="003F28AB">
      <w:pPr>
        <w:rPr>
          <w:lang w:eastAsia="ko-KR"/>
        </w:rPr>
      </w:pPr>
    </w:p>
    <w:p w14:paraId="5374E92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&lt;/LinearLayout&gt;</w:t>
      </w:r>
    </w:p>
    <w:p w14:paraId="4722051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&lt;/LinearLayout&gt;</w:t>
      </w:r>
    </w:p>
    <w:p w14:paraId="7F292CF9" w14:textId="77777777" w:rsidR="003F28AB" w:rsidRDefault="003F28AB" w:rsidP="003F28AB">
      <w:pPr>
        <w:rPr>
          <w:lang w:eastAsia="ko-KR"/>
        </w:rPr>
      </w:pPr>
    </w:p>
    <w:p w14:paraId="69AF3774" w14:textId="77777777" w:rsidR="003F28AB" w:rsidRDefault="003F28AB" w:rsidP="003F28AB">
      <w:pPr>
        <w:pStyle w:val="3"/>
        <w:rPr>
          <w:lang w:eastAsia="ko-KR"/>
        </w:rPr>
      </w:pPr>
      <w:bookmarkStart w:id="136" w:name="_Toc167890844"/>
      <w:bookmarkStart w:id="137" w:name="_Toc168002250"/>
      <w:r w:rsidRPr="0093490C">
        <w:rPr>
          <w:b/>
          <w:lang w:eastAsia="ko-KR"/>
        </w:rPr>
        <w:t>res/layout\main_product_review_item.xml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임성준</w:t>
      </w:r>
      <w:bookmarkEnd w:id="136"/>
      <w:bookmarkEnd w:id="137"/>
    </w:p>
    <w:p w14:paraId="01EF45A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5350738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&lt;LinearLayout xmlns:android="http://schemas.android.com/apk/res/android"</w:t>
      </w:r>
    </w:p>
    <w:p w14:paraId="506C198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5E1BE53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android:layout_height="70dp"</w:t>
      </w:r>
    </w:p>
    <w:p w14:paraId="6F368B3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xmlns:app="http://schemas.android.com/apk/res-auto"</w:t>
      </w:r>
    </w:p>
    <w:p w14:paraId="1A88657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android:orientation="horizontal"</w:t>
      </w:r>
    </w:p>
    <w:p w14:paraId="7DA9A35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android:padding="10dp"&gt;</w:t>
      </w:r>
    </w:p>
    <w:p w14:paraId="6FECB01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&lt;com.google.android.flexbox.FlexboxLayout</w:t>
      </w:r>
    </w:p>
    <w:p w14:paraId="662BB6D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3611821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android:layout_height="match_parent"</w:t>
      </w:r>
    </w:p>
    <w:p w14:paraId="58B9549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app:justifyContent="space_between"&gt;</w:t>
      </w:r>
    </w:p>
    <w:p w14:paraId="58F0398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12DC64E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android:id="@+id/textViewMemberId"</w:t>
      </w:r>
    </w:p>
    <w:p w14:paraId="2C18093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3125B91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android:layout_height="match_parent"</w:t>
      </w:r>
    </w:p>
    <w:p w14:paraId="0F3AF08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android:textColor="@color/black"</w:t>
      </w:r>
    </w:p>
    <w:p w14:paraId="632AACA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android:gravity="center"</w:t>
      </w:r>
    </w:p>
    <w:p w14:paraId="772E90A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android:fontFamily="@font/font"</w:t>
      </w:r>
    </w:p>
    <w:p w14:paraId="50705EE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android:text="@string/user_num"</w:t>
      </w:r>
    </w:p>
    <w:p w14:paraId="01F50D0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android:textStyle="bold" /&gt;</w:t>
      </w:r>
    </w:p>
    <w:p w14:paraId="3100670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&lt;LinearLayout</w:t>
      </w:r>
    </w:p>
    <w:p w14:paraId="777C7F6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7E31AFA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android:layout_height="match_parent"</w:t>
      </w:r>
    </w:p>
    <w:p w14:paraId="532C438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android:orientation="horizontal"&gt;</w:t>
      </w:r>
    </w:p>
    <w:p w14:paraId="642866B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&lt;ImageView</w:t>
      </w:r>
    </w:p>
    <w:p w14:paraId="7CFA5DC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android:layout_width="30dp"</w:t>
      </w:r>
    </w:p>
    <w:p w14:paraId="2BECF54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android:layout_height="match_parent"</w:t>
      </w:r>
    </w:p>
    <w:p w14:paraId="3C89CDF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android:contentDescription="@string/score"</w:t>
      </w:r>
    </w:p>
    <w:p w14:paraId="0DAECF7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android:src="@drawable/star" /&gt;</w:t>
      </w:r>
    </w:p>
    <w:p w14:paraId="065A39E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&lt;TextView</w:t>
      </w:r>
    </w:p>
    <w:p w14:paraId="4E6B86A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android:id="@+id/textViewRatingScore"</w:t>
      </w:r>
    </w:p>
    <w:p w14:paraId="0E191ED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android:layout_width="wrap_content"</w:t>
      </w:r>
    </w:p>
    <w:p w14:paraId="74C1E39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android:layout_height="match_parent"</w:t>
      </w:r>
    </w:p>
    <w:p w14:paraId="4D4519D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android:textColor="@color/black"</w:t>
      </w:r>
    </w:p>
    <w:p w14:paraId="6EFDC61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android:layout_marginStart="10dp"</w:t>
      </w:r>
    </w:p>
    <w:p w14:paraId="18A550E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android:gravity="center"</w:t>
      </w:r>
    </w:p>
    <w:p w14:paraId="191D5AC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android:fontFamily="@font/font"</w:t>
      </w:r>
    </w:p>
    <w:p w14:paraId="16313CB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android:text="@string/score"</w:t>
      </w:r>
    </w:p>
    <w:p w14:paraId="79F42FC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android:textStyle="bold" /&gt;</w:t>
      </w:r>
    </w:p>
    <w:p w14:paraId="27DA78B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&lt;/LinearLayout&gt;</w:t>
      </w:r>
    </w:p>
    <w:p w14:paraId="03566CB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&lt;TextView</w:t>
      </w:r>
    </w:p>
    <w:p w14:paraId="25944BB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android:id="@+id/textViewCreationDate"</w:t>
      </w:r>
    </w:p>
    <w:p w14:paraId="452A8D8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android:layout_width="wrap_content"</w:t>
      </w:r>
    </w:p>
    <w:p w14:paraId="0C83E47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android:layout_height="match_parent"</w:t>
      </w:r>
    </w:p>
    <w:p w14:paraId="3AE03EB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android:gravity="center"</w:t>
      </w:r>
    </w:p>
    <w:p w14:paraId="47D3912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android:textColor="@color/black"</w:t>
      </w:r>
    </w:p>
    <w:p w14:paraId="1A7483B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android:fontFamily="@font/font"</w:t>
      </w:r>
    </w:p>
    <w:p w14:paraId="02EE220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android:text="@string/creation_date"</w:t>
      </w:r>
    </w:p>
    <w:p w14:paraId="049C4DD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android:textStyle="bold" /&gt;</w:t>
      </w:r>
    </w:p>
    <w:p w14:paraId="7B6429F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&lt;/com.google.android.flexbox.FlexboxLayout&gt;</w:t>
      </w:r>
    </w:p>
    <w:p w14:paraId="4CABFF2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&lt;/LinearLayout&gt;</w:t>
      </w:r>
    </w:p>
    <w:p w14:paraId="7D678E72" w14:textId="77777777" w:rsidR="003F28AB" w:rsidRDefault="003F28AB" w:rsidP="003F28AB">
      <w:pPr>
        <w:rPr>
          <w:lang w:eastAsia="ko-KR"/>
        </w:rPr>
      </w:pPr>
    </w:p>
    <w:p w14:paraId="08D0961E" w14:textId="77777777" w:rsidR="003F28AB" w:rsidRDefault="003F28AB" w:rsidP="003F28AB">
      <w:pPr>
        <w:rPr>
          <w:lang w:eastAsia="ko-KR"/>
        </w:rPr>
      </w:pPr>
    </w:p>
    <w:p w14:paraId="451BA330" w14:textId="77777777" w:rsidR="003F28AB" w:rsidRPr="00613AC9" w:rsidRDefault="003F28AB" w:rsidP="003F28AB">
      <w:pPr>
        <w:pStyle w:val="3"/>
        <w:rPr>
          <w:b/>
          <w:lang w:eastAsia="ko-KR"/>
        </w:rPr>
      </w:pPr>
      <w:bookmarkStart w:id="138" w:name="_Toc167890845"/>
      <w:bookmarkStart w:id="139" w:name="_Toc168002251"/>
      <w:r w:rsidRPr="00613AC9">
        <w:rPr>
          <w:b/>
          <w:lang w:eastAsia="ko-KR"/>
        </w:rPr>
        <w:t>res/layout\main_scan_item.xml</w:t>
      </w:r>
      <w:r>
        <w:rPr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</w:t>
      </w:r>
      <w:r>
        <w:rPr>
          <w:b/>
          <w:lang w:eastAsia="ko-KR"/>
        </w:rPr>
        <w:t xml:space="preserve">: </w:t>
      </w:r>
      <w:r>
        <w:rPr>
          <w:rFonts w:hint="eastAsia"/>
          <w:b/>
          <w:lang w:eastAsia="ko-KR"/>
        </w:rPr>
        <w:t>오자현</w:t>
      </w:r>
      <w:bookmarkEnd w:id="138"/>
      <w:bookmarkEnd w:id="139"/>
      <w:r w:rsidRPr="00613AC9">
        <w:rPr>
          <w:b/>
          <w:lang w:eastAsia="ko-KR"/>
        </w:rPr>
        <w:t xml:space="preserve"> </w:t>
      </w:r>
    </w:p>
    <w:p w14:paraId="50503B4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31001B7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>&lt;LinearLayout xmlns:android="http://schemas.android.com/apk/res/android"</w:t>
      </w:r>
    </w:p>
    <w:p w14:paraId="6C2B89C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android:layout_width="match_parent"</w:t>
      </w:r>
    </w:p>
    <w:p w14:paraId="5D51DC2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android:layout_height="130dp"</w:t>
      </w:r>
    </w:p>
    <w:p w14:paraId="2876BE6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xmlns:app="http://schemas.android.com/apk/res-auto"</w:t>
      </w:r>
    </w:p>
    <w:p w14:paraId="6E74064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android:orientation="horizontal"</w:t>
      </w:r>
    </w:p>
    <w:p w14:paraId="7422CCB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android:padding="8dp"&gt;</w:t>
      </w:r>
    </w:p>
    <w:p w14:paraId="761404A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&lt;com.google.android.flexbox.FlexboxLayout</w:t>
      </w:r>
    </w:p>
    <w:p w14:paraId="7903973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android:layout_width="match_parent"</w:t>
      </w:r>
    </w:p>
    <w:p w14:paraId="19CC1DE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android:layout_height="match_parent"</w:t>
      </w:r>
    </w:p>
    <w:p w14:paraId="46A2E39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app:alignItems="center"</w:t>
      </w:r>
    </w:p>
    <w:p w14:paraId="7201905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app:justifyContent="space_between"&gt;</w:t>
      </w:r>
    </w:p>
    <w:p w14:paraId="410C135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&lt;ImageView</w:t>
      </w:r>
    </w:p>
    <w:p w14:paraId="074E6BB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android:id="@+id/scan_imageViewProduct"</w:t>
      </w:r>
    </w:p>
    <w:p w14:paraId="6687EC8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android:layout_width="200dp"</w:t>
      </w:r>
    </w:p>
    <w:p w14:paraId="078AD49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android:contentDescription="@string/product_image"</w:t>
      </w:r>
    </w:p>
    <w:p w14:paraId="740A3F8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android:layout_height="match_parent"/&gt;</w:t>
      </w:r>
    </w:p>
    <w:p w14:paraId="4834115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&lt;LinearLayout</w:t>
      </w:r>
    </w:p>
    <w:p w14:paraId="108ABEE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android:layout_width="match_parent"</w:t>
      </w:r>
    </w:p>
    <w:p w14:paraId="35C98A0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android:layout_height="match_parent"</w:t>
      </w:r>
    </w:p>
    <w:p w14:paraId="0FC091D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android:orientation="vertical"&gt;</w:t>
      </w:r>
    </w:p>
    <w:p w14:paraId="69A7F5D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&lt;LinearLayout</w:t>
      </w:r>
    </w:p>
    <w:p w14:paraId="6B901CC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12AD54B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android:layout_height="0dp"</w:t>
      </w:r>
    </w:p>
    <w:p w14:paraId="1E98AB1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android:layout_weight="1"</w:t>
      </w:r>
    </w:p>
    <w:p w14:paraId="61E8F97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android:gravity="center_vertical"&gt;</w:t>
      </w:r>
    </w:p>
    <w:p w14:paraId="41B7D93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&lt;TextView</w:t>
      </w:r>
    </w:p>
    <w:p w14:paraId="45161F8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    android:id="@+id/scan_textViewProductName"</w:t>
      </w:r>
    </w:p>
    <w:p w14:paraId="7CC354A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android:layout_width="wrap_content"</w:t>
      </w:r>
    </w:p>
    <w:p w14:paraId="6C928A3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4CCE39C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android:text="@string/product_name"</w:t>
      </w:r>
    </w:p>
    <w:p w14:paraId="1E8B454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5FECD72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android:textColor="@color/black"</w:t>
      </w:r>
    </w:p>
    <w:p w14:paraId="1C060B3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android:textSize="18sp"/&gt;</w:t>
      </w:r>
    </w:p>
    <w:p w14:paraId="2EEA25D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&lt;TextView</w:t>
      </w:r>
    </w:p>
    <w:p w14:paraId="67BA543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android:id="@+id/scan_textViewCategory"</w:t>
      </w:r>
    </w:p>
    <w:p w14:paraId="723CA04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android:layout_width="wrap_content"</w:t>
      </w:r>
    </w:p>
    <w:p w14:paraId="1ADDEB1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4E915BE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android:layout_marginStart="40dp"</w:t>
      </w:r>
    </w:p>
    <w:p w14:paraId="397E7DE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android:text="@string/category"</w:t>
      </w:r>
    </w:p>
    <w:p w14:paraId="44B03B5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37E061B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android:textColor="@color/black"</w:t>
      </w:r>
    </w:p>
    <w:p w14:paraId="3610F09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android:textSize="18sp"/&gt;</w:t>
      </w:r>
    </w:p>
    <w:p w14:paraId="42EB6FA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&lt;/LinearLayout&gt;</w:t>
      </w:r>
    </w:p>
    <w:p w14:paraId="5D284C5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&lt;LinearLayout</w:t>
      </w:r>
    </w:p>
    <w:p w14:paraId="6E056F2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android:layout_width="match_parent"</w:t>
      </w:r>
    </w:p>
    <w:p w14:paraId="6187462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android:layout_height="0dp"</w:t>
      </w:r>
    </w:p>
    <w:p w14:paraId="1D9B052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android:layout_weight="1"</w:t>
      </w:r>
    </w:p>
    <w:p w14:paraId="5F22ACB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android:gravity="center"&gt;</w:t>
      </w:r>
    </w:p>
    <w:p w14:paraId="5048139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&lt;TextView</w:t>
      </w:r>
    </w:p>
    <w:p w14:paraId="7824430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android:id="@+id/scan_textViewPrice"</w:t>
      </w:r>
    </w:p>
    <w:p w14:paraId="222D103B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android:layout_width="0dp"</w:t>
      </w:r>
    </w:p>
    <w:p w14:paraId="35D47E6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3402F104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android:text="@string/price"</w:t>
      </w:r>
    </w:p>
    <w:p w14:paraId="6FE502F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android:textColor="@color/black"</w:t>
      </w:r>
    </w:p>
    <w:p w14:paraId="3FB08A4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72B50AF9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android:textSize="16sp"</w:t>
      </w:r>
    </w:p>
    <w:p w14:paraId="2672DC1C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android:layout_weight="1"/&gt;</w:t>
      </w:r>
    </w:p>
    <w:p w14:paraId="1F72D625" w14:textId="77777777" w:rsidR="003F28AB" w:rsidRDefault="003F28AB" w:rsidP="003F28AB">
      <w:pPr>
        <w:rPr>
          <w:lang w:eastAsia="ko-KR"/>
        </w:rPr>
      </w:pPr>
    </w:p>
    <w:p w14:paraId="138E173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&lt;ImageView</w:t>
      </w:r>
    </w:p>
    <w:p w14:paraId="4D1D87A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android:id="@+id/scan_stockAdd"</w:t>
      </w:r>
    </w:p>
    <w:p w14:paraId="00E9D00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android:layout_width="50dp"</w:t>
      </w:r>
    </w:p>
    <w:p w14:paraId="24DDBB5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6969A21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android:padding="15dp"</w:t>
      </w:r>
    </w:p>
    <w:p w14:paraId="147B763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android:contentDescription="@string/plus"</w:t>
      </w:r>
    </w:p>
    <w:p w14:paraId="5F735D9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android:src="@drawable/plus"/&gt;</w:t>
      </w:r>
    </w:p>
    <w:p w14:paraId="67DA77D8" w14:textId="77777777" w:rsidR="003F28AB" w:rsidRDefault="003F28AB" w:rsidP="003F28AB">
      <w:pPr>
        <w:rPr>
          <w:lang w:eastAsia="ko-KR"/>
        </w:rPr>
      </w:pPr>
    </w:p>
    <w:p w14:paraId="43347B5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&lt;TextView</w:t>
      </w:r>
    </w:p>
    <w:p w14:paraId="4F6C018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android:id="@+id/scan_textViewStock"</w:t>
      </w:r>
    </w:p>
    <w:p w14:paraId="7D83AB3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android:layout_width="wrap_content"</w:t>
      </w:r>
    </w:p>
    <w:p w14:paraId="3F4BB9D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57253FC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android:text="@string/number"</w:t>
      </w:r>
    </w:p>
    <w:p w14:paraId="4B0B9000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android:textColor="@color/black"</w:t>
      </w:r>
    </w:p>
    <w:p w14:paraId="15A03562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android:textSize="16sp"</w:t>
      </w:r>
    </w:p>
    <w:p w14:paraId="3E2C9ADD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android:fontFamily="@font/font"</w:t>
      </w:r>
    </w:p>
    <w:p w14:paraId="503DD4D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android:layout_marginStart="8dp"</w:t>
      </w:r>
    </w:p>
    <w:p w14:paraId="6F1B440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android:layout_marginEnd="8dp"/&gt;</w:t>
      </w:r>
    </w:p>
    <w:p w14:paraId="040D870E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&lt;ImageView</w:t>
      </w:r>
    </w:p>
    <w:p w14:paraId="1602D4B8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android:id="@+id/scan_stockMinus"</w:t>
      </w:r>
    </w:p>
    <w:p w14:paraId="05A745E7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lastRenderedPageBreak/>
        <w:t xml:space="preserve">                    android:layout_width="50dp"</w:t>
      </w:r>
    </w:p>
    <w:p w14:paraId="7D31651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android:layout_height="wrap_content"</w:t>
      </w:r>
    </w:p>
    <w:p w14:paraId="6B0009B5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android:padding="15dp"</w:t>
      </w:r>
    </w:p>
    <w:p w14:paraId="7B814363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android:contentDescription="@string/minus"</w:t>
      </w:r>
    </w:p>
    <w:p w14:paraId="290316B1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        android:src="@drawable/minus"/&gt;</w:t>
      </w:r>
    </w:p>
    <w:p w14:paraId="768A432A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    &lt;/LinearLayout&gt;</w:t>
      </w:r>
    </w:p>
    <w:p w14:paraId="313F8B4F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    &lt;/LinearLayout&gt;</w:t>
      </w:r>
    </w:p>
    <w:p w14:paraId="6DD022A6" w14:textId="77777777" w:rsidR="003F28AB" w:rsidRDefault="003F28AB" w:rsidP="003F28AB">
      <w:pPr>
        <w:rPr>
          <w:lang w:eastAsia="ko-KR"/>
        </w:rPr>
      </w:pPr>
      <w:r>
        <w:rPr>
          <w:lang w:eastAsia="ko-KR"/>
        </w:rPr>
        <w:t xml:space="preserve">    &lt;/com.google.android.flexbox.FlexboxLayout&gt;</w:t>
      </w:r>
    </w:p>
    <w:p w14:paraId="56079A0A" w14:textId="64CE290C" w:rsidR="003F28AB" w:rsidRPr="003F28AB" w:rsidRDefault="003F28AB" w:rsidP="003F28AB">
      <w:pPr>
        <w:rPr>
          <w:lang w:eastAsia="ko-KR"/>
        </w:rPr>
      </w:pPr>
      <w:r>
        <w:rPr>
          <w:lang w:eastAsia="ko-KR"/>
        </w:rPr>
        <w:t>&lt;/LinearLayout&gt;</w:t>
      </w:r>
    </w:p>
    <w:p w14:paraId="6CC8E07F" w14:textId="36697F15" w:rsidR="008D2699" w:rsidRDefault="008D2699" w:rsidP="008D2699">
      <w:pPr>
        <w:pStyle w:val="2"/>
        <w:rPr>
          <w:lang w:eastAsia="ko-KR"/>
        </w:rPr>
      </w:pPr>
      <w:bookmarkStart w:id="140" w:name="_Toc167890846"/>
      <w:bookmarkStart w:id="141" w:name="_Toc168002252"/>
      <w:r>
        <w:rPr>
          <w:rFonts w:hint="eastAsia"/>
          <w:lang w:eastAsia="ko-KR"/>
        </w:rPr>
        <w:t>JAVA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bookmarkEnd w:id="140"/>
      <w:bookmarkEnd w:id="141"/>
    </w:p>
    <w:p w14:paraId="0794E73C" w14:textId="62A7DA85" w:rsidR="0016649E" w:rsidRPr="007046EC" w:rsidRDefault="007046EC" w:rsidP="007046EC">
      <w:pPr>
        <w:pStyle w:val="3"/>
        <w:rPr>
          <w:b/>
          <w:lang w:eastAsia="ko-KR"/>
        </w:rPr>
      </w:pPr>
      <w:bookmarkStart w:id="142" w:name="_Toc168002253"/>
      <w:r>
        <w:rPr>
          <w:b/>
          <w:lang w:eastAsia="ko-KR"/>
        </w:rPr>
        <w:t>yuhan19plus\MainActivity.java</w:t>
      </w:r>
      <w:r>
        <w:rPr>
          <w:rFonts w:hint="eastAsia"/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: </w:t>
      </w:r>
      <w:r>
        <w:rPr>
          <w:rFonts w:hint="eastAsia"/>
          <w:b/>
          <w:lang w:eastAsia="ko-KR"/>
        </w:rPr>
        <w:t>이정민</w:t>
      </w:r>
      <w:r>
        <w:rPr>
          <w:rFonts w:hint="eastAsia"/>
          <w:b/>
          <w:lang w:eastAsia="ko-KR"/>
        </w:rPr>
        <w:t xml:space="preserve">, </w:t>
      </w:r>
      <w:r>
        <w:rPr>
          <w:rFonts w:hint="eastAsia"/>
          <w:b/>
          <w:lang w:eastAsia="ko-KR"/>
        </w:rPr>
        <w:t>이석재</w:t>
      </w:r>
      <w:r>
        <w:rPr>
          <w:rFonts w:hint="eastAsia"/>
          <w:b/>
          <w:lang w:eastAsia="ko-KR"/>
        </w:rPr>
        <w:t xml:space="preserve">, </w:t>
      </w:r>
      <w:r>
        <w:rPr>
          <w:rFonts w:hint="eastAsia"/>
          <w:b/>
          <w:lang w:eastAsia="ko-KR"/>
        </w:rPr>
        <w:t>오자현</w:t>
      </w:r>
      <w:r>
        <w:rPr>
          <w:rFonts w:hint="eastAsia"/>
          <w:b/>
          <w:lang w:eastAsia="ko-KR"/>
        </w:rPr>
        <w:t xml:space="preserve">, </w:t>
      </w:r>
      <w:r>
        <w:rPr>
          <w:rFonts w:hint="eastAsia"/>
          <w:b/>
          <w:lang w:eastAsia="ko-KR"/>
        </w:rPr>
        <w:t>임성준</w:t>
      </w:r>
      <w:bookmarkEnd w:id="142"/>
      <w:r w:rsidR="0016649E" w:rsidRPr="007046EC">
        <w:rPr>
          <w:b/>
          <w:lang w:eastAsia="ko-KR"/>
        </w:rPr>
        <w:t xml:space="preserve"> </w:t>
      </w:r>
    </w:p>
    <w:p w14:paraId="7677AA0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kr.ac.yuhan.cs.yuhan19plus;</w:t>
      </w:r>
    </w:p>
    <w:p w14:paraId="67C3E34E" w14:textId="77777777" w:rsidR="0016649E" w:rsidRDefault="0016649E" w:rsidP="0016649E">
      <w:pPr>
        <w:rPr>
          <w:lang w:eastAsia="ko-KR"/>
        </w:rPr>
      </w:pPr>
    </w:p>
    <w:p w14:paraId="60F409D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android.app.AlertDialog;</w:t>
      </w:r>
    </w:p>
    <w:p w14:paraId="0D2B5E0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android.content.Intent;</w:t>
      </w:r>
    </w:p>
    <w:p w14:paraId="53C2AD8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android.content.SharedPreferences;</w:t>
      </w:r>
    </w:p>
    <w:p w14:paraId="6E87C0F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android.os.Bundle;</w:t>
      </w:r>
    </w:p>
    <w:p w14:paraId="6903F63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android.os.Handler;</w:t>
      </w:r>
    </w:p>
    <w:p w14:paraId="580A68E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android.os.Looper;</w:t>
      </w:r>
    </w:p>
    <w:p w14:paraId="2266A76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android.util.Log;</w:t>
      </w:r>
    </w:p>
    <w:p w14:paraId="5731EE1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android.view.LayoutInflater;</w:t>
      </w:r>
    </w:p>
    <w:p w14:paraId="3186EA7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android.view.View;</w:t>
      </w:r>
    </w:p>
    <w:p w14:paraId="1FDE1E2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android.view.ViewGroup;</w:t>
      </w:r>
    </w:p>
    <w:p w14:paraId="273814E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android.widget.EditText;</w:t>
      </w:r>
    </w:p>
    <w:p w14:paraId="2D871ED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android.widget.ImageView;</w:t>
      </w:r>
    </w:p>
    <w:p w14:paraId="33B5E82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android.widget.TextView;</w:t>
      </w:r>
    </w:p>
    <w:p w14:paraId="649905A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android.widget.Toast;</w:t>
      </w:r>
    </w:p>
    <w:p w14:paraId="5D7AA272" w14:textId="77777777" w:rsidR="0016649E" w:rsidRDefault="0016649E" w:rsidP="0016649E">
      <w:pPr>
        <w:rPr>
          <w:lang w:eastAsia="ko-KR"/>
        </w:rPr>
      </w:pPr>
    </w:p>
    <w:p w14:paraId="44B6D3E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androidx.annotation.NonNull;</w:t>
      </w:r>
    </w:p>
    <w:p w14:paraId="34EBC1E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androidx.appcompat.app.AppCompatActivity;</w:t>
      </w:r>
    </w:p>
    <w:p w14:paraId="537B4A6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androidx.fragment.app.Fragment;</w:t>
      </w:r>
    </w:p>
    <w:p w14:paraId="3BE16EA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androidx.fragment.app.FragmentManager;</w:t>
      </w:r>
    </w:p>
    <w:p w14:paraId="525F3A2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androidx.fragment.app.FragmentTransaction;</w:t>
      </w:r>
    </w:p>
    <w:p w14:paraId="2A471EE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androidx.recyclerview.widget.RecyclerView;</w:t>
      </w:r>
    </w:p>
    <w:p w14:paraId="0579158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androidx.viewpager2.widget.ViewPager2;</w:t>
      </w:r>
    </w:p>
    <w:p w14:paraId="113BA9D2" w14:textId="77777777" w:rsidR="0016649E" w:rsidRDefault="0016649E" w:rsidP="0016649E">
      <w:pPr>
        <w:rPr>
          <w:lang w:eastAsia="ko-KR"/>
        </w:rPr>
      </w:pPr>
    </w:p>
    <w:p w14:paraId="38EEA59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com.google.android.gms.tasks.OnCompleteListener;</w:t>
      </w:r>
    </w:p>
    <w:p w14:paraId="36539CE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com.google.android.gms.tasks.Task;</w:t>
      </w:r>
    </w:p>
    <w:p w14:paraId="40B7E85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com.google.firebase.auth.FirebaseAuth;</w:t>
      </w:r>
    </w:p>
    <w:p w14:paraId="6A5A47C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com.google.firebase.auth.FirebaseUser;</w:t>
      </w:r>
    </w:p>
    <w:p w14:paraId="24813B4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com.google.firebase.firestore.FirebaseFirestore;</w:t>
      </w:r>
    </w:p>
    <w:p w14:paraId="0CCC927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com.google.firebase.firestore.Query;</w:t>
      </w:r>
    </w:p>
    <w:p w14:paraId="1F1B165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com.google.firebase.firestore.QueryDocumentSnapshot;</w:t>
      </w:r>
    </w:p>
    <w:p w14:paraId="6D34521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com.google.firebase.firestore.QuerySnapshot;</w:t>
      </w:r>
    </w:p>
    <w:p w14:paraId="0B3EBB7D" w14:textId="77777777" w:rsidR="0016649E" w:rsidRDefault="0016649E" w:rsidP="0016649E">
      <w:pPr>
        <w:rPr>
          <w:lang w:eastAsia="ko-KR"/>
        </w:rPr>
      </w:pPr>
    </w:p>
    <w:p w14:paraId="00AB709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java.util.ArrayList;</w:t>
      </w:r>
    </w:p>
    <w:p w14:paraId="4C0C3EC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java.util.List;</w:t>
      </w:r>
    </w:p>
    <w:p w14:paraId="0CD243C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java.util.Timer;</w:t>
      </w:r>
    </w:p>
    <w:p w14:paraId="797EC73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java.util.TimerTask;</w:t>
      </w:r>
    </w:p>
    <w:p w14:paraId="0FAC687D" w14:textId="77777777" w:rsidR="0016649E" w:rsidRDefault="0016649E" w:rsidP="0016649E">
      <w:pPr>
        <w:rPr>
          <w:lang w:eastAsia="ko-KR"/>
        </w:rPr>
      </w:pPr>
    </w:p>
    <w:p w14:paraId="6431343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>import kr.ac.yuhan.cs.yuhan19plus.admin.AdminMainActivity;</w:t>
      </w:r>
    </w:p>
    <w:p w14:paraId="4EABF8C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kr.ac.yuhan.cs.yuhan19plus.main.MainActivityProductScan;</w:t>
      </w:r>
    </w:p>
    <w:p w14:paraId="3674580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kr.ac.yuhan.cs.yuhan19plus.main.MainLoginActivity;</w:t>
      </w:r>
    </w:p>
    <w:p w14:paraId="28625EB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kr.ac.yuhan.cs.yuhan19plus.main.MainMyPageActivity;</w:t>
      </w:r>
    </w:p>
    <w:p w14:paraId="60D929B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kr.ac.yuhan.cs.yuhan19plus.main.MainProductActivity;</w:t>
      </w:r>
    </w:p>
    <w:p w14:paraId="062310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kr.ac.yuhan.cs.yuhan19plus.main.MainProductDetail;</w:t>
      </w:r>
    </w:p>
    <w:p w14:paraId="0A3DCED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kr.ac.yuhan.cs.yuhan19plus.main.MainStoreLocationActivity;</w:t>
      </w:r>
    </w:p>
    <w:p w14:paraId="003569C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kr.ac.yuhan.cs.yuhan19plus.main.adapter.MainPopularProductPagerAdapter;</w:t>
      </w:r>
    </w:p>
    <w:p w14:paraId="1C28807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kr.ac.yuhan.cs.yuhan19plus.main.data.MainProductData;</w:t>
      </w:r>
    </w:p>
    <w:p w14:paraId="58D52867" w14:textId="77777777" w:rsidR="0016649E" w:rsidRDefault="0016649E" w:rsidP="0016649E">
      <w:pPr>
        <w:rPr>
          <w:lang w:eastAsia="ko-KR"/>
        </w:rPr>
      </w:pPr>
    </w:p>
    <w:p w14:paraId="047BD11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이정민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오자현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임성준</w:t>
      </w:r>
    </w:p>
    <w:p w14:paraId="1D11E2E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메인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액티비티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클래스로</w:t>
      </w:r>
      <w:r>
        <w:rPr>
          <w:rFonts w:hint="eastAsia"/>
          <w:lang w:eastAsia="ko-KR"/>
        </w:rPr>
        <w:t xml:space="preserve">, UI </w:t>
      </w:r>
      <w:r>
        <w:rPr>
          <w:rFonts w:hint="eastAsia"/>
          <w:lang w:eastAsia="ko-KR"/>
        </w:rPr>
        <w:t>컴포넌트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상호작용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담당합니다</w:t>
      </w:r>
      <w:r>
        <w:rPr>
          <w:rFonts w:hint="eastAsia"/>
          <w:lang w:eastAsia="ko-KR"/>
        </w:rPr>
        <w:t>.</w:t>
      </w:r>
    </w:p>
    <w:p w14:paraId="523ABFE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*/</w:t>
      </w:r>
    </w:p>
    <w:p w14:paraId="32E1417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MainActivity extends AppCompatActivity {</w:t>
      </w:r>
    </w:p>
    <w:p w14:paraId="069A04D9" w14:textId="77777777" w:rsidR="0016649E" w:rsidRDefault="0016649E" w:rsidP="0016649E">
      <w:pPr>
        <w:rPr>
          <w:lang w:eastAsia="ko-KR"/>
        </w:rPr>
      </w:pPr>
    </w:p>
    <w:p w14:paraId="5DB8A14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ImageView setting;</w:t>
      </w:r>
    </w:p>
    <w:p w14:paraId="0F1097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ViewPager2 viewPager, product_viewPager;</w:t>
      </w:r>
    </w:p>
    <w:p w14:paraId="0A8C5BF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List&lt;Integer&gt; imageList;</w:t>
      </w:r>
    </w:p>
    <w:p w14:paraId="45B1435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int currentPage = 0;</w:t>
      </w:r>
    </w:p>
    <w:p w14:paraId="3C7118F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Timer timer;</w:t>
      </w:r>
    </w:p>
    <w:p w14:paraId="59D712E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ImageView mainProductSearchBtn;</w:t>
      </w:r>
    </w:p>
    <w:p w14:paraId="2AFCB5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EditText mainEditTextFieldSearchProductName;</w:t>
      </w:r>
    </w:p>
    <w:p w14:paraId="3BC2653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private ArrayList&lt;MainProductData&gt; productDataList = new ArrayList&lt;&gt;(); //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</w:p>
    <w:p w14:paraId="2BB0D5D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FirebaseAuth userDBFirebaseAuth;</w:t>
      </w:r>
    </w:p>
    <w:p w14:paraId="3A07F55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FirebaseUser userDBFirebaseUser;</w:t>
      </w:r>
    </w:p>
    <w:p w14:paraId="5E5CD85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SharedPreferences sharedPreferences;</w:t>
      </w:r>
    </w:p>
    <w:p w14:paraId="2AE43622" w14:textId="77777777" w:rsidR="0016649E" w:rsidRDefault="0016649E" w:rsidP="0016649E">
      <w:pPr>
        <w:rPr>
          <w:lang w:eastAsia="ko-KR"/>
        </w:rPr>
      </w:pPr>
    </w:p>
    <w:p w14:paraId="0FFD767E" w14:textId="77777777" w:rsidR="0016649E" w:rsidRDefault="0016649E" w:rsidP="0016649E">
      <w:pPr>
        <w:rPr>
          <w:lang w:eastAsia="ko-KR"/>
        </w:rPr>
      </w:pPr>
    </w:p>
    <w:p w14:paraId="09B785D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/**</w:t>
      </w:r>
    </w:p>
    <w:p w14:paraId="60960FD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* </w:t>
      </w:r>
      <w:r>
        <w:rPr>
          <w:rFonts w:hint="eastAsia"/>
          <w:lang w:eastAsia="ko-KR"/>
        </w:rPr>
        <w:t>액티비티를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인터페이스를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설정합니다</w:t>
      </w:r>
      <w:r>
        <w:rPr>
          <w:rFonts w:hint="eastAsia"/>
          <w:lang w:eastAsia="ko-KR"/>
        </w:rPr>
        <w:t>.</w:t>
      </w:r>
    </w:p>
    <w:p w14:paraId="77EADF0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*</w:t>
      </w:r>
    </w:p>
    <w:p w14:paraId="087A2E2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* @param savedInstanceState </w:t>
      </w:r>
      <w:r>
        <w:rPr>
          <w:rFonts w:hint="eastAsia"/>
          <w:lang w:eastAsia="ko-KR"/>
        </w:rPr>
        <w:t>액티비티가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>,</w:t>
      </w:r>
    </w:p>
    <w:p w14:paraId="5248C97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*                           </w:t>
      </w:r>
      <w:r>
        <w:rPr>
          <w:rFonts w:hint="eastAsia"/>
          <w:lang w:eastAsia="ko-KR"/>
        </w:rPr>
        <w:t>이번들에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포함됩니다</w:t>
      </w:r>
      <w:r>
        <w:rPr>
          <w:rFonts w:hint="eastAsia"/>
          <w:lang w:eastAsia="ko-KR"/>
        </w:rPr>
        <w:t>.</w:t>
      </w:r>
    </w:p>
    <w:p w14:paraId="4D65780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*/</w:t>
      </w:r>
    </w:p>
    <w:p w14:paraId="48BB6FC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59BCE69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protected void onCreate(Bundle savedInstanceState) {</w:t>
      </w:r>
    </w:p>
    <w:p w14:paraId="3EE6DD8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super.onCreate(savedInstanceState);</w:t>
      </w:r>
    </w:p>
    <w:p w14:paraId="39CDB0D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setContentView(R.layout.activity_main_page);</w:t>
      </w:r>
    </w:p>
    <w:p w14:paraId="2305899D" w14:textId="77777777" w:rsidR="0016649E" w:rsidRDefault="0016649E" w:rsidP="0016649E">
      <w:pPr>
        <w:rPr>
          <w:lang w:eastAsia="ko-KR"/>
        </w:rPr>
      </w:pPr>
    </w:p>
    <w:p w14:paraId="267D024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initializeViews();</w:t>
      </w:r>
    </w:p>
    <w:p w14:paraId="24CD717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setupViewListeners();</w:t>
      </w:r>
    </w:p>
    <w:p w14:paraId="78872FA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setupViewPager();</w:t>
      </w:r>
    </w:p>
    <w:p w14:paraId="753D28A8" w14:textId="77777777" w:rsidR="0016649E" w:rsidRDefault="0016649E" w:rsidP="0016649E">
      <w:pPr>
        <w:rPr>
          <w:lang w:eastAsia="ko-KR"/>
        </w:rPr>
      </w:pPr>
    </w:p>
    <w:p w14:paraId="464DBE6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userDBFirebaseAuth = FirebaseAuth.getInstance();</w:t>
      </w:r>
    </w:p>
    <w:p w14:paraId="2F8D40C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login_text = findViewById(R.id.login_text);</w:t>
      </w:r>
    </w:p>
    <w:p w14:paraId="58FA7B8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(userDBFirebaseAuth.getCurrentUser() != null) {</w:t>
      </w:r>
    </w:p>
    <w:p w14:paraId="1C61486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// User is signed in</w:t>
      </w:r>
    </w:p>
    <w:p w14:paraId="5B235BE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login_text.setText("</w:t>
      </w:r>
      <w:r>
        <w:rPr>
          <w:rFonts w:hint="eastAsia"/>
          <w:lang w:eastAsia="ko-KR"/>
        </w:rPr>
        <w:t>로그아웃</w:t>
      </w:r>
      <w:r>
        <w:rPr>
          <w:rFonts w:hint="eastAsia"/>
          <w:lang w:eastAsia="ko-KR"/>
        </w:rPr>
        <w:t>");</w:t>
      </w:r>
    </w:p>
    <w:p w14:paraId="7689878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else {</w:t>
      </w:r>
    </w:p>
    <w:p w14:paraId="152050D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// No user is signed in</w:t>
      </w:r>
    </w:p>
    <w:p w14:paraId="13CAB81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login_text.setText("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>");</w:t>
      </w:r>
    </w:p>
    <w:p w14:paraId="63058F6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}</w:t>
      </w:r>
    </w:p>
    <w:p w14:paraId="675BCAC5" w14:textId="77777777" w:rsidR="0016649E" w:rsidRDefault="0016649E" w:rsidP="0016649E">
      <w:pPr>
        <w:rPr>
          <w:lang w:eastAsia="ko-KR"/>
        </w:rPr>
      </w:pPr>
    </w:p>
    <w:p w14:paraId="477ECBA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665852B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sharedPreferences = getSharedPreferences("admin_Code",MODE_PRIVATE);</w:t>
      </w:r>
    </w:p>
    <w:p w14:paraId="656ADA8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SharedPreferences.Editor edit = sharedPreferences.edit();</w:t>
      </w:r>
    </w:p>
    <w:p w14:paraId="4F4F2E6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edit.putString("admin_Code", "201907012");</w:t>
      </w:r>
    </w:p>
    <w:p w14:paraId="2BB44E2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edit.apply();</w:t>
      </w:r>
    </w:p>
    <w:p w14:paraId="3F27307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D7B4090" w14:textId="77777777" w:rsidR="0016649E" w:rsidRDefault="0016649E" w:rsidP="0016649E">
      <w:pPr>
        <w:rPr>
          <w:lang w:eastAsia="ko-KR"/>
        </w:rPr>
      </w:pPr>
    </w:p>
    <w:p w14:paraId="5C68AD6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/**</w:t>
      </w:r>
    </w:p>
    <w:p w14:paraId="36D1212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* 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초기화합니다</w:t>
      </w:r>
      <w:r>
        <w:rPr>
          <w:rFonts w:hint="eastAsia"/>
          <w:lang w:eastAsia="ko-KR"/>
        </w:rPr>
        <w:t>.</w:t>
      </w:r>
    </w:p>
    <w:p w14:paraId="0FF0F19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*/</w:t>
      </w:r>
    </w:p>
    <w:p w14:paraId="2970F85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initializeViews() {</w:t>
      </w:r>
    </w:p>
    <w:p w14:paraId="6DF3C3D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mainEditTextFieldSearchProductName = findViewById(R.id.mainEditTextFieldSearchProductName);</w:t>
      </w:r>
    </w:p>
    <w:p w14:paraId="3BAD360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mainProductSearchBtn = findViewById(R.id.mainProductSearchBtn);</w:t>
      </w:r>
    </w:p>
    <w:p w14:paraId="7EFF388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setting = findViewById(R.id.setting);</w:t>
      </w:r>
    </w:p>
    <w:p w14:paraId="2027BE6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viewPager = findViewById(R.id.viewPager);</w:t>
      </w:r>
    </w:p>
    <w:p w14:paraId="2FBF39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product_viewPager = findViewById(R.id.Product_viewPager);</w:t>
      </w:r>
    </w:p>
    <w:p w14:paraId="55FF48B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loadItemsFromFireStoreToProductViewPager();</w:t>
      </w:r>
    </w:p>
    <w:p w14:paraId="3D95178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mainProductSearchBtn.setOnClickListener(new View.OnClickListener() {</w:t>
      </w:r>
    </w:p>
    <w:p w14:paraId="1BB5673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1945B7D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22ABA86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loadItemsFromFireStore();</w:t>
      </w:r>
    </w:p>
    <w:p w14:paraId="2E68285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6CE0A9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01CA3B6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6555341" w14:textId="77777777" w:rsidR="0016649E" w:rsidRDefault="0016649E" w:rsidP="0016649E">
      <w:pPr>
        <w:rPr>
          <w:lang w:eastAsia="ko-KR"/>
        </w:rPr>
      </w:pPr>
    </w:p>
    <w:p w14:paraId="5267BBF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활성화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비활성화</w:t>
      </w:r>
      <w:r>
        <w:rPr>
          <w:rFonts w:hint="eastAsia"/>
          <w:lang w:eastAsia="ko-KR"/>
        </w:rPr>
        <w:t xml:space="preserve"> &lt;</w:t>
      </w:r>
      <w:r>
        <w:rPr>
          <w:rFonts w:hint="eastAsia"/>
          <w:lang w:eastAsia="ko-KR"/>
        </w:rPr>
        <w:t>이정민</w:t>
      </w:r>
      <w:r>
        <w:rPr>
          <w:rFonts w:hint="eastAsia"/>
          <w:lang w:eastAsia="ko-KR"/>
        </w:rPr>
        <w:t>&gt;</w:t>
      </w:r>
    </w:p>
    <w:p w14:paraId="70A3751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handleTextViewClick(View v) {</w:t>
      </w:r>
    </w:p>
    <w:p w14:paraId="49CF8BD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FragmentManager manager = getSupportFragmentManager();</w:t>
      </w:r>
    </w:p>
    <w:p w14:paraId="3A3539A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FragmentTransaction ft = manager.beginTransaction();</w:t>
      </w:r>
    </w:p>
    <w:p w14:paraId="26F2C25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 id = v.getId();</w:t>
      </w:r>
    </w:p>
    <w:p w14:paraId="4A1686A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(id == R.id.login_text) {</w:t>
      </w:r>
    </w:p>
    <w:p w14:paraId="5D38A8F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TextView login_text = (TextView) v;</w:t>
      </w:r>
    </w:p>
    <w:p w14:paraId="61B6953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if("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>".equals(login_text.getText().toString())){</w:t>
      </w:r>
    </w:p>
    <w:p w14:paraId="34886E5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표시합니다</w:t>
      </w:r>
      <w:r>
        <w:rPr>
          <w:rFonts w:hint="eastAsia"/>
          <w:lang w:eastAsia="ko-KR"/>
        </w:rPr>
        <w:t>.</w:t>
      </w:r>
    </w:p>
    <w:p w14:paraId="70FE2BB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ft.replace(R.id.login_view, new MainLoginActivity(), "one");</w:t>
      </w:r>
    </w:p>
    <w:p w14:paraId="61DFEE1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ft.commitAllowingStateLoss();</w:t>
      </w:r>
    </w:p>
    <w:p w14:paraId="66BD9D5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1349897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else if("</w:t>
      </w:r>
      <w:r>
        <w:rPr>
          <w:rFonts w:hint="eastAsia"/>
          <w:lang w:eastAsia="ko-KR"/>
        </w:rPr>
        <w:t>로그아웃</w:t>
      </w:r>
      <w:r>
        <w:rPr>
          <w:rFonts w:hint="eastAsia"/>
          <w:lang w:eastAsia="ko-KR"/>
        </w:rPr>
        <w:t>".equals(login_text.getText().toString())){</w:t>
      </w:r>
    </w:p>
    <w:p w14:paraId="072B6DE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</w:t>
      </w:r>
      <w:r>
        <w:rPr>
          <w:rFonts w:hint="eastAsia"/>
          <w:lang w:eastAsia="ko-KR"/>
        </w:rPr>
        <w:t>로그아웃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처리합니다</w:t>
      </w:r>
      <w:r>
        <w:rPr>
          <w:rFonts w:hint="eastAsia"/>
          <w:lang w:eastAsia="ko-KR"/>
        </w:rPr>
        <w:t>.</w:t>
      </w:r>
    </w:p>
    <w:p w14:paraId="2824F2D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userDBFirebaseAuth = FirebaseAuth.getInstance();</w:t>
      </w:r>
    </w:p>
    <w:p w14:paraId="2C840DF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userDBFirebaseAuth.signOut();</w:t>
      </w:r>
    </w:p>
    <w:p w14:paraId="6118DF5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login_text.setText("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>");</w:t>
      </w:r>
    </w:p>
    <w:p w14:paraId="123C532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Toast.makeText(MainActivity.this, "</w:t>
      </w:r>
      <w:r>
        <w:rPr>
          <w:rFonts w:hint="eastAsia"/>
          <w:lang w:eastAsia="ko-KR"/>
        </w:rPr>
        <w:t>로그아웃에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성공했습니다</w:t>
      </w:r>
      <w:r>
        <w:rPr>
          <w:rFonts w:hint="eastAsia"/>
          <w:lang w:eastAsia="ko-KR"/>
        </w:rPr>
        <w:t>.", Toast.LENGTH_SHORT).show();</w:t>
      </w:r>
    </w:p>
    <w:p w14:paraId="2F4E335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66147156" w14:textId="77777777" w:rsidR="0016649E" w:rsidRDefault="0016649E" w:rsidP="0016649E">
      <w:pPr>
        <w:rPr>
          <w:lang w:eastAsia="ko-KR"/>
        </w:rPr>
      </w:pPr>
    </w:p>
    <w:p w14:paraId="394CDD3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else if (id == R.id.close_text) {</w:t>
      </w:r>
    </w:p>
    <w:p w14:paraId="54CE585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</w:t>
      </w:r>
      <w:r>
        <w:rPr>
          <w:rFonts w:hint="eastAsia"/>
          <w:lang w:eastAsia="ko-KR"/>
        </w:rPr>
        <w:t>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제거합니다</w:t>
      </w:r>
      <w:r>
        <w:rPr>
          <w:rFonts w:hint="eastAsia"/>
          <w:lang w:eastAsia="ko-KR"/>
        </w:rPr>
        <w:t>.</w:t>
      </w:r>
    </w:p>
    <w:p w14:paraId="0B1F327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Fragment fragment = manager.findFragmentByTag("one");</w:t>
      </w:r>
    </w:p>
    <w:p w14:paraId="46E079B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if (fragment != null) {</w:t>
      </w:r>
    </w:p>
    <w:p w14:paraId="2CAA43F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        ft.remove(fragment);</w:t>
      </w:r>
    </w:p>
    <w:p w14:paraId="1AFD1B9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ft.commit();</w:t>
      </w:r>
    </w:p>
    <w:p w14:paraId="7B183BA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6BB67B8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52AD7A2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434061A" w14:textId="77777777" w:rsidR="0016649E" w:rsidRDefault="0016649E" w:rsidP="0016649E">
      <w:pPr>
        <w:rPr>
          <w:lang w:eastAsia="ko-KR"/>
        </w:rPr>
      </w:pPr>
    </w:p>
    <w:p w14:paraId="3ADB0EC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/**</w:t>
      </w:r>
    </w:p>
    <w:p w14:paraId="00D2C16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*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UI </w:t>
      </w:r>
      <w:r>
        <w:rPr>
          <w:rFonts w:hint="eastAsia"/>
          <w:lang w:eastAsia="ko-KR"/>
        </w:rPr>
        <w:t>컴포넌트에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설정합니다</w:t>
      </w:r>
      <w:r>
        <w:rPr>
          <w:rFonts w:hint="eastAsia"/>
          <w:lang w:eastAsia="ko-KR"/>
        </w:rPr>
        <w:t>.</w:t>
      </w:r>
    </w:p>
    <w:p w14:paraId="3051A55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*/</w:t>
      </w:r>
    </w:p>
    <w:p w14:paraId="473FF0A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setupViewListeners() {</w:t>
      </w:r>
    </w:p>
    <w:p w14:paraId="7B007FB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setting.setOnClickListener(v -&gt; showAdminDialog());</w:t>
      </w:r>
    </w:p>
    <w:p w14:paraId="5D314CE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findViewById(R.id.store_location_Btn).setOnClickListener(v -&gt; launchActivity(MainStoreLocationActivity.class));</w:t>
      </w:r>
    </w:p>
    <w:p w14:paraId="475F17B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findViewById(R.id.product_Btn).setOnClickListener(v -&gt; launchActivity(MainProductActivity.class));</w:t>
      </w:r>
    </w:p>
    <w:p w14:paraId="261CFE3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findViewById(R.id.payment_Btn).setOnClickListener(v -&gt; launchActivity(MainActivityProductScan.class));</w:t>
      </w:r>
    </w:p>
    <w:p w14:paraId="4150D20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findViewById(R.id.mypage_Btn).setOnClickListener(v -&gt; launchActivity(MainMyPageActivity.class));</w:t>
      </w:r>
    </w:p>
    <w:p w14:paraId="5495444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D6968C7" w14:textId="77777777" w:rsidR="0016649E" w:rsidRDefault="0016649E" w:rsidP="0016649E">
      <w:pPr>
        <w:rPr>
          <w:lang w:eastAsia="ko-KR"/>
        </w:rPr>
      </w:pPr>
    </w:p>
    <w:p w14:paraId="4FE5865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/**</w:t>
      </w:r>
    </w:p>
    <w:p w14:paraId="335F8EC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* </w:t>
      </w:r>
      <w:r>
        <w:rPr>
          <w:rFonts w:hint="eastAsia"/>
          <w:lang w:eastAsia="ko-KR"/>
        </w:rPr>
        <w:t>뷰페이저를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초기화합니다</w:t>
      </w:r>
      <w:r>
        <w:rPr>
          <w:rFonts w:hint="eastAsia"/>
          <w:lang w:eastAsia="ko-KR"/>
        </w:rPr>
        <w:t>.</w:t>
      </w:r>
    </w:p>
    <w:p w14:paraId="73F418B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*/</w:t>
      </w:r>
    </w:p>
    <w:p w14:paraId="7666055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setupViewPager() {</w:t>
      </w:r>
    </w:p>
    <w:p w14:paraId="42E6DB9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imageList = new ArrayList&lt;&gt;();</w:t>
      </w:r>
    </w:p>
    <w:p w14:paraId="2D83816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imageList.add(R.drawable.image01);</w:t>
      </w:r>
    </w:p>
    <w:p w14:paraId="290934A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imageList.add(R.drawable.image02);</w:t>
      </w:r>
    </w:p>
    <w:p w14:paraId="613690E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imageList.add(R.drawable.image03);</w:t>
      </w:r>
    </w:p>
    <w:p w14:paraId="0562201A" w14:textId="77777777" w:rsidR="0016649E" w:rsidRDefault="0016649E" w:rsidP="0016649E">
      <w:pPr>
        <w:rPr>
          <w:lang w:eastAsia="ko-KR"/>
        </w:rPr>
      </w:pPr>
    </w:p>
    <w:p w14:paraId="207636A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ImagePagerAdapter adapter = new ImagePagerAdapter(imageList);</w:t>
      </w:r>
    </w:p>
    <w:p w14:paraId="721C4B4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viewPager.setAdapter(adapter);</w:t>
      </w:r>
    </w:p>
    <w:p w14:paraId="4281117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setupAutoPageTimer();</w:t>
      </w:r>
    </w:p>
    <w:p w14:paraId="6C87523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E695E2C" w14:textId="77777777" w:rsidR="0016649E" w:rsidRDefault="0016649E" w:rsidP="0016649E">
      <w:pPr>
        <w:rPr>
          <w:lang w:eastAsia="ko-KR"/>
        </w:rPr>
      </w:pPr>
    </w:p>
    <w:p w14:paraId="4B4E8A5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/**</w:t>
      </w:r>
    </w:p>
    <w:p w14:paraId="1F1DE29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*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표시합니다</w:t>
      </w:r>
      <w:r>
        <w:rPr>
          <w:rFonts w:hint="eastAsia"/>
          <w:lang w:eastAsia="ko-KR"/>
        </w:rPr>
        <w:t>.</w:t>
      </w:r>
    </w:p>
    <w:p w14:paraId="588B143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*/</w:t>
      </w:r>
    </w:p>
    <w:p w14:paraId="6A93A63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showAdminDialog() {</w:t>
      </w:r>
    </w:p>
    <w:p w14:paraId="3D5CB88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userDBFirebaseAuth = FirebaseAuth.getInstance();</w:t>
      </w:r>
    </w:p>
    <w:p w14:paraId="29206C30" w14:textId="77777777" w:rsidR="0016649E" w:rsidRDefault="0016649E" w:rsidP="0016649E">
      <w:pPr>
        <w:rPr>
          <w:lang w:eastAsia="ko-KR"/>
        </w:rPr>
      </w:pPr>
    </w:p>
    <w:p w14:paraId="5BE3300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if(userDBFirebaseAuth.getCurrentUser() != null){</w:t>
      </w:r>
    </w:p>
    <w:p w14:paraId="35B7288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Toast.makeText(MainActivity.this, "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불가합니다</w:t>
      </w:r>
      <w:r>
        <w:rPr>
          <w:rFonts w:hint="eastAsia"/>
          <w:lang w:eastAsia="ko-KR"/>
        </w:rPr>
        <w:t>.", Toast.LENGTH_SHORT).show();</w:t>
      </w:r>
    </w:p>
    <w:p w14:paraId="4E9BB48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return;</w:t>
      </w:r>
    </w:p>
    <w:p w14:paraId="4668F92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442A444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LayoutInflater inflater = LayoutInflater.from(this);</w:t>
      </w:r>
    </w:p>
    <w:p w14:paraId="248A10B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 view = inflater.inflate(R.layout.main_dialog_admin_code, null);</w:t>
      </w:r>
    </w:p>
    <w:p w14:paraId="5FB0FE4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final EditText editText = view.findViewById(R.id.editText);</w:t>
      </w:r>
    </w:p>
    <w:p w14:paraId="24188912" w14:textId="77777777" w:rsidR="0016649E" w:rsidRDefault="0016649E" w:rsidP="0016649E">
      <w:pPr>
        <w:rPr>
          <w:lang w:eastAsia="ko-KR"/>
        </w:rPr>
      </w:pPr>
    </w:p>
    <w:p w14:paraId="5C4F3AC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AlertDialog.Builder builder = new AlertDialog.Builder(this);</w:t>
      </w:r>
    </w:p>
    <w:p w14:paraId="668DAEF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builder.setTitle("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>")</w:t>
      </w:r>
    </w:p>
    <w:p w14:paraId="647E240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.setView(view)</w:t>
      </w:r>
    </w:p>
    <w:p w14:paraId="5639FD4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.setPositiveButton("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>", (dialog, which) -&gt; {</w:t>
      </w:r>
    </w:p>
    <w:p w14:paraId="09B5B47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            String enteredValue = editText.getText().toString();</w:t>
      </w:r>
    </w:p>
    <w:p w14:paraId="1AD89A1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sharedPreferences = getSharedPreferences("admin_Code",MODE_PRIVATE);</w:t>
      </w:r>
    </w:p>
    <w:p w14:paraId="029B1C1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String adminMode_code = sharedPreferences.getString("admin_Code", null);</w:t>
      </w:r>
    </w:p>
    <w:p w14:paraId="1390CA9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if (adminMode_code.equals(enteredValue)) {</w:t>
      </w:r>
    </w:p>
    <w:p w14:paraId="34B8B37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launchActivity(AdminMainActivity.class);</w:t>
      </w:r>
    </w:p>
    <w:p w14:paraId="2CCA887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 else {</w:t>
      </w:r>
    </w:p>
    <w:p w14:paraId="70E2371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Toast.makeText(MainActivity.this, "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않습니다</w:t>
      </w:r>
      <w:r>
        <w:rPr>
          <w:rFonts w:hint="eastAsia"/>
          <w:lang w:eastAsia="ko-KR"/>
        </w:rPr>
        <w:t>.", Toast.LENGTH_SHORT).show();</w:t>
      </w:r>
    </w:p>
    <w:p w14:paraId="316747F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6241936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</w:t>
      </w:r>
    </w:p>
    <w:p w14:paraId="08C0656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.setNegativeButton("</w:t>
      </w:r>
      <w:r>
        <w:rPr>
          <w:rFonts w:hint="eastAsia"/>
          <w:lang w:eastAsia="ko-KR"/>
        </w:rPr>
        <w:t>취소</w:t>
      </w:r>
      <w:r>
        <w:rPr>
          <w:rFonts w:hint="eastAsia"/>
          <w:lang w:eastAsia="ko-KR"/>
        </w:rPr>
        <w:t>", (dialog, which) -&gt; dialog.cancel())</w:t>
      </w:r>
    </w:p>
    <w:p w14:paraId="57FF06D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.show();</w:t>
      </w:r>
    </w:p>
    <w:p w14:paraId="6DB671E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0B3D4254" w14:textId="77777777" w:rsidR="0016649E" w:rsidRDefault="0016649E" w:rsidP="0016649E">
      <w:pPr>
        <w:rPr>
          <w:lang w:eastAsia="ko-KR"/>
        </w:rPr>
      </w:pPr>
    </w:p>
    <w:p w14:paraId="4826510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/**</w:t>
      </w:r>
    </w:p>
    <w:p w14:paraId="00FF627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*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설정합니다</w:t>
      </w:r>
      <w:r>
        <w:rPr>
          <w:rFonts w:hint="eastAsia"/>
          <w:lang w:eastAsia="ko-KR"/>
        </w:rPr>
        <w:t>. 7</w:t>
      </w:r>
      <w:r>
        <w:rPr>
          <w:rFonts w:hint="eastAsia"/>
          <w:lang w:eastAsia="ko-KR"/>
        </w:rPr>
        <w:t>초마다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넘깁니다</w:t>
      </w:r>
      <w:r>
        <w:rPr>
          <w:rFonts w:hint="eastAsia"/>
          <w:lang w:eastAsia="ko-KR"/>
        </w:rPr>
        <w:t>.</w:t>
      </w:r>
    </w:p>
    <w:p w14:paraId="60706E4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*/</w:t>
      </w:r>
    </w:p>
    <w:p w14:paraId="544382D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setupAutoPageTimer() {</w:t>
      </w:r>
    </w:p>
    <w:p w14:paraId="3CFF70B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timer = new Timer();</w:t>
      </w:r>
    </w:p>
    <w:p w14:paraId="2E94B51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timer.scheduleAtFixedRate(new AutoPagerTask(), 0, 7000);</w:t>
      </w:r>
    </w:p>
    <w:p w14:paraId="19F3F03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3E529AE3" w14:textId="77777777" w:rsidR="0016649E" w:rsidRDefault="0016649E" w:rsidP="0016649E">
      <w:pPr>
        <w:rPr>
          <w:lang w:eastAsia="ko-KR"/>
        </w:rPr>
      </w:pPr>
    </w:p>
    <w:p w14:paraId="020CBF7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/**</w:t>
      </w:r>
    </w:p>
    <w:p w14:paraId="3E194F1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* </w:t>
      </w:r>
      <w:r>
        <w:rPr>
          <w:rFonts w:hint="eastAsia"/>
          <w:lang w:eastAsia="ko-KR"/>
        </w:rPr>
        <w:t>지정된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액티비티를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시작합니다</w:t>
      </w:r>
      <w:r>
        <w:rPr>
          <w:rFonts w:hint="eastAsia"/>
          <w:lang w:eastAsia="ko-KR"/>
        </w:rPr>
        <w:t>.</w:t>
      </w:r>
    </w:p>
    <w:p w14:paraId="6BFC9EB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*</w:t>
      </w:r>
    </w:p>
    <w:p w14:paraId="5561D68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* @param cls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액티비티의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</w:t>
      </w:r>
    </w:p>
    <w:p w14:paraId="256EEEC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*/</w:t>
      </w:r>
    </w:p>
    <w:p w14:paraId="2BCC037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launchActivity(Class&lt;?&gt; cls) {</w:t>
      </w:r>
    </w:p>
    <w:p w14:paraId="4CACDF2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userDBFirebaseAuth = FirebaseAuth.getInstance();</w:t>
      </w:r>
    </w:p>
    <w:p w14:paraId="1EF940C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userDBFirebaseUser = userDBFirebaseAuth.getCurrentUser();</w:t>
      </w:r>
    </w:p>
    <w:p w14:paraId="5B3787F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((cls == MainMyPageActivity.class || cls == MainActivityProductScan.class) &amp;&amp; userDBFirebaseUser == null) {</w:t>
      </w:r>
    </w:p>
    <w:p w14:paraId="7C68990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Toast.makeText(MainActivity.this, "</w:t>
      </w:r>
      <w:r>
        <w:rPr>
          <w:rFonts w:hint="eastAsia"/>
          <w:lang w:eastAsia="ko-KR"/>
        </w:rPr>
        <w:t>로그인이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필요합니다</w:t>
      </w:r>
      <w:r>
        <w:rPr>
          <w:rFonts w:hint="eastAsia"/>
          <w:lang w:eastAsia="ko-KR"/>
        </w:rPr>
        <w:t>.", Toast.LENGTH_SHORT).show();</w:t>
      </w:r>
    </w:p>
    <w:p w14:paraId="53C36A2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0ACC0E1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else{</w:t>
      </w:r>
    </w:p>
    <w:p w14:paraId="514583D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Intent intent = new Intent(MainActivity.this, cls);</w:t>
      </w:r>
    </w:p>
    <w:p w14:paraId="72DF8FC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startActivity(intent);</w:t>
      </w:r>
    </w:p>
    <w:p w14:paraId="059B490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314DE1C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3DB13F1" w14:textId="77777777" w:rsidR="0016649E" w:rsidRDefault="0016649E" w:rsidP="0016649E">
      <w:pPr>
        <w:rPr>
          <w:lang w:eastAsia="ko-KR"/>
        </w:rPr>
      </w:pPr>
    </w:p>
    <w:p w14:paraId="5698C21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/**</w:t>
      </w:r>
    </w:p>
    <w:p w14:paraId="3D59E4E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*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타이머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정의합니다</w:t>
      </w:r>
      <w:r>
        <w:rPr>
          <w:rFonts w:hint="eastAsia"/>
          <w:lang w:eastAsia="ko-KR"/>
        </w:rPr>
        <w:t>.</w:t>
      </w:r>
    </w:p>
    <w:p w14:paraId="3CAEA2B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*/</w:t>
      </w:r>
    </w:p>
    <w:p w14:paraId="12A546E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class AutoPagerTask extends TimerTask {</w:t>
      </w:r>
    </w:p>
    <w:p w14:paraId="699E18D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@Override</w:t>
      </w:r>
    </w:p>
    <w:p w14:paraId="712C7CF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public void run() {</w:t>
      </w:r>
    </w:p>
    <w:p w14:paraId="52C245A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new Handler(Looper.getMainLooper()).post(() -&gt; {</w:t>
      </w:r>
    </w:p>
    <w:p w14:paraId="01F5F2C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if (currentPage == imageList.size()) {</w:t>
      </w:r>
    </w:p>
    <w:p w14:paraId="536E919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currentPage = 0;</w:t>
      </w:r>
    </w:p>
    <w:p w14:paraId="53D4C9B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254A68B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viewPager.setCurrentItem(currentPage++, true);</w:t>
      </w:r>
    </w:p>
    <w:p w14:paraId="32A0E18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    });</w:t>
      </w:r>
    </w:p>
    <w:p w14:paraId="60F964E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5AA05F0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56ABECD" w14:textId="77777777" w:rsidR="0016649E" w:rsidRDefault="0016649E" w:rsidP="0016649E">
      <w:pPr>
        <w:rPr>
          <w:lang w:eastAsia="ko-KR"/>
        </w:rPr>
      </w:pPr>
    </w:p>
    <w:p w14:paraId="7B2692D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/**</w:t>
      </w:r>
    </w:p>
    <w:p w14:paraId="11DC302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*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뷰페이저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표시합니다</w:t>
      </w:r>
      <w:r>
        <w:rPr>
          <w:rFonts w:hint="eastAsia"/>
          <w:lang w:eastAsia="ko-KR"/>
        </w:rPr>
        <w:t>.</w:t>
      </w:r>
    </w:p>
    <w:p w14:paraId="473101B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*/</w:t>
      </w:r>
    </w:p>
    <w:p w14:paraId="3E1CB63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class ImagePagerAdapter extends RecyclerView.Adapter&lt;ImageViewHolder&gt; {</w:t>
      </w:r>
    </w:p>
    <w:p w14:paraId="6E87D7F6" w14:textId="77777777" w:rsidR="0016649E" w:rsidRDefault="0016649E" w:rsidP="0016649E">
      <w:pPr>
        <w:rPr>
          <w:lang w:eastAsia="ko-KR"/>
        </w:rPr>
      </w:pPr>
    </w:p>
    <w:p w14:paraId="6C74F31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private List&lt;Integer&gt; imageList;</w:t>
      </w:r>
    </w:p>
    <w:p w14:paraId="5D9EF44D" w14:textId="77777777" w:rsidR="0016649E" w:rsidRDefault="0016649E" w:rsidP="0016649E">
      <w:pPr>
        <w:rPr>
          <w:lang w:eastAsia="ko-KR"/>
        </w:rPr>
      </w:pPr>
    </w:p>
    <w:p w14:paraId="360F0F4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ImagePagerAdapter(List&lt;Integer&gt; imageList) {</w:t>
      </w:r>
    </w:p>
    <w:p w14:paraId="7ACAFB4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this.imageList = imageList;</w:t>
      </w:r>
    </w:p>
    <w:p w14:paraId="58179C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1CD23704" w14:textId="77777777" w:rsidR="0016649E" w:rsidRDefault="0016649E" w:rsidP="0016649E">
      <w:pPr>
        <w:rPr>
          <w:lang w:eastAsia="ko-KR"/>
        </w:rPr>
      </w:pPr>
    </w:p>
    <w:p w14:paraId="4795604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@NonNull</w:t>
      </w:r>
    </w:p>
    <w:p w14:paraId="489B7D1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@Override</w:t>
      </w:r>
    </w:p>
    <w:p w14:paraId="101B2B3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public ImageViewHolder onCreateViewHolder(@NonNull ViewGroup parent, int viewType) {</w:t>
      </w:r>
    </w:p>
    <w:p w14:paraId="7D55652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View view = LayoutInflater.from(parent.getContext()).inflate(R.layout.main_adv_image, parent, false);</w:t>
      </w:r>
    </w:p>
    <w:p w14:paraId="501634E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 new ImageViewHolder(view);</w:t>
      </w:r>
    </w:p>
    <w:p w14:paraId="7EF944E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3BD660B0" w14:textId="77777777" w:rsidR="0016649E" w:rsidRDefault="0016649E" w:rsidP="0016649E">
      <w:pPr>
        <w:rPr>
          <w:lang w:eastAsia="ko-KR"/>
        </w:rPr>
      </w:pPr>
    </w:p>
    <w:p w14:paraId="2A480E1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@Override</w:t>
      </w:r>
    </w:p>
    <w:p w14:paraId="29514D2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public void onBindViewHolder(@NonNull ImageViewHolder holder, int position) {</w:t>
      </w:r>
    </w:p>
    <w:p w14:paraId="2F092E2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holder.bind(imageList.get(position));</w:t>
      </w:r>
    </w:p>
    <w:p w14:paraId="0E3D54D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61ED2D99" w14:textId="77777777" w:rsidR="0016649E" w:rsidRDefault="0016649E" w:rsidP="0016649E">
      <w:pPr>
        <w:rPr>
          <w:lang w:eastAsia="ko-KR"/>
        </w:rPr>
      </w:pPr>
    </w:p>
    <w:p w14:paraId="62FB30D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@Override</w:t>
      </w:r>
    </w:p>
    <w:p w14:paraId="598D249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public int getItemCount() {</w:t>
      </w:r>
    </w:p>
    <w:p w14:paraId="16C153B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 imageList.size();</w:t>
      </w:r>
    </w:p>
    <w:p w14:paraId="11B5DA1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087D78A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08B8580" w14:textId="77777777" w:rsidR="0016649E" w:rsidRDefault="0016649E" w:rsidP="0016649E">
      <w:pPr>
        <w:rPr>
          <w:lang w:eastAsia="ko-KR"/>
        </w:rPr>
      </w:pPr>
    </w:p>
    <w:p w14:paraId="138D549F" w14:textId="77777777" w:rsidR="0016649E" w:rsidRDefault="0016649E" w:rsidP="0016649E">
      <w:pPr>
        <w:rPr>
          <w:lang w:eastAsia="ko-KR"/>
        </w:rPr>
      </w:pPr>
    </w:p>
    <w:p w14:paraId="2FF4186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/**</w:t>
      </w:r>
    </w:p>
    <w:p w14:paraId="4259DE1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* </w:t>
      </w:r>
      <w:r>
        <w:rPr>
          <w:rFonts w:hint="eastAsia"/>
          <w:lang w:eastAsia="ko-KR"/>
        </w:rPr>
        <w:t>뷰홀더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바인딩합니다</w:t>
      </w:r>
      <w:r>
        <w:rPr>
          <w:rFonts w:hint="eastAsia"/>
          <w:lang w:eastAsia="ko-KR"/>
        </w:rPr>
        <w:t>.</w:t>
      </w:r>
    </w:p>
    <w:p w14:paraId="0CA935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*/</w:t>
      </w:r>
    </w:p>
    <w:p w14:paraId="52773F7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class ImageViewHolder extends RecyclerView.ViewHolder {</w:t>
      </w:r>
    </w:p>
    <w:p w14:paraId="43CB177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private ImageView imageView;</w:t>
      </w:r>
    </w:p>
    <w:p w14:paraId="614F2802" w14:textId="77777777" w:rsidR="0016649E" w:rsidRDefault="0016649E" w:rsidP="0016649E">
      <w:pPr>
        <w:rPr>
          <w:lang w:eastAsia="ko-KR"/>
        </w:rPr>
      </w:pPr>
    </w:p>
    <w:p w14:paraId="34BECC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ImageViewHolder(@NonNull View itemView) {</w:t>
      </w:r>
    </w:p>
    <w:p w14:paraId="16B3CEE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super(itemView);</w:t>
      </w:r>
    </w:p>
    <w:p w14:paraId="0B144A3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imageView = itemView.findViewById(R.id.imageView);</w:t>
      </w:r>
    </w:p>
    <w:p w14:paraId="246F9D2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68EBFEEF" w14:textId="77777777" w:rsidR="0016649E" w:rsidRDefault="0016649E" w:rsidP="0016649E">
      <w:pPr>
        <w:rPr>
          <w:lang w:eastAsia="ko-KR"/>
        </w:rPr>
      </w:pPr>
    </w:p>
    <w:p w14:paraId="40A0120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void bind(int imageResourceId) {</w:t>
      </w:r>
    </w:p>
    <w:p w14:paraId="57DFA1E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imageView.setImageResource(imageResourceId);</w:t>
      </w:r>
    </w:p>
    <w:p w14:paraId="395215B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1D17292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C928EB1" w14:textId="77777777" w:rsidR="0016649E" w:rsidRDefault="0016649E" w:rsidP="0016649E">
      <w:pPr>
        <w:rPr>
          <w:lang w:eastAsia="ko-KR"/>
        </w:rPr>
      </w:pPr>
    </w:p>
    <w:p w14:paraId="3D78E7C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파이어베이스에서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상품명으로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오자현</w:t>
      </w:r>
      <w:r>
        <w:rPr>
          <w:rFonts w:hint="eastAsia"/>
          <w:lang w:eastAsia="ko-KR"/>
        </w:rPr>
        <w:t>)</w:t>
      </w:r>
    </w:p>
    <w:p w14:paraId="625FAD9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void loadItemsFromFireStore() {</w:t>
      </w:r>
    </w:p>
    <w:p w14:paraId="0B92F82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    // Firestore </w:t>
      </w:r>
      <w:r>
        <w:rPr>
          <w:rFonts w:hint="eastAsia"/>
          <w:lang w:eastAsia="ko-KR"/>
        </w:rPr>
        <w:t>데이터베이스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인스턴스를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가져옵니다</w:t>
      </w:r>
      <w:r>
        <w:rPr>
          <w:rFonts w:hint="eastAsia"/>
          <w:lang w:eastAsia="ko-KR"/>
        </w:rPr>
        <w:t>.</w:t>
      </w:r>
    </w:p>
    <w:p w14:paraId="2046036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FirebaseFirestore db = FirebaseFirestore.getInstance();</w:t>
      </w:r>
    </w:p>
    <w:p w14:paraId="38FC373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Task&lt;QuerySnapshot&gt; query;</w:t>
      </w:r>
    </w:p>
    <w:p w14:paraId="3EE0164C" w14:textId="77777777" w:rsidR="0016649E" w:rsidRDefault="0016649E" w:rsidP="0016649E">
      <w:pPr>
        <w:rPr>
          <w:lang w:eastAsia="ko-KR"/>
        </w:rPr>
      </w:pPr>
    </w:p>
    <w:p w14:paraId="35C4341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비어있지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필터링된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쿼리를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실행합니다</w:t>
      </w:r>
      <w:r>
        <w:rPr>
          <w:rFonts w:hint="eastAsia"/>
          <w:lang w:eastAsia="ko-KR"/>
        </w:rPr>
        <w:t>.</w:t>
      </w:r>
    </w:p>
    <w:p w14:paraId="430FC9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(mainEditTextFieldSearchProductName != null) {</w:t>
      </w:r>
    </w:p>
    <w:p w14:paraId="4FA397E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필터링된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쿼리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</w:p>
    <w:p w14:paraId="520688F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String text = mainEditTextFieldSearchProductName.getText().toString();</w:t>
      </w:r>
    </w:p>
    <w:p w14:paraId="5FC1AA6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query = db.collection("products")</w:t>
      </w:r>
    </w:p>
    <w:p w14:paraId="23B3D5A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.whereEqualTo("productName", text)</w:t>
      </w:r>
    </w:p>
    <w:p w14:paraId="4517B75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.get();</w:t>
      </w:r>
    </w:p>
    <w:p w14:paraId="39E1586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mainEditTextFieldSearchProductName.setText("");</w:t>
      </w:r>
    </w:p>
    <w:p w14:paraId="1508379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else {</w:t>
      </w:r>
    </w:p>
    <w:p w14:paraId="77485D3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2E2DC36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Toast.makeText(MainActivity.this, "</w:t>
      </w:r>
      <w:r>
        <w:rPr>
          <w:rFonts w:hint="eastAsia"/>
          <w:lang w:eastAsia="ko-KR"/>
        </w:rPr>
        <w:t>검색창에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찾으시는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입력하세요</w:t>
      </w:r>
      <w:r>
        <w:rPr>
          <w:rFonts w:hint="eastAsia"/>
          <w:lang w:eastAsia="ko-KR"/>
        </w:rPr>
        <w:t>", Toast.LENGTH_SHORT).show();</w:t>
      </w:r>
    </w:p>
    <w:p w14:paraId="2CAE22F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query = db.collection("products").get();</w:t>
      </w:r>
    </w:p>
    <w:p w14:paraId="2F7FD0FE" w14:textId="77777777" w:rsidR="0016649E" w:rsidRDefault="0016649E" w:rsidP="0016649E">
      <w:pPr>
        <w:rPr>
          <w:lang w:eastAsia="ko-KR"/>
        </w:rPr>
      </w:pPr>
    </w:p>
    <w:p w14:paraId="55817EC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63E8B430" w14:textId="77777777" w:rsidR="0016649E" w:rsidRDefault="0016649E" w:rsidP="0016649E">
      <w:pPr>
        <w:rPr>
          <w:lang w:eastAsia="ko-KR"/>
        </w:rPr>
      </w:pPr>
    </w:p>
    <w:p w14:paraId="71557BD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쿼리가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추가합니다</w:t>
      </w:r>
      <w:r>
        <w:rPr>
          <w:rFonts w:hint="eastAsia"/>
          <w:lang w:eastAsia="ko-KR"/>
        </w:rPr>
        <w:t>.</w:t>
      </w:r>
    </w:p>
    <w:p w14:paraId="777DB2B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query.addOnCompleteListener(new OnCompleteListener&lt;QuerySnapshot&gt;() {</w:t>
      </w:r>
    </w:p>
    <w:p w14:paraId="2C3ED46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016741D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onComplete(@NonNull Task&lt;QuerySnapshot&gt; task) {</w:t>
      </w:r>
    </w:p>
    <w:p w14:paraId="7156C24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if (task.isSuccessful()) {</w:t>
      </w:r>
    </w:p>
    <w:p w14:paraId="2869105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if (task.getResult().isEmpty()) {</w:t>
      </w:r>
    </w:p>
    <w:p w14:paraId="61A3BAA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613D9B7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Toast.makeText(MainActivity.this, "loadItemsFromFireStore()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데이터입니다</w:t>
      </w:r>
      <w:r>
        <w:rPr>
          <w:rFonts w:hint="eastAsia"/>
          <w:lang w:eastAsia="ko-KR"/>
        </w:rPr>
        <w:t>.", Toast.LENGTH_SHORT).show();</w:t>
      </w:r>
    </w:p>
    <w:p w14:paraId="1381566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 else {</w:t>
      </w:r>
    </w:p>
    <w:p w14:paraId="63DBABA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기존의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클리어합니다</w:t>
      </w:r>
      <w:r>
        <w:rPr>
          <w:rFonts w:hint="eastAsia"/>
          <w:lang w:eastAsia="ko-KR"/>
        </w:rPr>
        <w:t>.</w:t>
      </w:r>
    </w:p>
    <w:p w14:paraId="7D549BB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productDataList.clear();</w:t>
      </w:r>
    </w:p>
    <w:p w14:paraId="31E61C2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쿼리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처리합니다</w:t>
      </w:r>
    </w:p>
    <w:p w14:paraId="63D32DB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for (QueryDocumentSnapshot document : task.getResult()) {</w:t>
      </w:r>
    </w:p>
    <w:p w14:paraId="378E3AC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//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저장합니다</w:t>
      </w:r>
      <w:r>
        <w:rPr>
          <w:rFonts w:hint="eastAsia"/>
          <w:lang w:eastAsia="ko-KR"/>
        </w:rPr>
        <w:t>.</w:t>
      </w:r>
    </w:p>
    <w:p w14:paraId="6672721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int code = document.getLong("productCode").intValue();</w:t>
      </w:r>
    </w:p>
    <w:p w14:paraId="4F90796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String productName = document.getString("productName");</w:t>
      </w:r>
    </w:p>
    <w:p w14:paraId="748D7CF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String category = document.getString("productCategory");</w:t>
      </w:r>
    </w:p>
    <w:p w14:paraId="72FF094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String imageUrl = document.getString("productImage");</w:t>
      </w:r>
    </w:p>
    <w:p w14:paraId="3D14FAE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int price = document.getLong("productPrice").intValue();</w:t>
      </w:r>
    </w:p>
    <w:p w14:paraId="68EB7791" w14:textId="77777777" w:rsidR="0016649E" w:rsidRDefault="0016649E" w:rsidP="0016649E">
      <w:pPr>
        <w:rPr>
          <w:lang w:eastAsia="ko-KR"/>
        </w:rPr>
      </w:pPr>
    </w:p>
    <w:p w14:paraId="2C56E03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//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URL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null</w:t>
      </w:r>
      <w:r>
        <w:rPr>
          <w:rFonts w:hint="eastAsia"/>
          <w:lang w:eastAsia="ko-KR"/>
        </w:rPr>
        <w:t>이거나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비어있으면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URL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사용합니다</w:t>
      </w:r>
      <w:r>
        <w:rPr>
          <w:rFonts w:hint="eastAsia"/>
          <w:lang w:eastAsia="ko-KR"/>
        </w:rPr>
        <w:t>.</w:t>
      </w:r>
    </w:p>
    <w:p w14:paraId="1BE4CFC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if (imageUrl == null || imageUrl.isEmpty()) {</w:t>
      </w:r>
    </w:p>
    <w:p w14:paraId="34042D2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imageUrl = "R.drawable.icon"; //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URL </w:t>
      </w:r>
      <w:r>
        <w:rPr>
          <w:rFonts w:hint="eastAsia"/>
          <w:lang w:eastAsia="ko-KR"/>
        </w:rPr>
        <w:t>사용</w:t>
      </w:r>
    </w:p>
    <w:p w14:paraId="1F44466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}</w:t>
      </w:r>
    </w:p>
    <w:p w14:paraId="194D70C1" w14:textId="77777777" w:rsidR="0016649E" w:rsidRDefault="0016649E" w:rsidP="0016649E">
      <w:pPr>
        <w:rPr>
          <w:lang w:eastAsia="ko-KR"/>
        </w:rPr>
      </w:pPr>
    </w:p>
    <w:p w14:paraId="4AEB4A5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// </w:t>
      </w:r>
      <w:r>
        <w:rPr>
          <w:rFonts w:hint="eastAsia"/>
          <w:lang w:eastAsia="ko-KR"/>
        </w:rPr>
        <w:t>로드된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URL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출력합니다</w:t>
      </w:r>
      <w:r>
        <w:rPr>
          <w:rFonts w:hint="eastAsia"/>
          <w:lang w:eastAsia="ko-KR"/>
        </w:rPr>
        <w:t>.</w:t>
      </w:r>
    </w:p>
    <w:p w14:paraId="3F8FEE9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Log.d("DatabaseViewActivity", "Loaded imageUrl: " + imageUrl);</w:t>
      </w:r>
    </w:p>
    <w:p w14:paraId="0FC0911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//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인텐트를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추가합니다</w:t>
      </w:r>
      <w:r>
        <w:rPr>
          <w:rFonts w:hint="eastAsia"/>
          <w:lang w:eastAsia="ko-KR"/>
        </w:rPr>
        <w:t>.</w:t>
      </w:r>
    </w:p>
    <w:p w14:paraId="698AD35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Intent intent = new Intent(MainActivity.this, MainProductDetail.class);</w:t>
      </w:r>
    </w:p>
    <w:p w14:paraId="0DDB262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intent.putExtra("productCode", code);</w:t>
      </w:r>
    </w:p>
    <w:p w14:paraId="2B533C5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                    intent.putExtra("productName", productName);</w:t>
      </w:r>
    </w:p>
    <w:p w14:paraId="333EF32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intent.putExtra("productCategory", category);</w:t>
      </w:r>
    </w:p>
    <w:p w14:paraId="1104052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intent.putExtra("productImage", imageUrl);</w:t>
      </w:r>
    </w:p>
    <w:p w14:paraId="6247648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intent.putExtra("productPrice", price);</w:t>
      </w:r>
    </w:p>
    <w:p w14:paraId="67E8F020" w14:textId="77777777" w:rsidR="0016649E" w:rsidRDefault="0016649E" w:rsidP="0016649E">
      <w:pPr>
        <w:rPr>
          <w:lang w:eastAsia="ko-KR"/>
        </w:rPr>
      </w:pPr>
    </w:p>
    <w:p w14:paraId="6E50EE5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//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액티비티를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시작합니다</w:t>
      </w:r>
      <w:r>
        <w:rPr>
          <w:rFonts w:hint="eastAsia"/>
          <w:lang w:eastAsia="ko-KR"/>
        </w:rPr>
        <w:t>.</w:t>
      </w:r>
    </w:p>
    <w:p w14:paraId="31D45CF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startActivity(intent);</w:t>
      </w:r>
    </w:p>
    <w:p w14:paraId="3AFF562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break; //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루프를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종료합니다</w:t>
      </w:r>
      <w:r>
        <w:rPr>
          <w:rFonts w:hint="eastAsia"/>
          <w:lang w:eastAsia="ko-KR"/>
        </w:rPr>
        <w:t>.</w:t>
      </w:r>
    </w:p>
    <w:p w14:paraId="709921F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3DB9982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</w:t>
      </w:r>
    </w:p>
    <w:p w14:paraId="140E5D9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062952C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 else {</w:t>
      </w:r>
    </w:p>
    <w:p w14:paraId="7A589B5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// </w:t>
      </w:r>
      <w:r>
        <w:rPr>
          <w:rFonts w:hint="eastAsia"/>
          <w:lang w:eastAsia="ko-KR"/>
        </w:rPr>
        <w:t>쿼리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출력합니다</w:t>
      </w:r>
      <w:r>
        <w:rPr>
          <w:rFonts w:hint="eastAsia"/>
          <w:lang w:eastAsia="ko-KR"/>
        </w:rPr>
        <w:t>.</w:t>
      </w:r>
    </w:p>
    <w:p w14:paraId="344C41A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Log.e("DatabaseViewActivity", "Error getting documents: ", task.getException());</w:t>
      </w:r>
    </w:p>
    <w:p w14:paraId="6C7F96F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75D009E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4919B4E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7A3E83E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B56D0F1" w14:textId="77777777" w:rsidR="0016649E" w:rsidRDefault="0016649E" w:rsidP="0016649E">
      <w:pPr>
        <w:rPr>
          <w:lang w:eastAsia="ko-KR"/>
        </w:rPr>
      </w:pPr>
    </w:p>
    <w:p w14:paraId="5C9A84F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void loadItemsFromFireStoreToProductViewPager() {</w:t>
      </w:r>
    </w:p>
    <w:p w14:paraId="2EECDD2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Firestore </w:t>
      </w:r>
      <w:r>
        <w:rPr>
          <w:rFonts w:hint="eastAsia"/>
          <w:lang w:eastAsia="ko-KR"/>
        </w:rPr>
        <w:t>데이터베이스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인스턴스를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가져옵니다</w:t>
      </w:r>
      <w:r>
        <w:rPr>
          <w:rFonts w:hint="eastAsia"/>
          <w:lang w:eastAsia="ko-KR"/>
        </w:rPr>
        <w:t>.</w:t>
      </w:r>
    </w:p>
    <w:p w14:paraId="4FEC71E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FirebaseFirestore db = FirebaseFirestore.getInstance();</w:t>
      </w:r>
    </w:p>
    <w:p w14:paraId="3CD9FA1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Task&lt;QuerySnapshot&gt; query;</w:t>
      </w:r>
    </w:p>
    <w:p w14:paraId="115B2789" w14:textId="77777777" w:rsidR="0016649E" w:rsidRDefault="0016649E" w:rsidP="0016649E">
      <w:pPr>
        <w:rPr>
          <w:lang w:eastAsia="ko-KR"/>
        </w:rPr>
      </w:pPr>
    </w:p>
    <w:p w14:paraId="71085F9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query = db.collection("products")</w:t>
      </w:r>
    </w:p>
    <w:p w14:paraId="69477C1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.orderBy("productCode", Query.Direction.DESCENDING)</w:t>
      </w:r>
    </w:p>
    <w:p w14:paraId="766F872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.limit(3)</w:t>
      </w:r>
    </w:p>
    <w:p w14:paraId="2FA070A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.get();</w:t>
      </w:r>
    </w:p>
    <w:p w14:paraId="390EAB2F" w14:textId="77777777" w:rsidR="0016649E" w:rsidRDefault="0016649E" w:rsidP="0016649E">
      <w:pPr>
        <w:rPr>
          <w:lang w:eastAsia="ko-KR"/>
        </w:rPr>
      </w:pPr>
    </w:p>
    <w:p w14:paraId="02C9EEDD" w14:textId="77777777" w:rsidR="0016649E" w:rsidRDefault="0016649E" w:rsidP="0016649E">
      <w:pPr>
        <w:rPr>
          <w:lang w:eastAsia="ko-KR"/>
        </w:rPr>
      </w:pPr>
    </w:p>
    <w:p w14:paraId="17DD3E0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쿼리가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추가합니다</w:t>
      </w:r>
      <w:r>
        <w:rPr>
          <w:rFonts w:hint="eastAsia"/>
          <w:lang w:eastAsia="ko-KR"/>
        </w:rPr>
        <w:t>.</w:t>
      </w:r>
    </w:p>
    <w:p w14:paraId="1DA1265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query.addOnCompleteListener(new OnCompleteListener&lt;QuerySnapshot&gt;() {</w:t>
      </w:r>
    </w:p>
    <w:p w14:paraId="4A482D3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4DFAB85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onComplete(@NonNull Task&lt;QuerySnapshot&gt; task) {</w:t>
      </w:r>
    </w:p>
    <w:p w14:paraId="267EF85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if (task.isSuccessful()) {</w:t>
      </w:r>
    </w:p>
    <w:p w14:paraId="700ACC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if (task.getResult().isEmpty()) {</w:t>
      </w:r>
    </w:p>
    <w:p w14:paraId="69652C7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6968A9D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Toast.makeText(MainActivity.this, "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데이터입니다</w:t>
      </w:r>
      <w:r>
        <w:rPr>
          <w:rFonts w:hint="eastAsia"/>
          <w:lang w:eastAsia="ko-KR"/>
        </w:rPr>
        <w:t>.", Toast.LENGTH_SHORT).show();</w:t>
      </w:r>
    </w:p>
    <w:p w14:paraId="6F47EB8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 else {</w:t>
      </w:r>
    </w:p>
    <w:p w14:paraId="3522844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기존의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클리어합니다</w:t>
      </w:r>
      <w:r>
        <w:rPr>
          <w:rFonts w:hint="eastAsia"/>
          <w:lang w:eastAsia="ko-KR"/>
        </w:rPr>
        <w:t>.</w:t>
      </w:r>
    </w:p>
    <w:p w14:paraId="0838D47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productDataList.clear();</w:t>
      </w:r>
    </w:p>
    <w:p w14:paraId="073A74D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쿼리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처리합니다</w:t>
      </w:r>
    </w:p>
    <w:p w14:paraId="68A1907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for (QueryDocumentSnapshot document : task.getResult()) {</w:t>
      </w:r>
    </w:p>
    <w:p w14:paraId="192FBA5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int code = document.getLong("productCode").intValue();</w:t>
      </w:r>
    </w:p>
    <w:p w14:paraId="570D3DC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String productName = document.getString("productName");</w:t>
      </w:r>
    </w:p>
    <w:p w14:paraId="3208CE4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String category = document.getString("productCategory");</w:t>
      </w:r>
    </w:p>
    <w:p w14:paraId="16DDFD0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String imageUrl = document.getString("productImage");</w:t>
      </w:r>
    </w:p>
    <w:p w14:paraId="5D40550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int price = document.getLong("productPrice").intValue();</w:t>
      </w:r>
    </w:p>
    <w:p w14:paraId="080AA777" w14:textId="77777777" w:rsidR="0016649E" w:rsidRDefault="0016649E" w:rsidP="0016649E">
      <w:pPr>
        <w:rPr>
          <w:lang w:eastAsia="ko-KR"/>
        </w:rPr>
      </w:pPr>
    </w:p>
    <w:p w14:paraId="1BC7435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//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URL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null</w:t>
      </w:r>
      <w:r>
        <w:rPr>
          <w:rFonts w:hint="eastAsia"/>
          <w:lang w:eastAsia="ko-KR"/>
        </w:rPr>
        <w:t>이거나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비어있으면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URL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사용합니다</w:t>
      </w:r>
      <w:r>
        <w:rPr>
          <w:rFonts w:hint="eastAsia"/>
          <w:lang w:eastAsia="ko-KR"/>
        </w:rPr>
        <w:t>.</w:t>
      </w:r>
    </w:p>
    <w:p w14:paraId="46703D6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if (imageUrl == null || imageUrl.isEmpty()) {</w:t>
      </w:r>
    </w:p>
    <w:p w14:paraId="5AF03A2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                            imageUrl = "R.drawable.icon"; //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URL </w:t>
      </w:r>
      <w:r>
        <w:rPr>
          <w:rFonts w:hint="eastAsia"/>
          <w:lang w:eastAsia="ko-KR"/>
        </w:rPr>
        <w:t>사용</w:t>
      </w:r>
    </w:p>
    <w:p w14:paraId="4CF3208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}</w:t>
      </w:r>
    </w:p>
    <w:p w14:paraId="26332C9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//productImage, String productName, int productPrice, int productCode, String productCategory) {</w:t>
      </w:r>
    </w:p>
    <w:p w14:paraId="14425F0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//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추가합니다</w:t>
      </w:r>
      <w:r>
        <w:rPr>
          <w:rFonts w:hint="eastAsia"/>
          <w:lang w:eastAsia="ko-KR"/>
        </w:rPr>
        <w:t>.</w:t>
      </w:r>
    </w:p>
    <w:p w14:paraId="5144053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MainProductData productData = new MainProductData(imageUrl, productName, price, code, category);</w:t>
      </w:r>
    </w:p>
    <w:p w14:paraId="3988732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productDataList.add(productData);</w:t>
      </w:r>
    </w:p>
    <w:p w14:paraId="42B79D0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190EFB6B" w14:textId="77777777" w:rsidR="0016649E" w:rsidRDefault="0016649E" w:rsidP="0016649E">
      <w:pPr>
        <w:rPr>
          <w:lang w:eastAsia="ko-KR"/>
        </w:rPr>
      </w:pPr>
    </w:p>
    <w:p w14:paraId="6ECFF95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ViewPager </w:t>
      </w:r>
      <w:r>
        <w:rPr>
          <w:rFonts w:hint="eastAsia"/>
          <w:lang w:eastAsia="ko-KR"/>
        </w:rPr>
        <w:t>어댑터에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3B9E0ED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MainPopularProductPagerAdapter adapter = new MainPopularProductPagerAdapter(MainActivity.this, productDataList);</w:t>
      </w:r>
    </w:p>
    <w:p w14:paraId="39AB646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product_viewPager.setAdapter(adapter);</w:t>
      </w:r>
    </w:p>
    <w:p w14:paraId="7F36D21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adapter.notifyDataSetChanged();</w:t>
      </w:r>
    </w:p>
    <w:p w14:paraId="7527FD3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1A2B622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 else {</w:t>
      </w:r>
    </w:p>
    <w:p w14:paraId="0D62682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// </w:t>
      </w:r>
      <w:r>
        <w:rPr>
          <w:rFonts w:hint="eastAsia"/>
          <w:lang w:eastAsia="ko-KR"/>
        </w:rPr>
        <w:t>쿼리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출력합니다</w:t>
      </w:r>
      <w:r>
        <w:rPr>
          <w:rFonts w:hint="eastAsia"/>
          <w:lang w:eastAsia="ko-KR"/>
        </w:rPr>
        <w:t>.</w:t>
      </w:r>
    </w:p>
    <w:p w14:paraId="1341CFF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Log.e("DatabaseViewActivity", "Error getting documents: ", task.getException());</w:t>
      </w:r>
    </w:p>
    <w:p w14:paraId="5ED535D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347F488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120E519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4A5BD81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07D5E2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249173FB" w14:textId="77777777" w:rsidR="0016649E" w:rsidRDefault="0016649E" w:rsidP="0016649E">
      <w:pPr>
        <w:rPr>
          <w:lang w:eastAsia="ko-KR"/>
        </w:rPr>
      </w:pPr>
    </w:p>
    <w:p w14:paraId="7B1B230C" w14:textId="59B0D8BC" w:rsidR="0016649E" w:rsidRPr="007046EC" w:rsidRDefault="007046EC" w:rsidP="007046EC">
      <w:pPr>
        <w:pStyle w:val="3"/>
        <w:rPr>
          <w:b/>
          <w:lang w:eastAsia="ko-KR"/>
        </w:rPr>
      </w:pPr>
      <w:r>
        <w:rPr>
          <w:lang w:eastAsia="ko-KR"/>
        </w:rPr>
        <w:t xml:space="preserve"> </w:t>
      </w:r>
      <w:bookmarkStart w:id="143" w:name="_Toc168002254"/>
      <w:r w:rsidR="0016649E" w:rsidRPr="007046EC">
        <w:rPr>
          <w:b/>
          <w:lang w:eastAsia="ko-KR"/>
        </w:rPr>
        <w:t>yuhan1</w:t>
      </w:r>
      <w:r>
        <w:rPr>
          <w:b/>
          <w:lang w:eastAsia="ko-KR"/>
        </w:rPr>
        <w:t>9plus\admin\AdminActivity.java</w:t>
      </w:r>
      <w:r>
        <w:rPr>
          <w:rFonts w:hint="eastAsia"/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: </w:t>
      </w:r>
      <w:r>
        <w:rPr>
          <w:rFonts w:hint="eastAsia"/>
          <w:b/>
          <w:lang w:eastAsia="ko-KR"/>
        </w:rPr>
        <w:t>임성준</w:t>
      </w:r>
      <w:r>
        <w:rPr>
          <w:rFonts w:hint="eastAsia"/>
          <w:b/>
          <w:lang w:eastAsia="ko-KR"/>
        </w:rPr>
        <w:t xml:space="preserve">, </w:t>
      </w:r>
      <w:r>
        <w:rPr>
          <w:rFonts w:hint="eastAsia"/>
          <w:b/>
          <w:lang w:eastAsia="ko-KR"/>
        </w:rPr>
        <w:t>이석재</w:t>
      </w:r>
      <w:bookmarkEnd w:id="143"/>
    </w:p>
    <w:p w14:paraId="5B1C6C6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kr.ac.yuhan.cs.yuhan19plus.admin;</w:t>
      </w:r>
    </w:p>
    <w:p w14:paraId="6C77C518" w14:textId="77777777" w:rsidR="0016649E" w:rsidRDefault="0016649E" w:rsidP="0016649E">
      <w:pPr>
        <w:rPr>
          <w:lang w:eastAsia="ko-KR"/>
        </w:rPr>
      </w:pPr>
    </w:p>
    <w:p w14:paraId="49D1187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android.app.AlertDialog;</w:t>
      </w:r>
    </w:p>
    <w:p w14:paraId="75A452B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android.app.Dialog;</w:t>
      </w:r>
    </w:p>
    <w:p w14:paraId="3C0512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android.content.Context;</w:t>
      </w:r>
    </w:p>
    <w:p w14:paraId="299F41E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android.content.DialogInterface;</w:t>
      </w:r>
    </w:p>
    <w:p w14:paraId="5DAFD78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android.content.SharedPreferences;</w:t>
      </w:r>
    </w:p>
    <w:p w14:paraId="3DECB1C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android.graphics.Color;</w:t>
      </w:r>
    </w:p>
    <w:p w14:paraId="3C6E228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android.os.Bundle;</w:t>
      </w:r>
    </w:p>
    <w:p w14:paraId="682F3DB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android.util.Log;</w:t>
      </w:r>
    </w:p>
    <w:p w14:paraId="775FFA9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android.view.View;</w:t>
      </w:r>
    </w:p>
    <w:p w14:paraId="381E1E0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android.widget.AdapterView;</w:t>
      </w:r>
    </w:p>
    <w:p w14:paraId="7673711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android.widget.EditText;</w:t>
      </w:r>
    </w:p>
    <w:p w14:paraId="45C5C10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android.widget.LinearLayout;</w:t>
      </w:r>
    </w:p>
    <w:p w14:paraId="4E8A8B7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android.widget.ListView;</w:t>
      </w:r>
    </w:p>
    <w:p w14:paraId="3416673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android.widget.TextView;</w:t>
      </w:r>
    </w:p>
    <w:p w14:paraId="5A81BDC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android.widget.Toast;</w:t>
      </w:r>
    </w:p>
    <w:p w14:paraId="3E599817" w14:textId="77777777" w:rsidR="0016649E" w:rsidRDefault="0016649E" w:rsidP="0016649E">
      <w:pPr>
        <w:rPr>
          <w:lang w:eastAsia="ko-KR"/>
        </w:rPr>
      </w:pPr>
    </w:p>
    <w:p w14:paraId="0E2C715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androidx.annotation.NonNull;</w:t>
      </w:r>
    </w:p>
    <w:p w14:paraId="5A03E46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androidx.appcompat.app.AppCompatActivity;</w:t>
      </w:r>
    </w:p>
    <w:p w14:paraId="625F05AF" w14:textId="77777777" w:rsidR="0016649E" w:rsidRDefault="0016649E" w:rsidP="0016649E">
      <w:pPr>
        <w:rPr>
          <w:lang w:eastAsia="ko-KR"/>
        </w:rPr>
      </w:pPr>
    </w:p>
    <w:p w14:paraId="7269ED7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com.google.android.gms.tasks.OnCompleteListener;</w:t>
      </w:r>
    </w:p>
    <w:p w14:paraId="64C8588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com.google.android.gms.tasks.Task;</w:t>
      </w:r>
    </w:p>
    <w:p w14:paraId="74F932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com.google.firebase.firestore.FirebaseFirestore;</w:t>
      </w:r>
    </w:p>
    <w:p w14:paraId="17244A1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com.google.firebase.firestore.Query;</w:t>
      </w:r>
    </w:p>
    <w:p w14:paraId="663AA4E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com.google.firebase.firestore.QueryDocumentSnapshot;</w:t>
      </w:r>
    </w:p>
    <w:p w14:paraId="72D5F2C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>import com.google.firebase.firestore.QuerySnapshot;</w:t>
      </w:r>
    </w:p>
    <w:p w14:paraId="14CEF471" w14:textId="77777777" w:rsidR="0016649E" w:rsidRDefault="0016649E" w:rsidP="0016649E">
      <w:pPr>
        <w:rPr>
          <w:lang w:eastAsia="ko-KR"/>
        </w:rPr>
      </w:pPr>
    </w:p>
    <w:p w14:paraId="62843F2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java.util.ArrayList;</w:t>
      </w:r>
    </w:p>
    <w:p w14:paraId="0678C765" w14:textId="77777777" w:rsidR="0016649E" w:rsidRDefault="0016649E" w:rsidP="0016649E">
      <w:pPr>
        <w:rPr>
          <w:lang w:eastAsia="ko-KR"/>
        </w:rPr>
      </w:pPr>
    </w:p>
    <w:p w14:paraId="62860E9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kr.ac.yuhan.cs.yuhan19plus.R;</w:t>
      </w:r>
    </w:p>
    <w:p w14:paraId="4BEA605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kr.ac.yuhan.cs.yuhan19plus.admin.adapter.AdminAdapter;</w:t>
      </w:r>
    </w:p>
    <w:p w14:paraId="797FC1B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kr.ac.yuhan.cs.yuhan19plus.admin.data.AdminData;</w:t>
      </w:r>
    </w:p>
    <w:p w14:paraId="3538C72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kr.ac.yuhan.cs.yuhan19plus.admin.util.ChangeMode;</w:t>
      </w:r>
    </w:p>
    <w:p w14:paraId="5E3D0C4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soup.neumorphism.NeumorphButton;</w:t>
      </w:r>
    </w:p>
    <w:p w14:paraId="670D6D0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soup.neumorphism.NeumorphCardView;</w:t>
      </w:r>
    </w:p>
    <w:p w14:paraId="091C0F2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soup.neumorphism.NeumorphImageView;</w:t>
      </w:r>
    </w:p>
    <w:p w14:paraId="147DA602" w14:textId="77777777" w:rsidR="0016649E" w:rsidRDefault="0016649E" w:rsidP="0016649E">
      <w:pPr>
        <w:rPr>
          <w:lang w:eastAsia="ko-KR"/>
        </w:rPr>
      </w:pPr>
    </w:p>
    <w:p w14:paraId="33564A9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이석재</w:t>
      </w:r>
    </w:p>
    <w:p w14:paraId="1078F8C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다크모드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모달창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>.</w:t>
      </w:r>
    </w:p>
    <w:p w14:paraId="0BEC7CF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이석재</w:t>
      </w:r>
    </w:p>
    <w:p w14:paraId="0A8258E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* */</w:t>
      </w:r>
    </w:p>
    <w:p w14:paraId="4598B17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AdminActivity extends AppCompatActivity {</w:t>
      </w:r>
    </w:p>
    <w:p w14:paraId="0DDBFFA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Admin Firebase</w:t>
      </w:r>
    </w:p>
    <w:p w14:paraId="4BEAE3E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FirebaseFirestore adminDBFireStore;</w:t>
      </w:r>
    </w:p>
    <w:p w14:paraId="0D36375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Session Object</w:t>
      </w:r>
    </w:p>
    <w:p w14:paraId="73F6BCD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SharedPreferences sharedPreferences;</w:t>
      </w:r>
    </w:p>
    <w:p w14:paraId="5BB70D3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Adapter</w:t>
      </w:r>
    </w:p>
    <w:p w14:paraId="18840A0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AdminAdapter adapter;</w:t>
      </w:r>
    </w:p>
    <w:p w14:paraId="1C813D62" w14:textId="77777777" w:rsidR="0016649E" w:rsidRDefault="0016649E" w:rsidP="0016649E">
      <w:pPr>
        <w:rPr>
          <w:lang w:eastAsia="ko-KR"/>
        </w:rPr>
      </w:pPr>
    </w:p>
    <w:p w14:paraId="251C8AB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5302EF4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protected void onCreate(Bundle savedInstanceState) {</w:t>
      </w:r>
    </w:p>
    <w:p w14:paraId="32A1DA8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super.onCreate(savedInstanceState);</w:t>
      </w:r>
    </w:p>
    <w:p w14:paraId="0649F45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setContentView(R.layout.admin_activity_admin_page);</w:t>
      </w:r>
    </w:p>
    <w:p w14:paraId="5E2F9262" w14:textId="77777777" w:rsidR="0016649E" w:rsidRDefault="0016649E" w:rsidP="0016649E">
      <w:pPr>
        <w:rPr>
          <w:lang w:eastAsia="ko-KR"/>
        </w:rPr>
      </w:pPr>
    </w:p>
    <w:p w14:paraId="620F9F3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NeumorphCardView adminListCardView;</w:t>
      </w:r>
    </w:p>
    <w:p w14:paraId="0C5B736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NeumorphCardView editTextSearchAdminField;</w:t>
      </w:r>
    </w:p>
    <w:p w14:paraId="2B67AE6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NeumorphButton adminSearchBtn;</w:t>
      </w:r>
    </w:p>
    <w:p w14:paraId="439B94A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NeumorphImageView backBtn;</w:t>
      </w:r>
    </w:p>
    <w:p w14:paraId="42A239E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LinearLayout adminListPage;</w:t>
      </w:r>
    </w:p>
    <w:p w14:paraId="649378E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ListView listView;</w:t>
      </w:r>
    </w:p>
    <w:p w14:paraId="08931689" w14:textId="77777777" w:rsidR="0016649E" w:rsidRDefault="0016649E" w:rsidP="0016649E">
      <w:pPr>
        <w:rPr>
          <w:lang w:eastAsia="ko-KR"/>
        </w:rPr>
      </w:pPr>
    </w:p>
    <w:p w14:paraId="0DD4319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Receives current mode value</w:t>
      </w:r>
    </w:p>
    <w:p w14:paraId="207FC4C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 modeValue = getIntent().getIntExtra("mode", 1);</w:t>
      </w:r>
    </w:p>
    <w:p w14:paraId="60ABD17D" w14:textId="77777777" w:rsidR="0016649E" w:rsidRDefault="0016649E" w:rsidP="0016649E">
      <w:pPr>
        <w:rPr>
          <w:lang w:eastAsia="ko-KR"/>
        </w:rPr>
      </w:pPr>
    </w:p>
    <w:p w14:paraId="3A909D2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Receives background color value passed from MainActivity</w:t>
      </w:r>
    </w:p>
    <w:p w14:paraId="58E9947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 backgroundColor = getIntent().getIntExtra("background_color", Color.rgb(236, 240, 243));</w:t>
      </w:r>
    </w:p>
    <w:p w14:paraId="13F28FE0" w14:textId="77777777" w:rsidR="0016649E" w:rsidRDefault="0016649E" w:rsidP="0016649E">
      <w:pPr>
        <w:rPr>
          <w:lang w:eastAsia="ko-KR"/>
        </w:rPr>
      </w:pPr>
    </w:p>
    <w:p w14:paraId="5B863FA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Setting BackgroundColor</w:t>
      </w:r>
    </w:p>
    <w:p w14:paraId="48446A6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 backgroundView = getWindow().getDecorView().getRootView();</w:t>
      </w:r>
    </w:p>
    <w:p w14:paraId="03B35DA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backgroundView.setBackgroundColor(backgroundColor);</w:t>
      </w:r>
    </w:p>
    <w:p w14:paraId="131D37F3" w14:textId="77777777" w:rsidR="0016649E" w:rsidRDefault="0016649E" w:rsidP="0016649E">
      <w:pPr>
        <w:rPr>
          <w:lang w:eastAsia="ko-KR"/>
        </w:rPr>
      </w:pPr>
    </w:p>
    <w:p w14:paraId="62F81C0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adminListPage = findViewById(R.id.adminListPage);</w:t>
      </w:r>
    </w:p>
    <w:p w14:paraId="6358F01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listView = findViewById(R.id.listView);</w:t>
      </w:r>
    </w:p>
    <w:p w14:paraId="65FFAC99" w14:textId="77777777" w:rsidR="0016649E" w:rsidRDefault="0016649E" w:rsidP="0016649E">
      <w:pPr>
        <w:rPr>
          <w:lang w:eastAsia="ko-KR"/>
        </w:rPr>
      </w:pPr>
    </w:p>
    <w:p w14:paraId="1C8D484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Setting Adapter</w:t>
      </w:r>
    </w:p>
    <w:p w14:paraId="731B2F7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adapter = new AdminAdapter(this, new ArrayList&lt;AdminData&gt;());</w:t>
      </w:r>
    </w:p>
    <w:p w14:paraId="74FA1B9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listView.setAdapter(adapter);</w:t>
      </w:r>
    </w:p>
    <w:p w14:paraId="3A004A0A" w14:textId="77777777" w:rsidR="0016649E" w:rsidRDefault="0016649E" w:rsidP="0016649E">
      <w:pPr>
        <w:rPr>
          <w:lang w:eastAsia="ko-KR"/>
        </w:rPr>
      </w:pPr>
    </w:p>
    <w:p w14:paraId="38253CA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fetchAdminData</w:t>
      </w:r>
    </w:p>
    <w:p w14:paraId="0795609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fetchAdminData();</w:t>
      </w:r>
    </w:p>
    <w:p w14:paraId="08A63222" w14:textId="77777777" w:rsidR="0016649E" w:rsidRDefault="0016649E" w:rsidP="0016649E">
      <w:pPr>
        <w:rPr>
          <w:lang w:eastAsia="ko-KR"/>
        </w:rPr>
      </w:pPr>
    </w:p>
    <w:p w14:paraId="6ADDF03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Admin Page Id</w:t>
      </w:r>
    </w:p>
    <w:p w14:paraId="5F5501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backBtn = findViewById(R.id.backBtn);</w:t>
      </w:r>
    </w:p>
    <w:p w14:paraId="5B230E9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adminListCardView = findViewById(R.id.adminListCardView);</w:t>
      </w:r>
    </w:p>
    <w:p w14:paraId="6AF4096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editTextSearchAdminField = findViewById(R.id.editTextSearchAdminField);</w:t>
      </w:r>
    </w:p>
    <w:p w14:paraId="2F199DF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adminSearchBtn = findViewById(R.id.adminSearchBtn);</w:t>
      </w:r>
    </w:p>
    <w:p w14:paraId="04CEF092" w14:textId="77777777" w:rsidR="0016649E" w:rsidRDefault="0016649E" w:rsidP="0016649E">
      <w:pPr>
        <w:rPr>
          <w:lang w:eastAsia="ko-KR"/>
        </w:rPr>
      </w:pPr>
    </w:p>
    <w:p w14:paraId="11EFB59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listView onItemClickListener</w:t>
      </w:r>
    </w:p>
    <w:p w14:paraId="3416C75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listView.setOnItemClickListener(new AdapterView.OnItemClickListener() {</w:t>
      </w:r>
    </w:p>
    <w:p w14:paraId="68EAFC4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19DCD9D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onItemClick(AdapterView&lt;?&gt; parent, View view, int position, long id) {</w:t>
      </w:r>
    </w:p>
    <w:p w14:paraId="489D700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// Get information about the clicked item</w:t>
      </w:r>
    </w:p>
    <w:p w14:paraId="5ADFD0D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AdminData selectedItem= (AdminData) adapter.getItem(position);</w:t>
      </w:r>
    </w:p>
    <w:p w14:paraId="575B1A6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showAdminInfoDialog(selectedItem);</w:t>
      </w:r>
    </w:p>
    <w:p w14:paraId="5D109C8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615219A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25AFB686" w14:textId="77777777" w:rsidR="0016649E" w:rsidRDefault="0016649E" w:rsidP="0016649E">
      <w:pPr>
        <w:rPr>
          <w:lang w:eastAsia="ko-KR"/>
        </w:rPr>
      </w:pPr>
    </w:p>
    <w:p w14:paraId="60FA00C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if(modeValue == 1) {</w:t>
      </w:r>
    </w:p>
    <w:p w14:paraId="71FBD04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// DarkMode</w:t>
      </w:r>
    </w:p>
    <w:p w14:paraId="6472A17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ChangeMode.applySubTheme(adminListPage, modeValue);</w:t>
      </w:r>
    </w:p>
    <w:p w14:paraId="1CA9325E" w14:textId="77777777" w:rsidR="0016649E" w:rsidRDefault="0016649E" w:rsidP="0016649E">
      <w:pPr>
        <w:rPr>
          <w:lang w:eastAsia="ko-KR"/>
        </w:rPr>
      </w:pPr>
    </w:p>
    <w:p w14:paraId="21FDF55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// Admin Page Btn</w:t>
      </w:r>
    </w:p>
    <w:p w14:paraId="26BA2FD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ChangeMode.setColorFilterDark(backBtn);</w:t>
      </w:r>
    </w:p>
    <w:p w14:paraId="4FC978F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ChangeMode.setDarkShadowCardView(backBtn);</w:t>
      </w:r>
    </w:p>
    <w:p w14:paraId="7F333263" w14:textId="77777777" w:rsidR="0016649E" w:rsidRDefault="0016649E" w:rsidP="0016649E">
      <w:pPr>
        <w:rPr>
          <w:lang w:eastAsia="ko-KR"/>
        </w:rPr>
      </w:pPr>
    </w:p>
    <w:p w14:paraId="6A20EDC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// Admin Page CardView content</w:t>
      </w:r>
    </w:p>
    <w:p w14:paraId="0C50032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ChangeMode.setDarkShadowCardView(adminListCardView);</w:t>
      </w:r>
    </w:p>
    <w:p w14:paraId="7494D62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ChangeMode.setDarkShadowCardView(editTextSearchAdminField);</w:t>
      </w:r>
    </w:p>
    <w:p w14:paraId="0CE8E68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ChangeMode.setDarkShadowCardView(adminSearchBtn);</w:t>
      </w:r>
    </w:p>
    <w:p w14:paraId="5DE141E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25A9375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else {</w:t>
      </w:r>
    </w:p>
    <w:p w14:paraId="67BD064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// LightMode</w:t>
      </w:r>
    </w:p>
    <w:p w14:paraId="59A7C84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adminSearchBtn.setBackgroundColor(Color.rgb(0, 174, 142));</w:t>
      </w:r>
    </w:p>
    <w:p w14:paraId="14BB6C3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ChangeMode.setLightShadowCardView(adminSearchBtn);</w:t>
      </w:r>
    </w:p>
    <w:p w14:paraId="75334FB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4C855813" w14:textId="77777777" w:rsidR="0016649E" w:rsidRDefault="0016649E" w:rsidP="0016649E">
      <w:pPr>
        <w:rPr>
          <w:lang w:eastAsia="ko-KR"/>
        </w:rPr>
      </w:pPr>
    </w:p>
    <w:p w14:paraId="3290A6D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BackBtn onClickListener</w:t>
      </w:r>
    </w:p>
    <w:p w14:paraId="725D936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backBtn.setOnClickListener(new View.OnClickListener() {</w:t>
      </w:r>
    </w:p>
    <w:p w14:paraId="0AED5FB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4F7EB6D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4B39467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// Change ShapeType to 'pressed' when clicked</w:t>
      </w:r>
    </w:p>
    <w:p w14:paraId="6F5261A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backBtn.setShapeType(1);</w:t>
      </w:r>
    </w:p>
    <w:p w14:paraId="46795CF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// After clicked, it changes back to 'flat'</w:t>
      </w:r>
    </w:p>
    <w:p w14:paraId="38F0888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v.postDelayed(new Runnable() {</w:t>
      </w:r>
    </w:p>
    <w:p w14:paraId="7EB1CB1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05C88EA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run() {</w:t>
      </w:r>
    </w:p>
    <w:p w14:paraId="7A15E5D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backBtn.setShapeType(0);</w:t>
      </w:r>
    </w:p>
    <w:p w14:paraId="351FAAB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1AE53C7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}, 200);</w:t>
      </w:r>
    </w:p>
    <w:p w14:paraId="674DA97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        finish();</w:t>
      </w:r>
    </w:p>
    <w:p w14:paraId="296A832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7636825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2432A077" w14:textId="77777777" w:rsidR="0016649E" w:rsidRDefault="0016649E" w:rsidP="0016649E">
      <w:pPr>
        <w:rPr>
          <w:lang w:eastAsia="ko-KR"/>
        </w:rPr>
      </w:pPr>
    </w:p>
    <w:p w14:paraId="4542C7E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AdminSearchBtn onClickListener</w:t>
      </w:r>
    </w:p>
    <w:p w14:paraId="2DFAC3A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adminSearchBtn.setOnClickListener(new View.OnClickListener() {</w:t>
      </w:r>
    </w:p>
    <w:p w14:paraId="082FB68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2979437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2C1ED6F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loadAdminFromFireStore();</w:t>
      </w:r>
    </w:p>
    <w:p w14:paraId="3629C9A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7C29D22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6B70DF4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432022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 -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6D8972E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fetchAdminData() {</w:t>
      </w:r>
    </w:p>
    <w:p w14:paraId="4D09CE8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ID </w:t>
      </w:r>
      <w:r>
        <w:rPr>
          <w:rFonts w:hint="eastAsia"/>
          <w:lang w:eastAsia="ko-KR"/>
        </w:rPr>
        <w:t>가져오기</w:t>
      </w:r>
    </w:p>
    <w:p w14:paraId="0C43E28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sharedPreferences = getSharedPreferences("AdminSession", MODE_PRIVATE);</w:t>
      </w:r>
    </w:p>
    <w:p w14:paraId="23567A0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currentAdminId = sharedPreferences.getString("admin_id", null);</w:t>
      </w:r>
    </w:p>
    <w:p w14:paraId="4794840F" w14:textId="77777777" w:rsidR="0016649E" w:rsidRDefault="0016649E" w:rsidP="0016649E">
      <w:pPr>
        <w:rPr>
          <w:lang w:eastAsia="ko-KR"/>
        </w:rPr>
      </w:pPr>
    </w:p>
    <w:p w14:paraId="279B16A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인스턴스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03C0F16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adminDBFireStore = FirebaseFirestore.getInstance();</w:t>
      </w:r>
    </w:p>
    <w:p w14:paraId="1BF9525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ArrayList&lt;AdminData&gt; adminList = new ArrayList&lt;&gt;();</w:t>
      </w:r>
    </w:p>
    <w:p w14:paraId="46D7776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목록을</w:t>
      </w:r>
      <w:r>
        <w:rPr>
          <w:rFonts w:hint="eastAsia"/>
          <w:lang w:eastAsia="ko-KR"/>
        </w:rPr>
        <w:t xml:space="preserve"> DB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가져오기</w:t>
      </w:r>
    </w:p>
    <w:p w14:paraId="530C173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adminDBFireStore.collection("admins").get().addOnCompleteListener(new OnCompleteListener&lt;QuerySnapshot&gt;() {</w:t>
      </w:r>
    </w:p>
    <w:p w14:paraId="11E445D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7D5747C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onComplete(@NonNull Task&lt;QuerySnapshot&gt; task) {</w:t>
      </w:r>
    </w:p>
    <w:p w14:paraId="186989D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DB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23DAC4C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if (task.isSuccessful()) {</w:t>
      </w:r>
    </w:p>
    <w:p w14:paraId="1ABB791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int i = 1; // num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</w:p>
    <w:p w14:paraId="2521DBD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// </w:t>
      </w:r>
      <w:r>
        <w:rPr>
          <w:rFonts w:hint="eastAsia"/>
          <w:lang w:eastAsia="ko-KR"/>
        </w:rPr>
        <w:t>가져온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수만큼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</w:t>
      </w:r>
    </w:p>
    <w:p w14:paraId="1EFBE1E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for (QueryDocumentSnapshot document : task.getResult()) {</w:t>
      </w:r>
    </w:p>
    <w:p w14:paraId="4016657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아닌경우</w:t>
      </w:r>
    </w:p>
    <w:p w14:paraId="363F341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if (!document.getId().equals(currentAdminId)) {</w:t>
      </w:r>
    </w:p>
    <w:p w14:paraId="31BE10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String adminId = document.getString("adminId");</w:t>
      </w:r>
    </w:p>
    <w:p w14:paraId="637D772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String password = document.getString("adminPassword");</w:t>
      </w:r>
    </w:p>
    <w:p w14:paraId="5F5244E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String position = document.getString("adminPosition");</w:t>
      </w:r>
    </w:p>
    <w:p w14:paraId="722B25C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//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7C55B39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adminList.add(new AdminData(i, adminId, password, position));</w:t>
      </w:r>
    </w:p>
    <w:p w14:paraId="7ED76F6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i++;  //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num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</w:t>
      </w:r>
    </w:p>
    <w:p w14:paraId="29D9FAF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2A7DBE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34F8AC5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// </w:t>
      </w:r>
      <w:r>
        <w:rPr>
          <w:rFonts w:hint="eastAsia"/>
          <w:lang w:eastAsia="ko-KR"/>
        </w:rPr>
        <w:t>결과가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42F9431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if (adminList.isEmpty()) {</w:t>
      </w:r>
    </w:p>
    <w:p w14:paraId="6F8F213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Toast.makeText(getApplicationContext(), "</w:t>
      </w:r>
      <w:r>
        <w:rPr>
          <w:rFonts w:hint="eastAsia"/>
          <w:lang w:eastAsia="ko-KR"/>
        </w:rPr>
        <w:t>결과가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없습니다</w:t>
      </w:r>
      <w:r>
        <w:rPr>
          <w:rFonts w:hint="eastAsia"/>
          <w:lang w:eastAsia="ko-KR"/>
        </w:rPr>
        <w:t>.", Toast.LENGTH_SHORT).show();</w:t>
      </w:r>
    </w:p>
    <w:p w14:paraId="60F9473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562DF0E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// </w:t>
      </w:r>
      <w:r>
        <w:rPr>
          <w:rFonts w:hint="eastAsia"/>
          <w:lang w:eastAsia="ko-KR"/>
        </w:rPr>
        <w:t>결과가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3B7FCBA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else {</w:t>
      </w:r>
    </w:p>
    <w:p w14:paraId="30B4713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adapter.updateData(adminList);</w:t>
      </w:r>
    </w:p>
    <w:p w14:paraId="15679FD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436B2384" w14:textId="77777777" w:rsidR="0016649E" w:rsidRDefault="0016649E" w:rsidP="0016649E">
      <w:pPr>
        <w:rPr>
          <w:lang w:eastAsia="ko-KR"/>
        </w:rPr>
      </w:pPr>
    </w:p>
    <w:p w14:paraId="003E4BD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70EFEBC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            // DB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발생한경우</w:t>
      </w:r>
    </w:p>
    <w:p w14:paraId="3F35942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else {</w:t>
      </w:r>
    </w:p>
    <w:p w14:paraId="05826AE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Log.w("AdminActivity", "Error getting documents: ", task.getException());</w:t>
      </w:r>
    </w:p>
    <w:p w14:paraId="774AD5C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0CF7712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0BBBF05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4400A61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7F030FE" w14:textId="77777777" w:rsidR="0016649E" w:rsidRDefault="0016649E" w:rsidP="0016649E">
      <w:pPr>
        <w:rPr>
          <w:lang w:eastAsia="ko-KR"/>
        </w:rPr>
      </w:pPr>
    </w:p>
    <w:p w14:paraId="0494776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/**</w:t>
      </w:r>
    </w:p>
    <w:p w14:paraId="4EB5C9A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*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테스트용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</w:p>
    <w:p w14:paraId="2F0571E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*/</w:t>
      </w:r>
    </w:p>
    <w:p w14:paraId="7EEF257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/*</w:t>
      </w:r>
    </w:p>
    <w:p w14:paraId="377C7CA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Create Fake Data</w:t>
      </w:r>
    </w:p>
    <w:p w14:paraId="3DC6DE6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ArrayList&lt;AdminData&gt; fakeDataList = createFakeData();</w:t>
      </w:r>
    </w:p>
    <w:p w14:paraId="114FA137" w14:textId="77777777" w:rsidR="0016649E" w:rsidRDefault="0016649E" w:rsidP="0016649E">
      <w:pPr>
        <w:rPr>
          <w:lang w:eastAsia="ko-KR"/>
        </w:rPr>
      </w:pPr>
    </w:p>
    <w:p w14:paraId="36E8758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Setting Adapter</w:t>
      </w:r>
    </w:p>
    <w:p w14:paraId="0EF0840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AdminAdapter adapter = new AdminAdapter(this, fakeDataList);</w:t>
      </w:r>
    </w:p>
    <w:p w14:paraId="3C05897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listView.setAdapter(adapter);</w:t>
      </w:r>
    </w:p>
    <w:p w14:paraId="3B773EF2" w14:textId="77777777" w:rsidR="0016649E" w:rsidRDefault="0016649E" w:rsidP="0016649E">
      <w:pPr>
        <w:rPr>
          <w:lang w:eastAsia="ko-KR"/>
        </w:rPr>
      </w:pPr>
    </w:p>
    <w:p w14:paraId="68B6A3E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listView onItemClickListener</w:t>
      </w:r>
    </w:p>
    <w:p w14:paraId="41BAB4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listView.setOnItemClickListener(new AdapterView.OnItemClickListener() {</w:t>
      </w:r>
    </w:p>
    <w:p w14:paraId="32AC703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@Override</w:t>
      </w:r>
    </w:p>
    <w:p w14:paraId="1C58D6C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public void onItemClick(AdapterView&lt;?&gt; parent, View view, int position, long id) {</w:t>
      </w:r>
    </w:p>
    <w:p w14:paraId="1734550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// Get information about the clicked item</w:t>
      </w:r>
    </w:p>
    <w:p w14:paraId="4DADD07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AdminData selectedItem = fakeDataList.get(position);</w:t>
      </w:r>
    </w:p>
    <w:p w14:paraId="2024566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showAdminInfoDialog(selectedItem);</w:t>
      </w:r>
    </w:p>
    <w:p w14:paraId="2D13851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60E5646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});</w:t>
      </w:r>
    </w:p>
    <w:p w14:paraId="5B497ADD" w14:textId="77777777" w:rsidR="0016649E" w:rsidRDefault="0016649E" w:rsidP="0016649E">
      <w:pPr>
        <w:rPr>
          <w:lang w:eastAsia="ko-KR"/>
        </w:rPr>
      </w:pPr>
    </w:p>
    <w:p w14:paraId="2CFB5A0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Create Fake Data</w:t>
      </w:r>
    </w:p>
    <w:p w14:paraId="41B8E3E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ArrayList&lt;AdminData&gt; createFakeData() {</w:t>
      </w:r>
    </w:p>
    <w:p w14:paraId="6D0B10D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ArrayList&lt;AdminData&gt; dataList = new ArrayList&lt;&gt;();</w:t>
      </w:r>
    </w:p>
    <w:p w14:paraId="5C91193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for (int i = 1; i &lt;= 20; i++) {</w:t>
      </w:r>
    </w:p>
    <w:p w14:paraId="45810D0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// Create Fake Data &amp; Add AdminList</w:t>
      </w:r>
    </w:p>
    <w:p w14:paraId="02DE7CC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AdminData adminData = new AdminData(i, "Admin" + i, "1234", "position" + i);</w:t>
      </w:r>
    </w:p>
    <w:p w14:paraId="2C66661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dataList.add(adminData);</w:t>
      </w:r>
    </w:p>
    <w:p w14:paraId="6F6855B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10ADC6B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dataList;</w:t>
      </w:r>
    </w:p>
    <w:p w14:paraId="75AC538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F0D837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*/</w:t>
      </w:r>
    </w:p>
    <w:p w14:paraId="7478436A" w14:textId="77777777" w:rsidR="0016649E" w:rsidRDefault="0016649E" w:rsidP="0016649E">
      <w:pPr>
        <w:rPr>
          <w:lang w:eastAsia="ko-KR"/>
        </w:rPr>
      </w:pPr>
    </w:p>
    <w:p w14:paraId="44BF30B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static void showErrorDialog(Context context, String message) {</w:t>
      </w:r>
    </w:p>
    <w:p w14:paraId="75BCDC6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AlertDialog.Builder builder = new AlertDialog.Builder(context);</w:t>
      </w:r>
    </w:p>
    <w:p w14:paraId="695F77C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builder.setTitle("</w:t>
      </w:r>
      <w:r>
        <w:rPr>
          <w:rFonts w:hint="eastAsia"/>
          <w:lang w:eastAsia="ko-KR"/>
        </w:rPr>
        <w:t>오류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>")</w:t>
      </w:r>
    </w:p>
    <w:p w14:paraId="0E825DD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.setMessage(message)</w:t>
      </w:r>
    </w:p>
    <w:p w14:paraId="3A57C1F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.setPositiveButton("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", new DialogInterface.OnClickListener() {</w:t>
      </w:r>
    </w:p>
    <w:p w14:paraId="53B858E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onClick(DialogInterface dialog, int id) {</w:t>
      </w:r>
    </w:p>
    <w:p w14:paraId="62365BC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Pressed "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" Btn</w:t>
      </w:r>
    </w:p>
    <w:p w14:paraId="5A6C737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dialog.dismiss(); // Close Dialog</w:t>
      </w:r>
    </w:p>
    <w:p w14:paraId="0D961AE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52921F9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});</w:t>
      </w:r>
    </w:p>
    <w:p w14:paraId="4AD3261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AlertDialog dialog = builder.create();</w:t>
      </w:r>
    </w:p>
    <w:p w14:paraId="2168533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dialog.show();</w:t>
      </w:r>
    </w:p>
    <w:p w14:paraId="3A4C195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4746A8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void showAdminInfoDialog(AdminData selectedItem) {</w:t>
      </w:r>
    </w:p>
    <w:p w14:paraId="5127B40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Create Dialog &amp; Layout Setting</w:t>
      </w:r>
    </w:p>
    <w:p w14:paraId="7B325B7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Dialog dialog = new Dialog(AdminActivity.this);</w:t>
      </w:r>
    </w:p>
    <w:p w14:paraId="55EBC5C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dialog.setContentView(R.layout.admin_dialog_admin_item_info);</w:t>
      </w:r>
    </w:p>
    <w:p w14:paraId="510F9D0A" w14:textId="77777777" w:rsidR="0016649E" w:rsidRDefault="0016649E" w:rsidP="0016649E">
      <w:pPr>
        <w:rPr>
          <w:lang w:eastAsia="ko-KR"/>
        </w:rPr>
      </w:pPr>
    </w:p>
    <w:p w14:paraId="5F086D7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Get TextView ID in Dialog</w:t>
      </w:r>
    </w:p>
    <w:p w14:paraId="615D1A9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textViewAdminNum = dialog.findViewById(R.id.textViewAdminNum);</w:t>
      </w:r>
    </w:p>
    <w:p w14:paraId="4BD300C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textViewAdminNum.setText(selectedItem.getAdminNum() + "");</w:t>
      </w:r>
    </w:p>
    <w:p w14:paraId="78D2BDC4" w14:textId="77777777" w:rsidR="0016649E" w:rsidRDefault="0016649E" w:rsidP="0016649E">
      <w:pPr>
        <w:rPr>
          <w:lang w:eastAsia="ko-KR"/>
        </w:rPr>
      </w:pPr>
    </w:p>
    <w:p w14:paraId="47C70DB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textViewAdminId = dialog.findViewById(R.id.textViewAdminId);</w:t>
      </w:r>
    </w:p>
    <w:p w14:paraId="3A66666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textViewAdminId.setText(selectedItem.getAdminId());</w:t>
      </w:r>
    </w:p>
    <w:p w14:paraId="05740C83" w14:textId="77777777" w:rsidR="0016649E" w:rsidRDefault="0016649E" w:rsidP="0016649E">
      <w:pPr>
        <w:rPr>
          <w:lang w:eastAsia="ko-KR"/>
        </w:rPr>
      </w:pPr>
    </w:p>
    <w:p w14:paraId="5010B7C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textViewAdminPosition = dialog.findViewById(R.id.textViewAdminPosition);</w:t>
      </w:r>
    </w:p>
    <w:p w14:paraId="2C685F3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textViewAdminPosition.setText(selectedItem.getAdminPosition());</w:t>
      </w:r>
    </w:p>
    <w:p w14:paraId="3B195A62" w14:textId="77777777" w:rsidR="0016649E" w:rsidRDefault="0016649E" w:rsidP="0016649E">
      <w:pPr>
        <w:rPr>
          <w:lang w:eastAsia="ko-KR"/>
        </w:rPr>
      </w:pPr>
    </w:p>
    <w:p w14:paraId="56AD2B2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Show Dialog</w:t>
      </w:r>
    </w:p>
    <w:p w14:paraId="4C5E6BC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dialog.show();</w:t>
      </w:r>
    </w:p>
    <w:p w14:paraId="5D59E35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C72B0CE" w14:textId="77777777" w:rsidR="0016649E" w:rsidRDefault="0016649E" w:rsidP="0016649E">
      <w:pPr>
        <w:rPr>
          <w:lang w:eastAsia="ko-KR"/>
        </w:rPr>
      </w:pPr>
    </w:p>
    <w:p w14:paraId="36F5BDE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파이어베이스에서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아이디로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>)</w:t>
      </w:r>
    </w:p>
    <w:p w14:paraId="0C8241E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loadAdminFromFireStore() {</w:t>
      </w:r>
    </w:p>
    <w:p w14:paraId="7C27C4C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ID </w:t>
      </w:r>
      <w:r>
        <w:rPr>
          <w:rFonts w:hint="eastAsia"/>
          <w:lang w:eastAsia="ko-KR"/>
        </w:rPr>
        <w:t>가져오기</w:t>
      </w:r>
    </w:p>
    <w:p w14:paraId="1CB4585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sharedPreferences = getSharedPreferences("AdminSession", MODE_PRIVATE);</w:t>
      </w:r>
    </w:p>
    <w:p w14:paraId="4DAEB47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currentAdminId = sharedPreferences.getString("admin_id", null);</w:t>
      </w:r>
    </w:p>
    <w:p w14:paraId="424CFF8F" w14:textId="77777777" w:rsidR="0016649E" w:rsidRDefault="0016649E" w:rsidP="0016649E">
      <w:pPr>
        <w:rPr>
          <w:lang w:eastAsia="ko-KR"/>
        </w:rPr>
      </w:pPr>
    </w:p>
    <w:p w14:paraId="1EF4E6B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인스턴스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3444E00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adminDBFireStore = FirebaseFirestore.getInstance();</w:t>
      </w:r>
    </w:p>
    <w:p w14:paraId="5153B16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ArrayList&lt;AdminData&gt; adminList = new ArrayList&lt;&gt;();</w:t>
      </w:r>
    </w:p>
    <w:p w14:paraId="12C8B699" w14:textId="77777777" w:rsidR="0016649E" w:rsidRDefault="0016649E" w:rsidP="0016649E">
      <w:pPr>
        <w:rPr>
          <w:lang w:eastAsia="ko-KR"/>
        </w:rPr>
      </w:pPr>
    </w:p>
    <w:p w14:paraId="3911D5B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검색창에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가져오기</w:t>
      </w:r>
    </w:p>
    <w:p w14:paraId="7C3F8D1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EditText input_searchId = findViewById(R.id.input_searchId);</w:t>
      </w:r>
    </w:p>
    <w:p w14:paraId="2D138DA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searchId = input_searchId.getText().toString().trim();</w:t>
      </w:r>
    </w:p>
    <w:p w14:paraId="622D4C34" w14:textId="77777777" w:rsidR="0016649E" w:rsidRDefault="0016649E" w:rsidP="0016649E">
      <w:pPr>
        <w:rPr>
          <w:lang w:eastAsia="ko-KR"/>
        </w:rPr>
      </w:pPr>
    </w:p>
    <w:p w14:paraId="7ED1443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쿼리문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</w:p>
    <w:p w14:paraId="3D3431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Query query;</w:t>
      </w:r>
    </w:p>
    <w:p w14:paraId="165CDFA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(searchId.isEmpty()) {</w:t>
      </w:r>
    </w:p>
    <w:p w14:paraId="03FC30A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</w:t>
      </w:r>
      <w:r>
        <w:rPr>
          <w:rFonts w:hint="eastAsia"/>
          <w:lang w:eastAsia="ko-KR"/>
        </w:rPr>
        <w:t>검색어가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</w:t>
      </w:r>
    </w:p>
    <w:p w14:paraId="7CE3589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query = adminDBFireStore.collection("admins");</w:t>
      </w:r>
    </w:p>
    <w:p w14:paraId="38CACEE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else {</w:t>
      </w:r>
    </w:p>
    <w:p w14:paraId="5771694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</w:t>
      </w:r>
      <w:r>
        <w:rPr>
          <w:rFonts w:hint="eastAsia"/>
          <w:lang w:eastAsia="ko-KR"/>
        </w:rPr>
        <w:t>입력된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검색어로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시작하는</w:t>
      </w:r>
      <w:r>
        <w:rPr>
          <w:rFonts w:hint="eastAsia"/>
          <w:lang w:eastAsia="ko-KR"/>
        </w:rPr>
        <w:t xml:space="preserve"> adminId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</w:t>
      </w:r>
    </w:p>
    <w:p w14:paraId="34E0F3C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query = adminDBFireStore.collection("admins").orderBy("adminId").startAt(searchId).endAt(searchId + '\uf8ff');</w:t>
      </w:r>
    </w:p>
    <w:p w14:paraId="34F5067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3705CFA8" w14:textId="77777777" w:rsidR="0016649E" w:rsidRDefault="0016649E" w:rsidP="0016649E">
      <w:pPr>
        <w:rPr>
          <w:lang w:eastAsia="ko-KR"/>
        </w:rPr>
      </w:pPr>
    </w:p>
    <w:p w14:paraId="74FC445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query.get().addOnCompleteListener(new OnCompleteListener&lt;QuerySnapshot&gt;() {</w:t>
      </w:r>
    </w:p>
    <w:p w14:paraId="0CD75F9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3D7A88C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DB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20DF311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onComplete(@NonNull Task&lt;QuerySnapshot&gt; task) {</w:t>
      </w:r>
    </w:p>
    <w:p w14:paraId="2D6AE23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if (task.isSuccessful()) {</w:t>
      </w:r>
    </w:p>
    <w:p w14:paraId="787483C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                int i = 1; // num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</w:p>
    <w:p w14:paraId="28EFA36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// </w:t>
      </w:r>
      <w:r>
        <w:rPr>
          <w:rFonts w:hint="eastAsia"/>
          <w:lang w:eastAsia="ko-KR"/>
        </w:rPr>
        <w:t>검색한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</w:t>
      </w:r>
    </w:p>
    <w:p w14:paraId="0C5BD4D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for (QueryDocumentSnapshot document : task.getResult()) {</w:t>
      </w:r>
    </w:p>
    <w:p w14:paraId="3A005D8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3B1194D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if (!document.getId().equals(currentAdminId)) {</w:t>
      </w:r>
    </w:p>
    <w:p w14:paraId="2C887CF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String adminId = document.getId();</w:t>
      </w:r>
    </w:p>
    <w:p w14:paraId="0B2EB65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String password = document.getString("adminPassword");</w:t>
      </w:r>
    </w:p>
    <w:p w14:paraId="1A15302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String position = document.getString("adminPosition");</w:t>
      </w:r>
    </w:p>
    <w:p w14:paraId="39E5CD4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adminList.add(new AdminData(i, adminId, password, position));</w:t>
      </w:r>
    </w:p>
    <w:p w14:paraId="400190C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i++;  //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num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</w:t>
      </w:r>
    </w:p>
    <w:p w14:paraId="171B4C8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0D52A52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36970DD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//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5BFB5CF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if (adminList.isEmpty()) {</w:t>
      </w:r>
    </w:p>
    <w:p w14:paraId="552ADB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adapter.updateData(adminList);</w:t>
      </w:r>
    </w:p>
    <w:p w14:paraId="6834BBC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Toast.makeText(getApplicationContext(), "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없습니다</w:t>
      </w:r>
      <w:r>
        <w:rPr>
          <w:rFonts w:hint="eastAsia"/>
          <w:lang w:eastAsia="ko-KR"/>
        </w:rPr>
        <w:t>.", Toast.LENGTH_SHORT).show();</w:t>
      </w:r>
    </w:p>
    <w:p w14:paraId="4A14DD8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1D83067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// </w:t>
      </w:r>
      <w:r>
        <w:rPr>
          <w:rFonts w:hint="eastAsia"/>
          <w:lang w:eastAsia="ko-KR"/>
        </w:rPr>
        <w:t>검색결과가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469AEFB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else {</w:t>
      </w:r>
    </w:p>
    <w:p w14:paraId="40EA66E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adapter.updateData(adminList);</w:t>
      </w:r>
    </w:p>
    <w:p w14:paraId="7B7B046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Toast.makeText(getApplicationContext(), "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  <w:r>
        <w:rPr>
          <w:rFonts w:hint="eastAsia"/>
          <w:lang w:eastAsia="ko-KR"/>
        </w:rPr>
        <w:t>", Toast.LENGTH_SHORT).show();</w:t>
      </w:r>
    </w:p>
    <w:p w14:paraId="39641A9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505CD76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14C0DF1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DB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463A55A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else {</w:t>
      </w:r>
    </w:p>
    <w:p w14:paraId="46F5F17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Log.d("Firestore Search", "Error getting documents: ", task.getException());</w:t>
      </w:r>
    </w:p>
    <w:p w14:paraId="643E3D3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Toast.makeText(getApplicationContext(), "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>", Toast.LENGTH_SHORT).show();</w:t>
      </w:r>
    </w:p>
    <w:p w14:paraId="42BF945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4AAB99C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3436AFD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3104E1C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2356C09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52269819" w14:textId="77777777" w:rsidR="0016649E" w:rsidRDefault="0016649E" w:rsidP="0016649E">
      <w:pPr>
        <w:rPr>
          <w:lang w:eastAsia="ko-KR"/>
        </w:rPr>
      </w:pPr>
    </w:p>
    <w:p w14:paraId="2DA5E8F9" w14:textId="7D1C79AA" w:rsidR="0016649E" w:rsidRPr="009E1862" w:rsidRDefault="0016649E" w:rsidP="009E1862">
      <w:pPr>
        <w:pStyle w:val="3"/>
        <w:rPr>
          <w:b/>
          <w:lang w:eastAsia="ko-KR"/>
        </w:rPr>
      </w:pPr>
      <w:bookmarkStart w:id="144" w:name="_Toc168002255"/>
      <w:r w:rsidRPr="009E1862">
        <w:rPr>
          <w:b/>
          <w:lang w:eastAsia="ko-KR"/>
        </w:rPr>
        <w:t>yuhan19pl</w:t>
      </w:r>
      <w:r w:rsidR="009E1862">
        <w:rPr>
          <w:b/>
          <w:lang w:eastAsia="ko-KR"/>
        </w:rPr>
        <w:t>us\admin\AdminCreateAppQR.java</w:t>
      </w:r>
      <w:r w:rsidR="009E1862">
        <w:rPr>
          <w:rFonts w:hint="eastAsia"/>
          <w:b/>
          <w:lang w:eastAsia="ko-KR"/>
        </w:rPr>
        <w:t xml:space="preserve"> </w:t>
      </w:r>
      <w:r w:rsidR="009E1862">
        <w:rPr>
          <w:rFonts w:hint="eastAsia"/>
          <w:b/>
          <w:lang w:eastAsia="ko-KR"/>
        </w:rPr>
        <w:t>작성자</w:t>
      </w:r>
      <w:r w:rsidR="009E1862">
        <w:rPr>
          <w:rFonts w:hint="eastAsia"/>
          <w:b/>
          <w:lang w:eastAsia="ko-KR"/>
        </w:rPr>
        <w:t xml:space="preserve"> : </w:t>
      </w:r>
      <w:r w:rsidR="009E1862">
        <w:rPr>
          <w:rFonts w:hint="eastAsia"/>
          <w:b/>
          <w:lang w:eastAsia="ko-KR"/>
        </w:rPr>
        <w:t>오자현</w:t>
      </w:r>
      <w:bookmarkEnd w:id="144"/>
    </w:p>
    <w:p w14:paraId="50E775E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kr.ac.yuhan.cs.yuhan19plus.admin;</w:t>
      </w:r>
    </w:p>
    <w:p w14:paraId="5AA29913" w14:textId="77777777" w:rsidR="0016649E" w:rsidRDefault="0016649E" w:rsidP="0016649E">
      <w:pPr>
        <w:rPr>
          <w:lang w:eastAsia="ko-KR"/>
        </w:rPr>
      </w:pPr>
    </w:p>
    <w:p w14:paraId="2AD7414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android.content.ContentValues;</w:t>
      </w:r>
    </w:p>
    <w:p w14:paraId="1EF0E0D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android.graphics.Bitmap;</w:t>
      </w:r>
    </w:p>
    <w:p w14:paraId="19ED947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android.net.Uri;</w:t>
      </w:r>
    </w:p>
    <w:p w14:paraId="4A6520D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android.os.Bundle;</w:t>
      </w:r>
    </w:p>
    <w:p w14:paraId="24AAF91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android.os.Environment;</w:t>
      </w:r>
    </w:p>
    <w:p w14:paraId="4E226DF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android.provider.MediaStore;</w:t>
      </w:r>
    </w:p>
    <w:p w14:paraId="19E0DC8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android.util.Log;</w:t>
      </w:r>
    </w:p>
    <w:p w14:paraId="62789A9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android.widget.ImageView;</w:t>
      </w:r>
    </w:p>
    <w:p w14:paraId="47D0004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android.widget.Toast;</w:t>
      </w:r>
    </w:p>
    <w:p w14:paraId="11A87B91" w14:textId="77777777" w:rsidR="0016649E" w:rsidRDefault="0016649E" w:rsidP="0016649E">
      <w:pPr>
        <w:rPr>
          <w:lang w:eastAsia="ko-KR"/>
        </w:rPr>
      </w:pPr>
    </w:p>
    <w:p w14:paraId="07992B3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androidx.appcompat.app.AppCompatActivity;</w:t>
      </w:r>
    </w:p>
    <w:p w14:paraId="1A1C9A87" w14:textId="77777777" w:rsidR="0016649E" w:rsidRDefault="0016649E" w:rsidP="0016649E">
      <w:pPr>
        <w:rPr>
          <w:lang w:eastAsia="ko-KR"/>
        </w:rPr>
      </w:pPr>
    </w:p>
    <w:p w14:paraId="5660FEF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com.google.firebase.firestore.FirebaseFirestore;</w:t>
      </w:r>
    </w:p>
    <w:p w14:paraId="62212B7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>import com.google.zxing.BarcodeFormat;</w:t>
      </w:r>
    </w:p>
    <w:p w14:paraId="2D8DF5E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com.google.zxing.MultiFormatWriter;</w:t>
      </w:r>
    </w:p>
    <w:p w14:paraId="3A1FB88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com.google.zxing.WriterException;</w:t>
      </w:r>
    </w:p>
    <w:p w14:paraId="6DF6AE1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com.google.zxing.common.BitMatrix;</w:t>
      </w:r>
    </w:p>
    <w:p w14:paraId="2B81982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com.journeyapps.barcodescanner.BarcodeEncoder;</w:t>
      </w:r>
    </w:p>
    <w:p w14:paraId="25B6C3F2" w14:textId="77777777" w:rsidR="0016649E" w:rsidRDefault="0016649E" w:rsidP="0016649E">
      <w:pPr>
        <w:rPr>
          <w:lang w:eastAsia="ko-KR"/>
        </w:rPr>
      </w:pPr>
    </w:p>
    <w:p w14:paraId="6F87E21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java.io.File;</w:t>
      </w:r>
    </w:p>
    <w:p w14:paraId="4AF9A1F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java.io.IOException;</w:t>
      </w:r>
    </w:p>
    <w:p w14:paraId="65C836B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java.io.OutputStream;</w:t>
      </w:r>
    </w:p>
    <w:p w14:paraId="4CE7A8C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java.util.Objects;</w:t>
      </w:r>
    </w:p>
    <w:p w14:paraId="6E41B646" w14:textId="77777777" w:rsidR="0016649E" w:rsidRDefault="0016649E" w:rsidP="0016649E">
      <w:pPr>
        <w:rPr>
          <w:lang w:eastAsia="ko-KR"/>
        </w:rPr>
      </w:pPr>
    </w:p>
    <w:p w14:paraId="69FA842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kr.ac.yuhan.cs.yuhan19plus.R;</w:t>
      </w:r>
    </w:p>
    <w:p w14:paraId="4AADB027" w14:textId="77777777" w:rsidR="0016649E" w:rsidRDefault="0016649E" w:rsidP="0016649E">
      <w:pPr>
        <w:rPr>
          <w:lang w:eastAsia="ko-KR"/>
        </w:rPr>
      </w:pPr>
    </w:p>
    <w:p w14:paraId="044BA10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오자현</w:t>
      </w:r>
    </w:p>
    <w:p w14:paraId="646D9A1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AppQr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긴능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*/</w:t>
      </w:r>
    </w:p>
    <w:p w14:paraId="5BBCD9D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AdminCreateAppQR extends AppCompatActivity {</w:t>
      </w:r>
    </w:p>
    <w:p w14:paraId="76FEE300" w14:textId="77777777" w:rsidR="0016649E" w:rsidRDefault="0016649E" w:rsidP="0016649E">
      <w:pPr>
        <w:rPr>
          <w:lang w:eastAsia="ko-KR"/>
        </w:rPr>
      </w:pPr>
    </w:p>
    <w:p w14:paraId="2B57708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ImageView iv;</w:t>
      </w:r>
    </w:p>
    <w:p w14:paraId="5485033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private FirebaseFirestore db = FirebaseFirestore.getInstance(); // Firestore </w:t>
      </w:r>
      <w:r>
        <w:rPr>
          <w:rFonts w:hint="eastAsia"/>
          <w:lang w:eastAsia="ko-KR"/>
        </w:rPr>
        <w:t>인스턴스를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가져옵니다</w:t>
      </w:r>
      <w:r>
        <w:rPr>
          <w:rFonts w:hint="eastAsia"/>
          <w:lang w:eastAsia="ko-KR"/>
        </w:rPr>
        <w:t>.</w:t>
      </w:r>
    </w:p>
    <w:p w14:paraId="0DD9782D" w14:textId="77777777" w:rsidR="0016649E" w:rsidRDefault="0016649E" w:rsidP="0016649E">
      <w:pPr>
        <w:rPr>
          <w:lang w:eastAsia="ko-KR"/>
        </w:rPr>
      </w:pPr>
    </w:p>
    <w:p w14:paraId="6AE4215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4CE04CB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protected void onCreate(Bundle savedInstanceState) {</w:t>
      </w:r>
    </w:p>
    <w:p w14:paraId="53EBEC3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super.onCreate(savedInstanceState);</w:t>
      </w:r>
    </w:p>
    <w:p w14:paraId="1CD1A46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setContentView(R.layout.admin_activity_create_app_qr_page);</w:t>
      </w:r>
    </w:p>
    <w:p w14:paraId="319C62D3" w14:textId="77777777" w:rsidR="0016649E" w:rsidRDefault="0016649E" w:rsidP="0016649E">
      <w:pPr>
        <w:rPr>
          <w:lang w:eastAsia="ko-KR"/>
        </w:rPr>
      </w:pPr>
    </w:p>
    <w:p w14:paraId="578811F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QR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표시할</w:t>
      </w:r>
      <w:r>
        <w:rPr>
          <w:rFonts w:hint="eastAsia"/>
          <w:lang w:eastAsia="ko-KR"/>
        </w:rPr>
        <w:t xml:space="preserve"> ImageView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초기화합니다</w:t>
      </w:r>
      <w:r>
        <w:rPr>
          <w:rFonts w:hint="eastAsia"/>
          <w:lang w:eastAsia="ko-KR"/>
        </w:rPr>
        <w:t>.</w:t>
      </w:r>
    </w:p>
    <w:p w14:paraId="1A261E5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iv = findViewById(R.id.qrcode);</w:t>
      </w:r>
    </w:p>
    <w:p w14:paraId="43673292" w14:textId="77777777" w:rsidR="0016649E" w:rsidRDefault="0016649E" w:rsidP="0016649E">
      <w:pPr>
        <w:rPr>
          <w:lang w:eastAsia="ko-KR"/>
        </w:rPr>
      </w:pPr>
    </w:p>
    <w:p w14:paraId="690BD6A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text = "yuhan19://testdata" ;</w:t>
      </w:r>
    </w:p>
    <w:p w14:paraId="063635FC" w14:textId="77777777" w:rsidR="0016649E" w:rsidRDefault="0016649E" w:rsidP="0016649E">
      <w:pPr>
        <w:rPr>
          <w:lang w:eastAsia="ko-KR"/>
        </w:rPr>
      </w:pPr>
    </w:p>
    <w:p w14:paraId="68C1C74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QR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 xml:space="preserve"> ImageView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표시합니다</w:t>
      </w:r>
      <w:r>
        <w:rPr>
          <w:rFonts w:hint="eastAsia"/>
          <w:lang w:eastAsia="ko-KR"/>
        </w:rPr>
        <w:t>.</w:t>
      </w:r>
    </w:p>
    <w:p w14:paraId="6D07F57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generateAndDisplayQRCode(text);</w:t>
      </w:r>
    </w:p>
    <w:p w14:paraId="6560D94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F7C6D28" w14:textId="77777777" w:rsidR="0016649E" w:rsidRDefault="0016649E" w:rsidP="0016649E">
      <w:pPr>
        <w:rPr>
          <w:lang w:eastAsia="ko-KR"/>
        </w:rPr>
      </w:pPr>
    </w:p>
    <w:p w14:paraId="737474B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QR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오자현</w:t>
      </w:r>
      <w:r>
        <w:rPr>
          <w:rFonts w:hint="eastAsia"/>
          <w:lang w:eastAsia="ko-KR"/>
        </w:rPr>
        <w:t>)</w:t>
      </w:r>
    </w:p>
    <w:p w14:paraId="55AF755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generateAndDisplayQRCode(String text) {</w:t>
      </w:r>
    </w:p>
    <w:p w14:paraId="4736509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MultiFormatWriter </w:t>
      </w:r>
      <w:r>
        <w:rPr>
          <w:rFonts w:hint="eastAsia"/>
          <w:lang w:eastAsia="ko-KR"/>
        </w:rPr>
        <w:t>객체를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포맷의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09BFA37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MultiFormatWriter multiFormatWriter = new MultiFormatWriter();</w:t>
      </w:r>
    </w:p>
    <w:p w14:paraId="17EE5BC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try {</w:t>
      </w:r>
    </w:p>
    <w:p w14:paraId="2E42C0F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텍스트를</w:t>
      </w:r>
      <w:r>
        <w:rPr>
          <w:rFonts w:hint="eastAsia"/>
          <w:lang w:eastAsia="ko-KR"/>
        </w:rPr>
        <w:t xml:space="preserve"> QR </w:t>
      </w:r>
      <w:r>
        <w:rPr>
          <w:rFonts w:hint="eastAsia"/>
          <w:lang w:eastAsia="ko-KR"/>
        </w:rPr>
        <w:t>코드로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인코딩하여</w:t>
      </w:r>
      <w:r>
        <w:rPr>
          <w:rFonts w:hint="eastAsia"/>
          <w:lang w:eastAsia="ko-KR"/>
        </w:rPr>
        <w:t xml:space="preserve"> BitMatrix </w:t>
      </w:r>
      <w:r>
        <w:rPr>
          <w:rFonts w:hint="eastAsia"/>
          <w:lang w:eastAsia="ko-KR"/>
        </w:rPr>
        <w:t>객체를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생성합니다</w:t>
      </w:r>
      <w:r>
        <w:rPr>
          <w:rFonts w:hint="eastAsia"/>
          <w:lang w:eastAsia="ko-KR"/>
        </w:rPr>
        <w:t>.</w:t>
      </w:r>
    </w:p>
    <w:p w14:paraId="51F0E8D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BitMatrix bitMatrix = multiFormatWriter.encode(text, BarcodeFormat.QR_CODE, 200, 200);</w:t>
      </w:r>
    </w:p>
    <w:p w14:paraId="222173A6" w14:textId="77777777" w:rsidR="0016649E" w:rsidRDefault="0016649E" w:rsidP="0016649E">
      <w:pPr>
        <w:rPr>
          <w:lang w:eastAsia="ko-KR"/>
        </w:rPr>
      </w:pPr>
    </w:p>
    <w:p w14:paraId="785E5E3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BarcodeEncoder </w:t>
      </w:r>
      <w:r>
        <w:rPr>
          <w:rFonts w:hint="eastAsia"/>
          <w:lang w:eastAsia="ko-KR"/>
        </w:rPr>
        <w:t>객체를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BitMatrix </w:t>
      </w:r>
      <w:r>
        <w:rPr>
          <w:rFonts w:hint="eastAsia"/>
          <w:lang w:eastAsia="ko-KR"/>
        </w:rPr>
        <w:t>객체를</w:t>
      </w:r>
      <w:r>
        <w:rPr>
          <w:rFonts w:hint="eastAsia"/>
          <w:lang w:eastAsia="ko-KR"/>
        </w:rPr>
        <w:t xml:space="preserve"> Bitmap </w:t>
      </w:r>
      <w:r>
        <w:rPr>
          <w:rFonts w:hint="eastAsia"/>
          <w:lang w:eastAsia="ko-KR"/>
        </w:rPr>
        <w:t>객체로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변환합니다</w:t>
      </w:r>
      <w:r>
        <w:rPr>
          <w:rFonts w:hint="eastAsia"/>
          <w:lang w:eastAsia="ko-KR"/>
        </w:rPr>
        <w:t>.</w:t>
      </w:r>
    </w:p>
    <w:p w14:paraId="5751B66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BarcodeEncoder barcodeEncoder = new BarcodeEncoder();</w:t>
      </w:r>
    </w:p>
    <w:p w14:paraId="74CE82D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Bitmap bitmap = barcodeEncoder.createBitmap(bitMatrix);</w:t>
      </w:r>
    </w:p>
    <w:p w14:paraId="317FAAD6" w14:textId="77777777" w:rsidR="0016649E" w:rsidRDefault="0016649E" w:rsidP="0016649E">
      <w:pPr>
        <w:rPr>
          <w:lang w:eastAsia="ko-KR"/>
        </w:rPr>
      </w:pPr>
    </w:p>
    <w:p w14:paraId="09C9971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QR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ImageView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표시합니다</w:t>
      </w:r>
      <w:r>
        <w:rPr>
          <w:rFonts w:hint="eastAsia"/>
          <w:lang w:eastAsia="ko-KR"/>
        </w:rPr>
        <w:t>.</w:t>
      </w:r>
    </w:p>
    <w:p w14:paraId="15B6A59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iv.setImageBitmap(bitmap); // ImageView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QR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</w:p>
    <w:p w14:paraId="1AFBC0AA" w14:textId="77777777" w:rsidR="0016649E" w:rsidRDefault="0016649E" w:rsidP="0016649E">
      <w:pPr>
        <w:rPr>
          <w:lang w:eastAsia="ko-KR"/>
        </w:rPr>
      </w:pPr>
    </w:p>
    <w:p w14:paraId="471B0AA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QR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갤러리에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저장합니다</w:t>
      </w:r>
      <w:r>
        <w:rPr>
          <w:rFonts w:hint="eastAsia"/>
          <w:lang w:eastAsia="ko-KR"/>
        </w:rPr>
        <w:t>.</w:t>
      </w:r>
    </w:p>
    <w:p w14:paraId="737595A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saveQRCodeToGallery(bitmap); // QR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</w:p>
    <w:p w14:paraId="00FAAC0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} catch (WriterException e) {</w:t>
      </w:r>
    </w:p>
    <w:p w14:paraId="2BA5DD9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QR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트레이스를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출력합니다</w:t>
      </w:r>
      <w:r>
        <w:rPr>
          <w:rFonts w:hint="eastAsia"/>
          <w:lang w:eastAsia="ko-KR"/>
        </w:rPr>
        <w:t>.</w:t>
      </w:r>
    </w:p>
    <w:p w14:paraId="1533807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e.printStackTrace();</w:t>
      </w:r>
    </w:p>
    <w:p w14:paraId="73D33B1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098DCC5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FE5CB1A" w14:textId="77777777" w:rsidR="0016649E" w:rsidRDefault="0016649E" w:rsidP="0016649E">
      <w:pPr>
        <w:rPr>
          <w:lang w:eastAsia="ko-KR"/>
        </w:rPr>
      </w:pPr>
    </w:p>
    <w:p w14:paraId="4DAD6A9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QR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갤러리에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오자현</w:t>
      </w:r>
      <w:r>
        <w:rPr>
          <w:rFonts w:hint="eastAsia"/>
          <w:lang w:eastAsia="ko-KR"/>
        </w:rPr>
        <w:t>)</w:t>
      </w:r>
    </w:p>
    <w:p w14:paraId="10DE8A3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saveQRCodeToGallery(Bitmap bitmap) {</w:t>
      </w:r>
    </w:p>
    <w:p w14:paraId="4468CFF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ContentValues </w:t>
      </w:r>
      <w:r>
        <w:rPr>
          <w:rFonts w:hint="eastAsia"/>
          <w:lang w:eastAsia="ko-KR"/>
        </w:rPr>
        <w:t>객체를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이미지의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메타데이터를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설정합니다</w:t>
      </w:r>
      <w:r>
        <w:rPr>
          <w:rFonts w:hint="eastAsia"/>
          <w:lang w:eastAsia="ko-KR"/>
        </w:rPr>
        <w:t>.</w:t>
      </w:r>
    </w:p>
    <w:p w14:paraId="03FE55B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ContentValues contentValues = new ContentValues();</w:t>
      </w:r>
    </w:p>
    <w:p w14:paraId="4F2A85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contentValues.put(MediaStore.MediaColumns.DISPLAY_NAME, "QRCode_" + System.currentTimeMillis());</w:t>
      </w:r>
    </w:p>
    <w:p w14:paraId="2D46BE3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contentValues.put(MediaStore.MediaColumns.MIME_TYPE, "image/png");</w:t>
      </w:r>
    </w:p>
    <w:p w14:paraId="0DFB44C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contentValues.put(MediaStore.MediaColumns.RELATIVE_PATH, Environment.DIRECTORY_PICTURES + File.separator + "YourAppName");</w:t>
      </w:r>
    </w:p>
    <w:p w14:paraId="7B89699D" w14:textId="77777777" w:rsidR="0016649E" w:rsidRDefault="0016649E" w:rsidP="0016649E">
      <w:pPr>
        <w:rPr>
          <w:lang w:eastAsia="ko-KR"/>
        </w:rPr>
      </w:pPr>
    </w:p>
    <w:p w14:paraId="61A5B38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저장할</w:t>
      </w:r>
      <w:r>
        <w:rPr>
          <w:rFonts w:hint="eastAsia"/>
          <w:lang w:eastAsia="ko-KR"/>
        </w:rPr>
        <w:t xml:space="preserve"> URI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가져옵니다</w:t>
      </w:r>
      <w:r>
        <w:rPr>
          <w:rFonts w:hint="eastAsia"/>
          <w:lang w:eastAsia="ko-KR"/>
        </w:rPr>
        <w:t>.</w:t>
      </w:r>
    </w:p>
    <w:p w14:paraId="2CE4454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Uri imageUri = getContentResolver().insert(MediaStore.Images.Media.EXTERNAL_CONTENT_URI, contentValues);</w:t>
      </w:r>
    </w:p>
    <w:p w14:paraId="4C42F12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try {</w:t>
      </w:r>
    </w:p>
    <w:p w14:paraId="3F2AA47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if (imageUri != null) {</w:t>
      </w:r>
    </w:p>
    <w:p w14:paraId="61F4124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OutputStream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열고</w:t>
      </w:r>
      <w:r>
        <w:rPr>
          <w:rFonts w:hint="eastAsia"/>
          <w:lang w:eastAsia="ko-KR"/>
        </w:rPr>
        <w:t xml:space="preserve">, Bitmap </w:t>
      </w:r>
      <w:r>
        <w:rPr>
          <w:rFonts w:hint="eastAsia"/>
          <w:lang w:eastAsia="ko-KR"/>
        </w:rPr>
        <w:t>객체를</w:t>
      </w:r>
      <w:r>
        <w:rPr>
          <w:rFonts w:hint="eastAsia"/>
          <w:lang w:eastAsia="ko-KR"/>
        </w:rPr>
        <w:t xml:space="preserve"> PNG </w:t>
      </w:r>
      <w:r>
        <w:rPr>
          <w:rFonts w:hint="eastAsia"/>
          <w:lang w:eastAsia="ko-KR"/>
        </w:rPr>
        <w:t>형식으로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압축하여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저장합니다</w:t>
      </w:r>
      <w:r>
        <w:rPr>
          <w:rFonts w:hint="eastAsia"/>
          <w:lang w:eastAsia="ko-KR"/>
        </w:rPr>
        <w:t>.</w:t>
      </w:r>
    </w:p>
    <w:p w14:paraId="6B6E8F6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OutputStream outputStream = getContentResolver().openOutputStream(imageUri);</w:t>
      </w:r>
    </w:p>
    <w:p w14:paraId="0B80393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bitmap.compress(Bitmap.CompressFormat.PNG, 100, outputStream);</w:t>
      </w:r>
    </w:p>
    <w:p w14:paraId="511EA71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Objects.requireNonNull(outputStream);</w:t>
      </w:r>
    </w:p>
    <w:p w14:paraId="1FFD60E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outputStream.close();// OutputStream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닫습니다</w:t>
      </w:r>
      <w:r>
        <w:rPr>
          <w:rFonts w:hint="eastAsia"/>
          <w:lang w:eastAsia="ko-KR"/>
        </w:rPr>
        <w:t>.</w:t>
      </w:r>
    </w:p>
    <w:p w14:paraId="567BF45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Toast.makeText(this, "QR Code saved to Gallery", Toast.LENGTH_LONG).show();</w:t>
      </w:r>
    </w:p>
    <w:p w14:paraId="6C5A30D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5B112DA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catch (IOException e) {</w:t>
      </w:r>
    </w:p>
    <w:p w14:paraId="3D124A3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e.printStackTrace(); // </w:t>
      </w:r>
      <w:r>
        <w:rPr>
          <w:rFonts w:hint="eastAsia"/>
          <w:lang w:eastAsia="ko-KR"/>
        </w:rPr>
        <w:t>예외가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트레이스를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출력합니다</w:t>
      </w:r>
      <w:r>
        <w:rPr>
          <w:rFonts w:hint="eastAsia"/>
          <w:lang w:eastAsia="ko-KR"/>
        </w:rPr>
        <w:t>.</w:t>
      </w:r>
    </w:p>
    <w:p w14:paraId="01B72B28" w14:textId="77777777" w:rsidR="0016649E" w:rsidRDefault="0016649E" w:rsidP="0016649E">
      <w:pPr>
        <w:rPr>
          <w:lang w:eastAsia="ko-KR"/>
        </w:rPr>
      </w:pPr>
    </w:p>
    <w:p w14:paraId="6AFF4FF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5FAB4D3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9BDEE0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166255F9" w14:textId="77777777" w:rsidR="0016649E" w:rsidRDefault="0016649E" w:rsidP="0016649E">
      <w:pPr>
        <w:rPr>
          <w:lang w:eastAsia="ko-KR"/>
        </w:rPr>
      </w:pPr>
    </w:p>
    <w:p w14:paraId="5588DE7D" w14:textId="06D6B8C4" w:rsidR="0016649E" w:rsidRPr="004A16F7" w:rsidRDefault="0016649E" w:rsidP="004A16F7">
      <w:pPr>
        <w:pStyle w:val="3"/>
        <w:rPr>
          <w:b/>
          <w:lang w:eastAsia="ko-KR"/>
        </w:rPr>
      </w:pPr>
      <w:bookmarkStart w:id="145" w:name="_Toc168002256"/>
      <w:r w:rsidRPr="004A16F7">
        <w:rPr>
          <w:b/>
          <w:lang w:eastAsia="ko-KR"/>
        </w:rPr>
        <w:t>yuhan19plus\admin\AdminCreateQR.java</w:t>
      </w:r>
      <w:r w:rsidR="004A16F7" w:rsidRPr="004A16F7">
        <w:rPr>
          <w:rFonts w:hint="eastAsia"/>
          <w:b/>
          <w:lang w:eastAsia="ko-KR"/>
        </w:rPr>
        <w:t xml:space="preserve"> </w:t>
      </w:r>
      <w:r w:rsidR="004A16F7" w:rsidRPr="004A16F7">
        <w:rPr>
          <w:rFonts w:hint="eastAsia"/>
          <w:b/>
          <w:lang w:eastAsia="ko-KR"/>
        </w:rPr>
        <w:t>작성자</w:t>
      </w:r>
      <w:r w:rsidR="004A16F7" w:rsidRPr="004A16F7">
        <w:rPr>
          <w:rFonts w:hint="eastAsia"/>
          <w:b/>
          <w:lang w:eastAsia="ko-KR"/>
        </w:rPr>
        <w:t xml:space="preserve"> : </w:t>
      </w:r>
      <w:r w:rsidR="004A16F7" w:rsidRPr="004A16F7">
        <w:rPr>
          <w:rFonts w:hint="eastAsia"/>
          <w:b/>
          <w:lang w:eastAsia="ko-KR"/>
        </w:rPr>
        <w:t>오자현</w:t>
      </w:r>
      <w:bookmarkEnd w:id="145"/>
      <w:r w:rsidRPr="004A16F7">
        <w:rPr>
          <w:b/>
          <w:lang w:eastAsia="ko-KR"/>
        </w:rPr>
        <w:t xml:space="preserve">  </w:t>
      </w:r>
    </w:p>
    <w:p w14:paraId="7ECC419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kr.ac.yuhan.cs.yuhan19plus.admin;</w:t>
      </w:r>
    </w:p>
    <w:p w14:paraId="7CFE2CED" w14:textId="77777777" w:rsidR="0016649E" w:rsidRDefault="0016649E" w:rsidP="0016649E">
      <w:pPr>
        <w:rPr>
          <w:lang w:eastAsia="ko-KR"/>
        </w:rPr>
      </w:pPr>
    </w:p>
    <w:p w14:paraId="3E0E7AE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android.content.ContentValues;</w:t>
      </w:r>
    </w:p>
    <w:p w14:paraId="4C8DE50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android.graphics.Bitmap;</w:t>
      </w:r>
    </w:p>
    <w:p w14:paraId="7A983A1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android.net.Uri;</w:t>
      </w:r>
    </w:p>
    <w:p w14:paraId="3CF8C06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android.os.Bundle;</w:t>
      </w:r>
    </w:p>
    <w:p w14:paraId="2DF9C64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android.os.Environment;</w:t>
      </w:r>
    </w:p>
    <w:p w14:paraId="62382E4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android.provider.MediaStore;</w:t>
      </w:r>
    </w:p>
    <w:p w14:paraId="2053C17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android.util.Log;</w:t>
      </w:r>
    </w:p>
    <w:p w14:paraId="4830E49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android.widget.ImageView;</w:t>
      </w:r>
    </w:p>
    <w:p w14:paraId="16BF4FB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android.widget.Toast;</w:t>
      </w:r>
    </w:p>
    <w:p w14:paraId="446158C0" w14:textId="77777777" w:rsidR="0016649E" w:rsidRDefault="0016649E" w:rsidP="0016649E">
      <w:pPr>
        <w:rPr>
          <w:lang w:eastAsia="ko-KR"/>
        </w:rPr>
      </w:pPr>
    </w:p>
    <w:p w14:paraId="6596859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androidx.appcompat.app.AppCompatActivity;</w:t>
      </w:r>
    </w:p>
    <w:p w14:paraId="5A906C90" w14:textId="77777777" w:rsidR="0016649E" w:rsidRDefault="0016649E" w:rsidP="0016649E">
      <w:pPr>
        <w:rPr>
          <w:lang w:eastAsia="ko-KR"/>
        </w:rPr>
      </w:pPr>
    </w:p>
    <w:p w14:paraId="71A1C7A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com.google.firebase.firestore.FirebaseFirestore;</w:t>
      </w:r>
    </w:p>
    <w:p w14:paraId="6675F8E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com.google.zxing.BarcodeFormat;</w:t>
      </w:r>
    </w:p>
    <w:p w14:paraId="56D9E96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>import com.google.zxing.MultiFormatWriter;</w:t>
      </w:r>
    </w:p>
    <w:p w14:paraId="00DC76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com.google.zxing.WriterException;</w:t>
      </w:r>
    </w:p>
    <w:p w14:paraId="24B160E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com.google.zxing.common.BitMatrix;</w:t>
      </w:r>
    </w:p>
    <w:p w14:paraId="43E018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com.journeyapps.barcodescanner.BarcodeEncoder;</w:t>
      </w:r>
    </w:p>
    <w:p w14:paraId="070F1E6A" w14:textId="77777777" w:rsidR="0016649E" w:rsidRDefault="0016649E" w:rsidP="0016649E">
      <w:pPr>
        <w:rPr>
          <w:lang w:eastAsia="ko-KR"/>
        </w:rPr>
      </w:pPr>
    </w:p>
    <w:p w14:paraId="6A0E8B7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java.io.File;</w:t>
      </w:r>
    </w:p>
    <w:p w14:paraId="4B0A497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java.io.IOException;</w:t>
      </w:r>
    </w:p>
    <w:p w14:paraId="64B0911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java.io.OutputStream;</w:t>
      </w:r>
    </w:p>
    <w:p w14:paraId="64BB617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java.util.Objects;</w:t>
      </w:r>
    </w:p>
    <w:p w14:paraId="039810D1" w14:textId="77777777" w:rsidR="0016649E" w:rsidRDefault="0016649E" w:rsidP="0016649E">
      <w:pPr>
        <w:rPr>
          <w:lang w:eastAsia="ko-KR"/>
        </w:rPr>
      </w:pPr>
    </w:p>
    <w:p w14:paraId="7BC9E6E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kr.ac.yuhan.cs.yuhan19plus.R;</w:t>
      </w:r>
    </w:p>
    <w:p w14:paraId="0BAD43D5" w14:textId="77777777" w:rsidR="0016649E" w:rsidRDefault="0016649E" w:rsidP="0016649E">
      <w:pPr>
        <w:rPr>
          <w:lang w:eastAsia="ko-KR"/>
        </w:rPr>
      </w:pPr>
    </w:p>
    <w:p w14:paraId="110FF02A" w14:textId="49E95972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 w:rsidR="00F23A5C"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오자현</w:t>
      </w:r>
    </w:p>
    <w:p w14:paraId="7C5CD521" w14:textId="53C42909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qr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오자현</w:t>
      </w:r>
    </w:p>
    <w:p w14:paraId="1069517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* */</w:t>
      </w:r>
    </w:p>
    <w:p w14:paraId="3367337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AdminCreateQR extends AppCompatActivity {</w:t>
      </w:r>
    </w:p>
    <w:p w14:paraId="192D87DD" w14:textId="77777777" w:rsidR="0016649E" w:rsidRDefault="0016649E" w:rsidP="0016649E">
      <w:pPr>
        <w:rPr>
          <w:lang w:eastAsia="ko-KR"/>
        </w:rPr>
      </w:pPr>
    </w:p>
    <w:p w14:paraId="02C1EEE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ImageView iv;</w:t>
      </w:r>
    </w:p>
    <w:p w14:paraId="64F6973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private FirebaseFirestore db = FirebaseFirestore.getInstance(); // Firestore </w:t>
      </w:r>
      <w:r>
        <w:rPr>
          <w:rFonts w:hint="eastAsia"/>
          <w:lang w:eastAsia="ko-KR"/>
        </w:rPr>
        <w:t>인스턴스를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가져옵니다</w:t>
      </w:r>
      <w:r>
        <w:rPr>
          <w:rFonts w:hint="eastAsia"/>
          <w:lang w:eastAsia="ko-KR"/>
        </w:rPr>
        <w:t>.</w:t>
      </w:r>
    </w:p>
    <w:p w14:paraId="6313F285" w14:textId="77777777" w:rsidR="0016649E" w:rsidRDefault="0016649E" w:rsidP="0016649E">
      <w:pPr>
        <w:rPr>
          <w:lang w:eastAsia="ko-KR"/>
        </w:rPr>
      </w:pPr>
    </w:p>
    <w:p w14:paraId="0F4BCB7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69CA0E7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protected void onCreate(Bundle savedInstanceState) {</w:t>
      </w:r>
    </w:p>
    <w:p w14:paraId="079AC55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super.onCreate(savedInstanceState);</w:t>
      </w:r>
    </w:p>
    <w:p w14:paraId="5790DAE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setContentView(R.layout.admin_activity_create_qr_page);</w:t>
      </w:r>
    </w:p>
    <w:p w14:paraId="6B2B3413" w14:textId="77777777" w:rsidR="0016649E" w:rsidRDefault="0016649E" w:rsidP="0016649E">
      <w:pPr>
        <w:rPr>
          <w:lang w:eastAsia="ko-KR"/>
        </w:rPr>
      </w:pPr>
    </w:p>
    <w:p w14:paraId="73799A6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QR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표시할</w:t>
      </w:r>
      <w:r>
        <w:rPr>
          <w:rFonts w:hint="eastAsia"/>
          <w:lang w:eastAsia="ko-KR"/>
        </w:rPr>
        <w:t xml:space="preserve"> ImageView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초기화합니다</w:t>
      </w:r>
      <w:r>
        <w:rPr>
          <w:rFonts w:hint="eastAsia"/>
          <w:lang w:eastAsia="ko-KR"/>
        </w:rPr>
        <w:t>.</w:t>
      </w:r>
    </w:p>
    <w:p w14:paraId="1B25A25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iv = findViewById(R.id.qrcode);</w:t>
      </w:r>
    </w:p>
    <w:p w14:paraId="0DD272C6" w14:textId="77777777" w:rsidR="0016649E" w:rsidRDefault="0016649E" w:rsidP="0016649E">
      <w:pPr>
        <w:rPr>
          <w:lang w:eastAsia="ko-KR"/>
        </w:rPr>
      </w:pPr>
    </w:p>
    <w:p w14:paraId="5D89D71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Firestore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lastProductCode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읽어와서</w:t>
      </w:r>
      <w:r>
        <w:rPr>
          <w:rFonts w:hint="eastAsia"/>
          <w:lang w:eastAsia="ko-KR"/>
        </w:rPr>
        <w:t xml:space="preserve"> QR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생성합니다</w:t>
      </w:r>
      <w:r>
        <w:rPr>
          <w:rFonts w:hint="eastAsia"/>
          <w:lang w:eastAsia="ko-KR"/>
        </w:rPr>
        <w:t>.</w:t>
      </w:r>
    </w:p>
    <w:p w14:paraId="0C0E74C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db.collection("counters").document("productCounter")</w:t>
      </w:r>
    </w:p>
    <w:p w14:paraId="21A3298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.get()</w:t>
      </w:r>
    </w:p>
    <w:p w14:paraId="0B7CBFB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.addOnSuccessListener(documentSnapshot -&gt; {</w:t>
      </w:r>
    </w:p>
    <w:p w14:paraId="4BD4892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if (documentSnapshot.exists()) {</w:t>
      </w:r>
    </w:p>
    <w:p w14:paraId="339D9E2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문서가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존재하면</w:t>
      </w:r>
      <w:r>
        <w:rPr>
          <w:rFonts w:hint="eastAsia"/>
          <w:lang w:eastAsia="ko-KR"/>
        </w:rPr>
        <w:t xml:space="preserve">, lastProductCode </w:t>
      </w:r>
      <w:r>
        <w:rPr>
          <w:rFonts w:hint="eastAsia"/>
          <w:lang w:eastAsia="ko-KR"/>
        </w:rPr>
        <w:t>필드의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읽어옵니다</w:t>
      </w:r>
      <w:r>
        <w:rPr>
          <w:rFonts w:hint="eastAsia"/>
          <w:lang w:eastAsia="ko-KR"/>
        </w:rPr>
        <w:t>.</w:t>
      </w:r>
    </w:p>
    <w:p w14:paraId="40C98FA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Long lastProductCode = documentSnapshot.getLong("lastProductCode");</w:t>
      </w:r>
    </w:p>
    <w:p w14:paraId="0F9967D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if (lastProductCode != null) {</w:t>
      </w:r>
    </w:p>
    <w:p w14:paraId="0B3273D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// Number </w:t>
      </w:r>
      <w:r>
        <w:rPr>
          <w:rFonts w:hint="eastAsia"/>
          <w:lang w:eastAsia="ko-KR"/>
        </w:rPr>
        <w:t>타입의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변환하여</w:t>
      </w:r>
      <w:r>
        <w:rPr>
          <w:rFonts w:hint="eastAsia"/>
          <w:lang w:eastAsia="ko-KR"/>
        </w:rPr>
        <w:t xml:space="preserve"> QR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사용합니다</w:t>
      </w:r>
      <w:r>
        <w:rPr>
          <w:rFonts w:hint="eastAsia"/>
          <w:lang w:eastAsia="ko-KR"/>
        </w:rPr>
        <w:t>.</w:t>
      </w:r>
    </w:p>
    <w:p w14:paraId="2992977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String text = "productCode:" + String.valueOf(lastProductCode + 1);</w:t>
      </w:r>
    </w:p>
    <w:p w14:paraId="77C93E9D" w14:textId="77777777" w:rsidR="0016649E" w:rsidRDefault="0016649E" w:rsidP="0016649E">
      <w:pPr>
        <w:rPr>
          <w:lang w:eastAsia="ko-KR"/>
        </w:rPr>
      </w:pPr>
    </w:p>
    <w:p w14:paraId="7E74087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// QR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 xml:space="preserve"> ImageView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표시합니다</w:t>
      </w:r>
      <w:r>
        <w:rPr>
          <w:rFonts w:hint="eastAsia"/>
          <w:lang w:eastAsia="ko-KR"/>
        </w:rPr>
        <w:t>.</w:t>
      </w:r>
    </w:p>
    <w:p w14:paraId="4474B72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generateAndDisplayQRCode(text);</w:t>
      </w:r>
    </w:p>
    <w:p w14:paraId="4CA461B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 else {</w:t>
      </w:r>
    </w:p>
    <w:p w14:paraId="5945629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// lastProductCode </w:t>
      </w:r>
      <w:r>
        <w:rPr>
          <w:rFonts w:hint="eastAsia"/>
          <w:lang w:eastAsia="ko-KR"/>
        </w:rPr>
        <w:t>필드가</w:t>
      </w:r>
      <w:r>
        <w:rPr>
          <w:rFonts w:hint="eastAsia"/>
          <w:lang w:eastAsia="ko-KR"/>
        </w:rPr>
        <w:t xml:space="preserve"> null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</w:p>
    <w:p w14:paraId="55E38AF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Log.d("Firestore", "lastProductCode is null");</w:t>
      </w:r>
    </w:p>
    <w:p w14:paraId="1557700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5671F39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 else {</w:t>
      </w:r>
    </w:p>
    <w:p w14:paraId="6C9ADE6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문서가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</w:p>
    <w:p w14:paraId="0C5289C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Log.d("Firestore", "No such document");</w:t>
      </w:r>
    </w:p>
    <w:p w14:paraId="557D77D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496AF19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</w:t>
      </w:r>
    </w:p>
    <w:p w14:paraId="26C3AF3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.addOnFailureListener(e -&gt; {</w:t>
      </w:r>
    </w:p>
    <w:p w14:paraId="3C26682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                //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</w:p>
    <w:p w14:paraId="2876E52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Log.w("Firestore", "Error reading document", e);</w:t>
      </w:r>
    </w:p>
    <w:p w14:paraId="7441F77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});</w:t>
      </w:r>
    </w:p>
    <w:p w14:paraId="21BF5218" w14:textId="77777777" w:rsidR="0016649E" w:rsidRDefault="0016649E" w:rsidP="0016649E">
      <w:pPr>
        <w:rPr>
          <w:lang w:eastAsia="ko-KR"/>
        </w:rPr>
      </w:pPr>
    </w:p>
    <w:p w14:paraId="43BD2FA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BDAA1DD" w14:textId="77777777" w:rsidR="0016649E" w:rsidRDefault="0016649E" w:rsidP="0016649E">
      <w:pPr>
        <w:rPr>
          <w:lang w:eastAsia="ko-KR"/>
        </w:rPr>
      </w:pPr>
    </w:p>
    <w:p w14:paraId="1D8086F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QR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오자현</w:t>
      </w:r>
      <w:r>
        <w:rPr>
          <w:rFonts w:hint="eastAsia"/>
          <w:lang w:eastAsia="ko-KR"/>
        </w:rPr>
        <w:t>)</w:t>
      </w:r>
    </w:p>
    <w:p w14:paraId="66C63F8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generateAndDisplayQRCode(String text) {</w:t>
      </w:r>
    </w:p>
    <w:p w14:paraId="5E7F94F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MultiFormatWriter </w:t>
      </w:r>
      <w:r>
        <w:rPr>
          <w:rFonts w:hint="eastAsia"/>
          <w:lang w:eastAsia="ko-KR"/>
        </w:rPr>
        <w:t>객체를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포맷의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5F83157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MultiFormatWriter multiFormatWriter = new MultiFormatWriter();</w:t>
      </w:r>
    </w:p>
    <w:p w14:paraId="42DC07A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try {</w:t>
      </w:r>
    </w:p>
    <w:p w14:paraId="0E1E175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텍스트를</w:t>
      </w:r>
      <w:r>
        <w:rPr>
          <w:rFonts w:hint="eastAsia"/>
          <w:lang w:eastAsia="ko-KR"/>
        </w:rPr>
        <w:t xml:space="preserve"> QR </w:t>
      </w:r>
      <w:r>
        <w:rPr>
          <w:rFonts w:hint="eastAsia"/>
          <w:lang w:eastAsia="ko-KR"/>
        </w:rPr>
        <w:t>코드로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인코딩하여</w:t>
      </w:r>
      <w:r>
        <w:rPr>
          <w:rFonts w:hint="eastAsia"/>
          <w:lang w:eastAsia="ko-KR"/>
        </w:rPr>
        <w:t xml:space="preserve"> BitMatrix </w:t>
      </w:r>
      <w:r>
        <w:rPr>
          <w:rFonts w:hint="eastAsia"/>
          <w:lang w:eastAsia="ko-KR"/>
        </w:rPr>
        <w:t>객체를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생성합니다</w:t>
      </w:r>
      <w:r>
        <w:rPr>
          <w:rFonts w:hint="eastAsia"/>
          <w:lang w:eastAsia="ko-KR"/>
        </w:rPr>
        <w:t>.</w:t>
      </w:r>
    </w:p>
    <w:p w14:paraId="33731D2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BitMatrix bitMatrix = multiFormatWriter.encode(text, BarcodeFormat.QR_CODE, 200, 200);</w:t>
      </w:r>
    </w:p>
    <w:p w14:paraId="62316CBA" w14:textId="77777777" w:rsidR="0016649E" w:rsidRDefault="0016649E" w:rsidP="0016649E">
      <w:pPr>
        <w:rPr>
          <w:lang w:eastAsia="ko-KR"/>
        </w:rPr>
      </w:pPr>
    </w:p>
    <w:p w14:paraId="1D25116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BarcodeEncoder </w:t>
      </w:r>
      <w:r>
        <w:rPr>
          <w:rFonts w:hint="eastAsia"/>
          <w:lang w:eastAsia="ko-KR"/>
        </w:rPr>
        <w:t>객체를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BitMatrix </w:t>
      </w:r>
      <w:r>
        <w:rPr>
          <w:rFonts w:hint="eastAsia"/>
          <w:lang w:eastAsia="ko-KR"/>
        </w:rPr>
        <w:t>객체를</w:t>
      </w:r>
      <w:r>
        <w:rPr>
          <w:rFonts w:hint="eastAsia"/>
          <w:lang w:eastAsia="ko-KR"/>
        </w:rPr>
        <w:t xml:space="preserve"> Bitmap </w:t>
      </w:r>
      <w:r>
        <w:rPr>
          <w:rFonts w:hint="eastAsia"/>
          <w:lang w:eastAsia="ko-KR"/>
        </w:rPr>
        <w:t>객체로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변환합니다</w:t>
      </w:r>
      <w:r>
        <w:rPr>
          <w:rFonts w:hint="eastAsia"/>
          <w:lang w:eastAsia="ko-KR"/>
        </w:rPr>
        <w:t>.</w:t>
      </w:r>
    </w:p>
    <w:p w14:paraId="321A9E7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BarcodeEncoder barcodeEncoder = new BarcodeEncoder();</w:t>
      </w:r>
    </w:p>
    <w:p w14:paraId="423D746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Bitmap bitmap = barcodeEncoder.createBitmap(bitMatrix);</w:t>
      </w:r>
    </w:p>
    <w:p w14:paraId="4AA83A7C" w14:textId="77777777" w:rsidR="0016649E" w:rsidRDefault="0016649E" w:rsidP="0016649E">
      <w:pPr>
        <w:rPr>
          <w:lang w:eastAsia="ko-KR"/>
        </w:rPr>
      </w:pPr>
    </w:p>
    <w:p w14:paraId="32D88C6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QR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ImageView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표시합니다</w:t>
      </w:r>
      <w:r>
        <w:rPr>
          <w:rFonts w:hint="eastAsia"/>
          <w:lang w:eastAsia="ko-KR"/>
        </w:rPr>
        <w:t>.</w:t>
      </w:r>
    </w:p>
    <w:p w14:paraId="3890023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iv.setImageBitmap(bitmap); // ImageView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QR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</w:p>
    <w:p w14:paraId="07B20945" w14:textId="77777777" w:rsidR="0016649E" w:rsidRDefault="0016649E" w:rsidP="0016649E">
      <w:pPr>
        <w:rPr>
          <w:lang w:eastAsia="ko-KR"/>
        </w:rPr>
      </w:pPr>
    </w:p>
    <w:p w14:paraId="541A574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QR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갤러리에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저장합니다</w:t>
      </w:r>
      <w:r>
        <w:rPr>
          <w:rFonts w:hint="eastAsia"/>
          <w:lang w:eastAsia="ko-KR"/>
        </w:rPr>
        <w:t>.</w:t>
      </w:r>
    </w:p>
    <w:p w14:paraId="11926BD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saveQRCodeToGallery(bitmap); // QR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</w:p>
    <w:p w14:paraId="39403AC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catch (WriterException e) {</w:t>
      </w:r>
    </w:p>
    <w:p w14:paraId="701AA63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QR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트레이스를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출력합니다</w:t>
      </w:r>
      <w:r>
        <w:rPr>
          <w:rFonts w:hint="eastAsia"/>
          <w:lang w:eastAsia="ko-KR"/>
        </w:rPr>
        <w:t>.</w:t>
      </w:r>
    </w:p>
    <w:p w14:paraId="4966D32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e.printStackTrace();</w:t>
      </w:r>
    </w:p>
    <w:p w14:paraId="08C0983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5F9BCC7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6FFFFAB" w14:textId="77777777" w:rsidR="0016649E" w:rsidRDefault="0016649E" w:rsidP="0016649E">
      <w:pPr>
        <w:rPr>
          <w:lang w:eastAsia="ko-KR"/>
        </w:rPr>
      </w:pPr>
    </w:p>
    <w:p w14:paraId="5600286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QR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갤러리에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오자현</w:t>
      </w:r>
      <w:r>
        <w:rPr>
          <w:rFonts w:hint="eastAsia"/>
          <w:lang w:eastAsia="ko-KR"/>
        </w:rPr>
        <w:t>)</w:t>
      </w:r>
    </w:p>
    <w:p w14:paraId="5F1BA7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saveQRCodeToGallery(Bitmap bitmap) {</w:t>
      </w:r>
    </w:p>
    <w:p w14:paraId="42EC314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ContentValues </w:t>
      </w:r>
      <w:r>
        <w:rPr>
          <w:rFonts w:hint="eastAsia"/>
          <w:lang w:eastAsia="ko-KR"/>
        </w:rPr>
        <w:t>객체를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이미지의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메타데이터를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설정합니다</w:t>
      </w:r>
      <w:r>
        <w:rPr>
          <w:rFonts w:hint="eastAsia"/>
          <w:lang w:eastAsia="ko-KR"/>
        </w:rPr>
        <w:t>.</w:t>
      </w:r>
    </w:p>
    <w:p w14:paraId="7A2BEB6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ContentValues contentValues = new ContentValues();</w:t>
      </w:r>
    </w:p>
    <w:p w14:paraId="01F3A4F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contentValues.put(MediaStore.MediaColumns.DISPLAY_NAME, "QRCode_" + System.currentTimeMillis());</w:t>
      </w:r>
    </w:p>
    <w:p w14:paraId="7B0D696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contentValues.put(MediaStore.MediaColumns.MIME_TYPE, "image/png");</w:t>
      </w:r>
    </w:p>
    <w:p w14:paraId="4C9293E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contentValues.put(MediaStore.MediaColumns.RELATIVE_PATH, Environment.DIRECTORY_PICTURES + File.separator + "YourAppName");</w:t>
      </w:r>
    </w:p>
    <w:p w14:paraId="2E40E7E6" w14:textId="77777777" w:rsidR="0016649E" w:rsidRDefault="0016649E" w:rsidP="0016649E">
      <w:pPr>
        <w:rPr>
          <w:lang w:eastAsia="ko-KR"/>
        </w:rPr>
      </w:pPr>
    </w:p>
    <w:p w14:paraId="0B0D3A6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저장할</w:t>
      </w:r>
      <w:r>
        <w:rPr>
          <w:rFonts w:hint="eastAsia"/>
          <w:lang w:eastAsia="ko-KR"/>
        </w:rPr>
        <w:t xml:space="preserve"> URI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가져옵니다</w:t>
      </w:r>
      <w:r>
        <w:rPr>
          <w:rFonts w:hint="eastAsia"/>
          <w:lang w:eastAsia="ko-KR"/>
        </w:rPr>
        <w:t>.</w:t>
      </w:r>
    </w:p>
    <w:p w14:paraId="158523D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Uri imageUri = getContentResolver().insert(MediaStore.Images.Media.EXTERNAL_CONTENT_URI, contentValues);</w:t>
      </w:r>
    </w:p>
    <w:p w14:paraId="2FBD5E2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try {</w:t>
      </w:r>
    </w:p>
    <w:p w14:paraId="0ED0DC1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if (imageUri != null) {</w:t>
      </w:r>
    </w:p>
    <w:p w14:paraId="7D98893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OutputStream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열고</w:t>
      </w:r>
      <w:r>
        <w:rPr>
          <w:rFonts w:hint="eastAsia"/>
          <w:lang w:eastAsia="ko-KR"/>
        </w:rPr>
        <w:t xml:space="preserve">, Bitmap </w:t>
      </w:r>
      <w:r>
        <w:rPr>
          <w:rFonts w:hint="eastAsia"/>
          <w:lang w:eastAsia="ko-KR"/>
        </w:rPr>
        <w:t>객체를</w:t>
      </w:r>
      <w:r>
        <w:rPr>
          <w:rFonts w:hint="eastAsia"/>
          <w:lang w:eastAsia="ko-KR"/>
        </w:rPr>
        <w:t xml:space="preserve"> PNG </w:t>
      </w:r>
      <w:r>
        <w:rPr>
          <w:rFonts w:hint="eastAsia"/>
          <w:lang w:eastAsia="ko-KR"/>
        </w:rPr>
        <w:t>형식으로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압축하여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저장합니다</w:t>
      </w:r>
      <w:r>
        <w:rPr>
          <w:rFonts w:hint="eastAsia"/>
          <w:lang w:eastAsia="ko-KR"/>
        </w:rPr>
        <w:t>.</w:t>
      </w:r>
    </w:p>
    <w:p w14:paraId="5FD3FC0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OutputStream outputStream = getContentResolver().openOutputStream(imageUri);</w:t>
      </w:r>
    </w:p>
    <w:p w14:paraId="6278BA0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bitmap.compress(Bitmap.CompressFormat.PNG, 100, outputStream);</w:t>
      </w:r>
    </w:p>
    <w:p w14:paraId="4C84EFA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Objects.requireNonNull(outputStream);</w:t>
      </w:r>
    </w:p>
    <w:p w14:paraId="22EA254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outputStream.close();// OutputStream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닫습니다</w:t>
      </w:r>
      <w:r>
        <w:rPr>
          <w:rFonts w:hint="eastAsia"/>
          <w:lang w:eastAsia="ko-KR"/>
        </w:rPr>
        <w:t>.</w:t>
      </w:r>
    </w:p>
    <w:p w14:paraId="0BA5895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Toast.makeText(this, "QR Code saved to Gallery", Toast.LENGTH_LONG).show();</w:t>
      </w:r>
    </w:p>
    <w:p w14:paraId="6893637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795BAC4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catch (IOException e) {</w:t>
      </w:r>
    </w:p>
    <w:p w14:paraId="4CED677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        e.printStackTrace(); // </w:t>
      </w:r>
      <w:r>
        <w:rPr>
          <w:rFonts w:hint="eastAsia"/>
          <w:lang w:eastAsia="ko-KR"/>
        </w:rPr>
        <w:t>예외가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트레이스를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출력합니다</w:t>
      </w:r>
      <w:r>
        <w:rPr>
          <w:rFonts w:hint="eastAsia"/>
          <w:lang w:eastAsia="ko-KR"/>
        </w:rPr>
        <w:t>.</w:t>
      </w:r>
    </w:p>
    <w:p w14:paraId="4AA7900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194C6AA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23A45EE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73D9ED1A" w14:textId="77777777" w:rsidR="0016649E" w:rsidRDefault="0016649E" w:rsidP="0016649E">
      <w:pPr>
        <w:rPr>
          <w:lang w:eastAsia="ko-KR"/>
        </w:rPr>
      </w:pPr>
    </w:p>
    <w:p w14:paraId="0A6A0432" w14:textId="37319BC3" w:rsidR="0016649E" w:rsidRPr="00486024" w:rsidRDefault="00486024" w:rsidP="00486024">
      <w:pPr>
        <w:pStyle w:val="3"/>
        <w:rPr>
          <w:b/>
          <w:lang w:eastAsia="ko-KR"/>
        </w:rPr>
      </w:pPr>
      <w:r>
        <w:rPr>
          <w:lang w:eastAsia="ko-KR"/>
        </w:rPr>
        <w:t xml:space="preserve"> </w:t>
      </w:r>
      <w:bookmarkStart w:id="146" w:name="_Toc168002257"/>
      <w:r w:rsidR="0016649E" w:rsidRPr="00486024">
        <w:rPr>
          <w:b/>
          <w:lang w:eastAsia="ko-KR"/>
        </w:rPr>
        <w:t>yuhan19plus\admin\AdminFormActivity.java</w:t>
      </w:r>
      <w:r>
        <w:rPr>
          <w:rFonts w:hint="eastAsia"/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: </w:t>
      </w:r>
      <w:r>
        <w:rPr>
          <w:rFonts w:hint="eastAsia"/>
          <w:b/>
          <w:lang w:eastAsia="ko-KR"/>
        </w:rPr>
        <w:t>임성준</w:t>
      </w:r>
      <w:r>
        <w:rPr>
          <w:rFonts w:hint="eastAsia"/>
          <w:b/>
          <w:lang w:eastAsia="ko-KR"/>
        </w:rPr>
        <w:t xml:space="preserve">, </w:t>
      </w:r>
      <w:r>
        <w:rPr>
          <w:rFonts w:hint="eastAsia"/>
          <w:b/>
          <w:lang w:eastAsia="ko-KR"/>
        </w:rPr>
        <w:t>이석재</w:t>
      </w:r>
      <w:bookmarkEnd w:id="146"/>
      <w:r w:rsidR="0016649E" w:rsidRPr="00486024">
        <w:rPr>
          <w:b/>
          <w:lang w:eastAsia="ko-KR"/>
        </w:rPr>
        <w:t xml:space="preserve">  </w:t>
      </w:r>
    </w:p>
    <w:p w14:paraId="202FAE7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kr.ac.yuhan.cs.yuhan19plus.admin;</w:t>
      </w:r>
    </w:p>
    <w:p w14:paraId="604586FD" w14:textId="77777777" w:rsidR="0016649E" w:rsidRDefault="0016649E" w:rsidP="0016649E">
      <w:pPr>
        <w:rPr>
          <w:lang w:eastAsia="ko-KR"/>
        </w:rPr>
      </w:pPr>
    </w:p>
    <w:p w14:paraId="66587DB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android.graphics.Color;</w:t>
      </w:r>
    </w:p>
    <w:p w14:paraId="6BDC8FB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android.os.Bundle;</w:t>
      </w:r>
    </w:p>
    <w:p w14:paraId="0782CB2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android.view.View;</w:t>
      </w:r>
    </w:p>
    <w:p w14:paraId="3FB794D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android.widget.EditText;</w:t>
      </w:r>
    </w:p>
    <w:p w14:paraId="00D6E75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android.widget.LinearLayout;</w:t>
      </w:r>
    </w:p>
    <w:p w14:paraId="4F767EA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android.widget.Toast;</w:t>
      </w:r>
    </w:p>
    <w:p w14:paraId="0FE68CEA" w14:textId="77777777" w:rsidR="0016649E" w:rsidRDefault="0016649E" w:rsidP="0016649E">
      <w:pPr>
        <w:rPr>
          <w:lang w:eastAsia="ko-KR"/>
        </w:rPr>
      </w:pPr>
    </w:p>
    <w:p w14:paraId="1AB8B8B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androidx.appcompat.app.AppCompatActivity;</w:t>
      </w:r>
    </w:p>
    <w:p w14:paraId="3B91FCF2" w14:textId="77777777" w:rsidR="0016649E" w:rsidRDefault="0016649E" w:rsidP="0016649E">
      <w:pPr>
        <w:rPr>
          <w:lang w:eastAsia="ko-KR"/>
        </w:rPr>
      </w:pPr>
    </w:p>
    <w:p w14:paraId="6AA1B4E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com.google.firebase.firestore.DocumentSnapshot;</w:t>
      </w:r>
    </w:p>
    <w:p w14:paraId="58A66F8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com.google.firebase.firestore.FirebaseFirestore;</w:t>
      </w:r>
    </w:p>
    <w:p w14:paraId="0410F41F" w14:textId="77777777" w:rsidR="0016649E" w:rsidRDefault="0016649E" w:rsidP="0016649E">
      <w:pPr>
        <w:rPr>
          <w:lang w:eastAsia="ko-KR"/>
        </w:rPr>
      </w:pPr>
    </w:p>
    <w:p w14:paraId="1972029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java.util.HashMap;</w:t>
      </w:r>
    </w:p>
    <w:p w14:paraId="45D9E63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java.util.Map;</w:t>
      </w:r>
    </w:p>
    <w:p w14:paraId="5362C9BD" w14:textId="77777777" w:rsidR="0016649E" w:rsidRDefault="0016649E" w:rsidP="0016649E">
      <w:pPr>
        <w:rPr>
          <w:lang w:eastAsia="ko-KR"/>
        </w:rPr>
      </w:pPr>
    </w:p>
    <w:p w14:paraId="0FE2431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kr.ac.yuhan.cs.yuhan19plus.R;</w:t>
      </w:r>
    </w:p>
    <w:p w14:paraId="76354EC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kr.ac.yuhan.cs.yuhan19plus.admin.func.PasswordEncryption;</w:t>
      </w:r>
    </w:p>
    <w:p w14:paraId="761C1EA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kr.ac.yuhan.cs.yuhan19plus.admin.util.ChangeMode;</w:t>
      </w:r>
    </w:p>
    <w:p w14:paraId="2FD1D2C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soup.neumorphism.NeumorphButton;</w:t>
      </w:r>
    </w:p>
    <w:p w14:paraId="1F8EEBF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soup.neumorphism.NeumorphCardView;</w:t>
      </w:r>
    </w:p>
    <w:p w14:paraId="490013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soup.neumorphism.NeumorphImageView;</w:t>
      </w:r>
    </w:p>
    <w:p w14:paraId="22F4ABF0" w14:textId="77777777" w:rsidR="0016649E" w:rsidRDefault="0016649E" w:rsidP="0016649E">
      <w:pPr>
        <w:rPr>
          <w:lang w:eastAsia="ko-KR"/>
        </w:rPr>
      </w:pPr>
    </w:p>
    <w:p w14:paraId="1F74CA0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이석재</w:t>
      </w:r>
    </w:p>
    <w:p w14:paraId="5E77AFC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다크모드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</w:p>
    <w:p w14:paraId="309F76C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 */</w:t>
      </w:r>
    </w:p>
    <w:p w14:paraId="709D8CE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AdminFormActivity extends AppCompatActivity {</w:t>
      </w:r>
    </w:p>
    <w:p w14:paraId="67348D5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NeumorphImageView backBtn;</w:t>
      </w:r>
    </w:p>
    <w:p w14:paraId="661ECDEB" w14:textId="77777777" w:rsidR="0016649E" w:rsidRDefault="0016649E" w:rsidP="0016649E">
      <w:pPr>
        <w:rPr>
          <w:lang w:eastAsia="ko-KR"/>
        </w:rPr>
      </w:pPr>
    </w:p>
    <w:p w14:paraId="46CE9A9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Admin Firebase</w:t>
      </w:r>
    </w:p>
    <w:p w14:paraId="7F0E8EF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FirebaseFirestore adminDBFireStore;</w:t>
      </w:r>
    </w:p>
    <w:p w14:paraId="6C8F855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Password Encryption</w:t>
      </w:r>
    </w:p>
    <w:p w14:paraId="58FABB0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PasswordEncryption pe;</w:t>
      </w:r>
    </w:p>
    <w:p w14:paraId="25E71CAC" w14:textId="77777777" w:rsidR="0016649E" w:rsidRDefault="0016649E" w:rsidP="0016649E">
      <w:pPr>
        <w:rPr>
          <w:lang w:eastAsia="ko-KR"/>
        </w:rPr>
      </w:pPr>
    </w:p>
    <w:p w14:paraId="2E43AD6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755F333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protected void onCreate(Bundle savedInstanceState) {</w:t>
      </w:r>
    </w:p>
    <w:p w14:paraId="603D6C3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super.onCreate(savedInstanceState);</w:t>
      </w:r>
    </w:p>
    <w:p w14:paraId="2F6CAD7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setContentView(R.layout.admin_activity_admin_form_page);</w:t>
      </w:r>
    </w:p>
    <w:p w14:paraId="7748101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LinearLayout adminFormPage = findViewById(R.id.adminFormPage);</w:t>
      </w:r>
    </w:p>
    <w:p w14:paraId="229D217D" w14:textId="77777777" w:rsidR="0016649E" w:rsidRDefault="0016649E" w:rsidP="0016649E">
      <w:pPr>
        <w:rPr>
          <w:lang w:eastAsia="ko-KR"/>
        </w:rPr>
      </w:pPr>
    </w:p>
    <w:p w14:paraId="011A6CA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가져오기</w:t>
      </w:r>
    </w:p>
    <w:p w14:paraId="6DC673D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 modeValue = getIntent().getIntExtra("mode", 1);</w:t>
      </w:r>
    </w:p>
    <w:p w14:paraId="7156FC02" w14:textId="77777777" w:rsidR="0016649E" w:rsidRDefault="0016649E" w:rsidP="0016649E">
      <w:pPr>
        <w:rPr>
          <w:lang w:eastAsia="ko-KR"/>
        </w:rPr>
      </w:pPr>
    </w:p>
    <w:p w14:paraId="310EDCA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MainActivity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가져오기</w:t>
      </w:r>
    </w:p>
    <w:p w14:paraId="2234ADB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int backgroundColor = getIntent().getIntExtra("background_color", Color.rgb(236, 240, 243));</w:t>
      </w:r>
    </w:p>
    <w:p w14:paraId="59FA2425" w14:textId="77777777" w:rsidR="0016649E" w:rsidRDefault="0016649E" w:rsidP="0016649E">
      <w:pPr>
        <w:rPr>
          <w:lang w:eastAsia="ko-KR"/>
        </w:rPr>
      </w:pPr>
    </w:p>
    <w:p w14:paraId="6C497C4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Setting BackgroundColor</w:t>
      </w:r>
    </w:p>
    <w:p w14:paraId="5A318BA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 backgroundView = getWindow().getDecorView().getRootView();</w:t>
      </w:r>
    </w:p>
    <w:p w14:paraId="39C77A2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backgroundView.setBackgroundColor(backgroundColor);</w:t>
      </w:r>
    </w:p>
    <w:p w14:paraId="34A721DC" w14:textId="77777777" w:rsidR="0016649E" w:rsidRDefault="0016649E" w:rsidP="0016649E">
      <w:pPr>
        <w:rPr>
          <w:lang w:eastAsia="ko-KR"/>
        </w:rPr>
      </w:pPr>
    </w:p>
    <w:p w14:paraId="0ACAC50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AdminForm Page CardView content</w:t>
      </w:r>
    </w:p>
    <w:p w14:paraId="1FF5315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NeumorphCardView adminAddCardView = (NeumorphCardView) findViewById(R.id.adminAddCardView);</w:t>
      </w:r>
    </w:p>
    <w:p w14:paraId="1C72153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NeumorphCardView editTextIdField = (NeumorphCardView) findViewById(R.id.editTextIdField);</w:t>
      </w:r>
    </w:p>
    <w:p w14:paraId="5FA3E30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NeumorphCardView editTextPwField = (NeumorphCardView) findViewById(R.id.editTextPwField);</w:t>
      </w:r>
    </w:p>
    <w:p w14:paraId="2D4A32E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NeumorphCardView editTextPositionField = (NeumorphCardView) findViewById(R.id.editTextPositionField);</w:t>
      </w:r>
    </w:p>
    <w:p w14:paraId="129099B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NeumorphButton adminAddBtn = (NeumorphButton) findViewById(R.id.adminAddBtn);</w:t>
      </w:r>
    </w:p>
    <w:p w14:paraId="50651535" w14:textId="77777777" w:rsidR="0016649E" w:rsidRDefault="0016649E" w:rsidP="0016649E">
      <w:pPr>
        <w:rPr>
          <w:lang w:eastAsia="ko-KR"/>
        </w:rPr>
      </w:pPr>
    </w:p>
    <w:p w14:paraId="50EB806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AdminForm Page Btn</w:t>
      </w:r>
    </w:p>
    <w:p w14:paraId="75A9A35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backBtn = (NeumorphImageView) findViewById(R.id.backBtn);</w:t>
      </w:r>
    </w:p>
    <w:p w14:paraId="07EC3C17" w14:textId="77777777" w:rsidR="0016649E" w:rsidRDefault="0016649E" w:rsidP="0016649E">
      <w:pPr>
        <w:rPr>
          <w:lang w:eastAsia="ko-KR"/>
        </w:rPr>
      </w:pPr>
    </w:p>
    <w:p w14:paraId="0CC9FF0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아이디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비밀번호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직책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에디트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</w:t>
      </w:r>
    </w:p>
    <w:p w14:paraId="3C49334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EditText input_adminId = (EditText) findViewById(R.id.input_adminId);</w:t>
      </w:r>
    </w:p>
    <w:p w14:paraId="5F417AD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EditText input_adminPw = (EditText) findViewById(R.id.input_adminPW);</w:t>
      </w:r>
    </w:p>
    <w:p w14:paraId="6E13807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EditText input_adminPosition = (EditText) findViewById(R.id.input_adminPosition);</w:t>
      </w:r>
    </w:p>
    <w:p w14:paraId="7D338188" w14:textId="77777777" w:rsidR="0016649E" w:rsidRDefault="0016649E" w:rsidP="0016649E">
      <w:pPr>
        <w:rPr>
          <w:lang w:eastAsia="ko-KR"/>
        </w:rPr>
      </w:pPr>
    </w:p>
    <w:p w14:paraId="3BFD42C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Admin Firebase</w:t>
      </w:r>
    </w:p>
    <w:p w14:paraId="7DF8B12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adminDBFireStore = FirebaseFirestore.getInstance();</w:t>
      </w:r>
    </w:p>
    <w:p w14:paraId="48B1EB1B" w14:textId="77777777" w:rsidR="0016649E" w:rsidRDefault="0016649E" w:rsidP="0016649E">
      <w:pPr>
        <w:rPr>
          <w:lang w:eastAsia="ko-KR"/>
        </w:rPr>
      </w:pPr>
    </w:p>
    <w:p w14:paraId="6C954A0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if(modeValue == 1) {</w:t>
      </w:r>
    </w:p>
    <w:p w14:paraId="36465CA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DarkMode </w:t>
      </w:r>
      <w:r>
        <w:rPr>
          <w:rFonts w:hint="eastAsia"/>
          <w:lang w:eastAsia="ko-KR"/>
        </w:rPr>
        <w:t>적용</w:t>
      </w:r>
    </w:p>
    <w:p w14:paraId="445DC97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ChangeMode.applySubTheme(adminFormPage, modeValue);</w:t>
      </w:r>
    </w:p>
    <w:p w14:paraId="5D07912E" w14:textId="77777777" w:rsidR="0016649E" w:rsidRDefault="0016649E" w:rsidP="0016649E">
      <w:pPr>
        <w:rPr>
          <w:lang w:eastAsia="ko-KR"/>
        </w:rPr>
      </w:pPr>
    </w:p>
    <w:p w14:paraId="06598A9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// AdminForm Page Btn</w:t>
      </w:r>
    </w:p>
    <w:p w14:paraId="3425DC5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ChangeMode.setColorFilterDark(backBtn);</w:t>
      </w:r>
    </w:p>
    <w:p w14:paraId="2B83565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ChangeMode.setDarkShadowCardView(backBtn);</w:t>
      </w:r>
    </w:p>
    <w:p w14:paraId="6893314C" w14:textId="77777777" w:rsidR="0016649E" w:rsidRDefault="0016649E" w:rsidP="0016649E">
      <w:pPr>
        <w:rPr>
          <w:lang w:eastAsia="ko-KR"/>
        </w:rPr>
      </w:pPr>
    </w:p>
    <w:p w14:paraId="71D7229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// AdminForm Page CardView content</w:t>
      </w:r>
    </w:p>
    <w:p w14:paraId="655645C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ChangeMode.setDarkShadowCardView(adminAddCardView);</w:t>
      </w:r>
    </w:p>
    <w:p w14:paraId="39C0D8F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ChangeMode.setDarkShadowCardView(editTextIdField);</w:t>
      </w:r>
    </w:p>
    <w:p w14:paraId="3650292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ChangeMode.setDarkShadowCardView(editTextPwField);</w:t>
      </w:r>
    </w:p>
    <w:p w14:paraId="3C47006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ChangeMode.setDarkShadowCardView(editTextPositionField);</w:t>
      </w:r>
    </w:p>
    <w:p w14:paraId="0AE73D5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ChangeMode.setDarkShadowCardView(adminAddBtn);</w:t>
      </w:r>
    </w:p>
    <w:p w14:paraId="64292F3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1B05071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else {</w:t>
      </w:r>
    </w:p>
    <w:p w14:paraId="2AED69A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LightMode </w:t>
      </w:r>
      <w:r>
        <w:rPr>
          <w:rFonts w:hint="eastAsia"/>
          <w:lang w:eastAsia="ko-KR"/>
        </w:rPr>
        <w:t>적용</w:t>
      </w:r>
    </w:p>
    <w:p w14:paraId="70FAE7E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adminAddBtn.setBackgroundColor(Color.rgb(0, 174, 142));</w:t>
      </w:r>
    </w:p>
    <w:p w14:paraId="649FB0F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ChangeMode.setLightShadowCardView(adminAddBtn);</w:t>
      </w:r>
    </w:p>
    <w:p w14:paraId="5D55773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32CB06EB" w14:textId="77777777" w:rsidR="0016649E" w:rsidRDefault="0016649E" w:rsidP="0016649E">
      <w:pPr>
        <w:rPr>
          <w:lang w:eastAsia="ko-KR"/>
        </w:rPr>
      </w:pPr>
    </w:p>
    <w:p w14:paraId="31D536F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뒤로가기</w:t>
      </w:r>
    </w:p>
    <w:p w14:paraId="5BAA9A8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backBtn.setOnClickListener(new View.OnClickListener() {</w:t>
      </w:r>
    </w:p>
    <w:p w14:paraId="3AF68C4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1F71315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547F193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</w:t>
      </w:r>
      <w:r>
        <w:rPr>
          <w:rFonts w:hint="eastAsia"/>
          <w:lang w:eastAsia="ko-KR"/>
        </w:rPr>
        <w:t>클릭되면</w:t>
      </w:r>
      <w:r>
        <w:rPr>
          <w:rFonts w:hint="eastAsia"/>
          <w:lang w:eastAsia="ko-KR"/>
        </w:rPr>
        <w:t xml:space="preserve"> 'pressed'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바꾸기</w:t>
      </w:r>
    </w:p>
    <w:p w14:paraId="2AF6624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backBtn.setShapeType(1);</w:t>
      </w:r>
    </w:p>
    <w:p w14:paraId="4925838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            //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'flat'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바꾸기</w:t>
      </w:r>
    </w:p>
    <w:p w14:paraId="3F33B94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v.postDelayed(new Runnable() {</w:t>
      </w:r>
    </w:p>
    <w:p w14:paraId="3E5857A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5E2665B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run() {</w:t>
      </w:r>
    </w:p>
    <w:p w14:paraId="021A3B5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backBtn.setShapeType(0);</w:t>
      </w:r>
    </w:p>
    <w:p w14:paraId="436227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2788D57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}, 200);</w:t>
      </w:r>
    </w:p>
    <w:p w14:paraId="4772E3F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finish();</w:t>
      </w:r>
    </w:p>
    <w:p w14:paraId="1DA0667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2D8837C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5DD19960" w14:textId="77777777" w:rsidR="0016649E" w:rsidRDefault="0016649E" w:rsidP="0016649E">
      <w:pPr>
        <w:rPr>
          <w:lang w:eastAsia="ko-KR"/>
        </w:rPr>
      </w:pPr>
    </w:p>
    <w:p w14:paraId="4CF5D2E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등록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</w:p>
    <w:p w14:paraId="0DA9291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adminAddBtn.setOnClickListener(new View.OnClickListener() {</w:t>
      </w:r>
    </w:p>
    <w:p w14:paraId="2D99EEC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056B4F6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00D29C0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EditText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가져옴</w:t>
      </w:r>
    </w:p>
    <w:p w14:paraId="2AB7ADE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String adminId = input_adminId.getText().toString();</w:t>
      </w:r>
    </w:p>
    <w:p w14:paraId="6398359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String adminPw = input_adminPw.getText().toString();</w:t>
      </w:r>
    </w:p>
    <w:p w14:paraId="614CB4B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String adminPosition = input_adminPosition.getText().toString();</w:t>
      </w:r>
    </w:p>
    <w:p w14:paraId="56BCA964" w14:textId="77777777" w:rsidR="0016649E" w:rsidRDefault="0016649E" w:rsidP="0016649E">
      <w:pPr>
        <w:rPr>
          <w:lang w:eastAsia="ko-KR"/>
        </w:rPr>
      </w:pPr>
    </w:p>
    <w:p w14:paraId="1EBB38E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0F83762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if (adminId.isEmpty()) {</w:t>
      </w:r>
    </w:p>
    <w:p w14:paraId="415957E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input_adminId.setError("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입력하세요</w:t>
      </w:r>
      <w:r>
        <w:rPr>
          <w:rFonts w:hint="eastAsia"/>
          <w:lang w:eastAsia="ko-KR"/>
        </w:rPr>
        <w:t>.");</w:t>
      </w:r>
    </w:p>
    <w:p w14:paraId="1B8E955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input_adminId.requestFocus();</w:t>
      </w:r>
    </w:p>
    <w:p w14:paraId="4804ACB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return;</w:t>
      </w:r>
    </w:p>
    <w:p w14:paraId="7663789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61173AC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비밀번호를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5338095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else if (adminPw.isEmpty()) {</w:t>
      </w:r>
    </w:p>
    <w:p w14:paraId="27CA346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input_adminPw.setError("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비밀번호를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입력하세요</w:t>
      </w:r>
      <w:r>
        <w:rPr>
          <w:rFonts w:hint="eastAsia"/>
          <w:lang w:eastAsia="ko-KR"/>
        </w:rPr>
        <w:t>.");</w:t>
      </w:r>
    </w:p>
    <w:p w14:paraId="1349344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input_adminPw.requestFocus();</w:t>
      </w:r>
    </w:p>
    <w:p w14:paraId="7A68427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return;</w:t>
      </w:r>
    </w:p>
    <w:p w14:paraId="0CCBB16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7D62210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3899C42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else if (adminPosition.isEmpty()) {</w:t>
      </w:r>
    </w:p>
    <w:p w14:paraId="7E064E5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input_adminPosition.setError("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입력하세요</w:t>
      </w:r>
      <w:r>
        <w:rPr>
          <w:rFonts w:hint="eastAsia"/>
          <w:lang w:eastAsia="ko-KR"/>
        </w:rPr>
        <w:t>.");</w:t>
      </w:r>
    </w:p>
    <w:p w14:paraId="52F8B22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input_adminPosition.requestFocus();</w:t>
      </w:r>
    </w:p>
    <w:p w14:paraId="29D76BE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return;</w:t>
      </w:r>
    </w:p>
    <w:p w14:paraId="4852EEF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30A6F544" w14:textId="77777777" w:rsidR="0016649E" w:rsidRDefault="0016649E" w:rsidP="0016649E">
      <w:pPr>
        <w:rPr>
          <w:lang w:eastAsia="ko-KR"/>
        </w:rPr>
      </w:pPr>
    </w:p>
    <w:p w14:paraId="101C02A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</w:p>
    <w:p w14:paraId="1D9D948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adminDBFireStore.collection("admins").document(adminId).get().addOnCompleteListener(task -&gt; {</w:t>
      </w:r>
    </w:p>
    <w:p w14:paraId="4159030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if (task.isSuccessful()) {</w:t>
      </w:r>
    </w:p>
    <w:p w14:paraId="0ED5C53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DocumentSnapshot document = task.getResult();</w:t>
      </w:r>
    </w:p>
    <w:p w14:paraId="39FA8B4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아이디인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토스트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</w:t>
      </w:r>
    </w:p>
    <w:p w14:paraId="5BBD9ED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if (document.exists()) {</w:t>
      </w:r>
    </w:p>
    <w:p w14:paraId="1482C67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Toast.makeText(AdminFormActivity.this, "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ID</w:t>
      </w:r>
      <w:r>
        <w:rPr>
          <w:rFonts w:hint="eastAsia"/>
          <w:lang w:eastAsia="ko-KR"/>
        </w:rPr>
        <w:t>입니다</w:t>
      </w:r>
      <w:r>
        <w:rPr>
          <w:rFonts w:hint="eastAsia"/>
          <w:lang w:eastAsia="ko-KR"/>
        </w:rPr>
        <w:t>.", Toast.LENGTH_SHORT).show();</w:t>
      </w:r>
    </w:p>
    <w:p w14:paraId="7803A2F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return;</w:t>
      </w:r>
    </w:p>
    <w:p w14:paraId="3E8F7CE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21B772F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아이디인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</w:t>
      </w:r>
    </w:p>
    <w:p w14:paraId="15C2981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else {</w:t>
      </w:r>
    </w:p>
    <w:p w14:paraId="655292A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                        // </w:t>
      </w:r>
      <w:r>
        <w:rPr>
          <w:rFonts w:hint="eastAsia"/>
          <w:lang w:eastAsia="ko-KR"/>
        </w:rPr>
        <w:t>비밀번호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암호화</w:t>
      </w:r>
    </w:p>
    <w:p w14:paraId="2BD230F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pe = new PasswordEncryption();</w:t>
      </w:r>
    </w:p>
    <w:p w14:paraId="39AD7B6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String hashedPassword = pe.hashPassword(adminPw);</w:t>
      </w:r>
    </w:p>
    <w:p w14:paraId="4F64DC90" w14:textId="77777777" w:rsidR="0016649E" w:rsidRDefault="0016649E" w:rsidP="0016649E">
      <w:pPr>
        <w:rPr>
          <w:lang w:eastAsia="ko-KR"/>
        </w:rPr>
      </w:pPr>
    </w:p>
    <w:p w14:paraId="6B6E639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// DB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04EF8B8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Map&lt;String, Object&gt; admin = new HashMap&lt;&gt;();</w:t>
      </w:r>
    </w:p>
    <w:p w14:paraId="74C93EB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admin.put("adminId", adminId);</w:t>
      </w:r>
    </w:p>
    <w:p w14:paraId="6777EFE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admin.put("adminPassword", hashedPassword);</w:t>
      </w:r>
    </w:p>
    <w:p w14:paraId="7F3B9A2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admin.put("adminPosition", adminPosition);</w:t>
      </w:r>
    </w:p>
    <w:p w14:paraId="2C96BD11" w14:textId="77777777" w:rsidR="0016649E" w:rsidRDefault="0016649E" w:rsidP="0016649E">
      <w:pPr>
        <w:rPr>
          <w:lang w:eastAsia="ko-KR"/>
        </w:rPr>
      </w:pPr>
    </w:p>
    <w:p w14:paraId="2DDFED73" w14:textId="77777777" w:rsidR="0016649E" w:rsidRDefault="0016649E" w:rsidP="0016649E">
      <w:pPr>
        <w:rPr>
          <w:lang w:eastAsia="ko-KR"/>
        </w:rPr>
      </w:pPr>
    </w:p>
    <w:p w14:paraId="02A5181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adminDBFireStore.collection("admins").document(adminId).set(admin)</w:t>
      </w:r>
    </w:p>
    <w:p w14:paraId="1298FC0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// </w:t>
      </w:r>
      <w:r>
        <w:rPr>
          <w:rFonts w:hint="eastAsia"/>
          <w:lang w:eastAsia="ko-KR"/>
        </w:rPr>
        <w:t>성공한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토스트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액티비티로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12084BD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.addOnSuccessListener(aVoid -&gt; {</w:t>
      </w:r>
    </w:p>
    <w:p w14:paraId="63525EA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    Toast.makeText(AdminFormActivity.this, "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성공했습니다</w:t>
      </w:r>
      <w:r>
        <w:rPr>
          <w:rFonts w:hint="eastAsia"/>
          <w:lang w:eastAsia="ko-KR"/>
        </w:rPr>
        <w:t>.", Toast.LENGTH_SHORT).show();</w:t>
      </w:r>
    </w:p>
    <w:p w14:paraId="6A062DE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finish();</w:t>
      </w:r>
    </w:p>
    <w:p w14:paraId="0A1C76E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})</w:t>
      </w:r>
    </w:p>
    <w:p w14:paraId="0109357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// </w:t>
      </w:r>
      <w:r>
        <w:rPr>
          <w:rFonts w:hint="eastAsia"/>
          <w:lang w:eastAsia="ko-KR"/>
        </w:rPr>
        <w:t>실패한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토스트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</w:t>
      </w:r>
    </w:p>
    <w:p w14:paraId="5953B6C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.addOnFailureListener(e -&gt; {</w:t>
      </w:r>
    </w:p>
    <w:p w14:paraId="7B9870E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    Toast.makeText(AdminFormActivity.this, "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실패했습니다</w:t>
      </w:r>
      <w:r>
        <w:rPr>
          <w:rFonts w:hint="eastAsia"/>
          <w:lang w:eastAsia="ko-KR"/>
        </w:rPr>
        <w:t>.", Toast.LENGTH_SHORT).show();</w:t>
      </w:r>
    </w:p>
    <w:p w14:paraId="2230F79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});</w:t>
      </w:r>
    </w:p>
    <w:p w14:paraId="4B97E87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1DBE4AC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28470EC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// DB </w:t>
      </w:r>
      <w:r>
        <w:rPr>
          <w:rFonts w:hint="eastAsia"/>
          <w:lang w:eastAsia="ko-KR"/>
        </w:rPr>
        <w:t>접근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토스트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</w:t>
      </w:r>
    </w:p>
    <w:p w14:paraId="490DDBE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else {</w:t>
      </w:r>
    </w:p>
    <w:p w14:paraId="33B9117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Toast.makeText(AdminFormActivity.this, "</w:t>
      </w:r>
      <w:r>
        <w:rPr>
          <w:rFonts w:hint="eastAsia"/>
          <w:lang w:eastAsia="ko-KR"/>
        </w:rPr>
        <w:t>데이터베이스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>", Toast.LENGTH_SHORT).show();</w:t>
      </w:r>
    </w:p>
    <w:p w14:paraId="5DDEF98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4E18D72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});</w:t>
      </w:r>
    </w:p>
    <w:p w14:paraId="2A033589" w14:textId="77777777" w:rsidR="0016649E" w:rsidRDefault="0016649E" w:rsidP="0016649E">
      <w:pPr>
        <w:rPr>
          <w:lang w:eastAsia="ko-KR"/>
        </w:rPr>
      </w:pPr>
    </w:p>
    <w:p w14:paraId="582982F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4B9302E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61E3D77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CCF131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2F1BCE58" w14:textId="77777777" w:rsidR="0016649E" w:rsidRDefault="0016649E" w:rsidP="0016649E">
      <w:pPr>
        <w:rPr>
          <w:lang w:eastAsia="ko-KR"/>
        </w:rPr>
      </w:pPr>
    </w:p>
    <w:p w14:paraId="58C7C4FB" w14:textId="77777777" w:rsidR="0016649E" w:rsidRDefault="0016649E" w:rsidP="0016649E">
      <w:pPr>
        <w:rPr>
          <w:lang w:eastAsia="ko-KR"/>
        </w:rPr>
      </w:pPr>
    </w:p>
    <w:p w14:paraId="02DCC82C" w14:textId="222D86BD" w:rsidR="0016649E" w:rsidRPr="00AA5D28" w:rsidRDefault="00AA5D28" w:rsidP="00AA5D28">
      <w:pPr>
        <w:pStyle w:val="3"/>
        <w:rPr>
          <w:b/>
          <w:lang w:eastAsia="ko-KR"/>
        </w:rPr>
      </w:pPr>
      <w:r>
        <w:rPr>
          <w:lang w:eastAsia="ko-KR"/>
        </w:rPr>
        <w:t xml:space="preserve"> </w:t>
      </w:r>
      <w:bookmarkStart w:id="147" w:name="_Toc168002258"/>
      <w:r w:rsidR="0016649E" w:rsidRPr="00AA5D28">
        <w:rPr>
          <w:b/>
          <w:lang w:eastAsia="ko-KR"/>
        </w:rPr>
        <w:t>yuhan19plus\admin\AdminLoginActivity.java</w:t>
      </w:r>
      <w:r>
        <w:rPr>
          <w:rFonts w:hint="eastAsia"/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: </w:t>
      </w:r>
      <w:r>
        <w:rPr>
          <w:rFonts w:hint="eastAsia"/>
          <w:b/>
          <w:lang w:eastAsia="ko-KR"/>
        </w:rPr>
        <w:t>임성준</w:t>
      </w:r>
      <w:r>
        <w:rPr>
          <w:rFonts w:hint="eastAsia"/>
          <w:b/>
          <w:lang w:eastAsia="ko-KR"/>
        </w:rPr>
        <w:t xml:space="preserve">, </w:t>
      </w:r>
      <w:r>
        <w:rPr>
          <w:rFonts w:hint="eastAsia"/>
          <w:b/>
          <w:lang w:eastAsia="ko-KR"/>
        </w:rPr>
        <w:t>이석재</w:t>
      </w:r>
      <w:bookmarkEnd w:id="147"/>
      <w:r w:rsidR="0016649E" w:rsidRPr="00AA5D28">
        <w:rPr>
          <w:b/>
          <w:lang w:eastAsia="ko-KR"/>
        </w:rPr>
        <w:t xml:space="preserve">  </w:t>
      </w:r>
    </w:p>
    <w:p w14:paraId="6AF8048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kr.ac.yuhan.cs.yuhan19plus.admin;</w:t>
      </w:r>
    </w:p>
    <w:p w14:paraId="47D32A0E" w14:textId="77777777" w:rsidR="0016649E" w:rsidRDefault="0016649E" w:rsidP="0016649E">
      <w:pPr>
        <w:rPr>
          <w:lang w:eastAsia="ko-KR"/>
        </w:rPr>
      </w:pPr>
    </w:p>
    <w:p w14:paraId="0B0138A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android.content.SharedPreferences;</w:t>
      </w:r>
    </w:p>
    <w:p w14:paraId="48E7F34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android.graphics.Color;</w:t>
      </w:r>
    </w:p>
    <w:p w14:paraId="056DC27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android.graphics.PorterDuff;</w:t>
      </w:r>
    </w:p>
    <w:p w14:paraId="5ECB165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android.graphics.drawable.Drawable;</w:t>
      </w:r>
    </w:p>
    <w:p w14:paraId="3025EFA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android.os.Bundle;</w:t>
      </w:r>
    </w:p>
    <w:p w14:paraId="3A6711B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android.view.Display;</w:t>
      </w:r>
    </w:p>
    <w:p w14:paraId="1F204B1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android.view.Gravity;</w:t>
      </w:r>
    </w:p>
    <w:p w14:paraId="34EE6E0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android.view.View;</w:t>
      </w:r>
    </w:p>
    <w:p w14:paraId="39FEE75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android.view.WindowManager;</w:t>
      </w:r>
    </w:p>
    <w:p w14:paraId="02FED42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>import android.widget.EditText;</w:t>
      </w:r>
    </w:p>
    <w:p w14:paraId="051E595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android.widget.LinearLayout;</w:t>
      </w:r>
    </w:p>
    <w:p w14:paraId="7856A27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android.widget.Toast;</w:t>
      </w:r>
    </w:p>
    <w:p w14:paraId="2EA3BF16" w14:textId="77777777" w:rsidR="0016649E" w:rsidRDefault="0016649E" w:rsidP="0016649E">
      <w:pPr>
        <w:rPr>
          <w:lang w:eastAsia="ko-KR"/>
        </w:rPr>
      </w:pPr>
    </w:p>
    <w:p w14:paraId="5AE6701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androidx.appcompat.app.AppCompatActivity;</w:t>
      </w:r>
    </w:p>
    <w:p w14:paraId="55678FBA" w14:textId="77777777" w:rsidR="0016649E" w:rsidRDefault="0016649E" w:rsidP="0016649E">
      <w:pPr>
        <w:rPr>
          <w:lang w:eastAsia="ko-KR"/>
        </w:rPr>
      </w:pPr>
    </w:p>
    <w:p w14:paraId="0101BD3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com.google.firebase.firestore.FirebaseFirestore;</w:t>
      </w:r>
    </w:p>
    <w:p w14:paraId="3AC3ECD9" w14:textId="77777777" w:rsidR="0016649E" w:rsidRDefault="0016649E" w:rsidP="0016649E">
      <w:pPr>
        <w:rPr>
          <w:lang w:eastAsia="ko-KR"/>
        </w:rPr>
      </w:pPr>
    </w:p>
    <w:p w14:paraId="096217D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kr.ac.yuhan.cs.yuhan19plus.admin.func.PasswordEncryption;</w:t>
      </w:r>
    </w:p>
    <w:p w14:paraId="1338DA8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kr.ac.yuhan.cs.yuhan19plus.admin.util.ChangeMode;</w:t>
      </w:r>
    </w:p>
    <w:p w14:paraId="07248E4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kr.ac.yuhan.cs.yuhan19plus.R;</w:t>
      </w:r>
    </w:p>
    <w:p w14:paraId="207382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soup.neumorphism.NeumorphButton;</w:t>
      </w:r>
    </w:p>
    <w:p w14:paraId="0A6340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soup.neumorphism.NeumorphCardView;</w:t>
      </w:r>
    </w:p>
    <w:p w14:paraId="1C9FBF4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soup.neumorphism.NeumorphImageView;</w:t>
      </w:r>
    </w:p>
    <w:p w14:paraId="3778D9DC" w14:textId="77777777" w:rsidR="0016649E" w:rsidRDefault="0016649E" w:rsidP="0016649E">
      <w:pPr>
        <w:rPr>
          <w:lang w:eastAsia="ko-KR"/>
        </w:rPr>
      </w:pPr>
    </w:p>
    <w:p w14:paraId="324A9E1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이석재</w:t>
      </w:r>
    </w:p>
    <w:p w14:paraId="739EE78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다크모드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</w:p>
    <w:p w14:paraId="322477A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 */</w:t>
      </w:r>
    </w:p>
    <w:p w14:paraId="3C0F7DF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AdminLoginActivity extends AppCompatActivity {</w:t>
      </w:r>
    </w:p>
    <w:p w14:paraId="396031F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NeumorphButton loginBtn;</w:t>
      </w:r>
    </w:p>
    <w:p w14:paraId="3A69A44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NeumorphImageView backBtn;</w:t>
      </w:r>
    </w:p>
    <w:p w14:paraId="01CFFF94" w14:textId="77777777" w:rsidR="0016649E" w:rsidRDefault="0016649E" w:rsidP="0016649E">
      <w:pPr>
        <w:rPr>
          <w:lang w:eastAsia="ko-KR"/>
        </w:rPr>
      </w:pPr>
    </w:p>
    <w:p w14:paraId="238C84B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Admin Firebase</w:t>
      </w:r>
    </w:p>
    <w:p w14:paraId="60CB4F6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FirebaseFirestore adminDBFireStore;</w:t>
      </w:r>
    </w:p>
    <w:p w14:paraId="72B2B9E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Session Object</w:t>
      </w:r>
    </w:p>
    <w:p w14:paraId="4D929A5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SharedPreferences sharedPreferences;</w:t>
      </w:r>
    </w:p>
    <w:p w14:paraId="0C37400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Password Encryption</w:t>
      </w:r>
    </w:p>
    <w:p w14:paraId="3EA089F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PasswordEncryption pe;</w:t>
      </w:r>
    </w:p>
    <w:p w14:paraId="2FD98367" w14:textId="77777777" w:rsidR="0016649E" w:rsidRDefault="0016649E" w:rsidP="0016649E">
      <w:pPr>
        <w:rPr>
          <w:lang w:eastAsia="ko-KR"/>
        </w:rPr>
      </w:pPr>
    </w:p>
    <w:p w14:paraId="4692C28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073CE8F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protected void onCreate(Bundle savedInstanceState) {</w:t>
      </w:r>
    </w:p>
    <w:p w14:paraId="46C3241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super.onCreate(savedInstanceState);</w:t>
      </w:r>
    </w:p>
    <w:p w14:paraId="474CCC6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setContentView(R.layout.admin_activity_login_page);</w:t>
      </w:r>
    </w:p>
    <w:p w14:paraId="6849F516" w14:textId="77777777" w:rsidR="0016649E" w:rsidRDefault="0016649E" w:rsidP="0016649E">
      <w:pPr>
        <w:rPr>
          <w:lang w:eastAsia="ko-KR"/>
        </w:rPr>
      </w:pPr>
    </w:p>
    <w:p w14:paraId="784C483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LinearLayout loginPage = findViewById(R.id.loginPage);</w:t>
      </w:r>
    </w:p>
    <w:p w14:paraId="217C9160" w14:textId="77777777" w:rsidR="0016649E" w:rsidRDefault="0016649E" w:rsidP="0016649E">
      <w:pPr>
        <w:rPr>
          <w:lang w:eastAsia="ko-KR"/>
        </w:rPr>
      </w:pPr>
    </w:p>
    <w:p w14:paraId="42E1C65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Receives current mode value</w:t>
      </w:r>
    </w:p>
    <w:p w14:paraId="6A83203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 modeValue = getIntent().getIntExtra("mode", 1);</w:t>
      </w:r>
    </w:p>
    <w:p w14:paraId="4376EC2A" w14:textId="77777777" w:rsidR="0016649E" w:rsidRDefault="0016649E" w:rsidP="0016649E">
      <w:pPr>
        <w:rPr>
          <w:lang w:eastAsia="ko-KR"/>
        </w:rPr>
      </w:pPr>
    </w:p>
    <w:p w14:paraId="444EE47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Receives background color value passed from MainActivity</w:t>
      </w:r>
    </w:p>
    <w:p w14:paraId="219FA7F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 backgroundColor = getIntent().getIntExtra("background_color", Color.rgb(236, 240, 243));</w:t>
      </w:r>
    </w:p>
    <w:p w14:paraId="04FA5B96" w14:textId="77777777" w:rsidR="0016649E" w:rsidRDefault="0016649E" w:rsidP="0016649E">
      <w:pPr>
        <w:rPr>
          <w:lang w:eastAsia="ko-KR"/>
        </w:rPr>
      </w:pPr>
    </w:p>
    <w:p w14:paraId="1398423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Setting BackgroundColor</w:t>
      </w:r>
    </w:p>
    <w:p w14:paraId="5330FEB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 backgroundView = getWindow().getDecorView().getRootView();</w:t>
      </w:r>
    </w:p>
    <w:p w14:paraId="19A877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backgroundView.setBackgroundColor(backgroundColor);</w:t>
      </w:r>
    </w:p>
    <w:p w14:paraId="6F0E1AA3" w14:textId="77777777" w:rsidR="0016649E" w:rsidRDefault="0016649E" w:rsidP="0016649E">
      <w:pPr>
        <w:rPr>
          <w:lang w:eastAsia="ko-KR"/>
        </w:rPr>
      </w:pPr>
    </w:p>
    <w:p w14:paraId="0B20C10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Drawable darkIdImage = getResources().getDrawable(R.drawable.member);</w:t>
      </w:r>
    </w:p>
    <w:p w14:paraId="0298D22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Drawable darkPwImage = getResources().getDrawable(R.drawable.lock);</w:t>
      </w:r>
    </w:p>
    <w:p w14:paraId="3BC1E726" w14:textId="77777777" w:rsidR="0016649E" w:rsidRDefault="0016649E" w:rsidP="0016649E">
      <w:pPr>
        <w:rPr>
          <w:lang w:eastAsia="ko-KR"/>
        </w:rPr>
      </w:pPr>
    </w:p>
    <w:p w14:paraId="18CD684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Login Page Btn</w:t>
      </w:r>
    </w:p>
    <w:p w14:paraId="1B25997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backBtn = findViewById(R.id.backBtn);</w:t>
      </w:r>
    </w:p>
    <w:p w14:paraId="0C7C92B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loginBtn = findViewById(R.id.loginBtn);</w:t>
      </w:r>
    </w:p>
    <w:p w14:paraId="22154A54" w14:textId="77777777" w:rsidR="0016649E" w:rsidRDefault="0016649E" w:rsidP="0016649E">
      <w:pPr>
        <w:rPr>
          <w:lang w:eastAsia="ko-KR"/>
        </w:rPr>
      </w:pPr>
    </w:p>
    <w:p w14:paraId="25D135C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Login Page CardView content</w:t>
      </w:r>
    </w:p>
    <w:p w14:paraId="660A100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NeumorphCardView loginCardView = findViewById(R.id.loginCardView);</w:t>
      </w:r>
    </w:p>
    <w:p w14:paraId="2B14CCF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NeumorphCardView editTextIdField = findViewById(R.id.editTextIdField);</w:t>
      </w:r>
    </w:p>
    <w:p w14:paraId="5808921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NeumorphCardView editTextPwField = findViewById(R.id.editTextPwField);</w:t>
      </w:r>
    </w:p>
    <w:p w14:paraId="5BDAA06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EditText input_id = findViewById(R.id.input_id);</w:t>
      </w:r>
    </w:p>
    <w:p w14:paraId="6D4873E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EditText input_pw = findViewById(R.id.input_pw);</w:t>
      </w:r>
    </w:p>
    <w:p w14:paraId="0F93084A" w14:textId="77777777" w:rsidR="0016649E" w:rsidRDefault="0016649E" w:rsidP="0016649E">
      <w:pPr>
        <w:rPr>
          <w:lang w:eastAsia="ko-KR"/>
        </w:rPr>
      </w:pPr>
    </w:p>
    <w:p w14:paraId="16B1A82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Admin Firebase</w:t>
      </w:r>
    </w:p>
    <w:p w14:paraId="388D56A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adminDBFireStore = FirebaseFirestore.getInstance();</w:t>
      </w:r>
    </w:p>
    <w:p w14:paraId="214341FB" w14:textId="77777777" w:rsidR="0016649E" w:rsidRDefault="0016649E" w:rsidP="0016649E">
      <w:pPr>
        <w:rPr>
          <w:lang w:eastAsia="ko-KR"/>
        </w:rPr>
      </w:pPr>
    </w:p>
    <w:p w14:paraId="2C46FBD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if(modeValue == 1) {</w:t>
      </w:r>
    </w:p>
    <w:p w14:paraId="3A3785A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// DarkMode</w:t>
      </w:r>
    </w:p>
    <w:p w14:paraId="7F0E18E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ChangeMode.applySubTheme(loginPage, modeValue);</w:t>
      </w:r>
    </w:p>
    <w:p w14:paraId="5ADE1E39" w14:textId="77777777" w:rsidR="0016649E" w:rsidRDefault="0016649E" w:rsidP="0016649E">
      <w:pPr>
        <w:rPr>
          <w:lang w:eastAsia="ko-KR"/>
        </w:rPr>
      </w:pPr>
    </w:p>
    <w:p w14:paraId="163A557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// Login Page Image</w:t>
      </w:r>
    </w:p>
    <w:p w14:paraId="56EE5BA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darkIdImage.setColorFilter(Color.WHITE, PorterDuff.Mode.SRC_IN);</w:t>
      </w:r>
    </w:p>
    <w:p w14:paraId="113ED4D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darkPwImage.setColorFilter(Color.WHITE, PorterDuff.Mode.SRC_IN);</w:t>
      </w:r>
    </w:p>
    <w:p w14:paraId="3277CD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input_id.setCompoundDrawablesWithIntrinsicBounds(darkIdImage, null, null, null);</w:t>
      </w:r>
    </w:p>
    <w:p w14:paraId="392452D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input_pw.setCompoundDrawablesWithIntrinsicBounds(darkPwImage, null, null, null);</w:t>
      </w:r>
    </w:p>
    <w:p w14:paraId="418BF0F4" w14:textId="77777777" w:rsidR="0016649E" w:rsidRDefault="0016649E" w:rsidP="0016649E">
      <w:pPr>
        <w:rPr>
          <w:lang w:eastAsia="ko-KR"/>
        </w:rPr>
      </w:pPr>
    </w:p>
    <w:p w14:paraId="30A7A67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// Login Page Btn</w:t>
      </w:r>
    </w:p>
    <w:p w14:paraId="2AAA1DA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ChangeMode.setColorFilterDark(backBtn);</w:t>
      </w:r>
    </w:p>
    <w:p w14:paraId="5B40D4F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ChangeMode.setDarkShadowCardView(backBtn);</w:t>
      </w:r>
    </w:p>
    <w:p w14:paraId="6136787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ChangeMode.setDarkShadowCardView(loginBtn);</w:t>
      </w:r>
    </w:p>
    <w:p w14:paraId="01B78529" w14:textId="77777777" w:rsidR="0016649E" w:rsidRDefault="0016649E" w:rsidP="0016649E">
      <w:pPr>
        <w:rPr>
          <w:lang w:eastAsia="ko-KR"/>
        </w:rPr>
      </w:pPr>
    </w:p>
    <w:p w14:paraId="787C1DE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// Login Page CardView content</w:t>
      </w:r>
    </w:p>
    <w:p w14:paraId="4C9426F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ChangeMode.setDarkShadowCardView(loginCardView);</w:t>
      </w:r>
    </w:p>
    <w:p w14:paraId="6AA7F93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ChangeMode.setDarkShadowCardView(editTextIdField);</w:t>
      </w:r>
    </w:p>
    <w:p w14:paraId="490FCBB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ChangeMode.setDarkShadowCardView(editTextPwField);</w:t>
      </w:r>
    </w:p>
    <w:p w14:paraId="7E07933B" w14:textId="77777777" w:rsidR="0016649E" w:rsidRDefault="0016649E" w:rsidP="0016649E">
      <w:pPr>
        <w:rPr>
          <w:lang w:eastAsia="ko-KR"/>
        </w:rPr>
      </w:pPr>
    </w:p>
    <w:p w14:paraId="03A8378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6766B12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else {</w:t>
      </w:r>
    </w:p>
    <w:p w14:paraId="69A7C63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// LightMode</w:t>
      </w:r>
    </w:p>
    <w:p w14:paraId="646D098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loginBtn.setBackgroundColor(Color.rgb(0, 174, 142));</w:t>
      </w:r>
    </w:p>
    <w:p w14:paraId="46131AB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ChangeMode.setLightShadowCardView(loginBtn);</w:t>
      </w:r>
    </w:p>
    <w:p w14:paraId="65F4D1C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7C21477D" w14:textId="77777777" w:rsidR="0016649E" w:rsidRDefault="0016649E" w:rsidP="0016649E">
      <w:pPr>
        <w:rPr>
          <w:lang w:eastAsia="ko-KR"/>
        </w:rPr>
      </w:pPr>
    </w:p>
    <w:p w14:paraId="23C0721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LoginBtn onClickListener</w:t>
      </w:r>
    </w:p>
    <w:p w14:paraId="28E56A3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loginBtn.setOnClickListener(new View.OnClickListener() {</w:t>
      </w:r>
    </w:p>
    <w:p w14:paraId="0428B0F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281A170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0BF12CF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// Change ShapeType to 'pressed' when clicked</w:t>
      </w:r>
    </w:p>
    <w:p w14:paraId="3E571B5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loginBtn.setShapeType(1);</w:t>
      </w:r>
    </w:p>
    <w:p w14:paraId="2EC1562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// After clicked, it changes back to 'flat'</w:t>
      </w:r>
    </w:p>
    <w:p w14:paraId="4A13568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v.postDelayed(new Runnable() {</w:t>
      </w:r>
    </w:p>
    <w:p w14:paraId="62EA9D7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5DA852D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run() {</w:t>
      </w:r>
    </w:p>
    <w:p w14:paraId="1D80110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loginBtn.setShapeType(0);</w:t>
      </w:r>
    </w:p>
    <w:p w14:paraId="5519EF1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5EF726D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}, 200);</w:t>
      </w:r>
    </w:p>
    <w:p w14:paraId="4A9AEBBD" w14:textId="77777777" w:rsidR="0016649E" w:rsidRDefault="0016649E" w:rsidP="0016649E">
      <w:pPr>
        <w:rPr>
          <w:lang w:eastAsia="ko-KR"/>
        </w:rPr>
      </w:pPr>
    </w:p>
    <w:p w14:paraId="34528A6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            // </w:t>
      </w:r>
      <w:r>
        <w:rPr>
          <w:rFonts w:hint="eastAsia"/>
          <w:lang w:eastAsia="ko-KR"/>
        </w:rPr>
        <w:t>에디트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아이디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비밀번호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받아오기</w:t>
      </w:r>
    </w:p>
    <w:p w14:paraId="5D93611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String adminId = input_id.getText().toString().trim();</w:t>
      </w:r>
    </w:p>
    <w:p w14:paraId="7A01600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String adminPwd = input_pw.getText().toString().trim();</w:t>
      </w:r>
    </w:p>
    <w:p w14:paraId="21CD4210" w14:textId="77777777" w:rsidR="0016649E" w:rsidRDefault="0016649E" w:rsidP="0016649E">
      <w:pPr>
        <w:rPr>
          <w:lang w:eastAsia="ko-KR"/>
        </w:rPr>
      </w:pPr>
    </w:p>
    <w:p w14:paraId="5A6C13B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아이디나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비밀번호를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토스트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</w:t>
      </w:r>
    </w:p>
    <w:p w14:paraId="7F3E0EC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if(adminId.isEmpty()){</w:t>
      </w:r>
    </w:p>
    <w:p w14:paraId="0AC9CF5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input_id.setError("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입력하세요</w:t>
      </w:r>
      <w:r>
        <w:rPr>
          <w:rFonts w:hint="eastAsia"/>
          <w:lang w:eastAsia="ko-KR"/>
        </w:rPr>
        <w:t>.");</w:t>
      </w:r>
    </w:p>
    <w:p w14:paraId="7B234D5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input_id.requestFocus();</w:t>
      </w:r>
    </w:p>
    <w:p w14:paraId="145AC03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return;</w:t>
      </w:r>
    </w:p>
    <w:p w14:paraId="788C23F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334D9B5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else if(adminPwd.isEmpty()){</w:t>
      </w:r>
    </w:p>
    <w:p w14:paraId="434D515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input_pw.setError("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비밀번호를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입력하세요</w:t>
      </w:r>
      <w:r>
        <w:rPr>
          <w:rFonts w:hint="eastAsia"/>
          <w:lang w:eastAsia="ko-KR"/>
        </w:rPr>
        <w:t>.");</w:t>
      </w:r>
    </w:p>
    <w:p w14:paraId="08355BC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input_pw.requestFocus();</w:t>
      </w:r>
    </w:p>
    <w:p w14:paraId="020FBD5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return;</w:t>
      </w:r>
    </w:p>
    <w:p w14:paraId="30DF5B5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03C0F7CD" w14:textId="77777777" w:rsidR="0016649E" w:rsidRDefault="0016649E" w:rsidP="0016649E">
      <w:pPr>
        <w:rPr>
          <w:lang w:eastAsia="ko-KR"/>
        </w:rPr>
      </w:pPr>
    </w:p>
    <w:p w14:paraId="1CEF250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</w:t>
      </w:r>
      <w:r>
        <w:rPr>
          <w:rFonts w:hint="eastAsia"/>
          <w:lang w:eastAsia="ko-KR"/>
        </w:rPr>
        <w:t>비밀번호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암호화</w:t>
      </w:r>
    </w:p>
    <w:p w14:paraId="1D6B4D5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pe = new PasswordEncryption();</w:t>
      </w:r>
    </w:p>
    <w:p w14:paraId="3881C78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String hashedPassword = pe.hashPassword(adminPwd);</w:t>
      </w:r>
    </w:p>
    <w:p w14:paraId="65CFB113" w14:textId="77777777" w:rsidR="0016649E" w:rsidRDefault="0016649E" w:rsidP="0016649E">
      <w:pPr>
        <w:rPr>
          <w:lang w:eastAsia="ko-KR"/>
        </w:rPr>
      </w:pPr>
    </w:p>
    <w:p w14:paraId="6BC9007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</w:p>
    <w:p w14:paraId="1924AC6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adminDBFireStore.collection("admins").document(adminId).get().addOnCompleteListener(task -&gt; {</w:t>
      </w:r>
    </w:p>
    <w:p w14:paraId="2EF6C1F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// Success Login</w:t>
      </w:r>
    </w:p>
    <w:p w14:paraId="4B7BCC5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if (task.isSuccessful()) {</w:t>
      </w:r>
    </w:p>
    <w:p w14:paraId="675AF48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if (task.getResult().exists() &amp;&amp; task.getResult().getString("adminPassword").equals(hashedPassword)) {</w:t>
      </w:r>
    </w:p>
    <w:p w14:paraId="2762DCF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//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토스트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</w:t>
      </w:r>
    </w:p>
    <w:p w14:paraId="16C3E35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Toast tMsg = Toast.makeText(AdminLoginActivity.this, "Login Success", Toast.LENGTH_SHORT);</w:t>
      </w:r>
    </w:p>
    <w:p w14:paraId="73F58B3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Display display = ((WindowManager) getSystemService(WINDOW_SERVICE))</w:t>
      </w:r>
    </w:p>
    <w:p w14:paraId="2DEAE4E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.getDefaultDisplay();</w:t>
      </w:r>
    </w:p>
    <w:p w14:paraId="275C014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int xOffset = (int) (Math.random() * display.getWidth()); // x</w:t>
      </w:r>
      <w:r>
        <w:rPr>
          <w:rFonts w:hint="eastAsia"/>
          <w:lang w:eastAsia="ko-KR"/>
        </w:rPr>
        <w:t>좌표</w:t>
      </w:r>
    </w:p>
    <w:p w14:paraId="0FA9E3B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int yOffset = (int) (Math.random() * display.getHeight()); // y</w:t>
      </w:r>
      <w:r>
        <w:rPr>
          <w:rFonts w:hint="eastAsia"/>
          <w:lang w:eastAsia="ko-KR"/>
        </w:rPr>
        <w:t>좌표</w:t>
      </w:r>
    </w:p>
    <w:p w14:paraId="03911AE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tMsg.setGravity(Gravity.TOP | Gravity.LEFT, xOffset, yOffset);</w:t>
      </w:r>
    </w:p>
    <w:p w14:paraId="70C0DCD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tMsg.show();</w:t>
      </w:r>
    </w:p>
    <w:p w14:paraId="31E4F94D" w14:textId="77777777" w:rsidR="0016649E" w:rsidRDefault="0016649E" w:rsidP="0016649E">
      <w:pPr>
        <w:rPr>
          <w:lang w:eastAsia="ko-KR"/>
        </w:rPr>
      </w:pPr>
    </w:p>
    <w:p w14:paraId="383CC6A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//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0E9ED48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sharedPreferences = getSharedPreferences("AdminSession", MODE_PRIVATE);</w:t>
      </w:r>
    </w:p>
    <w:p w14:paraId="7E4C3EA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SharedPreferences.Editor editor = sharedPreferences.edit();</w:t>
      </w:r>
    </w:p>
    <w:p w14:paraId="4E0C269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editor.putString("admin_id", adminId);</w:t>
      </w:r>
    </w:p>
    <w:p w14:paraId="4331695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editor.apply();</w:t>
      </w:r>
    </w:p>
    <w:p w14:paraId="59A3EDF3" w14:textId="77777777" w:rsidR="0016649E" w:rsidRDefault="0016649E" w:rsidP="0016649E">
      <w:pPr>
        <w:rPr>
          <w:lang w:eastAsia="ko-KR"/>
        </w:rPr>
      </w:pPr>
    </w:p>
    <w:p w14:paraId="00EC62F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finish();</w:t>
      </w:r>
    </w:p>
    <w:p w14:paraId="079D4F7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38FF12E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아이디나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비밀번호가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2C84F88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else {</w:t>
      </w:r>
    </w:p>
    <w:p w14:paraId="043E411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Toast.makeText(AdminLoginActivity.this, "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아이디나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패스워드가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않습니다</w:t>
      </w:r>
      <w:r>
        <w:rPr>
          <w:rFonts w:hint="eastAsia"/>
          <w:lang w:eastAsia="ko-KR"/>
        </w:rPr>
        <w:t>.", Toast.LENGTH_SHORT).show();</w:t>
      </w:r>
    </w:p>
    <w:p w14:paraId="6353A2C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1A97EE6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51A1BDE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} else {</w:t>
      </w:r>
    </w:p>
    <w:p w14:paraId="44FF5AF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                            Toast.makeText(AdminLoginActivity.this, "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발생했습니다</w:t>
      </w:r>
      <w:r>
        <w:rPr>
          <w:rFonts w:hint="eastAsia"/>
          <w:lang w:eastAsia="ko-KR"/>
        </w:rPr>
        <w:t>.", Toast.LENGTH_SHORT).show();</w:t>
      </w:r>
    </w:p>
    <w:p w14:paraId="1351FFA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}</w:t>
      </w:r>
    </w:p>
    <w:p w14:paraId="4BC9E43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});</w:t>
      </w:r>
    </w:p>
    <w:p w14:paraId="1B45DC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6239C8C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5DD8D2E9" w14:textId="77777777" w:rsidR="0016649E" w:rsidRDefault="0016649E" w:rsidP="0016649E">
      <w:pPr>
        <w:rPr>
          <w:lang w:eastAsia="ko-KR"/>
        </w:rPr>
      </w:pPr>
    </w:p>
    <w:p w14:paraId="6220133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BackBtn onClickListener</w:t>
      </w:r>
    </w:p>
    <w:p w14:paraId="038D949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backBtn.setOnClickListener(new View.OnClickListener() {</w:t>
      </w:r>
    </w:p>
    <w:p w14:paraId="6989875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5C1A20C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7169062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// Change ShapeType to 'pressed' when clicked</w:t>
      </w:r>
    </w:p>
    <w:p w14:paraId="651EE4E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backBtn.setShapeType(1);</w:t>
      </w:r>
    </w:p>
    <w:p w14:paraId="6D407C2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// After clicked, it changes back to 'flat'</w:t>
      </w:r>
    </w:p>
    <w:p w14:paraId="5DE80F9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v.postDelayed(new Runnable() {</w:t>
      </w:r>
    </w:p>
    <w:p w14:paraId="2AAB779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0F16A96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run() {</w:t>
      </w:r>
    </w:p>
    <w:p w14:paraId="736CAE7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backBtn.setShapeType(0);</w:t>
      </w:r>
    </w:p>
    <w:p w14:paraId="2B6D652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1ECEF1F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}, 200);</w:t>
      </w:r>
    </w:p>
    <w:p w14:paraId="04259EA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finish();</w:t>
      </w:r>
    </w:p>
    <w:p w14:paraId="3243FAD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74FA7D8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48AE1D6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AA9BF6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3D215A04" w14:textId="77777777" w:rsidR="0016649E" w:rsidRDefault="0016649E" w:rsidP="0016649E">
      <w:pPr>
        <w:rPr>
          <w:lang w:eastAsia="ko-KR"/>
        </w:rPr>
      </w:pPr>
    </w:p>
    <w:p w14:paraId="438725BE" w14:textId="5D7DD266" w:rsidR="0016649E" w:rsidRPr="00AC7782" w:rsidRDefault="0016649E" w:rsidP="00AC7782">
      <w:pPr>
        <w:pStyle w:val="3"/>
        <w:rPr>
          <w:b/>
          <w:lang w:eastAsia="ko-KR"/>
        </w:rPr>
      </w:pPr>
      <w:bookmarkStart w:id="148" w:name="_Toc168002259"/>
      <w:r w:rsidRPr="00AC7782">
        <w:rPr>
          <w:b/>
          <w:lang w:eastAsia="ko-KR"/>
        </w:rPr>
        <w:t>yuhan19plus\admin\AdminMainActivity.java</w:t>
      </w:r>
      <w:r w:rsidR="00AC7782">
        <w:rPr>
          <w:rFonts w:hint="eastAsia"/>
          <w:b/>
          <w:lang w:eastAsia="ko-KR"/>
        </w:rPr>
        <w:t xml:space="preserve"> </w:t>
      </w:r>
      <w:r w:rsidR="00AC7782">
        <w:rPr>
          <w:rFonts w:hint="eastAsia"/>
          <w:b/>
          <w:lang w:eastAsia="ko-KR"/>
        </w:rPr>
        <w:t>작성자</w:t>
      </w:r>
      <w:r w:rsidR="00AC7782">
        <w:rPr>
          <w:rFonts w:hint="eastAsia"/>
          <w:b/>
          <w:lang w:eastAsia="ko-KR"/>
        </w:rPr>
        <w:t xml:space="preserve"> : </w:t>
      </w:r>
      <w:r w:rsidR="00AC7782">
        <w:rPr>
          <w:rFonts w:hint="eastAsia"/>
          <w:b/>
          <w:lang w:eastAsia="ko-KR"/>
        </w:rPr>
        <w:t>임성준</w:t>
      </w:r>
      <w:r w:rsidR="00AC7782">
        <w:rPr>
          <w:rFonts w:hint="eastAsia"/>
          <w:b/>
          <w:lang w:eastAsia="ko-KR"/>
        </w:rPr>
        <w:t xml:space="preserve">, </w:t>
      </w:r>
      <w:r w:rsidR="00AC7782">
        <w:rPr>
          <w:rFonts w:hint="eastAsia"/>
          <w:b/>
          <w:lang w:eastAsia="ko-KR"/>
        </w:rPr>
        <w:t>이석재</w:t>
      </w:r>
      <w:r w:rsidR="00AC7782">
        <w:rPr>
          <w:rFonts w:hint="eastAsia"/>
          <w:b/>
          <w:lang w:eastAsia="ko-KR"/>
        </w:rPr>
        <w:t xml:space="preserve">, </w:t>
      </w:r>
      <w:r w:rsidR="00AC7782">
        <w:rPr>
          <w:rFonts w:hint="eastAsia"/>
          <w:b/>
          <w:lang w:eastAsia="ko-KR"/>
        </w:rPr>
        <w:t>오자현</w:t>
      </w:r>
      <w:bookmarkEnd w:id="148"/>
      <w:r w:rsidRPr="00AC7782">
        <w:rPr>
          <w:b/>
          <w:lang w:eastAsia="ko-KR"/>
        </w:rPr>
        <w:t xml:space="preserve">  </w:t>
      </w:r>
    </w:p>
    <w:p w14:paraId="32BFBF2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kr.ac.yuhan.cs.yuhan19plus.admin;</w:t>
      </w:r>
    </w:p>
    <w:p w14:paraId="0114AF1C" w14:textId="77777777" w:rsidR="0016649E" w:rsidRDefault="0016649E" w:rsidP="0016649E">
      <w:pPr>
        <w:rPr>
          <w:lang w:eastAsia="ko-KR"/>
        </w:rPr>
      </w:pPr>
    </w:p>
    <w:p w14:paraId="118E6F4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android.app.AlertDialog;</w:t>
      </w:r>
    </w:p>
    <w:p w14:paraId="204FFA2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android.app.Dialog;</w:t>
      </w:r>
    </w:p>
    <w:p w14:paraId="373C2C6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android.content.Context;</w:t>
      </w:r>
    </w:p>
    <w:p w14:paraId="1A7F59A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android.content.DialogInterface;</w:t>
      </w:r>
    </w:p>
    <w:p w14:paraId="229EED5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android.content.Intent;</w:t>
      </w:r>
    </w:p>
    <w:p w14:paraId="46046A7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android.content.SharedPreferences;</w:t>
      </w:r>
    </w:p>
    <w:p w14:paraId="3274353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android.graphics.Color;</w:t>
      </w:r>
    </w:p>
    <w:p w14:paraId="2F2B23E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android.graphics.drawable.ColorDrawable;</w:t>
      </w:r>
    </w:p>
    <w:p w14:paraId="250C237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android.graphics.drawable.Drawable;</w:t>
      </w:r>
    </w:p>
    <w:p w14:paraId="5DBA477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android.net.Uri;</w:t>
      </w:r>
    </w:p>
    <w:p w14:paraId="4E540D3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android.os.Bundle;</w:t>
      </w:r>
    </w:p>
    <w:p w14:paraId="098B32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android.os.Handler;</w:t>
      </w:r>
    </w:p>
    <w:p w14:paraId="3C0EABE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android.util.Log;</w:t>
      </w:r>
    </w:p>
    <w:p w14:paraId="19E4775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android.view.View;</w:t>
      </w:r>
    </w:p>
    <w:p w14:paraId="6CC2D23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android.widget.AdapterView;</w:t>
      </w:r>
    </w:p>
    <w:p w14:paraId="0908709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android.widget.EditText;</w:t>
      </w:r>
    </w:p>
    <w:p w14:paraId="23D4F3A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android.widget.ImageView;</w:t>
      </w:r>
    </w:p>
    <w:p w14:paraId="3B94257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android.widget.LinearLayout;</w:t>
      </w:r>
    </w:p>
    <w:p w14:paraId="3D6EDB6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android.widget.ListView;</w:t>
      </w:r>
    </w:p>
    <w:p w14:paraId="60E360E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android.widget.RadioButton;</w:t>
      </w:r>
    </w:p>
    <w:p w14:paraId="0E091BA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android.widget.RadioGroup;</w:t>
      </w:r>
    </w:p>
    <w:p w14:paraId="0E7726D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android.widget.TextView;</w:t>
      </w:r>
    </w:p>
    <w:p w14:paraId="0C1AF1E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>import android.widget.Toast;</w:t>
      </w:r>
    </w:p>
    <w:p w14:paraId="00BE3FC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android.widget.ViewFlipper;</w:t>
      </w:r>
    </w:p>
    <w:p w14:paraId="1DA14C26" w14:textId="77777777" w:rsidR="0016649E" w:rsidRDefault="0016649E" w:rsidP="0016649E">
      <w:pPr>
        <w:rPr>
          <w:lang w:eastAsia="ko-KR"/>
        </w:rPr>
      </w:pPr>
    </w:p>
    <w:p w14:paraId="4FF310A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androidx.annotation.NonNull;</w:t>
      </w:r>
    </w:p>
    <w:p w14:paraId="3AD249D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androidx.annotation.Nullable;</w:t>
      </w:r>
    </w:p>
    <w:p w14:paraId="3066BE2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androidx.appcompat.app.AppCompatActivity;</w:t>
      </w:r>
    </w:p>
    <w:p w14:paraId="709AA9B9" w14:textId="77777777" w:rsidR="0016649E" w:rsidRDefault="0016649E" w:rsidP="0016649E">
      <w:pPr>
        <w:rPr>
          <w:lang w:eastAsia="ko-KR"/>
        </w:rPr>
      </w:pPr>
    </w:p>
    <w:p w14:paraId="786E153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com.bumptech.glide.Glide;</w:t>
      </w:r>
    </w:p>
    <w:p w14:paraId="322FE3B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com.google.android.gms.tasks.OnCompleteListener;</w:t>
      </w:r>
    </w:p>
    <w:p w14:paraId="724011D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com.google.android.gms.tasks.Task;</w:t>
      </w:r>
    </w:p>
    <w:p w14:paraId="1EF9329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com.google.firebase.firestore.DocumentReference;</w:t>
      </w:r>
    </w:p>
    <w:p w14:paraId="5916511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com.google.firebase.firestore.DocumentSnapshot;</w:t>
      </w:r>
    </w:p>
    <w:p w14:paraId="483122A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com.google.firebase.firestore.FirebaseFirestore;</w:t>
      </w:r>
    </w:p>
    <w:p w14:paraId="200BA8A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com.google.firebase.firestore.Query;</w:t>
      </w:r>
    </w:p>
    <w:p w14:paraId="7A51E0C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com.google.firebase.firestore.QueryDocumentSnapshot;</w:t>
      </w:r>
    </w:p>
    <w:p w14:paraId="3229823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com.google.firebase.firestore.QuerySnapshot;</w:t>
      </w:r>
    </w:p>
    <w:p w14:paraId="7D757A4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com.google.firebase.storage.FirebaseStorage;</w:t>
      </w:r>
    </w:p>
    <w:p w14:paraId="1EE0F12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com.google.firebase.storage.StorageReference;</w:t>
      </w:r>
    </w:p>
    <w:p w14:paraId="368F31D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com.google.firebase.storage.UploadTask;</w:t>
      </w:r>
    </w:p>
    <w:p w14:paraId="2E78D1F0" w14:textId="77777777" w:rsidR="0016649E" w:rsidRDefault="0016649E" w:rsidP="0016649E">
      <w:pPr>
        <w:rPr>
          <w:lang w:eastAsia="ko-KR"/>
        </w:rPr>
      </w:pPr>
    </w:p>
    <w:p w14:paraId="6C1AB82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java.text.SimpleDateFormat;</w:t>
      </w:r>
    </w:p>
    <w:p w14:paraId="5818AE4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java.util.ArrayList;</w:t>
      </w:r>
    </w:p>
    <w:p w14:paraId="45E3A7E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java.util.Date;</w:t>
      </w:r>
    </w:p>
    <w:p w14:paraId="49ACF9E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java.util.HashMap;</w:t>
      </w:r>
    </w:p>
    <w:p w14:paraId="0BFCA4A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java.util.Locale;</w:t>
      </w:r>
    </w:p>
    <w:p w14:paraId="7644A2C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java.util.Map;</w:t>
      </w:r>
    </w:p>
    <w:p w14:paraId="4225BAE2" w14:textId="77777777" w:rsidR="0016649E" w:rsidRDefault="0016649E" w:rsidP="0016649E">
      <w:pPr>
        <w:rPr>
          <w:lang w:eastAsia="ko-KR"/>
        </w:rPr>
      </w:pPr>
    </w:p>
    <w:p w14:paraId="3C7F3D0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kr.ac.yuhan.cs.yuhan19plus.R;</w:t>
      </w:r>
    </w:p>
    <w:p w14:paraId="78560A7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kr.ac.yuhan.cs.yuhan19plus.admin.adapter.MemberAdapter;</w:t>
      </w:r>
    </w:p>
    <w:p w14:paraId="17DC62E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kr.ac.yuhan.cs.yuhan19plus.admin.adapter.PayMentAdapter;</w:t>
      </w:r>
    </w:p>
    <w:p w14:paraId="7CCB128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kr.ac.yuhan.cs.yuhan19plus.admin.adapter.ProductAdapter;</w:t>
      </w:r>
    </w:p>
    <w:p w14:paraId="1591CFD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kr.ac.yuhan.cs.yuhan19plus.admin.data.MemberData;</w:t>
      </w:r>
    </w:p>
    <w:p w14:paraId="15DFDB1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kr.ac.yuhan.cs.yuhan19plus.admin.data.PaymentData;</w:t>
      </w:r>
    </w:p>
    <w:p w14:paraId="47E5466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kr.ac.yuhan.cs.yuhan19plus.admin.data.ProductData;</w:t>
      </w:r>
    </w:p>
    <w:p w14:paraId="41CB45C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kr.ac.yuhan.cs.yuhan19plus.admin.util.ChangeMode;</w:t>
      </w:r>
    </w:p>
    <w:p w14:paraId="2E407AA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soup.neumorphism.NeumorphButton;</w:t>
      </w:r>
    </w:p>
    <w:p w14:paraId="7AAEE5B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soup.neumorphism.NeumorphCardView;</w:t>
      </w:r>
    </w:p>
    <w:p w14:paraId="22B0418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soup.neumorphism.NeumorphImageView;</w:t>
      </w:r>
    </w:p>
    <w:p w14:paraId="5ECF998F" w14:textId="77777777" w:rsidR="0016649E" w:rsidRDefault="0016649E" w:rsidP="0016649E">
      <w:pPr>
        <w:rPr>
          <w:lang w:eastAsia="ko-KR"/>
        </w:rPr>
      </w:pPr>
    </w:p>
    <w:p w14:paraId="5D42ECE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오자현</w:t>
      </w:r>
    </w:p>
    <w:p w14:paraId="6B87073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UI</w:t>
      </w:r>
      <w:r>
        <w:rPr>
          <w:rFonts w:hint="eastAsia"/>
          <w:lang w:eastAsia="ko-KR"/>
        </w:rPr>
        <w:t>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다크모드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>.</w:t>
      </w:r>
    </w:p>
    <w:p w14:paraId="362DF7F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회원관리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결제내역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이석재</w:t>
      </w:r>
    </w:p>
    <w:p w14:paraId="1C8EB72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상품관리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상품등록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오자현</w:t>
      </w:r>
    </w:p>
    <w:p w14:paraId="2A14B5F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리팩토링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오자현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임성준</w:t>
      </w:r>
    </w:p>
    <w:p w14:paraId="7794E4E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* */</w:t>
      </w:r>
    </w:p>
    <w:p w14:paraId="261E192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AdminMainActivity extends AppCompatActivity {</w:t>
      </w:r>
    </w:p>
    <w:p w14:paraId="6BB8DA7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상수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오자현</w:t>
      </w:r>
    </w:p>
    <w:p w14:paraId="2DA10DF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static final int PICK_FILE_REQUEST = 2;</w:t>
      </w:r>
    </w:p>
    <w:p w14:paraId="16A2CDA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static final int MAIN_CHILD_INDEX = 0;</w:t>
      </w:r>
    </w:p>
    <w:p w14:paraId="7EB917B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static final int MEMBER_CHILD_INDEX = 1;</w:t>
      </w:r>
    </w:p>
    <w:p w14:paraId="1DD0F98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static final int PRODUCT_CHILD_INDEX = 2;</w:t>
      </w:r>
    </w:p>
    <w:p w14:paraId="7502066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private static final int PAYMENT_CHILD_INDEX = 3;</w:t>
      </w:r>
    </w:p>
    <w:p w14:paraId="69BCDDD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static final int PRODUCT_PUSH_CHILD_INDEX = 4;</w:t>
      </w:r>
    </w:p>
    <w:p w14:paraId="0D971F9B" w14:textId="77777777" w:rsidR="0016649E" w:rsidRDefault="0016649E" w:rsidP="0016649E">
      <w:pPr>
        <w:rPr>
          <w:lang w:eastAsia="ko-KR"/>
        </w:rPr>
      </w:pPr>
    </w:p>
    <w:p w14:paraId="79A42E0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다크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라이트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초기값</w:t>
      </w:r>
      <w:r>
        <w:rPr>
          <w:rFonts w:hint="eastAsia"/>
          <w:lang w:eastAsia="ko-KR"/>
        </w:rPr>
        <w:t xml:space="preserve"> &amp; </w:t>
      </w:r>
      <w:r>
        <w:rPr>
          <w:rFonts w:hint="eastAsia"/>
          <w:lang w:eastAsia="ko-KR"/>
        </w:rPr>
        <w:t>기본색상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</w:p>
    <w:p w14:paraId="2A86057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int mode = 0;</w:t>
      </w:r>
    </w:p>
    <w:p w14:paraId="728CF1C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int backgroundColor;</w:t>
      </w:r>
    </w:p>
    <w:p w14:paraId="24257FE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int mainBackgroundColor = Color.rgb(236, 240, 243);</w:t>
      </w:r>
    </w:p>
    <w:p w14:paraId="4DA84B0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final int darkModeBackgroundColor = Color.rgb(97, 97, 97);</w:t>
      </w:r>
    </w:p>
    <w:p w14:paraId="4C535FC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final int btnColor = Color.rgb(0, 174, 142);</w:t>
      </w:r>
    </w:p>
    <w:p w14:paraId="358D2D8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final int radioButtonTextColor = Color.rgb(0, 105, 97);</w:t>
      </w:r>
    </w:p>
    <w:p w14:paraId="041879A6" w14:textId="77777777" w:rsidR="0016649E" w:rsidRDefault="0016649E" w:rsidP="0016649E">
      <w:pPr>
        <w:rPr>
          <w:lang w:eastAsia="ko-KR"/>
        </w:rPr>
      </w:pPr>
    </w:p>
    <w:p w14:paraId="39FF947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Firebase </w:t>
      </w:r>
      <w:r>
        <w:rPr>
          <w:rFonts w:hint="eastAsia"/>
          <w:lang w:eastAsia="ko-KR"/>
        </w:rPr>
        <w:t>인스턴스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오자현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이석재</w:t>
      </w:r>
    </w:p>
    <w:p w14:paraId="1CEF9E2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FirebaseFirestore productDBFireStore;</w:t>
      </w:r>
    </w:p>
    <w:p w14:paraId="2F9320D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FirebaseFirestore memberDBFireStore;</w:t>
      </w:r>
    </w:p>
    <w:p w14:paraId="3A60072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FirebaseFirestore paymentDBFireStore;</w:t>
      </w:r>
    </w:p>
    <w:p w14:paraId="10FEAF8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Uri productFileUri = null;</w:t>
      </w:r>
    </w:p>
    <w:p w14:paraId="15A13B9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MemberAdapter memberAdapter;</w:t>
      </w:r>
    </w:p>
    <w:p w14:paraId="6576FBD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PayMentAdapter paymentAdapter;</w:t>
      </w:r>
    </w:p>
    <w:p w14:paraId="20A97DD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ProductAdapter productAdapter;</w:t>
      </w:r>
    </w:p>
    <w:p w14:paraId="214C92AB" w14:textId="77777777" w:rsidR="0016649E" w:rsidRDefault="0016649E" w:rsidP="0016649E">
      <w:pPr>
        <w:rPr>
          <w:lang w:eastAsia="ko-KR"/>
        </w:rPr>
      </w:pPr>
    </w:p>
    <w:p w14:paraId="11A3788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UI </w:t>
      </w:r>
      <w:r>
        <w:rPr>
          <w:rFonts w:hint="eastAsia"/>
          <w:lang w:eastAsia="ko-KR"/>
        </w:rPr>
        <w:t>요소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</w:p>
    <w:p w14:paraId="475279D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플리퍼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</w:t>
      </w:r>
      <w:r>
        <w:rPr>
          <w:rFonts w:hint="eastAsia"/>
          <w:lang w:eastAsia="ko-KR"/>
        </w:rPr>
        <w:t>)</w:t>
      </w:r>
    </w:p>
    <w:p w14:paraId="42187DC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ViewFlipper vFlipper;</w:t>
      </w:r>
    </w:p>
    <w:p w14:paraId="409D106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</w:t>
      </w:r>
    </w:p>
    <w:p w14:paraId="648A4D1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NeumorphImageView admin_setting, changeMode;</w:t>
      </w:r>
    </w:p>
    <w:p w14:paraId="28BBCB1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메인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푸터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</w:t>
      </w:r>
    </w:p>
    <w:p w14:paraId="4769F3A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NeumorphCardView mainCardView, footer_menu;</w:t>
      </w:r>
    </w:p>
    <w:p w14:paraId="46B4915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홈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내역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푸시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</w:p>
    <w:p w14:paraId="1838FB1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NeumorphImageView homeBtn, memberBtn, productBtn, payHistoryBtn, productPushBtn;</w:t>
      </w:r>
    </w:p>
    <w:p w14:paraId="5D049F0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</w:t>
      </w:r>
    </w:p>
    <w:p w14:paraId="1556BAC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ListView memberListView, productListView, paymentListView;</w:t>
      </w:r>
    </w:p>
    <w:p w14:paraId="3B48EE5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카드뷰</w:t>
      </w:r>
      <w:r>
        <w:rPr>
          <w:rFonts w:hint="eastAsia"/>
          <w:lang w:eastAsia="ko-KR"/>
        </w:rPr>
        <w:t xml:space="preserve">, ID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</w:p>
    <w:p w14:paraId="77ED3FD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NeumorphCardView memberListCardView, input_searchIdCardView;</w:t>
      </w:r>
    </w:p>
    <w:p w14:paraId="63B74E6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NeumorphButton memberSearchBtn;</w:t>
      </w:r>
    </w:p>
    <w:p w14:paraId="0A47DF4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입력란</w:t>
      </w:r>
    </w:p>
    <w:p w14:paraId="024C4A3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EditText editTextFieldSearchMemberName;</w:t>
      </w:r>
    </w:p>
    <w:p w14:paraId="43C7905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ID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</w:p>
    <w:p w14:paraId="59F8750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NeumorphCardView input_searchProductIdCardView, productListCardView;</w:t>
      </w:r>
    </w:p>
    <w:p w14:paraId="2BAF6DB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ImageView imageViewProduct;</w:t>
      </w:r>
    </w:p>
    <w:p w14:paraId="0410878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NeumorphButton productSearchBtn;</w:t>
      </w:r>
    </w:p>
    <w:p w14:paraId="092B360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입력란</w:t>
      </w:r>
    </w:p>
    <w:p w14:paraId="59C4A66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EditText editTextFieldSearchProductName;</w:t>
      </w:r>
    </w:p>
    <w:p w14:paraId="68307A8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카드뷰들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전화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>, QR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종료</w:t>
      </w:r>
      <w:r>
        <w:rPr>
          <w:rFonts w:hint="eastAsia"/>
          <w:lang w:eastAsia="ko-KR"/>
        </w:rPr>
        <w:t>)</w:t>
      </w:r>
    </w:p>
    <w:p w14:paraId="26DAA22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NeumorphCardView adminListBtnCardView, adminScheduleBtnCardView, adminCallBtnCardView, adminLoginBtnCardView, adminCreateAppQRBtnCardView, adminExitCardView;</w:t>
      </w:r>
    </w:p>
    <w:p w14:paraId="2C8C9D9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뷰들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전화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>, QR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종료</w:t>
      </w:r>
      <w:r>
        <w:rPr>
          <w:rFonts w:hint="eastAsia"/>
          <w:lang w:eastAsia="ko-KR"/>
        </w:rPr>
        <w:t>)</w:t>
      </w:r>
    </w:p>
    <w:p w14:paraId="2985C23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ImageView adminListImage, adminScheduleImage, adminCallImage, adminLoginImage, adminCreateAppQRImage, adminExitImage;</w:t>
      </w:r>
    </w:p>
    <w:p w14:paraId="0B79234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텍스트뷰</w:t>
      </w:r>
    </w:p>
    <w:p w14:paraId="414A5B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TextView adminLoginTextView;</w:t>
      </w:r>
    </w:p>
    <w:p w14:paraId="5CB5F28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ID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</w:p>
    <w:p w14:paraId="4B263E4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private NeumorphCardView payListCardView, input_searchPayIdCardView;</w:t>
      </w:r>
    </w:p>
    <w:p w14:paraId="152FC85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NeumorphButton paySearchBtn;</w:t>
      </w:r>
    </w:p>
    <w:p w14:paraId="652675D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입력란</w:t>
      </w:r>
    </w:p>
    <w:p w14:paraId="0F82D18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EditText editTextFieldPaymentSearchMemberName;</w:t>
      </w:r>
    </w:p>
    <w:p w14:paraId="28AE0D6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카테고리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카드뷰</w:t>
      </w:r>
    </w:p>
    <w:p w14:paraId="3843FF1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NeumorphCardView input_productImageCardView, input_productNameCardView, input_productStockCardView, input_productCategoryCardView, input_productPriceCardView;</w:t>
      </w:r>
    </w:p>
    <w:p w14:paraId="239D8EF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가격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입력란</w:t>
      </w:r>
    </w:p>
    <w:p w14:paraId="6E8348E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EditText editTextFieldProductName, editTextFieldProductPrice, editTextFieldProductStock;</w:t>
      </w:r>
    </w:p>
    <w:p w14:paraId="3D90298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라디오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카테고리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라디오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</w:p>
    <w:p w14:paraId="5E95B34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RadioGroup radioGroup;</w:t>
      </w:r>
    </w:p>
    <w:p w14:paraId="300C5E9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RadioButton categoryRadioBtn1, categoryRadioBtn2, categoryRadioBtn3;</w:t>
      </w:r>
    </w:p>
    <w:p w14:paraId="6595F45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QR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</w:p>
    <w:p w14:paraId="44CA8E0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NeumorphButton createQRBtn, createProductBtn;</w:t>
      </w:r>
    </w:p>
    <w:p w14:paraId="29B6C09D" w14:textId="77777777" w:rsidR="0016649E" w:rsidRDefault="0016649E" w:rsidP="0016649E">
      <w:pPr>
        <w:rPr>
          <w:lang w:eastAsia="ko-KR"/>
        </w:rPr>
      </w:pPr>
    </w:p>
    <w:p w14:paraId="6308115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핸들러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오자현</w:t>
      </w:r>
    </w:p>
    <w:p w14:paraId="478EFDD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String productCategory;</w:t>
      </w:r>
    </w:p>
    <w:p w14:paraId="53AC1D6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String currentSearchText = "";</w:t>
      </w:r>
    </w:p>
    <w:p w14:paraId="0CF0060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Handler handler = new Handler();</w:t>
      </w:r>
    </w:p>
    <w:p w14:paraId="6F23203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ArrayList&lt;ProductData&gt; productDataList = new ArrayList&lt;&gt;();</w:t>
      </w:r>
    </w:p>
    <w:p w14:paraId="3196CABF" w14:textId="77777777" w:rsidR="0016649E" w:rsidRDefault="0016649E" w:rsidP="0016649E">
      <w:pPr>
        <w:rPr>
          <w:lang w:eastAsia="ko-KR"/>
        </w:rPr>
      </w:pPr>
    </w:p>
    <w:p w14:paraId="00ECDE3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세션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</w:t>
      </w:r>
    </w:p>
    <w:p w14:paraId="1A160C9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SharedPreferences sharedPreferences;</w:t>
      </w:r>
    </w:p>
    <w:p w14:paraId="5AED0B0A" w14:textId="77777777" w:rsidR="0016649E" w:rsidRDefault="0016649E" w:rsidP="0016649E">
      <w:pPr>
        <w:rPr>
          <w:lang w:eastAsia="ko-KR"/>
        </w:rPr>
      </w:pPr>
    </w:p>
    <w:p w14:paraId="52CD675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2D0281E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protected void onCreate(Bundle savedInstanceState) {</w:t>
      </w:r>
    </w:p>
    <w:p w14:paraId="543F043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super.onCreate(savedInstanceState);</w:t>
      </w:r>
    </w:p>
    <w:p w14:paraId="1092794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setContentView(R.layout.admin_activity_main_page);</w:t>
      </w:r>
    </w:p>
    <w:p w14:paraId="5E430F2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UI </w:t>
      </w:r>
      <w:r>
        <w:rPr>
          <w:rFonts w:hint="eastAsia"/>
          <w:lang w:eastAsia="ko-KR"/>
        </w:rPr>
        <w:t>초기화</w:t>
      </w:r>
    </w:p>
    <w:p w14:paraId="4DA82E4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initUI();</w:t>
      </w:r>
    </w:p>
    <w:p w14:paraId="4803D94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</w:p>
    <w:p w14:paraId="56B2FB7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initAdapters();</w:t>
      </w:r>
    </w:p>
    <w:p w14:paraId="2B66D8E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Firebase </w:t>
      </w:r>
      <w:r>
        <w:rPr>
          <w:rFonts w:hint="eastAsia"/>
          <w:lang w:eastAsia="ko-KR"/>
        </w:rPr>
        <w:t>초기화</w:t>
      </w:r>
    </w:p>
    <w:p w14:paraId="239CF93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initFirebase();</w:t>
      </w:r>
    </w:p>
    <w:p w14:paraId="58120CF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리스너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478788D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setupListeners();</w:t>
      </w:r>
    </w:p>
    <w:p w14:paraId="359878C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새로고침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</w:p>
    <w:p w14:paraId="355EC66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startAutoRefresh();</w:t>
      </w:r>
    </w:p>
    <w:p w14:paraId="0FEF5D2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Firestore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</w:p>
    <w:p w14:paraId="6CD4756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loadItemsFromFireStore();</w:t>
      </w:r>
    </w:p>
    <w:p w14:paraId="2DA9F0E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B8A9B36" w14:textId="77777777" w:rsidR="0016649E" w:rsidRDefault="0016649E" w:rsidP="0016649E">
      <w:pPr>
        <w:rPr>
          <w:lang w:eastAsia="ko-KR"/>
        </w:rPr>
      </w:pPr>
    </w:p>
    <w:p w14:paraId="3F715EA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UI </w:t>
      </w:r>
      <w:r>
        <w:rPr>
          <w:rFonts w:hint="eastAsia"/>
          <w:lang w:eastAsia="ko-KR"/>
        </w:rPr>
        <w:t>요소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7B49063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initUI() {</w:t>
      </w:r>
    </w:p>
    <w:p w14:paraId="3B7FFB6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vFlipper = findViewById(R.id.viewFlipper1);</w:t>
      </w:r>
    </w:p>
    <w:p w14:paraId="37DCFB8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LinearLayout main = findViewById(R.id.main);</w:t>
      </w:r>
    </w:p>
    <w:p w14:paraId="33AA6B1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backgroundColor = mainBackgroundColor;</w:t>
      </w:r>
    </w:p>
    <w:p w14:paraId="2BDA632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main.setBackgroundColor(backgroundColor);</w:t>
      </w:r>
    </w:p>
    <w:p w14:paraId="741A0822" w14:textId="77777777" w:rsidR="0016649E" w:rsidRDefault="0016649E" w:rsidP="0016649E">
      <w:pPr>
        <w:rPr>
          <w:lang w:eastAsia="ko-KR"/>
        </w:rPr>
      </w:pPr>
    </w:p>
    <w:p w14:paraId="25B6F91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Drawable backgroundDrawable = main.getBackground();</w:t>
      </w:r>
    </w:p>
    <w:p w14:paraId="777DA64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mainBackgroundColor = ((ColorDrawable) backgroundDrawable).getColor();</w:t>
      </w:r>
    </w:p>
    <w:p w14:paraId="2A60552C" w14:textId="77777777" w:rsidR="0016649E" w:rsidRDefault="0016649E" w:rsidP="0016649E">
      <w:pPr>
        <w:rPr>
          <w:lang w:eastAsia="ko-KR"/>
        </w:rPr>
      </w:pPr>
    </w:p>
    <w:p w14:paraId="4CB0442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상단</w:t>
      </w:r>
    </w:p>
    <w:p w14:paraId="2132D3A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admin_setting = findViewById(R.id.admin_setting);</w:t>
      </w:r>
    </w:p>
    <w:p w14:paraId="35EF48F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changeMode = findViewById(R.id.darkMode);</w:t>
      </w:r>
    </w:p>
    <w:p w14:paraId="37CF49FB" w14:textId="77777777" w:rsidR="0016649E" w:rsidRDefault="0016649E" w:rsidP="0016649E">
      <w:pPr>
        <w:rPr>
          <w:lang w:eastAsia="ko-KR"/>
        </w:rPr>
      </w:pPr>
    </w:p>
    <w:p w14:paraId="2655EDA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admin main</w:t>
      </w:r>
    </w:p>
    <w:p w14:paraId="498A5CA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adminListBtnCardView = findViewById(R.id.adminListBtnCardView);</w:t>
      </w:r>
    </w:p>
    <w:p w14:paraId="5C12709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adminScheduleBtnCardView = findViewById(R.id.adminScheduleBtnCardView);</w:t>
      </w:r>
    </w:p>
    <w:p w14:paraId="4A75B0C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adminCallBtnCardView = findViewById(R.id.adminCallBtnCardView);</w:t>
      </w:r>
    </w:p>
    <w:p w14:paraId="200BF2C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adminLoginBtnCardView = findViewById(R.id.adminLoginBtnCardView);</w:t>
      </w:r>
    </w:p>
    <w:p w14:paraId="056C80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adminCreateAppQRBtnCardView = findViewById(R.id.adminCreateAppQRBtnCardView);</w:t>
      </w:r>
    </w:p>
    <w:p w14:paraId="2E8B672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adminExitCardView = findViewById(R.id.adminExitCardView);</w:t>
      </w:r>
    </w:p>
    <w:p w14:paraId="350202AA" w14:textId="77777777" w:rsidR="0016649E" w:rsidRDefault="0016649E" w:rsidP="0016649E">
      <w:pPr>
        <w:rPr>
          <w:lang w:eastAsia="ko-KR"/>
        </w:rPr>
      </w:pPr>
    </w:p>
    <w:p w14:paraId="292CFB0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admin main </w:t>
      </w:r>
      <w:r>
        <w:rPr>
          <w:rFonts w:hint="eastAsia"/>
          <w:lang w:eastAsia="ko-KR"/>
        </w:rPr>
        <w:t>이미지</w:t>
      </w:r>
    </w:p>
    <w:p w14:paraId="3DA6985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adminListImage = findViewById(R.id.adminListImage);</w:t>
      </w:r>
    </w:p>
    <w:p w14:paraId="3B2E9A1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adminScheduleImage = findViewById(R.id.adminScheduleImage);</w:t>
      </w:r>
    </w:p>
    <w:p w14:paraId="05DB554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adminCallImage = findViewById(R.id.adminCallImage);</w:t>
      </w:r>
    </w:p>
    <w:p w14:paraId="4A64541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adminLoginImage = findViewById(R.id.adminLoginImage);</w:t>
      </w:r>
    </w:p>
    <w:p w14:paraId="05FB16D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adminCreateAppQRImage = findViewById(R.id.adminCreateAppQRImage);</w:t>
      </w:r>
    </w:p>
    <w:p w14:paraId="0CA885E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adminExitImage = findViewById(R.id.adminExitImage);</w:t>
      </w:r>
    </w:p>
    <w:p w14:paraId="3824FD07" w14:textId="77777777" w:rsidR="0016649E" w:rsidRDefault="0016649E" w:rsidP="0016649E">
      <w:pPr>
        <w:rPr>
          <w:lang w:eastAsia="ko-KR"/>
        </w:rPr>
      </w:pPr>
    </w:p>
    <w:p w14:paraId="7E0BCBC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adminLoginTextView = findViewById(R.id.adminLoginTextView);</w:t>
      </w:r>
    </w:p>
    <w:p w14:paraId="2595BA7C" w14:textId="77777777" w:rsidR="0016649E" w:rsidRDefault="0016649E" w:rsidP="0016649E">
      <w:pPr>
        <w:rPr>
          <w:lang w:eastAsia="ko-KR"/>
        </w:rPr>
      </w:pPr>
    </w:p>
    <w:p w14:paraId="7C1FE03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mainCardView = findViewById(R.id.mainCardView);</w:t>
      </w:r>
    </w:p>
    <w:p w14:paraId="6DE98E8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footer_menu = findViewById(R.id.footer_menu);</w:t>
      </w:r>
    </w:p>
    <w:p w14:paraId="340D7DED" w14:textId="77777777" w:rsidR="0016649E" w:rsidRDefault="0016649E" w:rsidP="0016649E">
      <w:pPr>
        <w:rPr>
          <w:lang w:eastAsia="ko-KR"/>
        </w:rPr>
      </w:pPr>
    </w:p>
    <w:p w14:paraId="04A4BF7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회원관리</w:t>
      </w:r>
    </w:p>
    <w:p w14:paraId="3F5143C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input_searchIdCardView = findViewById(R.id.input_searchIdCardView);</w:t>
      </w:r>
    </w:p>
    <w:p w14:paraId="2BA2923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editTextFieldSearchMemberName = findViewById(R.id.editTextFieldSearchMemberName);</w:t>
      </w:r>
    </w:p>
    <w:p w14:paraId="16D14A0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memberSearchBtn = findViewById(R.id.memberSearchBtn);</w:t>
      </w:r>
    </w:p>
    <w:p w14:paraId="761127B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memberListCardView = findViewById(R.id.memberListCardView);</w:t>
      </w:r>
    </w:p>
    <w:p w14:paraId="0B2E3E8D" w14:textId="77777777" w:rsidR="0016649E" w:rsidRDefault="0016649E" w:rsidP="0016649E">
      <w:pPr>
        <w:rPr>
          <w:lang w:eastAsia="ko-KR"/>
        </w:rPr>
      </w:pPr>
    </w:p>
    <w:p w14:paraId="0822666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상품관리</w:t>
      </w:r>
    </w:p>
    <w:p w14:paraId="2ABEC2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input_searchProductIdCardView = findViewById(R.id.input_searchProductIdCardView);</w:t>
      </w:r>
    </w:p>
    <w:p w14:paraId="7339715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productSearchBtn = findViewById(R.id.productSearchBtn);</w:t>
      </w:r>
    </w:p>
    <w:p w14:paraId="7DBEB8B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productListCardView = findViewById(R.id.productListCardView);</w:t>
      </w:r>
    </w:p>
    <w:p w14:paraId="18C19D6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imageViewProduct = findViewById(R.id.imageViewProduct);</w:t>
      </w:r>
    </w:p>
    <w:p w14:paraId="56C0263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editTextFieldSearchProductName = findViewById(R.id.editTextFieldSearchProductName);</w:t>
      </w:r>
    </w:p>
    <w:p w14:paraId="24864BB2" w14:textId="77777777" w:rsidR="0016649E" w:rsidRDefault="0016649E" w:rsidP="0016649E">
      <w:pPr>
        <w:rPr>
          <w:lang w:eastAsia="ko-KR"/>
        </w:rPr>
      </w:pPr>
    </w:p>
    <w:p w14:paraId="4F12A4F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결제내역</w:t>
      </w:r>
    </w:p>
    <w:p w14:paraId="19502FA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input_searchPayIdCardView = findViewById(R.id.input_searchPayIdCardView);</w:t>
      </w:r>
    </w:p>
    <w:p w14:paraId="3441579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editTextFieldPaymentSearchMemberName = findViewById(R.id.editTextFieldPaymentSearchMemberName);</w:t>
      </w:r>
    </w:p>
    <w:p w14:paraId="49CAE71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paySearchBtn = findViewById(R.id.paySearchBtn);</w:t>
      </w:r>
    </w:p>
    <w:p w14:paraId="081155E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payListCardView = findViewById(R.id.payListCardView);</w:t>
      </w:r>
    </w:p>
    <w:p w14:paraId="1C181C0A" w14:textId="77777777" w:rsidR="0016649E" w:rsidRDefault="0016649E" w:rsidP="0016649E">
      <w:pPr>
        <w:rPr>
          <w:lang w:eastAsia="ko-KR"/>
        </w:rPr>
      </w:pPr>
    </w:p>
    <w:p w14:paraId="63F85EC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상품등록</w:t>
      </w:r>
    </w:p>
    <w:p w14:paraId="4A5A075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input_productImageCardView = findViewById(R.id.input_productImageCardView);</w:t>
      </w:r>
    </w:p>
    <w:p w14:paraId="7AD93E4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input_productNameCardView = findViewById(R.id.input_productNameCardView);</w:t>
      </w:r>
    </w:p>
    <w:p w14:paraId="7B37B65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input_productStockCardView = findViewById(R.id.input_productStockCardView);</w:t>
      </w:r>
    </w:p>
    <w:p w14:paraId="235ADB1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input_productCategoryCardView = findViewById(R.id.input_productCategoryCardView);</w:t>
      </w:r>
    </w:p>
    <w:p w14:paraId="6F93866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input_productPriceCardView = findViewById(R.id.input_productPriceCardView);</w:t>
      </w:r>
    </w:p>
    <w:p w14:paraId="0996F13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editTextFieldProductName = findViewById(R.id.editTextFieldProductName);</w:t>
      </w:r>
    </w:p>
    <w:p w14:paraId="7EB1550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editTextFieldProductPrice = findViewById(R.id.editTextFieldProductPrice);</w:t>
      </w:r>
    </w:p>
    <w:p w14:paraId="7418ADC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editTextFieldProductStock = findViewById(R.id.editTextFieldProductStock);</w:t>
      </w:r>
    </w:p>
    <w:p w14:paraId="71CFDEB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categoryRadioBtn1 = findViewById(R.id.categoryRadioBtn1);</w:t>
      </w:r>
    </w:p>
    <w:p w14:paraId="4EA1206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categoryRadioBtn2 = findViewById(R.id.categoryRadioBtn2);</w:t>
      </w:r>
    </w:p>
    <w:p w14:paraId="1665C3C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categoryRadioBtn3 = findViewById(R.id.categoryRadioBtn3);</w:t>
      </w:r>
    </w:p>
    <w:p w14:paraId="5913618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radioGroup = findViewById(R.id.categoryRadioGroup);</w:t>
      </w:r>
    </w:p>
    <w:p w14:paraId="579194D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createQRBtn = findViewById(R.id.createQRBtn);</w:t>
      </w:r>
    </w:p>
    <w:p w14:paraId="0708E92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createProductBtn = findViewById(R.id.createProductBtn);</w:t>
      </w:r>
    </w:p>
    <w:p w14:paraId="7BE57B9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memberSearchBtn = findViewById(R.id.memberSearchBtn);</w:t>
      </w:r>
    </w:p>
    <w:p w14:paraId="2DC27A4A" w14:textId="77777777" w:rsidR="0016649E" w:rsidRDefault="0016649E" w:rsidP="0016649E">
      <w:pPr>
        <w:rPr>
          <w:lang w:eastAsia="ko-KR"/>
        </w:rPr>
      </w:pPr>
    </w:p>
    <w:p w14:paraId="18DA323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하단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</w:t>
      </w:r>
    </w:p>
    <w:p w14:paraId="05C6215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memberBtn = findViewById(R.id.memberBtn);</w:t>
      </w:r>
    </w:p>
    <w:p w14:paraId="1CF9852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productBtn = findViewById(R.id.productBtn);</w:t>
      </w:r>
    </w:p>
    <w:p w14:paraId="2B77249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homeBtn = findViewById(R.id.homeBtn);</w:t>
      </w:r>
    </w:p>
    <w:p w14:paraId="14C4218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payHistoryBtn = findViewById(R.id.payHistoryBtn);</w:t>
      </w:r>
    </w:p>
    <w:p w14:paraId="434816D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productPushBtn = findViewById(R.id.productPushBtn);</w:t>
      </w:r>
    </w:p>
    <w:p w14:paraId="3FA1BA55" w14:textId="77777777" w:rsidR="0016649E" w:rsidRDefault="0016649E" w:rsidP="0016649E">
      <w:pPr>
        <w:rPr>
          <w:lang w:eastAsia="ko-KR"/>
        </w:rPr>
      </w:pPr>
    </w:p>
    <w:p w14:paraId="3A76228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6116573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setButtonColors();</w:t>
      </w:r>
    </w:p>
    <w:p w14:paraId="311E086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라디오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6835C65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setRadioButtonColors();</w:t>
      </w:r>
    </w:p>
    <w:p w14:paraId="7207C14A" w14:textId="77777777" w:rsidR="0016649E" w:rsidRDefault="0016649E" w:rsidP="0016649E">
      <w:pPr>
        <w:rPr>
          <w:lang w:eastAsia="ko-KR"/>
        </w:rPr>
      </w:pPr>
    </w:p>
    <w:p w14:paraId="2E8F161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4250357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sharedPreferences = getSharedPreferences("AdminSession", MODE_PRIVATE);</w:t>
      </w:r>
    </w:p>
    <w:p w14:paraId="1A201BC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updateLoginStatus();</w:t>
      </w:r>
    </w:p>
    <w:p w14:paraId="5CD588D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06EE7B44" w14:textId="77777777" w:rsidR="0016649E" w:rsidRDefault="0016649E" w:rsidP="0016649E">
      <w:pPr>
        <w:rPr>
          <w:lang w:eastAsia="ko-KR"/>
        </w:rPr>
      </w:pPr>
    </w:p>
    <w:p w14:paraId="05FBA22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오자현</w:t>
      </w:r>
    </w:p>
    <w:p w14:paraId="2189038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initAdapters() {</w:t>
      </w:r>
    </w:p>
    <w:p w14:paraId="2058CC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memberAdapter = new MemberAdapter(this, new ArrayList&lt;MemberData&gt;());</w:t>
      </w:r>
    </w:p>
    <w:p w14:paraId="099BB40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memberListView = findViewById(R.id.memberListView);</w:t>
      </w:r>
    </w:p>
    <w:p w14:paraId="35573B0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memberListView.setAdapter(memberAdapter);</w:t>
      </w:r>
    </w:p>
    <w:p w14:paraId="6E8143E0" w14:textId="77777777" w:rsidR="0016649E" w:rsidRDefault="0016649E" w:rsidP="0016649E">
      <w:pPr>
        <w:rPr>
          <w:lang w:eastAsia="ko-KR"/>
        </w:rPr>
      </w:pPr>
    </w:p>
    <w:p w14:paraId="7015E6A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productAdapter = new ProductAdapter(this, productDataList);</w:t>
      </w:r>
    </w:p>
    <w:p w14:paraId="133D8AE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productListView = findViewById(R.id.productListView);</w:t>
      </w:r>
    </w:p>
    <w:p w14:paraId="3B058BD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productListView.setAdapter(productAdapter);</w:t>
      </w:r>
    </w:p>
    <w:p w14:paraId="5ED38AFB" w14:textId="77777777" w:rsidR="0016649E" w:rsidRDefault="0016649E" w:rsidP="0016649E">
      <w:pPr>
        <w:rPr>
          <w:lang w:eastAsia="ko-KR"/>
        </w:rPr>
      </w:pPr>
    </w:p>
    <w:p w14:paraId="7487960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paymentAdapter = new PayMentAdapter(this, new ArrayList&lt;PaymentData&gt;());</w:t>
      </w:r>
    </w:p>
    <w:p w14:paraId="1093520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paymentListView = findViewById(R.id.payListView);</w:t>
      </w:r>
    </w:p>
    <w:p w14:paraId="7EBE951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paymentListView.setAdapter(paymentAdapter);</w:t>
      </w:r>
    </w:p>
    <w:p w14:paraId="706B205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8C4D3C4" w14:textId="77777777" w:rsidR="0016649E" w:rsidRDefault="0016649E" w:rsidP="0016649E">
      <w:pPr>
        <w:rPr>
          <w:lang w:eastAsia="ko-KR"/>
        </w:rPr>
      </w:pPr>
    </w:p>
    <w:p w14:paraId="11FCF38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Firebase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오자현</w:t>
      </w:r>
    </w:p>
    <w:p w14:paraId="3017360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initFirebase() {</w:t>
      </w:r>
    </w:p>
    <w:p w14:paraId="0581201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productDBFireStore = FirebaseFirestore.getInstance();</w:t>
      </w:r>
    </w:p>
    <w:p w14:paraId="45B8A88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memberDBFireStore = FirebaseFirestore.getInstance();</w:t>
      </w:r>
    </w:p>
    <w:p w14:paraId="5826609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paymentDBFireStore = FirebaseFirestore.getInstance();</w:t>
      </w:r>
    </w:p>
    <w:p w14:paraId="535566D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0E58017B" w14:textId="77777777" w:rsidR="0016649E" w:rsidRDefault="0016649E" w:rsidP="0016649E">
      <w:pPr>
        <w:rPr>
          <w:lang w:eastAsia="ko-KR"/>
        </w:rPr>
      </w:pPr>
    </w:p>
    <w:p w14:paraId="613D935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리스너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124956C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private void setupListeners() {</w:t>
      </w:r>
    </w:p>
    <w:p w14:paraId="2292EDA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admin_setting.setOnClickListener(new View.OnClickListener() {</w:t>
      </w:r>
    </w:p>
    <w:p w14:paraId="79B405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0A54EC6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76FF17C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handleSettingClick();</w:t>
      </w:r>
    </w:p>
    <w:p w14:paraId="3340ACC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5331F73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3EE68C91" w14:textId="77777777" w:rsidR="0016649E" w:rsidRDefault="0016649E" w:rsidP="0016649E">
      <w:pPr>
        <w:rPr>
          <w:lang w:eastAsia="ko-KR"/>
        </w:rPr>
      </w:pPr>
    </w:p>
    <w:p w14:paraId="2DAB735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changeMode.setOnClickListener(new View.OnClickListener() {</w:t>
      </w:r>
    </w:p>
    <w:p w14:paraId="257584B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2871105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148D75E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handleChangeModeClick();</w:t>
      </w:r>
    </w:p>
    <w:p w14:paraId="11F03E7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4899FDA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56A4CB01" w14:textId="77777777" w:rsidR="0016649E" w:rsidRDefault="0016649E" w:rsidP="0016649E">
      <w:pPr>
        <w:rPr>
          <w:lang w:eastAsia="ko-KR"/>
        </w:rPr>
      </w:pPr>
    </w:p>
    <w:p w14:paraId="0B0CCF5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adminListBtnCardView.setOnClickListener(new View.OnClickListener() {</w:t>
      </w:r>
    </w:p>
    <w:p w14:paraId="057A03C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34EEFF3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4FC0F33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handleAdminListClick();</w:t>
      </w:r>
    </w:p>
    <w:p w14:paraId="383F347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6BCD590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3FDD5588" w14:textId="77777777" w:rsidR="0016649E" w:rsidRDefault="0016649E" w:rsidP="0016649E">
      <w:pPr>
        <w:rPr>
          <w:lang w:eastAsia="ko-KR"/>
        </w:rPr>
      </w:pPr>
    </w:p>
    <w:p w14:paraId="2927232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adminScheduleBtnCardView.setOnClickListener(new View.OnClickListener() {</w:t>
      </w:r>
    </w:p>
    <w:p w14:paraId="5D7BE2A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74B34B4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1D5BD37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handleAdminScheduleClick();</w:t>
      </w:r>
    </w:p>
    <w:p w14:paraId="66CD1D1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65E16AB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13C8089C" w14:textId="77777777" w:rsidR="0016649E" w:rsidRDefault="0016649E" w:rsidP="0016649E">
      <w:pPr>
        <w:rPr>
          <w:lang w:eastAsia="ko-KR"/>
        </w:rPr>
      </w:pPr>
    </w:p>
    <w:p w14:paraId="7BFF147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adminCallBtnCardView.setOnClickListener(new View.OnClickListener() {</w:t>
      </w:r>
    </w:p>
    <w:p w14:paraId="03C2457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4EEF03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425C8A1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handleAdminCallClick();</w:t>
      </w:r>
    </w:p>
    <w:p w14:paraId="732B488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5E8A8CF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044F5187" w14:textId="77777777" w:rsidR="0016649E" w:rsidRDefault="0016649E" w:rsidP="0016649E">
      <w:pPr>
        <w:rPr>
          <w:lang w:eastAsia="ko-KR"/>
        </w:rPr>
      </w:pPr>
    </w:p>
    <w:p w14:paraId="71F7616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adminLoginBtnCardView.setOnClickListener(new View.OnClickListener() {</w:t>
      </w:r>
    </w:p>
    <w:p w14:paraId="3A61E4C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589246B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7EB08D1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handleAdminLoginClick();</w:t>
      </w:r>
    </w:p>
    <w:p w14:paraId="5621695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5AD2510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517B0BAD" w14:textId="77777777" w:rsidR="0016649E" w:rsidRDefault="0016649E" w:rsidP="0016649E">
      <w:pPr>
        <w:rPr>
          <w:lang w:eastAsia="ko-KR"/>
        </w:rPr>
      </w:pPr>
    </w:p>
    <w:p w14:paraId="787BC40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adminCreateAppQRBtnCardView.setOnClickListener(new View.OnClickListener() {</w:t>
      </w:r>
    </w:p>
    <w:p w14:paraId="3F1C857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44389A7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4A8AB39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handleCreateAppQRClick();</w:t>
      </w:r>
    </w:p>
    <w:p w14:paraId="4618014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21F5790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612FD309" w14:textId="77777777" w:rsidR="0016649E" w:rsidRDefault="0016649E" w:rsidP="0016649E">
      <w:pPr>
        <w:rPr>
          <w:lang w:eastAsia="ko-KR"/>
        </w:rPr>
      </w:pPr>
    </w:p>
    <w:p w14:paraId="02BFD88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adminExitCardView.setOnClickListener(new View.OnClickListener() {</w:t>
      </w:r>
    </w:p>
    <w:p w14:paraId="14E2D89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5D9AC92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    public void onClick(View v) {</w:t>
      </w:r>
    </w:p>
    <w:p w14:paraId="1623E0E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handleAdminExitClick();</w:t>
      </w:r>
    </w:p>
    <w:p w14:paraId="7977711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763AF05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4E227FFC" w14:textId="77777777" w:rsidR="0016649E" w:rsidRDefault="0016649E" w:rsidP="0016649E">
      <w:pPr>
        <w:rPr>
          <w:lang w:eastAsia="ko-KR"/>
        </w:rPr>
      </w:pPr>
    </w:p>
    <w:p w14:paraId="1C94CCA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homeBtn.setOnClickListener(new View.OnClickListener() {</w:t>
      </w:r>
    </w:p>
    <w:p w14:paraId="137CD26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36A187A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6DDEB6C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handleHomeClick();</w:t>
      </w:r>
    </w:p>
    <w:p w14:paraId="14172D0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5827A1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03673B1F" w14:textId="77777777" w:rsidR="0016649E" w:rsidRDefault="0016649E" w:rsidP="0016649E">
      <w:pPr>
        <w:rPr>
          <w:lang w:eastAsia="ko-KR"/>
        </w:rPr>
      </w:pPr>
    </w:p>
    <w:p w14:paraId="2A53B3C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memberBtn.setOnClickListener(new View.OnClickListener() {</w:t>
      </w:r>
    </w:p>
    <w:p w14:paraId="6825D1B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0DEBE25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2D57745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handleMemberClick();</w:t>
      </w:r>
    </w:p>
    <w:p w14:paraId="0F17A2D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18CF25D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5DEC709E" w14:textId="77777777" w:rsidR="0016649E" w:rsidRDefault="0016649E" w:rsidP="0016649E">
      <w:pPr>
        <w:rPr>
          <w:lang w:eastAsia="ko-KR"/>
        </w:rPr>
      </w:pPr>
    </w:p>
    <w:p w14:paraId="52A9355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memberListView.setOnItemClickListener(new AdapterView.OnItemClickListener() {</w:t>
      </w:r>
    </w:p>
    <w:p w14:paraId="4071141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4D1B9D8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onItemClick(AdapterView&lt;?&gt; parent, View view, int position, long id) {</w:t>
      </w:r>
    </w:p>
    <w:p w14:paraId="377622B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handleMemberItemClick(position);</w:t>
      </w:r>
    </w:p>
    <w:p w14:paraId="4A1EEA4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1F0E5BD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04E53958" w14:textId="77777777" w:rsidR="0016649E" w:rsidRDefault="0016649E" w:rsidP="0016649E">
      <w:pPr>
        <w:rPr>
          <w:lang w:eastAsia="ko-KR"/>
        </w:rPr>
      </w:pPr>
    </w:p>
    <w:p w14:paraId="68D5A55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memberSearchBtn.setOnClickListener(new View.OnClickListener() {</w:t>
      </w:r>
    </w:p>
    <w:p w14:paraId="673488D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65728D9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76AE28B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loadMembersFromFireStore();</w:t>
      </w:r>
    </w:p>
    <w:p w14:paraId="125C553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7B3EC28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31B985D1" w14:textId="77777777" w:rsidR="0016649E" w:rsidRDefault="0016649E" w:rsidP="0016649E">
      <w:pPr>
        <w:rPr>
          <w:lang w:eastAsia="ko-KR"/>
        </w:rPr>
      </w:pPr>
    </w:p>
    <w:p w14:paraId="354F759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productBtn.setOnClickListener(new View.OnClickListener() {</w:t>
      </w:r>
    </w:p>
    <w:p w14:paraId="445E494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702E81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4321B7F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handleProductClick();</w:t>
      </w:r>
    </w:p>
    <w:p w14:paraId="7F9B434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02714F7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500168B5" w14:textId="77777777" w:rsidR="0016649E" w:rsidRDefault="0016649E" w:rsidP="0016649E">
      <w:pPr>
        <w:rPr>
          <w:lang w:eastAsia="ko-KR"/>
        </w:rPr>
      </w:pPr>
    </w:p>
    <w:p w14:paraId="611ACC9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productListView.setOnItemClickListener(new AdapterView.OnItemClickListener() {</w:t>
      </w:r>
    </w:p>
    <w:p w14:paraId="5C2859E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130D0B7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onItemClick(AdapterView&lt;?&gt; parent, View view, int position, long id) {</w:t>
      </w:r>
    </w:p>
    <w:p w14:paraId="767CCDC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handleProductItemClick(position);</w:t>
      </w:r>
    </w:p>
    <w:p w14:paraId="2CF05D4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1C37805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1842E2F2" w14:textId="77777777" w:rsidR="0016649E" w:rsidRDefault="0016649E" w:rsidP="0016649E">
      <w:pPr>
        <w:rPr>
          <w:lang w:eastAsia="ko-KR"/>
        </w:rPr>
      </w:pPr>
    </w:p>
    <w:p w14:paraId="59091BE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productSearchBtn.setOnClickListener(new View.OnClickListener() {</w:t>
      </w:r>
    </w:p>
    <w:p w14:paraId="4D7F68E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2BE7F11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7C188EF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handleProductSearch();</w:t>
      </w:r>
    </w:p>
    <w:p w14:paraId="553084F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416B158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});</w:t>
      </w:r>
    </w:p>
    <w:p w14:paraId="4426F082" w14:textId="77777777" w:rsidR="0016649E" w:rsidRDefault="0016649E" w:rsidP="0016649E">
      <w:pPr>
        <w:rPr>
          <w:lang w:eastAsia="ko-KR"/>
        </w:rPr>
      </w:pPr>
    </w:p>
    <w:p w14:paraId="24E571B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imageViewProduct.setOnClickListener(new View.OnClickListener() {</w:t>
      </w:r>
    </w:p>
    <w:p w14:paraId="1149103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3AFFDC6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view) {</w:t>
      </w:r>
    </w:p>
    <w:p w14:paraId="04B8489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openFileManager();</w:t>
      </w:r>
    </w:p>
    <w:p w14:paraId="2CC6BB6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5F0F33E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65462F0E" w14:textId="77777777" w:rsidR="0016649E" w:rsidRDefault="0016649E" w:rsidP="0016649E">
      <w:pPr>
        <w:rPr>
          <w:lang w:eastAsia="ko-KR"/>
        </w:rPr>
      </w:pPr>
    </w:p>
    <w:p w14:paraId="508810A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payHistoryBtn.setOnClickListener(new View.OnClickListener() {</w:t>
      </w:r>
    </w:p>
    <w:p w14:paraId="0EF3344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2329535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036E4E3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handlePayHistoryClick();</w:t>
      </w:r>
    </w:p>
    <w:p w14:paraId="39BBCDF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74D8DD0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3EA4827A" w14:textId="77777777" w:rsidR="0016649E" w:rsidRDefault="0016649E" w:rsidP="0016649E">
      <w:pPr>
        <w:rPr>
          <w:lang w:eastAsia="ko-KR"/>
        </w:rPr>
      </w:pPr>
    </w:p>
    <w:p w14:paraId="482E64D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paymentListView.setOnItemClickListener(new AdapterView.OnItemClickListener() {</w:t>
      </w:r>
    </w:p>
    <w:p w14:paraId="36DFD39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43C4296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onItemClick(AdapterView&lt;?&gt; parent, View view, int position, long id) {</w:t>
      </w:r>
    </w:p>
    <w:p w14:paraId="577467E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handlePaymentItemClick(position);</w:t>
      </w:r>
    </w:p>
    <w:p w14:paraId="27C3A1F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1729B41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35EF6A2B" w14:textId="77777777" w:rsidR="0016649E" w:rsidRDefault="0016649E" w:rsidP="0016649E">
      <w:pPr>
        <w:rPr>
          <w:lang w:eastAsia="ko-KR"/>
        </w:rPr>
      </w:pPr>
    </w:p>
    <w:p w14:paraId="3CC8BED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paySearchBtn.setOnClickListener(new View.OnClickListener() {</w:t>
      </w:r>
    </w:p>
    <w:p w14:paraId="7C4E72C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689553D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43BE578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loadPaymentsFromFireStore();</w:t>
      </w:r>
    </w:p>
    <w:p w14:paraId="783038D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6D00B04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4E773B21" w14:textId="77777777" w:rsidR="0016649E" w:rsidRDefault="0016649E" w:rsidP="0016649E">
      <w:pPr>
        <w:rPr>
          <w:lang w:eastAsia="ko-KR"/>
        </w:rPr>
      </w:pPr>
    </w:p>
    <w:p w14:paraId="4F2448C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createQRBtn.setOnClickListener(new View.OnClickListener() {</w:t>
      </w:r>
    </w:p>
    <w:p w14:paraId="3E0850A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600A30F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0206477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startActivity(new Intent(AdminMainActivity.this, AdminCreateQR.class));</w:t>
      </w:r>
    </w:p>
    <w:p w14:paraId="45F01C6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277EB7D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4360BAAE" w14:textId="77777777" w:rsidR="0016649E" w:rsidRDefault="0016649E" w:rsidP="0016649E">
      <w:pPr>
        <w:rPr>
          <w:lang w:eastAsia="ko-KR"/>
        </w:rPr>
      </w:pPr>
    </w:p>
    <w:p w14:paraId="70E688C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createProductBtn.setOnClickListener(new View.OnClickListener() {</w:t>
      </w:r>
    </w:p>
    <w:p w14:paraId="571A969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320FACD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1E67993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handleCreateProduct();</w:t>
      </w:r>
    </w:p>
    <w:p w14:paraId="076DA14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13D119E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57DA9498" w14:textId="77777777" w:rsidR="0016649E" w:rsidRDefault="0016649E" w:rsidP="0016649E">
      <w:pPr>
        <w:rPr>
          <w:lang w:eastAsia="ko-KR"/>
        </w:rPr>
      </w:pPr>
    </w:p>
    <w:p w14:paraId="77836C7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radioGroup.setOnCheckedChangeListener(new RadioGroup.OnCheckedChangeListener() {</w:t>
      </w:r>
    </w:p>
    <w:p w14:paraId="07E5555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0406EBE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onCheckedChanged(RadioGroup group, int checkedId) {</w:t>
      </w:r>
    </w:p>
    <w:p w14:paraId="1894D0D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handleRadioGroupCheck(checkedId);</w:t>
      </w:r>
    </w:p>
    <w:p w14:paraId="201C8C5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0241B7D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2E363D5F" w14:textId="77777777" w:rsidR="0016649E" w:rsidRDefault="0016649E" w:rsidP="0016649E">
      <w:pPr>
        <w:rPr>
          <w:lang w:eastAsia="ko-KR"/>
        </w:rPr>
      </w:pPr>
    </w:p>
    <w:p w14:paraId="71DD3AE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productPushBtn.setOnClickListener(new View.OnClickListener() {</w:t>
      </w:r>
    </w:p>
    <w:p w14:paraId="4F2AB00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    @Override</w:t>
      </w:r>
    </w:p>
    <w:p w14:paraId="33AECD7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540C089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handleProductPushClick();</w:t>
      </w:r>
    </w:p>
    <w:p w14:paraId="6CB19C6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74CB2E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31C4F9F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CB540A1" w14:textId="77777777" w:rsidR="0016649E" w:rsidRDefault="0016649E" w:rsidP="0016649E">
      <w:pPr>
        <w:rPr>
          <w:lang w:eastAsia="ko-KR"/>
        </w:rPr>
      </w:pPr>
    </w:p>
    <w:p w14:paraId="007D558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6346EB6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setButtonColors() {</w:t>
      </w:r>
    </w:p>
    <w:p w14:paraId="32C142E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memberSearchBtn.setBackgroundColor(btnColor);</w:t>
      </w:r>
    </w:p>
    <w:p w14:paraId="3B2F981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productSearchBtn.setBackgroundColor(btnColor);</w:t>
      </w:r>
    </w:p>
    <w:p w14:paraId="2BEA88D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paySearchBtn.setBackgroundColor(btnColor);</w:t>
      </w:r>
    </w:p>
    <w:p w14:paraId="5F907BD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createQRBtn.setBackgroundColor(btnColor);</w:t>
      </w:r>
    </w:p>
    <w:p w14:paraId="44EAE75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createProductBtn.setBackgroundColor(btnColor);</w:t>
      </w:r>
    </w:p>
    <w:p w14:paraId="02BA4D2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02E8265" w14:textId="77777777" w:rsidR="0016649E" w:rsidRDefault="0016649E" w:rsidP="0016649E">
      <w:pPr>
        <w:rPr>
          <w:lang w:eastAsia="ko-KR"/>
        </w:rPr>
      </w:pPr>
    </w:p>
    <w:p w14:paraId="534D437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라디오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562331B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setRadioButtonColors() {</w:t>
      </w:r>
    </w:p>
    <w:p w14:paraId="1F36CD0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categoryRadioBtn1.setTextColor(radioButtonTextColor);</w:t>
      </w:r>
    </w:p>
    <w:p w14:paraId="1464BBC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categoryRadioBtn2.setTextColor(radioButtonTextColor);</w:t>
      </w:r>
    </w:p>
    <w:p w14:paraId="778444D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categoryRadioBtn3.setTextColor(radioButtonTextColor);</w:t>
      </w:r>
    </w:p>
    <w:p w14:paraId="2850CE0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3EFBF2AD" w14:textId="77777777" w:rsidR="0016649E" w:rsidRDefault="0016649E" w:rsidP="0016649E">
      <w:pPr>
        <w:rPr>
          <w:lang w:eastAsia="ko-KR"/>
        </w:rPr>
      </w:pPr>
    </w:p>
    <w:p w14:paraId="6299A96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3C054E2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updateLoginStatus() {</w:t>
      </w:r>
    </w:p>
    <w:p w14:paraId="329417A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adminId = sharedPreferences.getString("admin_id", null);</w:t>
      </w:r>
    </w:p>
    <w:p w14:paraId="765CCB5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(adminId != null) {</w:t>
      </w:r>
    </w:p>
    <w:p w14:paraId="60F2C39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adminLoginTextView.setText("</w:t>
      </w:r>
      <w:r>
        <w:rPr>
          <w:rFonts w:hint="eastAsia"/>
          <w:lang w:eastAsia="ko-KR"/>
        </w:rPr>
        <w:t>로그아웃</w:t>
      </w:r>
      <w:r>
        <w:rPr>
          <w:rFonts w:hint="eastAsia"/>
          <w:lang w:eastAsia="ko-KR"/>
        </w:rPr>
        <w:t>");</w:t>
      </w:r>
    </w:p>
    <w:p w14:paraId="5C466E2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showAdminButtons(true);</w:t>
      </w:r>
    </w:p>
    <w:p w14:paraId="14FD3A3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else {</w:t>
      </w:r>
    </w:p>
    <w:p w14:paraId="51AE4A1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adminLoginTextView.setText("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>");</w:t>
      </w:r>
    </w:p>
    <w:p w14:paraId="265CF12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showAdminButtons(false);</w:t>
      </w:r>
    </w:p>
    <w:p w14:paraId="569B4F3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1F3B9F3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D58DD52" w14:textId="77777777" w:rsidR="0016649E" w:rsidRDefault="0016649E" w:rsidP="0016649E">
      <w:pPr>
        <w:rPr>
          <w:lang w:eastAsia="ko-KR"/>
        </w:rPr>
      </w:pPr>
    </w:p>
    <w:p w14:paraId="652F7DC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69F9708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showAdminButtons(boolean isVisible) {</w:t>
      </w:r>
    </w:p>
    <w:p w14:paraId="215F6D3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 visibility = isVisible ? View.VISIBLE : View.GONE;</w:t>
      </w:r>
    </w:p>
    <w:p w14:paraId="64EEE12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adminListBtnCardView.setVisibility(visibility);</w:t>
      </w:r>
    </w:p>
    <w:p w14:paraId="3B416CA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adminScheduleBtnCardView.setVisibility(visibility);</w:t>
      </w:r>
    </w:p>
    <w:p w14:paraId="57F19BA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adminCallBtnCardView.setVisibility(visibility);</w:t>
      </w:r>
    </w:p>
    <w:p w14:paraId="6AEC575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adminCreateAppQRBtnCardView.setVisibility(visibility);</w:t>
      </w:r>
    </w:p>
    <w:p w14:paraId="07DF750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22987D75" w14:textId="77777777" w:rsidR="0016649E" w:rsidRDefault="0016649E" w:rsidP="0016649E">
      <w:pPr>
        <w:rPr>
          <w:lang w:eastAsia="ko-KR"/>
        </w:rPr>
      </w:pPr>
    </w:p>
    <w:p w14:paraId="4F11C00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핸들러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7700B42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handleSettingClick() {</w:t>
      </w:r>
    </w:p>
    <w:p w14:paraId="710CB77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admin_setting.setShapeType(1);</w:t>
      </w:r>
    </w:p>
    <w:p w14:paraId="0FE7A5D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postDelayedShapeChange(admin_setting);</w:t>
      </w:r>
    </w:p>
    <w:p w14:paraId="44D270A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(!isAdminLoggedIn()) return;</w:t>
      </w:r>
    </w:p>
    <w:p w14:paraId="583812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Intent intent = new Intent(getApplicationContext(), AdminSettingActivity.class);</w:t>
      </w:r>
    </w:p>
    <w:p w14:paraId="7A2116C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intent.putExtra("background_color", backgroundColor);</w:t>
      </w:r>
    </w:p>
    <w:p w14:paraId="6275032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intent.putExtra("mode", mode);</w:t>
      </w:r>
    </w:p>
    <w:p w14:paraId="3E07B87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startActivity(intent);</w:t>
      </w:r>
    </w:p>
    <w:p w14:paraId="493D061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51ED401" w14:textId="77777777" w:rsidR="0016649E" w:rsidRDefault="0016649E" w:rsidP="0016649E">
      <w:pPr>
        <w:rPr>
          <w:lang w:eastAsia="ko-KR"/>
        </w:rPr>
      </w:pPr>
    </w:p>
    <w:p w14:paraId="4AB800A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핸들러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0FFEF6A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handleChangeModeClick() {</w:t>
      </w:r>
    </w:p>
    <w:p w14:paraId="4348CCD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changeMode.setShapeType(1);</w:t>
      </w:r>
    </w:p>
    <w:p w14:paraId="5AE7371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postDelayedShapeChange(changeMode);</w:t>
      </w:r>
    </w:p>
    <w:p w14:paraId="73391EC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(mode == 0) {</w:t>
      </w:r>
    </w:p>
    <w:p w14:paraId="715FC08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applyDarkMode();</w:t>
      </w:r>
    </w:p>
    <w:p w14:paraId="016A6A2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else if (mode == 1) {</w:t>
      </w:r>
    </w:p>
    <w:p w14:paraId="6A76B23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applyLightMode();</w:t>
      </w:r>
    </w:p>
    <w:p w14:paraId="66A0626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else {</w:t>
      </w:r>
    </w:p>
    <w:p w14:paraId="31EB7D4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showErrorDialog(this, "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>");</w:t>
      </w:r>
    </w:p>
    <w:p w14:paraId="3231FCA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42B6C08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803D7EC" w14:textId="77777777" w:rsidR="0016649E" w:rsidRDefault="0016649E" w:rsidP="0016649E">
      <w:pPr>
        <w:rPr>
          <w:lang w:eastAsia="ko-KR"/>
        </w:rPr>
      </w:pPr>
    </w:p>
    <w:p w14:paraId="467F686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다크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20D41D9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applyDarkMode() {</w:t>
      </w:r>
    </w:p>
    <w:p w14:paraId="0480073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backgroundColor = darkModeBackgroundColor;</w:t>
      </w:r>
    </w:p>
    <w:p w14:paraId="3EA1AF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LinearLayout main = findViewById(R.id.main);</w:t>
      </w:r>
    </w:p>
    <w:p w14:paraId="5BCD4E7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main.setBackgroundColor(backgroundColor);</w:t>
      </w:r>
    </w:p>
    <w:p w14:paraId="6E49179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ChangeMode.applyMainTheme(main, mode);</w:t>
      </w:r>
    </w:p>
    <w:p w14:paraId="051B7B5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applyDarkModeStyles();</w:t>
      </w:r>
    </w:p>
    <w:p w14:paraId="0A58618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changeMode.setImageResource(R.drawable.light);</w:t>
      </w:r>
    </w:p>
    <w:p w14:paraId="7BA30BA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mode++;</w:t>
      </w:r>
    </w:p>
    <w:p w14:paraId="3901FC2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C34185A" w14:textId="77777777" w:rsidR="0016649E" w:rsidRDefault="0016649E" w:rsidP="0016649E">
      <w:pPr>
        <w:rPr>
          <w:lang w:eastAsia="ko-KR"/>
        </w:rPr>
      </w:pPr>
    </w:p>
    <w:p w14:paraId="1596EB8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라이트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59D70BD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applyLightMode() {</w:t>
      </w:r>
    </w:p>
    <w:p w14:paraId="29EDF08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backgroundColor = mainBackgroundColor;</w:t>
      </w:r>
    </w:p>
    <w:p w14:paraId="28303D9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LinearLayout main = findViewById(R.id.main);</w:t>
      </w:r>
    </w:p>
    <w:p w14:paraId="5DB76A3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main.setBackgroundColor(backgroundColor);</w:t>
      </w:r>
    </w:p>
    <w:p w14:paraId="6072F8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ChangeMode.applyMainTheme(main, mode);</w:t>
      </w:r>
    </w:p>
    <w:p w14:paraId="35B53B7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applyLightModeStyles();</w:t>
      </w:r>
    </w:p>
    <w:p w14:paraId="04B8328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changeMode.setImageResource(R.drawable.dark);</w:t>
      </w:r>
    </w:p>
    <w:p w14:paraId="29784D0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mode--;</w:t>
      </w:r>
    </w:p>
    <w:p w14:paraId="072EC38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2810EE29" w14:textId="77777777" w:rsidR="0016649E" w:rsidRDefault="0016649E" w:rsidP="0016649E">
      <w:pPr>
        <w:rPr>
          <w:lang w:eastAsia="ko-KR"/>
        </w:rPr>
      </w:pPr>
    </w:p>
    <w:p w14:paraId="2C8D70F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다크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스타일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4934686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applyDarkModeStyles() {</w:t>
      </w:r>
    </w:p>
    <w:p w14:paraId="7A9751F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applyCardViewDarkShadow(mainCardView, footer_menu);</w:t>
      </w:r>
    </w:p>
    <w:p w14:paraId="1A2FB92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applyCardViewDarkShadow(input_searchIdCardView, memberSearchBtn, memberListCardView);</w:t>
      </w:r>
    </w:p>
    <w:p w14:paraId="33DE2FE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applyCardViewDarkShadow(input_searchProductIdCardView, productSearchBtn, productListCardView);</w:t>
      </w:r>
    </w:p>
    <w:p w14:paraId="6DDFC57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applyCardViewDarkShadow(adminListBtnCardView, adminScheduleBtnCardView, adminCallBtnCardView, adminLoginBtnCardView, adminCreateAppQRBtnCardView, adminExitCardView);</w:t>
      </w:r>
    </w:p>
    <w:p w14:paraId="3CA77AA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applyCardViewDarkShadow(paySearchBtn, payListCardView, input_searchPayIdCardView);</w:t>
      </w:r>
    </w:p>
    <w:p w14:paraId="00199F2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applyCardViewDarkShadow(input_productImageCardView, input_productNameCardView, input_productStockCardView, input_productCategoryCardView, input_productPriceCardView, createQRBtn, createProductBtn);</w:t>
      </w:r>
    </w:p>
    <w:p w14:paraId="71FB7B6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applyColorFilterDark(categoryRadioBtn1, categoryRadioBtn2, categoryRadioBtn3);</w:t>
      </w:r>
    </w:p>
    <w:p w14:paraId="57B8F46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applyColorFilterDark(adminListImage, adminScheduleImage, adminCallImage, adminLoginImage, </w:t>
      </w:r>
      <w:r>
        <w:rPr>
          <w:lang w:eastAsia="ko-KR"/>
        </w:rPr>
        <w:lastRenderedPageBreak/>
        <w:t>adminCreateAppQRImage, adminExitImage);</w:t>
      </w:r>
    </w:p>
    <w:p w14:paraId="6D851BD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applyFooterMenuDarkFilter(memberBtn, productBtn, homeBtn, payHistoryBtn, productPushBtn, admin_setting, changeMode);</w:t>
      </w:r>
    </w:p>
    <w:p w14:paraId="268ABE3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applyColorFilterDark(changeMode);</w:t>
      </w:r>
    </w:p>
    <w:p w14:paraId="33AFD7B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BF24C02" w14:textId="77777777" w:rsidR="0016649E" w:rsidRDefault="0016649E" w:rsidP="0016649E">
      <w:pPr>
        <w:rPr>
          <w:lang w:eastAsia="ko-KR"/>
        </w:rPr>
      </w:pPr>
    </w:p>
    <w:p w14:paraId="195AD71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라이트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스타일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4CFAA2F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applyLightModeStyles() {</w:t>
      </w:r>
    </w:p>
    <w:p w14:paraId="464B93A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applyCardViewLightShadow(mainCardView, footer_menu);</w:t>
      </w:r>
    </w:p>
    <w:p w14:paraId="5C6B91E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applyCardViewLightShadow(input_searchIdCardView, memberSearchBtn, memberListCardView);</w:t>
      </w:r>
    </w:p>
    <w:p w14:paraId="25C851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applyCardViewLightShadow(input_searchProductIdCardView, productSearchBtn, productListCardView);</w:t>
      </w:r>
    </w:p>
    <w:p w14:paraId="10E704F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applyCardViewLightShadow(adminListBtnCardView, adminScheduleBtnCardView, adminCallBtnCardView, adminLoginBtnCardView, adminCreateAppQRBtnCardView, adminExitCardView);</w:t>
      </w:r>
    </w:p>
    <w:p w14:paraId="09B6C5A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applyCardViewLightShadow(paySearchBtn, payListCardView, input_searchPayIdCardView);</w:t>
      </w:r>
    </w:p>
    <w:p w14:paraId="43C8B7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applyCardViewLightShadow(input_productImageCardView, input_productNameCardView, input_productStockCardView, input_productCategoryCardView, input_productPriceCardView, createQRBtn, createProductBtn);</w:t>
      </w:r>
    </w:p>
    <w:p w14:paraId="06301B2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applyColorFilterLight(categoryRadioBtn1, categoryRadioBtn2, categoryRadioBtn3);</w:t>
      </w:r>
    </w:p>
    <w:p w14:paraId="7E8E2D8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applyColorFilterLight(adminListImage, adminScheduleImage, adminCallImage, adminLoginImage, adminCreateAppQRImage, adminExitImage);</w:t>
      </w:r>
    </w:p>
    <w:p w14:paraId="2F75CB7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applyFooterMenuLightFilter(memberBtn, productBtn, homeBtn, payHistoryBtn, productPushBtn, admin_setting, changeMode);</w:t>
      </w:r>
    </w:p>
    <w:p w14:paraId="550B873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applyColorFilterLight(changeMode);</w:t>
      </w:r>
    </w:p>
    <w:p w14:paraId="36504EC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1EA3E45" w14:textId="77777777" w:rsidR="0016649E" w:rsidRDefault="0016649E" w:rsidP="0016649E">
      <w:pPr>
        <w:rPr>
          <w:lang w:eastAsia="ko-KR"/>
        </w:rPr>
      </w:pPr>
    </w:p>
    <w:p w14:paraId="5263B61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핸들러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564D156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handleAdminListClick() {</w:t>
      </w:r>
    </w:p>
    <w:p w14:paraId="6639E43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adminListBtnCardView.setShapeType(1);</w:t>
      </w:r>
    </w:p>
    <w:p w14:paraId="55F59BE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postDelayedShapeChange(adminListBtnCardView);</w:t>
      </w:r>
    </w:p>
    <w:p w14:paraId="4A6AB90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(!isFirstAdmin()) return;</w:t>
      </w:r>
    </w:p>
    <w:p w14:paraId="7B49C9D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Intent intent = new Intent(getApplicationContext(), AdminActivity.class);</w:t>
      </w:r>
    </w:p>
    <w:p w14:paraId="58D0233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intent.putExtra("background_color", backgroundColor);</w:t>
      </w:r>
    </w:p>
    <w:p w14:paraId="43E3586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intent.putExtra("mode", mode);</w:t>
      </w:r>
    </w:p>
    <w:p w14:paraId="03C46C4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startActivity(intent);</w:t>
      </w:r>
    </w:p>
    <w:p w14:paraId="217B6E8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74B5555" w14:textId="77777777" w:rsidR="0016649E" w:rsidRDefault="0016649E" w:rsidP="0016649E">
      <w:pPr>
        <w:rPr>
          <w:lang w:eastAsia="ko-KR"/>
        </w:rPr>
      </w:pPr>
    </w:p>
    <w:p w14:paraId="40156B2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핸들러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10BBB53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handleAdminScheduleClick() {</w:t>
      </w:r>
    </w:p>
    <w:p w14:paraId="0C24E6B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adminScheduleBtnCardView.setShapeType(1);</w:t>
      </w:r>
    </w:p>
    <w:p w14:paraId="7EB3B0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postDelayedShapeChange(adminScheduleBtnCardView);</w:t>
      </w:r>
    </w:p>
    <w:p w14:paraId="4E78BDE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Intent intent = new Intent(getApplicationContext(), AdminScheduleActivity.class);</w:t>
      </w:r>
    </w:p>
    <w:p w14:paraId="091B022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intent.putExtra("background_color", backgroundColor);</w:t>
      </w:r>
    </w:p>
    <w:p w14:paraId="6C2DFF2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intent.putExtra("mode", mode);</w:t>
      </w:r>
    </w:p>
    <w:p w14:paraId="3BA1B64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startActivity(intent);</w:t>
      </w:r>
    </w:p>
    <w:p w14:paraId="45DBD1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CFC90E5" w14:textId="77777777" w:rsidR="0016649E" w:rsidRDefault="0016649E" w:rsidP="0016649E">
      <w:pPr>
        <w:rPr>
          <w:lang w:eastAsia="ko-KR"/>
        </w:rPr>
      </w:pPr>
    </w:p>
    <w:p w14:paraId="204F511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핸들러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1DE5FC0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handleAdminCallClick() {</w:t>
      </w:r>
    </w:p>
    <w:p w14:paraId="1B016B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adminCallBtnCardView.setShapeType(1);</w:t>
      </w:r>
    </w:p>
    <w:p w14:paraId="2081713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postDelayedShapeChange(adminCallBtnCardView);</w:t>
      </w:r>
    </w:p>
    <w:p w14:paraId="20E0D99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Intent intent = new Intent(Intent.ACTION_DIAL, Uri.parse("tel:/010-1234-1234"));</w:t>
      </w:r>
    </w:p>
    <w:p w14:paraId="6D085FC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startActivity(intent);</w:t>
      </w:r>
    </w:p>
    <w:p w14:paraId="755035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}</w:t>
      </w:r>
    </w:p>
    <w:p w14:paraId="21227834" w14:textId="77777777" w:rsidR="0016649E" w:rsidRDefault="0016649E" w:rsidP="0016649E">
      <w:pPr>
        <w:rPr>
          <w:lang w:eastAsia="ko-KR"/>
        </w:rPr>
      </w:pPr>
    </w:p>
    <w:p w14:paraId="426A159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핸들러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7ACC271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handleAdminLoginClick() {</w:t>
      </w:r>
    </w:p>
    <w:p w14:paraId="05055FC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adminLoginBtnCardView.setShapeType(1);</w:t>
      </w:r>
    </w:p>
    <w:p w14:paraId="3A37F97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postDelayedShapeChange(adminLoginBtnCardView);</w:t>
      </w:r>
    </w:p>
    <w:p w14:paraId="106AD9A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loginStatus = adminLoginTextView.getText().toString();</w:t>
      </w:r>
    </w:p>
    <w:p w14:paraId="6E2B7ED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if ("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>".equals(loginStatus)) {</w:t>
      </w:r>
    </w:p>
    <w:p w14:paraId="15AE661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navigateToAdminLogin();</w:t>
      </w:r>
    </w:p>
    <w:p w14:paraId="5E8F1B4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else {</w:t>
      </w:r>
    </w:p>
    <w:p w14:paraId="33156E7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performLogout();</w:t>
      </w:r>
    </w:p>
    <w:p w14:paraId="583BD3F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0A3FE4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0246190" w14:textId="77777777" w:rsidR="0016649E" w:rsidRDefault="0016649E" w:rsidP="0016649E">
      <w:pPr>
        <w:rPr>
          <w:lang w:eastAsia="ko-KR"/>
        </w:rPr>
      </w:pPr>
    </w:p>
    <w:p w14:paraId="1EBFA3E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앱</w:t>
      </w:r>
      <w:r>
        <w:rPr>
          <w:rFonts w:hint="eastAsia"/>
          <w:lang w:eastAsia="ko-KR"/>
        </w:rPr>
        <w:t xml:space="preserve"> QR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핸들러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오자현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</w:p>
    <w:p w14:paraId="38FEF5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handleCreateAppQRClick() {</w:t>
      </w:r>
    </w:p>
    <w:p w14:paraId="28189A1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Intent intentCreateAppQR = new Intent(AdminMainActivity.this, AdminCreateAppQR.class);</w:t>
      </w:r>
    </w:p>
    <w:p w14:paraId="52DCA7B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startActivity(intentCreateAppQR);</w:t>
      </w:r>
    </w:p>
    <w:p w14:paraId="761A1FB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340B22F" w14:textId="77777777" w:rsidR="0016649E" w:rsidRDefault="0016649E" w:rsidP="0016649E">
      <w:pPr>
        <w:rPr>
          <w:lang w:eastAsia="ko-KR"/>
        </w:rPr>
      </w:pPr>
    </w:p>
    <w:p w14:paraId="4400A02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핸들러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670C9AE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handleAdminExitClick() {</w:t>
      </w:r>
    </w:p>
    <w:p w14:paraId="69A0A77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showExitDialog();</w:t>
      </w:r>
    </w:p>
    <w:p w14:paraId="5344E4C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50AA09C" w14:textId="77777777" w:rsidR="0016649E" w:rsidRDefault="0016649E" w:rsidP="0016649E">
      <w:pPr>
        <w:rPr>
          <w:lang w:eastAsia="ko-KR"/>
        </w:rPr>
      </w:pPr>
    </w:p>
    <w:p w14:paraId="53C0381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핸들러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1035C0A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handleHomeClick() {</w:t>
      </w:r>
    </w:p>
    <w:p w14:paraId="792B78E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homeBtn.setShapeType(1);</w:t>
      </w:r>
    </w:p>
    <w:p w14:paraId="13CA8B1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postDelayedShapeChange(homeBtn);</w:t>
      </w:r>
    </w:p>
    <w:p w14:paraId="5C46C25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vFlipper.setDisplayedChild(MAIN_CHILD_INDEX);</w:t>
      </w:r>
    </w:p>
    <w:p w14:paraId="219ADE1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D473208" w14:textId="77777777" w:rsidR="0016649E" w:rsidRDefault="0016649E" w:rsidP="0016649E">
      <w:pPr>
        <w:rPr>
          <w:lang w:eastAsia="ko-KR"/>
        </w:rPr>
      </w:pPr>
    </w:p>
    <w:p w14:paraId="3F574BA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핸들러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12FE0AF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handleMemberClick() {</w:t>
      </w:r>
    </w:p>
    <w:p w14:paraId="36F7F35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memberBtn.setShapeType(1);</w:t>
      </w:r>
    </w:p>
    <w:p w14:paraId="613EEDE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postDelayedShapeChange(memberBtn);</w:t>
      </w:r>
    </w:p>
    <w:p w14:paraId="4639919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(!isAdminLoggedIn()) return;</w:t>
      </w:r>
    </w:p>
    <w:p w14:paraId="2992D2B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fetchMemberData();</w:t>
      </w:r>
    </w:p>
    <w:p w14:paraId="00AAFBF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vFlipper.setDisplayedChild(MEMBER_CHILD_INDEX);</w:t>
      </w:r>
    </w:p>
    <w:p w14:paraId="3A92119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0BACC25" w14:textId="77777777" w:rsidR="0016649E" w:rsidRDefault="0016649E" w:rsidP="0016649E">
      <w:pPr>
        <w:rPr>
          <w:lang w:eastAsia="ko-KR"/>
        </w:rPr>
      </w:pPr>
    </w:p>
    <w:p w14:paraId="69365C0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핸들러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6575D91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handleMemberItemClick(int position) {</w:t>
      </w:r>
    </w:p>
    <w:p w14:paraId="7516A2B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MemberData selectedItem = (MemberData) memberAdapter.getItem(position);</w:t>
      </w:r>
    </w:p>
    <w:p w14:paraId="006E4D3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showMemberInfoDialog(selectedItem);</w:t>
      </w:r>
    </w:p>
    <w:p w14:paraId="2295B42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42D8008" w14:textId="77777777" w:rsidR="0016649E" w:rsidRDefault="0016649E" w:rsidP="0016649E">
      <w:pPr>
        <w:rPr>
          <w:lang w:eastAsia="ko-KR"/>
        </w:rPr>
      </w:pPr>
    </w:p>
    <w:p w14:paraId="409590E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핸들러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44E4D5E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handleProductClick() {</w:t>
      </w:r>
    </w:p>
    <w:p w14:paraId="19EF76B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productBtn.setShapeType(1);</w:t>
      </w:r>
    </w:p>
    <w:p w14:paraId="12A9CB8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postDelayedShapeChange(productBtn);</w:t>
      </w:r>
    </w:p>
    <w:p w14:paraId="16F1E8B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if (!isAdminLoggedIn()) return;</w:t>
      </w:r>
    </w:p>
    <w:p w14:paraId="597972D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vFlipper.setDisplayedChild(PRODUCT_CHILD_INDEX);</w:t>
      </w:r>
    </w:p>
    <w:p w14:paraId="2336C0E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06940763" w14:textId="77777777" w:rsidR="0016649E" w:rsidRDefault="0016649E" w:rsidP="0016649E">
      <w:pPr>
        <w:rPr>
          <w:lang w:eastAsia="ko-KR"/>
        </w:rPr>
      </w:pPr>
    </w:p>
    <w:p w14:paraId="77EC18C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핸들러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377FBD3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handleProductItemClick(int position) {</w:t>
      </w:r>
    </w:p>
    <w:p w14:paraId="3A8B044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ProductData selectedItem = productDataList.get(position);</w:t>
      </w:r>
    </w:p>
    <w:p w14:paraId="022F159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showProductInfoDialog(selectedItem);</w:t>
      </w:r>
    </w:p>
    <w:p w14:paraId="635B415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3EE70632" w14:textId="77777777" w:rsidR="0016649E" w:rsidRDefault="0016649E" w:rsidP="0016649E">
      <w:pPr>
        <w:rPr>
          <w:lang w:eastAsia="ko-KR"/>
        </w:rPr>
      </w:pPr>
    </w:p>
    <w:p w14:paraId="3FE5773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핸들러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611C5F8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handleProductSearch() {</w:t>
      </w:r>
    </w:p>
    <w:p w14:paraId="1889043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searchText = editTextFieldSearchProductName.getText().toString();</w:t>
      </w:r>
    </w:p>
    <w:p w14:paraId="5B72E9A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editTextFieldSearchProductName.setText("");</w:t>
      </w:r>
    </w:p>
    <w:p w14:paraId="627B60D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currentSearchText = searchText;</w:t>
      </w:r>
    </w:p>
    <w:p w14:paraId="323E435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loadItemsFromFireStore();</w:t>
      </w:r>
    </w:p>
    <w:p w14:paraId="19AB0FE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currentSearchText = "";</w:t>
      </w:r>
    </w:p>
    <w:p w14:paraId="528E68A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3C510CE2" w14:textId="77777777" w:rsidR="0016649E" w:rsidRDefault="0016649E" w:rsidP="0016649E">
      <w:pPr>
        <w:rPr>
          <w:lang w:eastAsia="ko-KR"/>
        </w:rPr>
      </w:pPr>
    </w:p>
    <w:p w14:paraId="0C68018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핸들러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0D0EB60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handlePayHistoryClick() {</w:t>
      </w:r>
    </w:p>
    <w:p w14:paraId="086A60F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payHistoryBtn.setShapeType(1);</w:t>
      </w:r>
    </w:p>
    <w:p w14:paraId="7417D56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postDelayedShapeChange(payHistoryBtn);</w:t>
      </w:r>
    </w:p>
    <w:p w14:paraId="516398A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(!isAdminLoggedIn()) return;</w:t>
      </w:r>
    </w:p>
    <w:p w14:paraId="74E51C3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vFlipper.setDisplayedChild(PAYMENT_CHILD_INDEX);</w:t>
      </w:r>
    </w:p>
    <w:p w14:paraId="147804A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fetchPaymentData();</w:t>
      </w:r>
    </w:p>
    <w:p w14:paraId="5B576DF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42324ED" w14:textId="77777777" w:rsidR="0016649E" w:rsidRDefault="0016649E" w:rsidP="0016649E">
      <w:pPr>
        <w:rPr>
          <w:lang w:eastAsia="ko-KR"/>
        </w:rPr>
      </w:pPr>
    </w:p>
    <w:p w14:paraId="134C83C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핸들러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7967F71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handlePaymentItemClick(int position) {</w:t>
      </w:r>
    </w:p>
    <w:p w14:paraId="247EA44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PaymentData selectedItem = (PaymentData) paymentAdapter.getItem(position);</w:t>
      </w:r>
    </w:p>
    <w:p w14:paraId="2971859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showPaymentInfoDialog(selectedItem);</w:t>
      </w:r>
    </w:p>
    <w:p w14:paraId="031FFD5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D464DD0" w14:textId="77777777" w:rsidR="0016649E" w:rsidRDefault="0016649E" w:rsidP="0016649E">
      <w:pPr>
        <w:rPr>
          <w:lang w:eastAsia="ko-KR"/>
        </w:rPr>
      </w:pPr>
    </w:p>
    <w:p w14:paraId="0D241DA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핸들러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오자현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</w:p>
    <w:p w14:paraId="3D92483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handleCreateProduct() {</w:t>
      </w:r>
    </w:p>
    <w:p w14:paraId="2FEA2B5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Toast.makeText(this, "</w:t>
      </w:r>
      <w:r>
        <w:rPr>
          <w:rFonts w:hint="eastAsia"/>
          <w:lang w:eastAsia="ko-KR"/>
        </w:rPr>
        <w:t>서버와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딜레이가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.", Toast.LENGTH_SHORT).show();</w:t>
      </w:r>
    </w:p>
    <w:p w14:paraId="458CB67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uploadFileAndSaveProductInfo();</w:t>
      </w:r>
    </w:p>
    <w:p w14:paraId="4241C11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F9A37FE" w14:textId="77777777" w:rsidR="0016649E" w:rsidRDefault="0016649E" w:rsidP="0016649E">
      <w:pPr>
        <w:rPr>
          <w:lang w:eastAsia="ko-KR"/>
        </w:rPr>
      </w:pPr>
    </w:p>
    <w:p w14:paraId="0A630FE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라디오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핸들러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오자현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</w:p>
    <w:p w14:paraId="1565B18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handleRadioGroupCheck(int checkedId) {</w:t>
      </w:r>
    </w:p>
    <w:p w14:paraId="7957C8F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(checkedId == R.id.categoryRadioBtn1) {</w:t>
      </w:r>
    </w:p>
    <w:p w14:paraId="37C514B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productCategory = getString(R.string.product_category1);</w:t>
      </w:r>
    </w:p>
    <w:p w14:paraId="1EB9068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else if (checkedId == R.id.categoryRadioBtn2) {</w:t>
      </w:r>
    </w:p>
    <w:p w14:paraId="3B3D270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productCategory = getString(R.string.product_category2);</w:t>
      </w:r>
    </w:p>
    <w:p w14:paraId="340F7FF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else if (checkedId == R.id.categoryRadioBtn3) {</w:t>
      </w:r>
    </w:p>
    <w:p w14:paraId="51AD6F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productCategory = getString(R.string.product_category3);</w:t>
      </w:r>
    </w:p>
    <w:p w14:paraId="0597137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0FD18DC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539AA57" w14:textId="77777777" w:rsidR="0016649E" w:rsidRDefault="0016649E" w:rsidP="0016649E">
      <w:pPr>
        <w:rPr>
          <w:lang w:eastAsia="ko-KR"/>
        </w:rPr>
      </w:pPr>
    </w:p>
    <w:p w14:paraId="4048C6A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푸시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핸들러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오자현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</w:p>
    <w:p w14:paraId="42F93EF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handleProductPushClick() {</w:t>
      </w:r>
    </w:p>
    <w:p w14:paraId="6EF09AA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productPushBtn.setShapeType(1);</w:t>
      </w:r>
    </w:p>
    <w:p w14:paraId="1F6B247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postDelayedShapeChange(productPushBtn);</w:t>
      </w:r>
    </w:p>
    <w:p w14:paraId="6C618FB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(!isAdminLoggedIn()) return;</w:t>
      </w:r>
    </w:p>
    <w:p w14:paraId="75D32DB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vFlipper.setDisplayedChild(PRODUCT_PUSH_CHILD_INDEX);</w:t>
      </w:r>
    </w:p>
    <w:p w14:paraId="418D448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389FB47" w14:textId="77777777" w:rsidR="0016649E" w:rsidRDefault="0016649E" w:rsidP="0016649E">
      <w:pPr>
        <w:rPr>
          <w:lang w:eastAsia="ko-KR"/>
        </w:rPr>
      </w:pPr>
    </w:p>
    <w:p w14:paraId="3F79BAA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3BFA1C5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boolean isAdminLoggedIn() {</w:t>
      </w:r>
    </w:p>
    <w:p w14:paraId="051E0BA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sharedPreferences = getSharedPreferences("AdminSession", MODE_PRIVATE);</w:t>
      </w:r>
    </w:p>
    <w:p w14:paraId="6CB0C0A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adminId = sharedPreferences.getString("admin_id", null);</w:t>
      </w:r>
    </w:p>
    <w:p w14:paraId="53DCBEF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(adminId == null) {</w:t>
      </w:r>
    </w:p>
    <w:p w14:paraId="56969EA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Toast.makeText(this, "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필요합니다</w:t>
      </w:r>
      <w:r>
        <w:rPr>
          <w:rFonts w:hint="eastAsia"/>
          <w:lang w:eastAsia="ko-KR"/>
        </w:rPr>
        <w:t>.", Toast.LENGTH_SHORT).show();</w:t>
      </w:r>
    </w:p>
    <w:p w14:paraId="6B50A0B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 false;</w:t>
      </w:r>
    </w:p>
    <w:p w14:paraId="0F31791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77FF82F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true;</w:t>
      </w:r>
    </w:p>
    <w:p w14:paraId="2050BB4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42DD322" w14:textId="77777777" w:rsidR="0016649E" w:rsidRDefault="0016649E" w:rsidP="0016649E">
      <w:pPr>
        <w:rPr>
          <w:lang w:eastAsia="ko-KR"/>
        </w:rPr>
      </w:pPr>
    </w:p>
    <w:p w14:paraId="7D09A39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최초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</w:p>
    <w:p w14:paraId="75D64C7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boolean isFirstAdmin() {</w:t>
      </w:r>
    </w:p>
    <w:p w14:paraId="3941803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sharedPreferences = getSharedPreferences("AdminSession", MODE_PRIVATE);</w:t>
      </w:r>
    </w:p>
    <w:p w14:paraId="20E0EDB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adminId = sharedPreferences.getString("admin_id", null);</w:t>
      </w:r>
    </w:p>
    <w:p w14:paraId="700B50C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(!adminId.equals("jun")) {</w:t>
      </w:r>
    </w:p>
    <w:p w14:paraId="7D25D17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Toast.makeText(this, "</w:t>
      </w:r>
      <w:r>
        <w:rPr>
          <w:rFonts w:hint="eastAsia"/>
          <w:lang w:eastAsia="ko-KR"/>
        </w:rPr>
        <w:t>최초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가능합니다</w:t>
      </w:r>
      <w:r>
        <w:rPr>
          <w:rFonts w:hint="eastAsia"/>
          <w:lang w:eastAsia="ko-KR"/>
        </w:rPr>
        <w:t>.", Toast.LENGTH_SHORT).show();</w:t>
      </w:r>
    </w:p>
    <w:p w14:paraId="2EE14B2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 false;</w:t>
      </w:r>
    </w:p>
    <w:p w14:paraId="140CBBF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479386F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true;</w:t>
      </w:r>
    </w:p>
    <w:p w14:paraId="01AD66D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44FB114" w14:textId="77777777" w:rsidR="0016649E" w:rsidRDefault="0016649E" w:rsidP="0016649E">
      <w:pPr>
        <w:rPr>
          <w:lang w:eastAsia="ko-KR"/>
        </w:rPr>
      </w:pPr>
    </w:p>
    <w:p w14:paraId="30493E1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04DF991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performLogout() {</w:t>
      </w:r>
    </w:p>
    <w:p w14:paraId="11013C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sharedPreferences = getSharedPreferences("AdminSession", MODE_PRIVATE);</w:t>
      </w:r>
    </w:p>
    <w:p w14:paraId="77764F7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SharedPreferences.Editor editor = sharedPreferences.edit();</w:t>
      </w:r>
    </w:p>
    <w:p w14:paraId="10D2AC1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editor.remove("admin_id");</w:t>
      </w:r>
    </w:p>
    <w:p w14:paraId="7D1FF87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editor.apply();</w:t>
      </w:r>
    </w:p>
    <w:p w14:paraId="4E8CDE5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adminLoginTextView.setText("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>");</w:t>
      </w:r>
    </w:p>
    <w:p w14:paraId="0D3A0D5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showAdminButtons(false);</w:t>
      </w:r>
    </w:p>
    <w:p w14:paraId="071F824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Toast.makeText(this, "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로그아웃을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완료했습니다</w:t>
      </w:r>
      <w:r>
        <w:rPr>
          <w:rFonts w:hint="eastAsia"/>
          <w:lang w:eastAsia="ko-KR"/>
        </w:rPr>
        <w:t>.", Toast.LENGTH_SHORT).show();</w:t>
      </w:r>
    </w:p>
    <w:p w14:paraId="5ED4A67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F022B0C" w14:textId="77777777" w:rsidR="0016649E" w:rsidRDefault="0016649E" w:rsidP="0016649E">
      <w:pPr>
        <w:rPr>
          <w:lang w:eastAsia="ko-KR"/>
        </w:rPr>
      </w:pPr>
    </w:p>
    <w:p w14:paraId="313A37B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21781E7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navigateToAdminLogin() {</w:t>
      </w:r>
    </w:p>
    <w:p w14:paraId="1836149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Intent intent = new Intent(getApplicationContext(), AdminLoginActivity.class);</w:t>
      </w:r>
    </w:p>
    <w:p w14:paraId="6DC1091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intent.putExtra("background_color", backgroundColor);</w:t>
      </w:r>
    </w:p>
    <w:p w14:paraId="2186E3E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intent.putExtra("mode", mode);</w:t>
      </w:r>
    </w:p>
    <w:p w14:paraId="4EE26E2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startActivity(intent);</w:t>
      </w:r>
    </w:p>
    <w:p w14:paraId="5FA7FE4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AD36B52" w14:textId="77777777" w:rsidR="0016649E" w:rsidRDefault="0016649E" w:rsidP="0016649E">
      <w:pPr>
        <w:rPr>
          <w:lang w:eastAsia="ko-KR"/>
        </w:rPr>
      </w:pPr>
    </w:p>
    <w:p w14:paraId="2BC90E1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지연시키는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5B2E785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private void postDelayedShapeChange(final View view) {</w:t>
      </w:r>
    </w:p>
    <w:p w14:paraId="20CCC38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(view instanceof NeumorphImageView) {</w:t>
      </w:r>
    </w:p>
    <w:p w14:paraId="6A76FFC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((NeumorphImageView) view).setShapeType(1);</w:t>
      </w:r>
    </w:p>
    <w:p w14:paraId="723EF29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view.postDelayed(new Runnable() {</w:t>
      </w:r>
    </w:p>
    <w:p w14:paraId="73ED9CB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@Override</w:t>
      </w:r>
    </w:p>
    <w:p w14:paraId="7DA2F1A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public void run() {</w:t>
      </w:r>
    </w:p>
    <w:p w14:paraId="6F1E4CC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((NeumorphImageView) view).setShapeType(0);</w:t>
      </w:r>
    </w:p>
    <w:p w14:paraId="7874E49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3772041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}, 200);</w:t>
      </w:r>
    </w:p>
    <w:p w14:paraId="2C12D53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else if (view instanceof NeumorphCardView) {</w:t>
      </w:r>
    </w:p>
    <w:p w14:paraId="698AA56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((NeumorphCardView) view).setShapeType(1);</w:t>
      </w:r>
    </w:p>
    <w:p w14:paraId="06F8350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view.postDelayed(new Runnable() {</w:t>
      </w:r>
    </w:p>
    <w:p w14:paraId="7B1690B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@Override</w:t>
      </w:r>
    </w:p>
    <w:p w14:paraId="2BBA105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public void run() {</w:t>
      </w:r>
    </w:p>
    <w:p w14:paraId="1C1200C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((NeumorphCardView) view).setShapeType(0);</w:t>
      </w:r>
    </w:p>
    <w:p w14:paraId="79B4689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191E7A8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}, 200);</w:t>
      </w:r>
    </w:p>
    <w:p w14:paraId="41501E2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else if (view instanceof NeumorphButton) {</w:t>
      </w:r>
    </w:p>
    <w:p w14:paraId="39A1C17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((NeumorphButton) view).setShapeType(1);</w:t>
      </w:r>
    </w:p>
    <w:p w14:paraId="0D86EEE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view.postDelayed(new Runnable() {</w:t>
      </w:r>
    </w:p>
    <w:p w14:paraId="0C871DF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@Override</w:t>
      </w:r>
    </w:p>
    <w:p w14:paraId="369603C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public void run() {</w:t>
      </w:r>
    </w:p>
    <w:p w14:paraId="341B71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((NeumorphButton) view).setShapeType(0);</w:t>
      </w:r>
    </w:p>
    <w:p w14:paraId="1BD9AE1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08F995D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}, 200);</w:t>
      </w:r>
    </w:p>
    <w:p w14:paraId="69F6CE0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3C4B73E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35A9708E" w14:textId="77777777" w:rsidR="0016649E" w:rsidRDefault="0016649E" w:rsidP="0016649E">
      <w:pPr>
        <w:rPr>
          <w:lang w:eastAsia="ko-KR"/>
        </w:rPr>
      </w:pPr>
    </w:p>
    <w:p w14:paraId="404FCE0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종료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다이얼로그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50A0BA1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showExitDialog() {</w:t>
      </w:r>
    </w:p>
    <w:p w14:paraId="410FD76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AlertDialog.Builder builder = new AlertDialog.Builder(this);</w:t>
      </w:r>
    </w:p>
    <w:p w14:paraId="17C6619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builder.setMessage("</w:t>
      </w:r>
      <w:r>
        <w:rPr>
          <w:rFonts w:hint="eastAsia"/>
          <w:lang w:eastAsia="ko-KR"/>
        </w:rPr>
        <w:t>정말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하시겠습니까</w:t>
      </w:r>
      <w:r>
        <w:rPr>
          <w:rFonts w:hint="eastAsia"/>
          <w:lang w:eastAsia="ko-KR"/>
        </w:rPr>
        <w:t>?")</w:t>
      </w:r>
    </w:p>
    <w:p w14:paraId="309B481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.setPositiveButton("</w:t>
      </w:r>
      <w:r>
        <w:rPr>
          <w:rFonts w:hint="eastAsia"/>
          <w:lang w:eastAsia="ko-KR"/>
        </w:rPr>
        <w:t>종료</w:t>
      </w:r>
      <w:r>
        <w:rPr>
          <w:rFonts w:hint="eastAsia"/>
          <w:lang w:eastAsia="ko-KR"/>
        </w:rPr>
        <w:t>", new DialogInterface.OnClickListener() {</w:t>
      </w:r>
    </w:p>
    <w:p w14:paraId="502920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54C244F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onClick(DialogInterface dialog, int which) {</w:t>
      </w:r>
    </w:p>
    <w:p w14:paraId="3BDB98C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performLogout();</w:t>
      </w:r>
    </w:p>
    <w:p w14:paraId="72820D1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finish();</w:t>
      </w:r>
    </w:p>
    <w:p w14:paraId="023C5D8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60DC025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</w:t>
      </w:r>
    </w:p>
    <w:p w14:paraId="7352B3B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.setNegativeButton("</w:t>
      </w:r>
      <w:r>
        <w:rPr>
          <w:rFonts w:hint="eastAsia"/>
          <w:lang w:eastAsia="ko-KR"/>
        </w:rPr>
        <w:t>취소</w:t>
      </w:r>
      <w:r>
        <w:rPr>
          <w:rFonts w:hint="eastAsia"/>
          <w:lang w:eastAsia="ko-KR"/>
        </w:rPr>
        <w:t>", new DialogInterface.OnClickListener() {</w:t>
      </w:r>
    </w:p>
    <w:p w14:paraId="46C4C0A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0520A75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onClick(DialogInterface dialog, int which) {</w:t>
      </w:r>
    </w:p>
    <w:p w14:paraId="50C1273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dialog.dismiss();</w:t>
      </w:r>
    </w:p>
    <w:p w14:paraId="1D0A956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3A11F57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});</w:t>
      </w:r>
    </w:p>
    <w:p w14:paraId="5E01E14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builder.create().show();</w:t>
      </w:r>
    </w:p>
    <w:p w14:paraId="092BD92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23672C6" w14:textId="77777777" w:rsidR="0016649E" w:rsidRDefault="0016649E" w:rsidP="0016649E">
      <w:pPr>
        <w:rPr>
          <w:lang w:eastAsia="ko-KR"/>
        </w:rPr>
      </w:pPr>
    </w:p>
    <w:p w14:paraId="2DDE0C5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자동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새로고침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오자현</w:t>
      </w:r>
    </w:p>
    <w:p w14:paraId="3A8B58F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startAutoRefresh() {</w:t>
      </w:r>
    </w:p>
    <w:p w14:paraId="0EE0D7E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handler.postDelayed(new Runnable() {</w:t>
      </w:r>
    </w:p>
    <w:p w14:paraId="62C72FB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0E7DD91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    public void run() {</w:t>
      </w:r>
    </w:p>
    <w:p w14:paraId="0CFF2DB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loadItemsFromFireStore();</w:t>
      </w:r>
    </w:p>
    <w:p w14:paraId="348A7D5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handler.postDelayed(this, 5000);</w:t>
      </w:r>
    </w:p>
    <w:p w14:paraId="3FF6FF4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01ABC84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}, 5000);</w:t>
      </w:r>
    </w:p>
    <w:p w14:paraId="362FB10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EA618FA" w14:textId="77777777" w:rsidR="0016649E" w:rsidRDefault="0016649E" w:rsidP="0016649E">
      <w:pPr>
        <w:rPr>
          <w:lang w:eastAsia="ko-KR"/>
        </w:rPr>
      </w:pPr>
    </w:p>
    <w:p w14:paraId="251926B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Firestore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오자현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</w:p>
    <w:p w14:paraId="50EEB93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loadItemsFromFireStore() {</w:t>
      </w:r>
    </w:p>
    <w:p w14:paraId="7143FCB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Query query = currentSearchText.isEmpty()</w:t>
      </w:r>
    </w:p>
    <w:p w14:paraId="5843103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? productDBFireStore.collection("products")</w:t>
      </w:r>
    </w:p>
    <w:p w14:paraId="1FD1BAB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: productDBFireStore.collection("products").whereEqualTo("productName", currentSearchText);</w:t>
      </w:r>
    </w:p>
    <w:p w14:paraId="4BF4C2D1" w14:textId="77777777" w:rsidR="0016649E" w:rsidRDefault="0016649E" w:rsidP="0016649E">
      <w:pPr>
        <w:rPr>
          <w:lang w:eastAsia="ko-KR"/>
        </w:rPr>
      </w:pPr>
    </w:p>
    <w:p w14:paraId="07E2989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query.get().addOnCompleteListener(new OnCompleteListener&lt;QuerySnapshot&gt;() {</w:t>
      </w:r>
    </w:p>
    <w:p w14:paraId="1B0438A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0BFD9B0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onComplete(@NonNull Task&lt;QuerySnapshot&gt; task) {</w:t>
      </w:r>
    </w:p>
    <w:p w14:paraId="1B3074B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if (task.isSuccessful()) {</w:t>
      </w:r>
    </w:p>
    <w:p w14:paraId="2CFB6EC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productDataList.clear();</w:t>
      </w:r>
    </w:p>
    <w:p w14:paraId="44D55BE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for (QueryDocumentSnapshot document : task.getResult()) {</w:t>
      </w:r>
    </w:p>
    <w:p w14:paraId="48345D3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int code = document.getLong("productCode").intValue();</w:t>
      </w:r>
    </w:p>
    <w:p w14:paraId="1BE8600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String productName = document.getString("productName");</w:t>
      </w:r>
    </w:p>
    <w:p w14:paraId="3CB8684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String category = document.getString("productCategory");</w:t>
      </w:r>
    </w:p>
    <w:p w14:paraId="098511B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String imageUrl = document.getString("productImage");</w:t>
      </w:r>
    </w:p>
    <w:p w14:paraId="5105232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int price = document.getLong("productPrice").intValue();</w:t>
      </w:r>
    </w:p>
    <w:p w14:paraId="4D222CD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int stock = document.getLong("productStock").intValue();</w:t>
      </w:r>
    </w:p>
    <w:p w14:paraId="331F0B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imageUrl = (imageUrl == null || imageUrl.isEmpty()) ? "R.drawable.icon" : imageUrl;</w:t>
      </w:r>
    </w:p>
    <w:p w14:paraId="48FF533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productDataList.add(new ProductData(code, productName, category, imageUrl, price, stock));</w:t>
      </w:r>
    </w:p>
    <w:p w14:paraId="062945D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78684A0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productAdapter.notifyDataSetChanged();</w:t>
      </w:r>
    </w:p>
    <w:p w14:paraId="53ECC5F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 else {</w:t>
      </w:r>
    </w:p>
    <w:p w14:paraId="3D742D7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Log.e("DatabaseViewActivity", "Error getting documents: ", task.getException());</w:t>
      </w:r>
    </w:p>
    <w:p w14:paraId="2D01DF3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3BDC18E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05B4B91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012DEA1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97A77C7" w14:textId="77777777" w:rsidR="0016649E" w:rsidRDefault="0016649E" w:rsidP="0016649E">
      <w:pPr>
        <w:rPr>
          <w:lang w:eastAsia="ko-KR"/>
        </w:rPr>
      </w:pPr>
    </w:p>
    <w:p w14:paraId="4A51FE1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오자현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468C78E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uploadFileAndSaveProductInfo() {</w:t>
      </w:r>
    </w:p>
    <w:p w14:paraId="16077F5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name = editTextFieldProductName.getText().toString().trim();</w:t>
      </w:r>
    </w:p>
    <w:p w14:paraId="38AC769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priceStr = editTextFieldProductPrice.getText().toString().trim();</w:t>
      </w:r>
    </w:p>
    <w:p w14:paraId="4B4E0D6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stockStr = editTextFieldProductStock.getText().toString().trim();</w:t>
      </w:r>
    </w:p>
    <w:p w14:paraId="0C64985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category = productCategory;</w:t>
      </w:r>
    </w:p>
    <w:p w14:paraId="0A33E685" w14:textId="77777777" w:rsidR="0016649E" w:rsidRDefault="0016649E" w:rsidP="0016649E">
      <w:pPr>
        <w:rPr>
          <w:lang w:eastAsia="ko-KR"/>
        </w:rPr>
      </w:pPr>
    </w:p>
    <w:p w14:paraId="041F2B4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(name.isEmpty() || priceStr.isEmpty() || stockStr.isEmpty() || productFileUri == null || category.isEmpty()) {</w:t>
      </w:r>
    </w:p>
    <w:p w14:paraId="3ACCD82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Toast.makeText(this, "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채워주세요</w:t>
      </w:r>
      <w:r>
        <w:rPr>
          <w:rFonts w:hint="eastAsia"/>
          <w:lang w:eastAsia="ko-KR"/>
        </w:rPr>
        <w:t>", Toast.LENGTH_SHORT).show();</w:t>
      </w:r>
    </w:p>
    <w:p w14:paraId="5F8E20D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return;</w:t>
      </w:r>
    </w:p>
    <w:p w14:paraId="6A8DF66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63328649" w14:textId="77777777" w:rsidR="0016649E" w:rsidRDefault="0016649E" w:rsidP="0016649E">
      <w:pPr>
        <w:rPr>
          <w:lang w:eastAsia="ko-KR"/>
        </w:rPr>
      </w:pPr>
    </w:p>
    <w:p w14:paraId="2456998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 price = Integer.parseInt(priceStr);</w:t>
      </w:r>
    </w:p>
    <w:p w14:paraId="294D99C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 stock = Integer.parseInt(stockStr);</w:t>
      </w:r>
    </w:p>
    <w:p w14:paraId="211236A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StorageReference fileRef = FirebaseStorage.getInstance().getReference().child("files/" + System.currentTimeMillis());</w:t>
      </w:r>
    </w:p>
    <w:p w14:paraId="52C83F39" w14:textId="77777777" w:rsidR="0016649E" w:rsidRDefault="0016649E" w:rsidP="0016649E">
      <w:pPr>
        <w:rPr>
          <w:lang w:eastAsia="ko-KR"/>
        </w:rPr>
      </w:pPr>
    </w:p>
    <w:p w14:paraId="672E464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fileRef.putFile(productFileUri).addOnSuccessListener(taskSnapshot -&gt; taskSnapshot.getStorage().getDownloadUrl().addOnSuccessListener(uri -&gt; {</w:t>
      </w:r>
    </w:p>
    <w:p w14:paraId="754AB9B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String fileUrl = uri.toString();</w:t>
      </w:r>
    </w:p>
    <w:p w14:paraId="4EC40DA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saveProductInfoToFirestore(name, fileUrl, price, stock, category);</w:t>
      </w:r>
    </w:p>
    <w:p w14:paraId="524CADE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})).addOnFailureListener(e -&gt; {</w:t>
      </w:r>
    </w:p>
    <w:p w14:paraId="62B7BEB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Toast.makeText(this, "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</w:t>
      </w:r>
      <w:r>
        <w:rPr>
          <w:rFonts w:hint="eastAsia"/>
          <w:lang w:eastAsia="ko-KR"/>
        </w:rPr>
        <w:t>: " + e.getMessage(), Toast.LENGTH_LONG).show();</w:t>
      </w:r>
    </w:p>
    <w:p w14:paraId="3E1C903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68D5024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EC5C432" w14:textId="77777777" w:rsidR="0016649E" w:rsidRDefault="0016649E" w:rsidP="0016649E">
      <w:pPr>
        <w:rPr>
          <w:lang w:eastAsia="ko-KR"/>
        </w:rPr>
      </w:pPr>
    </w:p>
    <w:p w14:paraId="1404A0E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Firestore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오자현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109DCFF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saveProductInfoToFirestore(String name, String fileUrl, int price, int stock, String category) {</w:t>
      </w:r>
    </w:p>
    <w:p w14:paraId="113F9E2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DocumentReference counterRef = productDBFireStore.collection("counters").document("productCounter");</w:t>
      </w:r>
    </w:p>
    <w:p w14:paraId="50A3283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productDBFireStore.runTransaction(transaction -&gt; {</w:t>
      </w:r>
    </w:p>
    <w:p w14:paraId="1E49BA7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DocumentSnapshot counterSnapshot = transaction.get(counterRef);</w:t>
      </w:r>
    </w:p>
    <w:p w14:paraId="0D8338D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Long lastProductCode = counterSnapshot.getLong("lastProductCode");</w:t>
      </w:r>
    </w:p>
    <w:p w14:paraId="7E27EF6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Long newProductCode = (lastProductCode == null ? 0 : lastProductCode) + 1;</w:t>
      </w:r>
    </w:p>
    <w:p w14:paraId="5D196E0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transaction.update(counterRef, "lastProductCode", newProductCode);</w:t>
      </w:r>
    </w:p>
    <w:p w14:paraId="339F1AB9" w14:textId="77777777" w:rsidR="0016649E" w:rsidRDefault="0016649E" w:rsidP="0016649E">
      <w:pPr>
        <w:rPr>
          <w:lang w:eastAsia="ko-KR"/>
        </w:rPr>
      </w:pPr>
    </w:p>
    <w:p w14:paraId="79D101A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Map&lt;String, Object&gt; product = new HashMap&lt;&gt;();</w:t>
      </w:r>
    </w:p>
    <w:p w14:paraId="623A14D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product.put("productName", name);</w:t>
      </w:r>
    </w:p>
    <w:p w14:paraId="693EC24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product.put("productImage", fileUrl);</w:t>
      </w:r>
    </w:p>
    <w:p w14:paraId="27B07B9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product.put("productPrice", price);</w:t>
      </w:r>
    </w:p>
    <w:p w14:paraId="3881CFC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product.put("productStock", stock);</w:t>
      </w:r>
    </w:p>
    <w:p w14:paraId="670CFE8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product.put("productCategory", category);</w:t>
      </w:r>
    </w:p>
    <w:p w14:paraId="788D56D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product.put("productCode", newProductCode);</w:t>
      </w:r>
    </w:p>
    <w:p w14:paraId="614928C1" w14:textId="77777777" w:rsidR="0016649E" w:rsidRDefault="0016649E" w:rsidP="0016649E">
      <w:pPr>
        <w:rPr>
          <w:lang w:eastAsia="ko-KR"/>
        </w:rPr>
      </w:pPr>
    </w:p>
    <w:p w14:paraId="4EAD6C3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productDBFireStore.collection("products").add(product).addOnSuccessListener(documentReference -&gt; {</w:t>
      </w:r>
    </w:p>
    <w:p w14:paraId="6E1DA71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Toast.makeText(this, "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URL </w:t>
      </w:r>
      <w:r>
        <w:rPr>
          <w:rFonts w:hint="eastAsia"/>
          <w:lang w:eastAsia="ko-KR"/>
        </w:rPr>
        <w:t>파이어베이스에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</w:t>
      </w:r>
      <w:r>
        <w:rPr>
          <w:rFonts w:hint="eastAsia"/>
          <w:lang w:eastAsia="ko-KR"/>
        </w:rPr>
        <w:t>", Toast.LENGTH_SHORT).show();</w:t>
      </w:r>
    </w:p>
    <w:p w14:paraId="029F014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finishActivityWithResult();</w:t>
      </w:r>
    </w:p>
    <w:p w14:paraId="2900F35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}).addOnFailureListener(e -&gt; {</w:t>
      </w:r>
    </w:p>
    <w:p w14:paraId="2484DFD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Toast.makeText(this, "</w:t>
      </w:r>
      <w:r>
        <w:rPr>
          <w:rFonts w:hint="eastAsia"/>
          <w:lang w:eastAsia="ko-KR"/>
        </w:rPr>
        <w:t>파이어베이스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</w:t>
      </w:r>
      <w:r>
        <w:rPr>
          <w:rFonts w:hint="eastAsia"/>
          <w:lang w:eastAsia="ko-KR"/>
        </w:rPr>
        <w:t>: " + e.getMessage(), Toast.LENGTH_LONG).show();</w:t>
      </w:r>
    </w:p>
    <w:p w14:paraId="188C66F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});</w:t>
      </w:r>
    </w:p>
    <w:p w14:paraId="5D57EBF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 null;</w:t>
      </w:r>
    </w:p>
    <w:p w14:paraId="1104972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}).addOnFailureListener(e -&gt; {</w:t>
      </w:r>
    </w:p>
    <w:p w14:paraId="7827C25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Toast.makeText(this, "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</w:t>
      </w:r>
      <w:r>
        <w:rPr>
          <w:rFonts w:hint="eastAsia"/>
          <w:lang w:eastAsia="ko-KR"/>
        </w:rPr>
        <w:t>: " + e.getMessage(), Toast.LENGTH_LONG).show();</w:t>
      </w:r>
    </w:p>
    <w:p w14:paraId="2857FB5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52513FB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2075CC1" w14:textId="77777777" w:rsidR="0016649E" w:rsidRDefault="0016649E" w:rsidP="0016649E">
      <w:pPr>
        <w:rPr>
          <w:lang w:eastAsia="ko-KR"/>
        </w:rPr>
      </w:pPr>
    </w:p>
    <w:p w14:paraId="3F7E0DD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액티비티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오자현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61E5ADA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finishActivityWithResult() {</w:t>
      </w:r>
    </w:p>
    <w:p w14:paraId="43438A2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vFlipper.setDisplayedChild(MAIN_CHILD_INDEX);</w:t>
      </w:r>
    </w:p>
    <w:p w14:paraId="1117D3A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imageViewProduct.setImageResource(android.R.drawable.ic_menu_camera);</w:t>
      </w:r>
    </w:p>
    <w:p w14:paraId="5A1EC30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editTextFieldProductName.setText("");</w:t>
      </w:r>
    </w:p>
    <w:p w14:paraId="692D6AF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editTextFieldProductPrice.setText("");</w:t>
      </w:r>
    </w:p>
    <w:p w14:paraId="0E6E5EA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editTextFieldProductStock.setText("");</w:t>
      </w:r>
    </w:p>
    <w:p w14:paraId="3B30FD7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radioGroup.check(R.id.categoryRadioBtn1);</w:t>
      </w:r>
    </w:p>
    <w:p w14:paraId="6179645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090A9BAC" w14:textId="77777777" w:rsidR="0016649E" w:rsidRDefault="0016649E" w:rsidP="0016649E">
      <w:pPr>
        <w:rPr>
          <w:lang w:eastAsia="ko-KR"/>
        </w:rPr>
      </w:pPr>
    </w:p>
    <w:p w14:paraId="7702CEF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매니저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오자현</w:t>
      </w:r>
    </w:p>
    <w:p w14:paraId="41CA4CB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private void openFileManager() {</w:t>
      </w:r>
    </w:p>
    <w:p w14:paraId="08ED0B6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Intent intent = new Intent(Intent.ACTION_OPEN_DOCUMENT);</w:t>
      </w:r>
    </w:p>
    <w:p w14:paraId="08DC285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intent.addCategory(Intent.CATEGORY_OPENABLE);</w:t>
      </w:r>
    </w:p>
    <w:p w14:paraId="01057AD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intent.setType("*/*");</w:t>
      </w:r>
    </w:p>
    <w:p w14:paraId="4A4631A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startActivityForResult(intent, PICK_FILE_REQUEST);</w:t>
      </w:r>
    </w:p>
    <w:p w14:paraId="01EC435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FE12EB6" w14:textId="77777777" w:rsidR="0016649E" w:rsidRDefault="0016649E" w:rsidP="0016649E">
      <w:pPr>
        <w:rPr>
          <w:lang w:eastAsia="ko-KR"/>
        </w:rPr>
      </w:pPr>
    </w:p>
    <w:p w14:paraId="5CC9D37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오자현</w:t>
      </w:r>
    </w:p>
    <w:p w14:paraId="45C324F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6A6D3D2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protected void onActivityResult(int requestCode, int resultCode, @Nullable Intent data) {</w:t>
      </w:r>
    </w:p>
    <w:p w14:paraId="7BCF77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super.onActivityResult(requestCode, resultCode, data);</w:t>
      </w:r>
    </w:p>
    <w:p w14:paraId="6119F9C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(requestCode == PICK_FILE_REQUEST &amp;&amp; resultCode == RESULT_OK &amp;&amp; data != null) {</w:t>
      </w:r>
    </w:p>
    <w:p w14:paraId="3C909B4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productFileUri = data.getData();</w:t>
      </w:r>
    </w:p>
    <w:p w14:paraId="12A1543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imageViewProduct.setImageURI(productFileUri);</w:t>
      </w:r>
    </w:p>
    <w:p w14:paraId="5228E45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05CD1BC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28AF54EC" w14:textId="77777777" w:rsidR="0016649E" w:rsidRDefault="0016649E" w:rsidP="0016649E">
      <w:pPr>
        <w:rPr>
          <w:lang w:eastAsia="ko-KR"/>
        </w:rPr>
      </w:pPr>
    </w:p>
    <w:p w14:paraId="69599AF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Firestore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2D9B605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loadMembersFromFireStore() {</w:t>
      </w:r>
    </w:p>
    <w:p w14:paraId="3CCB6BD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searchId = editTextFieldSearchMemberName.getText().toString().trim();</w:t>
      </w:r>
    </w:p>
    <w:p w14:paraId="62F5754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Query query = searchId.isEmpty()</w:t>
      </w:r>
    </w:p>
    <w:p w14:paraId="7DA0A13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? memberDBFireStore.collection("users")</w:t>
      </w:r>
    </w:p>
    <w:p w14:paraId="1654DFC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: memberDBFireStore.collection("users").orderBy("userName").startAt(searchId).endAt(searchId + '\uf8ff');</w:t>
      </w:r>
    </w:p>
    <w:p w14:paraId="511A467D" w14:textId="77777777" w:rsidR="0016649E" w:rsidRDefault="0016649E" w:rsidP="0016649E">
      <w:pPr>
        <w:rPr>
          <w:lang w:eastAsia="ko-KR"/>
        </w:rPr>
      </w:pPr>
    </w:p>
    <w:p w14:paraId="780EF7C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query.get().addOnCompleteListener(new OnCompleteListener&lt;QuerySnapshot&gt;() {</w:t>
      </w:r>
    </w:p>
    <w:p w14:paraId="7144B3B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73AF10E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onComplete(@NonNull Task&lt;QuerySnapshot&gt; task) {</w:t>
      </w:r>
    </w:p>
    <w:p w14:paraId="1E293CC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ArrayList&lt;MemberData&gt; memberList = new ArrayList&lt;&gt;();</w:t>
      </w:r>
    </w:p>
    <w:p w14:paraId="2F0D485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if (task.isSuccessful()) {</w:t>
      </w:r>
    </w:p>
    <w:p w14:paraId="2B9C948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int i = 1;</w:t>
      </w:r>
    </w:p>
    <w:p w14:paraId="30FB135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for (QueryDocumentSnapshot document : task.getResult()) {</w:t>
      </w:r>
    </w:p>
    <w:p w14:paraId="2B2142E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String id = document.getString("userEmail");</w:t>
      </w:r>
    </w:p>
    <w:p w14:paraId="3610530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String name = document.getString("userName");</w:t>
      </w:r>
    </w:p>
    <w:p w14:paraId="2B4E662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Date joindate = document.getTimestamp("userJoindate").toDate();</w:t>
      </w:r>
    </w:p>
    <w:p w14:paraId="79B2810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String uid = document.getString("uid");</w:t>
      </w:r>
    </w:p>
    <w:p w14:paraId="500C914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int point = document.getLong("userPoint").intValue();</w:t>
      </w:r>
    </w:p>
    <w:p w14:paraId="0D2D4EF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boolean isValid = document.getBoolean("isValid");</w:t>
      </w:r>
    </w:p>
    <w:p w14:paraId="1E3A55B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if (isValid) {</w:t>
      </w:r>
    </w:p>
    <w:p w14:paraId="3EF6D8A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memberList.add(new MemberData(i++, id, name, joindate, uid, point));</w:t>
      </w:r>
    </w:p>
    <w:p w14:paraId="1EE20E4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6149A50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614E1B4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memberAdapter.updateData(memberList);</w:t>
      </w:r>
    </w:p>
    <w:p w14:paraId="0C7A0D3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showToastMessage(memberList.isEmpty() ? "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없습니다</w:t>
      </w:r>
      <w:r>
        <w:rPr>
          <w:rFonts w:hint="eastAsia"/>
          <w:lang w:eastAsia="ko-KR"/>
        </w:rPr>
        <w:t>." : "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  <w:r>
        <w:rPr>
          <w:rFonts w:hint="eastAsia"/>
          <w:lang w:eastAsia="ko-KR"/>
        </w:rPr>
        <w:t>");</w:t>
      </w:r>
    </w:p>
    <w:p w14:paraId="4159282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 else {</w:t>
      </w:r>
    </w:p>
    <w:p w14:paraId="14665D1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Log.d("Firestore Search", "Error getting documents: ", task.getException());</w:t>
      </w:r>
    </w:p>
    <w:p w14:paraId="360D73E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showToastMessage("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>");</w:t>
      </w:r>
    </w:p>
    <w:p w14:paraId="3D23274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08A68C8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786A310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1CE7711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5E99AE0" w14:textId="77777777" w:rsidR="0016649E" w:rsidRDefault="0016649E" w:rsidP="0016649E">
      <w:pPr>
        <w:rPr>
          <w:lang w:eastAsia="ko-KR"/>
        </w:rPr>
      </w:pPr>
    </w:p>
    <w:p w14:paraId="1DE76D5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// Firestore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5259DCF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loadPaymentsFromFireStore() {</w:t>
      </w:r>
    </w:p>
    <w:p w14:paraId="5C80064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searchId = editTextFieldPaymentSearchMemberName.getText().toString().trim();</w:t>
      </w:r>
    </w:p>
    <w:p w14:paraId="367E350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Query query = searchId.isEmpty()</w:t>
      </w:r>
    </w:p>
    <w:p w14:paraId="22C60A5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? paymentDBFireStore.collection("payments")</w:t>
      </w:r>
    </w:p>
    <w:p w14:paraId="2287848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: paymentDBFireStore.collection("payments").orderBy("userName").startAt(searchId).endAt(searchId + '\uf8ff');</w:t>
      </w:r>
    </w:p>
    <w:p w14:paraId="43F4B9A3" w14:textId="77777777" w:rsidR="0016649E" w:rsidRDefault="0016649E" w:rsidP="0016649E">
      <w:pPr>
        <w:rPr>
          <w:lang w:eastAsia="ko-KR"/>
        </w:rPr>
      </w:pPr>
    </w:p>
    <w:p w14:paraId="1E8286B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query.get().addOnCompleteListener(new OnCompleteListener&lt;QuerySnapshot&gt;() {</w:t>
      </w:r>
    </w:p>
    <w:p w14:paraId="1076246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1F5F065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onComplete(@NonNull Task&lt;QuerySnapshot&gt; task) {</w:t>
      </w:r>
    </w:p>
    <w:p w14:paraId="1B8314A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ArrayList&lt;PaymentData&gt; paymentList = new ArrayList&lt;&gt;();</w:t>
      </w:r>
    </w:p>
    <w:p w14:paraId="0EBCAE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if (task.isSuccessful()) {</w:t>
      </w:r>
    </w:p>
    <w:p w14:paraId="778032A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int i = 1;</w:t>
      </w:r>
    </w:p>
    <w:p w14:paraId="0C251B8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for (QueryDocumentSnapshot document : task.getResult()) {</w:t>
      </w:r>
    </w:p>
    <w:p w14:paraId="069E97B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String receiptId = document.getString("receipt_id");</w:t>
      </w:r>
    </w:p>
    <w:p w14:paraId="0D2EF06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String name = document.getString("userName");</w:t>
      </w:r>
    </w:p>
    <w:p w14:paraId="5CC90CE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String uid = document.getString("uid");</w:t>
      </w:r>
    </w:p>
    <w:p w14:paraId="280125A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String email = document.getString("userEmail");</w:t>
      </w:r>
    </w:p>
    <w:p w14:paraId="4F0E5DC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Map&lt;String, Number&gt; products = (Map&lt;String, Number&gt;) document.get("products");</w:t>
      </w:r>
    </w:p>
    <w:p w14:paraId="753124B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int totalPrice = document.getLong("totalPrice").intValue();</w:t>
      </w:r>
    </w:p>
    <w:p w14:paraId="79595C0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int usePoint = document.getLong("usePoint").intValue();</w:t>
      </w:r>
    </w:p>
    <w:p w14:paraId="742BC47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Date payDay = document.getTimestamp("payDay").toDate();</w:t>
      </w:r>
    </w:p>
    <w:p w14:paraId="4E1D004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boolean isValid = document.getBoolean("isValid");</w:t>
      </w:r>
    </w:p>
    <w:p w14:paraId="49A108D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if (isValid) {</w:t>
      </w:r>
    </w:p>
    <w:p w14:paraId="41DD513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paymentList.add(new PaymentData(i++, receiptId, name, uid, email, products, totalPrice, usePoint, payDay));</w:t>
      </w:r>
    </w:p>
    <w:p w14:paraId="628253E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3CDA588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1F82298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paymentAdapter.updateData(paymentList);</w:t>
      </w:r>
    </w:p>
    <w:p w14:paraId="5F80D42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showToastMessage(paymentList.isEmpty() ? "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없습니다</w:t>
      </w:r>
      <w:r>
        <w:rPr>
          <w:rFonts w:hint="eastAsia"/>
          <w:lang w:eastAsia="ko-KR"/>
        </w:rPr>
        <w:t>." : "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  <w:r>
        <w:rPr>
          <w:rFonts w:hint="eastAsia"/>
          <w:lang w:eastAsia="ko-KR"/>
        </w:rPr>
        <w:t>");</w:t>
      </w:r>
    </w:p>
    <w:p w14:paraId="6C578C0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 else {</w:t>
      </w:r>
    </w:p>
    <w:p w14:paraId="75A484D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Log.d("Firestore Search", "Error getting documents: ", task.getException());</w:t>
      </w:r>
    </w:p>
    <w:p w14:paraId="43884BD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showToastMessage("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>");</w:t>
      </w:r>
    </w:p>
    <w:p w14:paraId="5ED1A7E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2C23495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60C19B8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7E7916E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066FD1D1" w14:textId="77777777" w:rsidR="0016649E" w:rsidRDefault="0016649E" w:rsidP="0016649E">
      <w:pPr>
        <w:rPr>
          <w:lang w:eastAsia="ko-KR"/>
        </w:rPr>
      </w:pPr>
    </w:p>
    <w:p w14:paraId="0AD1003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토스트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0F01134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showToastMessage(String message) {</w:t>
      </w:r>
    </w:p>
    <w:p w14:paraId="374E06A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Toast.makeText(getApplicationContext(), message, Toast.LENGTH_SHORT).show();</w:t>
      </w:r>
    </w:p>
    <w:p w14:paraId="476114E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26C71AE" w14:textId="77777777" w:rsidR="0016649E" w:rsidRDefault="0016649E" w:rsidP="0016649E">
      <w:pPr>
        <w:rPr>
          <w:lang w:eastAsia="ko-KR"/>
        </w:rPr>
      </w:pPr>
    </w:p>
    <w:p w14:paraId="4552192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다크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799B80D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applyCardViewDarkShadow(View... views) {</w:t>
      </w:r>
    </w:p>
    <w:p w14:paraId="5DABE27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for (View view : views) {</w:t>
      </w:r>
    </w:p>
    <w:p w14:paraId="261B1DE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if (view instanceof NeumorphCardView) {</w:t>
      </w:r>
    </w:p>
    <w:p w14:paraId="7958309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ChangeMode.setDarkShadowCardView((NeumorphCardView) view);</w:t>
      </w:r>
    </w:p>
    <w:p w14:paraId="474CF7B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 else if (view instanceof NeumorphButton) {</w:t>
      </w:r>
    </w:p>
    <w:p w14:paraId="6EC8A9E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ChangeMode.setDarkShadowCardView((NeumorphButton) view);</w:t>
      </w:r>
    </w:p>
    <w:p w14:paraId="232B157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46E3CE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}</w:t>
      </w:r>
    </w:p>
    <w:p w14:paraId="2C6C3A6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F0A44E2" w14:textId="77777777" w:rsidR="0016649E" w:rsidRDefault="0016649E" w:rsidP="0016649E">
      <w:pPr>
        <w:rPr>
          <w:lang w:eastAsia="ko-KR"/>
        </w:rPr>
      </w:pPr>
    </w:p>
    <w:p w14:paraId="5801716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라이트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그림자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4A68A4C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applyCardViewLightShadow(View... views) {</w:t>
      </w:r>
    </w:p>
    <w:p w14:paraId="2B866C1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for (View view : views) {</w:t>
      </w:r>
    </w:p>
    <w:p w14:paraId="5EEE7E1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if (view instanceof NeumorphCardView) {</w:t>
      </w:r>
    </w:p>
    <w:p w14:paraId="7E68CF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ChangeMode.setLightShadowCardView((NeumorphCardView) view);</w:t>
      </w:r>
    </w:p>
    <w:p w14:paraId="15E8F34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 else if (view instanceof NeumorphButton) {</w:t>
      </w:r>
    </w:p>
    <w:p w14:paraId="24CA2E2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ChangeMode.setLightShadowCardView((NeumorphButton) view);</w:t>
      </w:r>
    </w:p>
    <w:p w14:paraId="7B58966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108FF0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7CFBC05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10E6C5F" w14:textId="77777777" w:rsidR="0016649E" w:rsidRDefault="0016649E" w:rsidP="0016649E">
      <w:pPr>
        <w:rPr>
          <w:lang w:eastAsia="ko-KR"/>
        </w:rPr>
      </w:pPr>
    </w:p>
    <w:p w14:paraId="01605D2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다크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68E205B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applyColorFilterDark(View... views) {</w:t>
      </w:r>
    </w:p>
    <w:p w14:paraId="420337C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for (View view : views) {</w:t>
      </w:r>
    </w:p>
    <w:p w14:paraId="1080500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ChangeMode.setColorFilterDark(view);</w:t>
      </w:r>
    </w:p>
    <w:p w14:paraId="258AB18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54C9361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62E384D" w14:textId="77777777" w:rsidR="0016649E" w:rsidRDefault="0016649E" w:rsidP="0016649E">
      <w:pPr>
        <w:rPr>
          <w:lang w:eastAsia="ko-KR"/>
        </w:rPr>
      </w:pPr>
    </w:p>
    <w:p w14:paraId="7632B12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라이트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11C3BE9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applyColorFilterLight(View... views) {</w:t>
      </w:r>
    </w:p>
    <w:p w14:paraId="1D73D6B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for (View view : views) {</w:t>
      </w:r>
    </w:p>
    <w:p w14:paraId="0000E9E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ChangeMode.setColorFilterLight(view);</w:t>
      </w:r>
    </w:p>
    <w:p w14:paraId="3E18DD1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5AE777D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CEDD769" w14:textId="77777777" w:rsidR="0016649E" w:rsidRDefault="0016649E" w:rsidP="0016649E">
      <w:pPr>
        <w:rPr>
          <w:lang w:eastAsia="ko-KR"/>
        </w:rPr>
      </w:pPr>
    </w:p>
    <w:p w14:paraId="4B6DC29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다크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푸터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4CCF06F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applyFooterMenuDarkFilter(NeumorphImageView... buttons) {</w:t>
      </w:r>
    </w:p>
    <w:p w14:paraId="3D4B82C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for (NeumorphImageView button : buttons) {</w:t>
      </w:r>
    </w:p>
    <w:p w14:paraId="14E503F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ChangeMode.setColorFilterDark(button);</w:t>
      </w:r>
    </w:p>
    <w:p w14:paraId="30D5848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ChangeMode.setDarkShadowCardView(button);</w:t>
      </w:r>
    </w:p>
    <w:p w14:paraId="0A4AF80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791AFAF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B1AB352" w14:textId="77777777" w:rsidR="0016649E" w:rsidRDefault="0016649E" w:rsidP="0016649E">
      <w:pPr>
        <w:rPr>
          <w:lang w:eastAsia="ko-KR"/>
        </w:rPr>
      </w:pPr>
    </w:p>
    <w:p w14:paraId="6A5DFF5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라이트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푸터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3318BEE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applyFooterMenuLightFilter(NeumorphImageView... buttons) {</w:t>
      </w:r>
    </w:p>
    <w:p w14:paraId="5760CD7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for (NeumorphImageView button : buttons) {</w:t>
      </w:r>
    </w:p>
    <w:p w14:paraId="37B7C38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ChangeMode.setLightShadowCardView(button);</w:t>
      </w:r>
    </w:p>
    <w:p w14:paraId="1FD59FD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ChangeMode.setColorFilterLight(button);</w:t>
      </w:r>
    </w:p>
    <w:p w14:paraId="6162982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1E7328B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2ECEE0F" w14:textId="77777777" w:rsidR="0016649E" w:rsidRDefault="0016649E" w:rsidP="0016649E">
      <w:pPr>
        <w:rPr>
          <w:lang w:eastAsia="ko-KR"/>
        </w:rPr>
      </w:pPr>
    </w:p>
    <w:p w14:paraId="1675948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다이얼로그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37D0128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showMemberInfoDialog(MemberData selectedItem) {</w:t>
      </w:r>
    </w:p>
    <w:p w14:paraId="4462A45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Dialog dialog = createInfoDialog(R.layout.admin_dialog_member_item_info);</w:t>
      </w:r>
    </w:p>
    <w:p w14:paraId="1746C63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setTextInDialog(dialog, R.id.textViewMemberNum, selectedItem.getNumber() + "");</w:t>
      </w:r>
    </w:p>
    <w:p w14:paraId="112FF3F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setTextInDialog(dialog, R.id.textViewMemberId, selectedItem.getMemberId());</w:t>
      </w:r>
    </w:p>
    <w:p w14:paraId="77AE3FF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setTextInDialog(dialog, R.id.textViewMemberDate, formatDate(selectedItem.getJoinDate()));</w:t>
      </w:r>
    </w:p>
    <w:p w14:paraId="72D8B14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setTextInDialog(dialog, R.id.textViewMemberPoint, selectedItem.getPoint() + "</w:t>
      </w:r>
      <w:r>
        <w:rPr>
          <w:rFonts w:hint="eastAsia"/>
          <w:lang w:eastAsia="ko-KR"/>
        </w:rPr>
        <w:t>점</w:t>
      </w:r>
      <w:r>
        <w:rPr>
          <w:rFonts w:hint="eastAsia"/>
          <w:lang w:eastAsia="ko-KR"/>
        </w:rPr>
        <w:t>");</w:t>
      </w:r>
    </w:p>
    <w:p w14:paraId="7E160D2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dialog.show();</w:t>
      </w:r>
    </w:p>
    <w:p w14:paraId="2F0407C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8AA6EEC" w14:textId="77777777" w:rsidR="0016649E" w:rsidRDefault="0016649E" w:rsidP="0016649E">
      <w:pPr>
        <w:rPr>
          <w:lang w:eastAsia="ko-KR"/>
        </w:rPr>
      </w:pPr>
    </w:p>
    <w:p w14:paraId="4D6E3E9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다이얼로그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1963B4B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showProductInfoDialog(ProductData selectedItem) {</w:t>
      </w:r>
    </w:p>
    <w:p w14:paraId="2118C17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Dialog dialog = createInfoDialog(R.layout.admin_dialog_product_item_info);</w:t>
      </w:r>
    </w:p>
    <w:p w14:paraId="4DC3158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ImageView imageViewProductImage = dialog.findViewById(R.id.imageViewProductImage);</w:t>
      </w:r>
    </w:p>
    <w:p w14:paraId="501CA17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Glide.with(this).load(selectedItem.getProductImage()).placeholder(R.drawable.icon).into(imageViewProductImage);</w:t>
      </w:r>
    </w:p>
    <w:p w14:paraId="756B6DD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setTextInDialog(dialog, R.id.textViewProductCode, selectedItem.getProductCode()+"");</w:t>
      </w:r>
    </w:p>
    <w:p w14:paraId="35624EA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setTextInDialog(dialog, R.id.textViewProductName, selectedItem.getProductName());</w:t>
      </w:r>
    </w:p>
    <w:p w14:paraId="17709D0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setTextInDialog(dialog, R.id.textViewProductCategory, selectedItem.getProductCategory());</w:t>
      </w:r>
    </w:p>
    <w:p w14:paraId="564439F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setTextInDialog(dialog, R.id.textViewProductStock, selectedItem.getProductStock()+"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>");</w:t>
      </w:r>
    </w:p>
    <w:p w14:paraId="12712D6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setTextInDialog(dialog, R.id.textViewProductPrice, selectedItem.getProductPrice() + "</w:t>
      </w:r>
      <w:r>
        <w:rPr>
          <w:rFonts w:hint="eastAsia"/>
          <w:lang w:eastAsia="ko-KR"/>
        </w:rPr>
        <w:t>원</w:t>
      </w:r>
      <w:r>
        <w:rPr>
          <w:rFonts w:hint="eastAsia"/>
          <w:lang w:eastAsia="ko-KR"/>
        </w:rPr>
        <w:t>");</w:t>
      </w:r>
    </w:p>
    <w:p w14:paraId="1AE671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dialog.show();</w:t>
      </w:r>
    </w:p>
    <w:p w14:paraId="159DFD9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9176B5D" w14:textId="77777777" w:rsidR="0016649E" w:rsidRDefault="0016649E" w:rsidP="0016649E">
      <w:pPr>
        <w:rPr>
          <w:lang w:eastAsia="ko-KR"/>
        </w:rPr>
      </w:pPr>
    </w:p>
    <w:p w14:paraId="427ECE3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다이얼로그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15BAD2E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showPaymentInfoDialog(PaymentData selectedItem) {</w:t>
      </w:r>
    </w:p>
    <w:p w14:paraId="3B38B79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Dialog dialog = createInfoDialog(R.layout.admin_dialog_payment_item_info);</w:t>
      </w:r>
    </w:p>
    <w:p w14:paraId="09E8CC8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setTextInDialog(dialog, R.id.textViewPaymentNum, selectedItem.getNumber()+"");</w:t>
      </w:r>
    </w:p>
    <w:p w14:paraId="42FAAC8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setTextInDialog(dialog, R.id.textViewReceiptId, selectedItem.getReceiptId());</w:t>
      </w:r>
    </w:p>
    <w:p w14:paraId="25BAC42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setTextInDialog(dialog, R.id.textViewUserName, selectedItem.getUserName());</w:t>
      </w:r>
    </w:p>
    <w:p w14:paraId="09044D6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setTextInDialog(dialog, R.id.textViewUid, selectedItem.getUid());</w:t>
      </w:r>
    </w:p>
    <w:p w14:paraId="051A79E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setTextInDialog(dialog, R.id.textViewUserEmail, selectedItem.getEmail());</w:t>
      </w:r>
    </w:p>
    <w:p w14:paraId="63C46F8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setTextInDialog(dialog, R.id.textViewProducts, selectedItem.getProducts()+"");</w:t>
      </w:r>
    </w:p>
    <w:p w14:paraId="01F8A17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setTextInDialog(dialog, R.id.textViewTotalPrice, selectedItem.getTotalPrice()+"");</w:t>
      </w:r>
    </w:p>
    <w:p w14:paraId="3A56DD8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setTextInDialog(dialog, R.id.textViewUsePoint, selectedItem.getUsePoint()+"");</w:t>
      </w:r>
    </w:p>
    <w:p w14:paraId="317E07B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setTextInDialog(dialog, R.id.textViewPayDay, formatDate(selectedItem.getPayDay()));</w:t>
      </w:r>
    </w:p>
    <w:p w14:paraId="4AFC0A9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dialog.show();</w:t>
      </w:r>
    </w:p>
    <w:p w14:paraId="422F4BC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2B79D91F" w14:textId="77777777" w:rsidR="0016649E" w:rsidRDefault="0016649E" w:rsidP="0016649E">
      <w:pPr>
        <w:rPr>
          <w:lang w:eastAsia="ko-KR"/>
        </w:rPr>
      </w:pPr>
    </w:p>
    <w:p w14:paraId="7C8B41F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다이얼로그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056E9A6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Dialog createInfoDialog(int layoutId) {</w:t>
      </w:r>
    </w:p>
    <w:p w14:paraId="7F26ADB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Dialog dialog = new Dialog(this);</w:t>
      </w:r>
    </w:p>
    <w:p w14:paraId="09E45F0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dialog.setContentView(layoutId);</w:t>
      </w:r>
    </w:p>
    <w:p w14:paraId="191ED6C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dialog;</w:t>
      </w:r>
    </w:p>
    <w:p w14:paraId="4F22697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6348D2F" w14:textId="77777777" w:rsidR="0016649E" w:rsidRDefault="0016649E" w:rsidP="0016649E">
      <w:pPr>
        <w:rPr>
          <w:lang w:eastAsia="ko-KR"/>
        </w:rPr>
      </w:pPr>
    </w:p>
    <w:p w14:paraId="5919428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다이얼로그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391B0C7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setTextInDialog(Dialog dialog, int textViewId, String text) {</w:t>
      </w:r>
    </w:p>
    <w:p w14:paraId="5DB9102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textView = dialog.findViewById(textViewId);</w:t>
      </w:r>
    </w:p>
    <w:p w14:paraId="1FACD45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textView.setText(text);</w:t>
      </w:r>
    </w:p>
    <w:p w14:paraId="445A442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5F64BE3" w14:textId="77777777" w:rsidR="0016649E" w:rsidRDefault="0016649E" w:rsidP="0016649E">
      <w:pPr>
        <w:rPr>
          <w:lang w:eastAsia="ko-KR"/>
        </w:rPr>
      </w:pPr>
    </w:p>
    <w:p w14:paraId="64CA1FA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날짜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392C270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String formatDate(Date date) {</w:t>
      </w:r>
    </w:p>
    <w:p w14:paraId="6DE0F7B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SimpleDateFormat sdf = new SimpleDateFormat("yyyy-MM-dd", Locale.getDefault());</w:t>
      </w:r>
    </w:p>
    <w:p w14:paraId="6A8C746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sdf.format(date);</w:t>
      </w:r>
    </w:p>
    <w:p w14:paraId="295AB1E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7675830" w14:textId="77777777" w:rsidR="0016649E" w:rsidRDefault="0016649E" w:rsidP="0016649E">
      <w:pPr>
        <w:rPr>
          <w:lang w:eastAsia="ko-KR"/>
        </w:rPr>
      </w:pPr>
    </w:p>
    <w:p w14:paraId="72AEF38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@Override</w:t>
      </w:r>
    </w:p>
    <w:p w14:paraId="3CC1E7A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onBackPressed() {</w:t>
      </w:r>
    </w:p>
    <w:p w14:paraId="75DFAD9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showExitDialog();</w:t>
      </w:r>
    </w:p>
    <w:p w14:paraId="2112F96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} //  - </w:t>
      </w:r>
      <w:r>
        <w:rPr>
          <w:rFonts w:hint="eastAsia"/>
          <w:lang w:eastAsia="ko-KR"/>
        </w:rPr>
        <w:t>임성준</w:t>
      </w:r>
    </w:p>
    <w:p w14:paraId="6FF6E152" w14:textId="77777777" w:rsidR="0016649E" w:rsidRDefault="0016649E" w:rsidP="0016649E">
      <w:pPr>
        <w:rPr>
          <w:lang w:eastAsia="ko-KR"/>
        </w:rPr>
      </w:pPr>
    </w:p>
    <w:p w14:paraId="6D2EFF1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3EFE3DA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protected void onResume() {</w:t>
      </w:r>
    </w:p>
    <w:p w14:paraId="3A90E19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super.onResume();</w:t>
      </w:r>
    </w:p>
    <w:p w14:paraId="632B9CE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updateLoginStatus();</w:t>
      </w:r>
    </w:p>
    <w:p w14:paraId="1B2FEA9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84883EC" w14:textId="77777777" w:rsidR="0016649E" w:rsidRDefault="0016649E" w:rsidP="0016649E">
      <w:pPr>
        <w:rPr>
          <w:lang w:eastAsia="ko-KR"/>
        </w:rPr>
      </w:pPr>
    </w:p>
    <w:p w14:paraId="30F9A40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오류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다이얼로그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7415F8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static void showErrorDialog(Context context, String message) {</w:t>
      </w:r>
    </w:p>
    <w:p w14:paraId="09EC536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다이얼로그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4A48296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AlertDialog.Builder builder = new AlertDialog.Builder(context);</w:t>
      </w:r>
    </w:p>
    <w:p w14:paraId="4D681FF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builder.setTitle("</w:t>
      </w:r>
      <w:r>
        <w:rPr>
          <w:rFonts w:hint="eastAsia"/>
          <w:lang w:eastAsia="ko-KR"/>
        </w:rPr>
        <w:t>오류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>")</w:t>
      </w:r>
    </w:p>
    <w:p w14:paraId="2EA01E2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.setMessage(message)</w:t>
      </w:r>
    </w:p>
    <w:p w14:paraId="4FB09D1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.setPositiveButton("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", new DialogInterface.OnClickListener() {</w:t>
      </w:r>
    </w:p>
    <w:p w14:paraId="4586A78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onClick(DialogInterface dialog, int id) {</w:t>
      </w:r>
    </w:p>
    <w:p w14:paraId="59D51C9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"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"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</w:p>
    <w:p w14:paraId="5FB78C9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dialog.dismiss(); // </w:t>
      </w:r>
      <w:r>
        <w:rPr>
          <w:rFonts w:hint="eastAsia"/>
          <w:lang w:eastAsia="ko-KR"/>
        </w:rPr>
        <w:t>다이얼로그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닫기</w:t>
      </w:r>
    </w:p>
    <w:p w14:paraId="1F98BF9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41F9E13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});</w:t>
      </w:r>
    </w:p>
    <w:p w14:paraId="2A40BB2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AlertDialog dialog = builder.create();</w:t>
      </w:r>
    </w:p>
    <w:p w14:paraId="1059141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dialog.show();</w:t>
      </w:r>
    </w:p>
    <w:p w14:paraId="4464D4C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B42C980" w14:textId="77777777" w:rsidR="0016649E" w:rsidRDefault="0016649E" w:rsidP="0016649E">
      <w:pPr>
        <w:rPr>
          <w:lang w:eastAsia="ko-KR"/>
        </w:rPr>
      </w:pPr>
    </w:p>
    <w:p w14:paraId="7C39281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 -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37C3C61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fetchMemberData() {</w:t>
      </w:r>
    </w:p>
    <w:p w14:paraId="6C93EC3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memberDBFireStore = FirebaseFirestore.getInstance();</w:t>
      </w:r>
    </w:p>
    <w:p w14:paraId="01DA2E9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ArrayList&lt;MemberData&gt; memberDataList = new ArrayList&lt;&gt;();</w:t>
      </w:r>
    </w:p>
    <w:p w14:paraId="2A38F480" w14:textId="77777777" w:rsidR="0016649E" w:rsidRDefault="0016649E" w:rsidP="0016649E">
      <w:pPr>
        <w:rPr>
          <w:lang w:eastAsia="ko-KR"/>
        </w:rPr>
      </w:pPr>
    </w:p>
    <w:p w14:paraId="6608901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memberDBFireStore.collection("users").get().addOnCompleteListener(new OnCompleteListener&lt;QuerySnapshot&gt;() {</w:t>
      </w:r>
    </w:p>
    <w:p w14:paraId="718CBF0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3F899FB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onComplete(@NonNull Task&lt;QuerySnapshot&gt; task) {</w:t>
      </w:r>
    </w:p>
    <w:p w14:paraId="1DC0715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int i = 1;  // num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</w:p>
    <w:p w14:paraId="7AC9E6B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if (task.isSuccessful()) {</w:t>
      </w:r>
    </w:p>
    <w:p w14:paraId="2EA58DF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for (QueryDocumentSnapshot document : task.getResult()) {</w:t>
      </w:r>
    </w:p>
    <w:p w14:paraId="20451F1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String id = document.getString("userEmail");</w:t>
      </w:r>
    </w:p>
    <w:p w14:paraId="16C5A83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String name = document.getString("userName");</w:t>
      </w:r>
    </w:p>
    <w:p w14:paraId="37D2318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Date joindate = document.getTimestamp("userJoindate").toDate();</w:t>
      </w:r>
    </w:p>
    <w:p w14:paraId="15C3A83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String uid = document.getString("uid");</w:t>
      </w:r>
    </w:p>
    <w:p w14:paraId="0E19367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int point = document.getLong("userPoint").intValue();</w:t>
      </w:r>
    </w:p>
    <w:p w14:paraId="784AA5E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boolean isValid = document.getBoolean("isValid");</w:t>
      </w:r>
    </w:p>
    <w:p w14:paraId="62CB7DBC" w14:textId="77777777" w:rsidR="0016649E" w:rsidRDefault="0016649E" w:rsidP="0016649E">
      <w:pPr>
        <w:rPr>
          <w:lang w:eastAsia="ko-KR"/>
        </w:rPr>
      </w:pPr>
    </w:p>
    <w:p w14:paraId="33A3880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if (isValid) {</w:t>
      </w:r>
    </w:p>
    <w:p w14:paraId="23A5B87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memberDataList.add(new MemberData(i, id, name, joindate, uid, point));</w:t>
      </w:r>
    </w:p>
    <w:p w14:paraId="27A1FA0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i++;</w:t>
      </w:r>
    </w:p>
    <w:p w14:paraId="0C02C29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60F06DC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02B0515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            if (memberDataList.isEmpty()) {</w:t>
      </w:r>
    </w:p>
    <w:p w14:paraId="412D85F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Toast.makeText(getApplicationContext(), "</w:t>
      </w:r>
      <w:r>
        <w:rPr>
          <w:rFonts w:hint="eastAsia"/>
          <w:lang w:eastAsia="ko-KR"/>
        </w:rPr>
        <w:t>결과가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없습니다</w:t>
      </w:r>
      <w:r>
        <w:rPr>
          <w:rFonts w:hint="eastAsia"/>
          <w:lang w:eastAsia="ko-KR"/>
        </w:rPr>
        <w:t>.", Toast.LENGTH_SHORT).show();</w:t>
      </w:r>
    </w:p>
    <w:p w14:paraId="0A785AC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memberAdapter.updateData(memberDataList);</w:t>
      </w:r>
    </w:p>
    <w:p w14:paraId="463E4D5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 else {</w:t>
      </w:r>
    </w:p>
    <w:p w14:paraId="5F2906E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memberAdapter.updateData(memberDataList);</w:t>
      </w:r>
    </w:p>
    <w:p w14:paraId="43FA83A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7C99EFF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3898B7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55D57C4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7A0DA6E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8C9CAF4" w14:textId="77777777" w:rsidR="0016649E" w:rsidRDefault="0016649E" w:rsidP="0016649E">
      <w:pPr>
        <w:rPr>
          <w:lang w:eastAsia="ko-KR"/>
        </w:rPr>
      </w:pPr>
    </w:p>
    <w:p w14:paraId="707BF26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/**</w:t>
      </w:r>
    </w:p>
    <w:p w14:paraId="5E0EDAF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*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테스트용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</w:p>
    <w:p w14:paraId="7AF4151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*/</w:t>
      </w:r>
    </w:p>
    <w:p w14:paraId="00D9225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/*</w:t>
      </w:r>
    </w:p>
    <w:p w14:paraId="250826E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Create Fake Data</w:t>
      </w:r>
    </w:p>
    <w:p w14:paraId="44C9FD1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ArrayList&lt;MemberData&gt; fakeDataList = createFakeData();</w:t>
      </w:r>
    </w:p>
    <w:p w14:paraId="13FFE431" w14:textId="77777777" w:rsidR="0016649E" w:rsidRDefault="0016649E" w:rsidP="0016649E">
      <w:pPr>
        <w:rPr>
          <w:lang w:eastAsia="ko-KR"/>
        </w:rPr>
      </w:pPr>
    </w:p>
    <w:p w14:paraId="5AE1F2D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MemberAdapter Setting</w:t>
      </w:r>
    </w:p>
    <w:p w14:paraId="292DB6B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MemberAdapter adapter = new MemberAdapter(this, fakeDataList);</w:t>
      </w:r>
    </w:p>
    <w:p w14:paraId="59C73C1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memberListView.setAdapter(adapter);</w:t>
      </w:r>
    </w:p>
    <w:p w14:paraId="4B58D4E9" w14:textId="77777777" w:rsidR="0016649E" w:rsidRDefault="0016649E" w:rsidP="0016649E">
      <w:pPr>
        <w:rPr>
          <w:lang w:eastAsia="ko-KR"/>
        </w:rPr>
      </w:pPr>
    </w:p>
    <w:p w14:paraId="29ECBBF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Member ListView Item onClickListener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</w:p>
    <w:p w14:paraId="79F4045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memberListView.setOnItemClickListener(new AdapterView.OnItemClickListener() {</w:t>
      </w:r>
    </w:p>
    <w:p w14:paraId="21566E7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@Override</w:t>
      </w:r>
    </w:p>
    <w:p w14:paraId="0BD9B45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public void onItemClick(AdapterView&lt;?&gt; parent, View view, int position, long id) {</w:t>
      </w:r>
    </w:p>
    <w:p w14:paraId="39E7210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// Get Information of Clicked Member Item</w:t>
      </w:r>
    </w:p>
    <w:p w14:paraId="72EBCE3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MemberData selectedItem = fakeDataList.get(position);</w:t>
      </w:r>
    </w:p>
    <w:p w14:paraId="5B52A2F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showMemberInfoDialog(selectedItem);</w:t>
      </w:r>
    </w:p>
    <w:p w14:paraId="0C42C42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786C17F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});</w:t>
      </w:r>
    </w:p>
    <w:p w14:paraId="65E0F623" w14:textId="77777777" w:rsidR="0016649E" w:rsidRDefault="0016649E" w:rsidP="0016649E">
      <w:pPr>
        <w:rPr>
          <w:lang w:eastAsia="ko-KR"/>
        </w:rPr>
      </w:pPr>
    </w:p>
    <w:p w14:paraId="024F839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Create Fake Data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</w:p>
    <w:p w14:paraId="3F7820C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ArrayList&lt;MemberData&gt; createFakeData() {</w:t>
      </w:r>
    </w:p>
    <w:p w14:paraId="7E8D715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ArrayList&lt;MemberData&gt; dataList = new ArrayList&lt;&gt;();</w:t>
      </w:r>
    </w:p>
    <w:p w14:paraId="134216A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for (int i = 1; i &lt;= 20; i++) {</w:t>
      </w:r>
    </w:p>
    <w:p w14:paraId="696C153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// Create Fake Data &amp; Add Lis</w:t>
      </w:r>
    </w:p>
    <w:p w14:paraId="7276547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MemberData memberData = new MemberData(i, "Member" + i, new Date(), i * 100);</w:t>
      </w:r>
    </w:p>
    <w:p w14:paraId="40942F2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dataList.add(memberData);</w:t>
      </w:r>
    </w:p>
    <w:p w14:paraId="0FE0D83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3FD4481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dataList;</w:t>
      </w:r>
    </w:p>
    <w:p w14:paraId="4DDD9EF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A27A3E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*/</w:t>
      </w:r>
    </w:p>
    <w:p w14:paraId="6DC77D4D" w14:textId="77777777" w:rsidR="0016649E" w:rsidRDefault="0016649E" w:rsidP="0016649E">
      <w:pPr>
        <w:rPr>
          <w:lang w:eastAsia="ko-KR"/>
        </w:rPr>
      </w:pPr>
    </w:p>
    <w:p w14:paraId="191EEF8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 -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>.</w:t>
      </w:r>
    </w:p>
    <w:p w14:paraId="52D6FD8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fetchPaymentData() {</w:t>
      </w:r>
    </w:p>
    <w:p w14:paraId="1CC82F4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paymentDBFireStore = FirebaseFirestore.getInstance();</w:t>
      </w:r>
    </w:p>
    <w:p w14:paraId="46CB9D5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ArrayList&lt;PaymentData&gt; paymentDataList = new ArrayList&lt;&gt;();</w:t>
      </w:r>
    </w:p>
    <w:p w14:paraId="0C5F58C4" w14:textId="77777777" w:rsidR="0016649E" w:rsidRDefault="0016649E" w:rsidP="0016649E">
      <w:pPr>
        <w:rPr>
          <w:lang w:eastAsia="ko-KR"/>
        </w:rPr>
      </w:pPr>
    </w:p>
    <w:p w14:paraId="40DD01F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paymentDBFireStore.collection("payments").get().addOnCompleteListener(new OnCompleteListener&lt;QuerySnapshot&gt;() {</w:t>
      </w:r>
    </w:p>
    <w:p w14:paraId="79A215E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5A2E6A2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    public void onComplete(@NonNull Task&lt;QuerySnapshot&gt; task) {</w:t>
      </w:r>
    </w:p>
    <w:p w14:paraId="41AC098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int i = 1;  // num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</w:p>
    <w:p w14:paraId="7FF751D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if (task.isSuccessful()) {</w:t>
      </w:r>
    </w:p>
    <w:p w14:paraId="4E0AB8D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for (QueryDocumentSnapshot document : task.getResult()) {</w:t>
      </w:r>
    </w:p>
    <w:p w14:paraId="0C61B19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String receiptId = document.getString("receipt_id");</w:t>
      </w:r>
    </w:p>
    <w:p w14:paraId="1AE71BD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String name = document.getString("userName");</w:t>
      </w:r>
    </w:p>
    <w:p w14:paraId="2F23D81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String uid = document.getString("uid");</w:t>
      </w:r>
    </w:p>
    <w:p w14:paraId="0D2644D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String email = document.getString("userEmail");</w:t>
      </w:r>
    </w:p>
    <w:p w14:paraId="102C05C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Map&lt;String, Number&gt; products = (Map&lt;String, Number&gt;) document.get("products");</w:t>
      </w:r>
    </w:p>
    <w:p w14:paraId="03E6B86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int totalPrice = document.getLong("totalPrice").intValue();</w:t>
      </w:r>
    </w:p>
    <w:p w14:paraId="453D0CB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int usePoint = document.getLong("usePoint").intValue();</w:t>
      </w:r>
    </w:p>
    <w:p w14:paraId="521E161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Date payDay = document.getTimestamp("payDay").toDate();</w:t>
      </w:r>
    </w:p>
    <w:p w14:paraId="67420DA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boolean isValid = document.getBoolean("isValid");</w:t>
      </w:r>
    </w:p>
    <w:p w14:paraId="6C129A54" w14:textId="77777777" w:rsidR="0016649E" w:rsidRDefault="0016649E" w:rsidP="0016649E">
      <w:pPr>
        <w:rPr>
          <w:lang w:eastAsia="ko-KR"/>
        </w:rPr>
      </w:pPr>
    </w:p>
    <w:p w14:paraId="20B7807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if (isValid) {</w:t>
      </w:r>
    </w:p>
    <w:p w14:paraId="3AC89AD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paymentDataList.add(new PaymentData(i, receiptId, name, uid, email, products, totalPrice, usePoint, payDay));</w:t>
      </w:r>
    </w:p>
    <w:p w14:paraId="3CE81D3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i++;</w:t>
      </w:r>
    </w:p>
    <w:p w14:paraId="2FB69AC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0B5CBA8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7F6CBF0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if (paymentDataList.isEmpty()) {</w:t>
      </w:r>
    </w:p>
    <w:p w14:paraId="09E8942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Toast.makeText(getApplicationContext(), "</w:t>
      </w:r>
      <w:r>
        <w:rPr>
          <w:rFonts w:hint="eastAsia"/>
          <w:lang w:eastAsia="ko-KR"/>
        </w:rPr>
        <w:t>결과가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없습니다</w:t>
      </w:r>
      <w:r>
        <w:rPr>
          <w:rFonts w:hint="eastAsia"/>
          <w:lang w:eastAsia="ko-KR"/>
        </w:rPr>
        <w:t>.", Toast.LENGTH_SHORT).show();</w:t>
      </w:r>
    </w:p>
    <w:p w14:paraId="3A879F1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paymentAdapter.updateData(paymentDataList);</w:t>
      </w:r>
    </w:p>
    <w:p w14:paraId="7FEFEF4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 else {</w:t>
      </w:r>
    </w:p>
    <w:p w14:paraId="32BC600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paymentAdapter.updateData(paymentDataList);</w:t>
      </w:r>
    </w:p>
    <w:p w14:paraId="7FBC942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008D85E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5057871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48E5C3A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319014F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F8046A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77226999" w14:textId="77777777" w:rsidR="0016649E" w:rsidRDefault="0016649E" w:rsidP="0016649E">
      <w:pPr>
        <w:rPr>
          <w:lang w:eastAsia="ko-KR"/>
        </w:rPr>
      </w:pPr>
    </w:p>
    <w:p w14:paraId="7E3A0DFC" w14:textId="4BE7A8DF" w:rsidR="0016649E" w:rsidRPr="00B608BB" w:rsidRDefault="0016649E" w:rsidP="00B608BB">
      <w:pPr>
        <w:pStyle w:val="3"/>
        <w:rPr>
          <w:b/>
          <w:lang w:eastAsia="ko-KR"/>
        </w:rPr>
      </w:pPr>
      <w:bookmarkStart w:id="149" w:name="_Toc168002260"/>
      <w:r w:rsidRPr="00B608BB">
        <w:rPr>
          <w:b/>
          <w:lang w:eastAsia="ko-KR"/>
        </w:rPr>
        <w:t>yuhan19plus\admin\AdminProductEditActivity.java</w:t>
      </w:r>
      <w:r w:rsidR="00B608BB">
        <w:rPr>
          <w:rFonts w:hint="eastAsia"/>
          <w:b/>
          <w:lang w:eastAsia="ko-KR"/>
        </w:rPr>
        <w:t xml:space="preserve"> </w:t>
      </w:r>
      <w:r w:rsidR="00B608BB">
        <w:rPr>
          <w:rFonts w:hint="eastAsia"/>
          <w:b/>
          <w:lang w:eastAsia="ko-KR"/>
        </w:rPr>
        <w:t>작성자</w:t>
      </w:r>
      <w:r w:rsidR="00B608BB">
        <w:rPr>
          <w:rFonts w:hint="eastAsia"/>
          <w:b/>
          <w:lang w:eastAsia="ko-KR"/>
        </w:rPr>
        <w:t xml:space="preserve"> : </w:t>
      </w:r>
      <w:r w:rsidR="00B608BB">
        <w:rPr>
          <w:rFonts w:hint="eastAsia"/>
          <w:b/>
          <w:lang w:eastAsia="ko-KR"/>
        </w:rPr>
        <w:t>임성준</w:t>
      </w:r>
      <w:r w:rsidR="00B608BB">
        <w:rPr>
          <w:rFonts w:hint="eastAsia"/>
          <w:b/>
          <w:lang w:eastAsia="ko-KR"/>
        </w:rPr>
        <w:t xml:space="preserve">, </w:t>
      </w:r>
      <w:r w:rsidR="00B608BB">
        <w:rPr>
          <w:rFonts w:hint="eastAsia"/>
          <w:b/>
          <w:lang w:eastAsia="ko-KR"/>
        </w:rPr>
        <w:t>오자현</w:t>
      </w:r>
      <w:bookmarkEnd w:id="149"/>
      <w:r w:rsidRPr="00B608BB">
        <w:rPr>
          <w:b/>
          <w:lang w:eastAsia="ko-KR"/>
        </w:rPr>
        <w:t xml:space="preserve">  </w:t>
      </w:r>
    </w:p>
    <w:p w14:paraId="1437830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kr.ac.yuhan.cs.yuhan19plus.admin;</w:t>
      </w:r>
    </w:p>
    <w:p w14:paraId="30AB18A2" w14:textId="77777777" w:rsidR="0016649E" w:rsidRDefault="0016649E" w:rsidP="0016649E">
      <w:pPr>
        <w:rPr>
          <w:lang w:eastAsia="ko-KR"/>
        </w:rPr>
      </w:pPr>
    </w:p>
    <w:p w14:paraId="2EDCDE5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android.content.Intent;</w:t>
      </w:r>
    </w:p>
    <w:p w14:paraId="6A49664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android.graphics.Color;</w:t>
      </w:r>
    </w:p>
    <w:p w14:paraId="1CE562A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android.net.Uri;</w:t>
      </w:r>
    </w:p>
    <w:p w14:paraId="27063E4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android.os.Bundle;</w:t>
      </w:r>
    </w:p>
    <w:p w14:paraId="358F86E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android.util.Log;</w:t>
      </w:r>
    </w:p>
    <w:p w14:paraId="5E3626D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android.view.View;</w:t>
      </w:r>
    </w:p>
    <w:p w14:paraId="5E7D4D1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android.widget.Button;</w:t>
      </w:r>
    </w:p>
    <w:p w14:paraId="08043C2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android.widget.EditText;</w:t>
      </w:r>
    </w:p>
    <w:p w14:paraId="2584B69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android.widget.ImageView;</w:t>
      </w:r>
    </w:p>
    <w:p w14:paraId="6F5D22C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android.widget.LinearLayout;</w:t>
      </w:r>
    </w:p>
    <w:p w14:paraId="630B41E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android.widget.RadioGroup;</w:t>
      </w:r>
    </w:p>
    <w:p w14:paraId="41EBCAB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android.widget.Toast;</w:t>
      </w:r>
    </w:p>
    <w:p w14:paraId="0DCD27ED" w14:textId="77777777" w:rsidR="0016649E" w:rsidRDefault="0016649E" w:rsidP="0016649E">
      <w:pPr>
        <w:rPr>
          <w:lang w:eastAsia="ko-KR"/>
        </w:rPr>
      </w:pPr>
    </w:p>
    <w:p w14:paraId="1281673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androidx.annotation.NonNull;</w:t>
      </w:r>
    </w:p>
    <w:p w14:paraId="0961AB0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androidx.annotation.Nullable;</w:t>
      </w:r>
    </w:p>
    <w:p w14:paraId="02EC1E8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androidx.appcompat.app.AppCompatActivity;</w:t>
      </w:r>
    </w:p>
    <w:p w14:paraId="375B6D0B" w14:textId="77777777" w:rsidR="0016649E" w:rsidRDefault="0016649E" w:rsidP="0016649E">
      <w:pPr>
        <w:rPr>
          <w:lang w:eastAsia="ko-KR"/>
        </w:rPr>
      </w:pPr>
    </w:p>
    <w:p w14:paraId="4973169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com.bumptech.glide.Glide;</w:t>
      </w:r>
    </w:p>
    <w:p w14:paraId="5F36764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com.google.android.gms.tasks.OnCompleteListener;</w:t>
      </w:r>
    </w:p>
    <w:p w14:paraId="47651A7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com.google.android.gms.tasks.OnFailureListener;</w:t>
      </w:r>
    </w:p>
    <w:p w14:paraId="0CB57E2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com.google.android.gms.tasks.OnSuccessListener;</w:t>
      </w:r>
    </w:p>
    <w:p w14:paraId="29B4A09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com.google.android.gms.tasks.Task;</w:t>
      </w:r>
    </w:p>
    <w:p w14:paraId="11818A3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com.google.firebase.firestore.FirebaseFirestore;</w:t>
      </w:r>
    </w:p>
    <w:p w14:paraId="31A00CC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com.google.firebase.firestore.QueryDocumentSnapshot;</w:t>
      </w:r>
    </w:p>
    <w:p w14:paraId="64176CA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com.google.firebase.firestore.QuerySnapshot;</w:t>
      </w:r>
    </w:p>
    <w:p w14:paraId="71B1647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com.google.firebase.storage.FirebaseStorage;</w:t>
      </w:r>
    </w:p>
    <w:p w14:paraId="3D6822D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com.google.firebase.storage.StorageReference;</w:t>
      </w:r>
    </w:p>
    <w:p w14:paraId="5F0D647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com.google.firebase.storage.UploadTask;</w:t>
      </w:r>
    </w:p>
    <w:p w14:paraId="1FD38185" w14:textId="77777777" w:rsidR="0016649E" w:rsidRDefault="0016649E" w:rsidP="0016649E">
      <w:pPr>
        <w:rPr>
          <w:lang w:eastAsia="ko-KR"/>
        </w:rPr>
      </w:pPr>
    </w:p>
    <w:p w14:paraId="101C9AD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java.util.HashMap;</w:t>
      </w:r>
    </w:p>
    <w:p w14:paraId="346C130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java.util.Map;</w:t>
      </w:r>
    </w:p>
    <w:p w14:paraId="3123AC5F" w14:textId="77777777" w:rsidR="0016649E" w:rsidRDefault="0016649E" w:rsidP="0016649E">
      <w:pPr>
        <w:rPr>
          <w:lang w:eastAsia="ko-KR"/>
        </w:rPr>
      </w:pPr>
    </w:p>
    <w:p w14:paraId="4098796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kr.ac.yuhan.cs.yuhan19plus.R;</w:t>
      </w:r>
    </w:p>
    <w:p w14:paraId="3476236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kr.ac.yuhan.cs.yuhan19plus.admin.util.ChangeMode;</w:t>
      </w:r>
    </w:p>
    <w:p w14:paraId="333A29F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soup.neumorphism.NeumorphCardView;</w:t>
      </w:r>
    </w:p>
    <w:p w14:paraId="596813D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soup.neumorphism.NeumorphImageView;</w:t>
      </w:r>
    </w:p>
    <w:p w14:paraId="08CDDA4D" w14:textId="77777777" w:rsidR="0016649E" w:rsidRDefault="0016649E" w:rsidP="0016649E">
      <w:pPr>
        <w:rPr>
          <w:lang w:eastAsia="ko-KR"/>
        </w:rPr>
      </w:pPr>
    </w:p>
    <w:p w14:paraId="5C3C827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오자현</w:t>
      </w:r>
    </w:p>
    <w:p w14:paraId="18667F9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다크모드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</w:p>
    <w:p w14:paraId="2F3A056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오자현</w:t>
      </w:r>
      <w:r>
        <w:rPr>
          <w:rFonts w:hint="eastAsia"/>
          <w:lang w:eastAsia="ko-KR"/>
        </w:rPr>
        <w:t xml:space="preserve"> */</w:t>
      </w:r>
    </w:p>
    <w:p w14:paraId="5FEDD45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AdminProductEditActivity extends AppCompatActivity {</w:t>
      </w:r>
    </w:p>
    <w:p w14:paraId="41F8404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Firestore </w:t>
      </w:r>
      <w:r>
        <w:rPr>
          <w:rFonts w:hint="eastAsia"/>
          <w:lang w:eastAsia="ko-KR"/>
        </w:rPr>
        <w:t>인스턴스와</w:t>
      </w:r>
      <w:r>
        <w:rPr>
          <w:rFonts w:hint="eastAsia"/>
          <w:lang w:eastAsia="ko-KR"/>
        </w:rPr>
        <w:t xml:space="preserve"> UI </w:t>
      </w:r>
      <w:r>
        <w:rPr>
          <w:rFonts w:hint="eastAsia"/>
          <w:lang w:eastAsia="ko-KR"/>
        </w:rPr>
        <w:t>요소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</w:t>
      </w:r>
    </w:p>
    <w:p w14:paraId="6BC7F8B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FirebaseFirestore dbFirestore;</w:t>
      </w:r>
    </w:p>
    <w:p w14:paraId="719D01B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EditText editProductName2, editProductPrice2, editProductStock2;</w:t>
      </w:r>
    </w:p>
    <w:p w14:paraId="2F57616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Button buttonUpdateProduct2;</w:t>
      </w:r>
    </w:p>
    <w:p w14:paraId="463FC45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NeumorphImageView backBtn;</w:t>
      </w:r>
    </w:p>
    <w:p w14:paraId="175C325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RadioGroup radioGroup2;</w:t>
      </w:r>
    </w:p>
    <w:p w14:paraId="470433A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String ProductCategory2;</w:t>
      </w:r>
    </w:p>
    <w:p w14:paraId="073E9E2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private static final int PICK_FILE_REQUEST = 2; //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: startActivityForResult() </w:t>
      </w:r>
      <w:r>
        <w:rPr>
          <w:rFonts w:hint="eastAsia"/>
          <w:lang w:eastAsia="ko-KR"/>
        </w:rPr>
        <w:t>메서드에서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식별합니다</w:t>
      </w:r>
      <w:r>
        <w:rPr>
          <w:rFonts w:hint="eastAsia"/>
          <w:lang w:eastAsia="ko-KR"/>
        </w:rPr>
        <w:t>.</w:t>
      </w:r>
    </w:p>
    <w:p w14:paraId="084539A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ImageView imageViewProduct2;</w:t>
      </w:r>
    </w:p>
    <w:p w14:paraId="62C0563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Uri fileUri = null;</w:t>
      </w:r>
    </w:p>
    <w:p w14:paraId="07B934F6" w14:textId="77777777" w:rsidR="0016649E" w:rsidRDefault="0016649E" w:rsidP="0016649E">
      <w:pPr>
        <w:rPr>
          <w:lang w:eastAsia="ko-KR"/>
        </w:rPr>
      </w:pPr>
    </w:p>
    <w:p w14:paraId="673169D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6DB5C72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protected void onCreate(Bundle savedInstanceState) {</w:t>
      </w:r>
    </w:p>
    <w:p w14:paraId="71A5F48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super.onCreate(savedInstanceState);</w:t>
      </w:r>
    </w:p>
    <w:p w14:paraId="06A3362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setContentView(R.layout.admin_activity_product_edit_page);</w:t>
      </w:r>
    </w:p>
    <w:p w14:paraId="3E61AF9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LinearLayout productEditPage = findViewById(R.id.productEditPage);</w:t>
      </w:r>
    </w:p>
    <w:p w14:paraId="449B0961" w14:textId="77777777" w:rsidR="0016649E" w:rsidRDefault="0016649E" w:rsidP="0016649E">
      <w:pPr>
        <w:rPr>
          <w:lang w:eastAsia="ko-KR"/>
        </w:rPr>
      </w:pPr>
    </w:p>
    <w:p w14:paraId="0AC3A4E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 backgroundColor = Color.rgb(102, 102, 102);</w:t>
      </w:r>
    </w:p>
    <w:p w14:paraId="0E9B1E5F" w14:textId="77777777" w:rsidR="0016649E" w:rsidRDefault="0016649E" w:rsidP="0016649E">
      <w:pPr>
        <w:rPr>
          <w:lang w:eastAsia="ko-KR"/>
        </w:rPr>
      </w:pPr>
    </w:p>
    <w:p w14:paraId="6FE8E92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배경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5545FB7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 backgroundView = getWindow().getDecorView().getRootView();</w:t>
      </w:r>
    </w:p>
    <w:p w14:paraId="78CD3DA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backgroundView.setBackgroundColor(backgroundColor);</w:t>
      </w:r>
    </w:p>
    <w:p w14:paraId="74C40530" w14:textId="77777777" w:rsidR="0016649E" w:rsidRDefault="0016649E" w:rsidP="0016649E">
      <w:pPr>
        <w:rPr>
          <w:lang w:eastAsia="ko-KR"/>
        </w:rPr>
      </w:pPr>
    </w:p>
    <w:p w14:paraId="1F07FFA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Intent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</w:t>
      </w:r>
    </w:p>
    <w:p w14:paraId="10E7248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Intent intent = getIntent();</w:t>
      </w:r>
    </w:p>
    <w:p w14:paraId="0E7007E3" w14:textId="77777777" w:rsidR="0016649E" w:rsidRDefault="0016649E" w:rsidP="0016649E">
      <w:pPr>
        <w:rPr>
          <w:lang w:eastAsia="ko-KR"/>
        </w:rPr>
      </w:pPr>
    </w:p>
    <w:p w14:paraId="7AEB4A9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카테고리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리소스에서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가져오기</w:t>
      </w:r>
    </w:p>
    <w:p w14:paraId="2F991C0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categoryStr1 = getString(R.string.product_category1);</w:t>
      </w:r>
    </w:p>
    <w:p w14:paraId="1FD539F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categoryStr2 = getString(R.string.product_category2);</w:t>
      </w:r>
    </w:p>
    <w:p w14:paraId="521CC6F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categoryStr3 = getString(R.string.product_category3);</w:t>
      </w:r>
    </w:p>
    <w:p w14:paraId="350ABC17" w14:textId="77777777" w:rsidR="0016649E" w:rsidRDefault="0016649E" w:rsidP="0016649E">
      <w:pPr>
        <w:rPr>
          <w:lang w:eastAsia="ko-KR"/>
        </w:rPr>
      </w:pPr>
    </w:p>
    <w:p w14:paraId="77DE929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추출한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사용가능하게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만들기</w:t>
      </w:r>
    </w:p>
    <w:p w14:paraId="30A9F18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 productCode = intent.getIntExtra("productCode", 0);</w:t>
      </w:r>
    </w:p>
    <w:p w14:paraId="02A3F06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productName = intent.getStringExtra("productName");</w:t>
      </w:r>
    </w:p>
    <w:p w14:paraId="664AA53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productImage = intent.getStringExtra("productImage");</w:t>
      </w:r>
    </w:p>
    <w:p w14:paraId="58B1FEB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int productPrice = intent.getIntExtra("productPrice", 0); // </w:t>
      </w:r>
      <w:r>
        <w:rPr>
          <w:rFonts w:hint="eastAsia"/>
          <w:lang w:eastAsia="ko-KR"/>
        </w:rPr>
        <w:t>기본값을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3F86608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 productStock = intent.getIntExtra("productStock", 0);</w:t>
      </w:r>
    </w:p>
    <w:p w14:paraId="2131893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category = intent.getStringExtra("productCategory");</w:t>
      </w:r>
    </w:p>
    <w:p w14:paraId="0469AD9E" w14:textId="77777777" w:rsidR="0016649E" w:rsidRDefault="0016649E" w:rsidP="0016649E">
      <w:pPr>
        <w:rPr>
          <w:lang w:eastAsia="ko-KR"/>
        </w:rPr>
      </w:pPr>
    </w:p>
    <w:p w14:paraId="6536476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UI </w:t>
      </w:r>
      <w:r>
        <w:rPr>
          <w:rFonts w:hint="eastAsia"/>
          <w:lang w:eastAsia="ko-KR"/>
        </w:rPr>
        <w:t>컴포넌트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</w:p>
    <w:p w14:paraId="6E5F60A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NeumorphCardView productEditCardView = findViewById(R.id.productEditCardView);</w:t>
      </w:r>
    </w:p>
    <w:p w14:paraId="5C0B3BF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NeumorphCardView editTextProductName = findViewById(R.id.editTextProductName);</w:t>
      </w:r>
    </w:p>
    <w:p w14:paraId="360811D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NeumorphCardView editTextProductImage = findViewById(R.id.editTextProductImage);</w:t>
      </w:r>
    </w:p>
    <w:p w14:paraId="6EA0B41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NeumorphCardView editTextProductPrice = findViewById(R.id.editTextProductPrice);</w:t>
      </w:r>
    </w:p>
    <w:p w14:paraId="262A2B3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NeumorphCardView editTextProductStock = findViewById(R.id.editTextProductStock);</w:t>
      </w:r>
    </w:p>
    <w:p w14:paraId="3AC92B8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NeumorphCardView editTextProductCategory = findViewById(R.id.editTextProductCategory);</w:t>
      </w:r>
    </w:p>
    <w:p w14:paraId="5298DE78" w14:textId="77777777" w:rsidR="0016649E" w:rsidRDefault="0016649E" w:rsidP="0016649E">
      <w:pPr>
        <w:rPr>
          <w:lang w:eastAsia="ko-KR"/>
        </w:rPr>
      </w:pPr>
    </w:p>
    <w:p w14:paraId="4D9B936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editProductName2 = findViewById(R.id.editProductName2);</w:t>
      </w:r>
    </w:p>
    <w:p w14:paraId="6472F99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editProductPrice2 = findViewById(R.id.editProductPrice2);</w:t>
      </w:r>
    </w:p>
    <w:p w14:paraId="29DEC70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editProductStock2 = findViewById(R.id.editProductStock2);</w:t>
      </w:r>
    </w:p>
    <w:p w14:paraId="62869DA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buttonUpdateProduct2 = findViewById(R.id.buttonUpdateProduct2);</w:t>
      </w:r>
    </w:p>
    <w:p w14:paraId="615AF36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backBtn = findViewById(R.id.backBtn);</w:t>
      </w:r>
    </w:p>
    <w:p w14:paraId="793860D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imageViewProduct2 = findViewById(R.id.imageViewProduct2);</w:t>
      </w:r>
    </w:p>
    <w:p w14:paraId="02E7778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radioGroup2 = findViewById(R.id.categroryRadioGroup2);</w:t>
      </w:r>
    </w:p>
    <w:p w14:paraId="04E0B5FC" w14:textId="77777777" w:rsidR="0016649E" w:rsidRDefault="0016649E" w:rsidP="0016649E">
      <w:pPr>
        <w:rPr>
          <w:lang w:eastAsia="ko-KR"/>
        </w:rPr>
      </w:pPr>
    </w:p>
    <w:p w14:paraId="3BB22C6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UI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세팅</w:t>
      </w:r>
    </w:p>
    <w:p w14:paraId="3D5E9AE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editProductName2.setText(productName);</w:t>
      </w:r>
    </w:p>
    <w:p w14:paraId="7168F6D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editProductPrice2.setText(String.valueOf(productPrice)); // int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String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</w:t>
      </w:r>
    </w:p>
    <w:p w14:paraId="62D18F8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editProductStock2.setText(String.valueOf(productStock)); // int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String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</w:t>
      </w:r>
    </w:p>
    <w:p w14:paraId="1C7C4BEB" w14:textId="77777777" w:rsidR="0016649E" w:rsidRDefault="0016649E" w:rsidP="0016649E">
      <w:pPr>
        <w:rPr>
          <w:lang w:eastAsia="ko-KR"/>
        </w:rPr>
      </w:pPr>
    </w:p>
    <w:p w14:paraId="6779455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EditMode </w:t>
      </w:r>
      <w:r>
        <w:rPr>
          <w:rFonts w:hint="eastAsia"/>
          <w:lang w:eastAsia="ko-KR"/>
        </w:rPr>
        <w:t>설정</w:t>
      </w:r>
    </w:p>
    <w:p w14:paraId="32662C0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ChangeMode.applySubTheme(productEditPage, 1);</w:t>
      </w:r>
    </w:p>
    <w:p w14:paraId="14B46B21" w14:textId="77777777" w:rsidR="0016649E" w:rsidRDefault="0016649E" w:rsidP="0016649E">
      <w:pPr>
        <w:rPr>
          <w:lang w:eastAsia="ko-KR"/>
        </w:rPr>
      </w:pPr>
    </w:p>
    <w:p w14:paraId="687E8F4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Product Edit Page Btn </w:t>
      </w:r>
      <w:r>
        <w:rPr>
          <w:rFonts w:hint="eastAsia"/>
          <w:lang w:eastAsia="ko-KR"/>
        </w:rPr>
        <w:t>설정</w:t>
      </w:r>
    </w:p>
    <w:p w14:paraId="5A4A884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ChangeMode.setColorFilterDark(buttonUpdateProduct2);</w:t>
      </w:r>
    </w:p>
    <w:p w14:paraId="785AF98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ChangeMode.setDarkShadowCardView(buttonUpdateProduct2);</w:t>
      </w:r>
    </w:p>
    <w:p w14:paraId="5524E71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ChangeMode.setColorFilterDark(backBtn);</w:t>
      </w:r>
    </w:p>
    <w:p w14:paraId="03C379F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ChangeMode.setDarkShadowCardView(backBtn);</w:t>
      </w:r>
    </w:p>
    <w:p w14:paraId="7D2B9DB2" w14:textId="77777777" w:rsidR="0016649E" w:rsidRDefault="0016649E" w:rsidP="0016649E">
      <w:pPr>
        <w:rPr>
          <w:lang w:eastAsia="ko-KR"/>
        </w:rPr>
      </w:pPr>
    </w:p>
    <w:p w14:paraId="0D4DBE1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Product Edit Page CardView content </w:t>
      </w:r>
      <w:r>
        <w:rPr>
          <w:rFonts w:hint="eastAsia"/>
          <w:lang w:eastAsia="ko-KR"/>
        </w:rPr>
        <w:t>설정</w:t>
      </w:r>
    </w:p>
    <w:p w14:paraId="7A83092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ChangeMode.setDarkShadowCardView(productEditCardView);</w:t>
      </w:r>
    </w:p>
    <w:p w14:paraId="10039E0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ChangeMode.setDarkShadowCardView(editTextProductName);</w:t>
      </w:r>
    </w:p>
    <w:p w14:paraId="75D2192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ChangeMode.setDarkShadowCardView(editTextProductImage);</w:t>
      </w:r>
    </w:p>
    <w:p w14:paraId="181AF5B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ChangeMode.setDarkShadowCardView(editTextProductPrice);</w:t>
      </w:r>
    </w:p>
    <w:p w14:paraId="5D51F2C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ChangeMode.setDarkShadowCardView(editTextProductStock);</w:t>
      </w:r>
    </w:p>
    <w:p w14:paraId="2BDABE9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ChangeMode.setDarkShadowCardView(editTextProductCategory);</w:t>
      </w:r>
    </w:p>
    <w:p w14:paraId="01CD7C19" w14:textId="77777777" w:rsidR="0016649E" w:rsidRDefault="0016649E" w:rsidP="0016649E">
      <w:pPr>
        <w:rPr>
          <w:lang w:eastAsia="ko-KR"/>
        </w:rPr>
      </w:pPr>
    </w:p>
    <w:p w14:paraId="431E802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Firestore </w:t>
      </w:r>
      <w:r>
        <w:rPr>
          <w:rFonts w:hint="eastAsia"/>
          <w:lang w:eastAsia="ko-KR"/>
        </w:rPr>
        <w:t>인스턴스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</w:p>
    <w:p w14:paraId="042662E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dbFirestore = FirebaseFirestore.getInstance();</w:t>
      </w:r>
    </w:p>
    <w:p w14:paraId="4FAD44DC" w14:textId="77777777" w:rsidR="0016649E" w:rsidRDefault="0016649E" w:rsidP="0016649E">
      <w:pPr>
        <w:rPr>
          <w:lang w:eastAsia="ko-KR"/>
        </w:rPr>
      </w:pPr>
    </w:p>
    <w:p w14:paraId="453778F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라디오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그룹의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7C27D1A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radioGroup2.setOnCheckedChangeListener(new RadioGroup.OnCheckedChangeListener() {</w:t>
      </w:r>
    </w:p>
    <w:p w14:paraId="1EA1CEA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40829DE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onCheckedChanged(RadioGroup group, int checkedId) {</w:t>
      </w:r>
    </w:p>
    <w:p w14:paraId="6DEFDB8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if(checkedId == R.id.categoryRadioBtns1){</w:t>
      </w:r>
    </w:p>
    <w:p w14:paraId="25C6215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ProductCategory2 = categoryStr1;</w:t>
      </w:r>
    </w:p>
    <w:p w14:paraId="3CF8CE5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 else if (checkedId == R.id.categoryRadioBtns2) {</w:t>
      </w:r>
    </w:p>
    <w:p w14:paraId="3011602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ProductCategory2 = categoryStr2;</w:t>
      </w:r>
    </w:p>
    <w:p w14:paraId="25A2DC5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}else if (checkedId ==R.id.categoryRadioBtns3) {</w:t>
      </w:r>
    </w:p>
    <w:p w14:paraId="73EBA81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ProductCategory2 = categoryStr3;</w:t>
      </w:r>
    </w:p>
    <w:p w14:paraId="329CFDF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4BC86ED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6351BE3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51FC45EF" w14:textId="77777777" w:rsidR="0016649E" w:rsidRDefault="0016649E" w:rsidP="0016649E">
      <w:pPr>
        <w:rPr>
          <w:lang w:eastAsia="ko-KR"/>
        </w:rPr>
      </w:pPr>
    </w:p>
    <w:p w14:paraId="5613D3D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카테고리를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기본값으로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51B3B0A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if(ProductCategory2 == null){</w:t>
      </w:r>
    </w:p>
    <w:p w14:paraId="758D020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ProductCategory2 = categoryStr1;</w:t>
      </w:r>
    </w:p>
    <w:p w14:paraId="3D93E76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6E21A6BF" w14:textId="77777777" w:rsidR="0016649E" w:rsidRDefault="0016649E" w:rsidP="0016649E">
      <w:pPr>
        <w:rPr>
          <w:lang w:eastAsia="ko-KR"/>
        </w:rPr>
      </w:pPr>
    </w:p>
    <w:p w14:paraId="1C06D40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읽어온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라디오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세팅</w:t>
      </w:r>
    </w:p>
    <w:p w14:paraId="4D0157C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if(category == categoryStr1){</w:t>
      </w:r>
    </w:p>
    <w:p w14:paraId="4791467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radioGroup2.check(R.id.categoryRadioBtns1);</w:t>
      </w:r>
    </w:p>
    <w:p w14:paraId="2B48D63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else if( category == categoryStr2){</w:t>
      </w:r>
    </w:p>
    <w:p w14:paraId="244DC78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radioGroup2.check(R.id.categoryRadioBtns2);</w:t>
      </w:r>
    </w:p>
    <w:p w14:paraId="56ED5D7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}else if( category == categoryStr3){</w:t>
      </w:r>
    </w:p>
    <w:p w14:paraId="6B267D2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radioGroup2.check(R.id.categoryRadioBtns3);</w:t>
      </w:r>
    </w:p>
    <w:p w14:paraId="3E9B6D5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6BBDD940" w14:textId="77777777" w:rsidR="0016649E" w:rsidRDefault="0016649E" w:rsidP="0016649E">
      <w:pPr>
        <w:rPr>
          <w:lang w:eastAsia="ko-KR"/>
        </w:rPr>
      </w:pPr>
    </w:p>
    <w:p w14:paraId="6D444CC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세팅</w:t>
      </w:r>
    </w:p>
    <w:p w14:paraId="7041868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(productImage != null &amp;&amp; !productImage.isEmpty()) {</w:t>
      </w:r>
    </w:p>
    <w:p w14:paraId="1CD2604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imageViewProduct2.setImageURI(Uri.parse(productImage));</w:t>
      </w:r>
    </w:p>
    <w:p w14:paraId="4DC4540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Glide.with(this).load(productImage).into(imageViewProduct2);</w:t>
      </w:r>
    </w:p>
    <w:p w14:paraId="7FD8F21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40CBB911" w14:textId="77777777" w:rsidR="0016649E" w:rsidRDefault="0016649E" w:rsidP="0016649E">
      <w:pPr>
        <w:rPr>
          <w:lang w:eastAsia="ko-KR"/>
        </w:rPr>
      </w:pPr>
    </w:p>
    <w:p w14:paraId="628785E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엽니다</w:t>
      </w:r>
      <w:r>
        <w:rPr>
          <w:rFonts w:hint="eastAsia"/>
          <w:lang w:eastAsia="ko-KR"/>
        </w:rPr>
        <w:t>.</w:t>
      </w:r>
    </w:p>
    <w:p w14:paraId="04281E9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imageViewProduct2.setOnClickListener(new View.OnClickListener() {</w:t>
      </w:r>
    </w:p>
    <w:p w14:paraId="122A91D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062A098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view) {</w:t>
      </w:r>
    </w:p>
    <w:p w14:paraId="15BB3AE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openFileManager();</w:t>
      </w:r>
    </w:p>
    <w:p w14:paraId="4ACFB41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1D3CC01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3EA1A46B" w14:textId="77777777" w:rsidR="0016649E" w:rsidRDefault="0016649E" w:rsidP="0016649E">
      <w:pPr>
        <w:rPr>
          <w:lang w:eastAsia="ko-KR"/>
        </w:rPr>
      </w:pPr>
    </w:p>
    <w:p w14:paraId="5A2D7EF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1E6C279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buttonUpdateProduct2.setOnClickListener(new View.OnClickListener() {</w:t>
      </w:r>
    </w:p>
    <w:p w14:paraId="36369FB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689B337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view) {</w:t>
      </w:r>
    </w:p>
    <w:p w14:paraId="2511FDE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productCode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데이터베이스에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연동하고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</w:p>
    <w:p w14:paraId="3E45433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        updateProductByCode(productCode);</w:t>
      </w:r>
    </w:p>
    <w:p w14:paraId="02301103" w14:textId="77777777" w:rsidR="0016649E" w:rsidRDefault="0016649E" w:rsidP="0016649E">
      <w:pPr>
        <w:rPr>
          <w:lang w:eastAsia="ko-KR"/>
        </w:rPr>
      </w:pPr>
    </w:p>
    <w:p w14:paraId="090961E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47FCBAA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45914ED5" w14:textId="77777777" w:rsidR="0016649E" w:rsidRDefault="0016649E" w:rsidP="0016649E">
      <w:pPr>
        <w:rPr>
          <w:lang w:eastAsia="ko-KR"/>
        </w:rPr>
      </w:pPr>
    </w:p>
    <w:p w14:paraId="728A187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뒤로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36D8A9C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backBtn.setOnClickListener(new View.OnClickListener() {</w:t>
      </w:r>
    </w:p>
    <w:p w14:paraId="30F6F5F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0D46CC1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700F58A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</w:p>
    <w:p w14:paraId="17C8EC8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backBtn.setShapeType(1);</w:t>
      </w:r>
    </w:p>
    <w:p w14:paraId="1226428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v.postDelayed(new Runnable() {</w:t>
      </w:r>
    </w:p>
    <w:p w14:paraId="60D2B57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0E89801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run() {</w:t>
      </w:r>
    </w:p>
    <w:p w14:paraId="4C029EC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backBtn.setShapeType(0);</w:t>
      </w:r>
    </w:p>
    <w:p w14:paraId="1B91541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3154BBF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}, 200);</w:t>
      </w:r>
    </w:p>
    <w:p w14:paraId="1ABCE8D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finish();</w:t>
      </w:r>
    </w:p>
    <w:p w14:paraId="5C3DA40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43CB4AA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68FCEBBF" w14:textId="77777777" w:rsidR="0016649E" w:rsidRDefault="0016649E" w:rsidP="0016649E">
      <w:pPr>
        <w:rPr>
          <w:lang w:eastAsia="ko-KR"/>
        </w:rPr>
      </w:pPr>
    </w:p>
    <w:p w14:paraId="49ECE5D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203B2335" w14:textId="77777777" w:rsidR="0016649E" w:rsidRDefault="0016649E" w:rsidP="0016649E">
      <w:pPr>
        <w:rPr>
          <w:lang w:eastAsia="ko-KR"/>
        </w:rPr>
      </w:pPr>
    </w:p>
    <w:p w14:paraId="17C26C8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오자현</w:t>
      </w:r>
      <w:r>
        <w:rPr>
          <w:rFonts w:hint="eastAsia"/>
          <w:lang w:eastAsia="ko-KR"/>
        </w:rPr>
        <w:t>)</w:t>
      </w:r>
    </w:p>
    <w:p w14:paraId="18C9C9A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openFileManager() {</w:t>
      </w:r>
    </w:p>
    <w:p w14:paraId="1049493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ACTION_OPEN_DOCUMENT </w:t>
      </w:r>
      <w:r>
        <w:rPr>
          <w:rFonts w:hint="eastAsia"/>
          <w:lang w:eastAsia="ko-KR"/>
        </w:rPr>
        <w:t>액션을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인텐트를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생성합니다</w:t>
      </w:r>
      <w:r>
        <w:rPr>
          <w:rFonts w:hint="eastAsia"/>
          <w:lang w:eastAsia="ko-KR"/>
        </w:rPr>
        <w:t>.</w:t>
      </w:r>
    </w:p>
    <w:p w14:paraId="668A4BA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Intent intent = new Intent(Intent.ACTION_OPEN_DOCUMENT);</w:t>
      </w:r>
    </w:p>
    <w:p w14:paraId="6285E20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CATEGORY_OPENABLE </w:t>
      </w:r>
      <w:r>
        <w:rPr>
          <w:rFonts w:hint="eastAsia"/>
          <w:lang w:eastAsia="ko-KR"/>
        </w:rPr>
        <w:t>카테고리를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앱만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</w:p>
    <w:p w14:paraId="453CC02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intent.addCategory(Intent.CATEGORY_OPENABLE);</w:t>
      </w:r>
    </w:p>
    <w:p w14:paraId="46A5101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유형의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허용하도록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설정합니다</w:t>
      </w:r>
      <w:r>
        <w:rPr>
          <w:rFonts w:hint="eastAsia"/>
          <w:lang w:eastAsia="ko-KR"/>
        </w:rPr>
        <w:t>.</w:t>
      </w:r>
    </w:p>
    <w:p w14:paraId="4567B78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intent.setType("*/*");</w:t>
      </w:r>
    </w:p>
    <w:p w14:paraId="36F84FB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식별하기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PICK_FILE_REQUEST </w:t>
      </w:r>
      <w:r>
        <w:rPr>
          <w:rFonts w:hint="eastAsia"/>
          <w:lang w:eastAsia="ko-KR"/>
        </w:rPr>
        <w:t>요청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사용합니다</w:t>
      </w:r>
      <w:r>
        <w:rPr>
          <w:rFonts w:hint="eastAsia"/>
          <w:lang w:eastAsia="ko-KR"/>
        </w:rPr>
        <w:t>.</w:t>
      </w:r>
    </w:p>
    <w:p w14:paraId="6F18117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startActivityForResult(intent, PICK_FILE_REQUEST);</w:t>
      </w:r>
    </w:p>
    <w:p w14:paraId="09634CE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18A6D85" w14:textId="77777777" w:rsidR="0016649E" w:rsidRDefault="0016649E" w:rsidP="0016649E">
      <w:pPr>
        <w:rPr>
          <w:lang w:eastAsia="ko-KR"/>
        </w:rPr>
      </w:pPr>
    </w:p>
    <w:p w14:paraId="7698703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오자현</w:t>
      </w:r>
      <w:r>
        <w:rPr>
          <w:rFonts w:hint="eastAsia"/>
          <w:lang w:eastAsia="ko-KR"/>
        </w:rPr>
        <w:t>)</w:t>
      </w:r>
    </w:p>
    <w:p w14:paraId="5115D33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4D54816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protected void onActivityResult(int requestCode, int resultCode, @Nullable Intent data) {</w:t>
      </w:r>
    </w:p>
    <w:p w14:paraId="3DF43A0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super.onActivityResult(requestCode, resultCode, data);</w:t>
      </w:r>
    </w:p>
    <w:p w14:paraId="5D623B69" w14:textId="77777777" w:rsidR="0016649E" w:rsidRDefault="0016649E" w:rsidP="0016649E">
      <w:pPr>
        <w:rPr>
          <w:lang w:eastAsia="ko-KR"/>
        </w:rPr>
      </w:pPr>
    </w:p>
    <w:p w14:paraId="1C8E1F7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인텐트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null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확인합니다</w:t>
      </w:r>
      <w:r>
        <w:rPr>
          <w:rFonts w:hint="eastAsia"/>
          <w:lang w:eastAsia="ko-KR"/>
        </w:rPr>
        <w:t>.</w:t>
      </w:r>
    </w:p>
    <w:p w14:paraId="1358BB9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(requestCode == PICK_FILE_REQUEST &amp;&amp; resultCode == RESULT_OK &amp;&amp; data != null) {</w:t>
      </w:r>
    </w:p>
    <w:p w14:paraId="4E20862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URI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가져옵니다</w:t>
      </w:r>
      <w:r>
        <w:rPr>
          <w:rFonts w:hint="eastAsia"/>
          <w:lang w:eastAsia="ko-KR"/>
        </w:rPr>
        <w:t>.</w:t>
      </w:r>
    </w:p>
    <w:p w14:paraId="50C6CC1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Uri selectedFileUri = data.getData();</w:t>
      </w:r>
    </w:p>
    <w:p w14:paraId="7590BDA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fileUri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URI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저장합니다</w:t>
      </w:r>
      <w:r>
        <w:rPr>
          <w:rFonts w:hint="eastAsia"/>
          <w:lang w:eastAsia="ko-KR"/>
        </w:rPr>
        <w:t>.</w:t>
      </w:r>
    </w:p>
    <w:p w14:paraId="4CC9E44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fileUri = data.getData();</w:t>
      </w:r>
    </w:p>
    <w:p w14:paraId="78473B7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파일의</w:t>
      </w:r>
      <w:r>
        <w:rPr>
          <w:rFonts w:hint="eastAsia"/>
          <w:lang w:eastAsia="ko-KR"/>
        </w:rPr>
        <w:t xml:space="preserve"> URI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ImageView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표시합니다</w:t>
      </w:r>
      <w:r>
        <w:rPr>
          <w:rFonts w:hint="eastAsia"/>
          <w:lang w:eastAsia="ko-KR"/>
        </w:rPr>
        <w:t>.</w:t>
      </w:r>
    </w:p>
    <w:p w14:paraId="5FC0ABC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imageViewProduct2.setImageURI(selectedFileUri);</w:t>
      </w:r>
    </w:p>
    <w:p w14:paraId="7D8BCF9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77A7677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C39F0A9" w14:textId="77777777" w:rsidR="0016649E" w:rsidRDefault="0016649E" w:rsidP="0016649E">
      <w:pPr>
        <w:rPr>
          <w:lang w:eastAsia="ko-KR"/>
        </w:rPr>
      </w:pPr>
    </w:p>
    <w:p w14:paraId="05D283E7" w14:textId="77777777" w:rsidR="0016649E" w:rsidRDefault="0016649E" w:rsidP="0016649E">
      <w:pPr>
        <w:rPr>
          <w:lang w:eastAsia="ko-KR"/>
        </w:rPr>
      </w:pPr>
    </w:p>
    <w:p w14:paraId="781AD5C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파이어베이스의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오자현</w:t>
      </w:r>
      <w:r>
        <w:rPr>
          <w:rFonts w:hint="eastAsia"/>
          <w:lang w:eastAsia="ko-KR"/>
        </w:rPr>
        <w:t>)</w:t>
      </w:r>
    </w:p>
    <w:p w14:paraId="38895C7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updateProductInFirestore(String documentId) {</w:t>
      </w:r>
    </w:p>
    <w:p w14:paraId="08AC007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UI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가져옵니다</w:t>
      </w:r>
      <w:r>
        <w:rPr>
          <w:rFonts w:hint="eastAsia"/>
          <w:lang w:eastAsia="ko-KR"/>
        </w:rPr>
        <w:t>.</w:t>
      </w:r>
    </w:p>
    <w:p w14:paraId="4999BB0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updatedName = editProductName2.getText().toString();</w:t>
      </w:r>
    </w:p>
    <w:p w14:paraId="29A8DC6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updatedPriceStr = editProductPrice2.getText().toString();</w:t>
      </w:r>
    </w:p>
    <w:p w14:paraId="4E1D161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updatedStockStr = editProductStock2.getText().toString();</w:t>
      </w:r>
    </w:p>
    <w:p w14:paraId="4CE6528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updatedCategory = ProductCategory2;</w:t>
      </w:r>
    </w:p>
    <w:p w14:paraId="3AF96993" w14:textId="77777777" w:rsidR="0016649E" w:rsidRDefault="0016649E" w:rsidP="0016649E">
      <w:pPr>
        <w:rPr>
          <w:lang w:eastAsia="ko-KR"/>
        </w:rPr>
      </w:pPr>
    </w:p>
    <w:p w14:paraId="0D54066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문자열로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가격과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재고를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변환합니다</w:t>
      </w:r>
      <w:r>
        <w:rPr>
          <w:rFonts w:hint="eastAsia"/>
          <w:lang w:eastAsia="ko-KR"/>
        </w:rPr>
        <w:t>.</w:t>
      </w:r>
    </w:p>
    <w:p w14:paraId="6B8609E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 updatedPrice = Integer.parseInt(updatedPriceStr);</w:t>
      </w:r>
    </w:p>
    <w:p w14:paraId="10380D5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 updatedStock = Integer.parseInt(updatedStockStr);</w:t>
      </w:r>
    </w:p>
    <w:p w14:paraId="51646B4A" w14:textId="77777777" w:rsidR="0016649E" w:rsidRDefault="0016649E" w:rsidP="0016649E">
      <w:pPr>
        <w:rPr>
          <w:lang w:eastAsia="ko-KR"/>
        </w:rPr>
      </w:pPr>
    </w:p>
    <w:p w14:paraId="1474E7E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FirebaseStorage </w:t>
      </w:r>
      <w:r>
        <w:rPr>
          <w:rFonts w:hint="eastAsia"/>
          <w:lang w:eastAsia="ko-KR"/>
        </w:rPr>
        <w:t>인스턴스를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가져옵니다</w:t>
      </w:r>
      <w:r>
        <w:rPr>
          <w:rFonts w:hint="eastAsia"/>
          <w:lang w:eastAsia="ko-KR"/>
        </w:rPr>
        <w:t>.</w:t>
      </w:r>
    </w:p>
    <w:p w14:paraId="63F2341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FirebaseStorage storage = FirebaseStorage.getInstance();</w:t>
      </w:r>
    </w:p>
    <w:p w14:paraId="5DC5D4C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StorageReference storageRef = storage.getReference();</w:t>
      </w:r>
    </w:p>
    <w:p w14:paraId="098203B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StorageReference fileRef = storageRef.child("files/" + System.currentTimeMillis());</w:t>
      </w:r>
    </w:p>
    <w:p w14:paraId="5BD50FEB" w14:textId="77777777" w:rsidR="0016649E" w:rsidRDefault="0016649E" w:rsidP="0016649E">
      <w:pPr>
        <w:rPr>
          <w:lang w:eastAsia="ko-KR"/>
        </w:rPr>
      </w:pPr>
    </w:p>
    <w:p w14:paraId="17D08A0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업데이트할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맵에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저장합니다</w:t>
      </w:r>
      <w:r>
        <w:rPr>
          <w:rFonts w:hint="eastAsia"/>
          <w:lang w:eastAsia="ko-KR"/>
        </w:rPr>
        <w:t>.</w:t>
      </w:r>
    </w:p>
    <w:p w14:paraId="364D133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Map&lt;String, Object&gt; productUpdate = new HashMap&lt;&gt;();</w:t>
      </w:r>
    </w:p>
    <w:p w14:paraId="45E67CB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productUpdate.put("productName", updatedName); // </w:t>
      </w:r>
      <w:r>
        <w:rPr>
          <w:rFonts w:hint="eastAsia"/>
          <w:lang w:eastAsia="ko-KR"/>
        </w:rPr>
        <w:t>상품명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364C707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productUpdate.put("productPrice", updatedPrice); // </w:t>
      </w:r>
      <w:r>
        <w:rPr>
          <w:rFonts w:hint="eastAsia"/>
          <w:lang w:eastAsia="ko-KR"/>
        </w:rPr>
        <w:t>가격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2D83979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productUpdate.put("productStock", updatedStock); // </w:t>
      </w:r>
      <w:r>
        <w:rPr>
          <w:rFonts w:hint="eastAsia"/>
          <w:lang w:eastAsia="ko-KR"/>
        </w:rPr>
        <w:t>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2C5A65B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productUpdate.put("productCategory", updatedCategory); // </w:t>
      </w:r>
      <w:r>
        <w:rPr>
          <w:rFonts w:hint="eastAsia"/>
          <w:lang w:eastAsia="ko-KR"/>
        </w:rPr>
        <w:t>카테고리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22FC5D92" w14:textId="77777777" w:rsidR="0016649E" w:rsidRDefault="0016649E" w:rsidP="0016649E">
      <w:pPr>
        <w:rPr>
          <w:lang w:eastAsia="ko-KR"/>
        </w:rPr>
      </w:pPr>
    </w:p>
    <w:p w14:paraId="469E5FD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선택되었는지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확인합니다</w:t>
      </w:r>
      <w:r>
        <w:rPr>
          <w:rFonts w:hint="eastAsia"/>
          <w:lang w:eastAsia="ko-KR"/>
        </w:rPr>
        <w:t>.</w:t>
      </w:r>
    </w:p>
    <w:p w14:paraId="44CF7E9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(fileUri != null) {</w:t>
      </w:r>
    </w:p>
    <w:p w14:paraId="6739401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업로드합니다</w:t>
      </w:r>
      <w:r>
        <w:rPr>
          <w:rFonts w:hint="eastAsia"/>
          <w:lang w:eastAsia="ko-KR"/>
        </w:rPr>
        <w:t>.</w:t>
      </w:r>
    </w:p>
    <w:p w14:paraId="1A5DE57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fileRef.putFile(fileUri).addOnSuccessListener(new OnSuccessListener&lt;UploadTask.TaskSnapshot&gt;() {</w:t>
      </w:r>
    </w:p>
    <w:p w14:paraId="1F38D7E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@Override</w:t>
      </w:r>
    </w:p>
    <w:p w14:paraId="62BF924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public void onSuccess(UploadTask.TaskSnapshot taskSnapshot) {</w:t>
      </w:r>
    </w:p>
    <w:p w14:paraId="6A5CAEE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//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업로드가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URL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맵에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추가합니다</w:t>
      </w:r>
      <w:r>
        <w:rPr>
          <w:rFonts w:hint="eastAsia"/>
          <w:lang w:eastAsia="ko-KR"/>
        </w:rPr>
        <w:t>.</w:t>
      </w:r>
    </w:p>
    <w:p w14:paraId="00AF85D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fileRef.getDownloadUrl().addOnSuccessListener(new OnSuccessListener&lt;Uri&gt;() {</w:t>
      </w:r>
    </w:p>
    <w:p w14:paraId="68AEC82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@Override</w:t>
      </w:r>
    </w:p>
    <w:p w14:paraId="144220D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public void onSuccess(Uri uri) {</w:t>
      </w:r>
    </w:p>
    <w:p w14:paraId="47F3C4A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//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URL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productUpdate </w:t>
      </w:r>
      <w:r>
        <w:rPr>
          <w:rFonts w:hint="eastAsia"/>
          <w:lang w:eastAsia="ko-KR"/>
        </w:rPr>
        <w:t>맵에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6DCB487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productUpdate.put("productImage", uri.toString());</w:t>
      </w:r>
    </w:p>
    <w:p w14:paraId="2AA8510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// Firestore </w:t>
      </w:r>
      <w:r>
        <w:rPr>
          <w:rFonts w:hint="eastAsia"/>
          <w:lang w:eastAsia="ko-KR"/>
        </w:rPr>
        <w:t>문서를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업데이트합니다</w:t>
      </w:r>
      <w:r>
        <w:rPr>
          <w:rFonts w:hint="eastAsia"/>
          <w:lang w:eastAsia="ko-KR"/>
        </w:rPr>
        <w:t>.</w:t>
      </w:r>
    </w:p>
    <w:p w14:paraId="163A4CB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updateDocument(documentId, productUpdate);</w:t>
      </w:r>
    </w:p>
    <w:p w14:paraId="559EF9E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4EE4F2F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});</w:t>
      </w:r>
    </w:p>
    <w:p w14:paraId="40490F5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4DDD9BB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}).addOnFailureListener(new OnFailureListener() {</w:t>
      </w:r>
    </w:p>
    <w:p w14:paraId="49ABE75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@Override</w:t>
      </w:r>
    </w:p>
    <w:p w14:paraId="62D7CED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public void onFailure(@NonNull Exception e) {</w:t>
      </w:r>
    </w:p>
    <w:p w14:paraId="0C27428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//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업로드에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표시합니다</w:t>
      </w:r>
      <w:r>
        <w:rPr>
          <w:rFonts w:hint="eastAsia"/>
          <w:lang w:eastAsia="ko-KR"/>
        </w:rPr>
        <w:t>.</w:t>
      </w:r>
    </w:p>
    <w:p w14:paraId="5930443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Log.w("Upload File", "Error uploading file", e);</w:t>
      </w:r>
    </w:p>
    <w:p w14:paraId="2BB669B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Toast.makeText(AdminProductEditActivity.this, "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</w:t>
      </w:r>
      <w:r>
        <w:rPr>
          <w:rFonts w:hint="eastAsia"/>
          <w:lang w:eastAsia="ko-KR"/>
        </w:rPr>
        <w:t>", Toast.LENGTH_SHORT).show();</w:t>
      </w:r>
    </w:p>
    <w:p w14:paraId="1001987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284326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});</w:t>
      </w:r>
    </w:p>
    <w:p w14:paraId="332461E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} else {</w:t>
      </w:r>
    </w:p>
    <w:p w14:paraId="15CDC99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업데이트합니다</w:t>
      </w:r>
      <w:r>
        <w:rPr>
          <w:rFonts w:hint="eastAsia"/>
          <w:lang w:eastAsia="ko-KR"/>
        </w:rPr>
        <w:t>.</w:t>
      </w:r>
    </w:p>
    <w:p w14:paraId="12BC8A4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updateDocument(documentId, productUpdate);</w:t>
      </w:r>
    </w:p>
    <w:p w14:paraId="6612153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5EC3F09C" w14:textId="77777777" w:rsidR="0016649E" w:rsidRDefault="0016649E" w:rsidP="0016649E">
      <w:pPr>
        <w:rPr>
          <w:lang w:eastAsia="ko-KR"/>
        </w:rPr>
      </w:pPr>
    </w:p>
    <w:p w14:paraId="1DF27B8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A7977E7" w14:textId="77777777" w:rsidR="0016649E" w:rsidRDefault="0016649E" w:rsidP="0016649E">
      <w:pPr>
        <w:rPr>
          <w:lang w:eastAsia="ko-KR"/>
        </w:rPr>
      </w:pPr>
    </w:p>
    <w:p w14:paraId="20F9C9E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Firestore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메소드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오자현</w:t>
      </w:r>
      <w:r>
        <w:rPr>
          <w:rFonts w:hint="eastAsia"/>
          <w:lang w:eastAsia="ko-KR"/>
        </w:rPr>
        <w:t>)</w:t>
      </w:r>
    </w:p>
    <w:p w14:paraId="29C3C63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updateDocument(String documentId, Map&lt;String, Object&gt; productUpdate) {</w:t>
      </w:r>
    </w:p>
    <w:p w14:paraId="5696F16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Firestore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'products' </w:t>
      </w:r>
      <w:r>
        <w:rPr>
          <w:rFonts w:hint="eastAsia"/>
          <w:lang w:eastAsia="ko-KR"/>
        </w:rPr>
        <w:t>컬렉션의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지정된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업데이트합니다</w:t>
      </w:r>
      <w:r>
        <w:rPr>
          <w:rFonts w:hint="eastAsia"/>
          <w:lang w:eastAsia="ko-KR"/>
        </w:rPr>
        <w:t>.</w:t>
      </w:r>
    </w:p>
    <w:p w14:paraId="77B8180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dbFirestore.collection("products").document(documentId)</w:t>
      </w:r>
    </w:p>
    <w:p w14:paraId="6C7F421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.update(productUpdate)</w:t>
      </w:r>
    </w:p>
    <w:p w14:paraId="6917ACB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.addOnSuccessListener(new OnSuccessListener&lt;Void&gt;() {</w:t>
      </w:r>
    </w:p>
    <w:p w14:paraId="4C490CF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29844E6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onSuccess(Void aVoid) {</w:t>
      </w:r>
    </w:p>
    <w:p w14:paraId="53C1A9D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실행됩니다</w:t>
      </w:r>
      <w:r>
        <w:rPr>
          <w:rFonts w:hint="eastAsia"/>
          <w:lang w:eastAsia="ko-KR"/>
        </w:rPr>
        <w:t>.</w:t>
      </w:r>
    </w:p>
    <w:p w14:paraId="479DEC8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Log.d("Update Firestore", "DocumentSnapshot successfully updated.");</w:t>
      </w:r>
    </w:p>
    <w:p w14:paraId="108708A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Toast.makeText(AdminProductEditActivity.this, "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업데이트되었습니다</w:t>
      </w:r>
      <w:r>
        <w:rPr>
          <w:rFonts w:hint="eastAsia"/>
          <w:lang w:eastAsia="ko-KR"/>
        </w:rPr>
        <w:t>.", Toast.LENGTH_SHORT).show();</w:t>
      </w:r>
    </w:p>
    <w:p w14:paraId="2764995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액티비티를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종료합니다</w:t>
      </w:r>
      <w:r>
        <w:rPr>
          <w:rFonts w:hint="eastAsia"/>
          <w:lang w:eastAsia="ko-KR"/>
        </w:rPr>
        <w:t>.</w:t>
      </w:r>
    </w:p>
    <w:p w14:paraId="595B2C7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finish();</w:t>
      </w:r>
    </w:p>
    <w:p w14:paraId="19C5C23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52B8DB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</w:t>
      </w:r>
    </w:p>
    <w:p w14:paraId="18BFF83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.addOnFailureListener(new OnFailureListener() {</w:t>
      </w:r>
    </w:p>
    <w:p w14:paraId="17A2719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4DED2B6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onFailure(@NonNull Exception e) {</w:t>
      </w:r>
    </w:p>
    <w:p w14:paraId="1EA74EC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실행됩니다</w:t>
      </w:r>
      <w:r>
        <w:rPr>
          <w:rFonts w:hint="eastAsia"/>
          <w:lang w:eastAsia="ko-KR"/>
        </w:rPr>
        <w:t>.</w:t>
      </w:r>
    </w:p>
    <w:p w14:paraId="13854CB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Log.w("Update Firestore", "Error updating document", e);</w:t>
      </w:r>
    </w:p>
    <w:p w14:paraId="7BDD7D1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Toast.makeText(AdminProductEditActivity.this, "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</w:t>
      </w:r>
      <w:r>
        <w:rPr>
          <w:rFonts w:hint="eastAsia"/>
          <w:lang w:eastAsia="ko-KR"/>
        </w:rPr>
        <w:t>: " + e.getMessage(), Toast.LENGTH_SHORT).show();</w:t>
      </w:r>
    </w:p>
    <w:p w14:paraId="7B15EA4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12C95B5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});</w:t>
      </w:r>
    </w:p>
    <w:p w14:paraId="51C2FA3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00509DC" w14:textId="77777777" w:rsidR="0016649E" w:rsidRDefault="0016649E" w:rsidP="0016649E">
      <w:pPr>
        <w:rPr>
          <w:lang w:eastAsia="ko-KR"/>
        </w:rPr>
      </w:pPr>
    </w:p>
    <w:p w14:paraId="1C58118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상품코드를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메소드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오자현</w:t>
      </w:r>
      <w:r>
        <w:rPr>
          <w:rFonts w:hint="eastAsia"/>
          <w:lang w:eastAsia="ko-KR"/>
        </w:rPr>
        <w:t>)</w:t>
      </w:r>
    </w:p>
    <w:p w14:paraId="79A4D19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updateProductByCode(final int Code) {</w:t>
      </w:r>
    </w:p>
    <w:p w14:paraId="43086EA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Firestore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'products' </w:t>
      </w:r>
      <w:r>
        <w:rPr>
          <w:rFonts w:hint="eastAsia"/>
          <w:lang w:eastAsia="ko-KR"/>
        </w:rPr>
        <w:t>컬렉션에서</w:t>
      </w:r>
      <w:r>
        <w:rPr>
          <w:rFonts w:hint="eastAsia"/>
          <w:lang w:eastAsia="ko-KR"/>
        </w:rPr>
        <w:t xml:space="preserve"> productCode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조회합니다</w:t>
      </w:r>
      <w:r>
        <w:rPr>
          <w:rFonts w:hint="eastAsia"/>
          <w:lang w:eastAsia="ko-KR"/>
        </w:rPr>
        <w:t>.</w:t>
      </w:r>
    </w:p>
    <w:p w14:paraId="3589174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dbFirestore.collection("products")</w:t>
      </w:r>
    </w:p>
    <w:p w14:paraId="674F54F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.whereEqualTo("productCode", Code)// </w:t>
      </w:r>
      <w:r>
        <w:rPr>
          <w:rFonts w:hint="eastAsia"/>
          <w:lang w:eastAsia="ko-KR"/>
        </w:rPr>
        <w:t>변수의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타입과</w:t>
      </w:r>
      <w:r>
        <w:rPr>
          <w:rFonts w:hint="eastAsia"/>
          <w:lang w:eastAsia="ko-KR"/>
        </w:rPr>
        <w:t xml:space="preserve"> Firestore </w:t>
      </w:r>
      <w:r>
        <w:rPr>
          <w:rFonts w:hint="eastAsia"/>
          <w:lang w:eastAsia="ko-KR"/>
        </w:rPr>
        <w:t>필드의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타입이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</w:p>
    <w:p w14:paraId="697A59F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.get()</w:t>
      </w:r>
    </w:p>
    <w:p w14:paraId="15DA76A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.addOnCompleteListener(new OnCompleteListener&lt;QuerySnapshot&gt;() {</w:t>
      </w:r>
    </w:p>
    <w:p w14:paraId="7907C72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3A700A1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onComplete(@NonNull Task&lt;QuerySnapshot&gt; task) {</w:t>
      </w:r>
    </w:p>
    <w:p w14:paraId="774110E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if (task.isSuccessful()) {</w:t>
      </w:r>
    </w:p>
    <w:p w14:paraId="1632D00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QuerySnapshot querySnapshot = task.getResult();</w:t>
      </w:r>
    </w:p>
    <w:p w14:paraId="3664640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if (querySnapshot != null &amp;&amp; !querySnapshot.isEmpty()) {</w:t>
      </w:r>
    </w:p>
    <w:p w14:paraId="445F450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// </w:t>
      </w:r>
      <w:r>
        <w:rPr>
          <w:rFonts w:hint="eastAsia"/>
          <w:lang w:eastAsia="ko-KR"/>
        </w:rPr>
        <w:t>일치하는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15E8E70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for (QueryDocumentSnapshot document : querySnapshot) {</w:t>
      </w:r>
    </w:p>
    <w:p w14:paraId="22F2DEB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Log.d("Firestore Success", "Document found with ID: " + document.getId());</w:t>
      </w:r>
    </w:p>
    <w:p w14:paraId="5A55F12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//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Firestore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업데이트합니다</w:t>
      </w:r>
      <w:r>
        <w:rPr>
          <w:rFonts w:hint="eastAsia"/>
          <w:lang w:eastAsia="ko-KR"/>
        </w:rPr>
        <w:t>.</w:t>
      </w:r>
    </w:p>
    <w:p w14:paraId="2E1188F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updateProductInFirestore(document.getId());</w:t>
      </w:r>
    </w:p>
    <w:p w14:paraId="71C021C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                                Toast.makeText(AdminProductEditActivity.this, "</w:t>
      </w:r>
      <w:r>
        <w:rPr>
          <w:rFonts w:hint="eastAsia"/>
          <w:lang w:eastAsia="ko-KR"/>
        </w:rPr>
        <w:t>서버와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약간의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딜레이가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.", Toast.LENGTH_SHORT).show();</w:t>
      </w:r>
    </w:p>
    <w:p w14:paraId="72DBC18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//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액티비티를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종료합니다</w:t>
      </w:r>
      <w:r>
        <w:rPr>
          <w:rFonts w:hint="eastAsia"/>
          <w:lang w:eastAsia="ko-KR"/>
        </w:rPr>
        <w:t>.</w:t>
      </w:r>
    </w:p>
    <w:p w14:paraId="739C3EC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finishActivityWithResult();</w:t>
      </w:r>
    </w:p>
    <w:p w14:paraId="4C20E69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}</w:t>
      </w:r>
    </w:p>
    <w:p w14:paraId="253B967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} else {</w:t>
      </w:r>
    </w:p>
    <w:p w14:paraId="7A07F1A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// </w:t>
      </w:r>
      <w:r>
        <w:rPr>
          <w:rFonts w:hint="eastAsia"/>
          <w:lang w:eastAsia="ko-KR"/>
        </w:rPr>
        <w:t>일치하는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출력합니다</w:t>
      </w:r>
      <w:r>
        <w:rPr>
          <w:rFonts w:hint="eastAsia"/>
          <w:lang w:eastAsia="ko-KR"/>
        </w:rPr>
        <w:t>.</w:t>
      </w:r>
    </w:p>
    <w:p w14:paraId="1DCE63C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Log.d("Firestore Empty", "No documents found at all");</w:t>
      </w:r>
    </w:p>
    <w:p w14:paraId="11D636C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}</w:t>
      </w:r>
    </w:p>
    <w:p w14:paraId="62009C0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 else {</w:t>
      </w:r>
    </w:p>
    <w:p w14:paraId="4C6E9EA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//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출력합니다</w:t>
      </w:r>
      <w:r>
        <w:rPr>
          <w:rFonts w:hint="eastAsia"/>
          <w:lang w:eastAsia="ko-KR"/>
        </w:rPr>
        <w:t>.</w:t>
      </w:r>
    </w:p>
    <w:p w14:paraId="4AC9F61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Log.d("Firestore Error", "Error getting documents: ", task.getException());</w:t>
      </w:r>
    </w:p>
    <w:p w14:paraId="40F1ABE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125C08C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6FC9373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});</w:t>
      </w:r>
    </w:p>
    <w:p w14:paraId="15584E64" w14:textId="77777777" w:rsidR="0016649E" w:rsidRDefault="0016649E" w:rsidP="0016649E">
      <w:pPr>
        <w:rPr>
          <w:lang w:eastAsia="ko-KR"/>
        </w:rPr>
      </w:pPr>
    </w:p>
    <w:p w14:paraId="77C40D4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373EF493" w14:textId="77777777" w:rsidR="0016649E" w:rsidRDefault="0016649E" w:rsidP="0016649E">
      <w:pPr>
        <w:rPr>
          <w:lang w:eastAsia="ko-KR"/>
        </w:rPr>
      </w:pPr>
    </w:p>
    <w:p w14:paraId="05398ED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finishActivityWithResult() {</w:t>
      </w:r>
    </w:p>
    <w:p w14:paraId="0C295CA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AdminMainActivity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이동하는</w:t>
      </w:r>
      <w:r>
        <w:rPr>
          <w:rFonts w:hint="eastAsia"/>
          <w:lang w:eastAsia="ko-KR"/>
        </w:rPr>
        <w:t xml:space="preserve"> Intent </w:t>
      </w:r>
      <w:r>
        <w:rPr>
          <w:rFonts w:hint="eastAsia"/>
          <w:lang w:eastAsia="ko-KR"/>
        </w:rPr>
        <w:t>생성</w:t>
      </w:r>
    </w:p>
    <w:p w14:paraId="29D3E28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Intent database_viewIntent = new Intent(AdminProductEditActivity.this, AdminMainActivity.class);</w:t>
      </w:r>
    </w:p>
    <w:p w14:paraId="40A75FC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Activity </w:t>
      </w:r>
      <w:r>
        <w:rPr>
          <w:rFonts w:hint="eastAsia"/>
          <w:lang w:eastAsia="ko-KR"/>
        </w:rPr>
        <w:t>스택에서</w:t>
      </w:r>
      <w:r>
        <w:rPr>
          <w:rFonts w:hint="eastAsia"/>
          <w:lang w:eastAsia="ko-KR"/>
        </w:rPr>
        <w:t xml:space="preserve"> AdminMainActivity </w:t>
      </w:r>
      <w:r>
        <w:rPr>
          <w:rFonts w:hint="eastAsia"/>
          <w:lang w:eastAsia="ko-KR"/>
        </w:rPr>
        <w:t>이전의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Activity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제거하고</w:t>
      </w:r>
      <w:r>
        <w:rPr>
          <w:rFonts w:hint="eastAsia"/>
          <w:lang w:eastAsia="ko-KR"/>
        </w:rPr>
        <w:t xml:space="preserve"> AdminMainActivity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최상위로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7011B78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database_viewIntent.setFlags(Intent.FLAG_ACTIVITY_CLEAR_TOP | Intent.FLAG_ACTIVITY_SINGLE_TOP);</w:t>
      </w:r>
    </w:p>
    <w:p w14:paraId="72BB4B6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AdminMainActivity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16497F3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startActivity(database_viewIntent);</w:t>
      </w:r>
    </w:p>
    <w:p w14:paraId="1CA2737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Activity </w:t>
      </w:r>
      <w:r>
        <w:rPr>
          <w:rFonts w:hint="eastAsia"/>
          <w:lang w:eastAsia="ko-KR"/>
        </w:rPr>
        <w:t>종료</w:t>
      </w:r>
    </w:p>
    <w:p w14:paraId="1F347A3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finish();</w:t>
      </w:r>
    </w:p>
    <w:p w14:paraId="3B407B1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33BF4AF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4CACD51A" w14:textId="77777777" w:rsidR="0016649E" w:rsidRDefault="0016649E" w:rsidP="0016649E">
      <w:pPr>
        <w:rPr>
          <w:lang w:eastAsia="ko-KR"/>
        </w:rPr>
      </w:pPr>
    </w:p>
    <w:p w14:paraId="1D7836B1" w14:textId="458E6F9F" w:rsidR="0016649E" w:rsidRPr="003A4AC8" w:rsidRDefault="0016649E" w:rsidP="003A4AC8">
      <w:pPr>
        <w:pStyle w:val="3"/>
        <w:rPr>
          <w:b/>
          <w:lang w:eastAsia="ko-KR"/>
        </w:rPr>
      </w:pPr>
      <w:bookmarkStart w:id="150" w:name="_Toc168002261"/>
      <w:r w:rsidRPr="003A4AC8">
        <w:rPr>
          <w:b/>
          <w:lang w:eastAsia="ko-KR"/>
        </w:rPr>
        <w:t>yuhan19plus\admin\AdminScheduleAct</w:t>
      </w:r>
      <w:r w:rsidR="003A4AC8">
        <w:rPr>
          <w:b/>
          <w:lang w:eastAsia="ko-KR"/>
        </w:rPr>
        <w:t>ivity.java</w:t>
      </w:r>
      <w:r w:rsidR="003A4AC8">
        <w:rPr>
          <w:rFonts w:hint="eastAsia"/>
          <w:b/>
          <w:lang w:eastAsia="ko-KR"/>
        </w:rPr>
        <w:t xml:space="preserve"> </w:t>
      </w:r>
      <w:r w:rsidR="003A4AC8">
        <w:rPr>
          <w:rFonts w:hint="eastAsia"/>
          <w:b/>
          <w:lang w:eastAsia="ko-KR"/>
        </w:rPr>
        <w:t>작성자</w:t>
      </w:r>
      <w:r w:rsidR="003A4AC8">
        <w:rPr>
          <w:rFonts w:hint="eastAsia"/>
          <w:b/>
          <w:lang w:eastAsia="ko-KR"/>
        </w:rPr>
        <w:t xml:space="preserve"> : </w:t>
      </w:r>
      <w:r w:rsidR="003A4AC8">
        <w:rPr>
          <w:rFonts w:hint="eastAsia"/>
          <w:b/>
          <w:lang w:eastAsia="ko-KR"/>
        </w:rPr>
        <w:t>임성준</w:t>
      </w:r>
      <w:r w:rsidR="00251337">
        <w:rPr>
          <w:rFonts w:hint="eastAsia"/>
          <w:b/>
          <w:lang w:eastAsia="ko-KR"/>
        </w:rPr>
        <w:t xml:space="preserve">, </w:t>
      </w:r>
      <w:r w:rsidR="00251337">
        <w:rPr>
          <w:rFonts w:hint="eastAsia"/>
          <w:b/>
          <w:lang w:eastAsia="ko-KR"/>
        </w:rPr>
        <w:t>이석재</w:t>
      </w:r>
      <w:bookmarkEnd w:id="150"/>
    </w:p>
    <w:p w14:paraId="27D6DB8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kr.ac.yuhan.cs.yuhan19plus.admin;</w:t>
      </w:r>
    </w:p>
    <w:p w14:paraId="78B0787F" w14:textId="77777777" w:rsidR="0016649E" w:rsidRDefault="0016649E" w:rsidP="0016649E">
      <w:pPr>
        <w:rPr>
          <w:lang w:eastAsia="ko-KR"/>
        </w:rPr>
      </w:pPr>
    </w:p>
    <w:p w14:paraId="250B91A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android.app.AlertDialog;</w:t>
      </w:r>
    </w:p>
    <w:p w14:paraId="47DF94B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android.app.Dialog;</w:t>
      </w:r>
    </w:p>
    <w:p w14:paraId="6758797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android.content.DialogInterface;</w:t>
      </w:r>
    </w:p>
    <w:p w14:paraId="4839577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android.content.SharedPreferences;</w:t>
      </w:r>
    </w:p>
    <w:p w14:paraId="5ADCA29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android.graphics.Color;</w:t>
      </w:r>
    </w:p>
    <w:p w14:paraId="5D56E74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android.os.Bundle;</w:t>
      </w:r>
    </w:p>
    <w:p w14:paraId="69F2855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android.view.LayoutInflater;</w:t>
      </w:r>
    </w:p>
    <w:p w14:paraId="17F388C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android.view.View;</w:t>
      </w:r>
    </w:p>
    <w:p w14:paraId="74D2BFA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android.widget.CalendarView;</w:t>
      </w:r>
    </w:p>
    <w:p w14:paraId="54109FC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android.widget.EditText;</w:t>
      </w:r>
    </w:p>
    <w:p w14:paraId="1CCE4AD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android.widget.LinearLayout;</w:t>
      </w:r>
    </w:p>
    <w:p w14:paraId="311AFB9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android.widget.ListView;</w:t>
      </w:r>
    </w:p>
    <w:p w14:paraId="7333B57C" w14:textId="77777777" w:rsidR="0016649E" w:rsidRDefault="0016649E" w:rsidP="0016649E">
      <w:pPr>
        <w:rPr>
          <w:lang w:eastAsia="ko-KR"/>
        </w:rPr>
      </w:pPr>
    </w:p>
    <w:p w14:paraId="21C6552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androidx.annotation.NonNull;</w:t>
      </w:r>
    </w:p>
    <w:p w14:paraId="50BC88D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androidx.appcompat.app.AppCompatActivity;</w:t>
      </w:r>
    </w:p>
    <w:p w14:paraId="6BDB50C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>import androidx.fragment.app.DialogFragment;</w:t>
      </w:r>
    </w:p>
    <w:p w14:paraId="57B637CF" w14:textId="77777777" w:rsidR="0016649E" w:rsidRDefault="0016649E" w:rsidP="0016649E">
      <w:pPr>
        <w:rPr>
          <w:lang w:eastAsia="ko-KR"/>
        </w:rPr>
      </w:pPr>
    </w:p>
    <w:p w14:paraId="0487DA7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java.util.ArrayList;</w:t>
      </w:r>
    </w:p>
    <w:p w14:paraId="6AD5C2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java.util.Calendar;</w:t>
      </w:r>
    </w:p>
    <w:p w14:paraId="25949C12" w14:textId="77777777" w:rsidR="0016649E" w:rsidRDefault="0016649E" w:rsidP="0016649E">
      <w:pPr>
        <w:rPr>
          <w:lang w:eastAsia="ko-KR"/>
        </w:rPr>
      </w:pPr>
    </w:p>
    <w:p w14:paraId="51342F1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kr.ac.yuhan.cs.yuhan19plus.R;</w:t>
      </w:r>
    </w:p>
    <w:p w14:paraId="59FF42F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kr.ac.yuhan.cs.yuhan19plus.admin.adapter.TodoListAdapter;</w:t>
      </w:r>
    </w:p>
    <w:p w14:paraId="30B8239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kr.ac.yuhan.cs.yuhan19plus.admin.data.TodoData;</w:t>
      </w:r>
    </w:p>
    <w:p w14:paraId="233A445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kr.ac.yuhan.cs.yuhan19plus.admin.db.DatabaseHelper;</w:t>
      </w:r>
    </w:p>
    <w:p w14:paraId="0D5D0B2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kr.ac.yuhan.cs.yuhan19plus.admin.util.ChangeMode;</w:t>
      </w:r>
    </w:p>
    <w:p w14:paraId="4580FA6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soup.neumorphism.NeumorphCardView;</w:t>
      </w:r>
    </w:p>
    <w:p w14:paraId="0013469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soup.neumorphism.NeumorphImageView;</w:t>
      </w:r>
    </w:p>
    <w:p w14:paraId="7E86F9E5" w14:textId="77777777" w:rsidR="0016649E" w:rsidRDefault="0016649E" w:rsidP="0016649E">
      <w:pPr>
        <w:rPr>
          <w:lang w:eastAsia="ko-KR"/>
        </w:rPr>
      </w:pPr>
    </w:p>
    <w:p w14:paraId="1B2DC280" w14:textId="66BD02CC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  <w:r w:rsidR="00251337">
        <w:rPr>
          <w:rFonts w:hint="eastAsia"/>
          <w:lang w:eastAsia="ko-KR"/>
        </w:rPr>
        <w:t xml:space="preserve">, </w:t>
      </w:r>
      <w:r w:rsidR="00251337">
        <w:rPr>
          <w:rFonts w:hint="eastAsia"/>
          <w:lang w:eastAsia="ko-KR"/>
        </w:rPr>
        <w:t>이석재</w:t>
      </w:r>
    </w:p>
    <w:p w14:paraId="7C21323C" w14:textId="665DE31C" w:rsidR="00251337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기능구현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다크모드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 w:rsidR="00251337">
        <w:rPr>
          <w:rFonts w:hint="eastAsia"/>
          <w:lang w:eastAsia="ko-KR"/>
        </w:rPr>
        <w:t xml:space="preserve"> : </w:t>
      </w:r>
      <w:r w:rsidR="00251337">
        <w:rPr>
          <w:rFonts w:hint="eastAsia"/>
          <w:lang w:eastAsia="ko-KR"/>
        </w:rPr>
        <w:t>임성준</w:t>
      </w:r>
    </w:p>
    <w:p w14:paraId="458B76CD" w14:textId="210126C8" w:rsidR="0016649E" w:rsidRDefault="00251337" w:rsidP="00251337">
      <w:pPr>
        <w:rPr>
          <w:lang w:eastAsia="ko-KR"/>
        </w:rPr>
      </w:pPr>
      <w:r>
        <w:rPr>
          <w:rFonts w:hint="eastAsia"/>
          <w:lang w:eastAsia="ko-KR"/>
        </w:rPr>
        <w:t xml:space="preserve">*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이석재</w:t>
      </w:r>
      <w:r w:rsidR="0016649E">
        <w:rPr>
          <w:rFonts w:hint="eastAsia"/>
          <w:lang w:eastAsia="ko-KR"/>
        </w:rPr>
        <w:t xml:space="preserve"> */</w:t>
      </w:r>
    </w:p>
    <w:p w14:paraId="1259693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AdminScheduleActivity extends AppCompatActivity {</w:t>
      </w:r>
    </w:p>
    <w:p w14:paraId="0B256B0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NeumorphImageView backBtn;</w:t>
      </w:r>
    </w:p>
    <w:p w14:paraId="3587801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NeumorphImageView todoAddBtn;</w:t>
      </w:r>
    </w:p>
    <w:p w14:paraId="2A4929E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ListView todoListView;</w:t>
      </w:r>
    </w:p>
    <w:p w14:paraId="53D943F4" w14:textId="77777777" w:rsidR="0016649E" w:rsidRDefault="0016649E" w:rsidP="0016649E">
      <w:pPr>
        <w:rPr>
          <w:lang w:eastAsia="ko-KR"/>
        </w:rPr>
      </w:pPr>
    </w:p>
    <w:p w14:paraId="5110DAF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0EACB1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protected void onCreate(Bundle savedInstanceState) {</w:t>
      </w:r>
    </w:p>
    <w:p w14:paraId="121DE84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super.onCreate(savedInstanceState);</w:t>
      </w:r>
    </w:p>
    <w:p w14:paraId="20649FF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setContentView(R.layout.admin_activity_admin_schedule_page);</w:t>
      </w:r>
    </w:p>
    <w:p w14:paraId="4F58CA93" w14:textId="77777777" w:rsidR="0016649E" w:rsidRDefault="0016649E" w:rsidP="0016649E">
      <w:pPr>
        <w:rPr>
          <w:lang w:eastAsia="ko-KR"/>
        </w:rPr>
      </w:pPr>
    </w:p>
    <w:p w14:paraId="1C60441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CalendarView calendarView;</w:t>
      </w:r>
    </w:p>
    <w:p w14:paraId="342011C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LinearLayout schedulePage;</w:t>
      </w:r>
    </w:p>
    <w:p w14:paraId="4D56AB5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NeumorphCardView scheduleCardView;</w:t>
      </w:r>
    </w:p>
    <w:p w14:paraId="10F86E0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NeumorphCardView scheduleRegisterCardView;</w:t>
      </w:r>
    </w:p>
    <w:p w14:paraId="25A26760" w14:textId="77777777" w:rsidR="0016649E" w:rsidRDefault="0016649E" w:rsidP="0016649E">
      <w:pPr>
        <w:rPr>
          <w:lang w:eastAsia="ko-KR"/>
        </w:rPr>
      </w:pPr>
    </w:p>
    <w:p w14:paraId="62649D5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schedulePage = findViewById(R.id.schedulePage);</w:t>
      </w:r>
    </w:p>
    <w:p w14:paraId="48F63B00" w14:textId="77777777" w:rsidR="0016649E" w:rsidRDefault="0016649E" w:rsidP="0016649E">
      <w:pPr>
        <w:rPr>
          <w:lang w:eastAsia="ko-KR"/>
        </w:rPr>
      </w:pPr>
    </w:p>
    <w:p w14:paraId="294241A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수신합니다</w:t>
      </w:r>
    </w:p>
    <w:p w14:paraId="6DDD3E3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 modeValue = getIntent().getIntExtra("mode", 1);</w:t>
      </w:r>
    </w:p>
    <w:p w14:paraId="5BA7C32D" w14:textId="77777777" w:rsidR="0016649E" w:rsidRDefault="0016649E" w:rsidP="0016649E">
      <w:pPr>
        <w:rPr>
          <w:lang w:eastAsia="ko-KR"/>
        </w:rPr>
      </w:pPr>
    </w:p>
    <w:p w14:paraId="4DF78C6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MainActivity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수신합니다</w:t>
      </w:r>
    </w:p>
    <w:p w14:paraId="2CD263A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 backgroundColor = getIntent().getIntExtra("background_color", Color.rgb(236, 240, 243));</w:t>
      </w:r>
    </w:p>
    <w:p w14:paraId="1E469AEC" w14:textId="77777777" w:rsidR="0016649E" w:rsidRDefault="0016649E" w:rsidP="0016649E">
      <w:pPr>
        <w:rPr>
          <w:lang w:eastAsia="ko-KR"/>
        </w:rPr>
      </w:pPr>
    </w:p>
    <w:p w14:paraId="15B2169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배경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6C1A7EC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 backgroundView = getWindow().getDecorView().getRootView();</w:t>
      </w:r>
    </w:p>
    <w:p w14:paraId="4F7F11F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backgroundView.setBackgroundColor(backgroundColor);</w:t>
      </w:r>
    </w:p>
    <w:p w14:paraId="58E0A02C" w14:textId="77777777" w:rsidR="0016649E" w:rsidRDefault="0016649E" w:rsidP="0016649E">
      <w:pPr>
        <w:rPr>
          <w:lang w:eastAsia="ko-KR"/>
        </w:rPr>
      </w:pPr>
    </w:p>
    <w:p w14:paraId="3C6D8C5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AdminSchedule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</w:p>
    <w:p w14:paraId="51AE46C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backBtn = findViewById(R.id.backBtn);</w:t>
      </w:r>
    </w:p>
    <w:p w14:paraId="25DDA08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todoAddBtn = findViewById(R.id.todoAddBtn);</w:t>
      </w:r>
    </w:p>
    <w:p w14:paraId="42640DEB" w14:textId="77777777" w:rsidR="0016649E" w:rsidRDefault="0016649E" w:rsidP="0016649E">
      <w:pPr>
        <w:rPr>
          <w:lang w:eastAsia="ko-KR"/>
        </w:rPr>
      </w:pPr>
    </w:p>
    <w:p w14:paraId="1376D70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AdminSchedule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</w:p>
    <w:p w14:paraId="5123D52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calendarView = findViewById(R.id.calendarView);</w:t>
      </w:r>
    </w:p>
    <w:p w14:paraId="66B5EA9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todoListView = findViewById(R.id.todoListView);</w:t>
      </w:r>
    </w:p>
    <w:p w14:paraId="6BF4F15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scheduleCardView = findViewById(R.id.scheduleCardView);</w:t>
      </w:r>
    </w:p>
    <w:p w14:paraId="2EDAFAE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scheduleRegisterCardView = findViewById(R.id.scheduleRegisterCardView);</w:t>
      </w:r>
    </w:p>
    <w:p w14:paraId="21D78226" w14:textId="77777777" w:rsidR="0016649E" w:rsidRDefault="0016649E" w:rsidP="0016649E">
      <w:pPr>
        <w:rPr>
          <w:lang w:eastAsia="ko-KR"/>
        </w:rPr>
      </w:pPr>
    </w:p>
    <w:p w14:paraId="63A8C1A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ListView </w:t>
      </w:r>
      <w:r>
        <w:rPr>
          <w:rFonts w:hint="eastAsia"/>
          <w:lang w:eastAsia="ko-KR"/>
        </w:rPr>
        <w:t>초기화</w:t>
      </w:r>
    </w:p>
    <w:p w14:paraId="5C1AC37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todoListView = findViewById(R.id.todoListView);</w:t>
      </w:r>
    </w:p>
    <w:p w14:paraId="09C9A039" w14:textId="77777777" w:rsidR="0016649E" w:rsidRDefault="0016649E" w:rsidP="0016649E">
      <w:pPr>
        <w:rPr>
          <w:lang w:eastAsia="ko-KR"/>
        </w:rPr>
      </w:pPr>
    </w:p>
    <w:p w14:paraId="1714651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if(modeValue == 1) {</w:t>
      </w:r>
    </w:p>
    <w:p w14:paraId="047676D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</w:t>
      </w:r>
      <w:r>
        <w:rPr>
          <w:rFonts w:hint="eastAsia"/>
          <w:lang w:eastAsia="ko-KR"/>
        </w:rPr>
        <w:t>다크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</w:p>
    <w:p w14:paraId="4FBA40B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ChangeMode.applySubTheme(schedulePage, modeValue);</w:t>
      </w:r>
    </w:p>
    <w:p w14:paraId="37519D2C" w14:textId="77777777" w:rsidR="0016649E" w:rsidRDefault="0016649E" w:rsidP="0016649E">
      <w:pPr>
        <w:rPr>
          <w:lang w:eastAsia="ko-KR"/>
        </w:rPr>
      </w:pPr>
    </w:p>
    <w:p w14:paraId="5107820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AdminSchedule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</w:p>
    <w:p w14:paraId="2813B5E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ChangeMode.setColorFilterDark(backBtn);</w:t>
      </w:r>
    </w:p>
    <w:p w14:paraId="1736790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ChangeMode.setDarkShadowCardView(backBtn);</w:t>
      </w:r>
    </w:p>
    <w:p w14:paraId="1FCE8D3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ChangeMode.setColorFilterDark(todoAddBtn);</w:t>
      </w:r>
    </w:p>
    <w:p w14:paraId="520B3D6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ChangeMode.setDarkShadowCardView(todoAddBtn);</w:t>
      </w:r>
    </w:p>
    <w:p w14:paraId="143EB55E" w14:textId="77777777" w:rsidR="0016649E" w:rsidRDefault="0016649E" w:rsidP="0016649E">
      <w:pPr>
        <w:rPr>
          <w:lang w:eastAsia="ko-KR"/>
        </w:rPr>
      </w:pPr>
    </w:p>
    <w:p w14:paraId="44C085A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AdminSchedule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CardView </w:t>
      </w:r>
      <w:r>
        <w:rPr>
          <w:rFonts w:hint="eastAsia"/>
          <w:lang w:eastAsia="ko-KR"/>
        </w:rPr>
        <w:t>내용</w:t>
      </w:r>
    </w:p>
    <w:p w14:paraId="28D5365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ChangeMode.setDarkShadowCardView(scheduleCardView);</w:t>
      </w:r>
    </w:p>
    <w:p w14:paraId="169237B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ChangeMode.setDarkShadowCardView(scheduleRegisterCardView);</w:t>
      </w:r>
    </w:p>
    <w:p w14:paraId="0270435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27D454F9" w14:textId="77777777" w:rsidR="0016649E" w:rsidRDefault="0016649E" w:rsidP="0016649E">
      <w:pPr>
        <w:rPr>
          <w:lang w:eastAsia="ko-KR"/>
        </w:rPr>
      </w:pPr>
    </w:p>
    <w:p w14:paraId="17CC8B4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CalendarView onDateChangeListener(</w:t>
      </w:r>
    </w:p>
    <w:p w14:paraId="1D091EA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calendarView.setOnDateChangeListener(new CalendarView.OnDateChangeListener() {</w:t>
      </w:r>
    </w:p>
    <w:p w14:paraId="01EACFE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2836B0D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onSelectedDayChange(@NonNull CalendarView view, int year, int month, int dayOfMonth) {</w:t>
      </w:r>
    </w:p>
    <w:p w14:paraId="552A7BA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캘린더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59D7715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Calendar selectedDate = Calendar.getInstance();</w:t>
      </w:r>
    </w:p>
    <w:p w14:paraId="3923FA1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selectedDate.set(year, month, dayOfMonth);</w:t>
      </w:r>
    </w:p>
    <w:p w14:paraId="343EE667" w14:textId="77777777" w:rsidR="0016649E" w:rsidRDefault="0016649E" w:rsidP="0016649E">
      <w:pPr>
        <w:rPr>
          <w:lang w:eastAsia="ko-KR"/>
        </w:rPr>
      </w:pPr>
    </w:p>
    <w:p w14:paraId="6C19DC4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int currentDay = selectedDate.get(Calendar.DATE); //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</w:t>
      </w:r>
    </w:p>
    <w:p w14:paraId="372467F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int currentMonth = selectedDate.get(Calendar.MONTH); //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월</w:t>
      </w:r>
    </w:p>
    <w:p w14:paraId="0AB6007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int currentYear = selectedDate.get(Calendar.YEAR); //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연도</w:t>
      </w:r>
    </w:p>
    <w:p w14:paraId="033BDD5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loadTodoList(currentYear, currentMonth + 1, currentDay);</w:t>
      </w:r>
    </w:p>
    <w:p w14:paraId="2AA7613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7248880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6397E669" w14:textId="77777777" w:rsidR="0016649E" w:rsidRDefault="0016649E" w:rsidP="0016649E">
      <w:pPr>
        <w:rPr>
          <w:lang w:eastAsia="ko-KR"/>
        </w:rPr>
      </w:pPr>
    </w:p>
    <w:p w14:paraId="556F30D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todoAddBtn onClickListener</w:t>
      </w:r>
    </w:p>
    <w:p w14:paraId="25B2B5F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todoAddBtn.setOnClickListener(new View.OnClickListener() {</w:t>
      </w:r>
    </w:p>
    <w:p w14:paraId="53FBFEE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056FB26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291BC6E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'pressed'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ShapeType </w:t>
      </w:r>
      <w:r>
        <w:rPr>
          <w:rFonts w:hint="eastAsia"/>
          <w:lang w:eastAsia="ko-KR"/>
        </w:rPr>
        <w:t>변경</w:t>
      </w:r>
    </w:p>
    <w:p w14:paraId="29AA493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todoAddBtn.setShapeType(1);</w:t>
      </w:r>
    </w:p>
    <w:p w14:paraId="04C7666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'flat'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</w:p>
    <w:p w14:paraId="70B113D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v.postDelayed(new Runnable() {</w:t>
      </w:r>
    </w:p>
    <w:p w14:paraId="54536B2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1F41E89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run() {</w:t>
      </w:r>
    </w:p>
    <w:p w14:paraId="3E83EE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todoAddBtn.setShapeType(0);</w:t>
      </w:r>
    </w:p>
    <w:p w14:paraId="6653073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1A4958D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}, 200);</w:t>
      </w:r>
    </w:p>
    <w:p w14:paraId="0AE149D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</w:t>
      </w:r>
      <w:r>
        <w:rPr>
          <w:rFonts w:hint="eastAsia"/>
          <w:lang w:eastAsia="ko-KR"/>
        </w:rPr>
        <w:t>다이얼로그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</w:p>
    <w:p w14:paraId="7FDA262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showTodoDialog();</w:t>
      </w:r>
    </w:p>
    <w:p w14:paraId="6EF7763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267F358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});</w:t>
      </w:r>
    </w:p>
    <w:p w14:paraId="79349D1B" w14:textId="77777777" w:rsidR="0016649E" w:rsidRDefault="0016649E" w:rsidP="0016649E">
      <w:pPr>
        <w:rPr>
          <w:lang w:eastAsia="ko-KR"/>
        </w:rPr>
      </w:pPr>
    </w:p>
    <w:p w14:paraId="727C0FB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backBtn onClickListener</w:t>
      </w:r>
    </w:p>
    <w:p w14:paraId="1C72CEF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backBtn.setOnClickListener(new View.OnClickListener() {</w:t>
      </w:r>
    </w:p>
    <w:p w14:paraId="7B79E51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0E559E2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05A059F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'pressed'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ShapeType </w:t>
      </w:r>
      <w:r>
        <w:rPr>
          <w:rFonts w:hint="eastAsia"/>
          <w:lang w:eastAsia="ko-KR"/>
        </w:rPr>
        <w:t>변경</w:t>
      </w:r>
    </w:p>
    <w:p w14:paraId="73A91E5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backBtn.setShapeType(1);</w:t>
      </w:r>
    </w:p>
    <w:p w14:paraId="39FEE5B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'flat'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</w:p>
    <w:p w14:paraId="02BFC18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v.postDelayed(new Runnable() {</w:t>
      </w:r>
    </w:p>
    <w:p w14:paraId="116F166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6DBC460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run() {</w:t>
      </w:r>
    </w:p>
    <w:p w14:paraId="6AD6DF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backBtn.setShapeType(0);</w:t>
      </w:r>
    </w:p>
    <w:p w14:paraId="505A0E5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29E43DA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}, 200);</w:t>
      </w:r>
    </w:p>
    <w:p w14:paraId="341EE02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finish();</w:t>
      </w:r>
    </w:p>
    <w:p w14:paraId="1F8AFF6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32740EB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2964901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1F7A802" w14:textId="77777777" w:rsidR="0016649E" w:rsidRDefault="0016649E" w:rsidP="0016649E">
      <w:pPr>
        <w:rPr>
          <w:lang w:eastAsia="ko-KR"/>
        </w:rPr>
      </w:pPr>
    </w:p>
    <w:p w14:paraId="64F5014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다이얼로그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메소드</w:t>
      </w:r>
    </w:p>
    <w:p w14:paraId="2640107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showTodoDialog() {</w:t>
      </w:r>
    </w:p>
    <w:p w14:paraId="02C453C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DialogFragment dialogFragment = new TodoDialogFragment();</w:t>
      </w:r>
    </w:p>
    <w:p w14:paraId="40CE31F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dialogFragment.show(getSupportFragmentManager(), "TodoDialogFragment");</w:t>
      </w:r>
    </w:p>
    <w:p w14:paraId="415F873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08D2C8C2" w14:textId="77777777" w:rsidR="0016649E" w:rsidRDefault="0016649E" w:rsidP="0016649E">
      <w:pPr>
        <w:rPr>
          <w:lang w:eastAsia="ko-KR"/>
        </w:rPr>
      </w:pPr>
    </w:p>
    <w:p w14:paraId="196C7F6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할일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정의하는</w:t>
      </w:r>
      <w:r>
        <w:rPr>
          <w:rFonts w:hint="eastAsia"/>
          <w:lang w:eastAsia="ko-KR"/>
        </w:rPr>
        <w:t xml:space="preserve"> DialogFragment </w:t>
      </w:r>
      <w:r>
        <w:rPr>
          <w:rFonts w:hint="eastAsia"/>
          <w:lang w:eastAsia="ko-KR"/>
        </w:rPr>
        <w:t>클래스</w:t>
      </w:r>
    </w:p>
    <w:p w14:paraId="7260BD2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static class TodoDialogFragment extends DialogFragment {</w:t>
      </w:r>
    </w:p>
    <w:p w14:paraId="044665F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@NonNull</w:t>
      </w:r>
    </w:p>
    <w:p w14:paraId="1BC300C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@Override</w:t>
      </w:r>
    </w:p>
    <w:p w14:paraId="2301039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public Dialog onCreateDialog(Bundle savedInstanceState) {</w:t>
      </w:r>
    </w:p>
    <w:p w14:paraId="78F4A8E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AlertDialog.Builder builder = new AlertDialog.Builder(getActivity());</w:t>
      </w:r>
    </w:p>
    <w:p w14:paraId="5CFF897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LayoutInflater inflater = requireActivity().getLayoutInflater();</w:t>
      </w:r>
    </w:p>
    <w:p w14:paraId="5249903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View view = inflater.inflate(R.layout.admin_dialog_todo_input, null);</w:t>
      </w:r>
    </w:p>
    <w:p w14:paraId="6B2F7795" w14:textId="77777777" w:rsidR="0016649E" w:rsidRDefault="0016649E" w:rsidP="0016649E">
      <w:pPr>
        <w:rPr>
          <w:lang w:eastAsia="ko-KR"/>
        </w:rPr>
      </w:pPr>
    </w:p>
    <w:p w14:paraId="170B7FE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final EditText editTextDate = view.findViewById(R.id.todoDate);</w:t>
      </w:r>
    </w:p>
    <w:p w14:paraId="2F365C4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final EditText editTextTodo = view.findViewById(R.id.todoText);</w:t>
      </w:r>
    </w:p>
    <w:p w14:paraId="537E8201" w14:textId="77777777" w:rsidR="0016649E" w:rsidRDefault="0016649E" w:rsidP="0016649E">
      <w:pPr>
        <w:rPr>
          <w:lang w:eastAsia="ko-KR"/>
        </w:rPr>
      </w:pPr>
    </w:p>
    <w:p w14:paraId="374E506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builder.setView(view)</w:t>
      </w:r>
    </w:p>
    <w:p w14:paraId="526E884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.setTitle("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")</w:t>
      </w:r>
    </w:p>
    <w:p w14:paraId="756F135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.setPositiveButton("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", new DialogInterface.OnClickListener() {</w:t>
      </w:r>
    </w:p>
    <w:p w14:paraId="4145BAA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@Override</w:t>
      </w:r>
    </w:p>
    <w:p w14:paraId="2B15C46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public void onClick(DialogInterface dialog, int id) {</w:t>
      </w:r>
    </w:p>
    <w:p w14:paraId="7D1B637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String date = editTextDate.getText().toString();</w:t>
      </w:r>
    </w:p>
    <w:p w14:paraId="1EC3250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String todo = editTextTodo.getText().toString();</w:t>
      </w:r>
    </w:p>
    <w:p w14:paraId="3F70F0F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SharedPreferences sharedPreferences = getActivity().getSharedPreferences("AdminSession", MODE_PRIVATE);</w:t>
      </w:r>
    </w:p>
    <w:p w14:paraId="6AD9D32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String adminId = sharedPreferences.getString("admin_id", null);</w:t>
      </w:r>
    </w:p>
    <w:p w14:paraId="418676AE" w14:textId="77777777" w:rsidR="0016649E" w:rsidRDefault="0016649E" w:rsidP="0016649E">
      <w:pPr>
        <w:rPr>
          <w:lang w:eastAsia="ko-KR"/>
        </w:rPr>
      </w:pPr>
    </w:p>
    <w:p w14:paraId="5E83C04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// </w:t>
      </w:r>
      <w:r>
        <w:rPr>
          <w:rFonts w:hint="eastAsia"/>
          <w:lang w:eastAsia="ko-KR"/>
        </w:rPr>
        <w:t>할일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</w:p>
    <w:p w14:paraId="7F73960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DatabaseHelper dbHelper = new DatabaseHelper(requireContext());</w:t>
      </w:r>
    </w:p>
    <w:p w14:paraId="104F02D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                        dbHelper.insertTodo(adminId, todo, date); //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ID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</w:p>
    <w:p w14:paraId="422C3DB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36490A0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})</w:t>
      </w:r>
    </w:p>
    <w:p w14:paraId="2B13436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.setNegativeButton("</w:t>
      </w:r>
      <w:r>
        <w:rPr>
          <w:rFonts w:hint="eastAsia"/>
          <w:lang w:eastAsia="ko-KR"/>
        </w:rPr>
        <w:t>취소</w:t>
      </w:r>
      <w:r>
        <w:rPr>
          <w:rFonts w:hint="eastAsia"/>
          <w:lang w:eastAsia="ko-KR"/>
        </w:rPr>
        <w:t>", new DialogInterface.OnClickListener() {</w:t>
      </w:r>
    </w:p>
    <w:p w14:paraId="1D0DA67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public void onClick(DialogInterface dialog, int id) {</w:t>
      </w:r>
    </w:p>
    <w:p w14:paraId="2FB86AE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TodoDialogFragment.this.getDialog().cancel();</w:t>
      </w:r>
    </w:p>
    <w:p w14:paraId="50EA6F9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4CC8EDB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});</w:t>
      </w:r>
    </w:p>
    <w:p w14:paraId="5354863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 builder.create();</w:t>
      </w:r>
    </w:p>
    <w:p w14:paraId="6CAD7B5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56619B8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997C16F" w14:textId="77777777" w:rsidR="0016649E" w:rsidRDefault="0016649E" w:rsidP="0016649E">
      <w:pPr>
        <w:rPr>
          <w:lang w:eastAsia="ko-KR"/>
        </w:rPr>
      </w:pPr>
    </w:p>
    <w:p w14:paraId="4DE4BF2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할일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로드하고</w:t>
      </w:r>
      <w:r>
        <w:rPr>
          <w:rFonts w:hint="eastAsia"/>
          <w:lang w:eastAsia="ko-KR"/>
        </w:rPr>
        <w:t xml:space="preserve"> ListView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메소드</w:t>
      </w:r>
    </w:p>
    <w:p w14:paraId="5B86108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loadTodoList(int year, int month, int day) {</w:t>
      </w:r>
    </w:p>
    <w:p w14:paraId="4134472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DBHelper </w:t>
      </w:r>
      <w:r>
        <w:rPr>
          <w:rFonts w:hint="eastAsia"/>
          <w:lang w:eastAsia="ko-KR"/>
        </w:rPr>
        <w:t>객체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0D9AB40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DatabaseHelper dbHelper = new DatabaseHelper(this);</w:t>
      </w:r>
    </w:p>
    <w:p w14:paraId="02F8687A" w14:textId="77777777" w:rsidR="0016649E" w:rsidRDefault="0016649E" w:rsidP="0016649E">
      <w:pPr>
        <w:rPr>
          <w:lang w:eastAsia="ko-KR"/>
        </w:rPr>
      </w:pPr>
    </w:p>
    <w:p w14:paraId="0ECCC93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월에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Todo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</w:t>
      </w:r>
    </w:p>
    <w:p w14:paraId="614F317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ArrayList&lt;TodoData&gt; todoList = dbHelper.getTodosByMonth(year, month, day);</w:t>
      </w:r>
    </w:p>
    <w:p w14:paraId="3629C32D" w14:textId="77777777" w:rsidR="0016649E" w:rsidRDefault="0016649E" w:rsidP="0016649E">
      <w:pPr>
        <w:rPr>
          <w:lang w:eastAsia="ko-KR"/>
        </w:rPr>
      </w:pPr>
    </w:p>
    <w:p w14:paraId="7B31757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3374CB3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TodoListAdapter adapter = new TodoListAdapter(this, todoList);</w:t>
      </w:r>
    </w:p>
    <w:p w14:paraId="22A60887" w14:textId="77777777" w:rsidR="0016649E" w:rsidRDefault="0016649E" w:rsidP="0016649E">
      <w:pPr>
        <w:rPr>
          <w:lang w:eastAsia="ko-KR"/>
        </w:rPr>
      </w:pPr>
    </w:p>
    <w:p w14:paraId="56A1F84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ListView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1EBFE3A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todoListView.setAdapter(adapter);</w:t>
      </w:r>
    </w:p>
    <w:p w14:paraId="428DB8F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1FE9FA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303F5FB3" w14:textId="77777777" w:rsidR="0016649E" w:rsidRDefault="0016649E" w:rsidP="0016649E">
      <w:pPr>
        <w:rPr>
          <w:lang w:eastAsia="ko-KR"/>
        </w:rPr>
      </w:pPr>
    </w:p>
    <w:p w14:paraId="0A4718F1" w14:textId="77777777" w:rsidR="0016649E" w:rsidRDefault="0016649E" w:rsidP="0016649E">
      <w:pPr>
        <w:rPr>
          <w:lang w:eastAsia="ko-KR"/>
        </w:rPr>
      </w:pPr>
    </w:p>
    <w:p w14:paraId="649490E4" w14:textId="5A010303" w:rsidR="0016649E" w:rsidRPr="008E74BB" w:rsidRDefault="0016649E" w:rsidP="008E74BB">
      <w:pPr>
        <w:pStyle w:val="3"/>
        <w:rPr>
          <w:b/>
          <w:lang w:eastAsia="ko-KR"/>
        </w:rPr>
      </w:pPr>
      <w:bookmarkStart w:id="151" w:name="_Toc168002262"/>
      <w:r w:rsidRPr="008E74BB">
        <w:rPr>
          <w:b/>
          <w:lang w:eastAsia="ko-KR"/>
        </w:rPr>
        <w:t xml:space="preserve">yuhan19plus\admin\AdminSettingActivity.java  </w:t>
      </w:r>
      <w:r w:rsidR="008E74BB">
        <w:rPr>
          <w:b/>
          <w:lang w:eastAsia="ko-KR"/>
        </w:rPr>
        <w:t>작성자</w:t>
      </w:r>
      <w:r w:rsidR="008E74BB">
        <w:rPr>
          <w:rFonts w:hint="eastAsia"/>
          <w:b/>
          <w:lang w:eastAsia="ko-KR"/>
        </w:rPr>
        <w:t xml:space="preserve"> : </w:t>
      </w:r>
      <w:r w:rsidR="008E74BB">
        <w:rPr>
          <w:rFonts w:hint="eastAsia"/>
          <w:b/>
          <w:lang w:eastAsia="ko-KR"/>
        </w:rPr>
        <w:t>임성준</w:t>
      </w:r>
      <w:r w:rsidR="008E74BB">
        <w:rPr>
          <w:rFonts w:hint="eastAsia"/>
          <w:b/>
          <w:lang w:eastAsia="ko-KR"/>
        </w:rPr>
        <w:t xml:space="preserve">, </w:t>
      </w:r>
      <w:r w:rsidR="008E74BB">
        <w:rPr>
          <w:rFonts w:hint="eastAsia"/>
          <w:b/>
          <w:lang w:eastAsia="ko-KR"/>
        </w:rPr>
        <w:t>이석재</w:t>
      </w:r>
      <w:bookmarkEnd w:id="151"/>
    </w:p>
    <w:p w14:paraId="328775A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kr.ac.yuhan.cs.yuhan19plus.admin;</w:t>
      </w:r>
    </w:p>
    <w:p w14:paraId="11B8BCE5" w14:textId="77777777" w:rsidR="0016649E" w:rsidRDefault="0016649E" w:rsidP="0016649E">
      <w:pPr>
        <w:rPr>
          <w:lang w:eastAsia="ko-KR"/>
        </w:rPr>
      </w:pPr>
    </w:p>
    <w:p w14:paraId="7733460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android.app.AlertDialog;</w:t>
      </w:r>
    </w:p>
    <w:p w14:paraId="0512542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android.content.DialogInterface;</w:t>
      </w:r>
    </w:p>
    <w:p w14:paraId="2B3365A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android.content.Intent;</w:t>
      </w:r>
    </w:p>
    <w:p w14:paraId="6DCFEA2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android.content.SharedPreferences;</w:t>
      </w:r>
    </w:p>
    <w:p w14:paraId="5C5680E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android.graphics.Color;</w:t>
      </w:r>
    </w:p>
    <w:p w14:paraId="7D9C1AA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android.os.Bundle;</w:t>
      </w:r>
    </w:p>
    <w:p w14:paraId="68B822E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android.view.View;</w:t>
      </w:r>
    </w:p>
    <w:p w14:paraId="7B1F0F3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android.widget.LinearLayout;</w:t>
      </w:r>
    </w:p>
    <w:p w14:paraId="7198A0E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android.widget.Toast;</w:t>
      </w:r>
    </w:p>
    <w:p w14:paraId="0760AC30" w14:textId="77777777" w:rsidR="0016649E" w:rsidRDefault="0016649E" w:rsidP="0016649E">
      <w:pPr>
        <w:rPr>
          <w:lang w:eastAsia="ko-KR"/>
        </w:rPr>
      </w:pPr>
    </w:p>
    <w:p w14:paraId="22BA55D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androidx.annotation.NonNull;</w:t>
      </w:r>
    </w:p>
    <w:p w14:paraId="617B55D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androidx.appcompat.app.AppCompatActivity;</w:t>
      </w:r>
    </w:p>
    <w:p w14:paraId="53982EC8" w14:textId="77777777" w:rsidR="0016649E" w:rsidRDefault="0016649E" w:rsidP="0016649E">
      <w:pPr>
        <w:rPr>
          <w:lang w:eastAsia="ko-KR"/>
        </w:rPr>
      </w:pPr>
    </w:p>
    <w:p w14:paraId="1047922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com.google.android.gms.tasks.OnCompleteListener;</w:t>
      </w:r>
    </w:p>
    <w:p w14:paraId="24BF112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com.google.android.gms.tasks.Task;</w:t>
      </w:r>
    </w:p>
    <w:p w14:paraId="5100D77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com.google.firebase.firestore.DocumentSnapshot;</w:t>
      </w:r>
    </w:p>
    <w:p w14:paraId="2857883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com.google.firebase.firestore.FirebaseFirestore;</w:t>
      </w:r>
    </w:p>
    <w:p w14:paraId="41125DFB" w14:textId="77777777" w:rsidR="0016649E" w:rsidRDefault="0016649E" w:rsidP="0016649E">
      <w:pPr>
        <w:rPr>
          <w:lang w:eastAsia="ko-KR"/>
        </w:rPr>
      </w:pPr>
    </w:p>
    <w:p w14:paraId="78AC4D8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kr.ac.yuhan.cs.yuhan19plus.R;</w:t>
      </w:r>
    </w:p>
    <w:p w14:paraId="0526609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>import kr.ac.yuhan.cs.yuhan19plus.admin.func.ChangeTextColor;</w:t>
      </w:r>
    </w:p>
    <w:p w14:paraId="2C53B40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kr.ac.yuhan.cs.yuhan19plus.admin.util.ChangeMode;</w:t>
      </w:r>
    </w:p>
    <w:p w14:paraId="222F4FF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soup.neumorphism.NeumorphCardView;</w:t>
      </w:r>
    </w:p>
    <w:p w14:paraId="0C1B3FC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soup.neumorphism.NeumorphImageView;</w:t>
      </w:r>
    </w:p>
    <w:p w14:paraId="0C6B4E21" w14:textId="77777777" w:rsidR="0016649E" w:rsidRDefault="0016649E" w:rsidP="0016649E">
      <w:pPr>
        <w:rPr>
          <w:lang w:eastAsia="ko-KR"/>
        </w:rPr>
      </w:pPr>
    </w:p>
    <w:p w14:paraId="0BA0F36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이석재</w:t>
      </w:r>
    </w:p>
    <w:p w14:paraId="38A563D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다크모드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</w:p>
    <w:p w14:paraId="3BF52C1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세션처리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기능구현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 */</w:t>
      </w:r>
    </w:p>
    <w:p w14:paraId="47AA470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AdminSettingActivity extends AppCompatActivity {</w:t>
      </w:r>
    </w:p>
    <w:p w14:paraId="6A739FF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NeumorphImageView backBtn;</w:t>
      </w:r>
    </w:p>
    <w:p w14:paraId="70CDEC4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Firebase</w:t>
      </w:r>
    </w:p>
    <w:p w14:paraId="26EE363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FirebaseFirestore adminDBFireStore;</w:t>
      </w:r>
    </w:p>
    <w:p w14:paraId="1BA1938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세션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</w:t>
      </w:r>
    </w:p>
    <w:p w14:paraId="20A63FF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SharedPreferences sharedPreferences;</w:t>
      </w:r>
    </w:p>
    <w:p w14:paraId="24F0EC54" w14:textId="77777777" w:rsidR="0016649E" w:rsidRDefault="0016649E" w:rsidP="0016649E">
      <w:pPr>
        <w:rPr>
          <w:lang w:eastAsia="ko-KR"/>
        </w:rPr>
      </w:pPr>
    </w:p>
    <w:p w14:paraId="49A7272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2C9719A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protected void onCreate(Bundle savedInstanceState) {</w:t>
      </w:r>
    </w:p>
    <w:p w14:paraId="3BC004D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super.onCreate(savedInstanceState);</w:t>
      </w:r>
    </w:p>
    <w:p w14:paraId="508793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setContentView(R.layout.admin_activity_setting_page);</w:t>
      </w:r>
    </w:p>
    <w:p w14:paraId="7C2E15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LinearLayout settingPage = (LinearLayout) findViewById(R.id.settingPage);</w:t>
      </w:r>
    </w:p>
    <w:p w14:paraId="0EFCD0B6" w14:textId="77777777" w:rsidR="0016649E" w:rsidRDefault="0016649E" w:rsidP="0016649E">
      <w:pPr>
        <w:rPr>
          <w:lang w:eastAsia="ko-KR"/>
        </w:rPr>
      </w:pPr>
    </w:p>
    <w:p w14:paraId="13DF828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받음</w:t>
      </w:r>
    </w:p>
    <w:p w14:paraId="00A02A0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 modeValue = getIntent().getIntExtra("mode", 1);</w:t>
      </w:r>
    </w:p>
    <w:p w14:paraId="1B79EB7F" w14:textId="77777777" w:rsidR="0016649E" w:rsidRDefault="0016649E" w:rsidP="0016649E">
      <w:pPr>
        <w:rPr>
          <w:lang w:eastAsia="ko-KR"/>
        </w:rPr>
      </w:pPr>
    </w:p>
    <w:p w14:paraId="2F4C388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MainActivity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받음</w:t>
      </w:r>
    </w:p>
    <w:p w14:paraId="1A20C29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 backgroundColor = getIntent().getIntExtra("background_color", Color.rgb(236, 240, 243));</w:t>
      </w:r>
    </w:p>
    <w:p w14:paraId="75D6A1AA" w14:textId="77777777" w:rsidR="0016649E" w:rsidRDefault="0016649E" w:rsidP="0016649E">
      <w:pPr>
        <w:rPr>
          <w:lang w:eastAsia="ko-KR"/>
        </w:rPr>
      </w:pPr>
    </w:p>
    <w:p w14:paraId="4604E7C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배경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453CF75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 backgroundView = getWindow().getDecorView().getRootView();</w:t>
      </w:r>
    </w:p>
    <w:p w14:paraId="4EE99EF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backgroundView.setBackgroundColor(backgroundColor);</w:t>
      </w:r>
    </w:p>
    <w:p w14:paraId="73846C2E" w14:textId="77777777" w:rsidR="0016649E" w:rsidRDefault="0016649E" w:rsidP="0016649E">
      <w:pPr>
        <w:rPr>
          <w:lang w:eastAsia="ko-KR"/>
        </w:rPr>
      </w:pPr>
    </w:p>
    <w:p w14:paraId="3A37039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CardViews</w:t>
      </w:r>
    </w:p>
    <w:p w14:paraId="6B92953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NeumorphCardView adminIDCardView = (NeumorphCardView) findViewById(R.id.adminIDCardView);</w:t>
      </w:r>
    </w:p>
    <w:p w14:paraId="71746B5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NeumorphCardView addAdminCardView = (NeumorphCardView) findViewById(R.id.addAdminCardView);</w:t>
      </w:r>
    </w:p>
    <w:p w14:paraId="1A47310B" w14:textId="77777777" w:rsidR="0016649E" w:rsidRDefault="0016649E" w:rsidP="0016649E">
      <w:pPr>
        <w:rPr>
          <w:lang w:eastAsia="ko-KR"/>
        </w:rPr>
      </w:pPr>
    </w:p>
    <w:p w14:paraId="3831224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backBtn = (NeumorphImageView) findViewById(R.id.backBtn);</w:t>
      </w:r>
    </w:p>
    <w:p w14:paraId="4FFCC8DF" w14:textId="77777777" w:rsidR="0016649E" w:rsidRDefault="0016649E" w:rsidP="0016649E">
      <w:pPr>
        <w:rPr>
          <w:lang w:eastAsia="ko-KR"/>
        </w:rPr>
      </w:pPr>
    </w:p>
    <w:p w14:paraId="2FB2ED0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Firebase</w:t>
      </w:r>
    </w:p>
    <w:p w14:paraId="7E3AF89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adminDBFireStore = FirebaseFirestore.getInstance();</w:t>
      </w:r>
    </w:p>
    <w:p w14:paraId="376049D2" w14:textId="77777777" w:rsidR="0016649E" w:rsidRDefault="0016649E" w:rsidP="0016649E">
      <w:pPr>
        <w:rPr>
          <w:lang w:eastAsia="ko-KR"/>
        </w:rPr>
      </w:pPr>
    </w:p>
    <w:p w14:paraId="03FCCC5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if(modeValue == 1) {</w:t>
      </w:r>
    </w:p>
    <w:p w14:paraId="1437F14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</w:t>
      </w:r>
      <w:r>
        <w:rPr>
          <w:rFonts w:hint="eastAsia"/>
          <w:lang w:eastAsia="ko-KR"/>
        </w:rPr>
        <w:t>폰트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</w:p>
    <w:p w14:paraId="413042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ChangeTextColor.changeDarkTextColor(settingPage, Color.WHITE);</w:t>
      </w:r>
    </w:p>
    <w:p w14:paraId="73751A0B" w14:textId="77777777" w:rsidR="0016649E" w:rsidRDefault="0016649E" w:rsidP="0016649E">
      <w:pPr>
        <w:rPr>
          <w:lang w:eastAsia="ko-KR"/>
        </w:rPr>
      </w:pPr>
    </w:p>
    <w:p w14:paraId="6E75128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</w:p>
    <w:p w14:paraId="1C53B81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ChangeMode.setColorFilterDark(backBtn);</w:t>
      </w:r>
    </w:p>
    <w:p w14:paraId="52CAA42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ChangeMode.setDarkShadowCardView(backBtn);</w:t>
      </w:r>
    </w:p>
    <w:p w14:paraId="430906F3" w14:textId="77777777" w:rsidR="0016649E" w:rsidRDefault="0016649E" w:rsidP="0016649E">
      <w:pPr>
        <w:rPr>
          <w:lang w:eastAsia="ko-KR"/>
        </w:rPr>
      </w:pPr>
    </w:p>
    <w:p w14:paraId="4C5C5F6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CardView </w:t>
      </w:r>
      <w:r>
        <w:rPr>
          <w:rFonts w:hint="eastAsia"/>
          <w:lang w:eastAsia="ko-KR"/>
        </w:rPr>
        <w:t>내용</w:t>
      </w:r>
    </w:p>
    <w:p w14:paraId="0EC41AE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ChangeMode.setDarkShadowCardView(adminIDCardView);</w:t>
      </w:r>
    </w:p>
    <w:p w14:paraId="1448E3C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ChangeMode.setDarkShadowCardView(addAdminCardView);</w:t>
      </w:r>
    </w:p>
    <w:p w14:paraId="4B56937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}</w:t>
      </w:r>
    </w:p>
    <w:p w14:paraId="536538F1" w14:textId="77777777" w:rsidR="0016649E" w:rsidRDefault="0016649E" w:rsidP="0016649E">
      <w:pPr>
        <w:rPr>
          <w:lang w:eastAsia="ko-KR"/>
        </w:rPr>
      </w:pPr>
    </w:p>
    <w:p w14:paraId="6D464C2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adminIDCardView onClickListener</w:t>
      </w:r>
    </w:p>
    <w:p w14:paraId="3CE4E69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adminIDCardView.setOnClickListener(new View.OnClickListener() {</w:t>
      </w:r>
    </w:p>
    <w:p w14:paraId="346DED2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78304FB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706E985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</w:t>
      </w:r>
      <w:r>
        <w:rPr>
          <w:rFonts w:hint="eastAsia"/>
          <w:lang w:eastAsia="ko-KR"/>
        </w:rPr>
        <w:t>세션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가져옵니다</w:t>
      </w:r>
      <w:r>
        <w:rPr>
          <w:rFonts w:hint="eastAsia"/>
          <w:lang w:eastAsia="ko-KR"/>
        </w:rPr>
        <w:t>.</w:t>
      </w:r>
    </w:p>
    <w:p w14:paraId="5DD7F7E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sharedPreferences = getSharedPreferences("AdminSession", MODE_PRIVATE);</w:t>
      </w:r>
    </w:p>
    <w:p w14:paraId="414D79A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String adminId = sharedPreferences.getString("admin_id", null);</w:t>
      </w:r>
    </w:p>
    <w:p w14:paraId="54420D95" w14:textId="77777777" w:rsidR="0016649E" w:rsidRDefault="0016649E" w:rsidP="0016649E">
      <w:pPr>
        <w:rPr>
          <w:lang w:eastAsia="ko-KR"/>
        </w:rPr>
      </w:pPr>
    </w:p>
    <w:p w14:paraId="050FF34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'Admins' </w:t>
      </w:r>
      <w:r>
        <w:rPr>
          <w:rFonts w:hint="eastAsia"/>
          <w:lang w:eastAsia="ko-KR"/>
        </w:rPr>
        <w:t>컬렉션에서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관리자의</w:t>
      </w:r>
      <w:r>
        <w:rPr>
          <w:rFonts w:hint="eastAsia"/>
          <w:lang w:eastAsia="ko-KR"/>
        </w:rPr>
        <w:t xml:space="preserve"> ID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</w:t>
      </w:r>
    </w:p>
    <w:p w14:paraId="4FF3F48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adminDBFireStore.collection("admins").document(adminId).get().addOnCompleteListener(new OnCompleteListener&lt;DocumentSnapshot&gt;() {</w:t>
      </w:r>
    </w:p>
    <w:p w14:paraId="5CF9D3A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7739DFB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onComplete(@NonNull Task&lt;DocumentSnapshot&gt; task) {</w:t>
      </w:r>
    </w:p>
    <w:p w14:paraId="02479FB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DocumentSnapshot document = task.getResult();</w:t>
      </w:r>
    </w:p>
    <w:p w14:paraId="10C5C55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문서에서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가져옴</w:t>
      </w:r>
    </w:p>
    <w:p w14:paraId="0E300FA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String adminPosition = document.getString("adminPosition");</w:t>
      </w:r>
    </w:p>
    <w:p w14:paraId="64D5F008" w14:textId="77777777" w:rsidR="0016649E" w:rsidRDefault="0016649E" w:rsidP="0016649E">
      <w:pPr>
        <w:rPr>
          <w:lang w:eastAsia="ko-KR"/>
        </w:rPr>
      </w:pPr>
    </w:p>
    <w:p w14:paraId="7E6645B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다이얼로그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348E2D8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AlertDialog.Builder builder = new AlertDialog.Builder(AdminSettingActivity.this);</w:t>
      </w:r>
    </w:p>
    <w:p w14:paraId="4D75E4D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builder.setTitle("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>");</w:t>
      </w:r>
    </w:p>
    <w:p w14:paraId="3ED9FB6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builder.setMessage("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ID: " + adminId + "\n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직책</w:t>
      </w:r>
      <w:r>
        <w:rPr>
          <w:rFonts w:hint="eastAsia"/>
          <w:lang w:eastAsia="ko-KR"/>
        </w:rPr>
        <w:t>: " + adminPosition);</w:t>
      </w:r>
    </w:p>
    <w:p w14:paraId="4B8E87B1" w14:textId="77777777" w:rsidR="0016649E" w:rsidRDefault="0016649E" w:rsidP="0016649E">
      <w:pPr>
        <w:rPr>
          <w:lang w:eastAsia="ko-KR"/>
        </w:rPr>
      </w:pPr>
    </w:p>
    <w:p w14:paraId="35F8730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"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"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onClickListener</w:t>
      </w:r>
    </w:p>
    <w:p w14:paraId="1760E82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builder.setPositiveButton("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", new DialogInterface.OnClickListener() {</w:t>
      </w:r>
    </w:p>
    <w:p w14:paraId="7BB7AEA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@Override</w:t>
      </w:r>
    </w:p>
    <w:p w14:paraId="50B4589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public void onClick(DialogInterface dialog, int which) {</w:t>
      </w:r>
    </w:p>
    <w:p w14:paraId="31B798E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dialog.dismiss(); // </w:t>
      </w:r>
      <w:r>
        <w:rPr>
          <w:rFonts w:hint="eastAsia"/>
          <w:lang w:eastAsia="ko-KR"/>
        </w:rPr>
        <w:t>다이얼로그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닫기</w:t>
      </w:r>
    </w:p>
    <w:p w14:paraId="6B71E66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}</w:t>
      </w:r>
    </w:p>
    <w:p w14:paraId="0B9FF8E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});</w:t>
      </w:r>
    </w:p>
    <w:p w14:paraId="131B509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다이얼로그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</w:p>
    <w:p w14:paraId="19EE7E1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builder.show();</w:t>
      </w:r>
    </w:p>
    <w:p w14:paraId="6D678FF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390AFA9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});</w:t>
      </w:r>
    </w:p>
    <w:p w14:paraId="753CDA2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3A8A262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60E7205A" w14:textId="77777777" w:rsidR="0016649E" w:rsidRDefault="0016649E" w:rsidP="0016649E">
      <w:pPr>
        <w:rPr>
          <w:lang w:eastAsia="ko-KR"/>
        </w:rPr>
      </w:pPr>
    </w:p>
    <w:p w14:paraId="1DD109A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addAdminCardView onClickListener</w:t>
      </w:r>
    </w:p>
    <w:p w14:paraId="776BB67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addAdminCardView.setOnClickListener(new View.OnClickListener() {</w:t>
      </w:r>
    </w:p>
    <w:p w14:paraId="7A43BD8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13CBF7F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12F53AB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if (!isFirstAdmin()) return;</w:t>
      </w:r>
    </w:p>
    <w:p w14:paraId="64DA52D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</w:t>
      </w:r>
    </w:p>
    <w:p w14:paraId="26A93CE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Intent intent = new Intent(getApplicationContext(), AdminFormActivity.class);</w:t>
      </w:r>
    </w:p>
    <w:p w14:paraId="45923D3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intent.putExtra("background_color", backgroundColor);</w:t>
      </w:r>
    </w:p>
    <w:p w14:paraId="1644266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intent.putExtra("mode", modeValue);</w:t>
      </w:r>
    </w:p>
    <w:p w14:paraId="4F81FDB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startActivity(intent);</w:t>
      </w:r>
    </w:p>
    <w:p w14:paraId="48EEDCC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0E977CF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64A26ABE" w14:textId="77777777" w:rsidR="0016649E" w:rsidRDefault="0016649E" w:rsidP="0016649E">
      <w:pPr>
        <w:rPr>
          <w:lang w:eastAsia="ko-KR"/>
        </w:rPr>
      </w:pPr>
    </w:p>
    <w:p w14:paraId="45E5F8C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// backBtn onClickListener</w:t>
      </w:r>
    </w:p>
    <w:p w14:paraId="2284D60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backBtn.setOnClickListener(new View.OnClickListener() {</w:t>
      </w:r>
    </w:p>
    <w:p w14:paraId="5D12F90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3BE81D0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52AEFBD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'pressed'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ShapeType </w:t>
      </w:r>
      <w:r>
        <w:rPr>
          <w:rFonts w:hint="eastAsia"/>
          <w:lang w:eastAsia="ko-KR"/>
        </w:rPr>
        <w:t>변경</w:t>
      </w:r>
    </w:p>
    <w:p w14:paraId="1E0181C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backBtn.setShapeType(1);</w:t>
      </w:r>
    </w:p>
    <w:p w14:paraId="3ADCEBD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'flat'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</w:p>
    <w:p w14:paraId="484F64B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v.postDelayed(new Runnable() {</w:t>
      </w:r>
    </w:p>
    <w:p w14:paraId="28D7149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5E3D144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run() {</w:t>
      </w:r>
    </w:p>
    <w:p w14:paraId="6840EA6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backBtn.setShapeType(0);</w:t>
      </w:r>
    </w:p>
    <w:p w14:paraId="1D6E154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233297F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}, 200);</w:t>
      </w:r>
    </w:p>
    <w:p w14:paraId="66FD86E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finish();</w:t>
      </w:r>
    </w:p>
    <w:p w14:paraId="272DE68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26F2686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3C9BB4D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3C76A21C" w14:textId="77777777" w:rsidR="0016649E" w:rsidRDefault="0016649E" w:rsidP="0016649E">
      <w:pPr>
        <w:rPr>
          <w:lang w:eastAsia="ko-KR"/>
        </w:rPr>
      </w:pPr>
    </w:p>
    <w:p w14:paraId="2E35D08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최초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</w:p>
    <w:p w14:paraId="618CD7E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boolean isFirstAdmin() {</w:t>
      </w:r>
    </w:p>
    <w:p w14:paraId="7342A59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sharedPreferences = getSharedPreferences("AdminSession", MODE_PRIVATE);</w:t>
      </w:r>
    </w:p>
    <w:p w14:paraId="5ED8277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adminId = sharedPreferences.getString("admin_id" , null);</w:t>
      </w:r>
    </w:p>
    <w:p w14:paraId="256ED95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(!adminId.equals("jun")) {</w:t>
      </w:r>
    </w:p>
    <w:p w14:paraId="2893F78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Toast.makeText(this, "</w:t>
      </w:r>
      <w:r>
        <w:rPr>
          <w:rFonts w:hint="eastAsia"/>
          <w:lang w:eastAsia="ko-KR"/>
        </w:rPr>
        <w:t>최초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가능합니다</w:t>
      </w:r>
      <w:r>
        <w:rPr>
          <w:rFonts w:hint="eastAsia"/>
          <w:lang w:eastAsia="ko-KR"/>
        </w:rPr>
        <w:t>.", Toast.LENGTH_SHORT).show();</w:t>
      </w:r>
    </w:p>
    <w:p w14:paraId="4F8AEC1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 false;</w:t>
      </w:r>
    </w:p>
    <w:p w14:paraId="1F906BE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02892BB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true;</w:t>
      </w:r>
    </w:p>
    <w:p w14:paraId="635E729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395F727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1DB6F4A8" w14:textId="77777777" w:rsidR="0016649E" w:rsidRDefault="0016649E" w:rsidP="0016649E">
      <w:pPr>
        <w:rPr>
          <w:lang w:eastAsia="ko-KR"/>
        </w:rPr>
      </w:pPr>
    </w:p>
    <w:p w14:paraId="0ED49811" w14:textId="77777777" w:rsidR="0016649E" w:rsidRDefault="0016649E" w:rsidP="0016649E">
      <w:pPr>
        <w:rPr>
          <w:lang w:eastAsia="ko-KR"/>
        </w:rPr>
      </w:pPr>
    </w:p>
    <w:p w14:paraId="0CDA7F26" w14:textId="21DA3757" w:rsidR="0016649E" w:rsidRPr="009B7F6A" w:rsidRDefault="0016649E" w:rsidP="009B7F6A">
      <w:pPr>
        <w:pStyle w:val="3"/>
        <w:rPr>
          <w:b/>
          <w:lang w:eastAsia="ko-KR"/>
        </w:rPr>
      </w:pPr>
      <w:bookmarkStart w:id="152" w:name="_Toc168002263"/>
      <w:r w:rsidRPr="009B7F6A">
        <w:rPr>
          <w:b/>
          <w:lang w:eastAsia="ko-KR"/>
        </w:rPr>
        <w:t>yuhan19plus\admin\adapter\AdminAdapter.java</w:t>
      </w:r>
      <w:r w:rsidR="009B7F6A">
        <w:rPr>
          <w:rFonts w:hint="eastAsia"/>
          <w:b/>
          <w:lang w:eastAsia="ko-KR"/>
        </w:rPr>
        <w:t xml:space="preserve"> </w:t>
      </w:r>
      <w:r w:rsidR="009B7F6A">
        <w:rPr>
          <w:rFonts w:hint="eastAsia"/>
          <w:b/>
          <w:lang w:eastAsia="ko-KR"/>
        </w:rPr>
        <w:t>작성자</w:t>
      </w:r>
      <w:r w:rsidR="009B7F6A">
        <w:rPr>
          <w:rFonts w:hint="eastAsia"/>
          <w:b/>
          <w:lang w:eastAsia="ko-KR"/>
        </w:rPr>
        <w:t xml:space="preserve"> : </w:t>
      </w:r>
      <w:r w:rsidR="009B7F6A">
        <w:rPr>
          <w:rFonts w:hint="eastAsia"/>
          <w:b/>
          <w:lang w:eastAsia="ko-KR"/>
        </w:rPr>
        <w:t>임성준</w:t>
      </w:r>
      <w:r w:rsidR="009B7F6A">
        <w:rPr>
          <w:rFonts w:hint="eastAsia"/>
          <w:b/>
          <w:lang w:eastAsia="ko-KR"/>
        </w:rPr>
        <w:t>,</w:t>
      </w:r>
      <w:r w:rsidR="00020A36">
        <w:rPr>
          <w:rFonts w:hint="eastAsia"/>
          <w:b/>
          <w:lang w:eastAsia="ko-KR"/>
        </w:rPr>
        <w:t>이석재</w:t>
      </w:r>
      <w:bookmarkEnd w:id="152"/>
      <w:r w:rsidRPr="009B7F6A">
        <w:rPr>
          <w:b/>
          <w:lang w:eastAsia="ko-KR"/>
        </w:rPr>
        <w:t xml:space="preserve">  </w:t>
      </w:r>
    </w:p>
    <w:p w14:paraId="354C866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kr.ac.yuhan.cs.yuhan19plus.admin.adapter;</w:t>
      </w:r>
    </w:p>
    <w:p w14:paraId="53CD270F" w14:textId="77777777" w:rsidR="0016649E" w:rsidRDefault="0016649E" w:rsidP="0016649E">
      <w:pPr>
        <w:rPr>
          <w:lang w:eastAsia="ko-KR"/>
        </w:rPr>
      </w:pPr>
    </w:p>
    <w:p w14:paraId="00605E2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android.app.AlertDialog;</w:t>
      </w:r>
    </w:p>
    <w:p w14:paraId="0C084F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android.content.Context;</w:t>
      </w:r>
    </w:p>
    <w:p w14:paraId="35EF81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android.content.DialogInterface;</w:t>
      </w:r>
    </w:p>
    <w:p w14:paraId="403E856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android.view.LayoutInflater;</w:t>
      </w:r>
    </w:p>
    <w:p w14:paraId="398F9E9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android.view.View;</w:t>
      </w:r>
    </w:p>
    <w:p w14:paraId="55C33A0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android.view.ViewGroup;</w:t>
      </w:r>
    </w:p>
    <w:p w14:paraId="3D96FDF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android.widget.BaseAdapter;</w:t>
      </w:r>
    </w:p>
    <w:p w14:paraId="649975C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android.widget.ImageView;</w:t>
      </w:r>
    </w:p>
    <w:p w14:paraId="6E48EC1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android.widget.TextView;</w:t>
      </w:r>
    </w:p>
    <w:p w14:paraId="7E97595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android.widget.Toast;</w:t>
      </w:r>
    </w:p>
    <w:p w14:paraId="0F4C71F3" w14:textId="77777777" w:rsidR="0016649E" w:rsidRDefault="0016649E" w:rsidP="0016649E">
      <w:pPr>
        <w:rPr>
          <w:lang w:eastAsia="ko-KR"/>
        </w:rPr>
      </w:pPr>
    </w:p>
    <w:p w14:paraId="02BC221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androidx.annotation.NonNull;</w:t>
      </w:r>
    </w:p>
    <w:p w14:paraId="06738ECA" w14:textId="77777777" w:rsidR="0016649E" w:rsidRDefault="0016649E" w:rsidP="0016649E">
      <w:pPr>
        <w:rPr>
          <w:lang w:eastAsia="ko-KR"/>
        </w:rPr>
      </w:pPr>
    </w:p>
    <w:p w14:paraId="1A39A01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com.google.android.gms.tasks.OnFailureListener;</w:t>
      </w:r>
    </w:p>
    <w:p w14:paraId="2FBF98D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com.google.android.gms.tasks.OnSuccessListener;</w:t>
      </w:r>
    </w:p>
    <w:p w14:paraId="645762C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com.google.firebase.firestore.FirebaseFirestore;</w:t>
      </w:r>
    </w:p>
    <w:p w14:paraId="07757FB8" w14:textId="77777777" w:rsidR="0016649E" w:rsidRDefault="0016649E" w:rsidP="0016649E">
      <w:pPr>
        <w:rPr>
          <w:lang w:eastAsia="ko-KR"/>
        </w:rPr>
      </w:pPr>
    </w:p>
    <w:p w14:paraId="41B1649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>import java.util.ArrayList;</w:t>
      </w:r>
    </w:p>
    <w:p w14:paraId="4D6D289C" w14:textId="77777777" w:rsidR="0016649E" w:rsidRDefault="0016649E" w:rsidP="0016649E">
      <w:pPr>
        <w:rPr>
          <w:lang w:eastAsia="ko-KR"/>
        </w:rPr>
      </w:pPr>
    </w:p>
    <w:p w14:paraId="6FBBB92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kr.ac.yuhan.cs.yuhan19plus.R;</w:t>
      </w:r>
    </w:p>
    <w:p w14:paraId="0FBA9D6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kr.ac.yuhan.cs.yuhan19plus.admin.data.AdminData;</w:t>
      </w:r>
    </w:p>
    <w:p w14:paraId="0536487A" w14:textId="77777777" w:rsidR="0016649E" w:rsidRDefault="0016649E" w:rsidP="0016649E">
      <w:pPr>
        <w:rPr>
          <w:lang w:eastAsia="ko-KR"/>
        </w:rPr>
      </w:pPr>
    </w:p>
    <w:p w14:paraId="0E8716B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이석재</w:t>
      </w:r>
    </w:p>
    <w:p w14:paraId="6F7E116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>.</w:t>
      </w:r>
    </w:p>
    <w:p w14:paraId="526EE12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02C17B4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* */</w:t>
      </w:r>
    </w:p>
    <w:p w14:paraId="53A2226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AdminAdapter extends BaseAdapter {</w:t>
      </w:r>
    </w:p>
    <w:p w14:paraId="0E0F000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ArrayList&lt;AdminData&gt; adminList;</w:t>
      </w:r>
    </w:p>
    <w:p w14:paraId="7080A38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LayoutInflater inflater;</w:t>
      </w:r>
    </w:p>
    <w:p w14:paraId="120F02A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Context context;</w:t>
      </w:r>
    </w:p>
    <w:p w14:paraId="64E4D37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Admin Firebase</w:t>
      </w:r>
    </w:p>
    <w:p w14:paraId="399296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FirebaseFirestore adminDBFireStore;</w:t>
      </w:r>
    </w:p>
    <w:p w14:paraId="47A03958" w14:textId="77777777" w:rsidR="0016649E" w:rsidRDefault="0016649E" w:rsidP="0016649E">
      <w:pPr>
        <w:rPr>
          <w:lang w:eastAsia="ko-KR"/>
        </w:rPr>
      </w:pPr>
    </w:p>
    <w:p w14:paraId="68C4B59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AdminAdapter Constructor</w:t>
      </w:r>
    </w:p>
    <w:p w14:paraId="5D774CC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AdminAdapter(Context context, ArrayList&lt;AdminData&gt; adminList) {</w:t>
      </w:r>
    </w:p>
    <w:p w14:paraId="44C94FD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this.context = context;</w:t>
      </w:r>
    </w:p>
    <w:p w14:paraId="7A0924B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this.adminList = adminList;</w:t>
      </w:r>
    </w:p>
    <w:p w14:paraId="4BD1E44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this.inflater = LayoutInflater.from(context);</w:t>
      </w:r>
    </w:p>
    <w:p w14:paraId="4E30792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34A48777" w14:textId="77777777" w:rsidR="0016649E" w:rsidRDefault="0016649E" w:rsidP="0016649E">
      <w:pPr>
        <w:rPr>
          <w:lang w:eastAsia="ko-KR"/>
        </w:rPr>
      </w:pPr>
    </w:p>
    <w:p w14:paraId="26ED9FD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051A037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int getCount() {</w:t>
      </w:r>
    </w:p>
    <w:p w14:paraId="5204294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adminList.size();</w:t>
      </w:r>
    </w:p>
    <w:p w14:paraId="04B046F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9A0023E" w14:textId="77777777" w:rsidR="0016649E" w:rsidRDefault="0016649E" w:rsidP="0016649E">
      <w:pPr>
        <w:rPr>
          <w:lang w:eastAsia="ko-KR"/>
        </w:rPr>
      </w:pPr>
    </w:p>
    <w:p w14:paraId="0A82F66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5D341D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Object getItem(int position) {</w:t>
      </w:r>
    </w:p>
    <w:p w14:paraId="336D93C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adminList.get(position);</w:t>
      </w:r>
    </w:p>
    <w:p w14:paraId="0DCBCC8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E715112" w14:textId="77777777" w:rsidR="0016649E" w:rsidRDefault="0016649E" w:rsidP="0016649E">
      <w:pPr>
        <w:rPr>
          <w:lang w:eastAsia="ko-KR"/>
        </w:rPr>
      </w:pPr>
    </w:p>
    <w:p w14:paraId="3C40021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7E9C40E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long getItemId(int position) {</w:t>
      </w:r>
    </w:p>
    <w:p w14:paraId="4B72F25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position;</w:t>
      </w:r>
    </w:p>
    <w:p w14:paraId="13C83A1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03696491" w14:textId="77777777" w:rsidR="0016649E" w:rsidRDefault="0016649E" w:rsidP="0016649E">
      <w:pPr>
        <w:rPr>
          <w:lang w:eastAsia="ko-KR"/>
        </w:rPr>
      </w:pPr>
    </w:p>
    <w:p w14:paraId="7D43CAD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2CC994D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View getView(int position, View convertView, ViewGroup parent) {</w:t>
      </w:r>
    </w:p>
    <w:p w14:paraId="4C5FC3F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ViewHolder viewHolder;</w:t>
      </w:r>
    </w:p>
    <w:p w14:paraId="10ED95A1" w14:textId="77777777" w:rsidR="0016649E" w:rsidRDefault="0016649E" w:rsidP="0016649E">
      <w:pPr>
        <w:rPr>
          <w:lang w:eastAsia="ko-KR"/>
        </w:rPr>
      </w:pPr>
    </w:p>
    <w:p w14:paraId="0591EC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(convertView == null) {</w:t>
      </w:r>
    </w:p>
    <w:p w14:paraId="4A1C48A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// ViewHolder Init</w:t>
      </w:r>
    </w:p>
    <w:p w14:paraId="3A1C6EB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convertView = inflater.inflate(R.layout.admin_admin_list_item, parent, false);</w:t>
      </w:r>
    </w:p>
    <w:p w14:paraId="6FD0047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viewHolder = new ViewHolder();</w:t>
      </w:r>
    </w:p>
    <w:p w14:paraId="1A4967D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// Id of admin_list.xml</w:t>
      </w:r>
    </w:p>
    <w:p w14:paraId="0D204AC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viewHolder.numberTextView = convertView.findViewById(R.id.number);</w:t>
      </w:r>
    </w:p>
    <w:p w14:paraId="2AE1F20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viewHolder.adminIdTextView = convertView.findViewById(R.id.adminId);</w:t>
      </w:r>
    </w:p>
    <w:p w14:paraId="390E33A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viewHolder.userPostitionTextView = convertView.findViewById(R.id.adminPosition);</w:t>
      </w:r>
    </w:p>
    <w:p w14:paraId="70DF9FD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viewHolder.outBtn = convertView.findViewById(R.id.outBtn);</w:t>
      </w:r>
    </w:p>
    <w:p w14:paraId="4E03308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convertView.setTag(viewHolder);</w:t>
      </w:r>
    </w:p>
    <w:p w14:paraId="6B6A756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} else {</w:t>
      </w:r>
    </w:p>
    <w:p w14:paraId="6E26C4A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// ViewHolder Recycle</w:t>
      </w:r>
    </w:p>
    <w:p w14:paraId="6052815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viewHolder = (ViewHolder) convertView.getTag();</w:t>
      </w:r>
    </w:p>
    <w:p w14:paraId="58390EF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20001F8E" w14:textId="77777777" w:rsidR="0016649E" w:rsidRDefault="0016649E" w:rsidP="0016649E">
      <w:pPr>
        <w:rPr>
          <w:lang w:eastAsia="ko-KR"/>
        </w:rPr>
      </w:pPr>
    </w:p>
    <w:p w14:paraId="3FC74DC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AdminData adminData = adminList.get(position);</w:t>
      </w:r>
    </w:p>
    <w:p w14:paraId="5C00625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viewHolder.numberTextView.setText(String.valueOf(adminData.getAdminNum()));</w:t>
      </w:r>
    </w:p>
    <w:p w14:paraId="15C8F47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viewHolder.adminIdTextView.setText(adminData.getAdminId());</w:t>
      </w:r>
    </w:p>
    <w:p w14:paraId="5957BC7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viewHolder.userPostitionTextView.setText(String.valueOf(adminData.getAdminPosition()));</w:t>
      </w:r>
    </w:p>
    <w:p w14:paraId="15E71541" w14:textId="77777777" w:rsidR="0016649E" w:rsidRDefault="0016649E" w:rsidP="0016649E">
      <w:pPr>
        <w:rPr>
          <w:lang w:eastAsia="ko-KR"/>
        </w:rPr>
      </w:pPr>
    </w:p>
    <w:p w14:paraId="5D270C2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outBtn onClickListener</w:t>
      </w:r>
    </w:p>
    <w:p w14:paraId="3E0AB83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viewHolder.outBtn.setOnClickListener(new View.OnClickListener() {</w:t>
      </w:r>
    </w:p>
    <w:p w14:paraId="3C4B0E9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267ACE0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503EDE5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// Create AlertDialog</w:t>
      </w:r>
    </w:p>
    <w:p w14:paraId="16E3F2B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AlertDialog.Builder builder = new AlertDialog.Builder(context);</w:t>
      </w:r>
    </w:p>
    <w:p w14:paraId="41E2304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builder.setMessage("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.");</w:t>
      </w:r>
    </w:p>
    <w:p w14:paraId="1D63655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builder.setPositiveButton("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>", new DialogInterface.OnClickListener() {</w:t>
      </w:r>
    </w:p>
    <w:p w14:paraId="0934A2D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4358B85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onClick(DialogInterface dialog, int which) {</w:t>
      </w:r>
    </w:p>
    <w:p w14:paraId="3DA513C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selected "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>"</w:t>
      </w:r>
    </w:p>
    <w:p w14:paraId="00F4DD9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인스턴스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가져오기</w:t>
      </w:r>
    </w:p>
    <w:p w14:paraId="4CE6907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String adminId = adminData.getAdminId();</w:t>
      </w:r>
    </w:p>
    <w:p w14:paraId="444153E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adminDBFireStore = FirebaseFirestore.getInstance();</w:t>
      </w:r>
    </w:p>
    <w:p w14:paraId="193C2048" w14:textId="77777777" w:rsidR="0016649E" w:rsidRDefault="0016649E" w:rsidP="0016649E">
      <w:pPr>
        <w:rPr>
          <w:lang w:eastAsia="ko-KR"/>
        </w:rPr>
      </w:pPr>
    </w:p>
    <w:p w14:paraId="32AF247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admins </w:t>
      </w:r>
      <w:r>
        <w:rPr>
          <w:rFonts w:hint="eastAsia"/>
          <w:lang w:eastAsia="ko-KR"/>
        </w:rPr>
        <w:t>컬렉션에서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</w:p>
    <w:p w14:paraId="041635C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adminDBFireStore.collection("admins").document(adminId).delete().addOnSuccessListener(new OnSuccessListener&lt;Void&gt;() {</w:t>
      </w:r>
    </w:p>
    <w:p w14:paraId="63190F1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@Override</w:t>
      </w:r>
    </w:p>
    <w:p w14:paraId="5365E23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// </w:t>
      </w:r>
      <w:r>
        <w:rPr>
          <w:rFonts w:hint="eastAsia"/>
          <w:lang w:eastAsia="ko-KR"/>
        </w:rPr>
        <w:t>리스트뷰에서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토스트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</w:t>
      </w:r>
    </w:p>
    <w:p w14:paraId="06A43C8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public void onSuccess(Void unused) {</w:t>
      </w:r>
    </w:p>
    <w:p w14:paraId="65B3247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removeAdmin(position); // Delete data</w:t>
      </w:r>
    </w:p>
    <w:p w14:paraId="248ADB2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Toast.makeText(context, "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삭제되었습니다</w:t>
      </w:r>
      <w:r>
        <w:rPr>
          <w:rFonts w:hint="eastAsia"/>
          <w:lang w:eastAsia="ko-KR"/>
        </w:rPr>
        <w:t>.", Toast.LENGTH_SHORT).show();</w:t>
      </w:r>
    </w:p>
    <w:p w14:paraId="7E0511B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}</w:t>
      </w:r>
    </w:p>
    <w:p w14:paraId="2384C6E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}).addOnFailureListener(new OnFailureListener() {</w:t>
      </w:r>
    </w:p>
    <w:p w14:paraId="37CFAC3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@Override</w:t>
      </w:r>
    </w:p>
    <w:p w14:paraId="350D9B9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// </w:t>
      </w:r>
      <w:r>
        <w:rPr>
          <w:rFonts w:hint="eastAsia"/>
          <w:lang w:eastAsia="ko-KR"/>
        </w:rPr>
        <w:t>오류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토스트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</w:t>
      </w:r>
    </w:p>
    <w:p w14:paraId="66167D6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public void onFailure(@NonNull Exception e) {</w:t>
      </w:r>
    </w:p>
    <w:p w14:paraId="07D646F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Toast.makeText(context, "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</w:t>
      </w:r>
      <w:r>
        <w:rPr>
          <w:rFonts w:hint="eastAsia"/>
          <w:lang w:eastAsia="ko-KR"/>
        </w:rPr>
        <w:t>: " + e.getMessage(), Toast.LENGTH_SHORT).show();</w:t>
      </w:r>
    </w:p>
    <w:p w14:paraId="426E3EF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}</w:t>
      </w:r>
    </w:p>
    <w:p w14:paraId="1A714DA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});</w:t>
      </w:r>
    </w:p>
    <w:p w14:paraId="07BD296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7EE9580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});</w:t>
      </w:r>
    </w:p>
    <w:p w14:paraId="58E33D6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builder.setNegativeButton("</w:t>
      </w:r>
      <w:r>
        <w:rPr>
          <w:rFonts w:hint="eastAsia"/>
          <w:lang w:eastAsia="ko-KR"/>
        </w:rPr>
        <w:t>취소</w:t>
      </w:r>
      <w:r>
        <w:rPr>
          <w:rFonts w:hint="eastAsia"/>
          <w:lang w:eastAsia="ko-KR"/>
        </w:rPr>
        <w:t>", null);</w:t>
      </w:r>
    </w:p>
    <w:p w14:paraId="20B7035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builder.show(); // Show AlertDialog</w:t>
      </w:r>
    </w:p>
    <w:p w14:paraId="2808DF0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7761CE8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7E3C5AC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convertView;</w:t>
      </w:r>
    </w:p>
    <w:p w14:paraId="6C740A7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3AC266A6" w14:textId="77777777" w:rsidR="0016649E" w:rsidRDefault="0016649E" w:rsidP="0016649E">
      <w:pPr>
        <w:rPr>
          <w:lang w:eastAsia="ko-KR"/>
        </w:rPr>
      </w:pPr>
    </w:p>
    <w:p w14:paraId="4EE8CC0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Delete AdminData =&gt; Need to Update AdminData</w:t>
      </w:r>
    </w:p>
    <w:p w14:paraId="53E87E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removeAdmin(int position) {</w:t>
      </w:r>
    </w:p>
    <w:p w14:paraId="1945853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리스트에서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</w:p>
    <w:p w14:paraId="1B1556D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adminList.remove(position);</w:t>
      </w:r>
    </w:p>
    <w:p w14:paraId="1CB2571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삭제된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아이템들의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갱신</w:t>
      </w:r>
    </w:p>
    <w:p w14:paraId="00C4026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for (int i = position; i &lt; adminList.size(); i++) {</w:t>
      </w:r>
    </w:p>
    <w:p w14:paraId="7A9CABE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AdminData item = adminList.get(i);</w:t>
      </w:r>
    </w:p>
    <w:p w14:paraId="677B237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item.setAdminNum(i + 1);  // </w:t>
      </w:r>
      <w:r>
        <w:rPr>
          <w:rFonts w:hint="eastAsia"/>
          <w:lang w:eastAsia="ko-KR"/>
        </w:rPr>
        <w:t>번호를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인덱스에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재설정</w:t>
      </w:r>
    </w:p>
    <w:p w14:paraId="7A0B94B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29553B8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notifyDataSetChanged(); //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데이터셋을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알려</w:t>
      </w:r>
      <w:r>
        <w:rPr>
          <w:rFonts w:hint="eastAsia"/>
          <w:lang w:eastAsia="ko-KR"/>
        </w:rPr>
        <w:t xml:space="preserve"> ListView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갱신</w:t>
      </w:r>
    </w:p>
    <w:p w14:paraId="45DA487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21BF36C" w14:textId="77777777" w:rsidR="0016649E" w:rsidRDefault="0016649E" w:rsidP="0016649E">
      <w:pPr>
        <w:rPr>
          <w:lang w:eastAsia="ko-KR"/>
        </w:rPr>
      </w:pPr>
    </w:p>
    <w:p w14:paraId="6556546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updateData(ArrayList&lt;AdminData&gt; data) {</w:t>
      </w:r>
    </w:p>
    <w:p w14:paraId="3BF1731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this.adminList = data;</w:t>
      </w:r>
    </w:p>
    <w:p w14:paraId="38D8707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notifyDataSetChanged(); //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데이터셋을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알려</w:t>
      </w:r>
      <w:r>
        <w:rPr>
          <w:rFonts w:hint="eastAsia"/>
          <w:lang w:eastAsia="ko-KR"/>
        </w:rPr>
        <w:t xml:space="preserve"> ListView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갱신</w:t>
      </w:r>
    </w:p>
    <w:p w14:paraId="625ECFB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A541E9C" w14:textId="77777777" w:rsidR="0016649E" w:rsidRDefault="0016649E" w:rsidP="0016649E">
      <w:pPr>
        <w:rPr>
          <w:lang w:eastAsia="ko-KR"/>
        </w:rPr>
      </w:pPr>
    </w:p>
    <w:p w14:paraId="3827332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static class ViewHolder {</w:t>
      </w:r>
    </w:p>
    <w:p w14:paraId="52E2D30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numberTextView;</w:t>
      </w:r>
    </w:p>
    <w:p w14:paraId="62C7C98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adminIdTextView;</w:t>
      </w:r>
    </w:p>
    <w:p w14:paraId="258A38A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userPostitionTextView;</w:t>
      </w:r>
    </w:p>
    <w:p w14:paraId="42AC09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ImageView outBtn;</w:t>
      </w:r>
    </w:p>
    <w:p w14:paraId="5CF655F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14D8B7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46ED7701" w14:textId="77777777" w:rsidR="0016649E" w:rsidRDefault="0016649E" w:rsidP="0016649E">
      <w:pPr>
        <w:rPr>
          <w:lang w:eastAsia="ko-KR"/>
        </w:rPr>
      </w:pPr>
    </w:p>
    <w:p w14:paraId="1EFB428C" w14:textId="77777777" w:rsidR="0016649E" w:rsidRDefault="0016649E" w:rsidP="0016649E">
      <w:pPr>
        <w:rPr>
          <w:lang w:eastAsia="ko-KR"/>
        </w:rPr>
      </w:pPr>
    </w:p>
    <w:p w14:paraId="2834BEE4" w14:textId="285778EC" w:rsidR="0016649E" w:rsidRPr="005227B4" w:rsidRDefault="0016649E" w:rsidP="005227B4">
      <w:pPr>
        <w:pStyle w:val="3"/>
        <w:rPr>
          <w:b/>
          <w:lang w:eastAsia="ko-KR"/>
        </w:rPr>
      </w:pPr>
      <w:bookmarkStart w:id="153" w:name="_Toc168002264"/>
      <w:r w:rsidRPr="005227B4">
        <w:rPr>
          <w:b/>
          <w:lang w:eastAsia="ko-KR"/>
        </w:rPr>
        <w:t>yuhan19plus\admin\adapter\MemberAdapter.java</w:t>
      </w:r>
      <w:r w:rsidR="005227B4">
        <w:rPr>
          <w:rFonts w:hint="eastAsia"/>
          <w:b/>
          <w:lang w:eastAsia="ko-KR"/>
        </w:rPr>
        <w:t xml:space="preserve"> </w:t>
      </w:r>
      <w:r w:rsidR="005227B4">
        <w:rPr>
          <w:rFonts w:hint="eastAsia"/>
          <w:b/>
          <w:lang w:eastAsia="ko-KR"/>
        </w:rPr>
        <w:t>담당자</w:t>
      </w:r>
      <w:r w:rsidR="005227B4">
        <w:rPr>
          <w:rFonts w:hint="eastAsia"/>
          <w:b/>
          <w:lang w:eastAsia="ko-KR"/>
        </w:rPr>
        <w:t xml:space="preserve"> : </w:t>
      </w:r>
      <w:r w:rsidR="005227B4">
        <w:rPr>
          <w:rFonts w:hint="eastAsia"/>
          <w:b/>
          <w:lang w:eastAsia="ko-KR"/>
        </w:rPr>
        <w:t>임성준</w:t>
      </w:r>
      <w:r w:rsidR="005227B4">
        <w:rPr>
          <w:rFonts w:hint="eastAsia"/>
          <w:b/>
          <w:lang w:eastAsia="ko-KR"/>
        </w:rPr>
        <w:t xml:space="preserve">, </w:t>
      </w:r>
      <w:r w:rsidR="005227B4">
        <w:rPr>
          <w:rFonts w:hint="eastAsia"/>
          <w:b/>
          <w:lang w:eastAsia="ko-KR"/>
        </w:rPr>
        <w:t>이석재</w:t>
      </w:r>
      <w:bookmarkEnd w:id="153"/>
      <w:r w:rsidRPr="005227B4">
        <w:rPr>
          <w:b/>
          <w:lang w:eastAsia="ko-KR"/>
        </w:rPr>
        <w:t xml:space="preserve"> </w:t>
      </w:r>
    </w:p>
    <w:p w14:paraId="0A8BF5F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kr.ac.yuhan.cs.yuhan19plus.admin.adapter;</w:t>
      </w:r>
    </w:p>
    <w:p w14:paraId="3668B77D" w14:textId="77777777" w:rsidR="0016649E" w:rsidRDefault="0016649E" w:rsidP="0016649E">
      <w:pPr>
        <w:rPr>
          <w:lang w:eastAsia="ko-KR"/>
        </w:rPr>
      </w:pPr>
    </w:p>
    <w:p w14:paraId="6A54024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android.app.AlertDialog;</w:t>
      </w:r>
    </w:p>
    <w:p w14:paraId="33E990F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android.content.Context;</w:t>
      </w:r>
    </w:p>
    <w:p w14:paraId="226B9F7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android.content.DialogInterface;</w:t>
      </w:r>
    </w:p>
    <w:p w14:paraId="15D1472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android.util.Log;</w:t>
      </w:r>
    </w:p>
    <w:p w14:paraId="18A2D85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android.view.LayoutInflater;</w:t>
      </w:r>
    </w:p>
    <w:p w14:paraId="3A5163A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android.view.View;</w:t>
      </w:r>
    </w:p>
    <w:p w14:paraId="5F6901C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android.view.ViewGroup;</w:t>
      </w:r>
    </w:p>
    <w:p w14:paraId="5A759EF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android.widget.BaseAdapter;</w:t>
      </w:r>
    </w:p>
    <w:p w14:paraId="6D60064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android.widget.ImageView;</w:t>
      </w:r>
    </w:p>
    <w:p w14:paraId="17DDB38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android.widget.TextView;</w:t>
      </w:r>
    </w:p>
    <w:p w14:paraId="2F3C09F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android.widget.Toast;</w:t>
      </w:r>
    </w:p>
    <w:p w14:paraId="2D565797" w14:textId="77777777" w:rsidR="0016649E" w:rsidRDefault="0016649E" w:rsidP="0016649E">
      <w:pPr>
        <w:rPr>
          <w:lang w:eastAsia="ko-KR"/>
        </w:rPr>
      </w:pPr>
    </w:p>
    <w:p w14:paraId="646B0B0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androidx.annotation.NonNull;</w:t>
      </w:r>
    </w:p>
    <w:p w14:paraId="7993F1B2" w14:textId="77777777" w:rsidR="0016649E" w:rsidRDefault="0016649E" w:rsidP="0016649E">
      <w:pPr>
        <w:rPr>
          <w:lang w:eastAsia="ko-KR"/>
        </w:rPr>
      </w:pPr>
    </w:p>
    <w:p w14:paraId="3BAC432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com.google.android.gms.tasks.OnFailureListener;</w:t>
      </w:r>
    </w:p>
    <w:p w14:paraId="5A993B5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com.google.android.gms.tasks.OnSuccessListener;</w:t>
      </w:r>
    </w:p>
    <w:p w14:paraId="43870C7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com.google.firebase.firestore.FirebaseFirestore;</w:t>
      </w:r>
    </w:p>
    <w:p w14:paraId="2EF70FF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com.google.firebase.functions.FirebaseFunctions;</w:t>
      </w:r>
    </w:p>
    <w:p w14:paraId="572C80E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com.google.firebase.functions.HttpsCallableResult;</w:t>
      </w:r>
    </w:p>
    <w:p w14:paraId="6159CF4B" w14:textId="77777777" w:rsidR="0016649E" w:rsidRDefault="0016649E" w:rsidP="0016649E">
      <w:pPr>
        <w:rPr>
          <w:lang w:eastAsia="ko-KR"/>
        </w:rPr>
      </w:pPr>
    </w:p>
    <w:p w14:paraId="4D7264F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java.util.ArrayList;</w:t>
      </w:r>
    </w:p>
    <w:p w14:paraId="3898F13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>import java.util.HashMap;</w:t>
      </w:r>
    </w:p>
    <w:p w14:paraId="5E6B74E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java.util.Map;</w:t>
      </w:r>
    </w:p>
    <w:p w14:paraId="5B7056D2" w14:textId="77777777" w:rsidR="0016649E" w:rsidRDefault="0016649E" w:rsidP="0016649E">
      <w:pPr>
        <w:rPr>
          <w:lang w:eastAsia="ko-KR"/>
        </w:rPr>
      </w:pPr>
    </w:p>
    <w:p w14:paraId="7FBFAA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kr.ac.yuhan.cs.yuhan19plus.R;</w:t>
      </w:r>
    </w:p>
    <w:p w14:paraId="76EE86C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kr.ac.yuhan.cs.yuhan19plus.admin.data.MemberData;</w:t>
      </w:r>
    </w:p>
    <w:p w14:paraId="37B59BE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이석재</w:t>
      </w:r>
    </w:p>
    <w:p w14:paraId="4D2B6A8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</w:p>
    <w:p w14:paraId="15A3777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이석재</w:t>
      </w:r>
    </w:p>
    <w:p w14:paraId="3B2A0A2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*  */</w:t>
      </w:r>
    </w:p>
    <w:p w14:paraId="56D588A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MemberAdapter extends BaseAdapter {</w:t>
      </w:r>
    </w:p>
    <w:p w14:paraId="58E7ADB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ArrayList&lt;MemberData&gt; memberList;</w:t>
      </w:r>
    </w:p>
    <w:p w14:paraId="4AFFC01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LayoutInflater inflater;</w:t>
      </w:r>
    </w:p>
    <w:p w14:paraId="5078E2D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Context context;</w:t>
      </w:r>
    </w:p>
    <w:p w14:paraId="48A2F339" w14:textId="77777777" w:rsidR="0016649E" w:rsidRDefault="0016649E" w:rsidP="0016649E">
      <w:pPr>
        <w:rPr>
          <w:lang w:eastAsia="ko-KR"/>
        </w:rPr>
      </w:pPr>
    </w:p>
    <w:p w14:paraId="2E59B67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MemberAdapter Constructor</w:t>
      </w:r>
    </w:p>
    <w:p w14:paraId="42BA98A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MemberAdapter(Context context, ArrayList&lt;MemberData&gt; memberList) {</w:t>
      </w:r>
    </w:p>
    <w:p w14:paraId="0B7EFDD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this.context = context;</w:t>
      </w:r>
    </w:p>
    <w:p w14:paraId="21DCB2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this.memberList = memberList;</w:t>
      </w:r>
    </w:p>
    <w:p w14:paraId="2AC983D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this.inflater = LayoutInflater.from(context);</w:t>
      </w:r>
    </w:p>
    <w:p w14:paraId="0FD4BDF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F881F77" w14:textId="77777777" w:rsidR="0016649E" w:rsidRDefault="0016649E" w:rsidP="0016649E">
      <w:pPr>
        <w:rPr>
          <w:lang w:eastAsia="ko-KR"/>
        </w:rPr>
      </w:pPr>
    </w:p>
    <w:p w14:paraId="542C12A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39D4D61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int getCount() {</w:t>
      </w:r>
    </w:p>
    <w:p w14:paraId="3526953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memberList.size();</w:t>
      </w:r>
    </w:p>
    <w:p w14:paraId="243621F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BC0C350" w14:textId="77777777" w:rsidR="0016649E" w:rsidRDefault="0016649E" w:rsidP="0016649E">
      <w:pPr>
        <w:rPr>
          <w:lang w:eastAsia="ko-KR"/>
        </w:rPr>
      </w:pPr>
    </w:p>
    <w:p w14:paraId="3D11A6B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6935550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Object getItem(int position) {</w:t>
      </w:r>
    </w:p>
    <w:p w14:paraId="3E0AECB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memberList.get(position);</w:t>
      </w:r>
    </w:p>
    <w:p w14:paraId="442905A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4CA75DC" w14:textId="77777777" w:rsidR="0016649E" w:rsidRDefault="0016649E" w:rsidP="0016649E">
      <w:pPr>
        <w:rPr>
          <w:lang w:eastAsia="ko-KR"/>
        </w:rPr>
      </w:pPr>
    </w:p>
    <w:p w14:paraId="161880D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4513A5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long getItemId(int position) {</w:t>
      </w:r>
    </w:p>
    <w:p w14:paraId="1DB2A17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position;</w:t>
      </w:r>
    </w:p>
    <w:p w14:paraId="68E9B1E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85A593C" w14:textId="77777777" w:rsidR="0016649E" w:rsidRDefault="0016649E" w:rsidP="0016649E">
      <w:pPr>
        <w:rPr>
          <w:lang w:eastAsia="ko-KR"/>
        </w:rPr>
      </w:pPr>
    </w:p>
    <w:p w14:paraId="6D1E31B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3A66B21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View getView(int position, View convertView, ViewGroup parent) {</w:t>
      </w:r>
    </w:p>
    <w:p w14:paraId="10CB109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ViewHolder viewHolder;</w:t>
      </w:r>
    </w:p>
    <w:p w14:paraId="59478050" w14:textId="77777777" w:rsidR="0016649E" w:rsidRDefault="0016649E" w:rsidP="0016649E">
      <w:pPr>
        <w:rPr>
          <w:lang w:eastAsia="ko-KR"/>
        </w:rPr>
      </w:pPr>
    </w:p>
    <w:p w14:paraId="27125DA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(convertView == null) {</w:t>
      </w:r>
    </w:p>
    <w:p w14:paraId="069F61F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ViewHolder </w:t>
      </w:r>
      <w:r>
        <w:rPr>
          <w:rFonts w:hint="eastAsia"/>
          <w:lang w:eastAsia="ko-KR"/>
        </w:rPr>
        <w:t>초기화</w:t>
      </w:r>
    </w:p>
    <w:p w14:paraId="2B7D8D6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convertView = inflater.inflate(R.layout.admin_member_list_item, parent, false);</w:t>
      </w:r>
    </w:p>
    <w:p w14:paraId="0AA6985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viewHolder = new ViewHolder();</w:t>
      </w:r>
    </w:p>
    <w:p w14:paraId="342FE980" w14:textId="77777777" w:rsidR="0016649E" w:rsidRDefault="0016649E" w:rsidP="0016649E">
      <w:pPr>
        <w:rPr>
          <w:lang w:eastAsia="ko-KR"/>
        </w:rPr>
      </w:pPr>
    </w:p>
    <w:p w14:paraId="2D1D927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viewHolder.numberTextView = convertView.findViewById(R.id.number);</w:t>
      </w:r>
    </w:p>
    <w:p w14:paraId="6287C2B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viewHolder.memberNameTextView = convertView.findViewById(R.id.memberName);</w:t>
      </w:r>
    </w:p>
    <w:p w14:paraId="0D45627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viewHolder.memberPointTextView = convertView.findViewById(R.id.memberPoint);</w:t>
      </w:r>
    </w:p>
    <w:p w14:paraId="39DE1D8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viewHolder.outBtn = convertView.findViewById(R.id.outBtn);</w:t>
      </w:r>
    </w:p>
    <w:p w14:paraId="191ECE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convertView.setTag(viewHolder);</w:t>
      </w:r>
    </w:p>
    <w:p w14:paraId="4DDB7F2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else {</w:t>
      </w:r>
    </w:p>
    <w:p w14:paraId="78A92E4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ViewHolder </w:t>
      </w:r>
      <w:r>
        <w:rPr>
          <w:rFonts w:hint="eastAsia"/>
          <w:lang w:eastAsia="ko-KR"/>
        </w:rPr>
        <w:t>재사용</w:t>
      </w:r>
    </w:p>
    <w:p w14:paraId="0D61BF2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    viewHolder = (ViewHolder) convertView.getTag();</w:t>
      </w:r>
    </w:p>
    <w:p w14:paraId="79EEEEC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5E4BC15A" w14:textId="77777777" w:rsidR="0016649E" w:rsidRDefault="0016649E" w:rsidP="0016649E">
      <w:pPr>
        <w:rPr>
          <w:lang w:eastAsia="ko-KR"/>
        </w:rPr>
      </w:pPr>
    </w:p>
    <w:p w14:paraId="1B45913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MemberData memberData = memberList.get(position);</w:t>
      </w:r>
    </w:p>
    <w:p w14:paraId="56E06D3A" w14:textId="77777777" w:rsidR="0016649E" w:rsidRDefault="0016649E" w:rsidP="0016649E">
      <w:pPr>
        <w:rPr>
          <w:lang w:eastAsia="ko-KR"/>
        </w:rPr>
      </w:pPr>
    </w:p>
    <w:p w14:paraId="7ACB352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viewHolder.numberTextView.setText(String.valueOf(memberData.getNumber()));</w:t>
      </w:r>
    </w:p>
    <w:p w14:paraId="60C2959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viewHolder.memberNameTextView.setText(memberData.getMemberName());</w:t>
      </w:r>
    </w:p>
    <w:p w14:paraId="23F0E6A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viewHolder.memberPointTextView.setText(String.valueOf(memberData.getPoint()));</w:t>
      </w:r>
    </w:p>
    <w:p w14:paraId="6BCE05C9" w14:textId="77777777" w:rsidR="0016649E" w:rsidRDefault="0016649E" w:rsidP="0016649E">
      <w:pPr>
        <w:rPr>
          <w:lang w:eastAsia="ko-KR"/>
        </w:rPr>
      </w:pPr>
    </w:p>
    <w:p w14:paraId="59C0DDC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outBtn onClickListener</w:t>
      </w:r>
    </w:p>
    <w:p w14:paraId="57096C4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viewHolder.outBtn.setOnClickListener(new View.OnClickListener() {</w:t>
      </w:r>
    </w:p>
    <w:p w14:paraId="1F8B5D6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408ACCB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27DCB7A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묻는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알림창</w:t>
      </w:r>
    </w:p>
    <w:p w14:paraId="597EC22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AlertDialog.Builder builder = new AlertDialog.Builder(context);</w:t>
      </w:r>
    </w:p>
    <w:p w14:paraId="6EEB6AB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builder.setMessage("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.");</w:t>
      </w:r>
    </w:p>
    <w:p w14:paraId="586A0E2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builder.setPositiveButton("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>", new DialogInterface.OnClickListener() {</w:t>
      </w:r>
    </w:p>
    <w:p w14:paraId="77ADCB0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6151C13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onClick(DialogInterface dialog, int which) {</w:t>
      </w:r>
    </w:p>
    <w:p w14:paraId="186E9C3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selected "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>"</w:t>
      </w:r>
    </w:p>
    <w:p w14:paraId="666BFB7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String uid = memberData.getUid();// </w:t>
      </w:r>
      <w:r>
        <w:rPr>
          <w:rFonts w:hint="eastAsia"/>
          <w:lang w:eastAsia="ko-KR"/>
        </w:rPr>
        <w:t>사용자의</w:t>
      </w:r>
      <w:r>
        <w:rPr>
          <w:rFonts w:hint="eastAsia"/>
          <w:lang w:eastAsia="ko-KR"/>
        </w:rPr>
        <w:t xml:space="preserve"> UID</w:t>
      </w:r>
    </w:p>
    <w:p w14:paraId="579BE0D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FirebaseFirestore memberDBFireStore = FirebaseFirestore.getInstance();</w:t>
      </w:r>
    </w:p>
    <w:p w14:paraId="120EAB86" w14:textId="77777777" w:rsidR="0016649E" w:rsidRDefault="0016649E" w:rsidP="0016649E">
      <w:pPr>
        <w:rPr>
          <w:lang w:eastAsia="ko-KR"/>
        </w:rPr>
      </w:pPr>
    </w:p>
    <w:p w14:paraId="57D6E55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Firestore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비활성화</w:t>
      </w:r>
    </w:p>
    <w:p w14:paraId="6A29BE4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memberDBFireStore.collection("users").document(uid)</w:t>
      </w:r>
    </w:p>
    <w:p w14:paraId="5E76A5E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.update("isValid", false)</w:t>
      </w:r>
    </w:p>
    <w:p w14:paraId="08C77A8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.addOnSuccessListener(new OnSuccessListener&lt;Void&gt;() {</w:t>
      </w:r>
    </w:p>
    <w:p w14:paraId="67B3ED7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@Override</w:t>
      </w:r>
    </w:p>
    <w:p w14:paraId="7CAB0F4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public void onSuccess(Void aVoid) {</w:t>
      </w:r>
    </w:p>
    <w:p w14:paraId="4976177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    // </w:t>
      </w:r>
      <w:r>
        <w:rPr>
          <w:rFonts w:hint="eastAsia"/>
          <w:lang w:eastAsia="ko-KR"/>
        </w:rPr>
        <w:t>성공적으로</w:t>
      </w:r>
      <w:r>
        <w:rPr>
          <w:rFonts w:hint="eastAsia"/>
          <w:lang w:eastAsia="ko-KR"/>
        </w:rPr>
        <w:t xml:space="preserve"> Firestore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비활성화된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>,</w:t>
      </w:r>
    </w:p>
    <w:p w14:paraId="526E459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    // Firebase Cloud Functions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호출하여</w:t>
      </w:r>
      <w:r>
        <w:rPr>
          <w:rFonts w:hint="eastAsia"/>
          <w:lang w:eastAsia="ko-KR"/>
        </w:rPr>
        <w:t xml:space="preserve"> Firebase Authentication</w:t>
      </w:r>
      <w:r>
        <w:rPr>
          <w:rFonts w:hint="eastAsia"/>
          <w:lang w:eastAsia="ko-KR"/>
        </w:rPr>
        <w:t>에서도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</w:p>
    <w:p w14:paraId="6B71394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deleteFirebaseUser(uid);</w:t>
      </w:r>
    </w:p>
    <w:p w14:paraId="71B031A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}</w:t>
      </w:r>
    </w:p>
    <w:p w14:paraId="0F6F0A6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})</w:t>
      </w:r>
    </w:p>
    <w:p w14:paraId="31EDCBD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.addOnFailureListener(new OnFailureListener() {</w:t>
      </w:r>
    </w:p>
    <w:p w14:paraId="0AB184B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@Override</w:t>
      </w:r>
    </w:p>
    <w:p w14:paraId="573E491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public void onFailure(@NonNull Exception e) {</w:t>
      </w:r>
    </w:p>
    <w:p w14:paraId="0B879A1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    Toast.makeText(context, "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</w:t>
      </w:r>
      <w:r>
        <w:rPr>
          <w:rFonts w:hint="eastAsia"/>
          <w:lang w:eastAsia="ko-KR"/>
        </w:rPr>
        <w:t>: " + e.getMessage(), Toast.LENGTH_SHORT).show();</w:t>
      </w:r>
    </w:p>
    <w:p w14:paraId="6C2EC21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}</w:t>
      </w:r>
    </w:p>
    <w:p w14:paraId="58D9AC0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});</w:t>
      </w:r>
    </w:p>
    <w:p w14:paraId="31A8515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removeMember(position); // Delete data</w:t>
      </w:r>
    </w:p>
    <w:p w14:paraId="2145728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0047DC3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});</w:t>
      </w:r>
    </w:p>
    <w:p w14:paraId="5FD914A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builder.setNegativeButton("</w:t>
      </w:r>
      <w:r>
        <w:rPr>
          <w:rFonts w:hint="eastAsia"/>
          <w:lang w:eastAsia="ko-KR"/>
        </w:rPr>
        <w:t>취소</w:t>
      </w:r>
      <w:r>
        <w:rPr>
          <w:rFonts w:hint="eastAsia"/>
          <w:lang w:eastAsia="ko-KR"/>
        </w:rPr>
        <w:t>", null);</w:t>
      </w:r>
    </w:p>
    <w:p w14:paraId="25F96A1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builder.show(); // Show AlertDialog</w:t>
      </w:r>
    </w:p>
    <w:p w14:paraId="6C67B10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60FFF82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56DF74BD" w14:textId="77777777" w:rsidR="0016649E" w:rsidRDefault="0016649E" w:rsidP="0016649E">
      <w:pPr>
        <w:rPr>
          <w:lang w:eastAsia="ko-KR"/>
        </w:rPr>
      </w:pPr>
    </w:p>
    <w:p w14:paraId="558E539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convertView;</w:t>
      </w:r>
    </w:p>
    <w:p w14:paraId="5028EAD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CC736E4" w14:textId="77777777" w:rsidR="0016649E" w:rsidRDefault="0016649E" w:rsidP="0016649E">
      <w:pPr>
        <w:rPr>
          <w:lang w:eastAsia="ko-KR"/>
        </w:rPr>
      </w:pPr>
    </w:p>
    <w:p w14:paraId="1191A66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탈퇴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</w:p>
    <w:p w14:paraId="1BAA055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deleteFirebaseUser(String uid) {</w:t>
      </w:r>
    </w:p>
    <w:p w14:paraId="649B32A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Rest API </w:t>
      </w:r>
      <w:r>
        <w:rPr>
          <w:rFonts w:hint="eastAsia"/>
          <w:lang w:eastAsia="ko-KR"/>
        </w:rPr>
        <w:t>호출을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30F3AB1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Map&lt;String, Object&gt; data = new HashMap&lt;&gt;();</w:t>
      </w:r>
    </w:p>
    <w:p w14:paraId="0EF6F9C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data.put("uid", uid);</w:t>
      </w:r>
    </w:p>
    <w:p w14:paraId="33D832A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Firebase Cloud Functions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호출하여</w:t>
      </w:r>
      <w:r>
        <w:rPr>
          <w:rFonts w:hint="eastAsia"/>
          <w:lang w:eastAsia="ko-KR"/>
        </w:rPr>
        <w:t xml:space="preserve"> Firebase Authentication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탈퇴</w:t>
      </w:r>
    </w:p>
    <w:p w14:paraId="081B62A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FirebaseFunctions.getInstance()</w:t>
      </w:r>
    </w:p>
    <w:p w14:paraId="1DA5109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.getHttpsCallable("deleteOrDeactivateUser")</w:t>
      </w:r>
    </w:p>
    <w:p w14:paraId="607A3BD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.call(data)</w:t>
      </w:r>
    </w:p>
    <w:p w14:paraId="4C5739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.addOnSuccessListener(new OnSuccessListener&lt;HttpsCallableResult&gt;() {</w:t>
      </w:r>
    </w:p>
    <w:p w14:paraId="4956B64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1E9BB8E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// Firebase Cloud Functions </w:t>
      </w:r>
      <w:r>
        <w:rPr>
          <w:rFonts w:hint="eastAsia"/>
          <w:lang w:eastAsia="ko-KR"/>
        </w:rPr>
        <w:t>호출이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571254F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onSuccess(HttpsCallableResult httpsCallableResult) {</w:t>
      </w:r>
    </w:p>
    <w:p w14:paraId="7552145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Map&lt;String, Object&gt; result = (Map&lt;String, Object&gt;) httpsCallableResult.getData();</w:t>
      </w:r>
    </w:p>
    <w:p w14:paraId="68E2550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탈퇴가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4DE57D4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if (result.containsKey("success")) {</w:t>
      </w:r>
    </w:p>
    <w:p w14:paraId="7805124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Toast.makeText(context, "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완료되었습니다</w:t>
      </w:r>
      <w:r>
        <w:rPr>
          <w:rFonts w:hint="eastAsia"/>
          <w:lang w:eastAsia="ko-KR"/>
        </w:rPr>
        <w:t>.", Toast.LENGTH_SHORT).show();</w:t>
      </w:r>
    </w:p>
    <w:p w14:paraId="759AC15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4CF85CE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탈퇴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6F11079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else if (result.containsKey("error")) {</w:t>
      </w:r>
    </w:p>
    <w:p w14:paraId="7B5C5D5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String errorMessage = (String) result.get("error");</w:t>
      </w:r>
    </w:p>
    <w:p w14:paraId="217551E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Toast.makeText(context, "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</w:t>
      </w:r>
      <w:r>
        <w:rPr>
          <w:rFonts w:hint="eastAsia"/>
          <w:lang w:eastAsia="ko-KR"/>
        </w:rPr>
        <w:t>: " + errorMessage, Toast.LENGTH_SHORT).show();</w:t>
      </w:r>
    </w:p>
    <w:p w14:paraId="2CD4FF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0256505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44549EC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</w:t>
      </w:r>
    </w:p>
    <w:p w14:paraId="7D5C003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.addOnFailureListener(new OnFailureListener() {</w:t>
      </w:r>
    </w:p>
    <w:p w14:paraId="4D8189E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7D95802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// Firebase Cloud Functions </w:t>
      </w:r>
      <w:r>
        <w:rPr>
          <w:rFonts w:hint="eastAsia"/>
          <w:lang w:eastAsia="ko-KR"/>
        </w:rPr>
        <w:t>호출이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6B6201F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onFailure(@NonNull Exception e) {</w:t>
      </w:r>
    </w:p>
    <w:p w14:paraId="29F2BB7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Toast.makeText(context, "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</w:t>
      </w:r>
      <w:r>
        <w:rPr>
          <w:rFonts w:hint="eastAsia"/>
          <w:lang w:eastAsia="ko-KR"/>
        </w:rPr>
        <w:t>: " + e.getMessage(), Toast.LENGTH_SHORT).show();</w:t>
      </w:r>
    </w:p>
    <w:p w14:paraId="600DE65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104AA75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});</w:t>
      </w:r>
    </w:p>
    <w:p w14:paraId="1B01B71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2BDA30C5" w14:textId="77777777" w:rsidR="0016649E" w:rsidRDefault="0016649E" w:rsidP="0016649E">
      <w:pPr>
        <w:rPr>
          <w:lang w:eastAsia="ko-KR"/>
        </w:rPr>
      </w:pPr>
    </w:p>
    <w:p w14:paraId="6C8DC49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</w:p>
    <w:p w14:paraId="15BCAD1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removeMember(int position) {</w:t>
      </w:r>
    </w:p>
    <w:p w14:paraId="02489D6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리스트에서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</w:p>
    <w:p w14:paraId="36CC2B2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memberList.remove(position);</w:t>
      </w:r>
    </w:p>
    <w:p w14:paraId="51A1294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삭제된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아이템들의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갱신</w:t>
      </w:r>
    </w:p>
    <w:p w14:paraId="2EB86D2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for (int i = position; i &lt; memberList.size(); i++) {</w:t>
      </w:r>
    </w:p>
    <w:p w14:paraId="7440DA3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MemberData item = memberList.get(i);</w:t>
      </w:r>
    </w:p>
    <w:p w14:paraId="76FF864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item.setNumber(i + 1);  // </w:t>
      </w:r>
      <w:r>
        <w:rPr>
          <w:rFonts w:hint="eastAsia"/>
          <w:lang w:eastAsia="ko-KR"/>
        </w:rPr>
        <w:t>번호를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인덱스에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재설정</w:t>
      </w:r>
    </w:p>
    <w:p w14:paraId="43CE609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5F5BD61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notifyDataSetChanged(); //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데이터셋을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알려</w:t>
      </w:r>
      <w:r>
        <w:rPr>
          <w:rFonts w:hint="eastAsia"/>
          <w:lang w:eastAsia="ko-KR"/>
        </w:rPr>
        <w:t xml:space="preserve"> ListView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갱신</w:t>
      </w:r>
    </w:p>
    <w:p w14:paraId="6130553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6430A29" w14:textId="77777777" w:rsidR="0016649E" w:rsidRDefault="0016649E" w:rsidP="0016649E">
      <w:pPr>
        <w:rPr>
          <w:lang w:eastAsia="ko-KR"/>
        </w:rPr>
      </w:pPr>
    </w:p>
    <w:p w14:paraId="24E98A2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updateData(ArrayList&lt;MemberData&gt; data) {</w:t>
      </w:r>
    </w:p>
    <w:p w14:paraId="2E66E4E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this.memberList = data;</w:t>
      </w:r>
    </w:p>
    <w:p w14:paraId="3C680B6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notifyDataSetChanged(); //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데이터셋을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알려</w:t>
      </w:r>
      <w:r>
        <w:rPr>
          <w:rFonts w:hint="eastAsia"/>
          <w:lang w:eastAsia="ko-KR"/>
        </w:rPr>
        <w:t xml:space="preserve"> ListView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갱신</w:t>
      </w:r>
    </w:p>
    <w:p w14:paraId="7E89F23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0D1EF21E" w14:textId="77777777" w:rsidR="0016649E" w:rsidRDefault="0016649E" w:rsidP="0016649E">
      <w:pPr>
        <w:rPr>
          <w:lang w:eastAsia="ko-KR"/>
        </w:rPr>
      </w:pPr>
    </w:p>
    <w:p w14:paraId="773B285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static class ViewHolder {</w:t>
      </w:r>
    </w:p>
    <w:p w14:paraId="33884BD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ViewHolder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</w:t>
      </w:r>
    </w:p>
    <w:p w14:paraId="0ED2E2E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numberTextView;</w:t>
      </w:r>
    </w:p>
    <w:p w14:paraId="4B57A9A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memberNameTextView;</w:t>
      </w:r>
    </w:p>
    <w:p w14:paraId="7D1487E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memberPointTextView;</w:t>
      </w:r>
    </w:p>
    <w:p w14:paraId="17AE2B5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ImageView outBtn;</w:t>
      </w:r>
    </w:p>
    <w:p w14:paraId="0FC0951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A23BAC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77C1BCC2" w14:textId="77777777" w:rsidR="0016649E" w:rsidRDefault="0016649E" w:rsidP="0016649E">
      <w:pPr>
        <w:rPr>
          <w:lang w:eastAsia="ko-KR"/>
        </w:rPr>
      </w:pPr>
    </w:p>
    <w:p w14:paraId="5E735576" w14:textId="52CA6681" w:rsidR="0016649E" w:rsidRPr="007D5430" w:rsidRDefault="0016649E" w:rsidP="007D5430">
      <w:pPr>
        <w:pStyle w:val="3"/>
        <w:rPr>
          <w:b/>
          <w:lang w:eastAsia="ko-KR"/>
        </w:rPr>
      </w:pPr>
      <w:bookmarkStart w:id="154" w:name="_Toc168002265"/>
      <w:r w:rsidRPr="007D5430">
        <w:rPr>
          <w:b/>
          <w:lang w:eastAsia="ko-KR"/>
        </w:rPr>
        <w:t>yuhan19plus\admin\adapter\PayMentAdapter.java</w:t>
      </w:r>
      <w:r w:rsidR="007D5430">
        <w:rPr>
          <w:rFonts w:hint="eastAsia"/>
          <w:b/>
          <w:lang w:eastAsia="ko-KR"/>
        </w:rPr>
        <w:t xml:space="preserve"> </w:t>
      </w:r>
      <w:r w:rsidR="007D5430">
        <w:rPr>
          <w:rFonts w:hint="eastAsia"/>
          <w:b/>
          <w:lang w:eastAsia="ko-KR"/>
        </w:rPr>
        <w:t>담당자</w:t>
      </w:r>
      <w:r w:rsidR="007D5430">
        <w:rPr>
          <w:rFonts w:hint="eastAsia"/>
          <w:b/>
          <w:lang w:eastAsia="ko-KR"/>
        </w:rPr>
        <w:t xml:space="preserve"> : </w:t>
      </w:r>
      <w:r w:rsidR="007D5430">
        <w:rPr>
          <w:rFonts w:hint="eastAsia"/>
          <w:b/>
          <w:lang w:eastAsia="ko-KR"/>
        </w:rPr>
        <w:t>이석재</w:t>
      </w:r>
      <w:bookmarkEnd w:id="154"/>
      <w:r w:rsidRPr="007D5430">
        <w:rPr>
          <w:b/>
          <w:lang w:eastAsia="ko-KR"/>
        </w:rPr>
        <w:t xml:space="preserve">  </w:t>
      </w:r>
    </w:p>
    <w:p w14:paraId="09A27AC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kr.ac.yuhan.cs.yuhan19plus.admin.adapter;</w:t>
      </w:r>
    </w:p>
    <w:p w14:paraId="394D78F1" w14:textId="77777777" w:rsidR="0016649E" w:rsidRDefault="0016649E" w:rsidP="0016649E">
      <w:pPr>
        <w:rPr>
          <w:lang w:eastAsia="ko-KR"/>
        </w:rPr>
      </w:pPr>
    </w:p>
    <w:p w14:paraId="6C257C0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android.app.AlertDialog;</w:t>
      </w:r>
    </w:p>
    <w:p w14:paraId="7515225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android.content.Context;</w:t>
      </w:r>
    </w:p>
    <w:p w14:paraId="46D43E9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android.content.DialogInterface;</w:t>
      </w:r>
    </w:p>
    <w:p w14:paraId="5772545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android.util.Log;</w:t>
      </w:r>
    </w:p>
    <w:p w14:paraId="58196E0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android.view.LayoutInflater;</w:t>
      </w:r>
    </w:p>
    <w:p w14:paraId="629E209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android.view.View;</w:t>
      </w:r>
    </w:p>
    <w:p w14:paraId="6755F15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android.view.ViewGroup;</w:t>
      </w:r>
    </w:p>
    <w:p w14:paraId="67195DD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android.widget.BaseAdapter;</w:t>
      </w:r>
    </w:p>
    <w:p w14:paraId="5330FD6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android.widget.ImageView;</w:t>
      </w:r>
    </w:p>
    <w:p w14:paraId="1975660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android.widget.TextView;</w:t>
      </w:r>
    </w:p>
    <w:p w14:paraId="47D7003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android.widget.Toast;</w:t>
      </w:r>
    </w:p>
    <w:p w14:paraId="1E2F2AC0" w14:textId="77777777" w:rsidR="0016649E" w:rsidRDefault="0016649E" w:rsidP="0016649E">
      <w:pPr>
        <w:rPr>
          <w:lang w:eastAsia="ko-KR"/>
        </w:rPr>
      </w:pPr>
    </w:p>
    <w:p w14:paraId="1287BE2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androidx.annotation.NonNull;</w:t>
      </w:r>
    </w:p>
    <w:p w14:paraId="7C968CB2" w14:textId="77777777" w:rsidR="0016649E" w:rsidRDefault="0016649E" w:rsidP="0016649E">
      <w:pPr>
        <w:rPr>
          <w:lang w:eastAsia="ko-KR"/>
        </w:rPr>
      </w:pPr>
    </w:p>
    <w:p w14:paraId="36A0812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com.google.android.gms.tasks.OnCompleteListener;</w:t>
      </w:r>
    </w:p>
    <w:p w14:paraId="46876BA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com.google.android.gms.tasks.OnFailureListener;</w:t>
      </w:r>
    </w:p>
    <w:p w14:paraId="54394E7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com.google.android.gms.tasks.OnSuccessListener;</w:t>
      </w:r>
    </w:p>
    <w:p w14:paraId="3583130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com.google.android.gms.tasks.Task;</w:t>
      </w:r>
    </w:p>
    <w:p w14:paraId="007EB6F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com.google.firebase.auth.FirebaseAuth;</w:t>
      </w:r>
    </w:p>
    <w:p w14:paraId="183CC72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com.google.firebase.auth.FirebaseUser;</w:t>
      </w:r>
    </w:p>
    <w:p w14:paraId="6EB1760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com.google.firebase.firestore.DocumentReference;</w:t>
      </w:r>
    </w:p>
    <w:p w14:paraId="2909620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com.google.firebase.firestore.DocumentSnapshot;</w:t>
      </w:r>
    </w:p>
    <w:p w14:paraId="6802EF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com.google.firebase.firestore.FirebaseFirestore;</w:t>
      </w:r>
    </w:p>
    <w:p w14:paraId="539C822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com.google.firebase.firestore.QuerySnapshot;</w:t>
      </w:r>
    </w:p>
    <w:p w14:paraId="36390E3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com.google.firebase.functions.FirebaseFunctions;</w:t>
      </w:r>
    </w:p>
    <w:p w14:paraId="45E3593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com.google.firebase.functions.HttpsCallableResult;</w:t>
      </w:r>
    </w:p>
    <w:p w14:paraId="3DE1F815" w14:textId="77777777" w:rsidR="0016649E" w:rsidRDefault="0016649E" w:rsidP="0016649E">
      <w:pPr>
        <w:rPr>
          <w:lang w:eastAsia="ko-KR"/>
        </w:rPr>
      </w:pPr>
    </w:p>
    <w:p w14:paraId="20F70F7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java.util.ArrayList;</w:t>
      </w:r>
    </w:p>
    <w:p w14:paraId="4118961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java.util.HashMap;</w:t>
      </w:r>
    </w:p>
    <w:p w14:paraId="67434FC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java.util.Map;</w:t>
      </w:r>
    </w:p>
    <w:p w14:paraId="1C58EB40" w14:textId="77777777" w:rsidR="0016649E" w:rsidRDefault="0016649E" w:rsidP="0016649E">
      <w:pPr>
        <w:rPr>
          <w:lang w:eastAsia="ko-KR"/>
        </w:rPr>
      </w:pPr>
    </w:p>
    <w:p w14:paraId="1A45BB3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kr.ac.yuhan.cs.yuhan19plus.R;</w:t>
      </w:r>
    </w:p>
    <w:p w14:paraId="002AD81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kr.ac.yuhan.cs.yuhan19plus.admin.data.PaymentData;</w:t>
      </w:r>
    </w:p>
    <w:p w14:paraId="06B18271" w14:textId="77777777" w:rsidR="0016649E" w:rsidRDefault="0016649E" w:rsidP="0016649E">
      <w:pPr>
        <w:rPr>
          <w:lang w:eastAsia="ko-KR"/>
        </w:rPr>
      </w:pPr>
    </w:p>
    <w:p w14:paraId="62E5DB7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 */</w:t>
      </w:r>
    </w:p>
    <w:p w14:paraId="2721C8E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PayMentAdapter extends BaseAdapter {</w:t>
      </w:r>
    </w:p>
    <w:p w14:paraId="56251E8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ArrayList&lt;PaymentData&gt; paymentList;</w:t>
      </w:r>
    </w:p>
    <w:p w14:paraId="6912293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LayoutInflater inflater;</w:t>
      </w:r>
    </w:p>
    <w:p w14:paraId="78C417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private Context context;</w:t>
      </w:r>
    </w:p>
    <w:p w14:paraId="15D7672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FirebaseFirestore paymentDBFireStore;</w:t>
      </w:r>
    </w:p>
    <w:p w14:paraId="039CD42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FirebaseAuth userDBFirebaseAuth;</w:t>
      </w:r>
    </w:p>
    <w:p w14:paraId="3284A51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FirebaseUser userDBFirebaseUser;</w:t>
      </w:r>
    </w:p>
    <w:p w14:paraId="25BEBFB9" w14:textId="77777777" w:rsidR="0016649E" w:rsidRDefault="0016649E" w:rsidP="0016649E">
      <w:pPr>
        <w:rPr>
          <w:lang w:eastAsia="ko-KR"/>
        </w:rPr>
      </w:pPr>
    </w:p>
    <w:p w14:paraId="21CDD78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PaymentAdapter Constructor</w:t>
      </w:r>
    </w:p>
    <w:p w14:paraId="70D310A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PayMentAdapter(Context context, ArrayList&lt;PaymentData&gt; paymentList) {</w:t>
      </w:r>
    </w:p>
    <w:p w14:paraId="6C333EC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this.context = context;</w:t>
      </w:r>
    </w:p>
    <w:p w14:paraId="04FCE77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this.paymentList = paymentList;</w:t>
      </w:r>
    </w:p>
    <w:p w14:paraId="75485B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this.inflater = LayoutInflater.from(context);</w:t>
      </w:r>
    </w:p>
    <w:p w14:paraId="73DCE2D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BF75AFF" w14:textId="77777777" w:rsidR="0016649E" w:rsidRDefault="0016649E" w:rsidP="0016649E">
      <w:pPr>
        <w:rPr>
          <w:lang w:eastAsia="ko-KR"/>
        </w:rPr>
      </w:pPr>
    </w:p>
    <w:p w14:paraId="5B6AE37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2EA45B2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int getCount() { return paymentList.size(); }</w:t>
      </w:r>
    </w:p>
    <w:p w14:paraId="724A306C" w14:textId="77777777" w:rsidR="0016649E" w:rsidRDefault="0016649E" w:rsidP="0016649E">
      <w:pPr>
        <w:rPr>
          <w:lang w:eastAsia="ko-KR"/>
        </w:rPr>
      </w:pPr>
    </w:p>
    <w:p w14:paraId="23309B1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1ABAA4F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Object getItem(int position) { return paymentList.get(position); }</w:t>
      </w:r>
    </w:p>
    <w:p w14:paraId="05564E07" w14:textId="77777777" w:rsidR="0016649E" w:rsidRDefault="0016649E" w:rsidP="0016649E">
      <w:pPr>
        <w:rPr>
          <w:lang w:eastAsia="ko-KR"/>
        </w:rPr>
      </w:pPr>
    </w:p>
    <w:p w14:paraId="5AFC16E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14080DF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long getItemId(int position) { return position; }</w:t>
      </w:r>
    </w:p>
    <w:p w14:paraId="140B7E7E" w14:textId="77777777" w:rsidR="0016649E" w:rsidRDefault="0016649E" w:rsidP="0016649E">
      <w:pPr>
        <w:rPr>
          <w:lang w:eastAsia="ko-KR"/>
        </w:rPr>
      </w:pPr>
    </w:p>
    <w:p w14:paraId="1800542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5FA8643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View getView(int position, View convertView, ViewGroup parent) {</w:t>
      </w:r>
    </w:p>
    <w:p w14:paraId="5A19268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ViewHolder viewHolder;</w:t>
      </w:r>
    </w:p>
    <w:p w14:paraId="11E74097" w14:textId="77777777" w:rsidR="0016649E" w:rsidRDefault="0016649E" w:rsidP="0016649E">
      <w:pPr>
        <w:rPr>
          <w:lang w:eastAsia="ko-KR"/>
        </w:rPr>
      </w:pPr>
    </w:p>
    <w:p w14:paraId="6FA5A1E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(convertView == null){</w:t>
      </w:r>
    </w:p>
    <w:p w14:paraId="40409B2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// ViewHolder Init</w:t>
      </w:r>
    </w:p>
    <w:p w14:paraId="098CA2E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convertView = inflater.inflate(R.layout.admin_payment_list_item, parent, false);</w:t>
      </w:r>
    </w:p>
    <w:p w14:paraId="73521DD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viewHolder = new ViewHolder();</w:t>
      </w:r>
    </w:p>
    <w:p w14:paraId="304F4AC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// Id of payment_list.xml</w:t>
      </w:r>
    </w:p>
    <w:p w14:paraId="6CF4520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viewHolder.numberTextView = convertView.findViewById(R.id.number);</w:t>
      </w:r>
    </w:p>
    <w:p w14:paraId="73FC27B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viewHolder.userNameTextView = convertView.findViewById(R.id.userName);</w:t>
      </w:r>
    </w:p>
    <w:p w14:paraId="2B8D83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viewHolder.totalProceTextView = convertView.findViewById(R.id.totalPrice);</w:t>
      </w:r>
    </w:p>
    <w:p w14:paraId="6EF14FB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viewHolder.outBtn = convertView.findViewById(R.id.outBtn);</w:t>
      </w:r>
    </w:p>
    <w:p w14:paraId="3A8C306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convertView.setTag(viewHolder);</w:t>
      </w:r>
    </w:p>
    <w:p w14:paraId="2F29518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5F2A9DA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else{</w:t>
      </w:r>
    </w:p>
    <w:p w14:paraId="00EE430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// ViewHolder Recycle</w:t>
      </w:r>
    </w:p>
    <w:p w14:paraId="4F8DD14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viewHolder = (ViewHolder) convertView.getTag();</w:t>
      </w:r>
    </w:p>
    <w:p w14:paraId="0EA1C4E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6F0B440E" w14:textId="77777777" w:rsidR="0016649E" w:rsidRDefault="0016649E" w:rsidP="0016649E">
      <w:pPr>
        <w:rPr>
          <w:lang w:eastAsia="ko-KR"/>
        </w:rPr>
      </w:pPr>
    </w:p>
    <w:p w14:paraId="1E3EB62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PaymentData paymentData = paymentList.get(position);</w:t>
      </w:r>
    </w:p>
    <w:p w14:paraId="66DE29A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viewHolder.numberTextView.setText(String.valueOf(paymentData.getNumber()));</w:t>
      </w:r>
    </w:p>
    <w:p w14:paraId="73F14D8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viewHolder.userNameTextView.setText(String.valueOf(paymentData.getUserName()));</w:t>
      </w:r>
    </w:p>
    <w:p w14:paraId="0B37132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viewHolder.totalProceTextView.setText(String.valueOf(paymentData.getTotalPrice()));</w:t>
      </w:r>
    </w:p>
    <w:p w14:paraId="5AE75992" w14:textId="77777777" w:rsidR="0016649E" w:rsidRDefault="0016649E" w:rsidP="0016649E">
      <w:pPr>
        <w:rPr>
          <w:lang w:eastAsia="ko-KR"/>
        </w:rPr>
      </w:pPr>
    </w:p>
    <w:p w14:paraId="7864270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viewHolder.outBtn.setOnClickListener(new View.OnClickListener() {</w:t>
      </w:r>
    </w:p>
    <w:p w14:paraId="353A347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14FAF1D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7A1C018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// Create AlertDialog</w:t>
      </w:r>
    </w:p>
    <w:p w14:paraId="1F732B4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AlertDialog.Builder builder = new AlertDialog.Builder(context);</w:t>
      </w:r>
    </w:p>
    <w:p w14:paraId="2050F6A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builder.setMessage("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결제내역을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환불처리합니다</w:t>
      </w:r>
      <w:r>
        <w:rPr>
          <w:rFonts w:hint="eastAsia"/>
          <w:lang w:eastAsia="ko-KR"/>
        </w:rPr>
        <w:t>.");</w:t>
      </w:r>
    </w:p>
    <w:p w14:paraId="5D140C2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            builder.setPositiveButton("</w:t>
      </w:r>
      <w:r>
        <w:rPr>
          <w:rFonts w:hint="eastAsia"/>
          <w:lang w:eastAsia="ko-KR"/>
        </w:rPr>
        <w:t>환불</w:t>
      </w:r>
      <w:r>
        <w:rPr>
          <w:rFonts w:hint="eastAsia"/>
          <w:lang w:eastAsia="ko-KR"/>
        </w:rPr>
        <w:t>", new DialogInterface.OnClickListener() {</w:t>
      </w:r>
    </w:p>
    <w:p w14:paraId="65244FE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3D1A08D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onClick(DialogInterface dialog, int which) {</w:t>
      </w:r>
    </w:p>
    <w:p w14:paraId="2AD100B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selected "</w:t>
      </w:r>
      <w:r>
        <w:rPr>
          <w:rFonts w:hint="eastAsia"/>
          <w:lang w:eastAsia="ko-KR"/>
        </w:rPr>
        <w:t>환불</w:t>
      </w:r>
      <w:r>
        <w:rPr>
          <w:rFonts w:hint="eastAsia"/>
          <w:lang w:eastAsia="ko-KR"/>
        </w:rPr>
        <w:t>"</w:t>
      </w:r>
    </w:p>
    <w:p w14:paraId="2F15F8B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String receiptId = paymentData.getReceiptId();</w:t>
      </w:r>
    </w:p>
    <w:p w14:paraId="78F3B58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cancelPayment(receiptId);</w:t>
      </w:r>
    </w:p>
    <w:p w14:paraId="38882AE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removePayment(position);</w:t>
      </w:r>
    </w:p>
    <w:p w14:paraId="5AE39E23" w14:textId="77777777" w:rsidR="0016649E" w:rsidRDefault="0016649E" w:rsidP="0016649E">
      <w:pPr>
        <w:rPr>
          <w:lang w:eastAsia="ko-KR"/>
        </w:rPr>
      </w:pPr>
    </w:p>
    <w:p w14:paraId="69368EF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int usePoint = paymentData.getUsePoint();</w:t>
      </w:r>
    </w:p>
    <w:p w14:paraId="6D1762E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String uid = paymentData.getUid();</w:t>
      </w:r>
    </w:p>
    <w:p w14:paraId="353B566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int totalPrice = paymentData.getTotalPrice();</w:t>
      </w:r>
    </w:p>
    <w:p w14:paraId="406F40C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Map&lt;String, Number&gt; products = paymentData.getProducts();</w:t>
      </w:r>
    </w:p>
    <w:p w14:paraId="07150071" w14:textId="77777777" w:rsidR="0016649E" w:rsidRDefault="0016649E" w:rsidP="0016649E">
      <w:pPr>
        <w:rPr>
          <w:lang w:eastAsia="ko-KR"/>
        </w:rPr>
      </w:pPr>
    </w:p>
    <w:p w14:paraId="4BBEA2F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paymentDBFireStore = FirebaseFirestore.getInstance();</w:t>
      </w:r>
    </w:p>
    <w:p w14:paraId="6B7F25F0" w14:textId="77777777" w:rsidR="0016649E" w:rsidRDefault="0016649E" w:rsidP="0016649E">
      <w:pPr>
        <w:rPr>
          <w:lang w:eastAsia="ko-KR"/>
        </w:rPr>
      </w:pPr>
    </w:p>
    <w:p w14:paraId="07DF4F3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if(paymentData.getEmail() != null){</w:t>
      </w:r>
    </w:p>
    <w:p w14:paraId="1CEEC18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// Update user points</w:t>
      </w:r>
    </w:p>
    <w:p w14:paraId="0E833C0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paymentDBFireStore.collection("users").document(uid).get().addOnCompleteListener(new OnCompleteListener&lt;DocumentSnapshot&gt;() {</w:t>
      </w:r>
    </w:p>
    <w:p w14:paraId="5BA18B5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@Override</w:t>
      </w:r>
    </w:p>
    <w:p w14:paraId="5F6A688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public void onComplete(@NonNull Task&lt;DocumentSnapshot&gt; task) {</w:t>
      </w:r>
    </w:p>
    <w:p w14:paraId="103A106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if (task.isSuccessful()) {</w:t>
      </w:r>
    </w:p>
    <w:p w14:paraId="1E93890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DocumentSnapshot document = task.getResult();</w:t>
      </w:r>
    </w:p>
    <w:p w14:paraId="1CFC639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long currentPoints = document.getLong("userPoint");</w:t>
      </w:r>
    </w:p>
    <w:p w14:paraId="1985DC2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long newPoints = currentPoints + usePoint - Math.round(totalPrice * 0.01);</w:t>
      </w:r>
    </w:p>
    <w:p w14:paraId="3F5C339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paymentDBFireStore.collection("users").document(uid).update("userPoint", newPoints);</w:t>
      </w:r>
    </w:p>
    <w:p w14:paraId="4F33024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} else {</w:t>
      </w:r>
    </w:p>
    <w:p w14:paraId="72EAB43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Log.w("Firestore", "Error getting user document", task.getException());</w:t>
      </w:r>
    </w:p>
    <w:p w14:paraId="3110365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}</w:t>
      </w:r>
    </w:p>
    <w:p w14:paraId="560250D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}</w:t>
      </w:r>
    </w:p>
    <w:p w14:paraId="31E45E1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});</w:t>
      </w:r>
    </w:p>
    <w:p w14:paraId="20FB4AB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636F041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// Update product stocks</w:t>
      </w:r>
    </w:p>
    <w:p w14:paraId="34FC882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for (Map.Entry&lt;String, Number&gt; entry : products.entrySet()) {</w:t>
      </w:r>
    </w:p>
    <w:p w14:paraId="56FFF09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String productName = entry.getKey();</w:t>
      </w:r>
    </w:p>
    <w:p w14:paraId="33BCF7E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long quantity = entry.getValue().longValue();</w:t>
      </w:r>
    </w:p>
    <w:p w14:paraId="737FB4E8" w14:textId="77777777" w:rsidR="0016649E" w:rsidRDefault="0016649E" w:rsidP="0016649E">
      <w:pPr>
        <w:rPr>
          <w:lang w:eastAsia="ko-KR"/>
        </w:rPr>
      </w:pPr>
    </w:p>
    <w:p w14:paraId="054C0D8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paymentDBFireStore.collection("products").whereEqualTo("productName", productName).get().addOnCompleteListener(new OnCompleteListener&lt;QuerySnapshot&gt;() {</w:t>
      </w:r>
    </w:p>
    <w:p w14:paraId="51AF1D5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@Override</w:t>
      </w:r>
    </w:p>
    <w:p w14:paraId="4605D97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public void onComplete(@NonNull Task&lt;QuerySnapshot&gt; task) {</w:t>
      </w:r>
    </w:p>
    <w:p w14:paraId="697486E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if (task.isSuccessful()) {</w:t>
      </w:r>
    </w:p>
    <w:p w14:paraId="3668B34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QuerySnapshot querySnapshot = task.getResult();</w:t>
      </w:r>
    </w:p>
    <w:p w14:paraId="69B340D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DocumentSnapshot document = querySnapshot.getDocuments().get(0);</w:t>
      </w:r>
    </w:p>
    <w:p w14:paraId="1CCBC7A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long currentStock = document.getLong("productStock");</w:t>
      </w:r>
    </w:p>
    <w:p w14:paraId="50B7576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long newStock = currentStock + quantity;</w:t>
      </w:r>
    </w:p>
    <w:p w14:paraId="24A1601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document.getReference().update("productStock", newStock);</w:t>
      </w:r>
    </w:p>
    <w:p w14:paraId="5DF113D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} else {</w:t>
      </w:r>
    </w:p>
    <w:p w14:paraId="04943BF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Log.w("Firestore", "Error getting product document: " + productName, task.getException());</w:t>
      </w:r>
    </w:p>
    <w:p w14:paraId="45CD201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}</w:t>
      </w:r>
    </w:p>
    <w:p w14:paraId="6953DB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}</w:t>
      </w:r>
    </w:p>
    <w:p w14:paraId="5119C27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                    });</w:t>
      </w:r>
    </w:p>
    <w:p w14:paraId="6445B20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60CAD6B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// Update payments isValid</w:t>
      </w:r>
    </w:p>
    <w:p w14:paraId="609BD1B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paymentDBFireStore.collection("payments").whereEqualTo("receipt_id", receiptId).get().addOnCompleteListener(new OnCompleteListener&lt;QuerySnapshot&gt;() {</w:t>
      </w:r>
    </w:p>
    <w:p w14:paraId="54CA46C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@Override</w:t>
      </w:r>
    </w:p>
    <w:p w14:paraId="6F09470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public void onComplete(@NonNull Task&lt;QuerySnapshot&gt; task) {</w:t>
      </w:r>
    </w:p>
    <w:p w14:paraId="51F7E85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if(task.isSuccessful()){</w:t>
      </w:r>
    </w:p>
    <w:p w14:paraId="2E98F5A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QuerySnapshot querySnapshot = task.getResult();</w:t>
      </w:r>
    </w:p>
    <w:p w14:paraId="3D14A2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DocumentSnapshot document = querySnapshot.getDocuments().get(0);</w:t>
      </w:r>
    </w:p>
    <w:p w14:paraId="5BBBD5E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document.getReference().update("isValid", false);</w:t>
      </w:r>
    </w:p>
    <w:p w14:paraId="5009333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}else{</w:t>
      </w:r>
    </w:p>
    <w:p w14:paraId="0BFF99D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Log.w("Firestore", "Error getting payment document", task.getException());</w:t>
      </w:r>
    </w:p>
    <w:p w14:paraId="67BD3EB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}</w:t>
      </w:r>
    </w:p>
    <w:p w14:paraId="621BF77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}</w:t>
      </w:r>
    </w:p>
    <w:p w14:paraId="65F1ECF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});</w:t>
      </w:r>
    </w:p>
    <w:p w14:paraId="0D1CC44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23A2BDF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});</w:t>
      </w:r>
    </w:p>
    <w:p w14:paraId="355FB03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builder.setNegativeButton("</w:t>
      </w:r>
      <w:r>
        <w:rPr>
          <w:rFonts w:hint="eastAsia"/>
          <w:lang w:eastAsia="ko-KR"/>
        </w:rPr>
        <w:t>취소</w:t>
      </w:r>
      <w:r>
        <w:rPr>
          <w:rFonts w:hint="eastAsia"/>
          <w:lang w:eastAsia="ko-KR"/>
        </w:rPr>
        <w:t>", null);</w:t>
      </w:r>
    </w:p>
    <w:p w14:paraId="32F6DF0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builder.show();</w:t>
      </w:r>
    </w:p>
    <w:p w14:paraId="43D6F53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288A51D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5D727F8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convertView;</w:t>
      </w:r>
    </w:p>
    <w:p w14:paraId="0C93DA8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F343202" w14:textId="77777777" w:rsidR="0016649E" w:rsidRDefault="0016649E" w:rsidP="0016649E">
      <w:pPr>
        <w:rPr>
          <w:lang w:eastAsia="ko-KR"/>
        </w:rPr>
      </w:pPr>
    </w:p>
    <w:p w14:paraId="306F47F3" w14:textId="77777777" w:rsidR="0016649E" w:rsidRDefault="0016649E" w:rsidP="0016649E">
      <w:pPr>
        <w:rPr>
          <w:lang w:eastAsia="ko-KR"/>
        </w:rPr>
      </w:pPr>
    </w:p>
    <w:p w14:paraId="38280B3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</w:p>
    <w:p w14:paraId="73434A4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cancelPayment(String receiptId) {</w:t>
      </w:r>
    </w:p>
    <w:p w14:paraId="77860F1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REST API </w:t>
      </w:r>
      <w:r>
        <w:rPr>
          <w:rFonts w:hint="eastAsia"/>
          <w:lang w:eastAsia="ko-KR"/>
        </w:rPr>
        <w:t>호출을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6CFEACB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Map&lt;String, Object&gt; data = new HashMap&lt;&gt;();</w:t>
      </w:r>
    </w:p>
    <w:p w14:paraId="0134D8F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data.put("receiptId", receiptId);</w:t>
      </w:r>
    </w:p>
    <w:p w14:paraId="6373AE7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Firebase Cloud Functions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취소</w:t>
      </w:r>
    </w:p>
    <w:p w14:paraId="67F9741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FirebaseFunctions.getInstance()</w:t>
      </w:r>
    </w:p>
    <w:p w14:paraId="67E829C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.getHttpsCallable("cancelPayment")</w:t>
      </w:r>
    </w:p>
    <w:p w14:paraId="50981F7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.call(data)</w:t>
      </w:r>
    </w:p>
    <w:p w14:paraId="76FD214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.addOnSuccessListener(new OnSuccessListener&lt;HttpsCallableResult&gt;() {</w:t>
      </w:r>
    </w:p>
    <w:p w14:paraId="67F382D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03EEE29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// Firebase Cloud Functions </w:t>
      </w:r>
      <w:r>
        <w:rPr>
          <w:rFonts w:hint="eastAsia"/>
          <w:lang w:eastAsia="ko-KR"/>
        </w:rPr>
        <w:t>호출이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7E77CA6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onSuccess(HttpsCallableResult httpsCallableResult) {</w:t>
      </w:r>
    </w:p>
    <w:p w14:paraId="549D459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Map&lt;String, Object&gt; result = (Map&lt;String, Object&gt;) httpsCallableResult.getData();</w:t>
      </w:r>
    </w:p>
    <w:p w14:paraId="30844A5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취소가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5E23B45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if (result.containsKey("success")) {</w:t>
      </w:r>
    </w:p>
    <w:p w14:paraId="1AC9EF7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Toast.makeText(context, "</w:t>
      </w:r>
      <w:r>
        <w:rPr>
          <w:rFonts w:hint="eastAsia"/>
          <w:lang w:eastAsia="ko-KR"/>
        </w:rPr>
        <w:t>결제가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취소되었습니다</w:t>
      </w:r>
      <w:r>
        <w:rPr>
          <w:rFonts w:hint="eastAsia"/>
          <w:lang w:eastAsia="ko-KR"/>
        </w:rPr>
        <w:t>.", Toast.LENGTH_SHORT).show();</w:t>
      </w:r>
    </w:p>
    <w:p w14:paraId="4FF509E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068A33B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7EEFE2C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else if (result.containsKey("error")) {</w:t>
      </w:r>
    </w:p>
    <w:p w14:paraId="53DBD59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String errorMessage = (String) result.get("error");</w:t>
      </w:r>
    </w:p>
    <w:p w14:paraId="339CFD7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Toast.makeText(context, "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</w:t>
      </w:r>
      <w:r>
        <w:rPr>
          <w:rFonts w:hint="eastAsia"/>
          <w:lang w:eastAsia="ko-KR"/>
        </w:rPr>
        <w:t>: " + errorMessage, Toast.LENGTH_SHORT).show();</w:t>
      </w:r>
    </w:p>
    <w:p w14:paraId="28B44CE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27F79DE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61725CA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</w:t>
      </w:r>
    </w:p>
    <w:p w14:paraId="7B5A089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        .addOnFailureListener(new OnFailureListener() {</w:t>
      </w:r>
    </w:p>
    <w:p w14:paraId="4807E44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71CDD28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// Firebase Cloud Functions </w:t>
      </w:r>
      <w:r>
        <w:rPr>
          <w:rFonts w:hint="eastAsia"/>
          <w:lang w:eastAsia="ko-KR"/>
        </w:rPr>
        <w:t>호출이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0011A71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onFailure(@NonNull Exception e) {</w:t>
      </w:r>
    </w:p>
    <w:p w14:paraId="4043B32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Toast.makeText(context, "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</w:t>
      </w:r>
      <w:r>
        <w:rPr>
          <w:rFonts w:hint="eastAsia"/>
          <w:lang w:eastAsia="ko-KR"/>
        </w:rPr>
        <w:t>: " + e.getMessage(), Toast.LENGTH_SHORT).show();</w:t>
      </w:r>
    </w:p>
    <w:p w14:paraId="003D004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3F40060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});</w:t>
      </w:r>
    </w:p>
    <w:p w14:paraId="1634CFE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0319AFF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Delete PaymentData =&gt; Need to Update PaymentData</w:t>
      </w:r>
    </w:p>
    <w:p w14:paraId="0B80235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removePayment(int position){</w:t>
      </w:r>
    </w:p>
    <w:p w14:paraId="4DD7C80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리스트에서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ㅅ가제</w:t>
      </w:r>
    </w:p>
    <w:p w14:paraId="6A225B3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paymentList.remove(position);</w:t>
      </w:r>
    </w:p>
    <w:p w14:paraId="431299A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삭제된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아이템들의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갱신</w:t>
      </w:r>
    </w:p>
    <w:p w14:paraId="3B9EB1B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for (int i = position; i &lt; paymentList.size(); i++){</w:t>
      </w:r>
    </w:p>
    <w:p w14:paraId="52142C2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PaymentData item = paymentList.get(i);</w:t>
      </w:r>
    </w:p>
    <w:p w14:paraId="6AEE548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item.setNumber(i + 1);</w:t>
      </w:r>
    </w:p>
    <w:p w14:paraId="542E2ED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0AC6C4F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notifyDataSetChanged(); //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데이터셋을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알려</w:t>
      </w:r>
      <w:r>
        <w:rPr>
          <w:rFonts w:hint="eastAsia"/>
          <w:lang w:eastAsia="ko-KR"/>
        </w:rPr>
        <w:t xml:space="preserve"> ListView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갱신</w:t>
      </w:r>
    </w:p>
    <w:p w14:paraId="06801F8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C46ADBF" w14:textId="77777777" w:rsidR="0016649E" w:rsidRDefault="0016649E" w:rsidP="0016649E">
      <w:pPr>
        <w:rPr>
          <w:lang w:eastAsia="ko-KR"/>
        </w:rPr>
      </w:pPr>
    </w:p>
    <w:p w14:paraId="3E84769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updateData(ArrayList&lt;PaymentData&gt; data){</w:t>
      </w:r>
    </w:p>
    <w:p w14:paraId="7AC56E0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this.paymentList = data;</w:t>
      </w:r>
    </w:p>
    <w:p w14:paraId="031A8B6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notifyDataSetChanged(); // 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데이터셋을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알려</w:t>
      </w:r>
      <w:r>
        <w:rPr>
          <w:rFonts w:hint="eastAsia"/>
          <w:lang w:eastAsia="ko-KR"/>
        </w:rPr>
        <w:t xml:space="preserve"> ListView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갱신</w:t>
      </w:r>
    </w:p>
    <w:p w14:paraId="2C62193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A6E8BC1" w14:textId="77777777" w:rsidR="0016649E" w:rsidRDefault="0016649E" w:rsidP="0016649E">
      <w:pPr>
        <w:rPr>
          <w:lang w:eastAsia="ko-KR"/>
        </w:rPr>
      </w:pPr>
    </w:p>
    <w:p w14:paraId="0DF4591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static class ViewHolder {</w:t>
      </w:r>
    </w:p>
    <w:p w14:paraId="720B538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numberTextView;</w:t>
      </w:r>
    </w:p>
    <w:p w14:paraId="3790190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userNameTextView;</w:t>
      </w:r>
    </w:p>
    <w:p w14:paraId="2E1D7B1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totalProceTextView;</w:t>
      </w:r>
    </w:p>
    <w:p w14:paraId="3C06D3E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ImageView outBtn;</w:t>
      </w:r>
    </w:p>
    <w:p w14:paraId="6CFC1C8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EDE8E0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5AFB8479" w14:textId="77777777" w:rsidR="0016649E" w:rsidRDefault="0016649E" w:rsidP="0016649E">
      <w:pPr>
        <w:rPr>
          <w:lang w:eastAsia="ko-KR"/>
        </w:rPr>
      </w:pPr>
    </w:p>
    <w:p w14:paraId="7E15FF4E" w14:textId="77777777" w:rsidR="0016649E" w:rsidRDefault="0016649E" w:rsidP="0016649E">
      <w:pPr>
        <w:rPr>
          <w:lang w:eastAsia="ko-KR"/>
        </w:rPr>
      </w:pPr>
    </w:p>
    <w:p w14:paraId="2CF03C03" w14:textId="5086DC0F" w:rsidR="0016649E" w:rsidRPr="00A55668" w:rsidRDefault="0016649E" w:rsidP="00A55668">
      <w:pPr>
        <w:pStyle w:val="3"/>
        <w:rPr>
          <w:b/>
          <w:lang w:eastAsia="ko-KR"/>
        </w:rPr>
      </w:pPr>
      <w:bookmarkStart w:id="155" w:name="_Toc168002266"/>
      <w:r w:rsidRPr="00A55668">
        <w:rPr>
          <w:b/>
          <w:lang w:eastAsia="ko-KR"/>
        </w:rPr>
        <w:t>yuhan19plus\admin\adapter\ProductAdapter.java</w:t>
      </w:r>
      <w:r w:rsidR="00A55668">
        <w:rPr>
          <w:rFonts w:hint="eastAsia"/>
          <w:b/>
          <w:lang w:eastAsia="ko-KR"/>
        </w:rPr>
        <w:t xml:space="preserve"> </w:t>
      </w:r>
      <w:r w:rsidR="00A55668">
        <w:rPr>
          <w:rFonts w:hint="eastAsia"/>
          <w:b/>
          <w:lang w:eastAsia="ko-KR"/>
        </w:rPr>
        <w:t>담당자</w:t>
      </w:r>
      <w:r w:rsidR="00A55668">
        <w:rPr>
          <w:rFonts w:hint="eastAsia"/>
          <w:b/>
          <w:lang w:eastAsia="ko-KR"/>
        </w:rPr>
        <w:t xml:space="preserve"> : </w:t>
      </w:r>
      <w:r w:rsidR="00A55668">
        <w:rPr>
          <w:rFonts w:hint="eastAsia"/>
          <w:b/>
          <w:lang w:eastAsia="ko-KR"/>
        </w:rPr>
        <w:t>오자현</w:t>
      </w:r>
      <w:bookmarkEnd w:id="155"/>
      <w:r w:rsidRPr="00A55668">
        <w:rPr>
          <w:b/>
          <w:lang w:eastAsia="ko-KR"/>
        </w:rPr>
        <w:t xml:space="preserve">  </w:t>
      </w:r>
    </w:p>
    <w:p w14:paraId="173B0F7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kr.ac.yuhan.cs.yuhan19plus.admin.adapter;</w:t>
      </w:r>
    </w:p>
    <w:p w14:paraId="4FCE046D" w14:textId="77777777" w:rsidR="0016649E" w:rsidRDefault="0016649E" w:rsidP="0016649E">
      <w:pPr>
        <w:rPr>
          <w:lang w:eastAsia="ko-KR"/>
        </w:rPr>
      </w:pPr>
    </w:p>
    <w:p w14:paraId="2D8CB78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android.app.AlertDialog;</w:t>
      </w:r>
    </w:p>
    <w:p w14:paraId="0A692EB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android.content.Context;</w:t>
      </w:r>
    </w:p>
    <w:p w14:paraId="00316A8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android.content.DialogInterface;</w:t>
      </w:r>
    </w:p>
    <w:p w14:paraId="02CFE32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android.content.Intent;</w:t>
      </w:r>
    </w:p>
    <w:p w14:paraId="7C49440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android.util.Log;</w:t>
      </w:r>
    </w:p>
    <w:p w14:paraId="21C39CF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android.view.LayoutInflater;</w:t>
      </w:r>
    </w:p>
    <w:p w14:paraId="686A9BC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android.view.View;</w:t>
      </w:r>
    </w:p>
    <w:p w14:paraId="5CE81E6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android.view.ViewGroup;</w:t>
      </w:r>
    </w:p>
    <w:p w14:paraId="4FE2425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android.widget.ArrayAdapter;</w:t>
      </w:r>
    </w:p>
    <w:p w14:paraId="3617A19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android.widget.ImageView;</w:t>
      </w:r>
    </w:p>
    <w:p w14:paraId="439E776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android.widget.TextView;</w:t>
      </w:r>
    </w:p>
    <w:p w14:paraId="315816B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android.widget.Toast;</w:t>
      </w:r>
    </w:p>
    <w:p w14:paraId="1B6D4CD2" w14:textId="77777777" w:rsidR="0016649E" w:rsidRDefault="0016649E" w:rsidP="0016649E">
      <w:pPr>
        <w:rPr>
          <w:lang w:eastAsia="ko-KR"/>
        </w:rPr>
      </w:pPr>
    </w:p>
    <w:p w14:paraId="4B28C6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androidx.annotation.NonNull;</w:t>
      </w:r>
    </w:p>
    <w:p w14:paraId="7664DD4B" w14:textId="77777777" w:rsidR="0016649E" w:rsidRDefault="0016649E" w:rsidP="0016649E">
      <w:pPr>
        <w:rPr>
          <w:lang w:eastAsia="ko-KR"/>
        </w:rPr>
      </w:pPr>
    </w:p>
    <w:p w14:paraId="168A8CF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com.bumptech.glide.Glide;</w:t>
      </w:r>
    </w:p>
    <w:p w14:paraId="5C4ED05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com.google.android.gms.tasks.OnCompleteListener;</w:t>
      </w:r>
    </w:p>
    <w:p w14:paraId="569BC06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com.google.android.gms.tasks.OnFailureListener;</w:t>
      </w:r>
    </w:p>
    <w:p w14:paraId="3030C94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com.google.android.gms.tasks.OnSuccessListener;</w:t>
      </w:r>
    </w:p>
    <w:p w14:paraId="5AA6291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com.google.android.gms.tasks.Task;</w:t>
      </w:r>
    </w:p>
    <w:p w14:paraId="33834D1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com.google.firebase.firestore.FirebaseFirestore;</w:t>
      </w:r>
    </w:p>
    <w:p w14:paraId="4F306CB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com.google.firebase.firestore.QueryDocumentSnapshot;</w:t>
      </w:r>
    </w:p>
    <w:p w14:paraId="0FC7F67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com.google.firebase.firestore.QuerySnapshot;</w:t>
      </w:r>
    </w:p>
    <w:p w14:paraId="0546CD02" w14:textId="77777777" w:rsidR="0016649E" w:rsidRDefault="0016649E" w:rsidP="0016649E">
      <w:pPr>
        <w:rPr>
          <w:lang w:eastAsia="ko-KR"/>
        </w:rPr>
      </w:pPr>
    </w:p>
    <w:p w14:paraId="08338BC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java.util.ArrayList;</w:t>
      </w:r>
    </w:p>
    <w:p w14:paraId="3C86717D" w14:textId="77777777" w:rsidR="0016649E" w:rsidRDefault="0016649E" w:rsidP="0016649E">
      <w:pPr>
        <w:rPr>
          <w:lang w:eastAsia="ko-KR"/>
        </w:rPr>
      </w:pPr>
    </w:p>
    <w:p w14:paraId="0CBCAF9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kr.ac.yuhan.cs.yuhan19plus.R;</w:t>
      </w:r>
    </w:p>
    <w:p w14:paraId="3DA8EBE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kr.ac.yuhan.cs.yuhan19plus.admin.AdminProductEditActivity;</w:t>
      </w:r>
    </w:p>
    <w:p w14:paraId="146ED1A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kr.ac.yuhan.cs.yuhan19plus.admin.data.ProductData;</w:t>
      </w:r>
    </w:p>
    <w:p w14:paraId="7A6E2AF0" w14:textId="77777777" w:rsidR="0016649E" w:rsidRDefault="0016649E" w:rsidP="0016649E">
      <w:pPr>
        <w:rPr>
          <w:lang w:eastAsia="ko-KR"/>
        </w:rPr>
      </w:pPr>
    </w:p>
    <w:p w14:paraId="6F7244A0" w14:textId="77777777" w:rsidR="0016649E" w:rsidRDefault="0016649E" w:rsidP="0016649E">
      <w:pPr>
        <w:rPr>
          <w:lang w:eastAsia="ko-KR"/>
        </w:rPr>
      </w:pPr>
    </w:p>
    <w:p w14:paraId="0DBFAFA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// made by </w:t>
      </w:r>
      <w:r>
        <w:rPr>
          <w:rFonts w:hint="eastAsia"/>
          <w:lang w:eastAsia="ko-KR"/>
        </w:rPr>
        <w:t>오자현</w:t>
      </w:r>
    </w:p>
    <w:p w14:paraId="0DC35BF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ProductAdapter extends ArrayAdapter&lt;ProductData&gt; {</w:t>
      </w:r>
    </w:p>
    <w:p w14:paraId="1AAAC2BB" w14:textId="77777777" w:rsidR="0016649E" w:rsidRDefault="0016649E" w:rsidP="0016649E">
      <w:pPr>
        <w:rPr>
          <w:lang w:eastAsia="ko-KR"/>
        </w:rPr>
      </w:pPr>
    </w:p>
    <w:p w14:paraId="23FD50C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</w:t>
      </w:r>
      <w:r>
        <w:rPr>
          <w:rFonts w:hint="eastAsia"/>
          <w:lang w:eastAsia="ko-KR"/>
        </w:rPr>
        <w:t>생성자</w:t>
      </w:r>
    </w:p>
    <w:p w14:paraId="4810E21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ProductAdapter(Context context, ArrayList&lt;ProductData&gt; productData) {</w:t>
      </w:r>
    </w:p>
    <w:p w14:paraId="4ABF947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super(context, 0, productData);</w:t>
      </w:r>
    </w:p>
    <w:p w14:paraId="32AF142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01A44F12" w14:textId="77777777" w:rsidR="0016649E" w:rsidRDefault="0016649E" w:rsidP="0016649E">
      <w:pPr>
        <w:rPr>
          <w:lang w:eastAsia="ko-KR"/>
        </w:rPr>
      </w:pPr>
    </w:p>
    <w:p w14:paraId="177A1C8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바인딩하는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오자현</w:t>
      </w:r>
      <w:r>
        <w:rPr>
          <w:rFonts w:hint="eastAsia"/>
          <w:lang w:eastAsia="ko-KR"/>
        </w:rPr>
        <w:t>)</w:t>
      </w:r>
    </w:p>
    <w:p w14:paraId="42A59A0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6613A16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View getView(int position, View convertView, ViewGroup parent) {</w:t>
      </w:r>
    </w:p>
    <w:p w14:paraId="1A22CE5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ViewHolder holder;</w:t>
      </w:r>
    </w:p>
    <w:p w14:paraId="4451EF9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convertView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null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확인합니다</w:t>
      </w:r>
      <w:r>
        <w:rPr>
          <w:rFonts w:hint="eastAsia"/>
          <w:lang w:eastAsia="ko-KR"/>
        </w:rPr>
        <w:t>. null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View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생성합니다</w:t>
      </w:r>
      <w:r>
        <w:rPr>
          <w:rFonts w:hint="eastAsia"/>
          <w:lang w:eastAsia="ko-KR"/>
        </w:rPr>
        <w:t>.</w:t>
      </w:r>
    </w:p>
    <w:p w14:paraId="1661387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(convertView == null) {</w:t>
      </w:r>
    </w:p>
    <w:p w14:paraId="2AC0FBF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LayoutInflater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admin_product_list_item </w:t>
      </w:r>
      <w:r>
        <w:rPr>
          <w:rFonts w:hint="eastAsia"/>
          <w:lang w:eastAsia="ko-KR"/>
        </w:rPr>
        <w:t>레이아웃을</w:t>
      </w:r>
      <w:r>
        <w:rPr>
          <w:rFonts w:hint="eastAsia"/>
          <w:lang w:eastAsia="ko-KR"/>
        </w:rPr>
        <w:t xml:space="preserve"> inflate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</w:p>
    <w:p w14:paraId="488DE89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convertView = LayoutInflater.from(getContext()).inflate(R.layout.admin_product_list_item, parent, false);</w:t>
      </w:r>
    </w:p>
    <w:p w14:paraId="072026B3" w14:textId="77777777" w:rsidR="0016649E" w:rsidRDefault="0016649E" w:rsidP="0016649E">
      <w:pPr>
        <w:rPr>
          <w:lang w:eastAsia="ko-KR"/>
        </w:rPr>
      </w:pPr>
    </w:p>
    <w:p w14:paraId="7779459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ViewHolder </w:t>
      </w:r>
      <w:r>
        <w:rPr>
          <w:rFonts w:hint="eastAsia"/>
          <w:lang w:eastAsia="ko-KR"/>
        </w:rPr>
        <w:t>객체를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>, convertView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초기화합니다</w:t>
      </w:r>
      <w:r>
        <w:rPr>
          <w:rFonts w:hint="eastAsia"/>
          <w:lang w:eastAsia="ko-KR"/>
        </w:rPr>
        <w:t>.</w:t>
      </w:r>
    </w:p>
    <w:p w14:paraId="026FA44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holder = new ViewHolder();</w:t>
      </w:r>
    </w:p>
    <w:p w14:paraId="0FFDD2F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holder.textViewProductName = convertView.findViewById(R.id.textViewProductName);</w:t>
      </w:r>
    </w:p>
    <w:p w14:paraId="179431A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holder.textViewCategory = convertView.findViewById(R.id.textViewCategory);</w:t>
      </w:r>
    </w:p>
    <w:p w14:paraId="2B41497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holder.imageViewProduct = convertView.findViewById(R.id.imageViewProduct);</w:t>
      </w:r>
    </w:p>
    <w:p w14:paraId="02ACB28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holder.productUpdateBtn = convertView.findViewById(R.id.productUpdateBtn);</w:t>
      </w:r>
    </w:p>
    <w:p w14:paraId="364A8DE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holder.productDeleteBtn = convertView.findViewById(R.id.productDeleteBtn);</w:t>
      </w:r>
    </w:p>
    <w:p w14:paraId="6532F072" w14:textId="77777777" w:rsidR="0016649E" w:rsidRDefault="0016649E" w:rsidP="0016649E">
      <w:pPr>
        <w:rPr>
          <w:lang w:eastAsia="ko-KR"/>
        </w:rPr>
      </w:pPr>
    </w:p>
    <w:p w14:paraId="6E3F3D3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ViewHolder </w:t>
      </w:r>
      <w:r>
        <w:rPr>
          <w:rFonts w:hint="eastAsia"/>
          <w:lang w:eastAsia="ko-KR"/>
        </w:rPr>
        <w:t>객체를</w:t>
      </w:r>
      <w:r>
        <w:rPr>
          <w:rFonts w:hint="eastAsia"/>
          <w:lang w:eastAsia="ko-KR"/>
        </w:rPr>
        <w:t xml:space="preserve"> convertView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태그로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설정합니다</w:t>
      </w:r>
      <w:r>
        <w:rPr>
          <w:rFonts w:hint="eastAsia"/>
          <w:lang w:eastAsia="ko-KR"/>
        </w:rPr>
        <w:t>.</w:t>
      </w:r>
    </w:p>
    <w:p w14:paraId="0B1C9E8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convertView.setTag(holder);</w:t>
      </w:r>
    </w:p>
    <w:p w14:paraId="63FB885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convertView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출력합니다</w:t>
      </w:r>
      <w:r>
        <w:rPr>
          <w:rFonts w:hint="eastAsia"/>
          <w:lang w:eastAsia="ko-KR"/>
        </w:rPr>
        <w:t>.</w:t>
      </w:r>
    </w:p>
    <w:p w14:paraId="43A9B0B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Log.d("ProductAdapter", "New convertView created for position: " + position);</w:t>
      </w:r>
    </w:p>
    <w:p w14:paraId="5FED512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else {</w:t>
      </w:r>
    </w:p>
    <w:p w14:paraId="2E4ECB2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convertView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null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아니면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기존의</w:t>
      </w:r>
      <w:r>
        <w:rPr>
          <w:rFonts w:hint="eastAsia"/>
          <w:lang w:eastAsia="ko-KR"/>
        </w:rPr>
        <w:t xml:space="preserve"> ViewHolder </w:t>
      </w:r>
      <w:r>
        <w:rPr>
          <w:rFonts w:hint="eastAsia"/>
          <w:lang w:eastAsia="ko-KR"/>
        </w:rPr>
        <w:t>객체를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가져옵니다</w:t>
      </w:r>
      <w:r>
        <w:rPr>
          <w:rFonts w:hint="eastAsia"/>
          <w:lang w:eastAsia="ko-KR"/>
        </w:rPr>
        <w:t>.</w:t>
      </w:r>
    </w:p>
    <w:p w14:paraId="1FD4D21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holder = (ViewHolder) convertView.getTag();</w:t>
      </w:r>
    </w:p>
    <w:p w14:paraId="428D83C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4A05D3BE" w14:textId="77777777" w:rsidR="0016649E" w:rsidRDefault="0016649E" w:rsidP="0016649E">
      <w:pPr>
        <w:rPr>
          <w:lang w:eastAsia="ko-KR"/>
        </w:rPr>
      </w:pPr>
    </w:p>
    <w:p w14:paraId="5C99076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    //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위치의</w:t>
      </w:r>
      <w:r>
        <w:rPr>
          <w:rFonts w:hint="eastAsia"/>
          <w:lang w:eastAsia="ko-KR"/>
        </w:rPr>
        <w:t xml:space="preserve"> ProductData </w:t>
      </w:r>
      <w:r>
        <w:rPr>
          <w:rFonts w:hint="eastAsia"/>
          <w:lang w:eastAsia="ko-KR"/>
        </w:rPr>
        <w:t>객체를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가져옵니다</w:t>
      </w:r>
      <w:r>
        <w:rPr>
          <w:rFonts w:hint="eastAsia"/>
          <w:lang w:eastAsia="ko-KR"/>
        </w:rPr>
        <w:t>.</w:t>
      </w:r>
    </w:p>
    <w:p w14:paraId="75BEAD8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ProductData productData = getItem(position);</w:t>
      </w:r>
    </w:p>
    <w:p w14:paraId="2F14C29B" w14:textId="77777777" w:rsidR="0016649E" w:rsidRDefault="0016649E" w:rsidP="0016649E">
      <w:pPr>
        <w:rPr>
          <w:lang w:eastAsia="ko-KR"/>
        </w:rPr>
      </w:pPr>
    </w:p>
    <w:p w14:paraId="4A7A79C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productData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null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출력합니다</w:t>
      </w:r>
      <w:r>
        <w:rPr>
          <w:rFonts w:hint="eastAsia"/>
          <w:lang w:eastAsia="ko-KR"/>
        </w:rPr>
        <w:t>.</w:t>
      </w:r>
    </w:p>
    <w:p w14:paraId="579E3CA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(productData == null) {</w:t>
      </w:r>
    </w:p>
    <w:p w14:paraId="6C89B47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Log.e("ProductAdapter", "ProductData at position " + position + " is null.");</w:t>
      </w:r>
    </w:p>
    <w:p w14:paraId="79DC7B3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else {</w:t>
      </w:r>
    </w:p>
    <w:p w14:paraId="1A6ED15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productData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null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아니면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설정합니다</w:t>
      </w:r>
      <w:r>
        <w:rPr>
          <w:rFonts w:hint="eastAsia"/>
          <w:lang w:eastAsia="ko-KR"/>
        </w:rPr>
        <w:t>.</w:t>
      </w:r>
    </w:p>
    <w:p w14:paraId="28625FB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Log.d("ProductAdapter", "Displaying productData at position " + position + ": " + productData.getProductName());</w:t>
      </w:r>
    </w:p>
    <w:p w14:paraId="60FE7FD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holder.textViewProductName.setText(productData.getProductName());</w:t>
      </w:r>
    </w:p>
    <w:p w14:paraId="1E7A3F5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holder.textViewCategory.setText(productData.getProductCategory());</w:t>
      </w:r>
    </w:p>
    <w:p w14:paraId="52DC6184" w14:textId="77777777" w:rsidR="0016649E" w:rsidRDefault="0016649E" w:rsidP="0016649E">
      <w:pPr>
        <w:rPr>
          <w:lang w:eastAsia="ko-KR"/>
        </w:rPr>
      </w:pPr>
    </w:p>
    <w:p w14:paraId="6B95E34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URL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null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로드합니다</w:t>
      </w:r>
      <w:r>
        <w:rPr>
          <w:rFonts w:hint="eastAsia"/>
          <w:lang w:eastAsia="ko-KR"/>
        </w:rPr>
        <w:t>.</w:t>
      </w:r>
    </w:p>
    <w:p w14:paraId="703D5BA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if (productData.getProductImage() != null &amp;&amp; !productData.getProductImage().isEmpty()) {</w:t>
      </w:r>
    </w:p>
    <w:p w14:paraId="7CF22AD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Glide.with(getContext())</w:t>
      </w:r>
    </w:p>
    <w:p w14:paraId="7162B98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.load(productData.getProductImage())</w:t>
      </w:r>
    </w:p>
    <w:p w14:paraId="73750D4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.placeholder(R.drawable.icon)</w:t>
      </w:r>
    </w:p>
    <w:p w14:paraId="6C8BE39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.into(holder.imageViewProduct);</w:t>
      </w:r>
    </w:p>
    <w:p w14:paraId="4DA60C1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 else {</w:t>
      </w:r>
    </w:p>
    <w:p w14:paraId="762B97A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URL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설정합니다</w:t>
      </w:r>
      <w:r>
        <w:rPr>
          <w:rFonts w:hint="eastAsia"/>
          <w:lang w:eastAsia="ko-KR"/>
        </w:rPr>
        <w:t>.</w:t>
      </w:r>
    </w:p>
    <w:p w14:paraId="01663A8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holder.imageViewProduct.setImageResource(R.drawable.icon);</w:t>
      </w:r>
    </w:p>
    <w:p w14:paraId="49DF80D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Log.d("ProductAdapter", "No image URL provided for productData at position " + position);</w:t>
      </w:r>
    </w:p>
    <w:p w14:paraId="1E5E9C5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2EA15C1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7F5618E5" w14:textId="77777777" w:rsidR="0016649E" w:rsidRDefault="0016649E" w:rsidP="0016649E">
      <w:pPr>
        <w:rPr>
          <w:lang w:eastAsia="ko-KR"/>
        </w:rPr>
      </w:pPr>
    </w:p>
    <w:p w14:paraId="2505FAC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()</w:t>
      </w:r>
    </w:p>
    <w:p w14:paraId="7172B29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holder.productUpdateBtn.setOnClickListener(new View.OnClickListener() {</w:t>
      </w:r>
    </w:p>
    <w:p w14:paraId="5839D57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3DC03B2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12AB4FF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position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ProductData </w:t>
      </w:r>
      <w:r>
        <w:rPr>
          <w:rFonts w:hint="eastAsia"/>
          <w:lang w:eastAsia="ko-KR"/>
        </w:rPr>
        <w:t>객체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가져오기</w:t>
      </w:r>
    </w:p>
    <w:p w14:paraId="5126B08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ProductData productData = getItem(position);</w:t>
      </w:r>
    </w:p>
    <w:p w14:paraId="544F4565" w14:textId="77777777" w:rsidR="0016649E" w:rsidRDefault="0016649E" w:rsidP="0016649E">
      <w:pPr>
        <w:rPr>
          <w:lang w:eastAsia="ko-KR"/>
        </w:rPr>
      </w:pPr>
    </w:p>
    <w:p w14:paraId="0026146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Intent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액티비티로</w:t>
      </w:r>
      <w:r>
        <w:rPr>
          <w:rFonts w:hint="eastAsia"/>
          <w:lang w:eastAsia="ko-KR"/>
        </w:rPr>
        <w:t xml:space="preserve"> ProductData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</w:t>
      </w:r>
    </w:p>
    <w:p w14:paraId="4FEA602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Intent intent = new Intent(getContext(), AdminProductEditActivity.class);</w:t>
      </w:r>
    </w:p>
    <w:p w14:paraId="6D78A29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intent.putExtra("productCode", productData.getProductCode());</w:t>
      </w:r>
    </w:p>
    <w:p w14:paraId="4802A04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intent.putExtra("productName", productData.getProductName());</w:t>
      </w:r>
    </w:p>
    <w:p w14:paraId="27CC5FD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intent.putExtra("productImage", productData.getProductImage());</w:t>
      </w:r>
    </w:p>
    <w:p w14:paraId="6685D24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intent.putExtra("productPrice", productData.getProductPrice());</w:t>
      </w:r>
    </w:p>
    <w:p w14:paraId="36E20FA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intent.putExtra("productStock", productData.getProductStock());</w:t>
      </w:r>
    </w:p>
    <w:p w14:paraId="197FED5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intent.putExtra("productCategory", productData.getProductCategory());</w:t>
      </w:r>
    </w:p>
    <w:p w14:paraId="5BC0CA6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getContext().startActivity(intent);</w:t>
      </w:r>
    </w:p>
    <w:p w14:paraId="0E21497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2E0C9D6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34FFF261" w14:textId="77777777" w:rsidR="0016649E" w:rsidRDefault="0016649E" w:rsidP="0016649E">
      <w:pPr>
        <w:rPr>
          <w:lang w:eastAsia="ko-KR"/>
        </w:rPr>
      </w:pPr>
    </w:p>
    <w:p w14:paraId="5A024B4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250ECD0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holder.productDeleteBtn.setOnClickListener(new View.OnClickListener() {</w:t>
      </w:r>
    </w:p>
    <w:p w14:paraId="43DCE83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0CC4D82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76A4172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AlertDialog </w:t>
      </w:r>
      <w:r>
        <w:rPr>
          <w:rFonts w:hint="eastAsia"/>
          <w:lang w:eastAsia="ko-KR"/>
        </w:rPr>
        <w:t>생성해서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묻는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알리창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성준</w:t>
      </w:r>
    </w:p>
    <w:p w14:paraId="1019BAC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AlertDialog.Builder builder = new AlertDialog.Builder(getContext());</w:t>
      </w:r>
    </w:p>
    <w:p w14:paraId="461ECBA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            builder.setMessage("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하시겠습니까</w:t>
      </w:r>
      <w:r>
        <w:rPr>
          <w:rFonts w:hint="eastAsia"/>
          <w:lang w:eastAsia="ko-KR"/>
        </w:rPr>
        <w:t>?");</w:t>
      </w:r>
    </w:p>
    <w:p w14:paraId="267735A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builder.setPositiveButton("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>", new DialogInterface.OnClickListener() {</w:t>
      </w:r>
    </w:p>
    <w:p w14:paraId="465166A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3BDB4C7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onClick(DialogInterface dialog, int which) {</w:t>
      </w:r>
    </w:p>
    <w:p w14:paraId="67103AA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"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>"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</w:p>
    <w:p w14:paraId="74A6197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deleteProductByProductCode(productData.getProductCode());</w:t>
      </w:r>
    </w:p>
    <w:p w14:paraId="232ACD8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3C1CA1C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});</w:t>
      </w:r>
    </w:p>
    <w:p w14:paraId="3176CC9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builder.setNegativeButton("</w:t>
      </w:r>
      <w:r>
        <w:rPr>
          <w:rFonts w:hint="eastAsia"/>
          <w:lang w:eastAsia="ko-KR"/>
        </w:rPr>
        <w:t>취소</w:t>
      </w:r>
      <w:r>
        <w:rPr>
          <w:rFonts w:hint="eastAsia"/>
          <w:lang w:eastAsia="ko-KR"/>
        </w:rPr>
        <w:t>", null);</w:t>
      </w:r>
    </w:p>
    <w:p w14:paraId="3593CEB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builder.show(); // AlertDialog </w:t>
      </w:r>
      <w:r>
        <w:rPr>
          <w:rFonts w:hint="eastAsia"/>
          <w:lang w:eastAsia="ko-KR"/>
        </w:rPr>
        <w:t>표시</w:t>
      </w:r>
    </w:p>
    <w:p w14:paraId="026F1B9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7B82AED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5F7A94BF" w14:textId="77777777" w:rsidR="0016649E" w:rsidRDefault="0016649E" w:rsidP="0016649E">
      <w:pPr>
        <w:rPr>
          <w:lang w:eastAsia="ko-KR"/>
        </w:rPr>
      </w:pPr>
    </w:p>
    <w:p w14:paraId="7CA9531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convertView;</w:t>
      </w:r>
    </w:p>
    <w:p w14:paraId="06E605F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18039A3" w14:textId="77777777" w:rsidR="0016649E" w:rsidRDefault="0016649E" w:rsidP="0016649E">
      <w:pPr>
        <w:rPr>
          <w:lang w:eastAsia="ko-KR"/>
        </w:rPr>
      </w:pPr>
    </w:p>
    <w:p w14:paraId="6F2FF8A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ViewHolder 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캐시하여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향상시킵니다</w:t>
      </w:r>
      <w:r>
        <w:rPr>
          <w:rFonts w:hint="eastAsia"/>
          <w:lang w:eastAsia="ko-KR"/>
        </w:rPr>
        <w:t>.</w:t>
      </w:r>
    </w:p>
    <w:p w14:paraId="1E641C9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static class ViewHolder {</w:t>
      </w:r>
    </w:p>
    <w:p w14:paraId="01A92CD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textViewProductName;</w:t>
      </w:r>
    </w:p>
    <w:p w14:paraId="522ADE9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ImageView imageViewProduct;</w:t>
      </w:r>
    </w:p>
    <w:p w14:paraId="51AB466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textViewCategory;</w:t>
      </w:r>
    </w:p>
    <w:p w14:paraId="32B92ED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ImageView productUpdateBtn;</w:t>
      </w:r>
    </w:p>
    <w:p w14:paraId="0546E2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ImageView productDeleteBtn;</w:t>
      </w:r>
    </w:p>
    <w:p w14:paraId="0B62533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61E6381" w14:textId="77777777" w:rsidR="0016649E" w:rsidRDefault="0016649E" w:rsidP="0016649E">
      <w:pPr>
        <w:rPr>
          <w:lang w:eastAsia="ko-KR"/>
        </w:rPr>
      </w:pPr>
    </w:p>
    <w:p w14:paraId="66DC2A7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상품코드로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오자현</w:t>
      </w:r>
      <w:r>
        <w:rPr>
          <w:rFonts w:hint="eastAsia"/>
          <w:lang w:eastAsia="ko-KR"/>
        </w:rPr>
        <w:t>)</w:t>
      </w:r>
    </w:p>
    <w:p w14:paraId="275733C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deleteProductByProductCode(int productCode) {</w:t>
      </w:r>
    </w:p>
    <w:p w14:paraId="576A843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Firestore </w:t>
      </w:r>
      <w:r>
        <w:rPr>
          <w:rFonts w:hint="eastAsia"/>
          <w:lang w:eastAsia="ko-KR"/>
        </w:rPr>
        <w:t>데이터베이스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인스턴스를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가져옵니다</w:t>
      </w:r>
      <w:r>
        <w:rPr>
          <w:rFonts w:hint="eastAsia"/>
          <w:lang w:eastAsia="ko-KR"/>
        </w:rPr>
        <w:t>.</w:t>
      </w:r>
    </w:p>
    <w:p w14:paraId="2C5EA51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FirebaseFirestore db = FirebaseFirestore.getInstance();</w:t>
      </w:r>
    </w:p>
    <w:p w14:paraId="45F05A44" w14:textId="77777777" w:rsidR="0016649E" w:rsidRDefault="0016649E" w:rsidP="0016649E">
      <w:pPr>
        <w:rPr>
          <w:lang w:eastAsia="ko-KR"/>
        </w:rPr>
      </w:pPr>
    </w:p>
    <w:p w14:paraId="30C3C6A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productCode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</w:t>
      </w:r>
    </w:p>
    <w:p w14:paraId="61A900B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db.collection("products")</w:t>
      </w:r>
    </w:p>
    <w:p w14:paraId="2B8D0C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.whereEqualTo("productCode", productCode)</w:t>
      </w:r>
    </w:p>
    <w:p w14:paraId="5D1BCDB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.get()</w:t>
      </w:r>
    </w:p>
    <w:p w14:paraId="0EAEBBF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.addOnCompleteListener(new OnCompleteListener&lt;QuerySnapshot&gt;() {</w:t>
      </w:r>
    </w:p>
    <w:p w14:paraId="606EDE0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1849B6A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onComplete(@NonNull Task&lt;QuerySnapshot&gt; task) {</w:t>
      </w:r>
    </w:p>
    <w:p w14:paraId="5EF1BA6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if (task.isSuccessful()) {</w:t>
      </w:r>
    </w:p>
    <w:p w14:paraId="7A89CE8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for (QueryDocumentSnapshot document : task.getResult()) {</w:t>
      </w:r>
    </w:p>
    <w:p w14:paraId="13C5C0B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// </w:t>
      </w:r>
      <w:r>
        <w:rPr>
          <w:rFonts w:hint="eastAsia"/>
          <w:lang w:eastAsia="ko-KR"/>
        </w:rPr>
        <w:t>일치하는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삭제</w:t>
      </w:r>
    </w:p>
    <w:p w14:paraId="247F80C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db.collection("products").document(document.getId()).delete()</w:t>
      </w:r>
    </w:p>
    <w:p w14:paraId="4A7B362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.addOnSuccessListener(new OnSuccessListener&lt;Void&gt;() {</w:t>
      </w:r>
    </w:p>
    <w:p w14:paraId="73D8EE9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    @Override</w:t>
      </w:r>
    </w:p>
    <w:p w14:paraId="6446568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    public void onSuccess(Void aVoid) {</w:t>
      </w:r>
    </w:p>
    <w:p w14:paraId="79721EB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            // </w:t>
      </w:r>
      <w:r>
        <w:rPr>
          <w:rFonts w:hint="eastAsia"/>
          <w:lang w:eastAsia="ko-KR"/>
        </w:rPr>
        <w:t>상품이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삭제되었음을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알림</w:t>
      </w:r>
      <w:r>
        <w:rPr>
          <w:rFonts w:hint="eastAsia"/>
          <w:lang w:eastAsia="ko-KR"/>
        </w:rPr>
        <w:t>.</w:t>
      </w:r>
    </w:p>
    <w:p w14:paraId="2A11D3C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            Toast.makeText(getContext().getApplicationContext(), "</w:t>
      </w:r>
      <w:r>
        <w:rPr>
          <w:rFonts w:hint="eastAsia"/>
          <w:lang w:eastAsia="ko-KR"/>
        </w:rPr>
        <w:t>상품이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삭제되었습니다</w:t>
      </w:r>
      <w:r>
        <w:rPr>
          <w:rFonts w:hint="eastAsia"/>
          <w:lang w:eastAsia="ko-KR"/>
        </w:rPr>
        <w:t>.", Toast.LENGTH_SHORT).show();</w:t>
      </w:r>
    </w:p>
    <w:p w14:paraId="08F6969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            // </w:t>
      </w:r>
      <w:r>
        <w:rPr>
          <w:rFonts w:hint="eastAsia"/>
          <w:lang w:eastAsia="ko-KR"/>
        </w:rPr>
        <w:t>리스트에서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반영합니다</w:t>
      </w:r>
      <w:r>
        <w:rPr>
          <w:rFonts w:hint="eastAsia"/>
          <w:lang w:eastAsia="ko-KR"/>
        </w:rPr>
        <w:t>.</w:t>
      </w:r>
    </w:p>
    <w:p w14:paraId="76FB1CA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        removeProductByCode(productCode);</w:t>
      </w:r>
    </w:p>
    <w:p w14:paraId="1A86322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            notifyDataSetChanged(); // </w:t>
      </w:r>
      <w:r>
        <w:rPr>
          <w:rFonts w:hint="eastAsia"/>
          <w:lang w:eastAsia="ko-KR"/>
        </w:rPr>
        <w:t>변경사항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반영</w:t>
      </w:r>
    </w:p>
    <w:p w14:paraId="293F61D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    }</w:t>
      </w:r>
    </w:p>
    <w:p w14:paraId="7F98E36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                                })</w:t>
      </w:r>
    </w:p>
    <w:p w14:paraId="2759852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.addOnFailureListener(new OnFailureListener() {</w:t>
      </w:r>
    </w:p>
    <w:p w14:paraId="3056A1D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    @Override</w:t>
      </w:r>
    </w:p>
    <w:p w14:paraId="068C233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    public void onFailure(@NonNull Exception e) {</w:t>
      </w:r>
    </w:p>
    <w:p w14:paraId="49304BA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            //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알림</w:t>
      </w:r>
      <w:r>
        <w:rPr>
          <w:rFonts w:hint="eastAsia"/>
          <w:lang w:eastAsia="ko-KR"/>
        </w:rPr>
        <w:t>.</w:t>
      </w:r>
    </w:p>
    <w:p w14:paraId="5CD3088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            Toast.makeText(getContext().getApplicationContext(), "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실패했습니다</w:t>
      </w:r>
      <w:r>
        <w:rPr>
          <w:rFonts w:hint="eastAsia"/>
          <w:lang w:eastAsia="ko-KR"/>
        </w:rPr>
        <w:t>: " + e.getMessage(), Toast.LENGTH_SHORT).show();</w:t>
      </w:r>
    </w:p>
    <w:p w14:paraId="26FA179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    }</w:t>
      </w:r>
    </w:p>
    <w:p w14:paraId="6368478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});</w:t>
      </w:r>
    </w:p>
    <w:p w14:paraId="328C3AE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}</w:t>
      </w:r>
    </w:p>
    <w:p w14:paraId="48BC0F8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 else {</w:t>
      </w:r>
    </w:p>
    <w:p w14:paraId="71AD5C1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// </w:t>
      </w:r>
      <w:r>
        <w:rPr>
          <w:rFonts w:hint="eastAsia"/>
          <w:lang w:eastAsia="ko-KR"/>
        </w:rPr>
        <w:t>문서를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발생했음을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출력합니다</w:t>
      </w:r>
      <w:r>
        <w:rPr>
          <w:rFonts w:hint="eastAsia"/>
          <w:lang w:eastAsia="ko-KR"/>
        </w:rPr>
        <w:t>.</w:t>
      </w:r>
    </w:p>
    <w:p w14:paraId="22B24C8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Log.d("deleteProduct", "Error getting documents: ", task.getException());</w:t>
      </w:r>
    </w:p>
    <w:p w14:paraId="2D2E81D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6C3770F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25F684F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});</w:t>
      </w:r>
    </w:p>
    <w:p w14:paraId="7D5880C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7503159" w14:textId="77777777" w:rsidR="0016649E" w:rsidRDefault="0016649E" w:rsidP="0016649E">
      <w:pPr>
        <w:rPr>
          <w:lang w:eastAsia="ko-KR"/>
        </w:rPr>
      </w:pPr>
    </w:p>
    <w:p w14:paraId="6A81F6E0" w14:textId="77777777" w:rsidR="0016649E" w:rsidRDefault="0016649E" w:rsidP="0016649E">
      <w:pPr>
        <w:rPr>
          <w:lang w:eastAsia="ko-KR"/>
        </w:rPr>
      </w:pPr>
    </w:p>
    <w:p w14:paraId="16E8DD8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주어진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오자현</w:t>
      </w:r>
      <w:r>
        <w:rPr>
          <w:rFonts w:hint="eastAsia"/>
          <w:lang w:eastAsia="ko-KR"/>
        </w:rPr>
        <w:t>)</w:t>
      </w:r>
    </w:p>
    <w:p w14:paraId="7E87119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removeProductByCode(int productCode) {</w:t>
      </w:r>
    </w:p>
    <w:p w14:paraId="1EBB3C6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리스트의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순회합니다</w:t>
      </w:r>
      <w:r>
        <w:rPr>
          <w:rFonts w:hint="eastAsia"/>
          <w:lang w:eastAsia="ko-KR"/>
        </w:rPr>
        <w:t>.</w:t>
      </w:r>
    </w:p>
    <w:p w14:paraId="100A08A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for (int i = 0; i &lt; getCount(); i++) {</w:t>
      </w:r>
    </w:p>
    <w:p w14:paraId="6BF9B29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가져옵니다</w:t>
      </w:r>
      <w:r>
        <w:rPr>
          <w:rFonts w:hint="eastAsia"/>
          <w:lang w:eastAsia="ko-KR"/>
        </w:rPr>
        <w:t>.</w:t>
      </w:r>
    </w:p>
    <w:p w14:paraId="6545749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ProductData p = getItem(i);</w:t>
      </w:r>
    </w:p>
    <w:p w14:paraId="3495C88D" w14:textId="77777777" w:rsidR="0016649E" w:rsidRDefault="0016649E" w:rsidP="0016649E">
      <w:pPr>
        <w:rPr>
          <w:lang w:eastAsia="ko-KR"/>
        </w:rPr>
      </w:pPr>
    </w:p>
    <w:p w14:paraId="713B95F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확인합니다</w:t>
      </w:r>
      <w:r>
        <w:rPr>
          <w:rFonts w:hint="eastAsia"/>
          <w:lang w:eastAsia="ko-KR"/>
        </w:rPr>
        <w:t>.</w:t>
      </w:r>
    </w:p>
    <w:p w14:paraId="15F4651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if (p.getProductCode() == productCode) {</w:t>
      </w:r>
    </w:p>
    <w:p w14:paraId="5BD801A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</w:t>
      </w:r>
      <w:r>
        <w:rPr>
          <w:rFonts w:hint="eastAsia"/>
          <w:lang w:eastAsia="ko-KR"/>
        </w:rPr>
        <w:t>일치하는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제거합니다</w:t>
      </w:r>
      <w:r>
        <w:rPr>
          <w:rFonts w:hint="eastAsia"/>
          <w:lang w:eastAsia="ko-KR"/>
        </w:rPr>
        <w:t>.</w:t>
      </w:r>
    </w:p>
    <w:p w14:paraId="08C3F74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remove(p);</w:t>
      </w:r>
    </w:p>
    <w:p w14:paraId="60F30F1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</w:t>
      </w:r>
      <w:r>
        <w:rPr>
          <w:rFonts w:hint="eastAsia"/>
          <w:lang w:eastAsia="ko-KR"/>
        </w:rPr>
        <w:t>일치하는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찾았으므로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종료합니다</w:t>
      </w:r>
      <w:r>
        <w:rPr>
          <w:rFonts w:hint="eastAsia"/>
          <w:lang w:eastAsia="ko-KR"/>
        </w:rPr>
        <w:t>.</w:t>
      </w:r>
    </w:p>
    <w:p w14:paraId="67963E6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break;</w:t>
      </w:r>
    </w:p>
    <w:p w14:paraId="09E4712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1BD58B1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6A457B0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068D593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77A46A1E" w14:textId="77777777" w:rsidR="0016649E" w:rsidRDefault="0016649E" w:rsidP="0016649E">
      <w:pPr>
        <w:rPr>
          <w:lang w:eastAsia="ko-KR"/>
        </w:rPr>
      </w:pPr>
    </w:p>
    <w:p w14:paraId="79880A9D" w14:textId="3EAE41BB" w:rsidR="0016649E" w:rsidRPr="00B935D5" w:rsidRDefault="0016649E" w:rsidP="00B935D5">
      <w:pPr>
        <w:pStyle w:val="3"/>
        <w:rPr>
          <w:b/>
          <w:lang w:eastAsia="ko-KR"/>
        </w:rPr>
      </w:pPr>
      <w:bookmarkStart w:id="156" w:name="_Toc168002267"/>
      <w:r w:rsidRPr="00B935D5">
        <w:rPr>
          <w:b/>
          <w:lang w:eastAsia="ko-KR"/>
        </w:rPr>
        <w:t>yuhan19plus\admin\adapter\TodoListAdapter.java</w:t>
      </w:r>
      <w:r w:rsidR="00B935D5">
        <w:rPr>
          <w:rFonts w:hint="eastAsia"/>
          <w:b/>
          <w:lang w:eastAsia="ko-KR"/>
        </w:rPr>
        <w:t xml:space="preserve"> </w:t>
      </w:r>
      <w:r w:rsidR="00B935D5">
        <w:rPr>
          <w:rFonts w:hint="eastAsia"/>
          <w:b/>
          <w:lang w:eastAsia="ko-KR"/>
        </w:rPr>
        <w:t>담당자</w:t>
      </w:r>
      <w:r w:rsidR="00B935D5">
        <w:rPr>
          <w:rFonts w:hint="eastAsia"/>
          <w:b/>
          <w:lang w:eastAsia="ko-KR"/>
        </w:rPr>
        <w:t xml:space="preserve"> : </w:t>
      </w:r>
      <w:r w:rsidR="00B935D5">
        <w:rPr>
          <w:rFonts w:hint="eastAsia"/>
          <w:b/>
          <w:lang w:eastAsia="ko-KR"/>
        </w:rPr>
        <w:t>임성준</w:t>
      </w:r>
      <w:r w:rsidR="003D1F1A">
        <w:rPr>
          <w:rFonts w:hint="eastAsia"/>
          <w:b/>
          <w:lang w:eastAsia="ko-KR"/>
        </w:rPr>
        <w:t xml:space="preserve">, </w:t>
      </w:r>
      <w:r w:rsidR="003D1F1A">
        <w:rPr>
          <w:rFonts w:hint="eastAsia"/>
          <w:b/>
          <w:lang w:eastAsia="ko-KR"/>
        </w:rPr>
        <w:t>이석재</w:t>
      </w:r>
      <w:bookmarkEnd w:id="156"/>
      <w:r w:rsidRPr="00B935D5">
        <w:rPr>
          <w:b/>
          <w:lang w:eastAsia="ko-KR"/>
        </w:rPr>
        <w:t xml:space="preserve"> </w:t>
      </w:r>
    </w:p>
    <w:p w14:paraId="580CFD7A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>package kr.ac.yuhan.cs.yuhan19plus.admin.adapter;</w:t>
      </w:r>
    </w:p>
    <w:p w14:paraId="05651B59" w14:textId="77777777" w:rsidR="001A306C" w:rsidRDefault="001A306C" w:rsidP="001A306C">
      <w:pPr>
        <w:rPr>
          <w:lang w:eastAsia="ko-KR"/>
        </w:rPr>
      </w:pPr>
    </w:p>
    <w:p w14:paraId="12D6D9A3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>import android.app.AlertDialog;</w:t>
      </w:r>
    </w:p>
    <w:p w14:paraId="5767ED73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>import android.content.Context;</w:t>
      </w:r>
    </w:p>
    <w:p w14:paraId="490D2733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>import android.content.DialogInterface;</w:t>
      </w:r>
    </w:p>
    <w:p w14:paraId="18A5A1E0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>import android.content.SharedPreferences;</w:t>
      </w:r>
    </w:p>
    <w:p w14:paraId="253FD9C1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>import android.view.LayoutInflater;</w:t>
      </w:r>
    </w:p>
    <w:p w14:paraId="1D91909D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>import android.view.View;</w:t>
      </w:r>
    </w:p>
    <w:p w14:paraId="7465A628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>import android.view.ViewGroup;</w:t>
      </w:r>
    </w:p>
    <w:p w14:paraId="7AA4458A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>import android.widget.ArrayAdapter;</w:t>
      </w:r>
    </w:p>
    <w:p w14:paraId="0B0CA676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>import android.widget.ImageView;</w:t>
      </w:r>
    </w:p>
    <w:p w14:paraId="7F5AC2EC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>import android.widget.TextView;</w:t>
      </w:r>
    </w:p>
    <w:p w14:paraId="57F4D191" w14:textId="77777777" w:rsidR="001A306C" w:rsidRDefault="001A306C" w:rsidP="001A306C">
      <w:pPr>
        <w:rPr>
          <w:lang w:eastAsia="ko-KR"/>
        </w:rPr>
      </w:pPr>
    </w:p>
    <w:p w14:paraId="66188F00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>import androidx.annotation.NonNull;</w:t>
      </w:r>
    </w:p>
    <w:p w14:paraId="5732DF58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>import androidx.annotation.Nullable;</w:t>
      </w:r>
    </w:p>
    <w:p w14:paraId="55AF25D5" w14:textId="77777777" w:rsidR="001A306C" w:rsidRDefault="001A306C" w:rsidP="001A306C">
      <w:pPr>
        <w:rPr>
          <w:lang w:eastAsia="ko-KR"/>
        </w:rPr>
      </w:pPr>
    </w:p>
    <w:p w14:paraId="3B4B47AD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>import java.util.ArrayList;</w:t>
      </w:r>
    </w:p>
    <w:p w14:paraId="520995E2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>import java.util.List;</w:t>
      </w:r>
    </w:p>
    <w:p w14:paraId="54C7D75E" w14:textId="77777777" w:rsidR="001A306C" w:rsidRDefault="001A306C" w:rsidP="001A306C">
      <w:pPr>
        <w:rPr>
          <w:lang w:eastAsia="ko-KR"/>
        </w:rPr>
      </w:pPr>
    </w:p>
    <w:p w14:paraId="119E09F1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>import kr.ac.yuhan.cs.yuhan19plus.R;</w:t>
      </w:r>
    </w:p>
    <w:p w14:paraId="76F01F64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>import kr.ac.yuhan.cs.yuhan19plus.admin.data.TodoData;</w:t>
      </w:r>
    </w:p>
    <w:p w14:paraId="74F12C0C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>import kr.ac.yuhan.cs.yuhan19plus.admin.db.DatabaseHelper;</w:t>
      </w:r>
    </w:p>
    <w:p w14:paraId="6333B7C7" w14:textId="77777777" w:rsidR="001A306C" w:rsidRDefault="001A306C" w:rsidP="001A306C">
      <w:pPr>
        <w:rPr>
          <w:lang w:eastAsia="ko-KR"/>
        </w:rPr>
      </w:pPr>
    </w:p>
    <w:p w14:paraId="521E2B07" w14:textId="77777777" w:rsidR="001A306C" w:rsidRDefault="001A306C" w:rsidP="001A306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이석재</w:t>
      </w:r>
    </w:p>
    <w:p w14:paraId="6A658E4C" w14:textId="77777777" w:rsidR="001A306C" w:rsidRDefault="001A306C" w:rsidP="001A306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</w:p>
    <w:p w14:paraId="5510E2E2" w14:textId="77777777" w:rsidR="001A306C" w:rsidRDefault="001A306C" w:rsidP="001A306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 */</w:t>
      </w:r>
    </w:p>
    <w:p w14:paraId="03DCD9D0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>public class TodoListAdapter extends ArrayAdapter&lt;TodoData&gt; {</w:t>
      </w:r>
    </w:p>
    <w:p w14:paraId="4A9CAEA5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private final Context mContext;</w:t>
      </w:r>
    </w:p>
    <w:p w14:paraId="77E4BE9D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private final List&lt;TodoData&gt; todoList;</w:t>
      </w:r>
    </w:p>
    <w:p w14:paraId="1D71829A" w14:textId="77777777" w:rsidR="001A306C" w:rsidRDefault="001A306C" w:rsidP="001A306C">
      <w:pPr>
        <w:rPr>
          <w:lang w:eastAsia="ko-KR"/>
        </w:rPr>
      </w:pPr>
    </w:p>
    <w:p w14:paraId="26AC0146" w14:textId="77777777" w:rsidR="001A306C" w:rsidRDefault="001A306C" w:rsidP="001A306C">
      <w:pPr>
        <w:rPr>
          <w:lang w:eastAsia="ko-KR"/>
        </w:rPr>
      </w:pPr>
    </w:p>
    <w:p w14:paraId="2FB99E2B" w14:textId="77777777" w:rsidR="001A306C" w:rsidRDefault="001A306C" w:rsidP="001A306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TestID</w:t>
      </w:r>
    </w:p>
    <w:p w14:paraId="7EF592E3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//String adminId = "SeongJun1";</w:t>
      </w:r>
    </w:p>
    <w:p w14:paraId="2E11024E" w14:textId="77777777" w:rsidR="001A306C" w:rsidRDefault="001A306C" w:rsidP="001A306C">
      <w:pPr>
        <w:rPr>
          <w:lang w:eastAsia="ko-KR"/>
        </w:rPr>
      </w:pPr>
    </w:p>
    <w:p w14:paraId="5D923D48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// TodoListAdapter Constructor</w:t>
      </w:r>
    </w:p>
    <w:p w14:paraId="4E45CFEB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public TodoListAdapter(Context context, ArrayList&lt;TodoData&gt; list) {</w:t>
      </w:r>
    </w:p>
    <w:p w14:paraId="67463F43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super(context, 0, list);</w:t>
      </w:r>
    </w:p>
    <w:p w14:paraId="0CF5E5D4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mContext = context;</w:t>
      </w:r>
    </w:p>
    <w:p w14:paraId="507EAC7D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todoList = list;</w:t>
      </w:r>
    </w:p>
    <w:p w14:paraId="26AC1346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}</w:t>
      </w:r>
    </w:p>
    <w:p w14:paraId="326C326E" w14:textId="77777777" w:rsidR="001A306C" w:rsidRDefault="001A306C" w:rsidP="001A306C">
      <w:pPr>
        <w:rPr>
          <w:lang w:eastAsia="ko-KR"/>
        </w:rPr>
      </w:pPr>
    </w:p>
    <w:p w14:paraId="7BD7832B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@NonNull</w:t>
      </w:r>
    </w:p>
    <w:p w14:paraId="15D00754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68B5DAFC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public View getView(int position, @Nullable View convertView, @NonNull ViewGroup parent) {</w:t>
      </w:r>
    </w:p>
    <w:p w14:paraId="239EDB9A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View listItem = convertView;</w:t>
      </w:r>
    </w:p>
    <w:p w14:paraId="205B658F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if (listItem == null) {</w:t>
      </w:r>
    </w:p>
    <w:p w14:paraId="6D53E4C8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    listItem = LayoutInflater.from(mContext).inflate(R.layout.admin_todo_list_item, parent, false);</w:t>
      </w:r>
    </w:p>
    <w:p w14:paraId="467CB196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38B594BE" w14:textId="77777777" w:rsidR="001A306C" w:rsidRDefault="001A306C" w:rsidP="001A306C">
      <w:pPr>
        <w:rPr>
          <w:lang w:eastAsia="ko-KR"/>
        </w:rPr>
      </w:pPr>
    </w:p>
    <w:p w14:paraId="29182147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final TodoData currentItem = todoList.get(position);</w:t>
      </w:r>
    </w:p>
    <w:p w14:paraId="1DC17BFC" w14:textId="77777777" w:rsidR="001A306C" w:rsidRDefault="001A306C" w:rsidP="001A306C">
      <w:pPr>
        <w:rPr>
          <w:lang w:eastAsia="ko-KR"/>
        </w:rPr>
      </w:pPr>
    </w:p>
    <w:p w14:paraId="22BE2833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TextView tododateTextView = listItem.findViewById(R.id.tododate);</w:t>
      </w:r>
    </w:p>
    <w:p w14:paraId="7418E219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TextView adminIdTextView = listItem.findViewById(R.id.adminId);</w:t>
      </w:r>
    </w:p>
    <w:p w14:paraId="79A6D469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TextView todoContentTextView = listItem.findViewById(R.id.todoContent);</w:t>
      </w:r>
    </w:p>
    <w:p w14:paraId="102FBFC0" w14:textId="77777777" w:rsidR="001A306C" w:rsidRDefault="001A306C" w:rsidP="001A306C">
      <w:pPr>
        <w:rPr>
          <w:lang w:eastAsia="ko-KR"/>
        </w:rPr>
      </w:pPr>
    </w:p>
    <w:p w14:paraId="12DBE91E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tododateTextView.setText(String.valueOf(currentItem.getSelectedDate()));</w:t>
      </w:r>
    </w:p>
    <w:p w14:paraId="198AD880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adminIdTextView.setText(currentItem.getAdminId());</w:t>
      </w:r>
    </w:p>
    <w:p w14:paraId="7EA06D9A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todoContentTextView.setText(currentItem.getTodoContent());</w:t>
      </w:r>
    </w:p>
    <w:p w14:paraId="6B99BB9B" w14:textId="77777777" w:rsidR="001A306C" w:rsidRDefault="001A306C" w:rsidP="001A306C">
      <w:pPr>
        <w:rPr>
          <w:lang w:eastAsia="ko-KR"/>
        </w:rPr>
      </w:pPr>
    </w:p>
    <w:p w14:paraId="03BF2385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ImageView deleteButton = listItem.findViewById(R.id.outBtn);</w:t>
      </w:r>
    </w:p>
    <w:p w14:paraId="56C262AE" w14:textId="77777777" w:rsidR="001A306C" w:rsidRDefault="001A306C" w:rsidP="001A306C">
      <w:pPr>
        <w:rPr>
          <w:lang w:eastAsia="ko-KR"/>
        </w:rPr>
      </w:pPr>
    </w:p>
    <w:p w14:paraId="7A50A458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// deleteButton onClickListener</w:t>
      </w:r>
    </w:p>
    <w:p w14:paraId="02BDBCD5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deleteButton.setOnClickListener(new View.OnClickListener() {</w:t>
      </w:r>
    </w:p>
    <w:p w14:paraId="4401EA68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188A6603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lastRenderedPageBreak/>
        <w:t xml:space="preserve">            public void onClick(View v) {</w:t>
      </w:r>
    </w:p>
    <w:p w14:paraId="10783D7C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        // get AdminId</w:t>
      </w:r>
    </w:p>
    <w:p w14:paraId="6FDB80F5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        SharedPreferences sharedPreferences = mContext.getSharedPreferences("AdminSession", Context.MODE_PRIVATE);</w:t>
      </w:r>
    </w:p>
    <w:p w14:paraId="52EF18B6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        String adminId = sharedPreferences.getString("admin_id", null);</w:t>
      </w:r>
    </w:p>
    <w:p w14:paraId="3993D290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        // delete TodoData</w:t>
      </w:r>
    </w:p>
    <w:p w14:paraId="7701ACFC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        deleteItem(adminId, currentItem);</w:t>
      </w:r>
    </w:p>
    <w:p w14:paraId="1656351D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04404CDD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31D17E06" w14:textId="77777777" w:rsidR="001A306C" w:rsidRDefault="001A306C" w:rsidP="001A306C">
      <w:pPr>
        <w:rPr>
          <w:lang w:eastAsia="ko-KR"/>
        </w:rPr>
      </w:pPr>
    </w:p>
    <w:p w14:paraId="4CDC6773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return listItem;</w:t>
      </w:r>
    </w:p>
    <w:p w14:paraId="3E797441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46DB468" w14:textId="77777777" w:rsidR="001A306C" w:rsidRDefault="001A306C" w:rsidP="001A306C">
      <w:pPr>
        <w:rPr>
          <w:lang w:eastAsia="ko-KR"/>
        </w:rPr>
      </w:pPr>
    </w:p>
    <w:p w14:paraId="0FAEEEF9" w14:textId="77777777" w:rsidR="001A306C" w:rsidRDefault="001A306C" w:rsidP="001A306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할일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</w:p>
    <w:p w14:paraId="45127D3B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private void deleteItem(String adminId, TodoData item) {</w:t>
      </w:r>
    </w:p>
    <w:p w14:paraId="715B11CE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// Create AlertDialog</w:t>
      </w:r>
    </w:p>
    <w:p w14:paraId="4DC6EFB7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AlertDialog.Builder builder = new AlertDialog.Builder(mContext);</w:t>
      </w:r>
    </w:p>
    <w:p w14:paraId="63E71E43" w14:textId="77777777" w:rsidR="001A306C" w:rsidRDefault="001A306C" w:rsidP="001A306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builder.setMessage("</w:t>
      </w:r>
      <w:r>
        <w:rPr>
          <w:rFonts w:hint="eastAsia"/>
          <w:lang w:eastAsia="ko-KR"/>
        </w:rPr>
        <w:t>할일을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.")</w:t>
      </w:r>
    </w:p>
    <w:p w14:paraId="3480E7ED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        .setCancelable(false)</w:t>
      </w:r>
    </w:p>
    <w:p w14:paraId="504E450A" w14:textId="77777777" w:rsidR="001A306C" w:rsidRDefault="001A306C" w:rsidP="001A306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        .setPositiveButton("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>", new DialogInterface.OnClickListener() {</w:t>
      </w:r>
    </w:p>
    <w:p w14:paraId="65BB7795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            public void onClick(DialogInterface dialog, int id) {</w:t>
      </w:r>
    </w:p>
    <w:p w14:paraId="63E77EFF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                // Delete the corresponding Todo item from DB</w:t>
      </w:r>
    </w:p>
    <w:p w14:paraId="42FFDDBE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                DatabaseHelper dbHelper = new DatabaseHelper(mContext);</w:t>
      </w:r>
    </w:p>
    <w:p w14:paraId="6CEAAB72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                dbHelper.deleteTodo(item.getId(), adminId);</w:t>
      </w:r>
    </w:p>
    <w:p w14:paraId="01C02410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                // Delete the item from the List</w:t>
      </w:r>
    </w:p>
    <w:p w14:paraId="43341FCD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                todoList.remove(item);</w:t>
      </w:r>
    </w:p>
    <w:p w14:paraId="41B4D8D6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                notifyDataSetChanged();</w:t>
      </w:r>
    </w:p>
    <w:p w14:paraId="51EF60A9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675C01D8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        })</w:t>
      </w:r>
    </w:p>
    <w:p w14:paraId="4FBF9C20" w14:textId="77777777" w:rsidR="001A306C" w:rsidRDefault="001A306C" w:rsidP="001A306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        .setNegativeButton("</w:t>
      </w:r>
      <w:r>
        <w:rPr>
          <w:rFonts w:hint="eastAsia"/>
          <w:lang w:eastAsia="ko-KR"/>
        </w:rPr>
        <w:t>취소</w:t>
      </w:r>
      <w:r>
        <w:rPr>
          <w:rFonts w:hint="eastAsia"/>
          <w:lang w:eastAsia="ko-KR"/>
        </w:rPr>
        <w:t>", new DialogInterface.OnClickListener() {</w:t>
      </w:r>
    </w:p>
    <w:p w14:paraId="04D55D9B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            public void onClick(DialogInterface dialog, int id) {</w:t>
      </w:r>
    </w:p>
    <w:p w14:paraId="0874BEF5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                dialog.cancel();</w:t>
      </w:r>
    </w:p>
    <w:p w14:paraId="01CE6099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655C8BC5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        });</w:t>
      </w:r>
    </w:p>
    <w:p w14:paraId="2A6AFBA2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AlertDialog alert = builder.create();</w:t>
      </w:r>
    </w:p>
    <w:p w14:paraId="65443204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    alert.show();</w:t>
      </w:r>
    </w:p>
    <w:p w14:paraId="043FBE31" w14:textId="77777777" w:rsidR="001A306C" w:rsidRDefault="001A306C" w:rsidP="001A306C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62D58CF" w14:textId="1C6FFF25" w:rsidR="0016649E" w:rsidRDefault="001A306C" w:rsidP="001A306C">
      <w:pPr>
        <w:rPr>
          <w:lang w:eastAsia="ko-KR"/>
        </w:rPr>
      </w:pPr>
      <w:r>
        <w:rPr>
          <w:lang w:eastAsia="ko-KR"/>
        </w:rPr>
        <w:t>}</w:t>
      </w:r>
    </w:p>
    <w:p w14:paraId="44B4E367" w14:textId="77777777" w:rsidR="0016649E" w:rsidRDefault="0016649E" w:rsidP="0016649E">
      <w:pPr>
        <w:rPr>
          <w:lang w:eastAsia="ko-KR"/>
        </w:rPr>
      </w:pPr>
    </w:p>
    <w:p w14:paraId="6A84B6F7" w14:textId="77777777" w:rsidR="0016649E" w:rsidRDefault="0016649E" w:rsidP="0016649E">
      <w:pPr>
        <w:rPr>
          <w:lang w:eastAsia="ko-KR"/>
        </w:rPr>
      </w:pPr>
    </w:p>
    <w:p w14:paraId="006C05B0" w14:textId="53689384" w:rsidR="0016649E" w:rsidRPr="00BE5B3E" w:rsidRDefault="00BE5B3E" w:rsidP="00BE5B3E">
      <w:pPr>
        <w:pStyle w:val="3"/>
        <w:rPr>
          <w:b/>
          <w:lang w:eastAsia="ko-KR"/>
        </w:rPr>
      </w:pPr>
      <w:r>
        <w:rPr>
          <w:lang w:eastAsia="ko-KR"/>
        </w:rPr>
        <w:t xml:space="preserve"> </w:t>
      </w:r>
      <w:bookmarkStart w:id="157" w:name="_Toc168002268"/>
      <w:r w:rsidR="0016649E" w:rsidRPr="00BE5B3E">
        <w:rPr>
          <w:b/>
          <w:lang w:eastAsia="ko-KR"/>
        </w:rPr>
        <w:t>yuhan19plus\admin\data\AdminData.java</w:t>
      </w:r>
      <w:r>
        <w:rPr>
          <w:rFonts w:hint="eastAsia"/>
          <w:b/>
          <w:lang w:eastAsia="ko-KR"/>
        </w:rPr>
        <w:t xml:space="preserve"> </w:t>
      </w:r>
      <w:r>
        <w:rPr>
          <w:rFonts w:hint="eastAsia"/>
          <w:b/>
          <w:lang w:eastAsia="ko-KR"/>
        </w:rPr>
        <w:t>작성자</w:t>
      </w:r>
      <w:r>
        <w:rPr>
          <w:rFonts w:hint="eastAsia"/>
          <w:b/>
          <w:lang w:eastAsia="ko-KR"/>
        </w:rPr>
        <w:t xml:space="preserve"> : </w:t>
      </w:r>
      <w:r>
        <w:rPr>
          <w:rFonts w:hint="eastAsia"/>
          <w:b/>
          <w:lang w:eastAsia="ko-KR"/>
        </w:rPr>
        <w:t>임성준</w:t>
      </w:r>
      <w:bookmarkEnd w:id="157"/>
      <w:r w:rsidR="0016649E" w:rsidRPr="00BE5B3E">
        <w:rPr>
          <w:b/>
          <w:lang w:eastAsia="ko-KR"/>
        </w:rPr>
        <w:t xml:space="preserve">  </w:t>
      </w:r>
    </w:p>
    <w:p w14:paraId="4B22F0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kr.ac.yuhan.cs.yuhan19plus.admin.data;</w:t>
      </w:r>
    </w:p>
    <w:p w14:paraId="1667B3C0" w14:textId="77777777" w:rsidR="0016649E" w:rsidRDefault="0016649E" w:rsidP="0016649E">
      <w:pPr>
        <w:rPr>
          <w:lang w:eastAsia="ko-KR"/>
        </w:rPr>
      </w:pPr>
    </w:p>
    <w:p w14:paraId="23678C4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*/</w:t>
      </w:r>
    </w:p>
    <w:p w14:paraId="567DCDE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AdminData {</w:t>
      </w:r>
    </w:p>
    <w:p w14:paraId="3351A4D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Admin Data Field</w:t>
      </w:r>
    </w:p>
    <w:p w14:paraId="5E2C7D6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int adminNum;</w:t>
      </w:r>
    </w:p>
    <w:p w14:paraId="6BD2C67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String adminId;</w:t>
      </w:r>
    </w:p>
    <w:p w14:paraId="101456A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String adminPw;</w:t>
      </w:r>
    </w:p>
    <w:p w14:paraId="774C86D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String adminPosition;</w:t>
      </w:r>
    </w:p>
    <w:p w14:paraId="4DDE38A7" w14:textId="77777777" w:rsidR="0016649E" w:rsidRDefault="0016649E" w:rsidP="0016649E">
      <w:pPr>
        <w:rPr>
          <w:lang w:eastAsia="ko-KR"/>
        </w:rPr>
      </w:pPr>
    </w:p>
    <w:p w14:paraId="6130486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// AdminData Constructor</w:t>
      </w:r>
    </w:p>
    <w:p w14:paraId="1456097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AdminData(int adminNum, String adminId, String adminPw, String adminPosition) {</w:t>
      </w:r>
    </w:p>
    <w:p w14:paraId="43B695C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this.adminNum = adminNum;</w:t>
      </w:r>
    </w:p>
    <w:p w14:paraId="4E9C51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this.adminId = adminId;</w:t>
      </w:r>
    </w:p>
    <w:p w14:paraId="5DE1190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this.adminPw = adminPw;</w:t>
      </w:r>
    </w:p>
    <w:p w14:paraId="1F8B258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this.adminPosition = adminPosition;</w:t>
      </w:r>
    </w:p>
    <w:p w14:paraId="382B4DB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05021C4" w14:textId="77777777" w:rsidR="0016649E" w:rsidRDefault="0016649E" w:rsidP="0016649E">
      <w:pPr>
        <w:rPr>
          <w:lang w:eastAsia="ko-KR"/>
        </w:rPr>
      </w:pPr>
    </w:p>
    <w:p w14:paraId="4D2C4B5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Getter &amp; Setter</w:t>
      </w:r>
    </w:p>
    <w:p w14:paraId="3752710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setAdminNum(int adminNum) {</w:t>
      </w:r>
    </w:p>
    <w:p w14:paraId="70C6735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this.adminNum = adminNum;</w:t>
      </w:r>
    </w:p>
    <w:p w14:paraId="0843454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7C617C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int getAdminNum() {</w:t>
      </w:r>
    </w:p>
    <w:p w14:paraId="258A01D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adminNum;</w:t>
      </w:r>
    </w:p>
    <w:p w14:paraId="3A7617F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F82E7D3" w14:textId="77777777" w:rsidR="0016649E" w:rsidRDefault="0016649E" w:rsidP="0016649E">
      <w:pPr>
        <w:rPr>
          <w:lang w:eastAsia="ko-KR"/>
        </w:rPr>
      </w:pPr>
    </w:p>
    <w:p w14:paraId="3C047C3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setAdminId(String adminId) {</w:t>
      </w:r>
    </w:p>
    <w:p w14:paraId="131E3FC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this.adminId = adminId;</w:t>
      </w:r>
    </w:p>
    <w:p w14:paraId="0A8130B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936FFF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String getAdminId() {</w:t>
      </w:r>
    </w:p>
    <w:p w14:paraId="6E06DA5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adminId;</w:t>
      </w:r>
    </w:p>
    <w:p w14:paraId="17F2D7C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A4CD285" w14:textId="77777777" w:rsidR="0016649E" w:rsidRDefault="0016649E" w:rsidP="0016649E">
      <w:pPr>
        <w:rPr>
          <w:lang w:eastAsia="ko-KR"/>
        </w:rPr>
      </w:pPr>
    </w:p>
    <w:p w14:paraId="5035215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setAdminPw(String adminPw) {</w:t>
      </w:r>
    </w:p>
    <w:p w14:paraId="214DDFF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this.adminPw = adminPw;</w:t>
      </w:r>
    </w:p>
    <w:p w14:paraId="43954E1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1E16F8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String getAdminPw() {</w:t>
      </w:r>
    </w:p>
    <w:p w14:paraId="508101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adminPw;</w:t>
      </w:r>
    </w:p>
    <w:p w14:paraId="001A320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07FEAD83" w14:textId="77777777" w:rsidR="0016649E" w:rsidRDefault="0016649E" w:rsidP="0016649E">
      <w:pPr>
        <w:rPr>
          <w:lang w:eastAsia="ko-KR"/>
        </w:rPr>
      </w:pPr>
    </w:p>
    <w:p w14:paraId="5053221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setAdminPosition(String adminPosition) {</w:t>
      </w:r>
    </w:p>
    <w:p w14:paraId="204F36E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this.adminPosition = adminPosition;</w:t>
      </w:r>
    </w:p>
    <w:p w14:paraId="19FAA1E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3F20D34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String getAdminPosition() {</w:t>
      </w:r>
    </w:p>
    <w:p w14:paraId="69575BB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adminPosition;</w:t>
      </w:r>
    </w:p>
    <w:p w14:paraId="5767139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2866541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78B54CA6" w14:textId="77777777" w:rsidR="0016649E" w:rsidRDefault="0016649E" w:rsidP="0016649E">
      <w:pPr>
        <w:rPr>
          <w:lang w:eastAsia="ko-KR"/>
        </w:rPr>
      </w:pPr>
    </w:p>
    <w:p w14:paraId="5E4A6906" w14:textId="77777777" w:rsidR="0016649E" w:rsidRDefault="0016649E" w:rsidP="0016649E">
      <w:pPr>
        <w:rPr>
          <w:lang w:eastAsia="ko-KR"/>
        </w:rPr>
      </w:pPr>
    </w:p>
    <w:p w14:paraId="67ABFA99" w14:textId="343E1180" w:rsidR="0016649E" w:rsidRPr="00386BCC" w:rsidRDefault="0016649E" w:rsidP="00386BCC">
      <w:pPr>
        <w:pStyle w:val="3"/>
        <w:rPr>
          <w:b/>
          <w:lang w:eastAsia="ko-KR"/>
        </w:rPr>
      </w:pPr>
      <w:bookmarkStart w:id="158" w:name="_Toc168002269"/>
      <w:r w:rsidRPr="00386BCC">
        <w:rPr>
          <w:b/>
          <w:lang w:eastAsia="ko-KR"/>
        </w:rPr>
        <w:t>yuhan19plus\admin\data\MemberData.java</w:t>
      </w:r>
      <w:r w:rsidR="00386BCC">
        <w:rPr>
          <w:rFonts w:hint="eastAsia"/>
          <w:b/>
          <w:lang w:eastAsia="ko-KR"/>
        </w:rPr>
        <w:t xml:space="preserve"> </w:t>
      </w:r>
      <w:r w:rsidR="00386BCC">
        <w:rPr>
          <w:rFonts w:hint="eastAsia"/>
          <w:b/>
          <w:lang w:eastAsia="ko-KR"/>
        </w:rPr>
        <w:t>작성자</w:t>
      </w:r>
      <w:r w:rsidR="00386BCC">
        <w:rPr>
          <w:rFonts w:hint="eastAsia"/>
          <w:b/>
          <w:lang w:eastAsia="ko-KR"/>
        </w:rPr>
        <w:t xml:space="preserve"> : </w:t>
      </w:r>
      <w:r w:rsidR="00386BCC">
        <w:rPr>
          <w:rFonts w:hint="eastAsia"/>
          <w:b/>
          <w:lang w:eastAsia="ko-KR"/>
        </w:rPr>
        <w:t>임성준</w:t>
      </w:r>
      <w:r w:rsidR="00386BCC">
        <w:rPr>
          <w:rFonts w:hint="eastAsia"/>
          <w:b/>
          <w:lang w:eastAsia="ko-KR"/>
        </w:rPr>
        <w:t xml:space="preserve">, </w:t>
      </w:r>
      <w:r w:rsidR="00386BCC">
        <w:rPr>
          <w:rFonts w:hint="eastAsia"/>
          <w:b/>
          <w:lang w:eastAsia="ko-KR"/>
        </w:rPr>
        <w:t>이석재</w:t>
      </w:r>
      <w:bookmarkEnd w:id="158"/>
      <w:r w:rsidRPr="00386BCC">
        <w:rPr>
          <w:b/>
          <w:lang w:eastAsia="ko-KR"/>
        </w:rPr>
        <w:t xml:space="preserve">  </w:t>
      </w:r>
    </w:p>
    <w:p w14:paraId="4BB99D3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kr.ac.yuhan.cs.yuhan19plus.admin.data;</w:t>
      </w:r>
    </w:p>
    <w:p w14:paraId="2AD22F50" w14:textId="77777777" w:rsidR="0016649E" w:rsidRDefault="0016649E" w:rsidP="0016649E">
      <w:pPr>
        <w:rPr>
          <w:lang w:eastAsia="ko-KR"/>
        </w:rPr>
      </w:pPr>
    </w:p>
    <w:p w14:paraId="5C6DD71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android.widget.Button;</w:t>
      </w:r>
    </w:p>
    <w:p w14:paraId="7CE1950C" w14:textId="77777777" w:rsidR="0016649E" w:rsidRDefault="0016649E" w:rsidP="0016649E">
      <w:pPr>
        <w:rPr>
          <w:lang w:eastAsia="ko-KR"/>
        </w:rPr>
      </w:pPr>
    </w:p>
    <w:p w14:paraId="751FEBB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java.util.Date;</w:t>
      </w:r>
    </w:p>
    <w:p w14:paraId="64A1A25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이석재</w:t>
      </w:r>
    </w:p>
    <w:p w14:paraId="27DECB7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</w:p>
    <w:p w14:paraId="29313DF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 */</w:t>
      </w:r>
    </w:p>
    <w:p w14:paraId="6124335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MemberData {</w:t>
      </w:r>
    </w:p>
    <w:p w14:paraId="44D2199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Member Data Field</w:t>
      </w:r>
    </w:p>
    <w:p w14:paraId="4B2CD4A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int number;</w:t>
      </w:r>
    </w:p>
    <w:p w14:paraId="11E5FA5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private String memberId;</w:t>
      </w:r>
    </w:p>
    <w:p w14:paraId="3EC2550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String memberName;</w:t>
      </w:r>
    </w:p>
    <w:p w14:paraId="4045549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Date joinDate;</w:t>
      </w:r>
    </w:p>
    <w:p w14:paraId="3ECC387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String uid;</w:t>
      </w:r>
    </w:p>
    <w:p w14:paraId="3BA026B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int point;</w:t>
      </w:r>
    </w:p>
    <w:p w14:paraId="09FA3EB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Button outButton;</w:t>
      </w:r>
    </w:p>
    <w:p w14:paraId="60455643" w14:textId="77777777" w:rsidR="0016649E" w:rsidRDefault="0016649E" w:rsidP="0016649E">
      <w:pPr>
        <w:rPr>
          <w:lang w:eastAsia="ko-KR"/>
        </w:rPr>
      </w:pPr>
    </w:p>
    <w:p w14:paraId="5F0B295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MemberData Constructor</w:t>
      </w:r>
    </w:p>
    <w:p w14:paraId="4A3F03F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MemberData(int number, String memberId, String memberName, Date joinDate, String uid, int point) {</w:t>
      </w:r>
    </w:p>
    <w:p w14:paraId="6E880E7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this.number = number;</w:t>
      </w:r>
    </w:p>
    <w:p w14:paraId="74A0E9F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this.memberId = memberId;</w:t>
      </w:r>
    </w:p>
    <w:p w14:paraId="5C3C7BA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this.memberName = memberName;</w:t>
      </w:r>
    </w:p>
    <w:p w14:paraId="176178B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this.joinDate = joinDate;</w:t>
      </w:r>
    </w:p>
    <w:p w14:paraId="115FAD7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this.uid = uid;</w:t>
      </w:r>
    </w:p>
    <w:p w14:paraId="1E8D6FB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this.point = point;</w:t>
      </w:r>
    </w:p>
    <w:p w14:paraId="3302902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0460DA26" w14:textId="77777777" w:rsidR="0016649E" w:rsidRDefault="0016649E" w:rsidP="0016649E">
      <w:pPr>
        <w:rPr>
          <w:lang w:eastAsia="ko-KR"/>
        </w:rPr>
      </w:pPr>
    </w:p>
    <w:p w14:paraId="129D9D3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Getter &amp; Setter</w:t>
      </w:r>
    </w:p>
    <w:p w14:paraId="43A48C9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int getNumber() {</w:t>
      </w:r>
    </w:p>
    <w:p w14:paraId="1AB329C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number;</w:t>
      </w:r>
    </w:p>
    <w:p w14:paraId="6656300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37D3EA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setNumber(int number) { this.number = number; }</w:t>
      </w:r>
    </w:p>
    <w:p w14:paraId="46D8884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String getMemberId() {</w:t>
      </w:r>
    </w:p>
    <w:p w14:paraId="7BF09A7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memberId;</w:t>
      </w:r>
    </w:p>
    <w:p w14:paraId="58632B3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F7E92C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String getMemberName() {</w:t>
      </w:r>
    </w:p>
    <w:p w14:paraId="65D2EC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memberName;</w:t>
      </w:r>
    </w:p>
    <w:p w14:paraId="67BE90E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4C970C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Date getJoinDate() {</w:t>
      </w:r>
    </w:p>
    <w:p w14:paraId="0EF7E54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joinDate;</w:t>
      </w:r>
    </w:p>
    <w:p w14:paraId="5724632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29FBF6F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String getUid() { return uid; }</w:t>
      </w:r>
    </w:p>
    <w:p w14:paraId="423EB6A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int getPoint() {</w:t>
      </w:r>
    </w:p>
    <w:p w14:paraId="7AF2ED3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point;</w:t>
      </w:r>
    </w:p>
    <w:p w14:paraId="5483B6D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C0B3298" w14:textId="77777777" w:rsidR="0016649E" w:rsidRDefault="0016649E" w:rsidP="0016649E">
      <w:pPr>
        <w:rPr>
          <w:lang w:eastAsia="ko-KR"/>
        </w:rPr>
      </w:pPr>
    </w:p>
    <w:p w14:paraId="34A0EA2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나가기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</w:p>
    <w:p w14:paraId="1C43BA7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setOutButton(Button outButton) {</w:t>
      </w:r>
    </w:p>
    <w:p w14:paraId="6D54B74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this.outButton = outButton;</w:t>
      </w:r>
    </w:p>
    <w:p w14:paraId="6607EF0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96A4127" w14:textId="77777777" w:rsidR="0016649E" w:rsidRDefault="0016649E" w:rsidP="0016649E">
      <w:pPr>
        <w:rPr>
          <w:lang w:eastAsia="ko-KR"/>
        </w:rPr>
      </w:pPr>
    </w:p>
    <w:p w14:paraId="5C524BE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나가기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</w:p>
    <w:p w14:paraId="5C37F6B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boolean hasOutButton() {</w:t>
      </w:r>
    </w:p>
    <w:p w14:paraId="6A0019E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나가기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true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false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반환</w:t>
      </w:r>
    </w:p>
    <w:p w14:paraId="20EF7E5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여기서는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임의로</w:t>
      </w:r>
      <w:r>
        <w:rPr>
          <w:rFonts w:hint="eastAsia"/>
          <w:lang w:eastAsia="ko-KR"/>
        </w:rPr>
        <w:t xml:space="preserve"> true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false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반환하도록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1ECE1F3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MemberData </w:t>
      </w:r>
      <w:r>
        <w:rPr>
          <w:rFonts w:hint="eastAsia"/>
          <w:lang w:eastAsia="ko-KR"/>
        </w:rPr>
        <w:t>객체가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</w:p>
    <w:p w14:paraId="648FDAB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return true; //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false</w:t>
      </w:r>
    </w:p>
    <w:p w14:paraId="7DC5991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208F94B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3F49570C" w14:textId="77777777" w:rsidR="0016649E" w:rsidRDefault="0016649E" w:rsidP="0016649E">
      <w:pPr>
        <w:rPr>
          <w:lang w:eastAsia="ko-KR"/>
        </w:rPr>
      </w:pPr>
    </w:p>
    <w:p w14:paraId="7B9D3907" w14:textId="77777777" w:rsidR="0016649E" w:rsidRDefault="0016649E" w:rsidP="0016649E">
      <w:pPr>
        <w:rPr>
          <w:lang w:eastAsia="ko-KR"/>
        </w:rPr>
      </w:pPr>
    </w:p>
    <w:p w14:paraId="59A1C14B" w14:textId="29F0A420" w:rsidR="0016649E" w:rsidRPr="00264AB3" w:rsidRDefault="0016649E" w:rsidP="00264AB3">
      <w:pPr>
        <w:pStyle w:val="3"/>
        <w:rPr>
          <w:b/>
          <w:lang w:eastAsia="ko-KR"/>
        </w:rPr>
      </w:pPr>
      <w:bookmarkStart w:id="159" w:name="_Toc168002270"/>
      <w:r w:rsidRPr="00264AB3">
        <w:rPr>
          <w:b/>
          <w:lang w:eastAsia="ko-KR"/>
        </w:rPr>
        <w:lastRenderedPageBreak/>
        <w:t>yuhan19plus\admin\data\Paymen</w:t>
      </w:r>
      <w:r w:rsidR="00264AB3">
        <w:rPr>
          <w:b/>
          <w:lang w:eastAsia="ko-KR"/>
        </w:rPr>
        <w:t>tData.java</w:t>
      </w:r>
      <w:r w:rsidR="00264AB3">
        <w:rPr>
          <w:rFonts w:hint="eastAsia"/>
          <w:b/>
          <w:lang w:eastAsia="ko-KR"/>
        </w:rPr>
        <w:t xml:space="preserve"> </w:t>
      </w:r>
      <w:r w:rsidR="00264AB3">
        <w:rPr>
          <w:rFonts w:hint="eastAsia"/>
          <w:b/>
          <w:lang w:eastAsia="ko-KR"/>
        </w:rPr>
        <w:t>작성자</w:t>
      </w:r>
      <w:r w:rsidR="00264AB3">
        <w:rPr>
          <w:rFonts w:hint="eastAsia"/>
          <w:b/>
          <w:lang w:eastAsia="ko-KR"/>
        </w:rPr>
        <w:t xml:space="preserve"> : </w:t>
      </w:r>
      <w:r w:rsidR="00264AB3">
        <w:rPr>
          <w:rFonts w:hint="eastAsia"/>
          <w:b/>
          <w:lang w:eastAsia="ko-KR"/>
        </w:rPr>
        <w:t>이석재</w:t>
      </w:r>
      <w:bookmarkEnd w:id="159"/>
    </w:p>
    <w:p w14:paraId="2D814EE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kr.ac.yuhan.cs.yuhan19plus.admin.data;</w:t>
      </w:r>
    </w:p>
    <w:p w14:paraId="54BD135D" w14:textId="77777777" w:rsidR="0016649E" w:rsidRDefault="0016649E" w:rsidP="0016649E">
      <w:pPr>
        <w:rPr>
          <w:lang w:eastAsia="ko-KR"/>
        </w:rPr>
      </w:pPr>
    </w:p>
    <w:p w14:paraId="749CC50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android.widget.Button;</w:t>
      </w:r>
    </w:p>
    <w:p w14:paraId="3D3E989F" w14:textId="77777777" w:rsidR="0016649E" w:rsidRDefault="0016649E" w:rsidP="0016649E">
      <w:pPr>
        <w:rPr>
          <w:lang w:eastAsia="ko-KR"/>
        </w:rPr>
      </w:pPr>
    </w:p>
    <w:p w14:paraId="2571DCE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java.util.Date;</w:t>
      </w:r>
    </w:p>
    <w:p w14:paraId="1C34A59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java.util.Map;</w:t>
      </w:r>
    </w:p>
    <w:p w14:paraId="2AC28979" w14:textId="77777777" w:rsidR="0016649E" w:rsidRDefault="0016649E" w:rsidP="0016649E">
      <w:pPr>
        <w:rPr>
          <w:lang w:eastAsia="ko-KR"/>
        </w:rPr>
      </w:pPr>
    </w:p>
    <w:p w14:paraId="0420B01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 */</w:t>
      </w:r>
    </w:p>
    <w:p w14:paraId="7510209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PaymentData {</w:t>
      </w:r>
    </w:p>
    <w:p w14:paraId="06C04B6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Payment Data Field</w:t>
      </w:r>
    </w:p>
    <w:p w14:paraId="1A1A828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int number;</w:t>
      </w:r>
    </w:p>
    <w:p w14:paraId="060DEDB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String email;</w:t>
      </w:r>
    </w:p>
    <w:p w14:paraId="5F64CD8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String userName;</w:t>
      </w:r>
    </w:p>
    <w:p w14:paraId="392CDA2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String uid;</w:t>
      </w:r>
    </w:p>
    <w:p w14:paraId="08B8FF0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String receiptId;</w:t>
      </w:r>
    </w:p>
    <w:p w14:paraId="3C1C7D9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Map&lt;String, Number&gt; products;</w:t>
      </w:r>
    </w:p>
    <w:p w14:paraId="2C0BFA9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int totalPrice;</w:t>
      </w:r>
    </w:p>
    <w:p w14:paraId="6298D3F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int usePoint;</w:t>
      </w:r>
    </w:p>
    <w:p w14:paraId="1C094AA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Date payDay;</w:t>
      </w:r>
    </w:p>
    <w:p w14:paraId="2B82D0C6" w14:textId="77777777" w:rsidR="0016649E" w:rsidRDefault="0016649E" w:rsidP="0016649E">
      <w:pPr>
        <w:rPr>
          <w:lang w:eastAsia="ko-KR"/>
        </w:rPr>
      </w:pPr>
    </w:p>
    <w:p w14:paraId="5490146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Button outButton;</w:t>
      </w:r>
    </w:p>
    <w:p w14:paraId="366C3A91" w14:textId="77777777" w:rsidR="0016649E" w:rsidRDefault="0016649E" w:rsidP="0016649E">
      <w:pPr>
        <w:rPr>
          <w:lang w:eastAsia="ko-KR"/>
        </w:rPr>
      </w:pPr>
    </w:p>
    <w:p w14:paraId="710FA38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PaymentData Constructor</w:t>
      </w:r>
    </w:p>
    <w:p w14:paraId="0000ECC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PaymentData(int number, String receiptId, String userName, String uid, String email, Map&lt;String, Number&gt; products, int totalPrice, int usePoint, Date payDay) {</w:t>
      </w:r>
    </w:p>
    <w:p w14:paraId="3E89330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this.number = number;</w:t>
      </w:r>
    </w:p>
    <w:p w14:paraId="3077D3D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this.receiptId = receiptId;</w:t>
      </w:r>
    </w:p>
    <w:p w14:paraId="0005974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this.userName =  userName;</w:t>
      </w:r>
    </w:p>
    <w:p w14:paraId="7189218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this.uid = uid;</w:t>
      </w:r>
    </w:p>
    <w:p w14:paraId="34D94F9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this.email = email;</w:t>
      </w:r>
    </w:p>
    <w:p w14:paraId="0FCEC64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this.products = products;</w:t>
      </w:r>
    </w:p>
    <w:p w14:paraId="0A9A09C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this.totalPrice = totalPrice;</w:t>
      </w:r>
    </w:p>
    <w:p w14:paraId="5277068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this.usePoint = usePoint;</w:t>
      </w:r>
    </w:p>
    <w:p w14:paraId="3B41D8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this.payDay = payDay;</w:t>
      </w:r>
    </w:p>
    <w:p w14:paraId="681241C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F734FE8" w14:textId="77777777" w:rsidR="0016649E" w:rsidRDefault="0016649E" w:rsidP="0016649E">
      <w:pPr>
        <w:rPr>
          <w:lang w:eastAsia="ko-KR"/>
        </w:rPr>
      </w:pPr>
    </w:p>
    <w:p w14:paraId="25CD497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int getNumber() {</w:t>
      </w:r>
    </w:p>
    <w:p w14:paraId="4F88B1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number;</w:t>
      </w:r>
    </w:p>
    <w:p w14:paraId="49FFF05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AB51485" w14:textId="77777777" w:rsidR="0016649E" w:rsidRDefault="0016649E" w:rsidP="0016649E">
      <w:pPr>
        <w:rPr>
          <w:lang w:eastAsia="ko-KR"/>
        </w:rPr>
      </w:pPr>
    </w:p>
    <w:p w14:paraId="0FE1325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setNumber(int number) {</w:t>
      </w:r>
    </w:p>
    <w:p w14:paraId="4D562A5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this.number = number;</w:t>
      </w:r>
    </w:p>
    <w:p w14:paraId="7DA274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C57E9AE" w14:textId="77777777" w:rsidR="0016649E" w:rsidRDefault="0016649E" w:rsidP="0016649E">
      <w:pPr>
        <w:rPr>
          <w:lang w:eastAsia="ko-KR"/>
        </w:rPr>
      </w:pPr>
    </w:p>
    <w:p w14:paraId="33ACB1D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String getEmail() { return email; }</w:t>
      </w:r>
    </w:p>
    <w:p w14:paraId="032E9790" w14:textId="77777777" w:rsidR="0016649E" w:rsidRDefault="0016649E" w:rsidP="0016649E">
      <w:pPr>
        <w:rPr>
          <w:lang w:eastAsia="ko-KR"/>
        </w:rPr>
      </w:pPr>
    </w:p>
    <w:p w14:paraId="2D7933B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String getUserName() {</w:t>
      </w:r>
    </w:p>
    <w:p w14:paraId="1DC213D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userName;</w:t>
      </w:r>
    </w:p>
    <w:p w14:paraId="397F91C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E07FFAA" w14:textId="77777777" w:rsidR="0016649E" w:rsidRDefault="0016649E" w:rsidP="0016649E">
      <w:pPr>
        <w:rPr>
          <w:lang w:eastAsia="ko-KR"/>
        </w:rPr>
      </w:pPr>
    </w:p>
    <w:p w14:paraId="43E8197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String getUid() { return uid; }</w:t>
      </w:r>
    </w:p>
    <w:p w14:paraId="3A24C11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public String getReceiptId() { return receiptId; }</w:t>
      </w:r>
    </w:p>
    <w:p w14:paraId="2F11772A" w14:textId="77777777" w:rsidR="0016649E" w:rsidRDefault="0016649E" w:rsidP="0016649E">
      <w:pPr>
        <w:rPr>
          <w:lang w:eastAsia="ko-KR"/>
        </w:rPr>
      </w:pPr>
    </w:p>
    <w:p w14:paraId="4C1542E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Map&lt;String, Number&gt; getProducts() { return products; }</w:t>
      </w:r>
    </w:p>
    <w:p w14:paraId="66B3633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int getUsePoint() { return usePoint; }</w:t>
      </w:r>
    </w:p>
    <w:p w14:paraId="0AF12426" w14:textId="77777777" w:rsidR="0016649E" w:rsidRDefault="0016649E" w:rsidP="0016649E">
      <w:pPr>
        <w:rPr>
          <w:lang w:eastAsia="ko-KR"/>
        </w:rPr>
      </w:pPr>
    </w:p>
    <w:p w14:paraId="6004750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int getTotalPrice() { return totalPrice; }</w:t>
      </w:r>
    </w:p>
    <w:p w14:paraId="2609B834" w14:textId="77777777" w:rsidR="0016649E" w:rsidRDefault="0016649E" w:rsidP="0016649E">
      <w:pPr>
        <w:rPr>
          <w:lang w:eastAsia="ko-KR"/>
        </w:rPr>
      </w:pPr>
    </w:p>
    <w:p w14:paraId="5DEC5AA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Date getPayDay() { return payDay; }</w:t>
      </w:r>
    </w:p>
    <w:p w14:paraId="4F5DFE73" w14:textId="77777777" w:rsidR="0016649E" w:rsidRDefault="0016649E" w:rsidP="0016649E">
      <w:pPr>
        <w:rPr>
          <w:lang w:eastAsia="ko-KR"/>
        </w:rPr>
      </w:pPr>
    </w:p>
    <w:p w14:paraId="63F7567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나가기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</w:p>
    <w:p w14:paraId="22BC36F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setOutButton(Button outButton) {</w:t>
      </w:r>
    </w:p>
    <w:p w14:paraId="2996977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this.outButton = outButton;</w:t>
      </w:r>
    </w:p>
    <w:p w14:paraId="113DD7B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0C88A03C" w14:textId="77777777" w:rsidR="0016649E" w:rsidRDefault="0016649E" w:rsidP="0016649E">
      <w:pPr>
        <w:rPr>
          <w:lang w:eastAsia="ko-KR"/>
        </w:rPr>
      </w:pPr>
    </w:p>
    <w:p w14:paraId="7077C5B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나가기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반환하는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</w:p>
    <w:p w14:paraId="3DE9900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boolean hasOutButton() {</w:t>
      </w:r>
    </w:p>
    <w:p w14:paraId="4446D7A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나가기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true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false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반환</w:t>
      </w:r>
    </w:p>
    <w:p w14:paraId="6CCCC2B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여기서는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임의로</w:t>
      </w:r>
      <w:r>
        <w:rPr>
          <w:rFonts w:hint="eastAsia"/>
          <w:lang w:eastAsia="ko-KR"/>
        </w:rPr>
        <w:t xml:space="preserve"> true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false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반환하도록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0657C40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MemberData </w:t>
      </w:r>
      <w:r>
        <w:rPr>
          <w:rFonts w:hint="eastAsia"/>
          <w:lang w:eastAsia="ko-KR"/>
        </w:rPr>
        <w:t>객체가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판단해야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</w:p>
    <w:p w14:paraId="7007DB4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return true; //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false</w:t>
      </w:r>
    </w:p>
    <w:p w14:paraId="7874A02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2D3155E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58B884DC" w14:textId="77777777" w:rsidR="0016649E" w:rsidRDefault="0016649E" w:rsidP="0016649E">
      <w:pPr>
        <w:rPr>
          <w:lang w:eastAsia="ko-KR"/>
        </w:rPr>
      </w:pPr>
    </w:p>
    <w:p w14:paraId="39CDC9E2" w14:textId="77777777" w:rsidR="0016649E" w:rsidRDefault="0016649E" w:rsidP="0016649E">
      <w:pPr>
        <w:rPr>
          <w:lang w:eastAsia="ko-KR"/>
        </w:rPr>
      </w:pPr>
    </w:p>
    <w:p w14:paraId="26C6B467" w14:textId="2D17987C" w:rsidR="0016649E" w:rsidRPr="00665317" w:rsidRDefault="0016649E" w:rsidP="00665317">
      <w:pPr>
        <w:pStyle w:val="3"/>
        <w:rPr>
          <w:b/>
          <w:lang w:eastAsia="ko-KR"/>
        </w:rPr>
      </w:pPr>
      <w:bookmarkStart w:id="160" w:name="_Toc168002271"/>
      <w:r w:rsidRPr="00665317">
        <w:rPr>
          <w:b/>
          <w:lang w:eastAsia="ko-KR"/>
        </w:rPr>
        <w:t>yuhan19pl</w:t>
      </w:r>
      <w:r w:rsidR="00665317">
        <w:rPr>
          <w:b/>
          <w:lang w:eastAsia="ko-KR"/>
        </w:rPr>
        <w:t>us\admin\data\ProductData.java</w:t>
      </w:r>
      <w:r w:rsidR="00665317">
        <w:rPr>
          <w:rFonts w:hint="eastAsia"/>
          <w:b/>
          <w:lang w:eastAsia="ko-KR"/>
        </w:rPr>
        <w:t xml:space="preserve"> </w:t>
      </w:r>
      <w:r w:rsidR="00665317">
        <w:rPr>
          <w:rFonts w:hint="eastAsia"/>
          <w:b/>
          <w:lang w:eastAsia="ko-KR"/>
        </w:rPr>
        <w:t>작성자</w:t>
      </w:r>
      <w:r w:rsidR="00665317">
        <w:rPr>
          <w:rFonts w:hint="eastAsia"/>
          <w:b/>
          <w:lang w:eastAsia="ko-KR"/>
        </w:rPr>
        <w:t xml:space="preserve"> : </w:t>
      </w:r>
      <w:r w:rsidR="00665317">
        <w:rPr>
          <w:rFonts w:hint="eastAsia"/>
          <w:b/>
          <w:lang w:eastAsia="ko-KR"/>
        </w:rPr>
        <w:t>임성준</w:t>
      </w:r>
      <w:r w:rsidR="00665317">
        <w:rPr>
          <w:rFonts w:hint="eastAsia"/>
          <w:b/>
          <w:lang w:eastAsia="ko-KR"/>
        </w:rPr>
        <w:t xml:space="preserve">, </w:t>
      </w:r>
      <w:r w:rsidR="00665317">
        <w:rPr>
          <w:rFonts w:hint="eastAsia"/>
          <w:b/>
          <w:lang w:eastAsia="ko-KR"/>
        </w:rPr>
        <w:t>오자현</w:t>
      </w:r>
      <w:r w:rsidR="00665317">
        <w:rPr>
          <w:rFonts w:hint="eastAsia"/>
          <w:b/>
          <w:lang w:eastAsia="ko-KR"/>
        </w:rPr>
        <w:t xml:space="preserve">, </w:t>
      </w:r>
      <w:r w:rsidR="00665317">
        <w:rPr>
          <w:rFonts w:hint="eastAsia"/>
          <w:b/>
          <w:lang w:eastAsia="ko-KR"/>
        </w:rPr>
        <w:t>이석재</w:t>
      </w:r>
      <w:bookmarkEnd w:id="160"/>
    </w:p>
    <w:p w14:paraId="300389F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kr.ac.yuhan.cs.yuhan19plus.admin.data;</w:t>
      </w:r>
    </w:p>
    <w:p w14:paraId="12D0AB90" w14:textId="77777777" w:rsidR="0016649E" w:rsidRDefault="0016649E" w:rsidP="0016649E">
      <w:pPr>
        <w:rPr>
          <w:lang w:eastAsia="ko-KR"/>
        </w:rPr>
      </w:pPr>
    </w:p>
    <w:p w14:paraId="6A527D3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android.os.Parcel;</w:t>
      </w:r>
    </w:p>
    <w:p w14:paraId="79999E6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android.os.Parcelable;</w:t>
      </w:r>
    </w:p>
    <w:p w14:paraId="155E10C9" w14:textId="77777777" w:rsidR="0016649E" w:rsidRDefault="0016649E" w:rsidP="0016649E">
      <w:pPr>
        <w:rPr>
          <w:lang w:eastAsia="ko-KR"/>
        </w:rPr>
      </w:pPr>
    </w:p>
    <w:p w14:paraId="54B6BA2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androidx.annotation.NonNull;</w:t>
      </w:r>
    </w:p>
    <w:p w14:paraId="01110AF2" w14:textId="77777777" w:rsidR="0016649E" w:rsidRDefault="0016649E" w:rsidP="0016649E">
      <w:pPr>
        <w:rPr>
          <w:lang w:eastAsia="ko-KR"/>
        </w:rPr>
      </w:pPr>
    </w:p>
    <w:p w14:paraId="05DD9B0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com.google.firebase.firestore.PropertyName;</w:t>
      </w:r>
    </w:p>
    <w:p w14:paraId="2191A028" w14:textId="77777777" w:rsidR="0016649E" w:rsidRDefault="0016649E" w:rsidP="0016649E">
      <w:pPr>
        <w:rPr>
          <w:lang w:eastAsia="ko-KR"/>
        </w:rPr>
      </w:pPr>
    </w:p>
    <w:p w14:paraId="6AB9F57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오자현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이석재</w:t>
      </w:r>
    </w:p>
    <w:p w14:paraId="7B0B4D2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</w:p>
    <w:p w14:paraId="7B9BD50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오자현</w:t>
      </w:r>
      <w:r>
        <w:rPr>
          <w:rFonts w:hint="eastAsia"/>
          <w:lang w:eastAsia="ko-KR"/>
        </w:rPr>
        <w:t xml:space="preserve"> */</w:t>
      </w:r>
    </w:p>
    <w:p w14:paraId="2448D4D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ProductData implements Parcelable {</w:t>
      </w:r>
    </w:p>
    <w:p w14:paraId="191A582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int productCode;</w:t>
      </w:r>
    </w:p>
    <w:p w14:paraId="22B5C44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String productName;</w:t>
      </w:r>
    </w:p>
    <w:p w14:paraId="3237193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private String productImage; //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3D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</w:p>
    <w:p w14:paraId="06CFAC9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private int productPrice; // </w:t>
      </w:r>
      <w:r>
        <w:rPr>
          <w:rFonts w:hint="eastAsia"/>
          <w:lang w:eastAsia="ko-KR"/>
        </w:rPr>
        <w:t>가격</w:t>
      </w:r>
    </w:p>
    <w:p w14:paraId="681C497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private int productStock; // </w:t>
      </w:r>
      <w:r>
        <w:rPr>
          <w:rFonts w:hint="eastAsia"/>
          <w:lang w:eastAsia="ko-KR"/>
        </w:rPr>
        <w:t>재고량</w:t>
      </w:r>
    </w:p>
    <w:p w14:paraId="203B075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private String productCategory;//</w:t>
      </w:r>
      <w:r>
        <w:rPr>
          <w:rFonts w:hint="eastAsia"/>
          <w:lang w:eastAsia="ko-KR"/>
        </w:rPr>
        <w:t>카테고리</w:t>
      </w:r>
    </w:p>
    <w:p w14:paraId="1395556C" w14:textId="77777777" w:rsidR="0016649E" w:rsidRDefault="0016649E" w:rsidP="0016649E">
      <w:pPr>
        <w:rPr>
          <w:lang w:eastAsia="ko-KR"/>
        </w:rPr>
      </w:pPr>
    </w:p>
    <w:p w14:paraId="62FAC84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생성자</w:t>
      </w:r>
    </w:p>
    <w:p w14:paraId="49E246E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ProductData(int productCode, String productName, String productCategory, String productImage, int productPrice, int productStock) {</w:t>
      </w:r>
    </w:p>
    <w:p w14:paraId="08C6D01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this.productCode = productCode;</w:t>
      </w:r>
    </w:p>
    <w:p w14:paraId="4E2A5A8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this.productName = productName;</w:t>
      </w:r>
    </w:p>
    <w:p w14:paraId="49DFA1C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this.productCategory = productCategory;</w:t>
      </w:r>
    </w:p>
    <w:p w14:paraId="234EBDC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this.productImage = productImage;</w:t>
      </w:r>
    </w:p>
    <w:p w14:paraId="1ED3CE7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this.productPrice = productPrice;</w:t>
      </w:r>
    </w:p>
    <w:p w14:paraId="3EA399A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this.productStock = productStock;</w:t>
      </w:r>
    </w:p>
    <w:p w14:paraId="254A2B8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2975AD8B" w14:textId="77777777" w:rsidR="0016649E" w:rsidRDefault="0016649E" w:rsidP="0016649E">
      <w:pPr>
        <w:rPr>
          <w:lang w:eastAsia="ko-KR"/>
        </w:rPr>
      </w:pPr>
    </w:p>
    <w:p w14:paraId="228F87D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775BDF0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ProductData() {</w:t>
      </w:r>
    </w:p>
    <w:p w14:paraId="1A8732A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Firestore </w:t>
      </w:r>
      <w:r>
        <w:rPr>
          <w:rFonts w:hint="eastAsia"/>
          <w:lang w:eastAsia="ko-KR"/>
        </w:rPr>
        <w:t>역직렬화를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파이어베이스에서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담아두는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역할을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</w:p>
    <w:p w14:paraId="4FAE41B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B1B497D" w14:textId="77777777" w:rsidR="0016649E" w:rsidRDefault="0016649E" w:rsidP="0016649E">
      <w:pPr>
        <w:rPr>
          <w:lang w:eastAsia="ko-KR"/>
        </w:rPr>
      </w:pPr>
    </w:p>
    <w:p w14:paraId="10DF3BF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Setter </w:t>
      </w:r>
      <w:r>
        <w:rPr>
          <w:rFonts w:hint="eastAsia"/>
          <w:lang w:eastAsia="ko-KR"/>
        </w:rPr>
        <w:t>메서드</w:t>
      </w:r>
    </w:p>
    <w:p w14:paraId="5F0C60C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setProductCode(int productCode) {</w:t>
      </w:r>
    </w:p>
    <w:p w14:paraId="78EA6BC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this.productCode = productCode;</w:t>
      </w:r>
    </w:p>
    <w:p w14:paraId="543623F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3C0F6146" w14:textId="77777777" w:rsidR="0016649E" w:rsidRDefault="0016649E" w:rsidP="0016649E">
      <w:pPr>
        <w:rPr>
          <w:lang w:eastAsia="ko-KR"/>
        </w:rPr>
      </w:pPr>
    </w:p>
    <w:p w14:paraId="3513956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setProductName(String productName) {</w:t>
      </w:r>
    </w:p>
    <w:p w14:paraId="4B570AC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this.productName = productName;</w:t>
      </w:r>
    </w:p>
    <w:p w14:paraId="65461C6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DBCBBFD" w14:textId="77777777" w:rsidR="0016649E" w:rsidRDefault="0016649E" w:rsidP="0016649E">
      <w:pPr>
        <w:rPr>
          <w:lang w:eastAsia="ko-KR"/>
        </w:rPr>
      </w:pPr>
    </w:p>
    <w:p w14:paraId="5C84BC9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setProductImage(String productImage) {</w:t>
      </w:r>
    </w:p>
    <w:p w14:paraId="6B42D07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this.productImage = productImage;</w:t>
      </w:r>
    </w:p>
    <w:p w14:paraId="7D44D54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4B7C3E9" w14:textId="77777777" w:rsidR="0016649E" w:rsidRDefault="0016649E" w:rsidP="0016649E">
      <w:pPr>
        <w:rPr>
          <w:lang w:eastAsia="ko-KR"/>
        </w:rPr>
      </w:pPr>
    </w:p>
    <w:p w14:paraId="28E3B2D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setProductPrice(int productPrice) {</w:t>
      </w:r>
    </w:p>
    <w:p w14:paraId="42518D5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this.productPrice = productPrice;</w:t>
      </w:r>
    </w:p>
    <w:p w14:paraId="4DA93B1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04DE448" w14:textId="77777777" w:rsidR="0016649E" w:rsidRDefault="0016649E" w:rsidP="0016649E">
      <w:pPr>
        <w:rPr>
          <w:lang w:eastAsia="ko-KR"/>
        </w:rPr>
      </w:pPr>
    </w:p>
    <w:p w14:paraId="773B9E0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setProductStock(int productStock) {</w:t>
      </w:r>
    </w:p>
    <w:p w14:paraId="452B81B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this.productStock = productStock;</w:t>
      </w:r>
    </w:p>
    <w:p w14:paraId="311B077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4FB3C58" w14:textId="77777777" w:rsidR="0016649E" w:rsidRDefault="0016649E" w:rsidP="0016649E">
      <w:pPr>
        <w:rPr>
          <w:lang w:eastAsia="ko-KR"/>
        </w:rPr>
      </w:pPr>
    </w:p>
    <w:p w14:paraId="6546F86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setProductCategory(String productCategory) {</w:t>
      </w:r>
    </w:p>
    <w:p w14:paraId="6EB53C3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this.productCategory = productCategory;</w:t>
      </w:r>
    </w:p>
    <w:p w14:paraId="39D338C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7354835" w14:textId="77777777" w:rsidR="0016649E" w:rsidRDefault="0016649E" w:rsidP="0016649E">
      <w:pPr>
        <w:rPr>
          <w:lang w:eastAsia="ko-KR"/>
        </w:rPr>
      </w:pPr>
    </w:p>
    <w:p w14:paraId="5220225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Getter </w:t>
      </w:r>
      <w:r>
        <w:rPr>
          <w:rFonts w:hint="eastAsia"/>
          <w:lang w:eastAsia="ko-KR"/>
        </w:rPr>
        <w:t>메서드</w:t>
      </w:r>
    </w:p>
    <w:p w14:paraId="35D37FF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int getProductCode() {</w:t>
      </w:r>
    </w:p>
    <w:p w14:paraId="0DDFE37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productCode;</w:t>
      </w:r>
    </w:p>
    <w:p w14:paraId="61263EC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343E789" w14:textId="77777777" w:rsidR="0016649E" w:rsidRDefault="0016649E" w:rsidP="0016649E">
      <w:pPr>
        <w:rPr>
          <w:lang w:eastAsia="ko-KR"/>
        </w:rPr>
      </w:pPr>
    </w:p>
    <w:p w14:paraId="2F163AE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String getProductName() {</w:t>
      </w:r>
    </w:p>
    <w:p w14:paraId="02DF6CD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productName;</w:t>
      </w:r>
    </w:p>
    <w:p w14:paraId="5060412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7B0AACD" w14:textId="77777777" w:rsidR="0016649E" w:rsidRDefault="0016649E" w:rsidP="0016649E">
      <w:pPr>
        <w:rPr>
          <w:lang w:eastAsia="ko-KR"/>
        </w:rPr>
      </w:pPr>
    </w:p>
    <w:p w14:paraId="6F9529F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String getProductImage() {</w:t>
      </w:r>
    </w:p>
    <w:p w14:paraId="48783BC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productImage;</w:t>
      </w:r>
    </w:p>
    <w:p w14:paraId="479B1B8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247C3E79" w14:textId="77777777" w:rsidR="0016649E" w:rsidRDefault="0016649E" w:rsidP="0016649E">
      <w:pPr>
        <w:rPr>
          <w:lang w:eastAsia="ko-KR"/>
        </w:rPr>
      </w:pPr>
    </w:p>
    <w:p w14:paraId="4D756A6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int getProductPrice() {</w:t>
      </w:r>
    </w:p>
    <w:p w14:paraId="2C80692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productPrice;</w:t>
      </w:r>
    </w:p>
    <w:p w14:paraId="554E042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2D026553" w14:textId="77777777" w:rsidR="0016649E" w:rsidRDefault="0016649E" w:rsidP="0016649E">
      <w:pPr>
        <w:rPr>
          <w:lang w:eastAsia="ko-KR"/>
        </w:rPr>
      </w:pPr>
    </w:p>
    <w:p w14:paraId="4FF5DF1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int getProductStock() {</w:t>
      </w:r>
    </w:p>
    <w:p w14:paraId="267D640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productStock;</w:t>
      </w:r>
    </w:p>
    <w:p w14:paraId="337444F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0E870723" w14:textId="77777777" w:rsidR="0016649E" w:rsidRDefault="0016649E" w:rsidP="0016649E">
      <w:pPr>
        <w:rPr>
          <w:lang w:eastAsia="ko-KR"/>
        </w:rPr>
      </w:pPr>
    </w:p>
    <w:p w14:paraId="6D2974C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String getProductCategory() {</w:t>
      </w:r>
    </w:p>
    <w:p w14:paraId="6A72A0F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productCategory;</w:t>
      </w:r>
    </w:p>
    <w:p w14:paraId="4A95B1B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BD09E96" w14:textId="77777777" w:rsidR="0016649E" w:rsidRDefault="0016649E" w:rsidP="0016649E">
      <w:pPr>
        <w:rPr>
          <w:lang w:eastAsia="ko-KR"/>
        </w:rPr>
      </w:pPr>
    </w:p>
    <w:p w14:paraId="3D60D52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액티비티에서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넘길때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사용함</w:t>
      </w:r>
    </w:p>
    <w:p w14:paraId="46DE325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protected ProductData(Parcel in) {</w:t>
      </w:r>
    </w:p>
    <w:p w14:paraId="553D8F5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productCode = in.readInt();</w:t>
      </w:r>
    </w:p>
    <w:p w14:paraId="35B0D9B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productName = in.readString();</w:t>
      </w:r>
    </w:p>
    <w:p w14:paraId="5C9E1F6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productImage = in.readString();</w:t>
      </w:r>
    </w:p>
    <w:p w14:paraId="3927499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productPrice = in.readInt();</w:t>
      </w:r>
    </w:p>
    <w:p w14:paraId="333E44C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productStock = in.readInt();</w:t>
      </w:r>
    </w:p>
    <w:p w14:paraId="76E0440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productCategory = in.readString();</w:t>
      </w:r>
    </w:p>
    <w:p w14:paraId="149DB46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011FA054" w14:textId="77777777" w:rsidR="0016649E" w:rsidRDefault="0016649E" w:rsidP="0016649E">
      <w:pPr>
        <w:rPr>
          <w:lang w:eastAsia="ko-KR"/>
        </w:rPr>
      </w:pPr>
    </w:p>
    <w:p w14:paraId="35566B1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static final Creator&lt;ProductData&gt; CREATOR = new Creator&lt;ProductData&gt;() {</w:t>
      </w:r>
    </w:p>
    <w:p w14:paraId="4F58250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@Override</w:t>
      </w:r>
    </w:p>
    <w:p w14:paraId="03908B2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public ProductData createFromParcel(Parcel in) {</w:t>
      </w:r>
    </w:p>
    <w:p w14:paraId="5B37ACB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 new ProductData(in);</w:t>
      </w:r>
    </w:p>
    <w:p w14:paraId="01E9B5E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7DF36AED" w14:textId="77777777" w:rsidR="0016649E" w:rsidRDefault="0016649E" w:rsidP="0016649E">
      <w:pPr>
        <w:rPr>
          <w:lang w:eastAsia="ko-KR"/>
        </w:rPr>
      </w:pPr>
    </w:p>
    <w:p w14:paraId="7E59FF6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@Override</w:t>
      </w:r>
    </w:p>
    <w:p w14:paraId="5DA82C8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public ProductData[] newArray(int size) {</w:t>
      </w:r>
    </w:p>
    <w:p w14:paraId="17C1C2C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 new ProductData[size];</w:t>
      </w:r>
    </w:p>
    <w:p w14:paraId="7F598CC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2979A0C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};</w:t>
      </w:r>
    </w:p>
    <w:p w14:paraId="3A18E175" w14:textId="77777777" w:rsidR="0016649E" w:rsidRDefault="0016649E" w:rsidP="0016649E">
      <w:pPr>
        <w:rPr>
          <w:lang w:eastAsia="ko-KR"/>
        </w:rPr>
      </w:pPr>
    </w:p>
    <w:p w14:paraId="678E1B1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51B16C0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int describeContents() {</w:t>
      </w:r>
    </w:p>
    <w:p w14:paraId="1E898D3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0;</w:t>
      </w:r>
    </w:p>
    <w:p w14:paraId="1DFABCC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37285982" w14:textId="77777777" w:rsidR="0016649E" w:rsidRDefault="0016649E" w:rsidP="0016649E">
      <w:pPr>
        <w:rPr>
          <w:lang w:eastAsia="ko-KR"/>
        </w:rPr>
      </w:pPr>
    </w:p>
    <w:p w14:paraId="21FEB3C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4344CF0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writeToParcel(@NonNull Parcel dest, int flags) {</w:t>
      </w:r>
    </w:p>
    <w:p w14:paraId="41C7670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dest.writeInt(productCode);</w:t>
      </w:r>
    </w:p>
    <w:p w14:paraId="19C7904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dest.writeString(productName);</w:t>
      </w:r>
    </w:p>
    <w:p w14:paraId="17F75B8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dest.writeString(productImage);</w:t>
      </w:r>
    </w:p>
    <w:p w14:paraId="077FDC9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dest.writeInt(productPrice);</w:t>
      </w:r>
    </w:p>
    <w:p w14:paraId="4F3E07F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dest.writeInt(productStock);</w:t>
      </w:r>
    </w:p>
    <w:p w14:paraId="19C52FC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dest.writeString(productCategory);</w:t>
      </w:r>
    </w:p>
    <w:p w14:paraId="3CC7C2D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68A4CC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12B0619C" w14:textId="77777777" w:rsidR="0016649E" w:rsidRDefault="0016649E" w:rsidP="0016649E">
      <w:pPr>
        <w:rPr>
          <w:lang w:eastAsia="ko-KR"/>
        </w:rPr>
      </w:pPr>
    </w:p>
    <w:p w14:paraId="139D660E" w14:textId="7EF1FA3A" w:rsidR="0016649E" w:rsidRPr="00822531" w:rsidRDefault="0016649E" w:rsidP="00822531">
      <w:pPr>
        <w:pStyle w:val="3"/>
        <w:rPr>
          <w:b/>
          <w:lang w:eastAsia="ko-KR"/>
        </w:rPr>
      </w:pPr>
      <w:bookmarkStart w:id="161" w:name="_Toc168002272"/>
      <w:r w:rsidRPr="00822531">
        <w:rPr>
          <w:b/>
          <w:lang w:eastAsia="ko-KR"/>
        </w:rPr>
        <w:t>yuhan19plus\admin\data\TodoData.java</w:t>
      </w:r>
      <w:r w:rsidR="00822531">
        <w:rPr>
          <w:rFonts w:hint="eastAsia"/>
          <w:b/>
          <w:lang w:eastAsia="ko-KR"/>
        </w:rPr>
        <w:t xml:space="preserve"> </w:t>
      </w:r>
      <w:r w:rsidR="00822531">
        <w:rPr>
          <w:rFonts w:hint="eastAsia"/>
          <w:b/>
          <w:lang w:eastAsia="ko-KR"/>
        </w:rPr>
        <w:t>작성자</w:t>
      </w:r>
      <w:r w:rsidR="00822531">
        <w:rPr>
          <w:rFonts w:hint="eastAsia"/>
          <w:b/>
          <w:lang w:eastAsia="ko-KR"/>
        </w:rPr>
        <w:t xml:space="preserve"> : </w:t>
      </w:r>
      <w:r w:rsidR="00822531">
        <w:rPr>
          <w:rFonts w:hint="eastAsia"/>
          <w:b/>
          <w:lang w:eastAsia="ko-KR"/>
        </w:rPr>
        <w:t>임성준</w:t>
      </w:r>
      <w:bookmarkEnd w:id="161"/>
      <w:r w:rsidRPr="00822531">
        <w:rPr>
          <w:b/>
          <w:lang w:eastAsia="ko-KR"/>
        </w:rPr>
        <w:t xml:space="preserve">  </w:t>
      </w:r>
    </w:p>
    <w:p w14:paraId="1860EC6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kr.ac.yuhan.cs.yuhan19plus.admin.data;</w:t>
      </w:r>
    </w:p>
    <w:p w14:paraId="5959B934" w14:textId="77777777" w:rsidR="0016649E" w:rsidRDefault="0016649E" w:rsidP="0016649E">
      <w:pPr>
        <w:rPr>
          <w:lang w:eastAsia="ko-KR"/>
        </w:rPr>
      </w:pPr>
    </w:p>
    <w:p w14:paraId="6222E9E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androidx.annotation.NonNull;</w:t>
      </w:r>
    </w:p>
    <w:p w14:paraId="707490AB" w14:textId="77777777" w:rsidR="0016649E" w:rsidRDefault="0016649E" w:rsidP="0016649E">
      <w:pPr>
        <w:rPr>
          <w:lang w:eastAsia="ko-KR"/>
        </w:rPr>
      </w:pPr>
    </w:p>
    <w:p w14:paraId="42DEE81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*/</w:t>
      </w:r>
    </w:p>
    <w:p w14:paraId="7C7A401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TodoData {</w:t>
      </w:r>
    </w:p>
    <w:p w14:paraId="78FAE4F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할일</w:t>
      </w:r>
      <w:r>
        <w:rPr>
          <w:rFonts w:hint="eastAsia"/>
          <w:lang w:eastAsia="ko-KR"/>
        </w:rPr>
        <w:t xml:space="preserve"> Data Filed</w:t>
      </w:r>
    </w:p>
    <w:p w14:paraId="4C2DB8C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int id;</w:t>
      </w:r>
    </w:p>
    <w:p w14:paraId="1117AD2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String adminId;</w:t>
      </w:r>
    </w:p>
    <w:p w14:paraId="545A5D6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String todoContent;</w:t>
      </w:r>
    </w:p>
    <w:p w14:paraId="29BD0C2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String selectedDate;</w:t>
      </w:r>
    </w:p>
    <w:p w14:paraId="5488440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String creationDate;</w:t>
      </w:r>
    </w:p>
    <w:p w14:paraId="0AA6B728" w14:textId="77777777" w:rsidR="0016649E" w:rsidRDefault="0016649E" w:rsidP="0016649E">
      <w:pPr>
        <w:rPr>
          <w:lang w:eastAsia="ko-KR"/>
        </w:rPr>
      </w:pPr>
    </w:p>
    <w:p w14:paraId="38CD419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Getter &amp; Setter, toString</w:t>
      </w:r>
    </w:p>
    <w:p w14:paraId="355AF3D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setId(int id) {</w:t>
      </w:r>
    </w:p>
    <w:p w14:paraId="7D491D6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this.id = id;</w:t>
      </w:r>
    </w:p>
    <w:p w14:paraId="78F8D46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CF935E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int getId() {</w:t>
      </w:r>
    </w:p>
    <w:p w14:paraId="7F94D71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id;</w:t>
      </w:r>
    </w:p>
    <w:p w14:paraId="0C0BC1C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3A14D877" w14:textId="77777777" w:rsidR="0016649E" w:rsidRDefault="0016649E" w:rsidP="0016649E">
      <w:pPr>
        <w:rPr>
          <w:lang w:eastAsia="ko-KR"/>
        </w:rPr>
      </w:pPr>
    </w:p>
    <w:p w14:paraId="4CC10E6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setAdminId(String adminId) {</w:t>
      </w:r>
    </w:p>
    <w:p w14:paraId="2552F9C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this.adminId = adminId;</w:t>
      </w:r>
    </w:p>
    <w:p w14:paraId="7B446DF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0B3BFC3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String getAdminId() {</w:t>
      </w:r>
    </w:p>
    <w:p w14:paraId="1748AA1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adminId;</w:t>
      </w:r>
    </w:p>
    <w:p w14:paraId="59B13C5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F63F013" w14:textId="77777777" w:rsidR="0016649E" w:rsidRDefault="0016649E" w:rsidP="0016649E">
      <w:pPr>
        <w:rPr>
          <w:lang w:eastAsia="ko-KR"/>
        </w:rPr>
      </w:pPr>
    </w:p>
    <w:p w14:paraId="37FE04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setTodoContent(String todoContent) {</w:t>
      </w:r>
    </w:p>
    <w:p w14:paraId="26FB0AA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this.todoContent = todoContent;</w:t>
      </w:r>
    </w:p>
    <w:p w14:paraId="07D392F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AB9C45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String getTodoContent() {</w:t>
      </w:r>
    </w:p>
    <w:p w14:paraId="23AE9A7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todoContent;</w:t>
      </w:r>
    </w:p>
    <w:p w14:paraId="7C69BFE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FF39226" w14:textId="77777777" w:rsidR="0016649E" w:rsidRDefault="0016649E" w:rsidP="0016649E">
      <w:pPr>
        <w:rPr>
          <w:lang w:eastAsia="ko-KR"/>
        </w:rPr>
      </w:pPr>
    </w:p>
    <w:p w14:paraId="3E3AB39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setSelectedDate(String selectedDate) {</w:t>
      </w:r>
    </w:p>
    <w:p w14:paraId="6D0978F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this.selectedDate = selectedDate;</w:t>
      </w:r>
    </w:p>
    <w:p w14:paraId="1F72309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ABDCAF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String getSelectedDate() {</w:t>
      </w:r>
    </w:p>
    <w:p w14:paraId="5E2070F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selectedDate;</w:t>
      </w:r>
    </w:p>
    <w:p w14:paraId="1D99E0A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334B9632" w14:textId="77777777" w:rsidR="0016649E" w:rsidRDefault="0016649E" w:rsidP="0016649E">
      <w:pPr>
        <w:rPr>
          <w:lang w:eastAsia="ko-KR"/>
        </w:rPr>
      </w:pPr>
    </w:p>
    <w:p w14:paraId="75CDD2D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setCreationDate(String creationDate) {</w:t>
      </w:r>
    </w:p>
    <w:p w14:paraId="741EFB7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this.creationDate = creationDate;</w:t>
      </w:r>
    </w:p>
    <w:p w14:paraId="63A1F1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6B1092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String getCreationDate() {</w:t>
      </w:r>
    </w:p>
    <w:p w14:paraId="60B9F6E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creationDate;</w:t>
      </w:r>
    </w:p>
    <w:p w14:paraId="59413FC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3737880F" w14:textId="77777777" w:rsidR="0016649E" w:rsidRDefault="0016649E" w:rsidP="0016649E">
      <w:pPr>
        <w:rPr>
          <w:lang w:eastAsia="ko-KR"/>
        </w:rPr>
      </w:pPr>
    </w:p>
    <w:p w14:paraId="686B831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@NonNull</w:t>
      </w:r>
    </w:p>
    <w:p w14:paraId="7F90C27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6F809F5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String toString() {</w:t>
      </w:r>
    </w:p>
    <w:p w14:paraId="346E16F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"TodoData{" +</w:t>
      </w:r>
    </w:p>
    <w:p w14:paraId="7E74B2E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"id=" + id +</w:t>
      </w:r>
    </w:p>
    <w:p w14:paraId="5E008E0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", adminId='" + adminId + '\'' +</w:t>
      </w:r>
    </w:p>
    <w:p w14:paraId="5655864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        ", todoContent='" + todoContent + '\'' +</w:t>
      </w:r>
    </w:p>
    <w:p w14:paraId="2A0CFC3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", selectedDate='" + selectedDate + '\'' +</w:t>
      </w:r>
    </w:p>
    <w:p w14:paraId="4F3429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", creationDate='" + creationDate + '\'' +</w:t>
      </w:r>
    </w:p>
    <w:p w14:paraId="1F24944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'}';</w:t>
      </w:r>
    </w:p>
    <w:p w14:paraId="5959556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32E936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3CD8E234" w14:textId="77777777" w:rsidR="0016649E" w:rsidRDefault="0016649E" w:rsidP="0016649E">
      <w:pPr>
        <w:rPr>
          <w:lang w:eastAsia="ko-KR"/>
        </w:rPr>
      </w:pPr>
    </w:p>
    <w:p w14:paraId="676AC94B" w14:textId="77777777" w:rsidR="0016649E" w:rsidRDefault="0016649E" w:rsidP="0016649E">
      <w:pPr>
        <w:rPr>
          <w:lang w:eastAsia="ko-KR"/>
        </w:rPr>
      </w:pPr>
    </w:p>
    <w:p w14:paraId="06B92B60" w14:textId="552A744A" w:rsidR="0016649E" w:rsidRPr="000A7276" w:rsidRDefault="0016649E" w:rsidP="000A7276">
      <w:pPr>
        <w:pStyle w:val="3"/>
        <w:rPr>
          <w:b/>
          <w:lang w:eastAsia="ko-KR"/>
        </w:rPr>
      </w:pPr>
      <w:bookmarkStart w:id="162" w:name="_Toc168002273"/>
      <w:r w:rsidRPr="000A7276">
        <w:rPr>
          <w:b/>
          <w:lang w:eastAsia="ko-KR"/>
        </w:rPr>
        <w:t>yuhan19plu</w:t>
      </w:r>
      <w:r w:rsidR="000A7276">
        <w:rPr>
          <w:b/>
          <w:lang w:eastAsia="ko-KR"/>
        </w:rPr>
        <w:t>s\admin\db\DatabaseHelper.java</w:t>
      </w:r>
      <w:r w:rsidR="000A7276">
        <w:rPr>
          <w:rFonts w:hint="eastAsia"/>
          <w:b/>
          <w:lang w:eastAsia="ko-KR"/>
        </w:rPr>
        <w:t xml:space="preserve"> </w:t>
      </w:r>
      <w:r w:rsidR="000A7276">
        <w:rPr>
          <w:rFonts w:hint="eastAsia"/>
          <w:b/>
          <w:lang w:eastAsia="ko-KR"/>
        </w:rPr>
        <w:t>작성자</w:t>
      </w:r>
      <w:r w:rsidR="000A7276">
        <w:rPr>
          <w:rFonts w:hint="eastAsia"/>
          <w:b/>
          <w:lang w:eastAsia="ko-KR"/>
        </w:rPr>
        <w:t xml:space="preserve"> : </w:t>
      </w:r>
      <w:r w:rsidR="000A7276">
        <w:rPr>
          <w:rFonts w:hint="eastAsia"/>
          <w:b/>
          <w:lang w:eastAsia="ko-KR"/>
        </w:rPr>
        <w:t>임성준</w:t>
      </w:r>
      <w:bookmarkEnd w:id="162"/>
    </w:p>
    <w:p w14:paraId="08C1AF4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kr.ac.yuhan.cs.yuhan19plus.admin.db;</w:t>
      </w:r>
    </w:p>
    <w:p w14:paraId="096E39D9" w14:textId="77777777" w:rsidR="0016649E" w:rsidRDefault="0016649E" w:rsidP="0016649E">
      <w:pPr>
        <w:rPr>
          <w:lang w:eastAsia="ko-KR"/>
        </w:rPr>
      </w:pPr>
    </w:p>
    <w:p w14:paraId="64ADE16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android.content.ContentValues;</w:t>
      </w:r>
    </w:p>
    <w:p w14:paraId="7DACB5E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android.content.Context;</w:t>
      </w:r>
    </w:p>
    <w:p w14:paraId="65CC6E4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android.database.Cursor;</w:t>
      </w:r>
    </w:p>
    <w:p w14:paraId="6EAFC60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android.database.sqlite.SQLiteDatabase;</w:t>
      </w:r>
    </w:p>
    <w:p w14:paraId="684DD14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android.database.sqlite.SQLiteOpenHelper;</w:t>
      </w:r>
    </w:p>
    <w:p w14:paraId="0C61F0F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android.widget.Toast;</w:t>
      </w:r>
    </w:p>
    <w:p w14:paraId="24656C8D" w14:textId="77777777" w:rsidR="0016649E" w:rsidRDefault="0016649E" w:rsidP="0016649E">
      <w:pPr>
        <w:rPr>
          <w:lang w:eastAsia="ko-KR"/>
        </w:rPr>
      </w:pPr>
    </w:p>
    <w:p w14:paraId="620221A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java.text.ParseException;</w:t>
      </w:r>
    </w:p>
    <w:p w14:paraId="06D1177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java.text.SimpleDateFormat;</w:t>
      </w:r>
    </w:p>
    <w:p w14:paraId="1E7E4BB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java.util.ArrayList;</w:t>
      </w:r>
    </w:p>
    <w:p w14:paraId="6E2B34E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java.util.Date;</w:t>
      </w:r>
    </w:p>
    <w:p w14:paraId="0A9A173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java.util.Locale;</w:t>
      </w:r>
    </w:p>
    <w:p w14:paraId="5479EFA6" w14:textId="77777777" w:rsidR="0016649E" w:rsidRDefault="0016649E" w:rsidP="0016649E">
      <w:pPr>
        <w:rPr>
          <w:lang w:eastAsia="ko-KR"/>
        </w:rPr>
      </w:pPr>
    </w:p>
    <w:p w14:paraId="64EB9C8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kr.ac.yuhan.cs.yuhan19plus.admin.data.TodoData;</w:t>
      </w:r>
    </w:p>
    <w:p w14:paraId="3DDFDB9A" w14:textId="77777777" w:rsidR="0016649E" w:rsidRDefault="0016649E" w:rsidP="0016649E">
      <w:pPr>
        <w:rPr>
          <w:lang w:eastAsia="ko-KR"/>
        </w:rPr>
      </w:pPr>
    </w:p>
    <w:p w14:paraId="79537CFE" w14:textId="6E7AA789" w:rsidR="00136C66" w:rsidRDefault="00136C66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</w:p>
    <w:p w14:paraId="766FB0BE" w14:textId="0B5B2E34" w:rsidR="00136C66" w:rsidRDefault="00136C66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* SQLite </w:t>
      </w:r>
      <w:r>
        <w:rPr>
          <w:rFonts w:hint="eastAsia"/>
          <w:lang w:eastAsia="ko-KR"/>
        </w:rPr>
        <w:t>디비</w:t>
      </w:r>
      <w:r>
        <w:rPr>
          <w:rFonts w:hint="eastAsia"/>
          <w:lang w:eastAsia="ko-KR"/>
        </w:rPr>
        <w:t xml:space="preserve"> 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테이블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4FF87B83" w14:textId="12EF03C1" w:rsidR="0016649E" w:rsidRDefault="00136C66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*/</w:t>
      </w:r>
    </w:p>
    <w:p w14:paraId="0AA71EE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DatabaseHelper extends SQLiteOpenHelper {</w:t>
      </w:r>
    </w:p>
    <w:p w14:paraId="4858E38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할일</w:t>
      </w:r>
      <w:r>
        <w:rPr>
          <w:rFonts w:hint="eastAsia"/>
          <w:lang w:eastAsia="ko-KR"/>
        </w:rPr>
        <w:t xml:space="preserve"> Database Info</w:t>
      </w:r>
    </w:p>
    <w:p w14:paraId="151E601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static final String DATABASE_NAME = "todo_db";</w:t>
      </w:r>
    </w:p>
    <w:p w14:paraId="4958C08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static final int DATABASE_VERSION = 1;</w:t>
      </w:r>
    </w:p>
    <w:p w14:paraId="6CDEA5A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static final String TABLE_TODO = "Todo";</w:t>
      </w:r>
    </w:p>
    <w:p w14:paraId="3486C5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static final String COLUMN_NUM = "num";</w:t>
      </w:r>
    </w:p>
    <w:p w14:paraId="3149F53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static final String COLUMN_ADMIN_ID = "adminId";</w:t>
      </w:r>
    </w:p>
    <w:p w14:paraId="7D50944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static final String COLUMN_TODO_CONTENT = "todoContent";</w:t>
      </w:r>
    </w:p>
    <w:p w14:paraId="175506B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static final String COLUMN_SELECTED_DATE = "selectedDate";</w:t>
      </w:r>
    </w:p>
    <w:p w14:paraId="33F05B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static final String COLUMN_CREATION_DATE = "creationDate";</w:t>
      </w:r>
    </w:p>
    <w:p w14:paraId="26E970E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Context context;</w:t>
      </w:r>
    </w:p>
    <w:p w14:paraId="649C3E47" w14:textId="77777777" w:rsidR="0016649E" w:rsidRDefault="0016649E" w:rsidP="0016649E">
      <w:pPr>
        <w:rPr>
          <w:lang w:eastAsia="ko-KR"/>
        </w:rPr>
      </w:pPr>
    </w:p>
    <w:p w14:paraId="590E22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Create Table</w:t>
      </w:r>
    </w:p>
    <w:p w14:paraId="0E401AE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static final String CREATE_TODO_TABLE = "CREATE TABLE " + TABLE_TODO + "("</w:t>
      </w:r>
    </w:p>
    <w:p w14:paraId="4C545A9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+ COLUMN_NUM + " INTEGER PRIMARY KEY AUTOINCREMENT,"</w:t>
      </w:r>
    </w:p>
    <w:p w14:paraId="5B23604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+ COLUMN_ADMIN_ID + " TEXT NOT NULL,"</w:t>
      </w:r>
    </w:p>
    <w:p w14:paraId="7731DB2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+ COLUMN_TODO_CONTENT + " TEXT NOT NULL,"</w:t>
      </w:r>
    </w:p>
    <w:p w14:paraId="4EB0A8E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+ COLUMN_SELECTED_DATE + " TEXT NOT NULL,"</w:t>
      </w:r>
    </w:p>
    <w:p w14:paraId="6A4C820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+ COLUMN_CREATION_DATE + " TEXT NOT NULL)";</w:t>
      </w:r>
    </w:p>
    <w:p w14:paraId="14244346" w14:textId="77777777" w:rsidR="0016649E" w:rsidRDefault="0016649E" w:rsidP="0016649E">
      <w:pPr>
        <w:rPr>
          <w:lang w:eastAsia="ko-KR"/>
        </w:rPr>
      </w:pPr>
    </w:p>
    <w:p w14:paraId="4E357EE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DatabaseHelper(Context context) {</w:t>
      </w:r>
    </w:p>
    <w:p w14:paraId="7552B07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super(context, DATABASE_NAME, null, DATABASE_VERSION);</w:t>
      </w:r>
    </w:p>
    <w:p w14:paraId="0048E72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this.context = context;</w:t>
      </w:r>
    </w:p>
    <w:p w14:paraId="07D88AE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95486B3" w14:textId="77777777" w:rsidR="0016649E" w:rsidRDefault="0016649E" w:rsidP="0016649E">
      <w:pPr>
        <w:rPr>
          <w:lang w:eastAsia="ko-KR"/>
        </w:rPr>
      </w:pPr>
    </w:p>
    <w:p w14:paraId="5AC0424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1CBB96C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onCreate(SQLiteDatabase db) {</w:t>
      </w:r>
    </w:p>
    <w:p w14:paraId="6393ADD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db.execSQL(CREATE_TODO_TABLE);</w:t>
      </w:r>
    </w:p>
    <w:p w14:paraId="3380629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F5282F5" w14:textId="77777777" w:rsidR="0016649E" w:rsidRDefault="0016649E" w:rsidP="0016649E">
      <w:pPr>
        <w:rPr>
          <w:lang w:eastAsia="ko-KR"/>
        </w:rPr>
      </w:pPr>
    </w:p>
    <w:p w14:paraId="7B76DDD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1A2AB14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onUpgrade(SQLiteDatabase db, int oldVersion, int newVersion) {</w:t>
      </w:r>
    </w:p>
    <w:p w14:paraId="72E058B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db.execSQL("DROP TABLE IF EXISTS " + TABLE_TODO);</w:t>
      </w:r>
    </w:p>
    <w:p w14:paraId="23B7855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onCreate(db);</w:t>
      </w:r>
    </w:p>
    <w:p w14:paraId="528280E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39880F3" w14:textId="77777777" w:rsidR="0016649E" w:rsidRDefault="0016649E" w:rsidP="0016649E">
      <w:pPr>
        <w:rPr>
          <w:lang w:eastAsia="ko-KR"/>
        </w:rPr>
      </w:pPr>
    </w:p>
    <w:p w14:paraId="3C97D25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Check Selected Date "yyyy-mm-dd" (Method)</w:t>
      </w:r>
    </w:p>
    <w:p w14:paraId="276DAC1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boolean isValidDate(String date) {</w:t>
      </w:r>
    </w:p>
    <w:p w14:paraId="356F25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SimpleDateFormat sdf = new SimpleDateFormat("yyyy-MM-dd", Locale.getDefault());</w:t>
      </w:r>
    </w:p>
    <w:p w14:paraId="03FF709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sdf.setLenient(false);</w:t>
      </w:r>
    </w:p>
    <w:p w14:paraId="798FA58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try {</w:t>
      </w:r>
    </w:p>
    <w:p w14:paraId="16CD0C6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sdf.parse(date);</w:t>
      </w:r>
    </w:p>
    <w:p w14:paraId="53606F8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 true;</w:t>
      </w:r>
    </w:p>
    <w:p w14:paraId="35A27D4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catch (ParseException e) {</w:t>
      </w:r>
    </w:p>
    <w:p w14:paraId="35AD0FB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 false;</w:t>
      </w:r>
    </w:p>
    <w:p w14:paraId="4B3FDFA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6C73E82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359DFBE2" w14:textId="77777777" w:rsidR="0016649E" w:rsidRDefault="0016649E" w:rsidP="0016649E">
      <w:pPr>
        <w:rPr>
          <w:lang w:eastAsia="ko-KR"/>
        </w:rPr>
      </w:pPr>
    </w:p>
    <w:p w14:paraId="08D4CD2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Insert Data</w:t>
      </w:r>
    </w:p>
    <w:p w14:paraId="66CFA9B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insertTodo(String adminId, String todoContent, String selectedDate) {</w:t>
      </w:r>
    </w:p>
    <w:p w14:paraId="47AE82B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SQLiteDatabase db = this.getWritableDatabase();</w:t>
      </w:r>
    </w:p>
    <w:p w14:paraId="0CD9408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ContentValues values = new ContentValues();</w:t>
      </w:r>
    </w:p>
    <w:p w14:paraId="058E6985" w14:textId="77777777" w:rsidR="0016649E" w:rsidRDefault="0016649E" w:rsidP="0016649E">
      <w:pPr>
        <w:rPr>
          <w:lang w:eastAsia="ko-KR"/>
        </w:rPr>
      </w:pPr>
    </w:p>
    <w:p w14:paraId="4372D64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Check Selected Date "yyyy-mm-dd"</w:t>
      </w:r>
    </w:p>
    <w:p w14:paraId="279430A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(!isValidDate(selectedDate)) {</w:t>
      </w:r>
    </w:p>
    <w:p w14:paraId="7B1B20A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Toast.makeText(context, "</w:t>
      </w:r>
      <w:r>
        <w:rPr>
          <w:rFonts w:hint="eastAsia"/>
          <w:lang w:eastAsia="ko-KR"/>
        </w:rPr>
        <w:t>날짜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잘못되었습니다</w:t>
      </w:r>
      <w:r>
        <w:rPr>
          <w:rFonts w:hint="eastAsia"/>
          <w:lang w:eastAsia="ko-KR"/>
        </w:rPr>
        <w:t>.", Toast.LENGTH_SHORT).show();</w:t>
      </w:r>
    </w:p>
    <w:p w14:paraId="5ABF8F8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db.close();</w:t>
      </w:r>
    </w:p>
    <w:p w14:paraId="01F26CE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return;</w:t>
      </w:r>
    </w:p>
    <w:p w14:paraId="4C480C7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03122BF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Add Data</w:t>
      </w:r>
    </w:p>
    <w:p w14:paraId="6B2C5B5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values.put(COLUMN_ADMIN_ID, adminId);</w:t>
      </w:r>
    </w:p>
    <w:p w14:paraId="1FB931E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values.put(COLUMN_TODO_CONTENT, todoContent);</w:t>
      </w:r>
    </w:p>
    <w:p w14:paraId="1EBC9AA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values.put(COLUMN_SELECTED_DATE, selectedDate);</w:t>
      </w:r>
    </w:p>
    <w:p w14:paraId="4484C3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values.put(COLUMN_CREATION_DATE, getCurrentDate()); // Add CurrentDate</w:t>
      </w:r>
    </w:p>
    <w:p w14:paraId="345DC9E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db.insert(TABLE_TODO, null, values); // insert</w:t>
      </w:r>
    </w:p>
    <w:p w14:paraId="0D172BC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db.close();</w:t>
      </w:r>
    </w:p>
    <w:p w14:paraId="4CF69BF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2BC99764" w14:textId="77777777" w:rsidR="0016649E" w:rsidRDefault="0016649E" w:rsidP="0016649E">
      <w:pPr>
        <w:rPr>
          <w:lang w:eastAsia="ko-KR"/>
        </w:rPr>
      </w:pPr>
    </w:p>
    <w:p w14:paraId="6FC1903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ArrayList&lt;TodoData&gt; getTodosByMonth(int year, int month, int day) {</w:t>
      </w:r>
    </w:p>
    <w:p w14:paraId="6FC5C93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Log.d("getTodosByMonth", year + " " + month + " " + day); // ex) 2024 5 10</w:t>
      </w:r>
    </w:p>
    <w:p w14:paraId="11C466E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selectedYear = String.valueOf(year);</w:t>
      </w:r>
    </w:p>
    <w:p w14:paraId="36AC300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selectedMonth = String.format("%02d", month); // 1 ~ 9 =&gt; 01 ~ 09</w:t>
      </w:r>
    </w:p>
    <w:p w14:paraId="06BBC91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selectedDay = String.format("%02d", day);</w:t>
      </w:r>
    </w:p>
    <w:p w14:paraId="6D1E9946" w14:textId="77777777" w:rsidR="0016649E" w:rsidRDefault="0016649E" w:rsidP="0016649E">
      <w:pPr>
        <w:rPr>
          <w:lang w:eastAsia="ko-KR"/>
        </w:rPr>
      </w:pPr>
    </w:p>
    <w:p w14:paraId="49EB006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ArrayList&lt;TodoData&gt; todoList = new ArrayList&lt;&gt;(); // todoList Init</w:t>
      </w:r>
    </w:p>
    <w:p w14:paraId="577C21F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SQLiteDatabase db = this.getReadableDatabase();</w:t>
      </w:r>
    </w:p>
    <w:p w14:paraId="502F44A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Cursor cursor = null;</w:t>
      </w:r>
    </w:p>
    <w:p w14:paraId="4069077E" w14:textId="77777777" w:rsidR="0016649E" w:rsidRDefault="0016649E" w:rsidP="0016649E">
      <w:pPr>
        <w:rPr>
          <w:lang w:eastAsia="ko-KR"/>
        </w:rPr>
      </w:pPr>
    </w:p>
    <w:p w14:paraId="1851444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try {</w:t>
      </w:r>
    </w:p>
    <w:p w14:paraId="00B5AAB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// Query to retrieve Todo items corresponding to the selected month</w:t>
      </w:r>
    </w:p>
    <w:p w14:paraId="5463148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String selectQuery = "SELECT * FROM " + TABLE_TODO +</w:t>
      </w:r>
    </w:p>
    <w:p w14:paraId="78178E6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" WHERE substr(" + COLUMN_SELECTED_DATE + ", 1, 10) = ?";</w:t>
      </w:r>
    </w:p>
    <w:p w14:paraId="3ABE16E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String[] selectionArgs = new String[]{selectedYear + "-" + selectedMonth + "-" + selectedDay};</w:t>
      </w:r>
    </w:p>
    <w:p w14:paraId="2981528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cursor = db.rawQuery(selectQuery, selectionArgs);</w:t>
      </w:r>
    </w:p>
    <w:p w14:paraId="614861EE" w14:textId="77777777" w:rsidR="0016649E" w:rsidRDefault="0016649E" w:rsidP="0016649E">
      <w:pPr>
        <w:rPr>
          <w:lang w:eastAsia="ko-KR"/>
        </w:rPr>
      </w:pPr>
    </w:p>
    <w:p w14:paraId="30E1D39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if (cursor.moveToFirst()) {</w:t>
      </w:r>
    </w:p>
    <w:p w14:paraId="627ED91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do {</w:t>
      </w:r>
    </w:p>
    <w:p w14:paraId="375B18A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TodoData todoData = new TodoData();</w:t>
      </w:r>
    </w:p>
    <w:p w14:paraId="3CCD9B9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todoData.setId(cursor.getInt(cursor.getColumnIndexOrThrow(COLUMN_NUM)));</w:t>
      </w:r>
    </w:p>
    <w:p w14:paraId="36D65F9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todoData.setAdminId(cursor.getString(cursor.getColumnIndexOrThrow(COLUMN_ADMIN_ID)));</w:t>
      </w:r>
    </w:p>
    <w:p w14:paraId="591E3A7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todoData.setTodoContent(cursor.getString(cursor.getColumnIndexOrThrow(COLUMN_TODO_CONTENT)));</w:t>
      </w:r>
    </w:p>
    <w:p w14:paraId="77B59E7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todoData.setSelectedDate(cursor.getString(cursor.getColumnIndexOrThrow(COLUMN_SELECTED_DATE)));</w:t>
      </w:r>
    </w:p>
    <w:p w14:paraId="0D8C9CF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todoData.setCreationDate(cursor.getString(cursor.getColumnIndexOrThrow(COLUMN_CREATION_DATE)));</w:t>
      </w:r>
    </w:p>
    <w:p w14:paraId="666E548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todoList.add(todoData);</w:t>
      </w:r>
    </w:p>
    <w:p w14:paraId="31AD534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 while (cursor.moveToNext());</w:t>
      </w:r>
    </w:p>
    <w:p w14:paraId="61607FE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4E182BE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// Display an empty listview when there are no results</w:t>
      </w:r>
    </w:p>
    <w:p w14:paraId="1058BBA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if (todoList.isEmpty()) {</w:t>
      </w:r>
    </w:p>
    <w:p w14:paraId="37237F6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Toast.makeText(context, "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없습니다</w:t>
      </w:r>
      <w:r>
        <w:rPr>
          <w:rFonts w:hint="eastAsia"/>
          <w:lang w:eastAsia="ko-KR"/>
        </w:rPr>
        <w:t>.", Toast.LENGTH_SHORT).show();</w:t>
      </w:r>
    </w:p>
    <w:p w14:paraId="67DBAA2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// Log.d("TodoData", "No items found for the selected month.");</w:t>
      </w:r>
    </w:p>
    <w:p w14:paraId="711B46D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3E78F06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finally {</w:t>
      </w:r>
    </w:p>
    <w:p w14:paraId="40AAB07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if (cursor != null &amp;&amp; !cursor.isClosed()) {</w:t>
      </w:r>
    </w:p>
    <w:p w14:paraId="6F40053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cursor.close();</w:t>
      </w:r>
    </w:p>
    <w:p w14:paraId="0615F0B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12C08A8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7F90168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db.close();</w:t>
      </w:r>
    </w:p>
    <w:p w14:paraId="55BDABB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todoList;</w:t>
      </w:r>
    </w:p>
    <w:p w14:paraId="6872320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FF5EB24" w14:textId="77777777" w:rsidR="0016649E" w:rsidRDefault="0016649E" w:rsidP="0016649E">
      <w:pPr>
        <w:rPr>
          <w:lang w:eastAsia="ko-KR"/>
        </w:rPr>
      </w:pPr>
    </w:p>
    <w:p w14:paraId="184AB18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Method that returns the current date as a string in yyyy-mm-dd format</w:t>
      </w:r>
    </w:p>
    <w:p w14:paraId="048A303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String getCurrentDate() {</w:t>
      </w:r>
    </w:p>
    <w:p w14:paraId="4469489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SimpleDateFormat sdf = new SimpleDateFormat("yyyy-MM-dd", Locale.getDefault());</w:t>
      </w:r>
    </w:p>
    <w:p w14:paraId="1613683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sdf.format(new Date());</w:t>
      </w:r>
    </w:p>
    <w:p w14:paraId="0191837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66C0C6B" w14:textId="77777777" w:rsidR="0016649E" w:rsidRDefault="0016649E" w:rsidP="0016649E">
      <w:pPr>
        <w:rPr>
          <w:lang w:eastAsia="ko-KR"/>
        </w:rPr>
      </w:pPr>
    </w:p>
    <w:p w14:paraId="3A254F9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// Delete Todo Data</w:t>
      </w:r>
    </w:p>
    <w:p w14:paraId="446A6C2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deleteTodo(int todoId, String adminId) {</w:t>
      </w:r>
    </w:p>
    <w:p w14:paraId="41C405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SQLiteDatabase db = this.getWritableDatabase();</w:t>
      </w:r>
    </w:p>
    <w:p w14:paraId="180F6C0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Delete under the condition that both adminId and todoId are satisfied</w:t>
      </w:r>
    </w:p>
    <w:p w14:paraId="22B0F45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db.delete(TABLE_TODO, COLUMN_NUM + " = ? AND " + COLUMN_ADMIN_ID + " = ?",</w:t>
      </w:r>
    </w:p>
    <w:p w14:paraId="799A30E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new String[]{String.valueOf(todoId), adminId});</w:t>
      </w:r>
    </w:p>
    <w:p w14:paraId="2B52E77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db.close();</w:t>
      </w:r>
    </w:p>
    <w:p w14:paraId="26864FB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}</w:t>
      </w:r>
    </w:p>
    <w:p w14:paraId="09ADF68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71D67B77" w14:textId="77777777" w:rsidR="0016649E" w:rsidRDefault="0016649E" w:rsidP="0016649E">
      <w:pPr>
        <w:rPr>
          <w:lang w:eastAsia="ko-KR"/>
        </w:rPr>
      </w:pPr>
    </w:p>
    <w:p w14:paraId="4C4B84CF" w14:textId="6408169E" w:rsidR="0016649E" w:rsidRPr="00C71228" w:rsidRDefault="0016649E" w:rsidP="00C71228">
      <w:pPr>
        <w:pStyle w:val="3"/>
        <w:rPr>
          <w:b/>
          <w:lang w:eastAsia="ko-KR"/>
        </w:rPr>
      </w:pPr>
      <w:bookmarkStart w:id="163" w:name="_Toc168002274"/>
      <w:r w:rsidRPr="00C71228">
        <w:rPr>
          <w:b/>
          <w:lang w:eastAsia="ko-KR"/>
        </w:rPr>
        <w:t>yuhan19plus\admin\func\ChangeTextColor.java</w:t>
      </w:r>
      <w:r w:rsidR="00C71228">
        <w:rPr>
          <w:rFonts w:hint="eastAsia"/>
          <w:b/>
          <w:lang w:eastAsia="ko-KR"/>
        </w:rPr>
        <w:t xml:space="preserve"> </w:t>
      </w:r>
      <w:r w:rsidR="00C71228">
        <w:rPr>
          <w:rFonts w:hint="eastAsia"/>
          <w:b/>
          <w:lang w:eastAsia="ko-KR"/>
        </w:rPr>
        <w:t>작성자</w:t>
      </w:r>
      <w:r w:rsidR="00C71228">
        <w:rPr>
          <w:rFonts w:hint="eastAsia"/>
          <w:b/>
          <w:lang w:eastAsia="ko-KR"/>
        </w:rPr>
        <w:t xml:space="preserve"> : </w:t>
      </w:r>
      <w:r w:rsidR="00C71228">
        <w:rPr>
          <w:rFonts w:hint="eastAsia"/>
          <w:b/>
          <w:lang w:eastAsia="ko-KR"/>
        </w:rPr>
        <w:t>임성준</w:t>
      </w:r>
      <w:bookmarkEnd w:id="163"/>
      <w:r w:rsidRPr="00C71228">
        <w:rPr>
          <w:b/>
          <w:lang w:eastAsia="ko-KR"/>
        </w:rPr>
        <w:t xml:space="preserve">  </w:t>
      </w:r>
    </w:p>
    <w:p w14:paraId="0832C75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kr.ac.yuhan.cs.yuhan19plus.admin.func;</w:t>
      </w:r>
    </w:p>
    <w:p w14:paraId="1F168C7B" w14:textId="77777777" w:rsidR="0016649E" w:rsidRDefault="0016649E" w:rsidP="0016649E">
      <w:pPr>
        <w:rPr>
          <w:lang w:eastAsia="ko-KR"/>
        </w:rPr>
      </w:pPr>
    </w:p>
    <w:p w14:paraId="3F181AC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android.view.View;</w:t>
      </w:r>
    </w:p>
    <w:p w14:paraId="1AC84B2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android.view.ViewGroup;</w:t>
      </w:r>
    </w:p>
    <w:p w14:paraId="10F8624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android.widget.TextView;</w:t>
      </w:r>
    </w:p>
    <w:p w14:paraId="23DFE7D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*/</w:t>
      </w:r>
    </w:p>
    <w:p w14:paraId="5FCEAC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ChangeTextColor {</w:t>
      </w:r>
    </w:p>
    <w:p w14:paraId="16AE333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static void changeDarkTextColor(View view, int color) {</w:t>
      </w:r>
    </w:p>
    <w:p w14:paraId="33EFE54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(view instanceof TextView) {</w:t>
      </w:r>
    </w:p>
    <w:p w14:paraId="153AB66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view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TextView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</w:p>
    <w:p w14:paraId="08741AF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((TextView) view).setTextColor(color);</w:t>
      </w:r>
    </w:p>
    <w:p w14:paraId="693BE44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else if (view instanceof ViewGroup) {</w:t>
      </w:r>
    </w:p>
    <w:p w14:paraId="39B2450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view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ViewGroup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, ViewGroup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재귀적으로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</w:p>
    <w:p w14:paraId="070DE17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ViewGroup viewGroup = (ViewGroup) view;</w:t>
      </w:r>
    </w:p>
    <w:p w14:paraId="3A8FBBF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for (int i = 0; i &lt; viewGroup.getChildCount(); i++) {</w:t>
      </w:r>
    </w:p>
    <w:p w14:paraId="3729F65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changeDarkTextColor(viewGroup.getChildAt(i), color);</w:t>
      </w:r>
    </w:p>
    <w:p w14:paraId="5FDCA07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2E04601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78E796B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78ED3E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static void changeLightTextColor(View view, int color) {</w:t>
      </w:r>
    </w:p>
    <w:p w14:paraId="6D655AA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(view instanceof TextView) {</w:t>
      </w:r>
    </w:p>
    <w:p w14:paraId="6453A8E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view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TextView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</w:p>
    <w:p w14:paraId="7883D06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((TextView) view).setTextColor(color);</w:t>
      </w:r>
    </w:p>
    <w:p w14:paraId="73DDFBF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else if (view instanceof ViewGroup) {</w:t>
      </w:r>
    </w:p>
    <w:p w14:paraId="261928B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view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ViewGroup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, ViewGroup </w:t>
      </w:r>
      <w:r>
        <w:rPr>
          <w:rFonts w:hint="eastAsia"/>
          <w:lang w:eastAsia="ko-KR"/>
        </w:rPr>
        <w:t>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재귀적으로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</w:p>
    <w:p w14:paraId="2E3B246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ViewGroup viewGroup = (ViewGroup) view;</w:t>
      </w:r>
    </w:p>
    <w:p w14:paraId="2DEF96C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for (int i = 0; i &lt; viewGroup.getChildCount(); i++) {</w:t>
      </w:r>
    </w:p>
    <w:p w14:paraId="5B77F53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changeLightTextColor(viewGroup.getChildAt(i), color);</w:t>
      </w:r>
    </w:p>
    <w:p w14:paraId="2407C75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5976B4C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3A016F1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4106F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65A36A88" w14:textId="77777777" w:rsidR="0016649E" w:rsidRDefault="0016649E" w:rsidP="0016649E">
      <w:pPr>
        <w:rPr>
          <w:lang w:eastAsia="ko-KR"/>
        </w:rPr>
      </w:pPr>
    </w:p>
    <w:p w14:paraId="493AD885" w14:textId="77777777" w:rsidR="0016649E" w:rsidRDefault="0016649E" w:rsidP="0016649E">
      <w:pPr>
        <w:rPr>
          <w:lang w:eastAsia="ko-KR"/>
        </w:rPr>
      </w:pPr>
    </w:p>
    <w:p w14:paraId="71913C7B" w14:textId="1210DD44" w:rsidR="0016649E" w:rsidRPr="005C3D7E" w:rsidRDefault="0016649E" w:rsidP="005C3D7E">
      <w:pPr>
        <w:pStyle w:val="3"/>
        <w:rPr>
          <w:b/>
          <w:lang w:eastAsia="ko-KR"/>
        </w:rPr>
      </w:pPr>
      <w:bookmarkStart w:id="164" w:name="_Toc168002275"/>
      <w:r w:rsidRPr="005C3D7E">
        <w:rPr>
          <w:b/>
          <w:lang w:eastAsia="ko-KR"/>
        </w:rPr>
        <w:t>yuhan19plus\admi</w:t>
      </w:r>
      <w:r w:rsidR="005C3D7E">
        <w:rPr>
          <w:b/>
          <w:lang w:eastAsia="ko-KR"/>
        </w:rPr>
        <w:t>n\func\PasswordEncryption.java</w:t>
      </w:r>
      <w:r w:rsidR="005C3D7E">
        <w:rPr>
          <w:rFonts w:hint="eastAsia"/>
          <w:b/>
          <w:lang w:eastAsia="ko-KR"/>
        </w:rPr>
        <w:t xml:space="preserve"> </w:t>
      </w:r>
      <w:r w:rsidR="005C3D7E">
        <w:rPr>
          <w:rFonts w:hint="eastAsia"/>
          <w:b/>
          <w:lang w:eastAsia="ko-KR"/>
        </w:rPr>
        <w:t>작성자</w:t>
      </w:r>
      <w:r w:rsidR="005C3D7E">
        <w:rPr>
          <w:rFonts w:hint="eastAsia"/>
          <w:b/>
          <w:lang w:eastAsia="ko-KR"/>
        </w:rPr>
        <w:t xml:space="preserve"> : </w:t>
      </w:r>
      <w:r w:rsidR="005C3D7E">
        <w:rPr>
          <w:rFonts w:hint="eastAsia"/>
          <w:b/>
          <w:lang w:eastAsia="ko-KR"/>
        </w:rPr>
        <w:t>이석재</w:t>
      </w:r>
      <w:bookmarkEnd w:id="164"/>
    </w:p>
    <w:p w14:paraId="6BCA368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kr.ac.yuhan.cs.yuhan19plus.admin.func;</w:t>
      </w:r>
    </w:p>
    <w:p w14:paraId="479B2FB6" w14:textId="77777777" w:rsidR="0016649E" w:rsidRDefault="0016649E" w:rsidP="0016649E">
      <w:pPr>
        <w:rPr>
          <w:lang w:eastAsia="ko-KR"/>
        </w:rPr>
      </w:pPr>
    </w:p>
    <w:p w14:paraId="2782426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java.security.MessageDigest;</w:t>
      </w:r>
    </w:p>
    <w:p w14:paraId="4B39D80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java.security.NoSuchAlgorithmException;</w:t>
      </w:r>
    </w:p>
    <w:p w14:paraId="0521A5B8" w14:textId="77777777" w:rsidR="0016649E" w:rsidRDefault="0016649E" w:rsidP="0016649E">
      <w:pPr>
        <w:rPr>
          <w:lang w:eastAsia="ko-KR"/>
        </w:rPr>
      </w:pPr>
    </w:p>
    <w:p w14:paraId="76DF2C2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이석재</w:t>
      </w:r>
    </w:p>
    <w:p w14:paraId="6AADC9B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비밀번호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암호화</w:t>
      </w:r>
      <w:r>
        <w:rPr>
          <w:rFonts w:hint="eastAsia"/>
          <w:lang w:eastAsia="ko-KR"/>
        </w:rPr>
        <w:t xml:space="preserve"> */</w:t>
      </w:r>
    </w:p>
    <w:p w14:paraId="2820E4A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PasswordEncryption {</w:t>
      </w:r>
    </w:p>
    <w:p w14:paraId="10EF91D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비밀번호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암호화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메소드</w:t>
      </w:r>
    </w:p>
    <w:p w14:paraId="51BB868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String hashPassword(String password) {</w:t>
      </w:r>
    </w:p>
    <w:p w14:paraId="2225C31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try {</w:t>
      </w:r>
    </w:p>
    <w:p w14:paraId="1DB90F9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    MessageDigest digest = MessageDigest.getInstance("SHA-256");</w:t>
      </w:r>
    </w:p>
    <w:p w14:paraId="5F98A27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byte[] hash = digest.digest(password.getBytes());</w:t>
      </w:r>
    </w:p>
    <w:p w14:paraId="7D9EBF4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StringBuilder hexString = new StringBuilder();</w:t>
      </w:r>
    </w:p>
    <w:p w14:paraId="4E1CB1C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for (byte b : hash) {</w:t>
      </w:r>
    </w:p>
    <w:p w14:paraId="3DDDE98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String hex = Integer.toHexString(0xff &amp; b);</w:t>
      </w:r>
    </w:p>
    <w:p w14:paraId="0553C02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if (hex.length() == 1) hexString.append('0');</w:t>
      </w:r>
    </w:p>
    <w:p w14:paraId="78FF33D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hexString.append(hex);</w:t>
      </w:r>
    </w:p>
    <w:p w14:paraId="7173B3B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7EC3393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 hexString.toString();</w:t>
      </w:r>
    </w:p>
    <w:p w14:paraId="2275FD6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catch (NoSuchAlgorithmException e) {</w:t>
      </w:r>
    </w:p>
    <w:p w14:paraId="2387CC0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throw new RuntimeException("SHA-256 </w:t>
      </w:r>
      <w:r>
        <w:rPr>
          <w:rFonts w:hint="eastAsia"/>
          <w:lang w:eastAsia="ko-KR"/>
        </w:rPr>
        <w:t>알고리즘을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없습니다</w:t>
      </w:r>
      <w:r>
        <w:rPr>
          <w:rFonts w:hint="eastAsia"/>
          <w:lang w:eastAsia="ko-KR"/>
        </w:rPr>
        <w:t>.", e);</w:t>
      </w:r>
    </w:p>
    <w:p w14:paraId="2BAA564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40BC845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B2DA6F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416B35C3" w14:textId="77777777" w:rsidR="0016649E" w:rsidRDefault="0016649E" w:rsidP="0016649E">
      <w:pPr>
        <w:rPr>
          <w:lang w:eastAsia="ko-KR"/>
        </w:rPr>
      </w:pPr>
    </w:p>
    <w:p w14:paraId="48FA401F" w14:textId="77777777" w:rsidR="0016649E" w:rsidRDefault="0016649E" w:rsidP="0016649E">
      <w:pPr>
        <w:rPr>
          <w:lang w:eastAsia="ko-KR"/>
        </w:rPr>
      </w:pPr>
    </w:p>
    <w:p w14:paraId="437ACDA3" w14:textId="75C70E8B" w:rsidR="0016649E" w:rsidRPr="00807B0F" w:rsidRDefault="0016649E" w:rsidP="00807B0F">
      <w:pPr>
        <w:pStyle w:val="3"/>
        <w:rPr>
          <w:b/>
          <w:lang w:eastAsia="ko-KR"/>
        </w:rPr>
      </w:pPr>
      <w:bookmarkStart w:id="165" w:name="_Toc168002276"/>
      <w:r w:rsidRPr="00807B0F">
        <w:rPr>
          <w:b/>
          <w:lang w:eastAsia="ko-KR"/>
        </w:rPr>
        <w:t xml:space="preserve">yuhan19plus\admin\util\ChangeMode.java </w:t>
      </w:r>
      <w:r w:rsidR="00807B0F">
        <w:rPr>
          <w:b/>
          <w:lang w:eastAsia="ko-KR"/>
        </w:rPr>
        <w:t>작성자</w:t>
      </w:r>
      <w:r w:rsidR="00807B0F">
        <w:rPr>
          <w:rFonts w:hint="eastAsia"/>
          <w:b/>
          <w:lang w:eastAsia="ko-KR"/>
        </w:rPr>
        <w:t xml:space="preserve"> : </w:t>
      </w:r>
      <w:r w:rsidR="00807B0F">
        <w:rPr>
          <w:rFonts w:hint="eastAsia"/>
          <w:b/>
          <w:lang w:eastAsia="ko-KR"/>
        </w:rPr>
        <w:t>임성준</w:t>
      </w:r>
      <w:bookmarkEnd w:id="165"/>
      <w:r w:rsidRPr="00807B0F">
        <w:rPr>
          <w:b/>
          <w:lang w:eastAsia="ko-KR"/>
        </w:rPr>
        <w:t xml:space="preserve"> </w:t>
      </w:r>
    </w:p>
    <w:p w14:paraId="592FC10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kr.ac.yuhan.cs.yuhan19plus.admin.util;</w:t>
      </w:r>
    </w:p>
    <w:p w14:paraId="180D0914" w14:textId="77777777" w:rsidR="0016649E" w:rsidRDefault="0016649E" w:rsidP="0016649E">
      <w:pPr>
        <w:rPr>
          <w:lang w:eastAsia="ko-KR"/>
        </w:rPr>
      </w:pPr>
    </w:p>
    <w:p w14:paraId="47220E7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android.content.res.ColorStateList;</w:t>
      </w:r>
    </w:p>
    <w:p w14:paraId="0090FE8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android.graphics.Color;</w:t>
      </w:r>
    </w:p>
    <w:p w14:paraId="5580ABE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android.graphics.PorterDuff;</w:t>
      </w:r>
    </w:p>
    <w:p w14:paraId="44506FC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android.view.View;</w:t>
      </w:r>
    </w:p>
    <w:p w14:paraId="5CDBF71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android.view.ViewGroup;</w:t>
      </w:r>
    </w:p>
    <w:p w14:paraId="7DA2D4C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android.widget.Button;</w:t>
      </w:r>
    </w:p>
    <w:p w14:paraId="6AC951D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android.widget.ImageView;</w:t>
      </w:r>
    </w:p>
    <w:p w14:paraId="4856BCC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android.widget.RadioButton;</w:t>
      </w:r>
    </w:p>
    <w:p w14:paraId="4295771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android.widget.RadioGroup;</w:t>
      </w:r>
    </w:p>
    <w:p w14:paraId="7B0566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android.widget.TextView;</w:t>
      </w:r>
    </w:p>
    <w:p w14:paraId="194B2C5B" w14:textId="77777777" w:rsidR="0016649E" w:rsidRDefault="0016649E" w:rsidP="0016649E">
      <w:pPr>
        <w:rPr>
          <w:lang w:eastAsia="ko-KR"/>
        </w:rPr>
      </w:pPr>
    </w:p>
    <w:p w14:paraId="73F15BD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soup.neumorphism.NeumorphButton;</w:t>
      </w:r>
    </w:p>
    <w:p w14:paraId="0D5C936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soup.neumorphism.NeumorphCardView;</w:t>
      </w:r>
    </w:p>
    <w:p w14:paraId="338FCA0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soup.neumorphism.NeumorphImageView;</w:t>
      </w:r>
    </w:p>
    <w:p w14:paraId="2E46792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</w:p>
    <w:p w14:paraId="60A2F51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다크모드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*/</w:t>
      </w:r>
    </w:p>
    <w:p w14:paraId="66A102A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ChangeMode {</w:t>
      </w:r>
    </w:p>
    <w:p w14:paraId="49EF298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static void applyMainTheme(View rootView, int mode) {</w:t>
      </w:r>
    </w:p>
    <w:p w14:paraId="771881E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 textColor;</w:t>
      </w:r>
    </w:p>
    <w:p w14:paraId="023D13D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 buttonColor;</w:t>
      </w:r>
    </w:p>
    <w:p w14:paraId="7C2E5E70" w14:textId="77777777" w:rsidR="0016649E" w:rsidRDefault="0016649E" w:rsidP="0016649E">
      <w:pPr>
        <w:rPr>
          <w:lang w:eastAsia="ko-KR"/>
        </w:rPr>
      </w:pPr>
    </w:p>
    <w:p w14:paraId="19E9F84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(mode == 0) {</w:t>
      </w:r>
    </w:p>
    <w:p w14:paraId="3FE5D96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// DarkMode</w:t>
      </w:r>
    </w:p>
    <w:p w14:paraId="6FD27E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textColor = Color.WHITE;</w:t>
      </w:r>
    </w:p>
    <w:p w14:paraId="794795B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buttonColor = Color.BLACK;</w:t>
      </w:r>
    </w:p>
    <w:p w14:paraId="4A47BA7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else {</w:t>
      </w:r>
    </w:p>
    <w:p w14:paraId="3CCA36F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// LightMode</w:t>
      </w:r>
    </w:p>
    <w:p w14:paraId="34AC38C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textColor = Color.rgb(0, 105, 97);</w:t>
      </w:r>
    </w:p>
    <w:p w14:paraId="4E0A7B2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buttonColor = Color.rgb(0, 174, 142);</w:t>
      </w:r>
    </w:p>
    <w:p w14:paraId="0323CA6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0F19C571" w14:textId="77777777" w:rsidR="0016649E" w:rsidRDefault="0016649E" w:rsidP="0016649E">
      <w:pPr>
        <w:rPr>
          <w:lang w:eastAsia="ko-KR"/>
        </w:rPr>
      </w:pPr>
    </w:p>
    <w:p w14:paraId="6AB82D9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setTextColor(rootView, textColor);</w:t>
      </w:r>
    </w:p>
    <w:p w14:paraId="36BA94E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setButtonColor(rootView, buttonColor);</w:t>
      </w:r>
    </w:p>
    <w:p w14:paraId="2EF077C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A30F1A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static void applySubTheme(View rootView, int mode) {</w:t>
      </w:r>
    </w:p>
    <w:p w14:paraId="22B3690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 textColor;</w:t>
      </w:r>
    </w:p>
    <w:p w14:paraId="57D06DA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 buttonColor;</w:t>
      </w:r>
    </w:p>
    <w:p w14:paraId="720BB080" w14:textId="77777777" w:rsidR="0016649E" w:rsidRDefault="0016649E" w:rsidP="0016649E">
      <w:pPr>
        <w:rPr>
          <w:lang w:eastAsia="ko-KR"/>
        </w:rPr>
      </w:pPr>
    </w:p>
    <w:p w14:paraId="457F22F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(mode == 1) {</w:t>
      </w:r>
    </w:p>
    <w:p w14:paraId="396D89B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// DarkMode</w:t>
      </w:r>
    </w:p>
    <w:p w14:paraId="3A481FF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textColor = Color.WHITE;</w:t>
      </w:r>
    </w:p>
    <w:p w14:paraId="7BFF50A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buttonColor = Color.BLACK;</w:t>
      </w:r>
    </w:p>
    <w:p w14:paraId="0CC6BFB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else if(mode == 2) {</w:t>
      </w:r>
    </w:p>
    <w:p w14:paraId="3FB4775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textColor = Color.BLACK;</w:t>
      </w:r>
    </w:p>
    <w:p w14:paraId="095210A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buttonColor = Color.GRAY;</w:t>
      </w:r>
    </w:p>
    <w:p w14:paraId="2C54BEC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else {</w:t>
      </w:r>
    </w:p>
    <w:p w14:paraId="4A281E1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// LightMode</w:t>
      </w:r>
    </w:p>
    <w:p w14:paraId="0017B9A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textColor = Color.rgb(0, 105, 97);</w:t>
      </w:r>
    </w:p>
    <w:p w14:paraId="293A900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buttonColor = Color.rgb(0, 174, 142);</w:t>
      </w:r>
    </w:p>
    <w:p w14:paraId="46B3BA7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7804C2D0" w14:textId="77777777" w:rsidR="0016649E" w:rsidRDefault="0016649E" w:rsidP="0016649E">
      <w:pPr>
        <w:rPr>
          <w:lang w:eastAsia="ko-KR"/>
        </w:rPr>
      </w:pPr>
    </w:p>
    <w:p w14:paraId="69B29B1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setTextColor(rootView, textColor);</w:t>
      </w:r>
    </w:p>
    <w:p w14:paraId="03F5F45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setButtonColor(rootView, buttonColor);</w:t>
      </w:r>
    </w:p>
    <w:p w14:paraId="0DAA8B2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2A98586" w14:textId="77777777" w:rsidR="0016649E" w:rsidRDefault="0016649E" w:rsidP="0016649E">
      <w:pPr>
        <w:rPr>
          <w:lang w:eastAsia="ko-KR"/>
        </w:rPr>
      </w:pPr>
    </w:p>
    <w:p w14:paraId="1C74598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static void setTextColor(View view, int color) {</w:t>
      </w:r>
    </w:p>
    <w:p w14:paraId="369B161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if(view instanceof RadioGroup) {</w:t>
      </w:r>
    </w:p>
    <w:p w14:paraId="76AC255B" w14:textId="77777777" w:rsidR="0016649E" w:rsidRDefault="0016649E" w:rsidP="0016649E">
      <w:pPr>
        <w:rPr>
          <w:lang w:eastAsia="ko-KR"/>
        </w:rPr>
      </w:pPr>
    </w:p>
    <w:p w14:paraId="4522178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47EE9A6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else if (view instanceof TextView) {</w:t>
      </w:r>
    </w:p>
    <w:p w14:paraId="27A5FF8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// Change FontColor if view is TextView</w:t>
      </w:r>
    </w:p>
    <w:p w14:paraId="26492BB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((TextView) view).setTextColor(color);</w:t>
      </w:r>
    </w:p>
    <w:p w14:paraId="601F22D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2588424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else if (view instanceof ViewGroup) {</w:t>
      </w:r>
    </w:p>
    <w:p w14:paraId="7763BC7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// If the view is a ViewGroup, recursively change the color for all views in that ViewGroup</w:t>
      </w:r>
    </w:p>
    <w:p w14:paraId="4842FCA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ViewGroup viewGroup = (ViewGroup) view;</w:t>
      </w:r>
    </w:p>
    <w:p w14:paraId="4CE436A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for (int i = 0; i &lt; viewGroup.getChildCount(); i++) {</w:t>
      </w:r>
    </w:p>
    <w:p w14:paraId="6A11EBF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setTextColor(viewGroup.getChildAt(i), color);</w:t>
      </w:r>
    </w:p>
    <w:p w14:paraId="4C96B5F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4CCF2D3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4305FC6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7B002EF" w14:textId="77777777" w:rsidR="0016649E" w:rsidRDefault="0016649E" w:rsidP="0016649E">
      <w:pPr>
        <w:rPr>
          <w:lang w:eastAsia="ko-KR"/>
        </w:rPr>
      </w:pPr>
    </w:p>
    <w:p w14:paraId="166D61A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static void setButtonColor(View view, int backgroundColor) {</w:t>
      </w:r>
    </w:p>
    <w:p w14:paraId="7D48A49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if(view instanceof RadioGroup) {</w:t>
      </w:r>
    </w:p>
    <w:p w14:paraId="66DF8CB9" w14:textId="77777777" w:rsidR="0016649E" w:rsidRDefault="0016649E" w:rsidP="0016649E">
      <w:pPr>
        <w:rPr>
          <w:lang w:eastAsia="ko-KR"/>
        </w:rPr>
      </w:pPr>
    </w:p>
    <w:p w14:paraId="29267AE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44451C9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else if (view instanceof Button) {</w:t>
      </w:r>
    </w:p>
    <w:p w14:paraId="2A66F40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// Change FontColor if view is Button</w:t>
      </w:r>
    </w:p>
    <w:p w14:paraId="4AAC46D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Button button = (Button) view;</w:t>
      </w:r>
    </w:p>
    <w:p w14:paraId="4E27B7C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button.setBackgroundColor(backgroundColor);</w:t>
      </w:r>
    </w:p>
    <w:p w14:paraId="64C2DE5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ColorStateList colorStateList = ColorStateList.valueOf(Color.WHITE);</w:t>
      </w:r>
    </w:p>
    <w:p w14:paraId="22D838D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button.setTextColor(colorStateList); // Set the button's font color to always be white</w:t>
      </w:r>
    </w:p>
    <w:p w14:paraId="5C08B73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556A8F0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else if (view instanceof ViewGroup) {</w:t>
      </w:r>
    </w:p>
    <w:p w14:paraId="73FDE0A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    // If the view is a ViewGroup, recursively change the color for all views in that ViewGroup</w:t>
      </w:r>
    </w:p>
    <w:p w14:paraId="6DA029B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ViewGroup viewGroup = (ViewGroup) view;</w:t>
      </w:r>
    </w:p>
    <w:p w14:paraId="346DB44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for (int i = 0; i &lt; viewGroup.getChildCount(); i++) {</w:t>
      </w:r>
    </w:p>
    <w:p w14:paraId="6FAA4E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setButtonColor(viewGroup.getChildAt(i), backgroundColor);</w:t>
      </w:r>
    </w:p>
    <w:p w14:paraId="73841A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2DF040E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74F6992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335F93EA" w14:textId="77777777" w:rsidR="0016649E" w:rsidRDefault="0016649E" w:rsidP="0016649E">
      <w:pPr>
        <w:rPr>
          <w:lang w:eastAsia="ko-KR"/>
        </w:rPr>
      </w:pPr>
    </w:p>
    <w:p w14:paraId="74BA4AF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static void setDarkShadowCardView(View view) {</w:t>
      </w:r>
    </w:p>
    <w:p w14:paraId="29DA4F6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(view instanceof NeumorphCardView) {</w:t>
      </w:r>
    </w:p>
    <w:p w14:paraId="3724F77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NeumorphCardView nCardView = (NeumorphCardView) view;</w:t>
      </w:r>
    </w:p>
    <w:p w14:paraId="203649E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nCardView.setShadowColorLight(Color.GRAY);</w:t>
      </w:r>
    </w:p>
    <w:p w14:paraId="5DBEDDB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nCardView.setShadowColorDark(Color.BLACK);</w:t>
      </w:r>
    </w:p>
    <w:p w14:paraId="7E4BABE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380EF6F7" w14:textId="77777777" w:rsidR="0016649E" w:rsidRDefault="0016649E" w:rsidP="0016649E">
      <w:pPr>
        <w:rPr>
          <w:lang w:eastAsia="ko-KR"/>
        </w:rPr>
      </w:pPr>
    </w:p>
    <w:p w14:paraId="31253C2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(view instanceof NeumorphImageView) {</w:t>
      </w:r>
    </w:p>
    <w:p w14:paraId="7C8220A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NeumorphImageView nImageView = (NeumorphImageView) view;</w:t>
      </w:r>
    </w:p>
    <w:p w14:paraId="272C6BA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nImageView.setShadowColorLight(Color.GRAY);</w:t>
      </w:r>
    </w:p>
    <w:p w14:paraId="6E29F72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nImageView.setShadowColorDark(Color.BLACK);</w:t>
      </w:r>
    </w:p>
    <w:p w14:paraId="5AFB49B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7547D44F" w14:textId="77777777" w:rsidR="0016649E" w:rsidRDefault="0016649E" w:rsidP="0016649E">
      <w:pPr>
        <w:rPr>
          <w:lang w:eastAsia="ko-KR"/>
        </w:rPr>
      </w:pPr>
    </w:p>
    <w:p w14:paraId="5FA8CA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(view instanceof NeumorphButton) {</w:t>
      </w:r>
    </w:p>
    <w:p w14:paraId="697E5D4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NeumorphButton nButtonView = (NeumorphButton) view;</w:t>
      </w:r>
    </w:p>
    <w:p w14:paraId="2FCD9C4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nButtonView.setShadowColorLight(Color.GRAY);</w:t>
      </w:r>
    </w:p>
    <w:p w14:paraId="7DF112B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nButtonView.setShadowColorDark(Color.BLACK);</w:t>
      </w:r>
    </w:p>
    <w:p w14:paraId="2467651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2D9E44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2BB7BDB8" w14:textId="77777777" w:rsidR="0016649E" w:rsidRDefault="0016649E" w:rsidP="0016649E">
      <w:pPr>
        <w:rPr>
          <w:lang w:eastAsia="ko-KR"/>
        </w:rPr>
      </w:pPr>
    </w:p>
    <w:p w14:paraId="42F60B0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static void setLightShadowCardView(View view) {</w:t>
      </w:r>
    </w:p>
    <w:p w14:paraId="74127E9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(view instanceof NeumorphCardView) {</w:t>
      </w:r>
    </w:p>
    <w:p w14:paraId="049009C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NeumorphCardView nCardView = (NeumorphCardView) view;</w:t>
      </w:r>
    </w:p>
    <w:p w14:paraId="24D4E34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nCardView.setShadowColorLight(Color.WHITE);</w:t>
      </w:r>
    </w:p>
    <w:p w14:paraId="1620D50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nCardView.setShadowColorDark(Color.rgb(217, 217, 217));</w:t>
      </w:r>
    </w:p>
    <w:p w14:paraId="0499D93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1D2E109C" w14:textId="77777777" w:rsidR="0016649E" w:rsidRDefault="0016649E" w:rsidP="0016649E">
      <w:pPr>
        <w:rPr>
          <w:lang w:eastAsia="ko-KR"/>
        </w:rPr>
      </w:pPr>
    </w:p>
    <w:p w14:paraId="0B3FE20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(view instanceof NeumorphImageView) {</w:t>
      </w:r>
    </w:p>
    <w:p w14:paraId="2CCFDB1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NeumorphImageView nImageView = (NeumorphImageView) view;</w:t>
      </w:r>
    </w:p>
    <w:p w14:paraId="3D1527C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nImageView.setShadowColorLight(Color.WHITE);</w:t>
      </w:r>
    </w:p>
    <w:p w14:paraId="6FA39AA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nImageView.setShadowColorDark(Color.rgb(217, 217, 217));</w:t>
      </w:r>
    </w:p>
    <w:p w14:paraId="72714D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7FB2C2E0" w14:textId="77777777" w:rsidR="0016649E" w:rsidRDefault="0016649E" w:rsidP="0016649E">
      <w:pPr>
        <w:rPr>
          <w:lang w:eastAsia="ko-KR"/>
        </w:rPr>
      </w:pPr>
    </w:p>
    <w:p w14:paraId="07EB0B9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(view instanceof NeumorphButton) {</w:t>
      </w:r>
    </w:p>
    <w:p w14:paraId="5F27FE8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NeumorphButton nButtonView = (NeumorphButton) view;</w:t>
      </w:r>
    </w:p>
    <w:p w14:paraId="1C5BC7F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nButtonView.setShadowColorLight(Color.WHITE);</w:t>
      </w:r>
    </w:p>
    <w:p w14:paraId="08127F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nButtonView.setShadowColorDark(Color.rgb(217, 217, 217));</w:t>
      </w:r>
    </w:p>
    <w:p w14:paraId="48AD9EB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47AF346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2779AC9B" w14:textId="77777777" w:rsidR="0016649E" w:rsidRDefault="0016649E" w:rsidP="0016649E">
      <w:pPr>
        <w:rPr>
          <w:lang w:eastAsia="ko-KR"/>
        </w:rPr>
      </w:pPr>
    </w:p>
    <w:p w14:paraId="01DF8CB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static void setColorFilterDark(View view) {</w:t>
      </w:r>
    </w:p>
    <w:p w14:paraId="7825996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(view instanceof ImageView) {</w:t>
      </w:r>
    </w:p>
    <w:p w14:paraId="557BC1B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ImageView imageView = (ImageView) view;</w:t>
      </w:r>
    </w:p>
    <w:p w14:paraId="07C46A0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imageView.setColorFilter(Color.WHITE, PorterDuff.Mode.SRC_IN);</w:t>
      </w:r>
    </w:p>
    <w:p w14:paraId="15240D0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}</w:t>
      </w:r>
    </w:p>
    <w:p w14:paraId="231546E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(view instanceof NeumorphImageView) {</w:t>
      </w:r>
    </w:p>
    <w:p w14:paraId="024EA31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NeumorphImageView nImageView = (NeumorphImageView) view;</w:t>
      </w:r>
    </w:p>
    <w:p w14:paraId="1DD3EE5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nImageView.setColorFilter(Color.WHITE, PorterDuff.Mode.SRC_IN);</w:t>
      </w:r>
    </w:p>
    <w:p w14:paraId="666B6DE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42640FC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(view instanceof RadioButton) {</w:t>
      </w:r>
    </w:p>
    <w:p w14:paraId="13BE55D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RadioButton nRadioButton = (RadioButton) view;</w:t>
      </w:r>
    </w:p>
    <w:p w14:paraId="07EF8E9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nRadioButton.setTextColor(Color.WHITE);</w:t>
      </w:r>
    </w:p>
    <w:p w14:paraId="0C3F0CC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69D91B4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8F88AD2" w14:textId="77777777" w:rsidR="0016649E" w:rsidRDefault="0016649E" w:rsidP="0016649E">
      <w:pPr>
        <w:rPr>
          <w:lang w:eastAsia="ko-KR"/>
        </w:rPr>
      </w:pPr>
    </w:p>
    <w:p w14:paraId="01F2893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static void setColorFilterLight(View view) {</w:t>
      </w:r>
    </w:p>
    <w:p w14:paraId="5085A35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(view instanceof ImageView) {</w:t>
      </w:r>
    </w:p>
    <w:p w14:paraId="31D7531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ImageView imageView = (ImageView) view;</w:t>
      </w:r>
    </w:p>
    <w:p w14:paraId="2C9A683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imageView.setColorFilter(Color.BLACK, PorterDuff.Mode.SRC_IN);</w:t>
      </w:r>
    </w:p>
    <w:p w14:paraId="3A9D43A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3E3820B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(view instanceof NeumorphImageView) {</w:t>
      </w:r>
    </w:p>
    <w:p w14:paraId="0A4B49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NeumorphImageView nImageView = (NeumorphImageView) view;</w:t>
      </w:r>
    </w:p>
    <w:p w14:paraId="0540F8C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nImageView.setColorFilter(Color.BLACK, PorterDuff.Mode.SRC_IN);</w:t>
      </w:r>
    </w:p>
    <w:p w14:paraId="28951EA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7BC581C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(view instanceof RadioButton) {</w:t>
      </w:r>
    </w:p>
    <w:p w14:paraId="6311517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RadioButton nRadioButton = (RadioButton) view;</w:t>
      </w:r>
    </w:p>
    <w:p w14:paraId="2A70154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nRadioButton.setTextColor(Color.rgb(0, 105, 97));</w:t>
      </w:r>
    </w:p>
    <w:p w14:paraId="28ED421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310CA15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C96DA5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524394AC" w14:textId="77777777" w:rsidR="0016649E" w:rsidRDefault="0016649E" w:rsidP="0016649E">
      <w:pPr>
        <w:rPr>
          <w:lang w:eastAsia="ko-KR"/>
        </w:rPr>
      </w:pPr>
    </w:p>
    <w:p w14:paraId="05AB6C7F" w14:textId="77777777" w:rsidR="0016649E" w:rsidRDefault="0016649E" w:rsidP="0016649E">
      <w:pPr>
        <w:rPr>
          <w:lang w:eastAsia="ko-KR"/>
        </w:rPr>
      </w:pPr>
    </w:p>
    <w:p w14:paraId="1C6DE7BB" w14:textId="0EBF28D6" w:rsidR="0016649E" w:rsidRPr="004A02DC" w:rsidRDefault="0016649E" w:rsidP="004A02DC">
      <w:pPr>
        <w:pStyle w:val="3"/>
        <w:rPr>
          <w:b/>
          <w:lang w:eastAsia="ko-KR"/>
        </w:rPr>
      </w:pPr>
      <w:bookmarkStart w:id="166" w:name="_Toc168002277"/>
      <w:r w:rsidRPr="004A02DC">
        <w:rPr>
          <w:b/>
          <w:lang w:eastAsia="ko-KR"/>
        </w:rPr>
        <w:t>yuhan19plus\mai</w:t>
      </w:r>
      <w:r w:rsidR="004A02DC">
        <w:rPr>
          <w:b/>
          <w:lang w:eastAsia="ko-KR"/>
        </w:rPr>
        <w:t>n\MainActivityProductScan.java</w:t>
      </w:r>
      <w:r w:rsidR="004A02DC">
        <w:rPr>
          <w:rFonts w:hint="eastAsia"/>
          <w:b/>
          <w:lang w:eastAsia="ko-KR"/>
        </w:rPr>
        <w:t xml:space="preserve"> </w:t>
      </w:r>
      <w:r w:rsidR="004A02DC">
        <w:rPr>
          <w:rFonts w:hint="eastAsia"/>
          <w:b/>
          <w:lang w:eastAsia="ko-KR"/>
        </w:rPr>
        <w:t>작성자</w:t>
      </w:r>
      <w:r w:rsidR="004A02DC">
        <w:rPr>
          <w:rFonts w:hint="eastAsia"/>
          <w:b/>
          <w:lang w:eastAsia="ko-KR"/>
        </w:rPr>
        <w:t xml:space="preserve"> : </w:t>
      </w:r>
      <w:r w:rsidR="003743AA">
        <w:rPr>
          <w:rFonts w:hint="eastAsia"/>
          <w:b/>
          <w:lang w:eastAsia="ko-KR"/>
        </w:rPr>
        <w:t>이석재</w:t>
      </w:r>
      <w:r w:rsidR="003743AA">
        <w:rPr>
          <w:rFonts w:hint="eastAsia"/>
          <w:b/>
          <w:lang w:eastAsia="ko-KR"/>
        </w:rPr>
        <w:t xml:space="preserve">, </w:t>
      </w:r>
      <w:r w:rsidR="004A02DC">
        <w:rPr>
          <w:rFonts w:hint="eastAsia"/>
          <w:b/>
          <w:lang w:eastAsia="ko-KR"/>
        </w:rPr>
        <w:t>오자현</w:t>
      </w:r>
      <w:r w:rsidR="003743AA">
        <w:rPr>
          <w:rFonts w:hint="eastAsia"/>
          <w:b/>
          <w:lang w:eastAsia="ko-KR"/>
        </w:rPr>
        <w:t>,</w:t>
      </w:r>
      <w:r w:rsidR="00CF07D9">
        <w:rPr>
          <w:rFonts w:hint="eastAsia"/>
          <w:b/>
          <w:lang w:eastAsia="ko-KR"/>
        </w:rPr>
        <w:t xml:space="preserve"> </w:t>
      </w:r>
      <w:r w:rsidR="00CF07D9">
        <w:rPr>
          <w:rFonts w:hint="eastAsia"/>
          <w:b/>
          <w:lang w:eastAsia="ko-KR"/>
        </w:rPr>
        <w:t>이정민</w:t>
      </w:r>
      <w:bookmarkEnd w:id="166"/>
    </w:p>
    <w:p w14:paraId="3F5FAF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kr.ac.yuhan.cs.yuhan19plus.main;</w:t>
      </w:r>
    </w:p>
    <w:p w14:paraId="54CE2F52" w14:textId="77777777" w:rsidR="0016649E" w:rsidRDefault="0016649E" w:rsidP="0016649E">
      <w:pPr>
        <w:rPr>
          <w:lang w:eastAsia="ko-KR"/>
        </w:rPr>
      </w:pPr>
    </w:p>
    <w:p w14:paraId="04FA4EA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android.content.DialogInterface;</w:t>
      </w:r>
    </w:p>
    <w:p w14:paraId="11A946A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android.content.Intent;</w:t>
      </w:r>
    </w:p>
    <w:p w14:paraId="2608153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android.os.Bundle;</w:t>
      </w:r>
    </w:p>
    <w:p w14:paraId="1F21A5D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android.util.Log;</w:t>
      </w:r>
    </w:p>
    <w:p w14:paraId="68E3BC9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android.view.View;</w:t>
      </w:r>
    </w:p>
    <w:p w14:paraId="03C6A90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android.widget.Button;</w:t>
      </w:r>
    </w:p>
    <w:p w14:paraId="774F1F8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android.widget.EditText;</w:t>
      </w:r>
    </w:p>
    <w:p w14:paraId="317A2BE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android.widget.ListView;</w:t>
      </w:r>
    </w:p>
    <w:p w14:paraId="36F41CD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android.widget.TextView;</w:t>
      </w:r>
    </w:p>
    <w:p w14:paraId="4E03DDC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android.widget.Toast;</w:t>
      </w:r>
    </w:p>
    <w:p w14:paraId="055F8ABD" w14:textId="77777777" w:rsidR="0016649E" w:rsidRDefault="0016649E" w:rsidP="0016649E">
      <w:pPr>
        <w:rPr>
          <w:lang w:eastAsia="ko-KR"/>
        </w:rPr>
      </w:pPr>
    </w:p>
    <w:p w14:paraId="3D5A22A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androidx.appcompat.app.AlertDialog;</w:t>
      </w:r>
    </w:p>
    <w:p w14:paraId="45F0C1D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androidx.appcompat.app.AppCompatActivity;</w:t>
      </w:r>
    </w:p>
    <w:p w14:paraId="4048B556" w14:textId="77777777" w:rsidR="0016649E" w:rsidRDefault="0016649E" w:rsidP="0016649E">
      <w:pPr>
        <w:rPr>
          <w:lang w:eastAsia="ko-KR"/>
        </w:rPr>
      </w:pPr>
    </w:p>
    <w:p w14:paraId="40617D7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com.google.firebase.auth.FirebaseAuth;</w:t>
      </w:r>
    </w:p>
    <w:p w14:paraId="7717BE5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com.google.firebase.auth.FirebaseUser;</w:t>
      </w:r>
    </w:p>
    <w:p w14:paraId="64EDBD3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com.google.firebase.firestore.DocumentReference;</w:t>
      </w:r>
    </w:p>
    <w:p w14:paraId="0F81987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com.google.firebase.firestore.DocumentSnapshot;</w:t>
      </w:r>
    </w:p>
    <w:p w14:paraId="79C2D5C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com.google.firebase.firestore.FirebaseFirestore;</w:t>
      </w:r>
    </w:p>
    <w:p w14:paraId="428F6D1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com.google.firebase.firestore.FirebaseFirestoreException;</w:t>
      </w:r>
    </w:p>
    <w:p w14:paraId="1358B75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>import com.google.firebase.firestore.QueryDocumentSnapshot;</w:t>
      </w:r>
    </w:p>
    <w:p w14:paraId="4D7E4FF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com.journeyapps.barcodescanner.BarcodeCallback;</w:t>
      </w:r>
    </w:p>
    <w:p w14:paraId="01CF460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com.journeyapps.barcodescanner.BarcodeResult;</w:t>
      </w:r>
    </w:p>
    <w:p w14:paraId="07BF097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com.journeyapps.barcodescanner.CaptureManager;</w:t>
      </w:r>
    </w:p>
    <w:p w14:paraId="46DBACB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com.journeyapps.barcodescanner.DecoratedBarcodeView;</w:t>
      </w:r>
    </w:p>
    <w:p w14:paraId="747D008B" w14:textId="77777777" w:rsidR="0016649E" w:rsidRDefault="0016649E" w:rsidP="0016649E">
      <w:pPr>
        <w:rPr>
          <w:lang w:eastAsia="ko-KR"/>
        </w:rPr>
      </w:pPr>
    </w:p>
    <w:p w14:paraId="7A8AC7E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java.text.NumberFormat;</w:t>
      </w:r>
    </w:p>
    <w:p w14:paraId="39231ED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java.util.ArrayList;</w:t>
      </w:r>
    </w:p>
    <w:p w14:paraId="1361F93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java.util.Locale;</w:t>
      </w:r>
    </w:p>
    <w:p w14:paraId="30A1884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java.util.Objects;</w:t>
      </w:r>
    </w:p>
    <w:p w14:paraId="3FF687A1" w14:textId="77777777" w:rsidR="0016649E" w:rsidRDefault="0016649E" w:rsidP="0016649E">
      <w:pPr>
        <w:rPr>
          <w:lang w:eastAsia="ko-KR"/>
        </w:rPr>
      </w:pPr>
    </w:p>
    <w:p w14:paraId="6FBDF1E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kr.ac.yuhan.cs.yuhan19plus.R;</w:t>
      </w:r>
    </w:p>
    <w:p w14:paraId="64F6BAA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kr.ac.yuhan.cs.yuhan19plus.admin.data.ProductData;</w:t>
      </w:r>
    </w:p>
    <w:p w14:paraId="68649E3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kr.ac.yuhan.cs.yuhan19plus.main.adapter.MainScanAdapter;</w:t>
      </w:r>
    </w:p>
    <w:p w14:paraId="7716B198" w14:textId="77777777" w:rsidR="0016649E" w:rsidRDefault="0016649E" w:rsidP="0016649E">
      <w:pPr>
        <w:rPr>
          <w:lang w:eastAsia="ko-KR"/>
        </w:rPr>
      </w:pPr>
    </w:p>
    <w:p w14:paraId="3CA7F99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오자현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이정민</w:t>
      </w:r>
    </w:p>
    <w:p w14:paraId="131F334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회원처리기능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이석재</w:t>
      </w:r>
    </w:p>
    <w:p w14:paraId="2EFF1CA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오자현</w:t>
      </w:r>
    </w:p>
    <w:p w14:paraId="0BFC430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모달창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이정민</w:t>
      </w:r>
    </w:p>
    <w:p w14:paraId="67A390F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* */</w:t>
      </w:r>
    </w:p>
    <w:p w14:paraId="08FD73D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MainActivityProductScan extends AppCompatActivity {</w:t>
      </w:r>
    </w:p>
    <w:p w14:paraId="7E52526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DecoratedBarcodeView barcodeScannerView;</w:t>
      </w:r>
    </w:p>
    <w:p w14:paraId="37301BF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CaptureManager capture;</w:t>
      </w:r>
    </w:p>
    <w:p w14:paraId="4BAD0DB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FirebaseFirestore userDBFireStore;</w:t>
      </w:r>
    </w:p>
    <w:p w14:paraId="48F440E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FirebaseAuth userDBFirebaseAuth;</w:t>
      </w:r>
    </w:p>
    <w:p w14:paraId="5D69ED4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FirebaseUser userDBFirebaseUser;</w:t>
      </w:r>
    </w:p>
    <w:p w14:paraId="43C17C9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private int pointsUsed = 0; // </w:t>
      </w:r>
      <w:r>
        <w:rPr>
          <w:rFonts w:hint="eastAsia"/>
          <w:lang w:eastAsia="ko-KR"/>
        </w:rPr>
        <w:t>포인트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</w:p>
    <w:p w14:paraId="70D5699F" w14:textId="77777777" w:rsidR="0016649E" w:rsidRDefault="0016649E" w:rsidP="0016649E">
      <w:pPr>
        <w:rPr>
          <w:lang w:eastAsia="ko-KR"/>
        </w:rPr>
      </w:pPr>
    </w:p>
    <w:p w14:paraId="4641DE8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68023B3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protected void onCreate(Bundle savedInstanceState) {</w:t>
      </w:r>
    </w:p>
    <w:p w14:paraId="38A61E2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super.onCreate(savedInstanceState);</w:t>
      </w:r>
    </w:p>
    <w:p w14:paraId="57DF4CA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setContentView(R.layout.main_activity_product_scan);</w:t>
      </w:r>
    </w:p>
    <w:p w14:paraId="2C8B9880" w14:textId="77777777" w:rsidR="0016649E" w:rsidRDefault="0016649E" w:rsidP="0016649E">
      <w:pPr>
        <w:rPr>
          <w:lang w:eastAsia="ko-KR"/>
        </w:rPr>
      </w:pPr>
    </w:p>
    <w:p w14:paraId="0266427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Log.d("ScanQR", "ListView set with dummy adapter");</w:t>
      </w:r>
    </w:p>
    <w:p w14:paraId="280F97A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barcodeScannerView = (DecoratedBarcodeView) findViewById(R.id.decorated_bar_code_view);</w:t>
      </w:r>
    </w:p>
    <w:p w14:paraId="7939E11F" w14:textId="77777777" w:rsidR="0016649E" w:rsidRDefault="0016649E" w:rsidP="0016649E">
      <w:pPr>
        <w:rPr>
          <w:lang w:eastAsia="ko-KR"/>
        </w:rPr>
      </w:pPr>
    </w:p>
    <w:p w14:paraId="3C7E51F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capture = new CaptureManager(this, barcodeScannerView);</w:t>
      </w:r>
    </w:p>
    <w:p w14:paraId="551BDD6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capture.initializeFromIntent(this.getIntent(), savedInstanceState);</w:t>
      </w:r>
    </w:p>
    <w:p w14:paraId="290A973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capture.decode();</w:t>
      </w:r>
    </w:p>
    <w:p w14:paraId="16589D3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barcodeScannerView.decodeContinuous(new BarcodeCallback() {</w:t>
      </w:r>
    </w:p>
    <w:p w14:paraId="6093CDD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214DD9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barcodeResult(BarcodeResult result) {</w:t>
      </w:r>
    </w:p>
    <w:p w14:paraId="428F76C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Log.d("ScanQR", "Scanned QR Data: " + result.getText());</w:t>
      </w:r>
    </w:p>
    <w:p w14:paraId="14CD1F3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capture.onPause();  // Properly pause decoding</w:t>
      </w:r>
    </w:p>
    <w:p w14:paraId="1C344AA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processScannedData(result.getText());</w:t>
      </w:r>
    </w:p>
    <w:p w14:paraId="1D213DF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1F53F1C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726EEAC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Button payButton = findViewById(R.id.paybutton);</w:t>
      </w:r>
    </w:p>
    <w:p w14:paraId="2430E64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payButton.setOnClickListener(new View.OnClickListener() {</w:t>
      </w:r>
    </w:p>
    <w:p w14:paraId="02FFD8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2C32352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1D2EA57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processPayment();</w:t>
      </w:r>
    </w:p>
    <w:p w14:paraId="218F885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    }</w:t>
      </w:r>
    </w:p>
    <w:p w14:paraId="1A6E934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1F15CA1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Button pointButton = findViewById(R.id.pointBtn);</w:t>
      </w:r>
    </w:p>
    <w:p w14:paraId="21F5A08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pointButton.setOnClickListener(new View.OnClickListener() {</w:t>
      </w:r>
    </w:p>
    <w:p w14:paraId="671C374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40818FA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457028D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usePoints();</w:t>
      </w:r>
    </w:p>
    <w:p w14:paraId="7ADADA8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38FD550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69B33F4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Button cancelButton = findViewById(R.id.closescan);</w:t>
      </w:r>
    </w:p>
    <w:p w14:paraId="1C90B72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cancelButton.setOnClickListener(new View.OnClickListener() {</w:t>
      </w:r>
    </w:p>
    <w:p w14:paraId="76CE495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62E1C04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099ABD9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showDialog();</w:t>
      </w:r>
    </w:p>
    <w:p w14:paraId="1068E4A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2318085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6C041A1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469B833" w14:textId="77777777" w:rsidR="0016649E" w:rsidRDefault="0016649E" w:rsidP="0016649E">
      <w:pPr>
        <w:rPr>
          <w:lang w:eastAsia="ko-KR"/>
        </w:rPr>
      </w:pPr>
    </w:p>
    <w:p w14:paraId="16CC60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showDialog() {</w:t>
      </w:r>
    </w:p>
    <w:p w14:paraId="399594D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AlertDialog.Builder builder = new AlertDialog.Builder(this);</w:t>
      </w:r>
    </w:p>
    <w:p w14:paraId="3A7B3C1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builder.setMessage("</w:t>
      </w:r>
      <w:r>
        <w:rPr>
          <w:rFonts w:hint="eastAsia"/>
          <w:lang w:eastAsia="ko-KR"/>
        </w:rPr>
        <w:t>결제를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취소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하겠습니까</w:t>
      </w:r>
      <w:r>
        <w:rPr>
          <w:rFonts w:hint="eastAsia"/>
          <w:lang w:eastAsia="ko-KR"/>
        </w:rPr>
        <w:t>?")</w:t>
      </w:r>
    </w:p>
    <w:p w14:paraId="24BE201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.setCancelable(false)</w:t>
      </w:r>
    </w:p>
    <w:p w14:paraId="2CE2005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.setPositiveButton("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", new DialogInterface.OnClickListener() {</w:t>
      </w:r>
    </w:p>
    <w:p w14:paraId="7534490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onClick(DialogInterface dialog, int id) {</w:t>
      </w:r>
    </w:p>
    <w:p w14:paraId="71E32EB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MainActivityProductScan.this.finish();</w:t>
      </w:r>
    </w:p>
    <w:p w14:paraId="33842F4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71164F9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</w:t>
      </w:r>
    </w:p>
    <w:p w14:paraId="7FF858C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.setNegativeButton("</w:t>
      </w:r>
      <w:r>
        <w:rPr>
          <w:rFonts w:hint="eastAsia"/>
          <w:lang w:eastAsia="ko-KR"/>
        </w:rPr>
        <w:t>취소</w:t>
      </w:r>
      <w:r>
        <w:rPr>
          <w:rFonts w:hint="eastAsia"/>
          <w:lang w:eastAsia="ko-KR"/>
        </w:rPr>
        <w:t>", new DialogInterface.OnClickListener() {</w:t>
      </w:r>
    </w:p>
    <w:p w14:paraId="7572AD1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onClick(DialogInterface dialog, int id) {</w:t>
      </w:r>
    </w:p>
    <w:p w14:paraId="4B686E9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dialog.cancel();</w:t>
      </w:r>
    </w:p>
    <w:p w14:paraId="0067086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0BB9E25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});</w:t>
      </w:r>
    </w:p>
    <w:p w14:paraId="752DAAD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AlertDialog alert = builder.create();</w:t>
      </w:r>
    </w:p>
    <w:p w14:paraId="73FF733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alert.show();</w:t>
      </w:r>
    </w:p>
    <w:p w14:paraId="29F367A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9DD7DA9" w14:textId="77777777" w:rsidR="0016649E" w:rsidRDefault="0016649E" w:rsidP="0016649E">
      <w:pPr>
        <w:rPr>
          <w:lang w:eastAsia="ko-KR"/>
        </w:rPr>
      </w:pPr>
    </w:p>
    <w:p w14:paraId="412ABB7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밑에는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파이어베이스와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전역변수로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</w:t>
      </w:r>
      <w:r>
        <w:rPr>
          <w:rFonts w:hint="eastAsia"/>
          <w:lang w:eastAsia="ko-KR"/>
        </w:rPr>
        <w:t xml:space="preserve"> 2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필드명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가져온다</w:t>
      </w:r>
      <w:r>
        <w:rPr>
          <w:rFonts w:hint="eastAsia"/>
          <w:lang w:eastAsia="ko-KR"/>
        </w:rPr>
        <w:t>.</w:t>
      </w:r>
    </w:p>
    <w:p w14:paraId="1F66ED3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재고를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업데이트한다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눌러서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-(</w:t>
      </w:r>
      <w:r>
        <w:rPr>
          <w:rFonts w:hint="eastAsia"/>
          <w:lang w:eastAsia="ko-KR"/>
        </w:rPr>
        <w:t>선택수량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4AA661A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processScannedData(String scannedData) {</w:t>
      </w:r>
    </w:p>
    <w:p w14:paraId="6BFCBF8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(scannedData != null &amp;&amp; scannedData.contains(":")) {</w:t>
      </w:r>
    </w:p>
    <w:p w14:paraId="5A4D381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String[] keyValues = scannedData.split(":");</w:t>
      </w:r>
    </w:p>
    <w:p w14:paraId="5F6CFF0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if (keyValues.length == 2) {</w:t>
      </w:r>
    </w:p>
    <w:p w14:paraId="738180D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String field = keyValues[0];  //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나타낼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</w:t>
      </w:r>
      <w:r>
        <w:rPr>
          <w:rFonts w:hint="eastAsia"/>
          <w:lang w:eastAsia="ko-KR"/>
        </w:rPr>
        <w:t xml:space="preserve"> "productCode"</w:t>
      </w:r>
    </w:p>
    <w:p w14:paraId="4A39BB1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String value = keyValues[1];  //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23CC01C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Log.d("ScanQR", "Field: " + field + ", Value: " + value); // </w:t>
      </w:r>
      <w:r>
        <w:rPr>
          <w:rFonts w:hint="eastAsia"/>
          <w:lang w:eastAsia="ko-KR"/>
        </w:rPr>
        <w:t>필드와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</w:t>
      </w:r>
    </w:p>
    <w:p w14:paraId="646C281F" w14:textId="77777777" w:rsidR="0016649E" w:rsidRDefault="0016649E" w:rsidP="0016649E">
      <w:pPr>
        <w:rPr>
          <w:lang w:eastAsia="ko-KR"/>
        </w:rPr>
      </w:pPr>
    </w:p>
    <w:p w14:paraId="244C136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fetchDataFromFirestore(field, value, new FirestoreCallback() {</w:t>
      </w:r>
    </w:p>
    <w:p w14:paraId="1590ACE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6A46285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onCallback(ArrayList&lt;ProductData&gt; products) {</w:t>
      </w:r>
    </w:p>
    <w:p w14:paraId="2087105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ListView listView = findViewById(R.id.scannedlist);</w:t>
      </w:r>
    </w:p>
    <w:p w14:paraId="788B897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                MainScanAdapter adapter = (MainScanAdapter) listView.getAdapter();</w:t>
      </w:r>
    </w:p>
    <w:p w14:paraId="1C247CB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if (adapter == null) {</w:t>
      </w:r>
    </w:p>
    <w:p w14:paraId="3ED1F34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adapter = new MainScanAdapter(MainActivityProductScan.this, new ArrayList&lt;&gt;());</w:t>
      </w:r>
    </w:p>
    <w:p w14:paraId="176E4FA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listView.setAdapter(adapter);</w:t>
      </w:r>
    </w:p>
    <w:p w14:paraId="7DF3366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767ADABE" w14:textId="77777777" w:rsidR="0016649E" w:rsidRDefault="0016649E" w:rsidP="0016649E">
      <w:pPr>
        <w:rPr>
          <w:lang w:eastAsia="ko-KR"/>
        </w:rPr>
      </w:pPr>
    </w:p>
    <w:p w14:paraId="6226963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int parsedValue = Integer.parseInt(value);  // </w:t>
      </w:r>
      <w:r>
        <w:rPr>
          <w:rFonts w:hint="eastAsia"/>
          <w:lang w:eastAsia="ko-KR"/>
        </w:rPr>
        <w:t>파싱된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7D5EC60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boolean isNewProduct = true;</w:t>
      </w:r>
    </w:p>
    <w:p w14:paraId="37DFDDE6" w14:textId="77777777" w:rsidR="0016649E" w:rsidRDefault="0016649E" w:rsidP="0016649E">
      <w:pPr>
        <w:rPr>
          <w:lang w:eastAsia="ko-KR"/>
        </w:rPr>
      </w:pPr>
    </w:p>
    <w:p w14:paraId="2250950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for (int i = 0; i &lt; adapter.getCount(); i++) {</w:t>
      </w:r>
    </w:p>
    <w:p w14:paraId="0870EFA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ProductData existingProduct = adapter.getItem(i);</w:t>
      </w:r>
    </w:p>
    <w:p w14:paraId="6FA78F0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if (existingProduct.getProductCode() == parsedValue) {</w:t>
      </w:r>
    </w:p>
    <w:p w14:paraId="0A2798F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existingProduct.setProductStock(existingProduct.getProductStock() + 1);</w:t>
      </w:r>
    </w:p>
    <w:p w14:paraId="2C246B9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isNewProduct = false;</w:t>
      </w:r>
    </w:p>
    <w:p w14:paraId="0C403F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break;</w:t>
      </w:r>
    </w:p>
    <w:p w14:paraId="17C720F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}</w:t>
      </w:r>
    </w:p>
    <w:p w14:paraId="4D49603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12FD748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</w:t>
      </w:r>
      <w:r>
        <w:rPr>
          <w:rFonts w:hint="eastAsia"/>
          <w:lang w:eastAsia="ko-KR"/>
        </w:rPr>
        <w:t>코드의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진행순서상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매핑하는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바람에</w:t>
      </w:r>
      <w:r>
        <w:rPr>
          <w:rFonts w:hint="eastAsia"/>
          <w:lang w:eastAsia="ko-KR"/>
        </w:rPr>
        <w:t xml:space="preserve"> product</w:t>
      </w:r>
      <w:r>
        <w:rPr>
          <w:rFonts w:hint="eastAsia"/>
          <w:lang w:eastAsia="ko-KR"/>
        </w:rPr>
        <w:t>클래스에서</w:t>
      </w:r>
      <w:r>
        <w:rPr>
          <w:rFonts w:hint="eastAsia"/>
          <w:lang w:eastAsia="ko-KR"/>
        </w:rPr>
        <w:t xml:space="preserve"> productCode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인식하도록</w:t>
      </w:r>
      <w:r>
        <w:rPr>
          <w:rFonts w:hint="eastAsia"/>
          <w:lang w:eastAsia="ko-KR"/>
        </w:rPr>
        <w:t xml:space="preserve">   @PropertyName("productCode")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추가함</w:t>
      </w:r>
    </w:p>
    <w:p w14:paraId="206B2DC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</w:t>
      </w:r>
      <w:r>
        <w:rPr>
          <w:rFonts w:hint="eastAsia"/>
          <w:lang w:eastAsia="ko-KR"/>
        </w:rPr>
        <w:t>나중에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그냥</w:t>
      </w:r>
      <w:r>
        <w:rPr>
          <w:rFonts w:hint="eastAsia"/>
          <w:lang w:eastAsia="ko-KR"/>
        </w:rPr>
        <w:t xml:space="preserve"> code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productcode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변경해야함</w:t>
      </w:r>
    </w:p>
    <w:p w14:paraId="4AC774D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if (isNewProduct) {</w:t>
      </w:r>
    </w:p>
    <w:p w14:paraId="60D9741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for (ProductData newProduct : products) {</w:t>
      </w:r>
    </w:p>
    <w:p w14:paraId="1148052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if (newProduct.getProductCode() == parsedValue) {</w:t>
      </w:r>
    </w:p>
    <w:p w14:paraId="12FA7EB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newProduct.setProductStock(1);  // </w:t>
      </w:r>
      <w:r>
        <w:rPr>
          <w:rFonts w:hint="eastAsia"/>
          <w:lang w:eastAsia="ko-KR"/>
        </w:rPr>
        <w:t>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2EDCDCC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adapter.add(newProduct);</w:t>
      </w:r>
    </w:p>
    <w:p w14:paraId="6A0E4FA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break;</w:t>
      </w:r>
    </w:p>
    <w:p w14:paraId="42137F1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}</w:t>
      </w:r>
    </w:p>
    <w:p w14:paraId="00FF1D4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}</w:t>
      </w:r>
    </w:p>
    <w:p w14:paraId="5613D03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5126AAA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adapter.notifyDataSetChanged();  //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알림</w:t>
      </w:r>
    </w:p>
    <w:p w14:paraId="536D156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updateTotalPrice();  //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금액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1ADB7A6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70F43ED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});</w:t>
      </w:r>
    </w:p>
    <w:p w14:paraId="651B0A5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 else {</w:t>
      </w:r>
    </w:p>
    <w:p w14:paraId="5968251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Log.d("ScanQR", "Scanned data format is incorrect"); //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</w:t>
      </w:r>
    </w:p>
    <w:p w14:paraId="0B639E6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07C08DF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else {</w:t>
      </w:r>
    </w:p>
    <w:p w14:paraId="0114021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Log.d("ScanQR", "Scanned data is null or does not contain ':'"); // </w:t>
      </w:r>
      <w:r>
        <w:rPr>
          <w:rFonts w:hint="eastAsia"/>
          <w:lang w:eastAsia="ko-KR"/>
        </w:rPr>
        <w:t>스캔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</w:t>
      </w:r>
    </w:p>
    <w:p w14:paraId="77A03A3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58E71DDC" w14:textId="77777777" w:rsidR="0016649E" w:rsidRDefault="0016649E" w:rsidP="0016649E">
      <w:pPr>
        <w:rPr>
          <w:lang w:eastAsia="ko-KR"/>
        </w:rPr>
      </w:pPr>
    </w:p>
    <w:p w14:paraId="3571754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capture.onResume();</w:t>
      </w:r>
    </w:p>
    <w:p w14:paraId="5CAD4EB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FB23445" w14:textId="77777777" w:rsidR="0016649E" w:rsidRDefault="0016649E" w:rsidP="0016649E">
      <w:pPr>
        <w:rPr>
          <w:lang w:eastAsia="ko-KR"/>
        </w:rPr>
      </w:pPr>
    </w:p>
    <w:p w14:paraId="728C412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interface FirestoreCallback {</w:t>
      </w:r>
    </w:p>
    <w:p w14:paraId="09ADADA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void onCallback(ArrayList&lt;ProductData&gt; products);</w:t>
      </w:r>
    </w:p>
    <w:p w14:paraId="66EC743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833BF9F" w14:textId="77777777" w:rsidR="0016649E" w:rsidRDefault="0016649E" w:rsidP="0016649E">
      <w:pPr>
        <w:rPr>
          <w:lang w:eastAsia="ko-KR"/>
        </w:rPr>
      </w:pPr>
    </w:p>
    <w:p w14:paraId="144AF57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fetchDataFromFirestore(String field, String value, FirestoreCallback callback) {</w:t>
      </w:r>
    </w:p>
    <w:p w14:paraId="1AB8247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Log.d("ScanQR", "Starting to fetch data from Firestore. Field: " + field + ", Value: " + value);</w:t>
      </w:r>
    </w:p>
    <w:p w14:paraId="255A8B5F" w14:textId="77777777" w:rsidR="0016649E" w:rsidRDefault="0016649E" w:rsidP="0016649E">
      <w:pPr>
        <w:rPr>
          <w:lang w:eastAsia="ko-KR"/>
        </w:rPr>
      </w:pPr>
    </w:p>
    <w:p w14:paraId="1DA1753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FirebaseFirestore db = FirebaseFirestore.getInstance();</w:t>
      </w:r>
    </w:p>
    <w:p w14:paraId="561A46D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    ArrayList&lt;ProductData&gt; products = new ArrayList&lt;&gt;(); //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선언</w:t>
      </w:r>
    </w:p>
    <w:p w14:paraId="491CCF71" w14:textId="77777777" w:rsidR="0016649E" w:rsidRDefault="0016649E" w:rsidP="0016649E">
      <w:pPr>
        <w:rPr>
          <w:lang w:eastAsia="ko-KR"/>
        </w:rPr>
      </w:pPr>
    </w:p>
    <w:p w14:paraId="714F0F5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long value1;</w:t>
      </w:r>
    </w:p>
    <w:p w14:paraId="010D89E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try {</w:t>
      </w:r>
    </w:p>
    <w:p w14:paraId="7F6F329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value1 = Long.parseLong(value); //</w:t>
      </w:r>
      <w:r>
        <w:rPr>
          <w:rFonts w:hint="eastAsia"/>
          <w:lang w:eastAsia="ko-KR"/>
        </w:rPr>
        <w:t>여기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롱은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파이어베이스에서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검색할</w:t>
      </w:r>
    </w:p>
    <w:p w14:paraId="67F57B8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Log.d("ScanQR", "Value parsed to long successfully.");</w:t>
      </w:r>
    </w:p>
    <w:p w14:paraId="4F904B1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catch (NumberFormatException e) {</w:t>
      </w:r>
    </w:p>
    <w:p w14:paraId="6D9DD73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Log.d("ScanQR", "Error parsing value to long: " + e.getMessage());</w:t>
      </w:r>
    </w:p>
    <w:p w14:paraId="5B576B9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callback.onCallback(new ArrayList&lt;&gt;());</w:t>
      </w:r>
    </w:p>
    <w:p w14:paraId="43C6983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return;</w:t>
      </w:r>
    </w:p>
    <w:p w14:paraId="34CAE1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663061F0" w14:textId="77777777" w:rsidR="0016649E" w:rsidRDefault="0016649E" w:rsidP="0016649E">
      <w:pPr>
        <w:rPr>
          <w:lang w:eastAsia="ko-KR"/>
        </w:rPr>
      </w:pPr>
    </w:p>
    <w:p w14:paraId="692A208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Log.d("ScanQR", "Preparing to query Firestore...");</w:t>
      </w:r>
    </w:p>
    <w:p w14:paraId="102EF446" w14:textId="77777777" w:rsidR="0016649E" w:rsidRDefault="0016649E" w:rsidP="0016649E">
      <w:pPr>
        <w:rPr>
          <w:lang w:eastAsia="ko-KR"/>
        </w:rPr>
      </w:pPr>
    </w:p>
    <w:p w14:paraId="745DE65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db.collection("products").whereEqualTo(field, value1).get()</w:t>
      </w:r>
    </w:p>
    <w:p w14:paraId="515B5BD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.addOnSuccessListener(queryDocumentSnapshots -&gt; {</w:t>
      </w:r>
    </w:p>
    <w:p w14:paraId="38DE5FA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if (!queryDocumentSnapshots.isEmpty()) {</w:t>
      </w:r>
    </w:p>
    <w:p w14:paraId="4607833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for (QueryDocumentSnapshot document : queryDocumentSnapshots) {</w:t>
      </w:r>
    </w:p>
    <w:p w14:paraId="2942E6F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ProductData product = document.toObject(ProductData.class);</w:t>
      </w:r>
    </w:p>
    <w:p w14:paraId="06A3A53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String productName = document.getString("productName");</w:t>
      </w:r>
    </w:p>
    <w:p w14:paraId="4F050E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String productImage = document.getString("productImage");</w:t>
      </w:r>
    </w:p>
    <w:p w14:paraId="1000E26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String productCategory = document.getString("productCategory");</w:t>
      </w:r>
    </w:p>
    <w:p w14:paraId="0CFB516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Number productPriceNumber = document.getLong("productPrice"); // Number </w:t>
      </w:r>
      <w:r>
        <w:rPr>
          <w:rFonts w:hint="eastAsia"/>
          <w:lang w:eastAsia="ko-KR"/>
        </w:rPr>
        <w:t>타입으로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가져오기</w:t>
      </w:r>
    </w:p>
    <w:p w14:paraId="206DD1A7" w14:textId="77777777" w:rsidR="0016649E" w:rsidRDefault="0016649E" w:rsidP="0016649E">
      <w:pPr>
        <w:rPr>
          <w:lang w:eastAsia="ko-KR"/>
        </w:rPr>
      </w:pPr>
    </w:p>
    <w:p w14:paraId="3010BE3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long productPrice = productPriceNumber.longValue(); // Number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long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</w:t>
      </w:r>
    </w:p>
    <w:p w14:paraId="0D5E6049" w14:textId="77777777" w:rsidR="0016649E" w:rsidRDefault="0016649E" w:rsidP="0016649E">
      <w:pPr>
        <w:rPr>
          <w:lang w:eastAsia="ko-KR"/>
        </w:rPr>
      </w:pPr>
    </w:p>
    <w:p w14:paraId="78A0803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product.setProductName(productName);</w:t>
      </w:r>
    </w:p>
    <w:p w14:paraId="4064E5C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product.setProductImage(productImage);</w:t>
      </w:r>
    </w:p>
    <w:p w14:paraId="79CFC48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product.setProductCategory(productCategory);</w:t>
      </w:r>
    </w:p>
    <w:p w14:paraId="32B45D7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product.setProductPrice((int) productPrice);</w:t>
      </w:r>
    </w:p>
    <w:p w14:paraId="4C719A9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products.add(product);</w:t>
      </w:r>
    </w:p>
    <w:p w14:paraId="3D441A8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Log.d("ScanQR", "Product code: " + product.getProductCode() + ", Name: " + product.getProductName());</w:t>
      </w:r>
    </w:p>
    <w:p w14:paraId="78B96834" w14:textId="77777777" w:rsidR="0016649E" w:rsidRDefault="0016649E" w:rsidP="0016649E">
      <w:pPr>
        <w:rPr>
          <w:lang w:eastAsia="ko-KR"/>
        </w:rPr>
      </w:pPr>
    </w:p>
    <w:p w14:paraId="7BDF8C9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4A20BCA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 else {</w:t>
      </w:r>
    </w:p>
    <w:p w14:paraId="64F1C64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Log.d("ScanQR", "No products matched the query");</w:t>
      </w:r>
    </w:p>
    <w:p w14:paraId="2A51794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12A74615" w14:textId="77777777" w:rsidR="0016649E" w:rsidRDefault="0016649E" w:rsidP="0016649E">
      <w:pPr>
        <w:rPr>
          <w:lang w:eastAsia="ko-KR"/>
        </w:rPr>
      </w:pPr>
    </w:p>
    <w:p w14:paraId="3638559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callback.onCallback(products);</w:t>
      </w:r>
    </w:p>
    <w:p w14:paraId="2A376F8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</w:t>
      </w:r>
    </w:p>
    <w:p w14:paraId="2BBE24F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.addOnFailureListener(e -&gt; {</w:t>
      </w:r>
    </w:p>
    <w:p w14:paraId="389D2E4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Log.e("ScanQR", "Error fetching data: " + e.getMessage());</w:t>
      </w:r>
    </w:p>
    <w:p w14:paraId="010496F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callback.onCallback(null);</w:t>
      </w:r>
    </w:p>
    <w:p w14:paraId="28200DF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});</w:t>
      </w:r>
    </w:p>
    <w:p w14:paraId="70C3C7B1" w14:textId="77777777" w:rsidR="0016649E" w:rsidRDefault="0016649E" w:rsidP="0016649E">
      <w:pPr>
        <w:rPr>
          <w:lang w:eastAsia="ko-KR"/>
        </w:rPr>
      </w:pPr>
    </w:p>
    <w:p w14:paraId="21D0C14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Log.d("ScanQR", "Firestore query dispatched.");</w:t>
      </w:r>
    </w:p>
    <w:p w14:paraId="6093BFA5" w14:textId="77777777" w:rsidR="0016649E" w:rsidRDefault="0016649E" w:rsidP="0016649E">
      <w:pPr>
        <w:rPr>
          <w:lang w:eastAsia="ko-KR"/>
        </w:rPr>
      </w:pPr>
    </w:p>
    <w:p w14:paraId="1F2C0AA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7A0E60E" w14:textId="77777777" w:rsidR="0016649E" w:rsidRDefault="0016649E" w:rsidP="0016649E">
      <w:pPr>
        <w:rPr>
          <w:lang w:eastAsia="ko-KR"/>
        </w:rPr>
      </w:pPr>
    </w:p>
    <w:p w14:paraId="72A694E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updateTotalPrice() {</w:t>
      </w:r>
    </w:p>
    <w:p w14:paraId="7BAC53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ListView listView = findViewById(R.id.scannedlist);</w:t>
      </w:r>
    </w:p>
    <w:p w14:paraId="1D07F09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MainScanAdapter adapter = (MainScanAdapter) listView.getAdapter();</w:t>
      </w:r>
    </w:p>
    <w:p w14:paraId="54A5421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(adapter == null) {</w:t>
      </w:r>
    </w:p>
    <w:p w14:paraId="62E574D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return; // </w:t>
      </w:r>
      <w:r>
        <w:rPr>
          <w:rFonts w:hint="eastAsia"/>
          <w:lang w:eastAsia="ko-KR"/>
        </w:rPr>
        <w:t>어댑터가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</w:t>
      </w:r>
    </w:p>
    <w:p w14:paraId="17C18D4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77554603" w14:textId="77777777" w:rsidR="0016649E" w:rsidRDefault="0016649E" w:rsidP="0016649E">
      <w:pPr>
        <w:rPr>
          <w:lang w:eastAsia="ko-KR"/>
        </w:rPr>
      </w:pPr>
    </w:p>
    <w:p w14:paraId="1D6BD8E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double total = 0;</w:t>
      </w:r>
    </w:p>
    <w:p w14:paraId="4D6CDA7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for (int i = 0; i &lt; adapter.getCount(); i++) {</w:t>
      </w:r>
    </w:p>
    <w:p w14:paraId="64065BE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ProductData product = adapter.getItem(i);</w:t>
      </w:r>
    </w:p>
    <w:p w14:paraId="62FF8D3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total += product.getProductPrice() * product.getProductStock();</w:t>
      </w:r>
    </w:p>
    <w:p w14:paraId="00DA80C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598C2D49" w14:textId="77777777" w:rsidR="0016649E" w:rsidRDefault="0016649E" w:rsidP="0016649E">
      <w:pPr>
        <w:rPr>
          <w:lang w:eastAsia="ko-KR"/>
        </w:rPr>
      </w:pPr>
    </w:p>
    <w:p w14:paraId="71B22A2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total -= pointsUsed; // </w:t>
      </w:r>
      <w:r>
        <w:rPr>
          <w:rFonts w:hint="eastAsia"/>
          <w:lang w:eastAsia="ko-KR"/>
        </w:rPr>
        <w:t>포인트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</w:t>
      </w:r>
    </w:p>
    <w:p w14:paraId="5B08F1CA" w14:textId="77777777" w:rsidR="0016649E" w:rsidRDefault="0016649E" w:rsidP="0016649E">
      <w:pPr>
        <w:rPr>
          <w:lang w:eastAsia="ko-KR"/>
        </w:rPr>
      </w:pPr>
    </w:p>
    <w:p w14:paraId="0130AC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totalTextView = findViewById(R.id.itemtotal);</w:t>
      </w:r>
    </w:p>
    <w:p w14:paraId="435757D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NumberFormat numberFormat = NumberFormat.getNumberInstance(Locale.getDefault());</w:t>
      </w:r>
    </w:p>
    <w:p w14:paraId="08D2823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totalTextView.setText(numberFormat.format(total));</w:t>
      </w:r>
    </w:p>
    <w:p w14:paraId="0ED96CF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63701EC" w14:textId="77777777" w:rsidR="0016649E" w:rsidRDefault="0016649E" w:rsidP="0016649E">
      <w:pPr>
        <w:rPr>
          <w:lang w:eastAsia="ko-KR"/>
        </w:rPr>
      </w:pPr>
    </w:p>
    <w:p w14:paraId="475196A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processPayment() {</w:t>
      </w:r>
    </w:p>
    <w:p w14:paraId="200E197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ListView listView = findViewById(R.id.scannedlist);</w:t>
      </w:r>
    </w:p>
    <w:p w14:paraId="57F3503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EditText usePoint = findViewById(R.id.editTextFieldPoint);</w:t>
      </w:r>
    </w:p>
    <w:p w14:paraId="2C59C02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MainScanAdapter adapter = (MainScanAdapter) listView.getAdapter();</w:t>
      </w:r>
    </w:p>
    <w:p w14:paraId="0A2D4E0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(adapter == null) return;</w:t>
      </w:r>
    </w:p>
    <w:p w14:paraId="0717C67B" w14:textId="77777777" w:rsidR="0016649E" w:rsidRDefault="0016649E" w:rsidP="0016649E">
      <w:pPr>
        <w:rPr>
          <w:lang w:eastAsia="ko-KR"/>
        </w:rPr>
      </w:pPr>
    </w:p>
    <w:p w14:paraId="3625FEE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ArrayList&lt;ProductData&gt; products = new ArrayList&lt;&gt;();</w:t>
      </w:r>
    </w:p>
    <w:p w14:paraId="6AB1A44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for (int i = 0; i &lt; adapter.getCount(); i++) {</w:t>
      </w:r>
    </w:p>
    <w:p w14:paraId="3BF95F3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products.add(adapter.getItem(i));</w:t>
      </w:r>
    </w:p>
    <w:p w14:paraId="68C685C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2306804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EditText pointEditText = findViewById(R.id.editTextFieldPoint);</w:t>
      </w:r>
    </w:p>
    <w:p w14:paraId="4B74EA7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pointInput = pointEditText.getText().toString();</w:t>
      </w:r>
    </w:p>
    <w:p w14:paraId="5F5448B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 pointsToUse = pointInput.isEmpty() ? 0 : Integer.parseInt(pointInput);</w:t>
      </w:r>
    </w:p>
    <w:p w14:paraId="3F76CB75" w14:textId="77777777" w:rsidR="0016649E" w:rsidRDefault="0016649E" w:rsidP="0016649E">
      <w:pPr>
        <w:rPr>
          <w:lang w:eastAsia="ko-KR"/>
        </w:rPr>
      </w:pPr>
    </w:p>
    <w:p w14:paraId="4B6810B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totalPrice = findViewById(R.id.itemtotal);</w:t>
      </w:r>
    </w:p>
    <w:p w14:paraId="7255DB5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totalPriceStr = totalPrice.getText().toString().replace(",", "");</w:t>
      </w:r>
    </w:p>
    <w:p w14:paraId="62CCDF3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double itemTotal = Double.parseDouble(totalPriceStr);</w:t>
      </w:r>
    </w:p>
    <w:p w14:paraId="689D156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if(itemTotal == 0){</w:t>
      </w:r>
    </w:p>
    <w:p w14:paraId="6D4A0B7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Toast.makeText(MainActivityProductScan.this, "</w:t>
      </w:r>
      <w:r>
        <w:rPr>
          <w:rFonts w:hint="eastAsia"/>
          <w:lang w:eastAsia="ko-KR"/>
        </w:rPr>
        <w:t>결제할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없습니다</w:t>
      </w:r>
      <w:r>
        <w:rPr>
          <w:rFonts w:hint="eastAsia"/>
          <w:lang w:eastAsia="ko-KR"/>
        </w:rPr>
        <w:t>.", Toast.LENGTH_SHORT).show();</w:t>
      </w:r>
    </w:p>
    <w:p w14:paraId="4CA7D82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return;</w:t>
      </w:r>
    </w:p>
    <w:p w14:paraId="5E1B77D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5ED0D3E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Intent intent = new Intent(MainActivityProductScan.this, MainPaymentActivity.class);</w:t>
      </w:r>
    </w:p>
    <w:p w14:paraId="0C5F627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intent.putParcelableArrayListExtra("products", products);</w:t>
      </w:r>
    </w:p>
    <w:p w14:paraId="42509B7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intent.putExtra("pointsToUse", pointsToUse);</w:t>
      </w:r>
    </w:p>
    <w:p w14:paraId="2968D4D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intent.putExtra("totalPrice", itemTotal);</w:t>
      </w:r>
    </w:p>
    <w:p w14:paraId="35BAD15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startActivity(intent);</w:t>
      </w:r>
    </w:p>
    <w:p w14:paraId="5AFDD324" w14:textId="77777777" w:rsidR="0016649E" w:rsidRDefault="0016649E" w:rsidP="0016649E">
      <w:pPr>
        <w:rPr>
          <w:lang w:eastAsia="ko-KR"/>
        </w:rPr>
      </w:pPr>
    </w:p>
    <w:p w14:paraId="5699F26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AF64471" w14:textId="77777777" w:rsidR="0016649E" w:rsidRDefault="0016649E" w:rsidP="0016649E">
      <w:pPr>
        <w:rPr>
          <w:lang w:eastAsia="ko-KR"/>
        </w:rPr>
      </w:pPr>
    </w:p>
    <w:p w14:paraId="04ACA52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runTransactionToUpdateStock(FirebaseFirestore db, DocumentReference docRef, ProductData product) {</w:t>
      </w:r>
    </w:p>
    <w:p w14:paraId="6E47A30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db.runTransaction(transaction -&gt; {</w:t>
      </w:r>
    </w:p>
    <w:p w14:paraId="4D470F2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    DocumentSnapshot snapshot = transaction.get(docRef);</w:t>
      </w:r>
    </w:p>
    <w:p w14:paraId="3A1E091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if (!snapshot.exists()) {</w:t>
      </w:r>
    </w:p>
    <w:p w14:paraId="2D4F85B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throw new FirebaseFirestoreException("Product not found",</w:t>
      </w:r>
    </w:p>
    <w:p w14:paraId="5ECA309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FirebaseFirestoreException.Code.ABORTED);</w:t>
      </w:r>
    </w:p>
    <w:p w14:paraId="0DB82DD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6DC4328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long newStock = snapshot.getLong("productStock") - product.getProductStock();</w:t>
      </w:r>
    </w:p>
    <w:p w14:paraId="1AD43F1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if (newStock &lt; 0) {</w:t>
      </w:r>
    </w:p>
    <w:p w14:paraId="5B841BC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throw new FirebaseFirestoreException("Stock cannot be negative",</w:t>
      </w:r>
    </w:p>
    <w:p w14:paraId="7629BE3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FirebaseFirestoreException.Code.ABORTED);</w:t>
      </w:r>
    </w:p>
    <w:p w14:paraId="3A73FF0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0F0C8E4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transaction.update(docRef, "productStock", newStock);</w:t>
      </w:r>
    </w:p>
    <w:p w14:paraId="6FBB43F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 null;</w:t>
      </w:r>
    </w:p>
    <w:p w14:paraId="7E2B0C1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}).addOnSuccessListener(aVoid -&gt; {</w:t>
      </w:r>
    </w:p>
    <w:p w14:paraId="547C5C9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Log.d("ScanQR", "Stock updated successfully for product code: " + product.getProductCode());</w:t>
      </w:r>
    </w:p>
    <w:p w14:paraId="41FA207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}).addOnFailureListener(e -&gt; {</w:t>
      </w:r>
    </w:p>
    <w:p w14:paraId="33BD6EB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Log.e("ScanQR", "Error updating stock: " + e.getMessage());</w:t>
      </w:r>
    </w:p>
    <w:p w14:paraId="054D66B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056ADE4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FDD915F" w14:textId="77777777" w:rsidR="0016649E" w:rsidRDefault="0016649E" w:rsidP="0016649E">
      <w:pPr>
        <w:rPr>
          <w:lang w:eastAsia="ko-KR"/>
        </w:rPr>
      </w:pPr>
    </w:p>
    <w:p w14:paraId="221ECBF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usePoints() {</w:t>
      </w:r>
    </w:p>
    <w:p w14:paraId="1283B6A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userDBFirebaseAuth = FirebaseAuth.getInstance();</w:t>
      </w:r>
    </w:p>
    <w:p w14:paraId="6202B1B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if(userDBFirebaseAuth.getCurrentUser().isAnonymous()){</w:t>
      </w:r>
    </w:p>
    <w:p w14:paraId="1C68377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Toast.makeText(MainActivityProductScan.this, "</w:t>
      </w:r>
      <w:r>
        <w:rPr>
          <w:rFonts w:hint="eastAsia"/>
          <w:lang w:eastAsia="ko-KR"/>
        </w:rPr>
        <w:t>비회원은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불가합니다</w:t>
      </w:r>
      <w:r>
        <w:rPr>
          <w:rFonts w:hint="eastAsia"/>
          <w:lang w:eastAsia="ko-KR"/>
        </w:rPr>
        <w:t>.", Toast.LENGTH_SHORT).show();</w:t>
      </w:r>
    </w:p>
    <w:p w14:paraId="6524610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return;</w:t>
      </w:r>
    </w:p>
    <w:p w14:paraId="3FAAA44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106E139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EditText pointEditText = findViewById(R.id.editTextFieldPoint);</w:t>
      </w:r>
    </w:p>
    <w:p w14:paraId="69F3284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pointInput = pointEditText.getText().toString();</w:t>
      </w:r>
    </w:p>
    <w:p w14:paraId="305C24A0" w14:textId="77777777" w:rsidR="0016649E" w:rsidRDefault="0016649E" w:rsidP="0016649E">
      <w:pPr>
        <w:rPr>
          <w:lang w:eastAsia="ko-KR"/>
        </w:rPr>
      </w:pPr>
    </w:p>
    <w:p w14:paraId="59F5CDE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(pointInput.isEmpty()) {</w:t>
      </w:r>
    </w:p>
    <w:p w14:paraId="45E86D6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updateTotalPrice();</w:t>
      </w:r>
    </w:p>
    <w:p w14:paraId="00BA16D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return;</w:t>
      </w:r>
    </w:p>
    <w:p w14:paraId="7E0BB4D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22264BF1" w14:textId="77777777" w:rsidR="0016649E" w:rsidRDefault="0016649E" w:rsidP="0016649E">
      <w:pPr>
        <w:rPr>
          <w:lang w:eastAsia="ko-KR"/>
        </w:rPr>
      </w:pPr>
    </w:p>
    <w:p w14:paraId="323C30D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 pointsToUse;</w:t>
      </w:r>
    </w:p>
    <w:p w14:paraId="4A2AB59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try {</w:t>
      </w:r>
    </w:p>
    <w:p w14:paraId="6384797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pointsToUse = Integer.parseInt(pointInput);</w:t>
      </w:r>
    </w:p>
    <w:p w14:paraId="6C353C8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catch (NumberFormatException e) {</w:t>
      </w:r>
    </w:p>
    <w:p w14:paraId="5160B10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Toast.makeText(this, "</w:t>
      </w:r>
      <w:r>
        <w:rPr>
          <w:rFonts w:hint="eastAsia"/>
          <w:lang w:eastAsia="ko-KR"/>
        </w:rPr>
        <w:t>올바른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입력해주세요</w:t>
      </w:r>
      <w:r>
        <w:rPr>
          <w:rFonts w:hint="eastAsia"/>
          <w:lang w:eastAsia="ko-KR"/>
        </w:rPr>
        <w:t>.", Toast.LENGTH_SHORT).show();</w:t>
      </w:r>
    </w:p>
    <w:p w14:paraId="0574689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return;</w:t>
      </w:r>
    </w:p>
    <w:p w14:paraId="5DDCEC7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7F67ED30" w14:textId="77777777" w:rsidR="0016649E" w:rsidRDefault="0016649E" w:rsidP="0016649E">
      <w:pPr>
        <w:rPr>
          <w:lang w:eastAsia="ko-KR"/>
        </w:rPr>
      </w:pPr>
    </w:p>
    <w:p w14:paraId="51033C7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userDBFirebaseAuth = FirebaseAuth.getInstance();</w:t>
      </w:r>
    </w:p>
    <w:p w14:paraId="0433FFD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userDBFirebaseUser = userDBFirebaseAuth.getCurrentUser();</w:t>
      </w:r>
    </w:p>
    <w:p w14:paraId="59EACE0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uid = userDBFirebaseUser.getUid();</w:t>
      </w:r>
    </w:p>
    <w:p w14:paraId="1FEF6E4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userDBFireStore = FirebaseFirestore.getInstance();</w:t>
      </w:r>
    </w:p>
    <w:p w14:paraId="3F65DA4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userDBFireStore.collection("users").document(uid).get().addOnSuccessListener(documentSnapshot -&gt; {</w:t>
      </w:r>
    </w:p>
    <w:p w14:paraId="4172C84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int availablePoints;</w:t>
      </w:r>
    </w:p>
    <w:p w14:paraId="6B793AE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try {</w:t>
      </w:r>
    </w:p>
    <w:p w14:paraId="24D4BEB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availablePoints = documentSnapshot.getLong("userPoint").intValue();</w:t>
      </w:r>
    </w:p>
    <w:p w14:paraId="10A4C7B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 catch (NullPointerException | NumberFormatException e) {</w:t>
      </w:r>
    </w:p>
    <w:p w14:paraId="1C8DDC5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Toast.makeText(this, "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불러오는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발생했습니다</w:t>
      </w:r>
      <w:r>
        <w:rPr>
          <w:rFonts w:hint="eastAsia"/>
          <w:lang w:eastAsia="ko-KR"/>
        </w:rPr>
        <w:t xml:space="preserve">.", </w:t>
      </w:r>
      <w:r>
        <w:rPr>
          <w:rFonts w:hint="eastAsia"/>
          <w:lang w:eastAsia="ko-KR"/>
        </w:rPr>
        <w:lastRenderedPageBreak/>
        <w:t>Toast.LENGTH_SHORT).show();</w:t>
      </w:r>
    </w:p>
    <w:p w14:paraId="094BE0C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return;</w:t>
      </w:r>
    </w:p>
    <w:p w14:paraId="3EFB424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482B8885" w14:textId="77777777" w:rsidR="0016649E" w:rsidRDefault="0016649E" w:rsidP="0016649E">
      <w:pPr>
        <w:rPr>
          <w:lang w:eastAsia="ko-KR"/>
        </w:rPr>
      </w:pPr>
    </w:p>
    <w:p w14:paraId="49213C8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if (pointsToUse &gt; availablePoints) {</w:t>
      </w:r>
    </w:p>
    <w:p w14:paraId="1B1B8AD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Toast.makeText(MainActivityProductScan.this, "</w:t>
      </w:r>
      <w:r>
        <w:rPr>
          <w:rFonts w:hint="eastAsia"/>
          <w:lang w:eastAsia="ko-KR"/>
        </w:rPr>
        <w:t>보유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포인트보다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입력했습니다</w:t>
      </w:r>
      <w:r>
        <w:rPr>
          <w:rFonts w:hint="eastAsia"/>
          <w:lang w:eastAsia="ko-KR"/>
        </w:rPr>
        <w:t>.", Toast.LENGTH_SHORT).show();</w:t>
      </w:r>
    </w:p>
    <w:p w14:paraId="0AAB243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updateTotalPrice();</w:t>
      </w:r>
    </w:p>
    <w:p w14:paraId="629A1DD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 else {</w:t>
      </w:r>
    </w:p>
    <w:p w14:paraId="4D77873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applyPoints(pointsToUse);</w:t>
      </w:r>
    </w:p>
    <w:p w14:paraId="7D8C099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005915A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}).addOnFailureListener(e -&gt; {</w:t>
      </w:r>
    </w:p>
    <w:p w14:paraId="749FED2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Toast.makeText(MainActivityProductScan.this, "</w:t>
      </w:r>
      <w:r>
        <w:rPr>
          <w:rFonts w:hint="eastAsia"/>
          <w:lang w:eastAsia="ko-KR"/>
        </w:rPr>
        <w:t>포인트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</w:t>
      </w:r>
      <w:r>
        <w:rPr>
          <w:rFonts w:hint="eastAsia"/>
          <w:lang w:eastAsia="ko-KR"/>
        </w:rPr>
        <w:t>: " + e.getMessage(), Toast.LENGTH_SHORT).show();</w:t>
      </w:r>
    </w:p>
    <w:p w14:paraId="3659A9F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28DA44D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88EE8D4" w14:textId="77777777" w:rsidR="0016649E" w:rsidRDefault="0016649E" w:rsidP="0016649E">
      <w:pPr>
        <w:rPr>
          <w:lang w:eastAsia="ko-KR"/>
        </w:rPr>
      </w:pPr>
    </w:p>
    <w:p w14:paraId="7D87043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applyPoints(int pointsToUse) {</w:t>
      </w:r>
    </w:p>
    <w:p w14:paraId="3FB9FE8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pointsUsed = pointsToUse; // </w:t>
      </w:r>
      <w:r>
        <w:rPr>
          <w:rFonts w:hint="eastAsia"/>
          <w:lang w:eastAsia="ko-KR"/>
        </w:rPr>
        <w:t>포인트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</w:p>
    <w:p w14:paraId="5D66A31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updateTotalPrice(); //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금액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458C651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360F80EB" w14:textId="77777777" w:rsidR="0016649E" w:rsidRDefault="0016649E" w:rsidP="0016649E">
      <w:pPr>
        <w:rPr>
          <w:lang w:eastAsia="ko-KR"/>
        </w:rPr>
      </w:pPr>
    </w:p>
    <w:p w14:paraId="0BD1957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02606EE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protected void onResume() {</w:t>
      </w:r>
    </w:p>
    <w:p w14:paraId="488C020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super.onResume();</w:t>
      </w:r>
    </w:p>
    <w:p w14:paraId="3E371D3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capture.onResume();</w:t>
      </w:r>
    </w:p>
    <w:p w14:paraId="6368A0D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3FEE69F6" w14:textId="77777777" w:rsidR="0016649E" w:rsidRDefault="0016649E" w:rsidP="0016649E">
      <w:pPr>
        <w:rPr>
          <w:lang w:eastAsia="ko-KR"/>
        </w:rPr>
      </w:pPr>
    </w:p>
    <w:p w14:paraId="3863DBC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69F26FB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protected void onPause() {</w:t>
      </w:r>
    </w:p>
    <w:p w14:paraId="14B4182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super.onPause();</w:t>
      </w:r>
    </w:p>
    <w:p w14:paraId="5C0F0F6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capture.onPause();</w:t>
      </w:r>
    </w:p>
    <w:p w14:paraId="48CF5CC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6262CA2" w14:textId="77777777" w:rsidR="0016649E" w:rsidRDefault="0016649E" w:rsidP="0016649E">
      <w:pPr>
        <w:rPr>
          <w:lang w:eastAsia="ko-KR"/>
        </w:rPr>
      </w:pPr>
    </w:p>
    <w:p w14:paraId="118B187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20378B3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protected void onDestroy() {</w:t>
      </w:r>
    </w:p>
    <w:p w14:paraId="0DE496F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super.onDestroy();</w:t>
      </w:r>
    </w:p>
    <w:p w14:paraId="158087B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capture.onDestroy();</w:t>
      </w:r>
    </w:p>
    <w:p w14:paraId="7EE2D58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F26DE1B" w14:textId="77777777" w:rsidR="0016649E" w:rsidRDefault="0016649E" w:rsidP="0016649E">
      <w:pPr>
        <w:rPr>
          <w:lang w:eastAsia="ko-KR"/>
        </w:rPr>
      </w:pPr>
    </w:p>
    <w:p w14:paraId="71239D0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7E4C12F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protected void onSaveInstanceState(Bundle outState) {</w:t>
      </w:r>
    </w:p>
    <w:p w14:paraId="4780B6F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super.onSaveInstanceState(outState);</w:t>
      </w:r>
    </w:p>
    <w:p w14:paraId="2FF914B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capture.onSaveInstanceState(outState);</w:t>
      </w:r>
    </w:p>
    <w:p w14:paraId="019BFC7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831D246" w14:textId="77777777" w:rsidR="0016649E" w:rsidRDefault="0016649E" w:rsidP="0016649E">
      <w:pPr>
        <w:rPr>
          <w:lang w:eastAsia="ko-KR"/>
        </w:rPr>
      </w:pPr>
    </w:p>
    <w:p w14:paraId="0A5CAE3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readBarcode(String barcode) {</w:t>
      </w:r>
    </w:p>
    <w:p w14:paraId="2094FAD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Toast.makeText(getApplicationContext(), barcode, Toast.LENGTH_LONG).show();</w:t>
      </w:r>
    </w:p>
    <w:p w14:paraId="0E67785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3280C64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114434E4" w14:textId="77777777" w:rsidR="0016649E" w:rsidRDefault="0016649E" w:rsidP="0016649E">
      <w:pPr>
        <w:rPr>
          <w:lang w:eastAsia="ko-KR"/>
        </w:rPr>
      </w:pPr>
    </w:p>
    <w:p w14:paraId="00ADDC29" w14:textId="77777777" w:rsidR="0016649E" w:rsidRDefault="0016649E" w:rsidP="0016649E">
      <w:pPr>
        <w:rPr>
          <w:lang w:eastAsia="ko-KR"/>
        </w:rPr>
      </w:pPr>
    </w:p>
    <w:p w14:paraId="28E3AF64" w14:textId="21551885" w:rsidR="0016649E" w:rsidRPr="00E944E1" w:rsidRDefault="0016649E" w:rsidP="00E944E1">
      <w:pPr>
        <w:pStyle w:val="3"/>
        <w:rPr>
          <w:b/>
          <w:lang w:eastAsia="ko-KR"/>
        </w:rPr>
      </w:pPr>
      <w:bookmarkStart w:id="167" w:name="_Toc168002278"/>
      <w:r w:rsidRPr="00E944E1">
        <w:rPr>
          <w:b/>
          <w:lang w:eastAsia="ko-KR"/>
        </w:rPr>
        <w:lastRenderedPageBreak/>
        <w:t>yuhan19plus\main\MainLoginActivity.java</w:t>
      </w:r>
      <w:r w:rsidR="00E944E1">
        <w:rPr>
          <w:rFonts w:hint="eastAsia"/>
          <w:b/>
          <w:lang w:eastAsia="ko-KR"/>
        </w:rPr>
        <w:t xml:space="preserve"> </w:t>
      </w:r>
      <w:r w:rsidR="00E944E1">
        <w:rPr>
          <w:rFonts w:hint="eastAsia"/>
          <w:b/>
          <w:lang w:eastAsia="ko-KR"/>
        </w:rPr>
        <w:t>작성자</w:t>
      </w:r>
      <w:r w:rsidR="00E944E1">
        <w:rPr>
          <w:rFonts w:hint="eastAsia"/>
          <w:b/>
          <w:lang w:eastAsia="ko-KR"/>
        </w:rPr>
        <w:t xml:space="preserve"> : </w:t>
      </w:r>
      <w:r w:rsidR="00E944E1">
        <w:rPr>
          <w:rFonts w:hint="eastAsia"/>
          <w:b/>
          <w:lang w:eastAsia="ko-KR"/>
        </w:rPr>
        <w:t>이정민</w:t>
      </w:r>
      <w:r w:rsidR="00E944E1">
        <w:rPr>
          <w:rFonts w:hint="eastAsia"/>
          <w:b/>
          <w:lang w:eastAsia="ko-KR"/>
        </w:rPr>
        <w:t xml:space="preserve">, </w:t>
      </w:r>
      <w:r w:rsidR="00E944E1">
        <w:rPr>
          <w:rFonts w:hint="eastAsia"/>
          <w:b/>
          <w:lang w:eastAsia="ko-KR"/>
        </w:rPr>
        <w:t>이석재</w:t>
      </w:r>
      <w:bookmarkEnd w:id="167"/>
      <w:r w:rsidRPr="00E944E1">
        <w:rPr>
          <w:b/>
          <w:lang w:eastAsia="ko-KR"/>
        </w:rPr>
        <w:t xml:space="preserve">  </w:t>
      </w:r>
    </w:p>
    <w:p w14:paraId="41CC666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kr.ac.yuhan.cs.yuhan19plus.main;</w:t>
      </w:r>
    </w:p>
    <w:p w14:paraId="59811894" w14:textId="77777777" w:rsidR="0016649E" w:rsidRDefault="0016649E" w:rsidP="0016649E">
      <w:pPr>
        <w:rPr>
          <w:lang w:eastAsia="ko-KR"/>
        </w:rPr>
      </w:pPr>
    </w:p>
    <w:p w14:paraId="4898CCD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android.content.Intent;</w:t>
      </w:r>
    </w:p>
    <w:p w14:paraId="28F8381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android.os.Bundle;</w:t>
      </w:r>
    </w:p>
    <w:p w14:paraId="558CA33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android.view.LayoutInflater;</w:t>
      </w:r>
    </w:p>
    <w:p w14:paraId="0F5E858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android.view.View;</w:t>
      </w:r>
    </w:p>
    <w:p w14:paraId="3835018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android.view.ViewGroup;</w:t>
      </w:r>
    </w:p>
    <w:p w14:paraId="64896DF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android.widget.Button;</w:t>
      </w:r>
    </w:p>
    <w:p w14:paraId="074B89B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android.widget.EditText;</w:t>
      </w:r>
    </w:p>
    <w:p w14:paraId="77EF498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android.widget.TextView;</w:t>
      </w:r>
    </w:p>
    <w:p w14:paraId="31E3EF1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android.widget.Toast;</w:t>
      </w:r>
    </w:p>
    <w:p w14:paraId="10594B83" w14:textId="77777777" w:rsidR="0016649E" w:rsidRDefault="0016649E" w:rsidP="0016649E">
      <w:pPr>
        <w:rPr>
          <w:lang w:eastAsia="ko-KR"/>
        </w:rPr>
      </w:pPr>
    </w:p>
    <w:p w14:paraId="4CB28C7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androidx.annotation.NonNull;</w:t>
      </w:r>
    </w:p>
    <w:p w14:paraId="78C4CEE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androidx.fragment.app.Fragment;</w:t>
      </w:r>
    </w:p>
    <w:p w14:paraId="3142944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androidx.fragment.app.FragmentManager;</w:t>
      </w:r>
    </w:p>
    <w:p w14:paraId="623EC37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androidx.fragment.app.FragmentTransaction;</w:t>
      </w:r>
    </w:p>
    <w:p w14:paraId="1CDD0F50" w14:textId="77777777" w:rsidR="0016649E" w:rsidRDefault="0016649E" w:rsidP="0016649E">
      <w:pPr>
        <w:rPr>
          <w:lang w:eastAsia="ko-KR"/>
        </w:rPr>
      </w:pPr>
    </w:p>
    <w:p w14:paraId="67A11F3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com.google.android.gms.tasks.OnCompleteListener;</w:t>
      </w:r>
    </w:p>
    <w:p w14:paraId="2B367E4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com.google.android.gms.tasks.Task;</w:t>
      </w:r>
    </w:p>
    <w:p w14:paraId="6498589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com.google.firebase.auth.AuthResult;</w:t>
      </w:r>
    </w:p>
    <w:p w14:paraId="438A918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com.google.firebase.auth.FirebaseAuth;</w:t>
      </w:r>
    </w:p>
    <w:p w14:paraId="35FE0CF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com.google.firebase.auth.FirebaseUser;</w:t>
      </w:r>
    </w:p>
    <w:p w14:paraId="6E440B3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com.google.firebase.firestore.DocumentSnapshot;</w:t>
      </w:r>
    </w:p>
    <w:p w14:paraId="436E17C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com.google.firebase.firestore.FirebaseFirestore;</w:t>
      </w:r>
    </w:p>
    <w:p w14:paraId="71928042" w14:textId="77777777" w:rsidR="0016649E" w:rsidRDefault="0016649E" w:rsidP="0016649E">
      <w:pPr>
        <w:rPr>
          <w:lang w:eastAsia="ko-KR"/>
        </w:rPr>
      </w:pPr>
    </w:p>
    <w:p w14:paraId="1C4F5DD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java.util.Date;</w:t>
      </w:r>
    </w:p>
    <w:p w14:paraId="2BCEB5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java.util.HashMap;</w:t>
      </w:r>
    </w:p>
    <w:p w14:paraId="3416C20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java.util.Map;</w:t>
      </w:r>
    </w:p>
    <w:p w14:paraId="681E530B" w14:textId="77777777" w:rsidR="0016649E" w:rsidRDefault="0016649E" w:rsidP="0016649E">
      <w:pPr>
        <w:rPr>
          <w:lang w:eastAsia="ko-KR"/>
        </w:rPr>
      </w:pPr>
    </w:p>
    <w:p w14:paraId="6E64B84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kr.ac.yuhan.cs.yuhan19plus.R;</w:t>
      </w:r>
    </w:p>
    <w:p w14:paraId="28FEF348" w14:textId="77777777" w:rsidR="0016649E" w:rsidRDefault="0016649E" w:rsidP="0016649E">
      <w:pPr>
        <w:rPr>
          <w:lang w:eastAsia="ko-KR"/>
        </w:rPr>
      </w:pPr>
    </w:p>
    <w:p w14:paraId="57C7E97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이정민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이석재</w:t>
      </w:r>
    </w:p>
    <w:p w14:paraId="2B558CE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이정민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작성자</w:t>
      </w:r>
    </w:p>
    <w:p w14:paraId="0C0B0C4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/ </w:t>
      </w:r>
      <w:r>
        <w:rPr>
          <w:rFonts w:hint="eastAsia"/>
          <w:lang w:eastAsia="ko-KR"/>
        </w:rPr>
        <w:t>비회원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</w:t>
      </w:r>
    </w:p>
    <w:p w14:paraId="1EE2C6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* */</w:t>
      </w:r>
    </w:p>
    <w:p w14:paraId="7CE6EE8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MainLoginActivity extends Fragment implements View.OnClickListener{</w:t>
      </w:r>
    </w:p>
    <w:p w14:paraId="42588CF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FirebaseAuth userDBFirebaseAuth;</w:t>
      </w:r>
    </w:p>
    <w:p w14:paraId="5A24283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FirebaseFirestore userDBFirestore;</w:t>
      </w:r>
    </w:p>
    <w:p w14:paraId="3827629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EditText input_id;</w:t>
      </w:r>
    </w:p>
    <w:p w14:paraId="59FE969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EditText input_pw;</w:t>
      </w:r>
    </w:p>
    <w:p w14:paraId="16E5221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MainLoginActivity() {</w:t>
      </w:r>
    </w:p>
    <w:p w14:paraId="6F59750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5EBF2A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57C99C0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onCreate(Bundle savedInstanceState) {</w:t>
      </w:r>
    </w:p>
    <w:p w14:paraId="6C72C54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super.onCreate(savedInstanceState);</w:t>
      </w:r>
    </w:p>
    <w:p w14:paraId="0A080D3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1F0B725" w14:textId="77777777" w:rsidR="0016649E" w:rsidRDefault="0016649E" w:rsidP="0016649E">
      <w:pPr>
        <w:rPr>
          <w:lang w:eastAsia="ko-KR"/>
        </w:rPr>
      </w:pPr>
    </w:p>
    <w:p w14:paraId="3AAF0C6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687C0FA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View onCreateView(LayoutInflater inflater, ViewGroup container, Bundle savedInstanceState) {</w:t>
      </w:r>
    </w:p>
    <w:p w14:paraId="7A716F0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 view = inflater.inflate(R.layout.main_activity_login, container, false);</w:t>
      </w:r>
    </w:p>
    <w:p w14:paraId="6CBC646F" w14:textId="77777777" w:rsidR="0016649E" w:rsidRDefault="0016649E" w:rsidP="0016649E">
      <w:pPr>
        <w:rPr>
          <w:lang w:eastAsia="ko-KR"/>
        </w:rPr>
      </w:pPr>
    </w:p>
    <w:p w14:paraId="1265E5E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가져오기</w:t>
      </w:r>
    </w:p>
    <w:p w14:paraId="6A31477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Button loginButton = view.findViewById(R.id.login_btn);</w:t>
      </w:r>
    </w:p>
    <w:p w14:paraId="7F90D403" w14:textId="77777777" w:rsidR="0016649E" w:rsidRDefault="0016649E" w:rsidP="0016649E">
      <w:pPr>
        <w:rPr>
          <w:lang w:eastAsia="ko-KR"/>
        </w:rPr>
      </w:pPr>
    </w:p>
    <w:p w14:paraId="7222611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비회원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가져오기</w:t>
      </w:r>
    </w:p>
    <w:p w14:paraId="2BF4704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nonloginButton = view.findViewById(R.id.non_login_btn);</w:t>
      </w:r>
    </w:p>
    <w:p w14:paraId="5B840612" w14:textId="77777777" w:rsidR="0016649E" w:rsidRDefault="0016649E" w:rsidP="0016649E">
      <w:pPr>
        <w:rPr>
          <w:lang w:eastAsia="ko-KR"/>
        </w:rPr>
      </w:pPr>
    </w:p>
    <w:p w14:paraId="72E9B5C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회원가입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가져오기</w:t>
      </w:r>
    </w:p>
    <w:p w14:paraId="0AF094C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register = view.findViewById(R.id.register_btn);</w:t>
      </w:r>
    </w:p>
    <w:p w14:paraId="4A8944C7" w14:textId="77777777" w:rsidR="0016649E" w:rsidRDefault="0016649E" w:rsidP="0016649E">
      <w:pPr>
        <w:rPr>
          <w:lang w:eastAsia="ko-KR"/>
        </w:rPr>
      </w:pPr>
    </w:p>
    <w:p w14:paraId="0F206B0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EditText </w:t>
      </w:r>
      <w:r>
        <w:rPr>
          <w:rFonts w:hint="eastAsia"/>
          <w:lang w:eastAsia="ko-KR"/>
        </w:rPr>
        <w:t>초기화</w:t>
      </w:r>
    </w:p>
    <w:p w14:paraId="69B5974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input_id = view.findViewById(R.id.login_id);</w:t>
      </w:r>
    </w:p>
    <w:p w14:paraId="76791BB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input_pw = view.findViewById(R.id.login_pwd);</w:t>
      </w:r>
    </w:p>
    <w:p w14:paraId="1F2919AB" w14:textId="77777777" w:rsidR="0016649E" w:rsidRDefault="0016649E" w:rsidP="0016649E">
      <w:pPr>
        <w:rPr>
          <w:lang w:eastAsia="ko-KR"/>
        </w:rPr>
      </w:pPr>
    </w:p>
    <w:p w14:paraId="06CA750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버튼에</w:t>
      </w:r>
      <w:r>
        <w:rPr>
          <w:rFonts w:hint="eastAsia"/>
          <w:lang w:eastAsia="ko-KR"/>
        </w:rPr>
        <w:t xml:space="preserve"> onClick </w:t>
      </w:r>
      <w:r>
        <w:rPr>
          <w:rFonts w:hint="eastAsia"/>
          <w:lang w:eastAsia="ko-KR"/>
        </w:rPr>
        <w:t>리스너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1FF8B1C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loginButton.setOnClickListener(this);</w:t>
      </w:r>
    </w:p>
    <w:p w14:paraId="22C94BD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nonloginButton.setOnClickListener(this);</w:t>
      </w:r>
    </w:p>
    <w:p w14:paraId="1F6FD0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register.setOnClickListener(this);</w:t>
      </w:r>
    </w:p>
    <w:p w14:paraId="1F94E9DD" w14:textId="77777777" w:rsidR="0016649E" w:rsidRDefault="0016649E" w:rsidP="0016649E">
      <w:pPr>
        <w:rPr>
          <w:lang w:eastAsia="ko-KR"/>
        </w:rPr>
      </w:pPr>
    </w:p>
    <w:p w14:paraId="2EDC891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view;</w:t>
      </w:r>
    </w:p>
    <w:p w14:paraId="5D8528D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87C1A31" w14:textId="77777777" w:rsidR="0016649E" w:rsidRDefault="0016649E" w:rsidP="0016649E">
      <w:pPr>
        <w:rPr>
          <w:lang w:eastAsia="ko-KR"/>
        </w:rPr>
      </w:pPr>
    </w:p>
    <w:p w14:paraId="2C05A71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</w:p>
    <w:p w14:paraId="6FE7D64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2C15239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onClick(View v) {</w:t>
      </w:r>
    </w:p>
    <w:p w14:paraId="4203F73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</w:t>
      </w:r>
    </w:p>
    <w:p w14:paraId="2D2F766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(v.getId() == R.id.login_btn) {</w:t>
      </w:r>
    </w:p>
    <w:p w14:paraId="10DF536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</w:t>
      </w:r>
      <w:r>
        <w:rPr>
          <w:rFonts w:hint="eastAsia"/>
          <w:lang w:eastAsia="ko-KR"/>
        </w:rPr>
        <w:t>인스턴스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가져오기</w:t>
      </w:r>
    </w:p>
    <w:p w14:paraId="62901A9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userDBFirebaseAuth = FirebaseAuth.getInstance();</w:t>
      </w:r>
    </w:p>
    <w:p w14:paraId="4D581FB1" w14:textId="77777777" w:rsidR="0016649E" w:rsidRDefault="0016649E" w:rsidP="0016649E">
      <w:pPr>
        <w:rPr>
          <w:lang w:eastAsia="ko-KR"/>
        </w:rPr>
      </w:pPr>
    </w:p>
    <w:p w14:paraId="48C49C2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</w:t>
      </w:r>
      <w:r>
        <w:rPr>
          <w:rFonts w:hint="eastAsia"/>
          <w:lang w:eastAsia="ko-KR"/>
        </w:rPr>
        <w:t>아이디와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비밀번호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가져오기</w:t>
      </w:r>
    </w:p>
    <w:p w14:paraId="39A819C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String user_id = input_id.getText().toString();</w:t>
      </w:r>
    </w:p>
    <w:p w14:paraId="00F1C05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String user_pw = input_pw.getText().toString();</w:t>
      </w:r>
    </w:p>
    <w:p w14:paraId="556B6872" w14:textId="77777777" w:rsidR="0016649E" w:rsidRDefault="0016649E" w:rsidP="0016649E">
      <w:pPr>
        <w:rPr>
          <w:lang w:eastAsia="ko-KR"/>
        </w:rPr>
      </w:pPr>
    </w:p>
    <w:p w14:paraId="1492BDC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5C872A7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if (user_id.isEmpty()) {</w:t>
      </w:r>
    </w:p>
    <w:p w14:paraId="4876349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input_id.setError("</w:t>
      </w:r>
      <w:r>
        <w:rPr>
          <w:rFonts w:hint="eastAsia"/>
          <w:lang w:eastAsia="ko-KR"/>
        </w:rPr>
        <w:t>아이디를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입력하세요</w:t>
      </w:r>
      <w:r>
        <w:rPr>
          <w:rFonts w:hint="eastAsia"/>
          <w:lang w:eastAsia="ko-KR"/>
        </w:rPr>
        <w:t>.");</w:t>
      </w:r>
    </w:p>
    <w:p w14:paraId="79CD22C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input_id.requestFocus();</w:t>
      </w:r>
    </w:p>
    <w:p w14:paraId="4DBC31E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return;</w:t>
      </w:r>
    </w:p>
    <w:p w14:paraId="47D2CC9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7CFEE79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if (user_pw.isEmpty()) {</w:t>
      </w:r>
    </w:p>
    <w:p w14:paraId="5A074A9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input_pw.setError("</w:t>
      </w:r>
      <w:r>
        <w:rPr>
          <w:rFonts w:hint="eastAsia"/>
          <w:lang w:eastAsia="ko-KR"/>
        </w:rPr>
        <w:t>비밀번호를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입력하세요</w:t>
      </w:r>
      <w:r>
        <w:rPr>
          <w:rFonts w:hint="eastAsia"/>
          <w:lang w:eastAsia="ko-KR"/>
        </w:rPr>
        <w:t>.");</w:t>
      </w:r>
    </w:p>
    <w:p w14:paraId="64C49E3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input_pw.requestFocus();</w:t>
      </w:r>
    </w:p>
    <w:p w14:paraId="65F6F31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return;</w:t>
      </w:r>
    </w:p>
    <w:p w14:paraId="4DD8489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7D64B7A4" w14:textId="77777777" w:rsidR="0016649E" w:rsidRDefault="0016649E" w:rsidP="0016649E">
      <w:pPr>
        <w:rPr>
          <w:lang w:eastAsia="ko-KR"/>
        </w:rPr>
      </w:pPr>
    </w:p>
    <w:p w14:paraId="1BE60E0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userDBFirebaseAuth.signInWithEmailAndPassword(user_id, user_pw).addOnCompleteListener(getActivity(), new OnCompleteListener&lt;AuthResult&gt;() {</w:t>
      </w:r>
    </w:p>
    <w:p w14:paraId="63B521B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@Override</w:t>
      </w:r>
    </w:p>
    <w:p w14:paraId="36DA8CD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public void onComplete(@NonNull Task&lt;AuthResult&gt; task) {</w:t>
      </w:r>
    </w:p>
    <w:p w14:paraId="795B0D5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if(task.isSuccessful()){</w:t>
      </w:r>
    </w:p>
    <w:p w14:paraId="351CBE7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                    //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토스트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login_text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</w:p>
    <w:p w14:paraId="2AC4BE9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Toast.makeText(getActivity(), "</w:t>
      </w:r>
      <w:r>
        <w:rPr>
          <w:rFonts w:hint="eastAsia"/>
          <w:lang w:eastAsia="ko-KR"/>
        </w:rPr>
        <w:t>로그인에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성공했습니다</w:t>
      </w:r>
      <w:r>
        <w:rPr>
          <w:rFonts w:hint="eastAsia"/>
          <w:lang w:eastAsia="ko-KR"/>
        </w:rPr>
        <w:t>.", Toast.LENGTH_SHORT).show();</w:t>
      </w:r>
    </w:p>
    <w:p w14:paraId="58D17AE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TextView loginTextView = getActivity().findViewById(R.id.login_text);</w:t>
      </w:r>
    </w:p>
    <w:p w14:paraId="7763EE8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loginTextView.setText("</w:t>
      </w:r>
      <w:r>
        <w:rPr>
          <w:rFonts w:hint="eastAsia"/>
          <w:lang w:eastAsia="ko-KR"/>
        </w:rPr>
        <w:t>로그아웃</w:t>
      </w:r>
      <w:r>
        <w:rPr>
          <w:rFonts w:hint="eastAsia"/>
          <w:lang w:eastAsia="ko-KR"/>
        </w:rPr>
        <w:t>");</w:t>
      </w:r>
    </w:p>
    <w:p w14:paraId="4FC2238E" w14:textId="77777777" w:rsidR="0016649E" w:rsidRDefault="0016649E" w:rsidP="0016649E">
      <w:pPr>
        <w:rPr>
          <w:lang w:eastAsia="ko-KR"/>
        </w:rPr>
      </w:pPr>
    </w:p>
    <w:p w14:paraId="65DAE41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프래그먼트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닫기</w:t>
      </w:r>
    </w:p>
    <w:p w14:paraId="196E0B1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FragmentManager manager = getActivity().getSupportFragmentManager();</w:t>
      </w:r>
    </w:p>
    <w:p w14:paraId="2DAC7A6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FragmentTransaction ft = manager.beginTransaction();</w:t>
      </w:r>
    </w:p>
    <w:p w14:paraId="4CE07D5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Fragment fragment = manager.findFragmentByTag("one");</w:t>
      </w:r>
    </w:p>
    <w:p w14:paraId="5B3618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if (fragment != null) {</w:t>
      </w:r>
    </w:p>
    <w:p w14:paraId="454D235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ft.remove(fragment);</w:t>
      </w:r>
    </w:p>
    <w:p w14:paraId="3B50D2F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ft.commit();</w:t>
      </w:r>
    </w:p>
    <w:p w14:paraId="26BAF15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6CC9E16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17DA541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else{</w:t>
      </w:r>
    </w:p>
    <w:p w14:paraId="2DD7C3A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</w:p>
    <w:p w14:paraId="4979AF5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Toast.makeText(getActivity(), "</w:t>
      </w:r>
      <w:r>
        <w:rPr>
          <w:rFonts w:hint="eastAsia"/>
          <w:lang w:eastAsia="ko-KR"/>
        </w:rPr>
        <w:t>아이디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비밀번호가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않습니다</w:t>
      </w:r>
      <w:r>
        <w:rPr>
          <w:rFonts w:hint="eastAsia"/>
          <w:lang w:eastAsia="ko-KR"/>
        </w:rPr>
        <w:t>.", Toast.LENGTH_SHORT).show();</w:t>
      </w:r>
    </w:p>
    <w:p w14:paraId="5C4875F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62E385D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4D933B0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});</w:t>
      </w:r>
    </w:p>
    <w:p w14:paraId="244CBA9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2E9FD38E" w14:textId="77777777" w:rsidR="0016649E" w:rsidRDefault="0016649E" w:rsidP="0016649E">
      <w:pPr>
        <w:rPr>
          <w:lang w:eastAsia="ko-KR"/>
        </w:rPr>
      </w:pPr>
    </w:p>
    <w:p w14:paraId="4483C31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</w:t>
      </w:r>
      <w:r>
        <w:rPr>
          <w:rFonts w:hint="eastAsia"/>
          <w:lang w:eastAsia="ko-KR"/>
        </w:rPr>
        <w:t>비회원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</w:t>
      </w:r>
    </w:p>
    <w:p w14:paraId="0DE0B87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(v.getId() == R.id.non_login_btn) {</w:t>
      </w:r>
    </w:p>
    <w:p w14:paraId="0111053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</w:t>
      </w:r>
      <w:r>
        <w:rPr>
          <w:rFonts w:hint="eastAsia"/>
          <w:lang w:eastAsia="ko-KR"/>
        </w:rPr>
        <w:t>인스턴스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가져오기</w:t>
      </w:r>
    </w:p>
    <w:p w14:paraId="05020F5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userDBFirebaseAuth = FirebaseAuth.getInstance();</w:t>
      </w:r>
    </w:p>
    <w:p w14:paraId="3B130F7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userDBFirebaseAuth.signInAnonymously().addOnCompleteListener(getActivity(), new OnCompleteListener&lt;AuthResult&gt;() {</w:t>
      </w:r>
    </w:p>
    <w:p w14:paraId="65460B0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@Override</w:t>
      </w:r>
    </w:p>
    <w:p w14:paraId="4B22EE1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public void onComplete(@NonNull Task&lt;AuthResult&gt; task) {</w:t>
      </w:r>
    </w:p>
    <w:p w14:paraId="1615495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if (task.isSuccessful()) {</w:t>
      </w:r>
    </w:p>
    <w:p w14:paraId="49AC608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</w:t>
      </w:r>
      <w:r>
        <w:rPr>
          <w:rFonts w:hint="eastAsia"/>
          <w:lang w:eastAsia="ko-KR"/>
        </w:rPr>
        <w:t>, Firestore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</w:p>
    <w:p w14:paraId="750022E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FirebaseUser user = userDBFirebaseAuth.getCurrentUser();</w:t>
      </w:r>
    </w:p>
    <w:p w14:paraId="2147445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if (user != null) {</w:t>
      </w:r>
    </w:p>
    <w:p w14:paraId="4616A53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String uid = user.getUid();</w:t>
      </w:r>
    </w:p>
    <w:p w14:paraId="6DCBF08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checkAndSaveAnonymousUserInfo(uid);</w:t>
      </w:r>
    </w:p>
    <w:p w14:paraId="43D6B5C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1F081AD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 else {</w:t>
      </w:r>
    </w:p>
    <w:p w14:paraId="14FB510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Toast.makeText(getActivity(), "</w:t>
      </w:r>
      <w:r>
        <w:rPr>
          <w:rFonts w:hint="eastAsia"/>
          <w:lang w:eastAsia="ko-KR"/>
        </w:rPr>
        <w:t>비회원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실패했습니다</w:t>
      </w:r>
      <w:r>
        <w:rPr>
          <w:rFonts w:hint="eastAsia"/>
          <w:lang w:eastAsia="ko-KR"/>
        </w:rPr>
        <w:t>.", Toast.LENGTH_SHORT).show();</w:t>
      </w:r>
    </w:p>
    <w:p w14:paraId="08602AA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6C4FEEA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51825A4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});</w:t>
      </w:r>
    </w:p>
    <w:p w14:paraId="10CEFE4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6FFE06D7" w14:textId="77777777" w:rsidR="0016649E" w:rsidRDefault="0016649E" w:rsidP="0016649E">
      <w:pPr>
        <w:rPr>
          <w:lang w:eastAsia="ko-KR"/>
        </w:rPr>
      </w:pPr>
    </w:p>
    <w:p w14:paraId="7F595B8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회원가입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2218C91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(v.getId() == R.id.register_btn) {</w:t>
      </w:r>
    </w:p>
    <w:p w14:paraId="2BE6839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Intent signUpIntent = new Intent(getActivity(), MainRegisterActivity.class);</w:t>
      </w:r>
    </w:p>
    <w:p w14:paraId="45531FB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startActivity(signUpIntent);</w:t>
      </w:r>
    </w:p>
    <w:p w14:paraId="20F4332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535B352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}</w:t>
      </w:r>
    </w:p>
    <w:p w14:paraId="6D1439FE" w14:textId="77777777" w:rsidR="0016649E" w:rsidRDefault="0016649E" w:rsidP="0016649E">
      <w:pPr>
        <w:rPr>
          <w:lang w:eastAsia="ko-KR"/>
        </w:rPr>
      </w:pPr>
    </w:p>
    <w:p w14:paraId="3C01B10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checkAndSaveAnonymousUserInfo(final String uid) {</w:t>
      </w:r>
    </w:p>
    <w:p w14:paraId="27F0EE7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userDBFirestore = FirebaseFirestore.getInstance();</w:t>
      </w:r>
    </w:p>
    <w:p w14:paraId="60F87F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userDBFirestore.collection("users").document(uid).get().addOnCompleteListener(new OnCompleteListener&lt;DocumentSnapshot&gt;() {</w:t>
      </w:r>
    </w:p>
    <w:p w14:paraId="3836B36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258D91F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onComplete(@NonNull Task&lt;DocumentSnapshot&gt; task) {</w:t>
      </w:r>
    </w:p>
    <w:p w14:paraId="4325B43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if (task.isSuccessful()) {</w:t>
      </w:r>
    </w:p>
    <w:p w14:paraId="18800CC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DocumentSnapshot document = task.getResult();</w:t>
      </w:r>
    </w:p>
    <w:p w14:paraId="03781EB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if (document.exists()) {</w:t>
      </w:r>
    </w:p>
    <w:p w14:paraId="323F313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토스트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login_text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</w:p>
    <w:p w14:paraId="3D4EEF0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Toast.makeText(getActivity(), "</w:t>
      </w:r>
      <w:r>
        <w:rPr>
          <w:rFonts w:hint="eastAsia"/>
          <w:lang w:eastAsia="ko-KR"/>
        </w:rPr>
        <w:t>로그인에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성공했습니다</w:t>
      </w:r>
      <w:r>
        <w:rPr>
          <w:rFonts w:hint="eastAsia"/>
          <w:lang w:eastAsia="ko-KR"/>
        </w:rPr>
        <w:t>.", Toast.LENGTH_SHORT).show();</w:t>
      </w:r>
    </w:p>
    <w:p w14:paraId="1835C62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TextView loginTextView = getActivity().findViewById(R.id.login_text);</w:t>
      </w:r>
    </w:p>
    <w:p w14:paraId="61FF866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loginTextView.setText("</w:t>
      </w:r>
      <w:r>
        <w:rPr>
          <w:rFonts w:hint="eastAsia"/>
          <w:lang w:eastAsia="ko-KR"/>
        </w:rPr>
        <w:t>로그아웃</w:t>
      </w:r>
      <w:r>
        <w:rPr>
          <w:rFonts w:hint="eastAsia"/>
          <w:lang w:eastAsia="ko-KR"/>
        </w:rPr>
        <w:t>");</w:t>
      </w:r>
    </w:p>
    <w:p w14:paraId="22D32AA1" w14:textId="77777777" w:rsidR="0016649E" w:rsidRDefault="0016649E" w:rsidP="0016649E">
      <w:pPr>
        <w:rPr>
          <w:lang w:eastAsia="ko-KR"/>
        </w:rPr>
      </w:pPr>
    </w:p>
    <w:p w14:paraId="1A1731D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프래그먼트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닫기</w:t>
      </w:r>
    </w:p>
    <w:p w14:paraId="06DFC64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FragmentManager manager = getActivity().getSupportFragmentManager();</w:t>
      </w:r>
    </w:p>
    <w:p w14:paraId="51C7062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FragmentTransaction ft = manager.beginTransaction();</w:t>
      </w:r>
    </w:p>
    <w:p w14:paraId="5B432CD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Fragment fragment = manager.findFragmentByTag("one");</w:t>
      </w:r>
    </w:p>
    <w:p w14:paraId="3B1C939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if (fragment != null) {</w:t>
      </w:r>
    </w:p>
    <w:p w14:paraId="5257E7D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ft.remove(fragment);</w:t>
      </w:r>
    </w:p>
    <w:p w14:paraId="116716D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ft.commit();</w:t>
      </w:r>
    </w:p>
    <w:p w14:paraId="3AE37B1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43F4E98E" w14:textId="77777777" w:rsidR="0016649E" w:rsidRDefault="0016649E" w:rsidP="0016649E">
      <w:pPr>
        <w:rPr>
          <w:lang w:eastAsia="ko-KR"/>
        </w:rPr>
      </w:pPr>
    </w:p>
    <w:p w14:paraId="25B0D72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0C3A186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else {</w:t>
      </w:r>
    </w:p>
    <w:p w14:paraId="2BC80F1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</w:p>
    <w:p w14:paraId="34F720F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saveAnonymousUserInfo(uid);</w:t>
      </w:r>
    </w:p>
    <w:p w14:paraId="07B7C3F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2FE5FC0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 else {</w:t>
      </w:r>
    </w:p>
    <w:p w14:paraId="25035B5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Toast.makeText(getActivity(), "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</w:t>
      </w:r>
      <w:r>
        <w:rPr>
          <w:rFonts w:hint="eastAsia"/>
          <w:lang w:eastAsia="ko-KR"/>
        </w:rPr>
        <w:t>", Toast.LENGTH_SHORT).show();</w:t>
      </w:r>
    </w:p>
    <w:p w14:paraId="0CD3B93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3174B3E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65260DE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7FF0ACE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F265DDB" w14:textId="77777777" w:rsidR="0016649E" w:rsidRDefault="0016649E" w:rsidP="0016649E">
      <w:pPr>
        <w:rPr>
          <w:lang w:eastAsia="ko-KR"/>
        </w:rPr>
      </w:pPr>
    </w:p>
    <w:p w14:paraId="0DEB741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saveAnonymousUserInfo(String uid) {</w:t>
      </w:r>
    </w:p>
    <w:p w14:paraId="1CD1BF3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userDBFirestore = FirebaseFirestore.getInstance();</w:t>
      </w:r>
    </w:p>
    <w:p w14:paraId="35A2976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Map&lt;String, Object&gt; userInfo = new HashMap&lt;&gt;();</w:t>
      </w:r>
    </w:p>
    <w:p w14:paraId="3996F0C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userInfo.put("userEmail", "Anonymous");</w:t>
      </w:r>
    </w:p>
    <w:p w14:paraId="6EA0027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userInfo.put("uid", uid);</w:t>
      </w:r>
    </w:p>
    <w:p w14:paraId="0B8C93D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userInfo.put("userName", "Anonymous");</w:t>
      </w:r>
    </w:p>
    <w:p w14:paraId="2B0F45B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userInfo.put("userPhone", "010-0000-0000");</w:t>
      </w:r>
    </w:p>
    <w:p w14:paraId="03F33FD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userInfo.put("userBirthday", "2000.01.01");</w:t>
      </w:r>
    </w:p>
    <w:p w14:paraId="25E4452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userInfo.put("userAddress", "NULL");</w:t>
      </w:r>
    </w:p>
    <w:p w14:paraId="413E28F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userInfo.put("userDetail_address", "NULL");</w:t>
      </w:r>
    </w:p>
    <w:p w14:paraId="08B7256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userInfo.put("userJoindate", new Date());</w:t>
      </w:r>
    </w:p>
    <w:p w14:paraId="752218A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userInfo.put("userPoint", 0);</w:t>
      </w:r>
    </w:p>
    <w:p w14:paraId="3817FE9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userInfo.put("isValid", true);</w:t>
      </w:r>
    </w:p>
    <w:p w14:paraId="0B8F4E9D" w14:textId="77777777" w:rsidR="0016649E" w:rsidRDefault="0016649E" w:rsidP="0016649E">
      <w:pPr>
        <w:rPr>
          <w:lang w:eastAsia="ko-KR"/>
        </w:rPr>
      </w:pPr>
    </w:p>
    <w:p w14:paraId="13C7896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userDBFirestore.collection("users").document(uid).set(userInfo).addOnCompleteListener(new OnCompleteListener&lt;Void&gt;() {</w:t>
      </w:r>
    </w:p>
    <w:p w14:paraId="68EEAF8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27D16F1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onComplete(@NonNull Task&lt;Void&gt; task) {</w:t>
      </w:r>
    </w:p>
    <w:p w14:paraId="28A0A2E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if (task.isSuccessful()) {</w:t>
      </w:r>
    </w:p>
    <w:p w14:paraId="3596129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//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토스트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login_text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</w:p>
    <w:p w14:paraId="59541E2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Toast.makeText(getActivity(), "</w:t>
      </w:r>
      <w:r>
        <w:rPr>
          <w:rFonts w:hint="eastAsia"/>
          <w:lang w:eastAsia="ko-KR"/>
        </w:rPr>
        <w:t>로그인에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성공했습니다</w:t>
      </w:r>
      <w:r>
        <w:rPr>
          <w:rFonts w:hint="eastAsia"/>
          <w:lang w:eastAsia="ko-KR"/>
        </w:rPr>
        <w:t>.", Toast.LENGTH_SHORT).show();</w:t>
      </w:r>
    </w:p>
    <w:p w14:paraId="0B16465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TextView loginTextView = getActivity().findViewById(R.id.login_text);</w:t>
      </w:r>
    </w:p>
    <w:p w14:paraId="7096497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loginTextView.setText("</w:t>
      </w:r>
      <w:r>
        <w:rPr>
          <w:rFonts w:hint="eastAsia"/>
          <w:lang w:eastAsia="ko-KR"/>
        </w:rPr>
        <w:t>로그아웃</w:t>
      </w:r>
      <w:r>
        <w:rPr>
          <w:rFonts w:hint="eastAsia"/>
          <w:lang w:eastAsia="ko-KR"/>
        </w:rPr>
        <w:t>");</w:t>
      </w:r>
    </w:p>
    <w:p w14:paraId="508CE804" w14:textId="77777777" w:rsidR="0016649E" w:rsidRDefault="0016649E" w:rsidP="0016649E">
      <w:pPr>
        <w:rPr>
          <w:lang w:eastAsia="ko-KR"/>
        </w:rPr>
      </w:pPr>
    </w:p>
    <w:p w14:paraId="48ADCB7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//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프래그먼트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닫기</w:t>
      </w:r>
    </w:p>
    <w:p w14:paraId="4E63E1F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FragmentManager manager = getActivity().getSupportFragmentManager();</w:t>
      </w:r>
    </w:p>
    <w:p w14:paraId="68E1522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FragmentTransaction ft = manager.beginTransaction();</w:t>
      </w:r>
    </w:p>
    <w:p w14:paraId="271927D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Fragment fragment = manager.findFragmentByTag("one");</w:t>
      </w:r>
    </w:p>
    <w:p w14:paraId="0B1B1BA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if (fragment != null) {</w:t>
      </w:r>
    </w:p>
    <w:p w14:paraId="29FFE13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ft.remove(fragment);</w:t>
      </w:r>
    </w:p>
    <w:p w14:paraId="587063E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ft.commit();</w:t>
      </w:r>
    </w:p>
    <w:p w14:paraId="6AB696F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79C9BAEC" w14:textId="77777777" w:rsidR="0016649E" w:rsidRDefault="0016649E" w:rsidP="0016649E">
      <w:pPr>
        <w:rPr>
          <w:lang w:eastAsia="ko-KR"/>
        </w:rPr>
      </w:pPr>
    </w:p>
    <w:p w14:paraId="4B14D6F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 else {</w:t>
      </w:r>
    </w:p>
    <w:p w14:paraId="7988671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//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</w:t>
      </w:r>
    </w:p>
    <w:p w14:paraId="00E7227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Toast.makeText(getActivity(), "</w:t>
      </w:r>
      <w:r>
        <w:rPr>
          <w:rFonts w:hint="eastAsia"/>
          <w:lang w:eastAsia="ko-KR"/>
        </w:rPr>
        <w:t>비회원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실패했습니다</w:t>
      </w:r>
      <w:r>
        <w:rPr>
          <w:rFonts w:hint="eastAsia"/>
          <w:lang w:eastAsia="ko-KR"/>
        </w:rPr>
        <w:t>.", Toast.LENGTH_SHORT).show();</w:t>
      </w:r>
    </w:p>
    <w:p w14:paraId="3E21EBB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365BFBE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01DBDC5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6AA075A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28CF750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39C9255F" w14:textId="77777777" w:rsidR="0016649E" w:rsidRDefault="0016649E" w:rsidP="0016649E">
      <w:pPr>
        <w:rPr>
          <w:lang w:eastAsia="ko-KR"/>
        </w:rPr>
      </w:pPr>
    </w:p>
    <w:p w14:paraId="74AB7E35" w14:textId="09CDAF40" w:rsidR="0016649E" w:rsidRPr="0015365C" w:rsidRDefault="0016649E" w:rsidP="0015365C">
      <w:pPr>
        <w:pStyle w:val="3"/>
        <w:rPr>
          <w:b/>
          <w:lang w:eastAsia="ko-KR"/>
        </w:rPr>
      </w:pPr>
      <w:bookmarkStart w:id="168" w:name="_Toc168002279"/>
      <w:r w:rsidRPr="0015365C">
        <w:rPr>
          <w:b/>
          <w:lang w:eastAsia="ko-KR"/>
        </w:rPr>
        <w:t xml:space="preserve">yuhan19plus\main\MainMyPageActivity.java </w:t>
      </w:r>
      <w:r w:rsidR="0015365C">
        <w:rPr>
          <w:b/>
          <w:lang w:eastAsia="ko-KR"/>
        </w:rPr>
        <w:t>작성자</w:t>
      </w:r>
      <w:r w:rsidR="0015365C">
        <w:rPr>
          <w:rFonts w:hint="eastAsia"/>
          <w:b/>
          <w:lang w:eastAsia="ko-KR"/>
        </w:rPr>
        <w:t xml:space="preserve"> : </w:t>
      </w:r>
      <w:r w:rsidR="0015365C">
        <w:rPr>
          <w:rFonts w:hint="eastAsia"/>
          <w:b/>
          <w:lang w:eastAsia="ko-KR"/>
        </w:rPr>
        <w:t>임성준</w:t>
      </w:r>
      <w:r w:rsidR="0015365C">
        <w:rPr>
          <w:rFonts w:hint="eastAsia"/>
          <w:b/>
          <w:lang w:eastAsia="ko-KR"/>
        </w:rPr>
        <w:t xml:space="preserve">, </w:t>
      </w:r>
      <w:r w:rsidR="0015365C">
        <w:rPr>
          <w:rFonts w:hint="eastAsia"/>
          <w:b/>
          <w:lang w:eastAsia="ko-KR"/>
        </w:rPr>
        <w:t>이석재</w:t>
      </w:r>
      <w:r w:rsidR="0015365C">
        <w:rPr>
          <w:rFonts w:hint="eastAsia"/>
          <w:b/>
          <w:lang w:eastAsia="ko-KR"/>
        </w:rPr>
        <w:t xml:space="preserve">, </w:t>
      </w:r>
      <w:r w:rsidR="0015365C">
        <w:rPr>
          <w:rFonts w:hint="eastAsia"/>
          <w:b/>
          <w:lang w:eastAsia="ko-KR"/>
        </w:rPr>
        <w:t>이정민</w:t>
      </w:r>
      <w:bookmarkEnd w:id="168"/>
      <w:r w:rsidRPr="0015365C">
        <w:rPr>
          <w:b/>
          <w:lang w:eastAsia="ko-KR"/>
        </w:rPr>
        <w:t xml:space="preserve"> </w:t>
      </w:r>
    </w:p>
    <w:p w14:paraId="7215A92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kr.ac.yuhan.cs.yuhan19plus.main;</w:t>
      </w:r>
    </w:p>
    <w:p w14:paraId="4406CDE1" w14:textId="77777777" w:rsidR="0016649E" w:rsidRDefault="0016649E" w:rsidP="0016649E">
      <w:pPr>
        <w:rPr>
          <w:lang w:eastAsia="ko-KR"/>
        </w:rPr>
      </w:pPr>
    </w:p>
    <w:p w14:paraId="5414F7B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android.content.Intent;</w:t>
      </w:r>
    </w:p>
    <w:p w14:paraId="436F420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android.os.Bundle;</w:t>
      </w:r>
    </w:p>
    <w:p w14:paraId="1E44E2A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android.view.LayoutInflater;</w:t>
      </w:r>
    </w:p>
    <w:p w14:paraId="53B71D6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android.view.View;</w:t>
      </w:r>
    </w:p>
    <w:p w14:paraId="32EF7C8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android.view.ViewGroup;</w:t>
      </w:r>
    </w:p>
    <w:p w14:paraId="2889939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android.widget.ArrayAdapter;</w:t>
      </w:r>
    </w:p>
    <w:p w14:paraId="40F029C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android.widget.Button;</w:t>
      </w:r>
    </w:p>
    <w:p w14:paraId="587F7EE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android.widget.ImageView;</w:t>
      </w:r>
    </w:p>
    <w:p w14:paraId="2E35167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android.widget.ListView;</w:t>
      </w:r>
    </w:p>
    <w:p w14:paraId="45AB172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android.widget.TextView;</w:t>
      </w:r>
    </w:p>
    <w:p w14:paraId="4FA37FF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android.widget.Toast;</w:t>
      </w:r>
    </w:p>
    <w:p w14:paraId="4E720ACA" w14:textId="77777777" w:rsidR="0016649E" w:rsidRDefault="0016649E" w:rsidP="0016649E">
      <w:pPr>
        <w:rPr>
          <w:lang w:eastAsia="ko-KR"/>
        </w:rPr>
      </w:pPr>
    </w:p>
    <w:p w14:paraId="0814C73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androidx.annotation.NonNull;</w:t>
      </w:r>
    </w:p>
    <w:p w14:paraId="202B6F0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androidx.appcompat.app.AlertDialog;</w:t>
      </w:r>
    </w:p>
    <w:p w14:paraId="3D4F6EE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androidx.appcompat.app.AppCompatActivity;</w:t>
      </w:r>
    </w:p>
    <w:p w14:paraId="2B5D99F0" w14:textId="77777777" w:rsidR="0016649E" w:rsidRDefault="0016649E" w:rsidP="0016649E">
      <w:pPr>
        <w:rPr>
          <w:lang w:eastAsia="ko-KR"/>
        </w:rPr>
      </w:pPr>
    </w:p>
    <w:p w14:paraId="40E74AC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com.google.android.gms.tasks.OnCompleteListener;</w:t>
      </w:r>
    </w:p>
    <w:p w14:paraId="042B9B4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com.google.android.gms.tasks.Task;</w:t>
      </w:r>
    </w:p>
    <w:p w14:paraId="17F1432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com.google.firebase.Timestamp;</w:t>
      </w:r>
    </w:p>
    <w:p w14:paraId="1DAAA7E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com.google.firebase.auth.FirebaseAuth;</w:t>
      </w:r>
    </w:p>
    <w:p w14:paraId="36F9311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>import com.google.firebase.auth.FirebaseUser;</w:t>
      </w:r>
    </w:p>
    <w:p w14:paraId="10DD6B8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com.google.firebase.firestore.DocumentSnapshot;</w:t>
      </w:r>
    </w:p>
    <w:p w14:paraId="197376B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com.google.firebase.firestore.FirebaseFirestore;</w:t>
      </w:r>
    </w:p>
    <w:p w14:paraId="7D9DD4F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com.google.firebase.firestore.QuerySnapshot;</w:t>
      </w:r>
    </w:p>
    <w:p w14:paraId="2B00186B" w14:textId="77777777" w:rsidR="0016649E" w:rsidRDefault="0016649E" w:rsidP="0016649E">
      <w:pPr>
        <w:rPr>
          <w:lang w:eastAsia="ko-KR"/>
        </w:rPr>
      </w:pPr>
    </w:p>
    <w:p w14:paraId="3DB5911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java.text.SimpleDateFormat;</w:t>
      </w:r>
    </w:p>
    <w:p w14:paraId="798D1A5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java.util.ArrayList;</w:t>
      </w:r>
    </w:p>
    <w:p w14:paraId="353871C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java.util.Date;</w:t>
      </w:r>
    </w:p>
    <w:p w14:paraId="5171574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java.util.List;</w:t>
      </w:r>
    </w:p>
    <w:p w14:paraId="042E07E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java.util.Locale;</w:t>
      </w:r>
    </w:p>
    <w:p w14:paraId="74F2CD5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java.util.Map;</w:t>
      </w:r>
    </w:p>
    <w:p w14:paraId="21BD4074" w14:textId="77777777" w:rsidR="0016649E" w:rsidRDefault="0016649E" w:rsidP="0016649E">
      <w:pPr>
        <w:rPr>
          <w:lang w:eastAsia="ko-KR"/>
        </w:rPr>
      </w:pPr>
    </w:p>
    <w:p w14:paraId="745E69B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kr.ac.yuhan.cs.yuhan19plus.R;</w:t>
      </w:r>
    </w:p>
    <w:p w14:paraId="6509BD6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kr.ac.yuhan.cs.yuhan19plus.main.adapter.MyPaymentAdapter;</w:t>
      </w:r>
    </w:p>
    <w:p w14:paraId="41B446C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kr.ac.yuhan.cs.yuhan19plus.main.util.DateUtil;</w:t>
      </w:r>
    </w:p>
    <w:p w14:paraId="3C0C0DC5" w14:textId="77777777" w:rsidR="0016649E" w:rsidRDefault="0016649E" w:rsidP="0016649E">
      <w:pPr>
        <w:rPr>
          <w:lang w:eastAsia="ko-KR"/>
        </w:rPr>
      </w:pPr>
    </w:p>
    <w:p w14:paraId="3579115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이정민</w:t>
      </w:r>
    </w:p>
    <w:p w14:paraId="009BEB9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이정민</w:t>
      </w:r>
    </w:p>
    <w:p w14:paraId="78AA9CC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병합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결제내역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</w:p>
    <w:p w14:paraId="444E829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회원정보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기능구현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 */</w:t>
      </w:r>
    </w:p>
    <w:p w14:paraId="12F40A76" w14:textId="77777777" w:rsidR="0016649E" w:rsidRDefault="0016649E" w:rsidP="0016649E">
      <w:pPr>
        <w:rPr>
          <w:lang w:eastAsia="ko-KR"/>
        </w:rPr>
      </w:pPr>
    </w:p>
    <w:p w14:paraId="3742082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MainMyPageActivity extends AppCompatActivity {</w:t>
      </w:r>
    </w:p>
    <w:p w14:paraId="7B400F0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FirebaseAuth userDBFirebaseAuth;</w:t>
      </w:r>
    </w:p>
    <w:p w14:paraId="638E066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FirebaseUser userDBFirebaseUser;</w:t>
      </w:r>
    </w:p>
    <w:p w14:paraId="5A980BA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FirebaseFirestore userDBFireStore;</w:t>
      </w:r>
    </w:p>
    <w:p w14:paraId="16042A5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TextView id_label;</w:t>
      </w:r>
    </w:p>
    <w:p w14:paraId="38D9EEB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boolean isAnonymousUser;</w:t>
      </w:r>
    </w:p>
    <w:p w14:paraId="1BA73CB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ListView myPaymentListView;</w:t>
      </w:r>
    </w:p>
    <w:p w14:paraId="79D123B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MyPaymentAdapter myPaymentAdapter;</w:t>
      </w:r>
    </w:p>
    <w:p w14:paraId="6753877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List&lt;Map&lt;String, Object&gt;&gt; paymentList;</w:t>
      </w:r>
    </w:p>
    <w:p w14:paraId="0A80700B" w14:textId="77777777" w:rsidR="0016649E" w:rsidRDefault="0016649E" w:rsidP="0016649E">
      <w:pPr>
        <w:rPr>
          <w:lang w:eastAsia="ko-KR"/>
        </w:rPr>
      </w:pPr>
    </w:p>
    <w:p w14:paraId="7C5715F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33F3430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protected void onCreate(Bundle savedInstanceState) {</w:t>
      </w:r>
    </w:p>
    <w:p w14:paraId="165F65B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super.onCreate(savedInstanceState);</w:t>
      </w:r>
    </w:p>
    <w:p w14:paraId="64CD24B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setContentView(R.layout.main_activity_mypage);</w:t>
      </w:r>
    </w:p>
    <w:p w14:paraId="2D05A1FF" w14:textId="77777777" w:rsidR="0016649E" w:rsidRDefault="0016649E" w:rsidP="0016649E">
      <w:pPr>
        <w:rPr>
          <w:lang w:eastAsia="ko-KR"/>
        </w:rPr>
      </w:pPr>
    </w:p>
    <w:p w14:paraId="4C248B9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ImageView closeButton = findViewById(R.id.Close_Mypage_Btn);</w:t>
      </w:r>
    </w:p>
    <w:p w14:paraId="310C763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id_label = findViewById(R.id.id_label);</w:t>
      </w:r>
    </w:p>
    <w:p w14:paraId="46205C6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myPaymentListView = findViewById(R.id.myPayment);</w:t>
      </w:r>
    </w:p>
    <w:p w14:paraId="628579E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paymentList = new ArrayList&lt;&gt;();</w:t>
      </w:r>
    </w:p>
    <w:p w14:paraId="35A2DD1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myPaymentAdapter = new MyPaymentAdapter(this, R.layout.main_mypayment_list_item, paymentList);</w:t>
      </w:r>
    </w:p>
    <w:p w14:paraId="4407FE4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myPaymentListView.setAdapter(myPaymentAdapter);</w:t>
      </w:r>
    </w:p>
    <w:p w14:paraId="01B3354D" w14:textId="77777777" w:rsidR="0016649E" w:rsidRDefault="0016649E" w:rsidP="0016649E">
      <w:pPr>
        <w:rPr>
          <w:lang w:eastAsia="ko-KR"/>
        </w:rPr>
      </w:pPr>
    </w:p>
    <w:p w14:paraId="53108B56" w14:textId="77777777" w:rsidR="0016649E" w:rsidRDefault="0016649E" w:rsidP="0016649E">
      <w:pPr>
        <w:rPr>
          <w:lang w:eastAsia="ko-KR"/>
        </w:rPr>
      </w:pPr>
    </w:p>
    <w:p w14:paraId="3CBE3D3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</w:t>
      </w:r>
      <w:r>
        <w:rPr>
          <w:rFonts w:hint="eastAsia"/>
          <w:lang w:eastAsia="ko-KR"/>
        </w:rPr>
        <w:t>회원정보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닫기</w:t>
      </w:r>
      <w:r>
        <w:rPr>
          <w:rFonts w:hint="eastAsia"/>
          <w:lang w:eastAsia="ko-KR"/>
        </w:rPr>
        <w:t xml:space="preserve"> -&gt; &lt;</w:t>
      </w:r>
      <w:r>
        <w:rPr>
          <w:rFonts w:hint="eastAsia"/>
          <w:lang w:eastAsia="ko-KR"/>
        </w:rPr>
        <w:t>이정민</w:t>
      </w:r>
      <w:r>
        <w:rPr>
          <w:rFonts w:hint="eastAsia"/>
          <w:lang w:eastAsia="ko-KR"/>
        </w:rPr>
        <w:t>&gt;</w:t>
      </w:r>
    </w:p>
    <w:p w14:paraId="693EF85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closeButton.setOnClickListener(new View.OnClickListener() {</w:t>
      </w:r>
    </w:p>
    <w:p w14:paraId="2FCAE70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160D7F7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1EE09BA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finish();</w:t>
      </w:r>
    </w:p>
    <w:p w14:paraId="29BF325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26FA74E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7163276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    //</w:t>
      </w:r>
      <w:r>
        <w:rPr>
          <w:rFonts w:hint="eastAsia"/>
          <w:lang w:eastAsia="ko-KR"/>
        </w:rPr>
        <w:t>회원정보수정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 xml:space="preserve"> -&gt; &lt;</w:t>
      </w:r>
      <w:r>
        <w:rPr>
          <w:rFonts w:hint="eastAsia"/>
          <w:lang w:eastAsia="ko-KR"/>
        </w:rPr>
        <w:t>이정민</w:t>
      </w:r>
      <w:r>
        <w:rPr>
          <w:rFonts w:hint="eastAsia"/>
          <w:lang w:eastAsia="ko-KR"/>
        </w:rPr>
        <w:t>&gt;</w:t>
      </w:r>
    </w:p>
    <w:p w14:paraId="03EB1BF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Button updateButton = findViewById(R.id.Update_Info_Btn);</w:t>
      </w:r>
    </w:p>
    <w:p w14:paraId="6D9DB21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updateButton.setOnClickListener(new View.OnClickListener() {</w:t>
      </w:r>
    </w:p>
    <w:p w14:paraId="55C52B5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081D6BE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6BC20E1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Intent intent = new Intent(MainMyPageActivity.this, MainRetouchInfoActivity.class);</w:t>
      </w:r>
    </w:p>
    <w:p w14:paraId="0EA405B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startActivity(intent);</w:t>
      </w:r>
    </w:p>
    <w:p w14:paraId="457B0FB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1D16FD6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16053AE8" w14:textId="77777777" w:rsidR="0016649E" w:rsidRDefault="0016649E" w:rsidP="0016649E">
      <w:pPr>
        <w:rPr>
          <w:lang w:eastAsia="ko-KR"/>
        </w:rPr>
      </w:pPr>
    </w:p>
    <w:p w14:paraId="61B196D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</w:p>
    <w:p w14:paraId="74F5B28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loadUserInfo();</w:t>
      </w:r>
    </w:p>
    <w:p w14:paraId="10CE531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6554FDF" w14:textId="77777777" w:rsidR="0016649E" w:rsidRDefault="0016649E" w:rsidP="0016649E">
      <w:pPr>
        <w:rPr>
          <w:lang w:eastAsia="ko-KR"/>
        </w:rPr>
      </w:pPr>
    </w:p>
    <w:p w14:paraId="21E60DA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11A6B23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protected void onResume() {</w:t>
      </w:r>
    </w:p>
    <w:p w14:paraId="4310773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super.onResume();</w:t>
      </w:r>
    </w:p>
    <w:p w14:paraId="69BA8DD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Activity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활성화될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</w:p>
    <w:p w14:paraId="34E12E0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loadUserInfo();</w:t>
      </w:r>
    </w:p>
    <w:p w14:paraId="3DB08F9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3981C97B" w14:textId="77777777" w:rsidR="0016649E" w:rsidRDefault="0016649E" w:rsidP="0016649E">
      <w:pPr>
        <w:rPr>
          <w:lang w:eastAsia="ko-KR"/>
        </w:rPr>
      </w:pPr>
    </w:p>
    <w:p w14:paraId="431B58E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loadUserInfo() {</w:t>
      </w:r>
    </w:p>
    <w:p w14:paraId="0B2ECBB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userDBFirebaseAuth = FirebaseAuth.getInstance();</w:t>
      </w:r>
    </w:p>
    <w:p w14:paraId="1D49387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userDBFirebaseUser = userDBFirebaseAuth.getCurrentUser();</w:t>
      </w:r>
    </w:p>
    <w:p w14:paraId="1D080E0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uid = userDBFirebaseUser.getUid();</w:t>
      </w:r>
    </w:p>
    <w:p w14:paraId="590F632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getUserInfoFromFirestore(uid);</w:t>
      </w:r>
    </w:p>
    <w:p w14:paraId="3E5CDBD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loadPaymentsFromFirestore(uid);</w:t>
      </w:r>
    </w:p>
    <w:p w14:paraId="0B6A91D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2688FB6" w14:textId="77777777" w:rsidR="0016649E" w:rsidRDefault="0016649E" w:rsidP="0016649E">
      <w:pPr>
        <w:rPr>
          <w:lang w:eastAsia="ko-KR"/>
        </w:rPr>
      </w:pPr>
    </w:p>
    <w:p w14:paraId="505E06F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getUserInfoFromFirestore(String uid) {</w:t>
      </w:r>
    </w:p>
    <w:p w14:paraId="423E275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userDBFireStore = FirebaseFirestore.getInstance();</w:t>
      </w:r>
    </w:p>
    <w:p w14:paraId="657921B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userDBFireStore.collection("users").document(uid).get().addOnCompleteListener(new OnCompleteListener&lt;DocumentSnapshot&gt;() {</w:t>
      </w:r>
    </w:p>
    <w:p w14:paraId="730FE1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435BC0A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onComplete(@NonNull Task&lt;DocumentSnapshot&gt; task) {</w:t>
      </w:r>
    </w:p>
    <w:p w14:paraId="31FB9CD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if (task.isSuccessful()) {</w:t>
      </w:r>
    </w:p>
    <w:p w14:paraId="1CBDB95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DocumentSnapshot document = task.getResult();</w:t>
      </w:r>
    </w:p>
    <w:p w14:paraId="357BACB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// DocumentSnapshot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가져와서</w:t>
      </w:r>
      <w:r>
        <w:rPr>
          <w:rFonts w:hint="eastAsia"/>
          <w:lang w:eastAsia="ko-KR"/>
        </w:rPr>
        <w:t xml:space="preserve"> UI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649D190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Map&lt;String, Object&gt; userInfo = document.getData();</w:t>
      </w:r>
    </w:p>
    <w:p w14:paraId="79D7199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updateUserInfoUI(userInfo);</w:t>
      </w:r>
    </w:p>
    <w:p w14:paraId="4BFE42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 else {</w:t>
      </w:r>
    </w:p>
    <w:p w14:paraId="74405D4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Toast.makeText(MainMyPageActivity.this, "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실패했습니다</w:t>
      </w:r>
      <w:r>
        <w:rPr>
          <w:rFonts w:hint="eastAsia"/>
          <w:lang w:eastAsia="ko-KR"/>
        </w:rPr>
        <w:t>.", Toast.LENGTH_SHORT).show();</w:t>
      </w:r>
    </w:p>
    <w:p w14:paraId="64483AD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4205813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683A657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2354055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95E86EA" w14:textId="77777777" w:rsidR="0016649E" w:rsidRDefault="0016649E" w:rsidP="0016649E">
      <w:pPr>
        <w:rPr>
          <w:lang w:eastAsia="ko-KR"/>
        </w:rPr>
      </w:pPr>
    </w:p>
    <w:p w14:paraId="6A6ABFC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updateUserInfoUI(Map&lt;String, Object&gt; userInfo) {</w:t>
      </w:r>
    </w:p>
    <w:p w14:paraId="1C4D4B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FirebaseUser currentUser = userDBFirebaseAuth.getCurrentUser();</w:t>
      </w:r>
    </w:p>
    <w:p w14:paraId="5C4CDB6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uid = findViewById(R.id.UserCode);</w:t>
      </w:r>
    </w:p>
    <w:p w14:paraId="0B89A94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userPoint = findViewById(R.id.UserPoint);</w:t>
      </w:r>
    </w:p>
    <w:p w14:paraId="3B2FDEB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TextView userID = findViewById(R.id.UserID);</w:t>
      </w:r>
    </w:p>
    <w:p w14:paraId="3680B9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userName = findViewById(R.id.UserName);</w:t>
      </w:r>
    </w:p>
    <w:p w14:paraId="034F95C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userFirstNum = findViewById(R.id.UserFirstNum);</w:t>
      </w:r>
    </w:p>
    <w:p w14:paraId="1F30EE3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userSecondNum = findViewById(R.id.UserSecondNum);</w:t>
      </w:r>
    </w:p>
    <w:p w14:paraId="332FC3C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userThirdNum = findViewById(R.id.UserThirdNum);</w:t>
      </w:r>
    </w:p>
    <w:p w14:paraId="4A763CD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userYear = findViewById(R.id.UserYear);</w:t>
      </w:r>
    </w:p>
    <w:p w14:paraId="35093A5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userMonth = findViewById(R.id.UserMonth);</w:t>
      </w:r>
    </w:p>
    <w:p w14:paraId="3E0F9F2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userDay = findViewById(R.id.UserDay);</w:t>
      </w:r>
    </w:p>
    <w:p w14:paraId="78587D11" w14:textId="77777777" w:rsidR="0016649E" w:rsidRDefault="0016649E" w:rsidP="0016649E">
      <w:pPr>
        <w:rPr>
          <w:lang w:eastAsia="ko-KR"/>
        </w:rPr>
      </w:pPr>
    </w:p>
    <w:p w14:paraId="75C2EB5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isAnonymousUser = userDBFirebaseUser.isAnonymous();</w:t>
      </w:r>
    </w:p>
    <w:p w14:paraId="51CB2D50" w14:textId="77777777" w:rsidR="0016649E" w:rsidRDefault="0016649E" w:rsidP="0016649E">
      <w:pPr>
        <w:rPr>
          <w:lang w:eastAsia="ko-KR"/>
        </w:rPr>
      </w:pPr>
    </w:p>
    <w:p w14:paraId="7A9645A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(isAnonymousUser) {</w:t>
      </w:r>
    </w:p>
    <w:p w14:paraId="71FA1D1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id_label.setVisibility(View.GONE);</w:t>
      </w:r>
    </w:p>
    <w:p w14:paraId="233AA88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userID.setVisibility(View.GONE);</w:t>
      </w:r>
    </w:p>
    <w:p w14:paraId="1C607DF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3CCE342B" w14:textId="77777777" w:rsidR="0016649E" w:rsidRDefault="0016649E" w:rsidP="0016649E">
      <w:pPr>
        <w:rPr>
          <w:lang w:eastAsia="ko-KR"/>
        </w:rPr>
      </w:pPr>
    </w:p>
    <w:p w14:paraId="4DB4269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Firestore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UI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133A62C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uid.setText(userInfo.get("uid").toString());</w:t>
      </w:r>
    </w:p>
    <w:p w14:paraId="41ED1F6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userPoint.setText(userInfo.get("userPoint").toString());</w:t>
      </w:r>
    </w:p>
    <w:p w14:paraId="40DB60F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userID.setText(currentUser.getEmail());</w:t>
      </w:r>
    </w:p>
    <w:p w14:paraId="3B24427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userName.setText(userInfo.get("userName").toString());</w:t>
      </w:r>
    </w:p>
    <w:p w14:paraId="7917B64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String[] phone = userInfo.get("userPhone").toString().split("-");</w:t>
      </w:r>
    </w:p>
    <w:p w14:paraId="1DB8F88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userFirstNum.setText(phone[0]);</w:t>
      </w:r>
    </w:p>
    <w:p w14:paraId="5C23C73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userSecondNum.setText(phone[1]);</w:t>
      </w:r>
    </w:p>
    <w:p w14:paraId="639F215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userThirdNum.setText(phone[2]);</w:t>
      </w:r>
    </w:p>
    <w:p w14:paraId="6ACFBB1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String[] birthday = userInfo.get("userBirthday").toString().split("\\.");</w:t>
      </w:r>
    </w:p>
    <w:p w14:paraId="3E490DB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userYear.setText(birthday[0]);</w:t>
      </w:r>
    </w:p>
    <w:p w14:paraId="139FED5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userMonth.setText(birthday[1]);</w:t>
      </w:r>
    </w:p>
    <w:p w14:paraId="7960DD7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userDay.setText(birthday[2]);</w:t>
      </w:r>
    </w:p>
    <w:p w14:paraId="141E488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8D0179C" w14:textId="77777777" w:rsidR="0016649E" w:rsidRDefault="0016649E" w:rsidP="0016649E">
      <w:pPr>
        <w:rPr>
          <w:lang w:eastAsia="ko-KR"/>
        </w:rPr>
      </w:pPr>
    </w:p>
    <w:p w14:paraId="1226B5F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개인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결제내역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</w:t>
      </w:r>
      <w:r>
        <w:rPr>
          <w:rFonts w:hint="eastAsia"/>
          <w:lang w:eastAsia="ko-KR"/>
        </w:rPr>
        <w:t xml:space="preserve"> -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</w:p>
    <w:p w14:paraId="721F3C4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loadPaymentsFromFirestore(String uid) {</w:t>
      </w:r>
    </w:p>
    <w:p w14:paraId="3357C2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userDBFireStore = FirebaseFirestore.getInstance();</w:t>
      </w:r>
    </w:p>
    <w:p w14:paraId="48C9271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userDBFireStore.collection("payments").whereEqualTo("uid", uid).get().addOnCompleteListener(new OnCompleteListener&lt;QuerySnapshot&gt;() {</w:t>
      </w:r>
    </w:p>
    <w:p w14:paraId="67EE1A2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346E918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onComplete(@NonNull Task&lt;QuerySnapshot&gt; task) {</w:t>
      </w:r>
    </w:p>
    <w:p w14:paraId="10D2B55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if (task.isSuccessful()) {</w:t>
      </w:r>
    </w:p>
    <w:p w14:paraId="7E83089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paymentList.clear();</w:t>
      </w:r>
    </w:p>
    <w:p w14:paraId="03ED881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for (DocumentSnapshot document : task.getResult()) {</w:t>
      </w:r>
    </w:p>
    <w:p w14:paraId="4A8A77F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Map&lt;String, Object&gt; payment = document.getData();</w:t>
      </w:r>
    </w:p>
    <w:p w14:paraId="3D289BD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날짜를</w:t>
      </w:r>
      <w:r>
        <w:rPr>
          <w:rFonts w:hint="eastAsia"/>
          <w:lang w:eastAsia="ko-KR"/>
        </w:rPr>
        <w:t xml:space="preserve"> Timestamp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Date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형식화</w:t>
      </w:r>
    </w:p>
    <w:p w14:paraId="59EE620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Timestamp timestamp = (Timestamp) payment.get("payDay");</w:t>
      </w:r>
    </w:p>
    <w:p w14:paraId="2933ED8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if (timestamp != null) {</w:t>
      </w:r>
    </w:p>
    <w:p w14:paraId="482D24D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Date paymentDate = timestamp.toDate();</w:t>
      </w:r>
    </w:p>
    <w:p w14:paraId="06EB5E8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payment.put("payDay", DateUtil.formatDate(paymentDate));</w:t>
      </w:r>
    </w:p>
    <w:p w14:paraId="0E95C4F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22B14D5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paymentList.add(payment);</w:t>
      </w:r>
    </w:p>
    <w:p w14:paraId="06F0926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562DD2D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myPaymentAdapter.notifyDataSetChanged();</w:t>
      </w:r>
    </w:p>
    <w:p w14:paraId="36FF206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 else {</w:t>
      </w:r>
    </w:p>
    <w:p w14:paraId="748B117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                Toast.makeText(MainMyPageActivity.this, "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실패했습니다</w:t>
      </w:r>
      <w:r>
        <w:rPr>
          <w:rFonts w:hint="eastAsia"/>
          <w:lang w:eastAsia="ko-KR"/>
        </w:rPr>
        <w:t>.", Toast.LENGTH_SHORT).show();</w:t>
      </w:r>
    </w:p>
    <w:p w14:paraId="162AF53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090D8B0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679C76A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78807A9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3ED081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675B5A00" w14:textId="77777777" w:rsidR="0016649E" w:rsidRDefault="0016649E" w:rsidP="0016649E">
      <w:pPr>
        <w:rPr>
          <w:lang w:eastAsia="ko-KR"/>
        </w:rPr>
      </w:pPr>
    </w:p>
    <w:p w14:paraId="3698AC82" w14:textId="160DBDD7" w:rsidR="0016649E" w:rsidRPr="000B34F0" w:rsidRDefault="0016649E" w:rsidP="000B34F0">
      <w:pPr>
        <w:pStyle w:val="3"/>
        <w:rPr>
          <w:b/>
          <w:lang w:eastAsia="ko-KR"/>
        </w:rPr>
      </w:pPr>
      <w:bookmarkStart w:id="169" w:name="_Toc168002280"/>
      <w:r w:rsidRPr="000B34F0">
        <w:rPr>
          <w:b/>
          <w:lang w:eastAsia="ko-KR"/>
        </w:rPr>
        <w:t>yuhan19plus\main\MainPaymentActivity.java</w:t>
      </w:r>
      <w:r w:rsidR="000B34F0">
        <w:rPr>
          <w:rFonts w:hint="eastAsia"/>
          <w:b/>
          <w:lang w:eastAsia="ko-KR"/>
        </w:rPr>
        <w:t xml:space="preserve"> </w:t>
      </w:r>
      <w:r w:rsidR="000B34F0">
        <w:rPr>
          <w:rFonts w:hint="eastAsia"/>
          <w:b/>
          <w:lang w:eastAsia="ko-KR"/>
        </w:rPr>
        <w:t>작성자</w:t>
      </w:r>
      <w:r w:rsidR="000B34F0">
        <w:rPr>
          <w:rFonts w:hint="eastAsia"/>
          <w:b/>
          <w:lang w:eastAsia="ko-KR"/>
        </w:rPr>
        <w:t xml:space="preserve"> : </w:t>
      </w:r>
      <w:r w:rsidR="000B34F0">
        <w:rPr>
          <w:rFonts w:hint="eastAsia"/>
          <w:b/>
          <w:lang w:eastAsia="ko-KR"/>
        </w:rPr>
        <w:t>임성준</w:t>
      </w:r>
      <w:r w:rsidR="000B34F0">
        <w:rPr>
          <w:rFonts w:hint="eastAsia"/>
          <w:b/>
          <w:lang w:eastAsia="ko-KR"/>
        </w:rPr>
        <w:t xml:space="preserve">, </w:t>
      </w:r>
      <w:r w:rsidR="000B34F0">
        <w:rPr>
          <w:rFonts w:hint="eastAsia"/>
          <w:b/>
          <w:lang w:eastAsia="ko-KR"/>
        </w:rPr>
        <w:t>이석재</w:t>
      </w:r>
      <w:bookmarkEnd w:id="169"/>
      <w:r w:rsidRPr="000B34F0">
        <w:rPr>
          <w:b/>
          <w:lang w:eastAsia="ko-KR"/>
        </w:rPr>
        <w:t xml:space="preserve">  </w:t>
      </w:r>
    </w:p>
    <w:p w14:paraId="1A1ED06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kr.ac.yuhan.cs.yuhan19plus.main;</w:t>
      </w:r>
    </w:p>
    <w:p w14:paraId="2B2D6C03" w14:textId="77777777" w:rsidR="0016649E" w:rsidRDefault="0016649E" w:rsidP="0016649E">
      <w:pPr>
        <w:rPr>
          <w:lang w:eastAsia="ko-KR"/>
        </w:rPr>
      </w:pPr>
    </w:p>
    <w:p w14:paraId="0895873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android.content.Intent;</w:t>
      </w:r>
    </w:p>
    <w:p w14:paraId="6B70C71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android.os.Bundle;</w:t>
      </w:r>
    </w:p>
    <w:p w14:paraId="6093424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android.util.Log;</w:t>
      </w:r>
    </w:p>
    <w:p w14:paraId="0C61A3B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android.widget.Toast;</w:t>
      </w:r>
    </w:p>
    <w:p w14:paraId="18D34142" w14:textId="77777777" w:rsidR="0016649E" w:rsidRDefault="0016649E" w:rsidP="0016649E">
      <w:pPr>
        <w:rPr>
          <w:lang w:eastAsia="ko-KR"/>
        </w:rPr>
      </w:pPr>
    </w:p>
    <w:p w14:paraId="7B7B524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androidx.appcompat.app.AppCompatActivity;</w:t>
      </w:r>
    </w:p>
    <w:p w14:paraId="45102457" w14:textId="77777777" w:rsidR="0016649E" w:rsidRDefault="0016649E" w:rsidP="0016649E">
      <w:pPr>
        <w:rPr>
          <w:lang w:eastAsia="ko-KR"/>
        </w:rPr>
      </w:pPr>
    </w:p>
    <w:p w14:paraId="174F007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com.google.firebase.auth.FirebaseAuth;</w:t>
      </w:r>
    </w:p>
    <w:p w14:paraId="4CD0929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com.google.firebase.auth.FirebaseUser;</w:t>
      </w:r>
    </w:p>
    <w:p w14:paraId="7893A2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com.google.firebase.firestore.DocumentReference;</w:t>
      </w:r>
    </w:p>
    <w:p w14:paraId="52C4B92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com.google.firebase.firestore.DocumentSnapshot;</w:t>
      </w:r>
    </w:p>
    <w:p w14:paraId="6000250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com.google.firebase.firestore.FirebaseFirestore;</w:t>
      </w:r>
    </w:p>
    <w:p w14:paraId="009A1E5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com.google.firebase.firestore.FirebaseFirestoreException;</w:t>
      </w:r>
    </w:p>
    <w:p w14:paraId="3389E4E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com.google.firebase.firestore.QueryDocumentSnapshot;</w:t>
      </w:r>
    </w:p>
    <w:p w14:paraId="4C1FB688" w14:textId="77777777" w:rsidR="0016649E" w:rsidRDefault="0016649E" w:rsidP="0016649E">
      <w:pPr>
        <w:rPr>
          <w:lang w:eastAsia="ko-KR"/>
        </w:rPr>
      </w:pPr>
    </w:p>
    <w:p w14:paraId="77AA565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org.json.JSONException;</w:t>
      </w:r>
    </w:p>
    <w:p w14:paraId="5CBFEC9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org.json.JSONObject;</w:t>
      </w:r>
    </w:p>
    <w:p w14:paraId="49E3A5A2" w14:textId="77777777" w:rsidR="0016649E" w:rsidRDefault="0016649E" w:rsidP="0016649E">
      <w:pPr>
        <w:rPr>
          <w:lang w:eastAsia="ko-KR"/>
        </w:rPr>
      </w:pPr>
    </w:p>
    <w:p w14:paraId="3D5616B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java.util.ArrayList;</w:t>
      </w:r>
    </w:p>
    <w:p w14:paraId="2AB21C4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java.util.Date;</w:t>
      </w:r>
    </w:p>
    <w:p w14:paraId="0DF4D48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java.util.HashMap;</w:t>
      </w:r>
    </w:p>
    <w:p w14:paraId="0489D9A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java.util.Map;</w:t>
      </w:r>
    </w:p>
    <w:p w14:paraId="376F54ED" w14:textId="77777777" w:rsidR="0016649E" w:rsidRDefault="0016649E" w:rsidP="0016649E">
      <w:pPr>
        <w:rPr>
          <w:lang w:eastAsia="ko-KR"/>
        </w:rPr>
      </w:pPr>
    </w:p>
    <w:p w14:paraId="4519D49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kr.ac.yuhan.cs.yuhan19plus.MainActivity;</w:t>
      </w:r>
    </w:p>
    <w:p w14:paraId="0AFDDCE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kr.ac.yuhan.cs.yuhan19plus.R;</w:t>
      </w:r>
    </w:p>
    <w:p w14:paraId="480F81C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kr.ac.yuhan.cs.yuhan19plus.admin.data.ProductData;</w:t>
      </w:r>
    </w:p>
    <w:p w14:paraId="15F2613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kr.co.bootpay.android.Bootpay;</w:t>
      </w:r>
    </w:p>
    <w:p w14:paraId="0E8793F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kr.co.bootpay.android.events.BootpayEventListener;</w:t>
      </w:r>
    </w:p>
    <w:p w14:paraId="0243DAD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kr.co.bootpay.android.models.BootExtra;</w:t>
      </w:r>
    </w:p>
    <w:p w14:paraId="002F7D3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kr.co.bootpay.android.models.BootUser;</w:t>
      </w:r>
    </w:p>
    <w:p w14:paraId="38E289C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kr.co.bootpay.android.models.Payload;</w:t>
      </w:r>
    </w:p>
    <w:p w14:paraId="65CCAB58" w14:textId="77777777" w:rsidR="0016649E" w:rsidRDefault="0016649E" w:rsidP="0016649E">
      <w:pPr>
        <w:rPr>
          <w:lang w:eastAsia="ko-KR"/>
        </w:rPr>
      </w:pPr>
    </w:p>
    <w:p w14:paraId="77D63BE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이석재</w:t>
      </w:r>
    </w:p>
    <w:p w14:paraId="70C55DE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초기작성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</w:p>
    <w:p w14:paraId="5EAFE49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결제기능구현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이석재</w:t>
      </w:r>
    </w:p>
    <w:p w14:paraId="1CE1834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* */</w:t>
      </w:r>
    </w:p>
    <w:p w14:paraId="1276B98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MainPaymentActivity extends AppCompatActivity {</w:t>
      </w:r>
    </w:p>
    <w:p w14:paraId="6FB91FE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FirebaseFirestore db;</w:t>
      </w:r>
    </w:p>
    <w:p w14:paraId="2C08C36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FirebaseAuth userDBFirebaseAuth;</w:t>
      </w:r>
    </w:p>
    <w:p w14:paraId="673DC13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FirebaseUser userDBFirebaseUser;</w:t>
      </w:r>
    </w:p>
    <w:p w14:paraId="4729BFDB" w14:textId="77777777" w:rsidR="0016649E" w:rsidRDefault="0016649E" w:rsidP="0016649E">
      <w:pPr>
        <w:rPr>
          <w:lang w:eastAsia="ko-KR"/>
        </w:rPr>
      </w:pPr>
    </w:p>
    <w:p w14:paraId="27B217D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double totalPrice = 0;</w:t>
      </w:r>
    </w:p>
    <w:p w14:paraId="7649606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int usePoint = 0;</w:t>
      </w:r>
    </w:p>
    <w:p w14:paraId="7805472E" w14:textId="77777777" w:rsidR="0016649E" w:rsidRDefault="0016649E" w:rsidP="0016649E">
      <w:pPr>
        <w:rPr>
          <w:lang w:eastAsia="ko-KR"/>
        </w:rPr>
      </w:pPr>
    </w:p>
    <w:p w14:paraId="7D88AD3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7F69FA6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protected void onCreate(Bundle savedInstanceState) {</w:t>
      </w:r>
    </w:p>
    <w:p w14:paraId="1FB8697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super.onCreate(savedInstanceState);</w:t>
      </w:r>
    </w:p>
    <w:p w14:paraId="00B37DB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setContentView(R.layout.main_activity_payment);</w:t>
      </w:r>
    </w:p>
    <w:p w14:paraId="00EA636C" w14:textId="77777777" w:rsidR="0016649E" w:rsidRDefault="0016649E" w:rsidP="0016649E">
      <w:pPr>
        <w:rPr>
          <w:lang w:eastAsia="ko-KR"/>
        </w:rPr>
      </w:pPr>
    </w:p>
    <w:p w14:paraId="3AF4D17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db = FirebaseFirestore.getInstance();</w:t>
      </w:r>
    </w:p>
    <w:p w14:paraId="5D14C68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userDBFirebaseAuth = FirebaseAuth.getInstance();</w:t>
      </w:r>
    </w:p>
    <w:p w14:paraId="01107FF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userDBFirebaseUser = userDBFirebaseAuth.getCurrentUser();</w:t>
      </w:r>
    </w:p>
    <w:p w14:paraId="710AABB4" w14:textId="77777777" w:rsidR="0016649E" w:rsidRDefault="0016649E" w:rsidP="0016649E">
      <w:pPr>
        <w:rPr>
          <w:lang w:eastAsia="ko-KR"/>
        </w:rPr>
      </w:pPr>
    </w:p>
    <w:p w14:paraId="416A0B5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uid = userDBFirebaseUser.getUid();</w:t>
      </w:r>
    </w:p>
    <w:p w14:paraId="1C41935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email = userDBFirebaseUser.getEmail() != null ? userDBFirebaseUser.getEmail() : "";</w:t>
      </w:r>
    </w:p>
    <w:p w14:paraId="1ABD89A8" w14:textId="77777777" w:rsidR="0016649E" w:rsidRDefault="0016649E" w:rsidP="0016649E">
      <w:pPr>
        <w:rPr>
          <w:lang w:eastAsia="ko-KR"/>
        </w:rPr>
      </w:pPr>
    </w:p>
    <w:p w14:paraId="7456B5D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db.collection("users").document(uid).get()</w:t>
      </w:r>
    </w:p>
    <w:p w14:paraId="3D8AE1B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.addOnSuccessListener(documentSnapshot -&gt; {</w:t>
      </w:r>
    </w:p>
    <w:p w14:paraId="1401A61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String userName = documentSnapshot.getString("userName");</w:t>
      </w:r>
    </w:p>
    <w:p w14:paraId="1E4E535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String userPhone = documentSnapshot.getString("userPhone");</w:t>
      </w:r>
    </w:p>
    <w:p w14:paraId="3DE02246" w14:textId="77777777" w:rsidR="0016649E" w:rsidRDefault="0016649E" w:rsidP="0016649E">
      <w:pPr>
        <w:rPr>
          <w:lang w:eastAsia="ko-KR"/>
        </w:rPr>
      </w:pPr>
    </w:p>
    <w:p w14:paraId="5A8F9FF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BootUser user = new BootUser()</w:t>
      </w:r>
    </w:p>
    <w:p w14:paraId="52F8739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.setId(uid)</w:t>
      </w:r>
    </w:p>
    <w:p w14:paraId="2078204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.setEmail(email)</w:t>
      </w:r>
    </w:p>
    <w:p w14:paraId="3B7C3B1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.setUsername(userName)</w:t>
      </w:r>
    </w:p>
    <w:p w14:paraId="27F474C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.setPhone(userPhone);</w:t>
      </w:r>
    </w:p>
    <w:p w14:paraId="68315E7E" w14:textId="77777777" w:rsidR="0016649E" w:rsidRDefault="0016649E" w:rsidP="0016649E">
      <w:pPr>
        <w:rPr>
          <w:lang w:eastAsia="ko-KR"/>
        </w:rPr>
      </w:pPr>
    </w:p>
    <w:p w14:paraId="4903044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processPayment(user); // BootUser </w:t>
      </w:r>
      <w:r>
        <w:rPr>
          <w:rFonts w:hint="eastAsia"/>
          <w:lang w:eastAsia="ko-KR"/>
        </w:rPr>
        <w:t>객체를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</w:t>
      </w:r>
    </w:p>
    <w:p w14:paraId="13C8F9D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</w:t>
      </w:r>
    </w:p>
    <w:p w14:paraId="20251D8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.addOnFailureListener(e -&gt; {</w:t>
      </w:r>
    </w:p>
    <w:p w14:paraId="4AEA598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Log.e("setupBootUser", "Error fetching user data: " + e.getMessage());</w:t>
      </w:r>
    </w:p>
    <w:p w14:paraId="1B7A2EB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});</w:t>
      </w:r>
    </w:p>
    <w:p w14:paraId="395F210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1832818" w14:textId="77777777" w:rsidR="0016649E" w:rsidRDefault="0016649E" w:rsidP="0016649E">
      <w:pPr>
        <w:rPr>
          <w:lang w:eastAsia="ko-KR"/>
        </w:rPr>
      </w:pPr>
    </w:p>
    <w:p w14:paraId="6FA5E1A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메소드</w:t>
      </w:r>
    </w:p>
    <w:p w14:paraId="49CFBC8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processPayment(BootUser user) {</w:t>
      </w:r>
    </w:p>
    <w:p w14:paraId="4181869A" w14:textId="77777777" w:rsidR="0016649E" w:rsidRDefault="0016649E" w:rsidP="0016649E">
      <w:pPr>
        <w:rPr>
          <w:lang w:eastAsia="ko-KR"/>
        </w:rPr>
      </w:pPr>
    </w:p>
    <w:p w14:paraId="211594D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BootExtra extra = new BootExtra().setCardQuota("0,2,3"); // </w:t>
      </w:r>
      <w:r>
        <w:rPr>
          <w:rFonts w:hint="eastAsia"/>
          <w:lang w:eastAsia="ko-KR"/>
        </w:rPr>
        <w:t>일시불</w:t>
      </w:r>
      <w:r>
        <w:rPr>
          <w:rFonts w:hint="eastAsia"/>
          <w:lang w:eastAsia="ko-KR"/>
        </w:rPr>
        <w:t>, 2</w:t>
      </w:r>
      <w:r>
        <w:rPr>
          <w:rFonts w:hint="eastAsia"/>
          <w:lang w:eastAsia="ko-KR"/>
        </w:rPr>
        <w:t>개월</w:t>
      </w:r>
      <w:r>
        <w:rPr>
          <w:rFonts w:hint="eastAsia"/>
          <w:lang w:eastAsia="ko-KR"/>
        </w:rPr>
        <w:t>, 3</w:t>
      </w:r>
      <w:r>
        <w:rPr>
          <w:rFonts w:hint="eastAsia"/>
          <w:lang w:eastAsia="ko-KR"/>
        </w:rPr>
        <w:t>개월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허용</w:t>
      </w:r>
    </w:p>
    <w:p w14:paraId="53FAEBB8" w14:textId="77777777" w:rsidR="0016649E" w:rsidRDefault="0016649E" w:rsidP="0016649E">
      <w:pPr>
        <w:rPr>
          <w:lang w:eastAsia="ko-KR"/>
        </w:rPr>
      </w:pPr>
    </w:p>
    <w:p w14:paraId="5C31CAD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ArrayList&lt;ProductData&gt; products = getIntent().getParcelableArrayListExtra("products");</w:t>
      </w:r>
    </w:p>
    <w:p w14:paraId="7D402BAA" w14:textId="77777777" w:rsidR="0016649E" w:rsidRDefault="0016649E" w:rsidP="0016649E">
      <w:pPr>
        <w:rPr>
          <w:lang w:eastAsia="ko-KR"/>
        </w:rPr>
      </w:pPr>
    </w:p>
    <w:p w14:paraId="21D81F7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 pointsToUse = getIntent().getIntExtra("pointsToUse", 0);</w:t>
      </w:r>
    </w:p>
    <w:p w14:paraId="7B3C7BE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double totalPrice = getIntent().getDoubleExtra("totalPrice", 0);</w:t>
      </w:r>
    </w:p>
    <w:p w14:paraId="5A6B8040" w14:textId="77777777" w:rsidR="0016649E" w:rsidRDefault="0016649E" w:rsidP="0016649E">
      <w:pPr>
        <w:rPr>
          <w:lang w:eastAsia="ko-KR"/>
        </w:rPr>
      </w:pPr>
    </w:p>
    <w:p w14:paraId="6923FDF9" w14:textId="77777777" w:rsidR="0016649E" w:rsidRDefault="0016649E" w:rsidP="0016649E">
      <w:pPr>
        <w:rPr>
          <w:lang w:eastAsia="ko-KR"/>
        </w:rPr>
      </w:pPr>
    </w:p>
    <w:p w14:paraId="24D33AC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Payload payload = new Payload();</w:t>
      </w:r>
    </w:p>
    <w:p w14:paraId="5682F8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payload.setApplicationId("660c0ed6d7005fd6c24ec046")</w:t>
      </w:r>
    </w:p>
    <w:p w14:paraId="7975CBE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.setOrderName("</w:t>
      </w:r>
      <w:r>
        <w:rPr>
          <w:rFonts w:hint="eastAsia"/>
          <w:lang w:eastAsia="ko-KR"/>
        </w:rPr>
        <w:t>유한대학교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안드로이드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</w:t>
      </w:r>
      <w:r>
        <w:rPr>
          <w:rFonts w:hint="eastAsia"/>
          <w:lang w:eastAsia="ko-KR"/>
        </w:rPr>
        <w:t>")</w:t>
      </w:r>
    </w:p>
    <w:p w14:paraId="371D16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.setOrderId("1234")</w:t>
      </w:r>
    </w:p>
    <w:p w14:paraId="7205FF4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.setPrice(totalPrice)</w:t>
      </w:r>
    </w:p>
    <w:p w14:paraId="6B1F3DE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.setUser(user)</w:t>
      </w:r>
    </w:p>
    <w:p w14:paraId="2897A61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.setExtra(extra);</w:t>
      </w:r>
    </w:p>
    <w:p w14:paraId="5CCC4122" w14:textId="77777777" w:rsidR="0016649E" w:rsidRDefault="0016649E" w:rsidP="0016649E">
      <w:pPr>
        <w:rPr>
          <w:lang w:eastAsia="ko-KR"/>
        </w:rPr>
      </w:pPr>
    </w:p>
    <w:p w14:paraId="22EBA1B3" w14:textId="77777777" w:rsidR="0016649E" w:rsidRDefault="0016649E" w:rsidP="0016649E">
      <w:pPr>
        <w:rPr>
          <w:lang w:eastAsia="ko-KR"/>
        </w:rPr>
      </w:pPr>
    </w:p>
    <w:p w14:paraId="44A71C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Bootpay.init(getSupportFragmentManager(), getApplicationContext())</w:t>
      </w:r>
    </w:p>
    <w:p w14:paraId="59FE525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.setPayload(payload)</w:t>
      </w:r>
    </w:p>
    <w:p w14:paraId="0CA9B1A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.setEventListener(new BootpayEventListener() {</w:t>
      </w:r>
    </w:p>
    <w:p w14:paraId="6510B8D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4D900F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onCancel(String data) {</w:t>
      </w:r>
    </w:p>
    <w:p w14:paraId="2AA63A2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Log.d("bootpay", "cancel: " + data);</w:t>
      </w:r>
    </w:p>
    <w:p w14:paraId="4612E36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5DABE24E" w14:textId="77777777" w:rsidR="0016649E" w:rsidRDefault="0016649E" w:rsidP="0016649E">
      <w:pPr>
        <w:rPr>
          <w:lang w:eastAsia="ko-KR"/>
        </w:rPr>
      </w:pPr>
    </w:p>
    <w:p w14:paraId="2615A10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26CF697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onError(String data) {</w:t>
      </w:r>
    </w:p>
    <w:p w14:paraId="7E0D4DC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Toast.makeText(MainPaymentActivity.this, "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</w:t>
      </w:r>
      <w:r>
        <w:rPr>
          <w:rFonts w:hint="eastAsia"/>
          <w:lang w:eastAsia="ko-KR"/>
        </w:rPr>
        <w:t>: " + data, Toast.LENGTH_LONG).show();</w:t>
      </w:r>
    </w:p>
    <w:p w14:paraId="5F6E6FF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Log.d("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</w:t>
      </w:r>
      <w:r>
        <w:rPr>
          <w:rFonts w:hint="eastAsia"/>
          <w:lang w:eastAsia="ko-KR"/>
        </w:rPr>
        <w:t>: ", data);</w:t>
      </w:r>
    </w:p>
    <w:p w14:paraId="2ACA1D1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finish();</w:t>
      </w:r>
    </w:p>
    <w:p w14:paraId="26CAC45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4BDAEDEF" w14:textId="77777777" w:rsidR="0016649E" w:rsidRDefault="0016649E" w:rsidP="0016649E">
      <w:pPr>
        <w:rPr>
          <w:lang w:eastAsia="ko-KR"/>
        </w:rPr>
      </w:pPr>
    </w:p>
    <w:p w14:paraId="28E6C9B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38D5F7F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onClose() {</w:t>
      </w:r>
    </w:p>
    <w:p w14:paraId="0396308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Bootpay.removePaymentWindow();</w:t>
      </w:r>
    </w:p>
    <w:p w14:paraId="33CF3E5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Toast.makeText(MainPaymentActivity.this, "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닫힘</w:t>
      </w:r>
      <w:r>
        <w:rPr>
          <w:rFonts w:hint="eastAsia"/>
          <w:lang w:eastAsia="ko-KR"/>
        </w:rPr>
        <w:t>", Toast.LENGTH_SHORT).show();</w:t>
      </w:r>
    </w:p>
    <w:p w14:paraId="3097976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finish();</w:t>
      </w:r>
    </w:p>
    <w:p w14:paraId="42971CC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3A39105C" w14:textId="77777777" w:rsidR="0016649E" w:rsidRDefault="0016649E" w:rsidP="0016649E">
      <w:pPr>
        <w:rPr>
          <w:lang w:eastAsia="ko-KR"/>
        </w:rPr>
      </w:pPr>
    </w:p>
    <w:p w14:paraId="3A3567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2DC1F7F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onIssued(String data) {</w:t>
      </w:r>
    </w:p>
    <w:p w14:paraId="0552813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Toast.makeText(MainPaymentActivity.this, "</w:t>
      </w:r>
      <w:r>
        <w:rPr>
          <w:rFonts w:hint="eastAsia"/>
          <w:lang w:eastAsia="ko-KR"/>
        </w:rPr>
        <w:t>이슈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</w:t>
      </w:r>
      <w:r>
        <w:rPr>
          <w:rFonts w:hint="eastAsia"/>
          <w:lang w:eastAsia="ko-KR"/>
        </w:rPr>
        <w:t>: " + data, Toast.LENGTH_LONG).show();</w:t>
      </w:r>
    </w:p>
    <w:p w14:paraId="4933130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finish();</w:t>
      </w:r>
    </w:p>
    <w:p w14:paraId="476F139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0B508731" w14:textId="77777777" w:rsidR="0016649E" w:rsidRDefault="0016649E" w:rsidP="0016649E">
      <w:pPr>
        <w:rPr>
          <w:lang w:eastAsia="ko-KR"/>
        </w:rPr>
      </w:pPr>
    </w:p>
    <w:p w14:paraId="2B5F20C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7B78E15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boolean onConfirm(String data) {</w:t>
      </w:r>
    </w:p>
    <w:p w14:paraId="676A5E5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Log.d("bootpay", "confirm: " + data);</w:t>
      </w:r>
    </w:p>
    <w:p w14:paraId="76B0FF7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return true;</w:t>
      </w:r>
    </w:p>
    <w:p w14:paraId="7F44B73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0A34B988" w14:textId="77777777" w:rsidR="0016649E" w:rsidRDefault="0016649E" w:rsidP="0016649E">
      <w:pPr>
        <w:rPr>
          <w:lang w:eastAsia="ko-KR"/>
        </w:rPr>
      </w:pPr>
    </w:p>
    <w:p w14:paraId="23BE4B1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565332B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onDone(String data) {</w:t>
      </w:r>
    </w:p>
    <w:p w14:paraId="50CD079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Log.d("done", data);</w:t>
      </w:r>
    </w:p>
    <w:p w14:paraId="64A840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savePaymentData(userDBFirebaseUser.getUid(), totalPrice, pointsToUse, products, data, userDBFirebaseUser);</w:t>
      </w:r>
    </w:p>
    <w:p w14:paraId="25B6041D" w14:textId="77777777" w:rsidR="0016649E" w:rsidRDefault="0016649E" w:rsidP="0016649E">
      <w:pPr>
        <w:rPr>
          <w:lang w:eastAsia="ko-KR"/>
        </w:rPr>
      </w:pPr>
    </w:p>
    <w:p w14:paraId="52C881B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if(!userDBFirebaseUser.isAnonymous()){</w:t>
      </w:r>
    </w:p>
    <w:p w14:paraId="7125E1C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updateUserPoints(userDBFirebaseUser.getUid(), pointsToUse, totalPrice); // </w:t>
      </w:r>
      <w:r>
        <w:rPr>
          <w:rFonts w:hint="eastAsia"/>
          <w:lang w:eastAsia="ko-KR"/>
        </w:rPr>
        <w:t>포인트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</w:t>
      </w:r>
    </w:p>
    <w:p w14:paraId="5553C9B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0A6E4853" w14:textId="77777777" w:rsidR="0016649E" w:rsidRDefault="0016649E" w:rsidP="0016649E">
      <w:pPr>
        <w:rPr>
          <w:lang w:eastAsia="ko-KR"/>
        </w:rPr>
      </w:pPr>
    </w:p>
    <w:p w14:paraId="43D95FA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updateProductStocks(products);</w:t>
      </w:r>
    </w:p>
    <w:p w14:paraId="0536AEA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Toast.makeText(MainPaymentActivity.this, "</w:t>
      </w:r>
      <w:r>
        <w:rPr>
          <w:rFonts w:hint="eastAsia"/>
          <w:lang w:eastAsia="ko-KR"/>
        </w:rPr>
        <w:t>결제가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완료되었습니다</w:t>
      </w:r>
      <w:r>
        <w:rPr>
          <w:rFonts w:hint="eastAsia"/>
          <w:lang w:eastAsia="ko-KR"/>
        </w:rPr>
        <w:t>.", Toast.LENGTH_LONG).show();</w:t>
      </w:r>
    </w:p>
    <w:p w14:paraId="1DD63C18" w14:textId="77777777" w:rsidR="0016649E" w:rsidRDefault="0016649E" w:rsidP="0016649E">
      <w:pPr>
        <w:rPr>
          <w:lang w:eastAsia="ko-KR"/>
        </w:rPr>
      </w:pPr>
    </w:p>
    <w:p w14:paraId="3ECC23E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                    // MainActivity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액티비티를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</w:t>
      </w:r>
    </w:p>
    <w:p w14:paraId="388973A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Intent intent = new Intent(MainPaymentActivity.this, MainActivity.class);</w:t>
      </w:r>
    </w:p>
    <w:p w14:paraId="0C26FD1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intent.addFlags(Intent.FLAG_ACTIVITY_CLEAR_TOP | Intent.FLAG_ACTIVITY_NEW_TASK);</w:t>
      </w:r>
    </w:p>
    <w:p w14:paraId="4EC7A43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startActivity(intent);</w:t>
      </w:r>
    </w:p>
    <w:p w14:paraId="5BF36B1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finish(); // MainPaymentActivity </w:t>
      </w:r>
      <w:r>
        <w:rPr>
          <w:rFonts w:hint="eastAsia"/>
          <w:lang w:eastAsia="ko-KR"/>
        </w:rPr>
        <w:t>종료</w:t>
      </w:r>
    </w:p>
    <w:p w14:paraId="245FD8B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0C091D3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}).requestPayment();</w:t>
      </w:r>
    </w:p>
    <w:p w14:paraId="54B2F78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0CE3454" w14:textId="77777777" w:rsidR="0016649E" w:rsidRDefault="0016649E" w:rsidP="0016649E">
      <w:pPr>
        <w:rPr>
          <w:lang w:eastAsia="ko-KR"/>
        </w:rPr>
      </w:pPr>
    </w:p>
    <w:p w14:paraId="31BA6F41" w14:textId="77777777" w:rsidR="0016649E" w:rsidRDefault="0016649E" w:rsidP="0016649E">
      <w:pPr>
        <w:rPr>
          <w:lang w:eastAsia="ko-KR"/>
        </w:rPr>
      </w:pPr>
    </w:p>
    <w:p w14:paraId="584AEA7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메소드</w:t>
      </w:r>
    </w:p>
    <w:p w14:paraId="4D1135D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savePaymentData(String uid, double totalPrice, int pointsUsed, ArrayList&lt;ProductData&gt; products, String data, FirebaseUser userDBFirebaseUser) {</w:t>
      </w:r>
    </w:p>
    <w:p w14:paraId="284A45F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Map&lt;String, Object&gt; paymentData = new HashMap&lt;&gt;();</w:t>
      </w:r>
    </w:p>
    <w:p w14:paraId="446A6FD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paymentData.put("uid", uid);</w:t>
      </w:r>
    </w:p>
    <w:p w14:paraId="4252636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paymentData.put("totalPrice", totalPrice);</w:t>
      </w:r>
    </w:p>
    <w:p w14:paraId="6DBC326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paymentData.put("usePoint", pointsUsed);</w:t>
      </w:r>
    </w:p>
    <w:p w14:paraId="67E62D92" w14:textId="77777777" w:rsidR="0016649E" w:rsidRDefault="0016649E" w:rsidP="0016649E">
      <w:pPr>
        <w:rPr>
          <w:lang w:eastAsia="ko-KR"/>
        </w:rPr>
      </w:pPr>
    </w:p>
    <w:p w14:paraId="046F350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try {</w:t>
      </w:r>
    </w:p>
    <w:p w14:paraId="3950F7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JSONObject jsonObject = new JSONObject(data);</w:t>
      </w:r>
    </w:p>
    <w:p w14:paraId="722A193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JSONObject dataObject = jsonObject.getJSONObject("data");</w:t>
      </w:r>
    </w:p>
    <w:p w14:paraId="5415E09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String receiptId = dataObject.getString("receipt_id");</w:t>
      </w:r>
    </w:p>
    <w:p w14:paraId="6656E9A2" w14:textId="77777777" w:rsidR="0016649E" w:rsidRDefault="0016649E" w:rsidP="0016649E">
      <w:pPr>
        <w:rPr>
          <w:lang w:eastAsia="ko-KR"/>
        </w:rPr>
      </w:pPr>
    </w:p>
    <w:p w14:paraId="2F4DDCB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paymentData.put("receipt_id", receiptId);</w:t>
      </w:r>
    </w:p>
    <w:p w14:paraId="5918614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catch (JSONException e) {</w:t>
      </w:r>
    </w:p>
    <w:p w14:paraId="17586E4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Log.e("JSON", "Error parsing JSON data", e);</w:t>
      </w:r>
    </w:p>
    <w:p w14:paraId="368B8E4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22DF317C" w14:textId="77777777" w:rsidR="0016649E" w:rsidRDefault="0016649E" w:rsidP="0016649E">
      <w:pPr>
        <w:rPr>
          <w:lang w:eastAsia="ko-KR"/>
        </w:rPr>
      </w:pPr>
    </w:p>
    <w:p w14:paraId="677A322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Map&lt;String, Number&gt; productMap = new HashMap&lt;&gt;();</w:t>
      </w:r>
    </w:p>
    <w:p w14:paraId="55E295F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for (ProductData product : products) {</w:t>
      </w:r>
    </w:p>
    <w:p w14:paraId="709F635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productMap.put(String.valueOf(product.getProductName()), product.getProductStock());</w:t>
      </w:r>
    </w:p>
    <w:p w14:paraId="2DB204A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216A2A3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paymentData.put("products", productMap);</w:t>
      </w:r>
    </w:p>
    <w:p w14:paraId="00E1E01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paymentData.put("payDay", new Date());</w:t>
      </w:r>
    </w:p>
    <w:p w14:paraId="745D911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paymentData.put("userEmail", userDBFirebaseUser.getEmail());</w:t>
      </w:r>
    </w:p>
    <w:p w14:paraId="4494F46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paymentData.put("isValid", true);</w:t>
      </w:r>
    </w:p>
    <w:p w14:paraId="2171FEBF" w14:textId="77777777" w:rsidR="0016649E" w:rsidRDefault="0016649E" w:rsidP="0016649E">
      <w:pPr>
        <w:rPr>
          <w:lang w:eastAsia="ko-KR"/>
        </w:rPr>
      </w:pPr>
    </w:p>
    <w:p w14:paraId="2D46B69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Firestore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가져와서</w:t>
      </w:r>
      <w:r>
        <w:rPr>
          <w:rFonts w:hint="eastAsia"/>
          <w:lang w:eastAsia="ko-KR"/>
        </w:rPr>
        <w:t xml:space="preserve"> paymentData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payments </w:t>
      </w:r>
      <w:r>
        <w:rPr>
          <w:rFonts w:hint="eastAsia"/>
          <w:lang w:eastAsia="ko-KR"/>
        </w:rPr>
        <w:t>컬렉션에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저장합니다</w:t>
      </w:r>
      <w:r>
        <w:rPr>
          <w:rFonts w:hint="eastAsia"/>
          <w:lang w:eastAsia="ko-KR"/>
        </w:rPr>
        <w:t>.</w:t>
      </w:r>
    </w:p>
    <w:p w14:paraId="0CD8549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db.collection("users").document(uid).get()</w:t>
      </w:r>
    </w:p>
    <w:p w14:paraId="6232F1F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.addOnSuccessListener(documentSnapshot -&gt; {</w:t>
      </w:r>
    </w:p>
    <w:p w14:paraId="577A406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String userName = documentSnapshot.getString("userName");</w:t>
      </w:r>
    </w:p>
    <w:p w14:paraId="0806039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paymentData.put("userName", userName);</w:t>
      </w:r>
    </w:p>
    <w:p w14:paraId="69C58775" w14:textId="77777777" w:rsidR="0016649E" w:rsidRDefault="0016649E" w:rsidP="0016649E">
      <w:pPr>
        <w:rPr>
          <w:lang w:eastAsia="ko-KR"/>
        </w:rPr>
      </w:pPr>
    </w:p>
    <w:p w14:paraId="59EA832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// userName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paymentData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payments </w:t>
      </w:r>
      <w:r>
        <w:rPr>
          <w:rFonts w:hint="eastAsia"/>
          <w:lang w:eastAsia="ko-KR"/>
        </w:rPr>
        <w:t>컬렉션에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저장합니다</w:t>
      </w:r>
      <w:r>
        <w:rPr>
          <w:rFonts w:hint="eastAsia"/>
          <w:lang w:eastAsia="ko-KR"/>
        </w:rPr>
        <w:t>.</w:t>
      </w:r>
    </w:p>
    <w:p w14:paraId="14B6150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db.collection("payments").add(paymentData)</w:t>
      </w:r>
    </w:p>
    <w:p w14:paraId="2850BD2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.addOnSuccessListener(documentReference -&gt; Log.d("Firestore", "Payment data saved with ID: " + documentReference.getId()))</w:t>
      </w:r>
    </w:p>
    <w:p w14:paraId="3C75495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.addOnFailureListener(e -&gt; Log.e("Firestore", "Error saving payment data", e));</w:t>
      </w:r>
    </w:p>
    <w:p w14:paraId="7A8ACBE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</w:t>
      </w:r>
    </w:p>
    <w:p w14:paraId="39BDDD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.addOnFailureListener(e -&gt; Log.e("Firestore", "Error getting user data", e));</w:t>
      </w:r>
    </w:p>
    <w:p w14:paraId="43DDA2D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28BDBE1F" w14:textId="77777777" w:rsidR="0016649E" w:rsidRDefault="0016649E" w:rsidP="0016649E">
      <w:pPr>
        <w:rPr>
          <w:lang w:eastAsia="ko-KR"/>
        </w:rPr>
      </w:pPr>
    </w:p>
    <w:p w14:paraId="123369D4" w14:textId="77777777" w:rsidR="0016649E" w:rsidRDefault="0016649E" w:rsidP="0016649E">
      <w:pPr>
        <w:rPr>
          <w:lang w:eastAsia="ko-KR"/>
        </w:rPr>
      </w:pPr>
    </w:p>
    <w:p w14:paraId="596FB73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포인트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메소드</w:t>
      </w:r>
    </w:p>
    <w:p w14:paraId="2DD3B01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updateUserPoints(String uid, int pointsUsed, double totalPrice) {</w:t>
      </w:r>
    </w:p>
    <w:p w14:paraId="2D171B4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db.collection("users").document(uid).get().addOnSuccessListener(documentSnapshot -&gt; {</w:t>
      </w:r>
    </w:p>
    <w:p w14:paraId="6A7F349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long currentPoints = documentSnapshot.getLong("userPoint");</w:t>
      </w:r>
    </w:p>
    <w:p w14:paraId="2D12242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long newPoints = currentPoints - pointsUsed + Math.round(totalPrice * 0.01);</w:t>
      </w:r>
    </w:p>
    <w:p w14:paraId="2C00EF90" w14:textId="77777777" w:rsidR="0016649E" w:rsidRDefault="0016649E" w:rsidP="0016649E">
      <w:pPr>
        <w:rPr>
          <w:lang w:eastAsia="ko-KR"/>
        </w:rPr>
      </w:pPr>
    </w:p>
    <w:p w14:paraId="3AF33E8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db.collection("users").document(uid).update("userPoint", newPoints)</w:t>
      </w:r>
    </w:p>
    <w:p w14:paraId="20B2AB5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.addOnSuccessListener(aVoid -&gt; Log.d("Firestore", "User points updated successfully"))</w:t>
      </w:r>
    </w:p>
    <w:p w14:paraId="0165055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.addOnFailureListener(e -&gt; Log.e("Firestore", "Error updating user points", e));</w:t>
      </w:r>
    </w:p>
    <w:p w14:paraId="1B8A024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}).addOnFailureListener(e -&gt; Log.e("Firestore", "Error fetching user document", e));</w:t>
      </w:r>
    </w:p>
    <w:p w14:paraId="1885BEA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DEECFE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updateProductStocks(ArrayList&lt;ProductData&gt; products) {</w:t>
      </w:r>
    </w:p>
    <w:p w14:paraId="2DAA0BC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for (ProductData product : products) {</w:t>
      </w:r>
    </w:p>
    <w:p w14:paraId="6F93687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int productCode = product.getProductCode();</w:t>
      </w:r>
    </w:p>
    <w:p w14:paraId="051BE23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int quantityToDeduct = product.getProductStock();</w:t>
      </w:r>
    </w:p>
    <w:p w14:paraId="19C2465A" w14:textId="77777777" w:rsidR="0016649E" w:rsidRDefault="0016649E" w:rsidP="0016649E">
      <w:pPr>
        <w:rPr>
          <w:lang w:eastAsia="ko-KR"/>
        </w:rPr>
      </w:pPr>
    </w:p>
    <w:p w14:paraId="4D11B38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db.collection("products").whereEqualTo("productCode", productCode).get()</w:t>
      </w:r>
    </w:p>
    <w:p w14:paraId="3B210AC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.addOnSuccessListener(queryDocumentSnapshots -&gt; {</w:t>
      </w:r>
    </w:p>
    <w:p w14:paraId="7DA81C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if (!queryDocumentSnapshots.isEmpty()) {</w:t>
      </w:r>
    </w:p>
    <w:p w14:paraId="3550FC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for (QueryDocumentSnapshot document : queryDocumentSnapshots) {</w:t>
      </w:r>
    </w:p>
    <w:p w14:paraId="7EE9E8D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DocumentReference productRef = document.getReference();</w:t>
      </w:r>
    </w:p>
    <w:p w14:paraId="6E970F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db.runTransaction(transaction -&gt; {</w:t>
      </w:r>
    </w:p>
    <w:p w14:paraId="344B907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DocumentSnapshot snapshot = transaction.get(productRef);</w:t>
      </w:r>
    </w:p>
    <w:p w14:paraId="51F18E6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long currentStock = snapshot.getLong("productStock");</w:t>
      </w:r>
    </w:p>
    <w:p w14:paraId="3AEFE9B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long newStock = currentStock - quantityToDeduct;</w:t>
      </w:r>
    </w:p>
    <w:p w14:paraId="20E6007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if (newStock &lt; 0) {</w:t>
      </w:r>
    </w:p>
    <w:p w14:paraId="32AC15F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throw new FirebaseFirestoreException("Stock cannot be negative", FirebaseFirestoreException.Code.ABORTED);</w:t>
      </w:r>
    </w:p>
    <w:p w14:paraId="0ED47F6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}</w:t>
      </w:r>
    </w:p>
    <w:p w14:paraId="09293D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transaction.update(productRef, "productStock", newStock);</w:t>
      </w:r>
    </w:p>
    <w:p w14:paraId="0E24A8B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return null;</w:t>
      </w:r>
    </w:p>
    <w:p w14:paraId="2F68BB8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}).addOnSuccessListener(aVoid -&gt; {</w:t>
      </w:r>
    </w:p>
    <w:p w14:paraId="5FEF4EC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Log.d("Firestore", "Product stock updated successfully for product code: " + productCode);</w:t>
      </w:r>
    </w:p>
    <w:p w14:paraId="7AAF457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}).addOnFailureListener(e -&gt; {</w:t>
      </w:r>
    </w:p>
    <w:p w14:paraId="310815F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Log.e("Firestore", "Error updating product stock", e);</w:t>
      </w:r>
    </w:p>
    <w:p w14:paraId="1E4029D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});</w:t>
      </w:r>
    </w:p>
    <w:p w14:paraId="1E92911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}</w:t>
      </w:r>
    </w:p>
    <w:p w14:paraId="77D4498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 else {</w:t>
      </w:r>
    </w:p>
    <w:p w14:paraId="2616F3F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Log.e("Firestore", "No product found with code: " + productCode);</w:t>
      </w:r>
    </w:p>
    <w:p w14:paraId="599A8F9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19828E0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}).addOnFailureListener(e -&gt; {</w:t>
      </w:r>
    </w:p>
    <w:p w14:paraId="408FB96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Log.e("Firestore", "Error fetching product", e);</w:t>
      </w:r>
    </w:p>
    <w:p w14:paraId="64C7640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});</w:t>
      </w:r>
    </w:p>
    <w:p w14:paraId="505442D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4B943E9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1311712" w14:textId="77777777" w:rsidR="0016649E" w:rsidRDefault="0016649E" w:rsidP="0016649E">
      <w:pPr>
        <w:rPr>
          <w:lang w:eastAsia="ko-KR"/>
        </w:rPr>
      </w:pPr>
    </w:p>
    <w:p w14:paraId="234ED193" w14:textId="77777777" w:rsidR="0016649E" w:rsidRDefault="0016649E" w:rsidP="0016649E">
      <w:pPr>
        <w:rPr>
          <w:lang w:eastAsia="ko-KR"/>
        </w:rPr>
      </w:pPr>
    </w:p>
    <w:p w14:paraId="21CACB8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String extractFieldFromJson(String jsonData, String fieldName) throws JSONException {</w:t>
      </w:r>
    </w:p>
    <w:p w14:paraId="7BEF76D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JSONObject jsonObject = new JSONObject(jsonData);</w:t>
      </w:r>
    </w:p>
    <w:p w14:paraId="2CAF5D7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jsonObject.getString(fieldName);</w:t>
      </w:r>
    </w:p>
    <w:p w14:paraId="5EA26B9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80637E8" w14:textId="77777777" w:rsidR="0016649E" w:rsidRDefault="0016649E" w:rsidP="0016649E">
      <w:pPr>
        <w:rPr>
          <w:lang w:eastAsia="ko-KR"/>
        </w:rPr>
      </w:pPr>
    </w:p>
    <w:p w14:paraId="419B6DA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02CAD6F2" w14:textId="77777777" w:rsidR="0016649E" w:rsidRDefault="0016649E" w:rsidP="0016649E">
      <w:pPr>
        <w:rPr>
          <w:lang w:eastAsia="ko-KR"/>
        </w:rPr>
      </w:pPr>
    </w:p>
    <w:p w14:paraId="3AA4C0A1" w14:textId="77777777" w:rsidR="0016649E" w:rsidRDefault="0016649E" w:rsidP="0016649E">
      <w:pPr>
        <w:rPr>
          <w:lang w:eastAsia="ko-KR"/>
        </w:rPr>
      </w:pPr>
    </w:p>
    <w:p w14:paraId="5D7EBB9A" w14:textId="6E5CEFA4" w:rsidR="0016649E" w:rsidRPr="001512F5" w:rsidRDefault="0016649E" w:rsidP="001512F5">
      <w:pPr>
        <w:pStyle w:val="3"/>
        <w:rPr>
          <w:b/>
          <w:lang w:eastAsia="ko-KR"/>
        </w:rPr>
      </w:pPr>
      <w:bookmarkStart w:id="170" w:name="_Toc168002281"/>
      <w:r w:rsidRPr="001512F5">
        <w:rPr>
          <w:b/>
          <w:lang w:eastAsia="ko-KR"/>
        </w:rPr>
        <w:t>yuhan19plus\main\MainProductActivity.java</w:t>
      </w:r>
      <w:r w:rsidR="001512F5">
        <w:rPr>
          <w:rFonts w:hint="eastAsia"/>
          <w:b/>
          <w:lang w:eastAsia="ko-KR"/>
        </w:rPr>
        <w:t xml:space="preserve"> </w:t>
      </w:r>
      <w:r w:rsidR="001512F5">
        <w:rPr>
          <w:rFonts w:hint="eastAsia"/>
          <w:b/>
          <w:lang w:eastAsia="ko-KR"/>
        </w:rPr>
        <w:t>작성자</w:t>
      </w:r>
      <w:r w:rsidR="001512F5">
        <w:rPr>
          <w:rFonts w:hint="eastAsia"/>
          <w:b/>
          <w:lang w:eastAsia="ko-KR"/>
        </w:rPr>
        <w:t xml:space="preserve"> : </w:t>
      </w:r>
      <w:r w:rsidR="001512F5">
        <w:rPr>
          <w:rFonts w:hint="eastAsia"/>
          <w:b/>
          <w:lang w:eastAsia="ko-KR"/>
        </w:rPr>
        <w:t>임성준</w:t>
      </w:r>
      <w:r w:rsidR="001512F5">
        <w:rPr>
          <w:rFonts w:hint="eastAsia"/>
          <w:b/>
          <w:lang w:eastAsia="ko-KR"/>
        </w:rPr>
        <w:t xml:space="preserve">, </w:t>
      </w:r>
      <w:r w:rsidR="001512F5">
        <w:rPr>
          <w:rFonts w:hint="eastAsia"/>
          <w:b/>
          <w:lang w:eastAsia="ko-KR"/>
        </w:rPr>
        <w:t>오자현</w:t>
      </w:r>
      <w:r w:rsidR="001512F5">
        <w:rPr>
          <w:rFonts w:hint="eastAsia"/>
          <w:b/>
          <w:lang w:eastAsia="ko-KR"/>
        </w:rPr>
        <w:t xml:space="preserve">, </w:t>
      </w:r>
      <w:r w:rsidR="001512F5">
        <w:rPr>
          <w:rFonts w:hint="eastAsia"/>
          <w:b/>
          <w:lang w:eastAsia="ko-KR"/>
        </w:rPr>
        <w:t>이정민</w:t>
      </w:r>
      <w:bookmarkEnd w:id="170"/>
      <w:r w:rsidRPr="001512F5">
        <w:rPr>
          <w:b/>
          <w:lang w:eastAsia="ko-KR"/>
        </w:rPr>
        <w:t xml:space="preserve">  </w:t>
      </w:r>
    </w:p>
    <w:p w14:paraId="61EFEEF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kr.ac.yuhan.cs.yuhan19plus.main;</w:t>
      </w:r>
    </w:p>
    <w:p w14:paraId="4CB05D44" w14:textId="77777777" w:rsidR="0016649E" w:rsidRDefault="0016649E" w:rsidP="0016649E">
      <w:pPr>
        <w:rPr>
          <w:lang w:eastAsia="ko-KR"/>
        </w:rPr>
      </w:pPr>
    </w:p>
    <w:p w14:paraId="24F6CF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android.content.Intent;</w:t>
      </w:r>
    </w:p>
    <w:p w14:paraId="2B74B4C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android.graphics.Color;</w:t>
      </w:r>
    </w:p>
    <w:p w14:paraId="3748DC7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android.os.Bundle;</w:t>
      </w:r>
    </w:p>
    <w:p w14:paraId="013E795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android.text.Spannable;</w:t>
      </w:r>
    </w:p>
    <w:p w14:paraId="54C24D6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android.text.SpannableString;</w:t>
      </w:r>
    </w:p>
    <w:p w14:paraId="3D20753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android.text.style.ForegroundColorSpan;</w:t>
      </w:r>
    </w:p>
    <w:p w14:paraId="213D632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android.text.style.RelativeSizeSpan;</w:t>
      </w:r>
    </w:p>
    <w:p w14:paraId="4B125E8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android.util.Log;</w:t>
      </w:r>
    </w:p>
    <w:p w14:paraId="1AC26A0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android.view.View;</w:t>
      </w:r>
    </w:p>
    <w:p w14:paraId="2F6AF68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android.widget.Button;</w:t>
      </w:r>
    </w:p>
    <w:p w14:paraId="358033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android.widget.EditText;</w:t>
      </w:r>
    </w:p>
    <w:p w14:paraId="1255866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android.widget.ImageView;</w:t>
      </w:r>
    </w:p>
    <w:p w14:paraId="7612262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android.widget.Toast;</w:t>
      </w:r>
    </w:p>
    <w:p w14:paraId="314EDFB1" w14:textId="77777777" w:rsidR="0016649E" w:rsidRDefault="0016649E" w:rsidP="0016649E">
      <w:pPr>
        <w:rPr>
          <w:lang w:eastAsia="ko-KR"/>
        </w:rPr>
      </w:pPr>
    </w:p>
    <w:p w14:paraId="39E859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androidx.annotation.NonNull;</w:t>
      </w:r>
    </w:p>
    <w:p w14:paraId="21B4BED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androidx.appcompat.app.AppCompatActivity;</w:t>
      </w:r>
    </w:p>
    <w:p w14:paraId="2E095E9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androidx.viewpager2.widget.ViewPager2;</w:t>
      </w:r>
    </w:p>
    <w:p w14:paraId="387DF08A" w14:textId="77777777" w:rsidR="0016649E" w:rsidRDefault="0016649E" w:rsidP="0016649E">
      <w:pPr>
        <w:rPr>
          <w:lang w:eastAsia="ko-KR"/>
        </w:rPr>
      </w:pPr>
    </w:p>
    <w:p w14:paraId="5281AE6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com.google.android.gms.tasks.OnCompleteListener;</w:t>
      </w:r>
    </w:p>
    <w:p w14:paraId="540BADA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com.google.android.gms.tasks.Task;</w:t>
      </w:r>
    </w:p>
    <w:p w14:paraId="5F12E25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com.google.android.material.tabs.TabLayout;</w:t>
      </w:r>
    </w:p>
    <w:p w14:paraId="7283418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com.google.android.material.tabs.TabLayoutMediator;</w:t>
      </w:r>
    </w:p>
    <w:p w14:paraId="307500C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com.google.firebase.firestore.FirebaseFirestore;</w:t>
      </w:r>
    </w:p>
    <w:p w14:paraId="13AAAE9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com.google.firebase.firestore.QueryDocumentSnapshot;</w:t>
      </w:r>
    </w:p>
    <w:p w14:paraId="15F81BA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com.google.firebase.firestore.QuerySnapshot;</w:t>
      </w:r>
    </w:p>
    <w:p w14:paraId="6A4A0F90" w14:textId="77777777" w:rsidR="0016649E" w:rsidRDefault="0016649E" w:rsidP="0016649E">
      <w:pPr>
        <w:rPr>
          <w:lang w:eastAsia="ko-KR"/>
        </w:rPr>
      </w:pPr>
    </w:p>
    <w:p w14:paraId="3643FA1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java.util.ArrayList;</w:t>
      </w:r>
    </w:p>
    <w:p w14:paraId="68DE9BC6" w14:textId="77777777" w:rsidR="0016649E" w:rsidRDefault="0016649E" w:rsidP="0016649E">
      <w:pPr>
        <w:rPr>
          <w:lang w:eastAsia="ko-KR"/>
        </w:rPr>
      </w:pPr>
    </w:p>
    <w:p w14:paraId="3F0ADD1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kr.ac.yuhan.cs.yuhan19plus.MainActivity;</w:t>
      </w:r>
    </w:p>
    <w:p w14:paraId="1ED06CE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kr.ac.yuhan.cs.yuhan19plus.R;</w:t>
      </w:r>
    </w:p>
    <w:p w14:paraId="3CEDF66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kr.ac.yuhan.cs.yuhan19plus.main.adapter.MainProductPageAdapter;</w:t>
      </w:r>
    </w:p>
    <w:p w14:paraId="101311F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kr.ac.yuhan.cs.yuhan19plus.main.data.MainProductData;</w:t>
      </w:r>
    </w:p>
    <w:p w14:paraId="35E09E00" w14:textId="2A4C0DE2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오자현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이정민</w:t>
      </w:r>
    </w:p>
    <w:p w14:paraId="051A30A2" w14:textId="55A2B2D5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 w:rsidR="00B213D0">
        <w:rPr>
          <w:rFonts w:hint="eastAsia"/>
          <w:lang w:eastAsia="ko-KR"/>
        </w:rPr>
        <w:t>초기</w:t>
      </w:r>
      <w:r w:rsidR="00B213D0">
        <w:rPr>
          <w:rFonts w:hint="eastAsia"/>
          <w:lang w:eastAsia="ko-KR"/>
        </w:rPr>
        <w:t xml:space="preserve"> </w:t>
      </w:r>
      <w:r w:rsidR="00B213D0">
        <w:rPr>
          <w:rFonts w:hint="eastAsia"/>
          <w:lang w:eastAsia="ko-KR"/>
        </w:rPr>
        <w:t>작성</w:t>
      </w:r>
      <w:r w:rsidR="00B213D0">
        <w:rPr>
          <w:rFonts w:hint="eastAsia"/>
          <w:lang w:eastAsia="ko-KR"/>
        </w:rPr>
        <w:t xml:space="preserve"> </w:t>
      </w:r>
      <w:r w:rsidR="00B213D0">
        <w:rPr>
          <w:rFonts w:hint="eastAsia"/>
          <w:lang w:eastAsia="ko-KR"/>
        </w:rPr>
        <w:t>및</w:t>
      </w:r>
      <w:r w:rsidR="00B213D0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프론트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이정민</w:t>
      </w:r>
    </w:p>
    <w:p w14:paraId="58C8670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상품기능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오자현</w:t>
      </w:r>
    </w:p>
    <w:p w14:paraId="1B256FE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* */</w:t>
      </w:r>
    </w:p>
    <w:p w14:paraId="0641D9A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MainProductActivity extends AppCompatActivity {</w:t>
      </w:r>
    </w:p>
    <w:p w14:paraId="27472652" w14:textId="77777777" w:rsidR="0016649E" w:rsidRDefault="0016649E" w:rsidP="0016649E">
      <w:pPr>
        <w:rPr>
          <w:lang w:eastAsia="ko-KR"/>
        </w:rPr>
      </w:pPr>
    </w:p>
    <w:p w14:paraId="6F95E50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ImageView mainActivityProductSearchbtn;</w:t>
      </w:r>
    </w:p>
    <w:p w14:paraId="648094E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EditText mainActivityProductEditTextFieldSearchProductName;</w:t>
      </w:r>
    </w:p>
    <w:p w14:paraId="33DCA3C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private ArrayList&lt;MainProductData&gt; productDataList = new ArrayList&lt;&gt;(); //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</w:p>
    <w:p w14:paraId="3284D96C" w14:textId="77777777" w:rsidR="0016649E" w:rsidRDefault="0016649E" w:rsidP="0016649E">
      <w:pPr>
        <w:rPr>
          <w:lang w:eastAsia="ko-KR"/>
        </w:rPr>
      </w:pPr>
    </w:p>
    <w:p w14:paraId="2D95D7E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68899B2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protected void onCreate(Bundle savedInstanceState) {</w:t>
      </w:r>
    </w:p>
    <w:p w14:paraId="021305C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super.onCreate(savedInstanceState);</w:t>
      </w:r>
    </w:p>
    <w:p w14:paraId="2ED0B95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setContentView(R.layout.main_activity_product);</w:t>
      </w:r>
    </w:p>
    <w:p w14:paraId="186344F5" w14:textId="77777777" w:rsidR="0016649E" w:rsidRDefault="0016649E" w:rsidP="0016649E">
      <w:pPr>
        <w:rPr>
          <w:lang w:eastAsia="ko-KR"/>
        </w:rPr>
      </w:pPr>
    </w:p>
    <w:p w14:paraId="3359294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mainActivityProductEditTextFieldSearchProductName = findViewById(R.id.mainActivityProductEditTextFieldSearchProductName);</w:t>
      </w:r>
    </w:p>
    <w:p w14:paraId="7E9113B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mainActivityProductSearchbtn = findViewById(R.id.mainActivityProductSearchBtn);</w:t>
      </w:r>
    </w:p>
    <w:p w14:paraId="1EAEDAB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mainActivityProductSearchbtn.setOnClickListener(new View.OnClickListener() {</w:t>
      </w:r>
    </w:p>
    <w:p w14:paraId="3509094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36B5B31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73A58D4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loadItemsFromFireStore();</w:t>
      </w:r>
    </w:p>
    <w:p w14:paraId="312A58B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4099BE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653EFD50" w14:textId="77777777" w:rsidR="0016649E" w:rsidRDefault="0016649E" w:rsidP="0016649E">
      <w:pPr>
        <w:rPr>
          <w:lang w:eastAsia="ko-KR"/>
        </w:rPr>
      </w:pPr>
    </w:p>
    <w:p w14:paraId="3C88D72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닫기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뷰페이저</w:t>
      </w:r>
      <w:r>
        <w:rPr>
          <w:rFonts w:hint="eastAsia"/>
          <w:lang w:eastAsia="ko-KR"/>
        </w:rPr>
        <w:t xml:space="preserve">2 </w:t>
      </w:r>
      <w:r>
        <w:rPr>
          <w:rFonts w:hint="eastAsia"/>
          <w:lang w:eastAsia="ko-KR"/>
        </w:rPr>
        <w:t>탭레이아웃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&lt;</w:t>
      </w:r>
      <w:r>
        <w:rPr>
          <w:rFonts w:hint="eastAsia"/>
          <w:lang w:eastAsia="ko-KR"/>
        </w:rPr>
        <w:t>이정민</w:t>
      </w:r>
      <w:r>
        <w:rPr>
          <w:rFonts w:hint="eastAsia"/>
          <w:lang w:eastAsia="ko-KR"/>
        </w:rPr>
        <w:t>&gt;</w:t>
      </w:r>
    </w:p>
    <w:p w14:paraId="68B1EA7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메인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</w:t>
      </w:r>
    </w:p>
    <w:p w14:paraId="0C7DFE5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ImageView imageView = findViewById(R.id.Close_Product_Btn);</w:t>
      </w:r>
    </w:p>
    <w:p w14:paraId="589391F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imageView.setOnClickListener(new View.OnClickListener() {</w:t>
      </w:r>
    </w:p>
    <w:p w14:paraId="3053B7A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16BA46D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033D25B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finish();</w:t>
      </w:r>
    </w:p>
    <w:p w14:paraId="5BDB9A8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12C3A20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762BE2D9" w14:textId="77777777" w:rsidR="0016649E" w:rsidRDefault="0016649E" w:rsidP="0016649E">
      <w:pPr>
        <w:rPr>
          <w:lang w:eastAsia="ko-KR"/>
        </w:rPr>
      </w:pPr>
    </w:p>
    <w:p w14:paraId="0CAA85C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ViewPager2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04DB39A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ViewPager2 viewPager = findViewById(R.id.viewPager);</w:t>
      </w:r>
    </w:p>
    <w:p w14:paraId="69406A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MainProductPageAdapter sectionsPagerAdapter = new MainProductPageAdapter(this);</w:t>
      </w:r>
    </w:p>
    <w:p w14:paraId="67439E3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viewPager.setAdapter(sectionsPagerAdapter);</w:t>
      </w:r>
    </w:p>
    <w:p w14:paraId="2819E11A" w14:textId="77777777" w:rsidR="0016649E" w:rsidRDefault="0016649E" w:rsidP="0016649E">
      <w:pPr>
        <w:rPr>
          <w:lang w:eastAsia="ko-KR"/>
        </w:rPr>
      </w:pPr>
    </w:p>
    <w:p w14:paraId="03DD679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TabLayout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ViewPager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</w:t>
      </w:r>
    </w:p>
    <w:p w14:paraId="5FDC71E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TabLayout tabLayout = findViewById(R.id.tabLayout);</w:t>
      </w:r>
    </w:p>
    <w:p w14:paraId="2709DD5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new TabLayoutMediator(tabLayout, viewPager,</w:t>
      </w:r>
    </w:p>
    <w:p w14:paraId="407E391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(tab, position) -&gt; {</w:t>
      </w:r>
    </w:p>
    <w:p w14:paraId="455FF37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SpannableString spannableString;</w:t>
      </w:r>
    </w:p>
    <w:p w14:paraId="0D0B7E6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//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탭의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0CFD50B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switch (position) {</w:t>
      </w:r>
    </w:p>
    <w:p w14:paraId="6D0F779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case 0:</w:t>
      </w:r>
    </w:p>
    <w:p w14:paraId="056CC62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spannableString = new SpannableString("</w:t>
      </w:r>
      <w:r>
        <w:rPr>
          <w:rFonts w:hint="eastAsia"/>
          <w:lang w:eastAsia="ko-KR"/>
        </w:rPr>
        <w:t>생필품</w:t>
      </w:r>
      <w:r>
        <w:rPr>
          <w:rFonts w:hint="eastAsia"/>
          <w:lang w:eastAsia="ko-KR"/>
        </w:rPr>
        <w:t>");</w:t>
      </w:r>
    </w:p>
    <w:p w14:paraId="38F9E92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break;</w:t>
      </w:r>
    </w:p>
    <w:p w14:paraId="667379F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case 1:</w:t>
      </w:r>
    </w:p>
    <w:p w14:paraId="771A633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spannableString = new SpannableString("</w:t>
      </w:r>
      <w:r>
        <w:rPr>
          <w:rFonts w:hint="eastAsia"/>
          <w:lang w:eastAsia="ko-KR"/>
        </w:rPr>
        <w:t>문구류</w:t>
      </w:r>
      <w:r>
        <w:rPr>
          <w:rFonts w:hint="eastAsia"/>
          <w:lang w:eastAsia="ko-KR"/>
        </w:rPr>
        <w:t>");</w:t>
      </w:r>
    </w:p>
    <w:p w14:paraId="4A5D7CE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break;</w:t>
      </w:r>
    </w:p>
    <w:p w14:paraId="7F8D01F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case 2:</w:t>
      </w:r>
    </w:p>
    <w:p w14:paraId="5F91DB2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spannableString = new SpannableString("</w:t>
      </w:r>
      <w:r>
        <w:rPr>
          <w:rFonts w:hint="eastAsia"/>
          <w:lang w:eastAsia="ko-KR"/>
        </w:rPr>
        <w:t>주방용품</w:t>
      </w:r>
      <w:r>
        <w:rPr>
          <w:rFonts w:hint="eastAsia"/>
          <w:lang w:eastAsia="ko-KR"/>
        </w:rPr>
        <w:t>");</w:t>
      </w:r>
    </w:p>
    <w:p w14:paraId="7990CFB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break;</w:t>
      </w:r>
    </w:p>
    <w:p w14:paraId="437D7EF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default:</w:t>
      </w:r>
    </w:p>
    <w:p w14:paraId="407BA6E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spannableString = new SpannableString("");  // </w:t>
      </w:r>
      <w:r>
        <w:rPr>
          <w:rFonts w:hint="eastAsia"/>
          <w:lang w:eastAsia="ko-KR"/>
        </w:rPr>
        <w:t>기본값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62BF1DC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break;</w:t>
      </w:r>
    </w:p>
    <w:p w14:paraId="58E6FD3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308C11B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spannableString.setSpan(new ForegroundColorSpan(Color.WHITE), 0, spannableString.length(), Spannable.SPAN_EXCLUSIVE_EXCLUSIVE);</w:t>
      </w:r>
    </w:p>
    <w:p w14:paraId="0890C6A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spannableString.setSpan(new RelativeSizeSpan(1.5f), 0, spannableString.length(), </w:t>
      </w:r>
      <w:r>
        <w:rPr>
          <w:lang w:eastAsia="ko-KR"/>
        </w:rPr>
        <w:lastRenderedPageBreak/>
        <w:t>Spannable.SPAN_EXCLUSIVE_EXCLUSIVE);</w:t>
      </w:r>
    </w:p>
    <w:p w14:paraId="352152A7" w14:textId="77777777" w:rsidR="0016649E" w:rsidRDefault="0016649E" w:rsidP="0016649E">
      <w:pPr>
        <w:rPr>
          <w:lang w:eastAsia="ko-KR"/>
        </w:rPr>
      </w:pPr>
    </w:p>
    <w:p w14:paraId="5A6C98A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tab.setText(spannableString);</w:t>
      </w:r>
    </w:p>
    <w:p w14:paraId="1329EDA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4A8FF4F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).attach();</w:t>
      </w:r>
    </w:p>
    <w:p w14:paraId="0FB58FE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35D9703" w14:textId="77777777" w:rsidR="0016649E" w:rsidRDefault="0016649E" w:rsidP="0016649E">
      <w:pPr>
        <w:rPr>
          <w:lang w:eastAsia="ko-KR"/>
        </w:rPr>
      </w:pPr>
    </w:p>
    <w:p w14:paraId="7877139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파이어베이스에서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상품명으로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메서드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오자현</w:t>
      </w:r>
      <w:r>
        <w:rPr>
          <w:rFonts w:hint="eastAsia"/>
          <w:lang w:eastAsia="ko-KR"/>
        </w:rPr>
        <w:t>)</w:t>
      </w:r>
    </w:p>
    <w:p w14:paraId="0B38AA2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void loadItemsFromFireStore() {</w:t>
      </w:r>
    </w:p>
    <w:p w14:paraId="17E5847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Firestore </w:t>
      </w:r>
      <w:r>
        <w:rPr>
          <w:rFonts w:hint="eastAsia"/>
          <w:lang w:eastAsia="ko-KR"/>
        </w:rPr>
        <w:t>데이터베이스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인스턴스를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가져옵니다</w:t>
      </w:r>
      <w:r>
        <w:rPr>
          <w:rFonts w:hint="eastAsia"/>
          <w:lang w:eastAsia="ko-KR"/>
        </w:rPr>
        <w:t>.</w:t>
      </w:r>
    </w:p>
    <w:p w14:paraId="5B16EC2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FirebaseFirestore db = FirebaseFirestore.getInstance();</w:t>
      </w:r>
    </w:p>
    <w:p w14:paraId="196F16E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Task&lt;QuerySnapshot&gt; query;</w:t>
      </w:r>
    </w:p>
    <w:p w14:paraId="55CE30E6" w14:textId="77777777" w:rsidR="0016649E" w:rsidRDefault="0016649E" w:rsidP="0016649E">
      <w:pPr>
        <w:rPr>
          <w:lang w:eastAsia="ko-KR"/>
        </w:rPr>
      </w:pPr>
    </w:p>
    <w:p w14:paraId="6236BBF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비어있지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필터링된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쿼리를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실행합니다</w:t>
      </w:r>
      <w:r>
        <w:rPr>
          <w:rFonts w:hint="eastAsia"/>
          <w:lang w:eastAsia="ko-KR"/>
        </w:rPr>
        <w:t>.</w:t>
      </w:r>
    </w:p>
    <w:p w14:paraId="68D71AA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(mainActivityProductEditTextFieldSearchProductName != null) {</w:t>
      </w:r>
    </w:p>
    <w:p w14:paraId="1F272E0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필터링된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쿼리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</w:p>
    <w:p w14:paraId="3D1E5BF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String text = mainActivityProductEditTextFieldSearchProductName.getText().toString();</w:t>
      </w:r>
    </w:p>
    <w:p w14:paraId="50BB429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query = db.collection("products")</w:t>
      </w:r>
    </w:p>
    <w:p w14:paraId="3AF65A3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.whereEqualTo("productName", text)</w:t>
      </w:r>
    </w:p>
    <w:p w14:paraId="17F0EFF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.get();</w:t>
      </w:r>
    </w:p>
    <w:p w14:paraId="1133933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mainActivityProductEditTextFieldSearchProductName.setText("");</w:t>
      </w:r>
    </w:p>
    <w:p w14:paraId="02A3FB8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else {</w:t>
      </w:r>
    </w:p>
    <w:p w14:paraId="67F438C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1F3273D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Toast.makeText(MainProductActivity.this, "</w:t>
      </w:r>
      <w:r>
        <w:rPr>
          <w:rFonts w:hint="eastAsia"/>
          <w:lang w:eastAsia="ko-KR"/>
        </w:rPr>
        <w:t>검색창에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찾으시는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입력하세요</w:t>
      </w:r>
      <w:r>
        <w:rPr>
          <w:rFonts w:hint="eastAsia"/>
          <w:lang w:eastAsia="ko-KR"/>
        </w:rPr>
        <w:t>", Toast.LENGTH_SHORT).show();</w:t>
      </w:r>
    </w:p>
    <w:p w14:paraId="6D922E1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query = db.collection("products").get();</w:t>
      </w:r>
    </w:p>
    <w:p w14:paraId="1BFFB474" w14:textId="77777777" w:rsidR="0016649E" w:rsidRDefault="0016649E" w:rsidP="0016649E">
      <w:pPr>
        <w:rPr>
          <w:lang w:eastAsia="ko-KR"/>
        </w:rPr>
      </w:pPr>
    </w:p>
    <w:p w14:paraId="3BBA765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7B59F9C2" w14:textId="77777777" w:rsidR="0016649E" w:rsidRDefault="0016649E" w:rsidP="0016649E">
      <w:pPr>
        <w:rPr>
          <w:lang w:eastAsia="ko-KR"/>
        </w:rPr>
      </w:pPr>
    </w:p>
    <w:p w14:paraId="45CF7CB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쿼리가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추가합니다</w:t>
      </w:r>
      <w:r>
        <w:rPr>
          <w:rFonts w:hint="eastAsia"/>
          <w:lang w:eastAsia="ko-KR"/>
        </w:rPr>
        <w:t>.</w:t>
      </w:r>
    </w:p>
    <w:p w14:paraId="43F142D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query.addOnCompleteListener(new OnCompleteListener&lt;QuerySnapshot&gt;() {</w:t>
      </w:r>
    </w:p>
    <w:p w14:paraId="199E065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5E657E4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onComplete(@NonNull Task&lt;QuerySnapshot&gt; task) {</w:t>
      </w:r>
    </w:p>
    <w:p w14:paraId="76AA921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if (task.isSuccessful()) {</w:t>
      </w:r>
    </w:p>
    <w:p w14:paraId="08B3081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if (task.getResult().isEmpty()) {</w:t>
      </w:r>
    </w:p>
    <w:p w14:paraId="574B54A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7FFC01E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Toast.makeText(MainProductActivity.this, "loadItemsFromFireStore()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데이터입니다</w:t>
      </w:r>
      <w:r>
        <w:rPr>
          <w:rFonts w:hint="eastAsia"/>
          <w:lang w:eastAsia="ko-KR"/>
        </w:rPr>
        <w:t>.", Toast.LENGTH_SHORT).show();</w:t>
      </w:r>
    </w:p>
    <w:p w14:paraId="01E2F13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 else {</w:t>
      </w:r>
    </w:p>
    <w:p w14:paraId="7A4B7D4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기존의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클리어합니다</w:t>
      </w:r>
      <w:r>
        <w:rPr>
          <w:rFonts w:hint="eastAsia"/>
          <w:lang w:eastAsia="ko-KR"/>
        </w:rPr>
        <w:t>.</w:t>
      </w:r>
    </w:p>
    <w:p w14:paraId="3D12DC0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productDataList.clear();</w:t>
      </w:r>
    </w:p>
    <w:p w14:paraId="178FB61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// </w:t>
      </w:r>
      <w:r>
        <w:rPr>
          <w:rFonts w:hint="eastAsia"/>
          <w:lang w:eastAsia="ko-KR"/>
        </w:rPr>
        <w:t>쿼리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반복하여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처리합니다</w:t>
      </w:r>
    </w:p>
    <w:p w14:paraId="7F483C2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for (QueryDocumentSnapshot document : task.getResult()) {</w:t>
      </w:r>
    </w:p>
    <w:p w14:paraId="1138BB2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//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저장합니다</w:t>
      </w:r>
      <w:r>
        <w:rPr>
          <w:rFonts w:hint="eastAsia"/>
          <w:lang w:eastAsia="ko-KR"/>
        </w:rPr>
        <w:t>.</w:t>
      </w:r>
    </w:p>
    <w:p w14:paraId="48707A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int code = document.getLong("productCode").intValue();</w:t>
      </w:r>
    </w:p>
    <w:p w14:paraId="1E295D1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String productName = document.getString("productName");</w:t>
      </w:r>
    </w:p>
    <w:p w14:paraId="33E550F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String category = document.getString("productCategory");</w:t>
      </w:r>
    </w:p>
    <w:p w14:paraId="7F60C9A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String imageUrl = document.getString("productImage");</w:t>
      </w:r>
    </w:p>
    <w:p w14:paraId="3F242FE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int price = document.getLong("productPrice").intValue();</w:t>
      </w:r>
    </w:p>
    <w:p w14:paraId="6A4DB775" w14:textId="77777777" w:rsidR="0016649E" w:rsidRDefault="0016649E" w:rsidP="0016649E">
      <w:pPr>
        <w:rPr>
          <w:lang w:eastAsia="ko-KR"/>
        </w:rPr>
      </w:pPr>
    </w:p>
    <w:p w14:paraId="4283F2D9" w14:textId="77777777" w:rsidR="0016649E" w:rsidRDefault="0016649E" w:rsidP="0016649E">
      <w:pPr>
        <w:rPr>
          <w:lang w:eastAsia="ko-KR"/>
        </w:rPr>
      </w:pPr>
    </w:p>
    <w:p w14:paraId="5B08458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                        //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URL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null</w:t>
      </w:r>
      <w:r>
        <w:rPr>
          <w:rFonts w:hint="eastAsia"/>
          <w:lang w:eastAsia="ko-KR"/>
        </w:rPr>
        <w:t>이거나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비어있으면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URL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사용합니다</w:t>
      </w:r>
      <w:r>
        <w:rPr>
          <w:rFonts w:hint="eastAsia"/>
          <w:lang w:eastAsia="ko-KR"/>
        </w:rPr>
        <w:t>.</w:t>
      </w:r>
    </w:p>
    <w:p w14:paraId="6760059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if (imageUrl == null || imageUrl.isEmpty()) {</w:t>
      </w:r>
    </w:p>
    <w:p w14:paraId="69C3388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imageUrl = "R.drawable.icon"; //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URL </w:t>
      </w:r>
      <w:r>
        <w:rPr>
          <w:rFonts w:hint="eastAsia"/>
          <w:lang w:eastAsia="ko-KR"/>
        </w:rPr>
        <w:t>사용</w:t>
      </w:r>
    </w:p>
    <w:p w14:paraId="015BDE7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}</w:t>
      </w:r>
    </w:p>
    <w:p w14:paraId="3C71819F" w14:textId="77777777" w:rsidR="0016649E" w:rsidRDefault="0016649E" w:rsidP="0016649E">
      <w:pPr>
        <w:rPr>
          <w:lang w:eastAsia="ko-KR"/>
        </w:rPr>
      </w:pPr>
    </w:p>
    <w:p w14:paraId="6986922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// </w:t>
      </w:r>
      <w:r>
        <w:rPr>
          <w:rFonts w:hint="eastAsia"/>
          <w:lang w:eastAsia="ko-KR"/>
        </w:rPr>
        <w:t>로드된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URL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출력합니다</w:t>
      </w:r>
      <w:r>
        <w:rPr>
          <w:rFonts w:hint="eastAsia"/>
          <w:lang w:eastAsia="ko-KR"/>
        </w:rPr>
        <w:t>.</w:t>
      </w:r>
    </w:p>
    <w:p w14:paraId="6AA2660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Log.d("DatabaseViewActivity", "Loaded imageUrl: " + imageUrl);</w:t>
      </w:r>
    </w:p>
    <w:p w14:paraId="7330A4F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//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인텐트를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추가합니다</w:t>
      </w:r>
      <w:r>
        <w:rPr>
          <w:rFonts w:hint="eastAsia"/>
          <w:lang w:eastAsia="ko-KR"/>
        </w:rPr>
        <w:t>.</w:t>
      </w:r>
    </w:p>
    <w:p w14:paraId="2C352E5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Intent intent = new Intent(MainProductActivity.this, MainProductDetail.class);</w:t>
      </w:r>
    </w:p>
    <w:p w14:paraId="0F4053D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intent.putExtra("productCode", code);</w:t>
      </w:r>
    </w:p>
    <w:p w14:paraId="31DE3A5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intent.putExtra("productName", productName);</w:t>
      </w:r>
    </w:p>
    <w:p w14:paraId="3570515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intent.putExtra("productCategory", category);</w:t>
      </w:r>
    </w:p>
    <w:p w14:paraId="30EDC35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intent.putExtra("productImage", imageUrl);</w:t>
      </w:r>
    </w:p>
    <w:p w14:paraId="2C6A90D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intent.putExtra("productPrice", price);</w:t>
      </w:r>
    </w:p>
    <w:p w14:paraId="0F42FAC6" w14:textId="77777777" w:rsidR="0016649E" w:rsidRDefault="0016649E" w:rsidP="0016649E">
      <w:pPr>
        <w:rPr>
          <w:lang w:eastAsia="ko-KR"/>
        </w:rPr>
      </w:pPr>
    </w:p>
    <w:p w14:paraId="179B24A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//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액티비티를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시작합니다</w:t>
      </w:r>
      <w:r>
        <w:rPr>
          <w:rFonts w:hint="eastAsia"/>
          <w:lang w:eastAsia="ko-KR"/>
        </w:rPr>
        <w:t>.</w:t>
      </w:r>
    </w:p>
    <w:p w14:paraId="35DA8A7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startActivity(intent);</w:t>
      </w:r>
    </w:p>
    <w:p w14:paraId="1BFDCE1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break; //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가정하고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루프를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종료합니다</w:t>
      </w:r>
      <w:r>
        <w:rPr>
          <w:rFonts w:hint="eastAsia"/>
          <w:lang w:eastAsia="ko-KR"/>
        </w:rPr>
        <w:t>.</w:t>
      </w:r>
    </w:p>
    <w:p w14:paraId="72D9302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111977E1" w14:textId="77777777" w:rsidR="0016649E" w:rsidRDefault="0016649E" w:rsidP="0016649E">
      <w:pPr>
        <w:rPr>
          <w:lang w:eastAsia="ko-KR"/>
        </w:rPr>
      </w:pPr>
    </w:p>
    <w:p w14:paraId="1918A44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6162A10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 else {</w:t>
      </w:r>
    </w:p>
    <w:p w14:paraId="1FC7E7E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// </w:t>
      </w:r>
      <w:r>
        <w:rPr>
          <w:rFonts w:hint="eastAsia"/>
          <w:lang w:eastAsia="ko-KR"/>
        </w:rPr>
        <w:t>쿼리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출력합니다</w:t>
      </w:r>
      <w:r>
        <w:rPr>
          <w:rFonts w:hint="eastAsia"/>
          <w:lang w:eastAsia="ko-KR"/>
        </w:rPr>
        <w:t>.</w:t>
      </w:r>
    </w:p>
    <w:p w14:paraId="53184D6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Log.e("DatabaseViewActivity", "Error getting documents: ", task.getException());</w:t>
      </w:r>
    </w:p>
    <w:p w14:paraId="665E430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493D6E5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54BF6F9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4F2938E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B795E44" w14:textId="77777777" w:rsidR="0016649E" w:rsidRDefault="0016649E" w:rsidP="0016649E">
      <w:pPr>
        <w:rPr>
          <w:lang w:eastAsia="ko-KR"/>
        </w:rPr>
      </w:pPr>
    </w:p>
    <w:p w14:paraId="7A22612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13F6A23D" w14:textId="77777777" w:rsidR="0016649E" w:rsidRDefault="0016649E" w:rsidP="0016649E">
      <w:pPr>
        <w:rPr>
          <w:lang w:eastAsia="ko-KR"/>
        </w:rPr>
      </w:pPr>
    </w:p>
    <w:p w14:paraId="77BABC1F" w14:textId="2B740951" w:rsidR="0016649E" w:rsidRPr="00B213D0" w:rsidRDefault="0016649E" w:rsidP="00B213D0">
      <w:pPr>
        <w:pStyle w:val="3"/>
        <w:rPr>
          <w:b/>
          <w:lang w:eastAsia="ko-KR"/>
        </w:rPr>
      </w:pPr>
      <w:bookmarkStart w:id="171" w:name="_Toc168002282"/>
      <w:r w:rsidRPr="00B213D0">
        <w:rPr>
          <w:b/>
          <w:lang w:eastAsia="ko-KR"/>
        </w:rPr>
        <w:t>yuhan19plus\main\MainProductDetail.java</w:t>
      </w:r>
      <w:r w:rsidR="00B213D0">
        <w:rPr>
          <w:rFonts w:hint="eastAsia"/>
          <w:b/>
          <w:lang w:eastAsia="ko-KR"/>
        </w:rPr>
        <w:t xml:space="preserve"> </w:t>
      </w:r>
      <w:r w:rsidR="00B213D0">
        <w:rPr>
          <w:rFonts w:hint="eastAsia"/>
          <w:b/>
          <w:lang w:eastAsia="ko-KR"/>
        </w:rPr>
        <w:t>작성자</w:t>
      </w:r>
      <w:r w:rsidR="00B213D0">
        <w:rPr>
          <w:rFonts w:hint="eastAsia"/>
          <w:b/>
          <w:lang w:eastAsia="ko-KR"/>
        </w:rPr>
        <w:t xml:space="preserve"> : </w:t>
      </w:r>
      <w:r w:rsidR="00B213D0">
        <w:rPr>
          <w:rFonts w:hint="eastAsia"/>
          <w:b/>
          <w:lang w:eastAsia="ko-KR"/>
        </w:rPr>
        <w:t>임성준</w:t>
      </w:r>
      <w:r w:rsidR="00B213D0">
        <w:rPr>
          <w:rFonts w:hint="eastAsia"/>
          <w:b/>
          <w:lang w:eastAsia="ko-KR"/>
        </w:rPr>
        <w:t xml:space="preserve">, </w:t>
      </w:r>
      <w:r w:rsidR="00063BFA">
        <w:rPr>
          <w:rFonts w:hint="eastAsia"/>
          <w:b/>
          <w:lang w:eastAsia="ko-KR"/>
        </w:rPr>
        <w:t>이석재</w:t>
      </w:r>
      <w:r w:rsidR="00B213D0">
        <w:rPr>
          <w:rFonts w:hint="eastAsia"/>
          <w:b/>
          <w:lang w:eastAsia="ko-KR"/>
        </w:rPr>
        <w:t xml:space="preserve">, </w:t>
      </w:r>
      <w:r w:rsidR="00733E5D">
        <w:rPr>
          <w:rFonts w:hint="eastAsia"/>
          <w:b/>
          <w:lang w:eastAsia="ko-KR"/>
        </w:rPr>
        <w:t>오자현</w:t>
      </w:r>
      <w:bookmarkEnd w:id="171"/>
      <w:r w:rsidRPr="00B213D0">
        <w:rPr>
          <w:b/>
          <w:lang w:eastAsia="ko-KR"/>
        </w:rPr>
        <w:t xml:space="preserve">  </w:t>
      </w:r>
    </w:p>
    <w:p w14:paraId="51CFF9C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kr.ac.yuhan.cs.yuhan19plus.main;</w:t>
      </w:r>
    </w:p>
    <w:p w14:paraId="32AE45B3" w14:textId="77777777" w:rsidR="0016649E" w:rsidRDefault="0016649E" w:rsidP="0016649E">
      <w:pPr>
        <w:rPr>
          <w:lang w:eastAsia="ko-KR"/>
        </w:rPr>
      </w:pPr>
    </w:p>
    <w:p w14:paraId="62B4A7E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static android.content.ContentValues.TAG;</w:t>
      </w:r>
    </w:p>
    <w:p w14:paraId="479A8536" w14:textId="77777777" w:rsidR="0016649E" w:rsidRDefault="0016649E" w:rsidP="0016649E">
      <w:pPr>
        <w:rPr>
          <w:lang w:eastAsia="ko-KR"/>
        </w:rPr>
      </w:pPr>
    </w:p>
    <w:p w14:paraId="0DF5543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android.app.AlertDialog;</w:t>
      </w:r>
    </w:p>
    <w:p w14:paraId="17AC95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android.content.Intent;</w:t>
      </w:r>
    </w:p>
    <w:p w14:paraId="52F123D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android.os.Bundle;</w:t>
      </w:r>
    </w:p>
    <w:p w14:paraId="07F82FF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android.text.Html;</w:t>
      </w:r>
    </w:p>
    <w:p w14:paraId="575405A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android.util.Log;</w:t>
      </w:r>
    </w:p>
    <w:p w14:paraId="4D6A582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android.view.View;</w:t>
      </w:r>
    </w:p>
    <w:p w14:paraId="03C47A4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android.widget.Button;</w:t>
      </w:r>
    </w:p>
    <w:p w14:paraId="2393D2C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android.widget.ImageView;</w:t>
      </w:r>
    </w:p>
    <w:p w14:paraId="790A061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android.widget.ListView;</w:t>
      </w:r>
    </w:p>
    <w:p w14:paraId="10988C7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android.widget.TextView;</w:t>
      </w:r>
    </w:p>
    <w:p w14:paraId="4752025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android.widget.Toast;</w:t>
      </w:r>
    </w:p>
    <w:p w14:paraId="30313553" w14:textId="77777777" w:rsidR="0016649E" w:rsidRDefault="0016649E" w:rsidP="0016649E">
      <w:pPr>
        <w:rPr>
          <w:lang w:eastAsia="ko-KR"/>
        </w:rPr>
      </w:pPr>
    </w:p>
    <w:p w14:paraId="6AD789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androidx.annotation.NonNull;</w:t>
      </w:r>
    </w:p>
    <w:p w14:paraId="69D3C5C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androidx.appcompat.app.AppCompatActivity;</w:t>
      </w:r>
    </w:p>
    <w:p w14:paraId="7C5669D5" w14:textId="77777777" w:rsidR="0016649E" w:rsidRDefault="0016649E" w:rsidP="0016649E">
      <w:pPr>
        <w:rPr>
          <w:lang w:eastAsia="ko-KR"/>
        </w:rPr>
      </w:pPr>
    </w:p>
    <w:p w14:paraId="1A26FFB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>import com.bumptech.glide.Glide;</w:t>
      </w:r>
    </w:p>
    <w:p w14:paraId="652D330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com.google.android.gms.tasks.OnCompleteListener;</w:t>
      </w:r>
    </w:p>
    <w:p w14:paraId="120C413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com.google.android.gms.tasks.Task;</w:t>
      </w:r>
    </w:p>
    <w:p w14:paraId="7B2E4CA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com.google.firebase.Firebase;</w:t>
      </w:r>
    </w:p>
    <w:p w14:paraId="3A4021B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com.google.firebase.auth.FirebaseAuth;</w:t>
      </w:r>
    </w:p>
    <w:p w14:paraId="495A9BB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com.google.firebase.auth.FirebaseUser;</w:t>
      </w:r>
    </w:p>
    <w:p w14:paraId="341559D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com.google.firebase.firestore.CollectionReference;</w:t>
      </w:r>
    </w:p>
    <w:p w14:paraId="3225093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com.google.firebase.firestore.FirebaseFirestore;</w:t>
      </w:r>
    </w:p>
    <w:p w14:paraId="51E04B7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com.google.firebase.firestore.Query;</w:t>
      </w:r>
    </w:p>
    <w:p w14:paraId="24BBFA0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com.google.firebase.firestore.QueryDocumentSnapshot;</w:t>
      </w:r>
    </w:p>
    <w:p w14:paraId="5A74E58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com.google.firebase.firestore.QuerySnapshot;</w:t>
      </w:r>
    </w:p>
    <w:p w14:paraId="5195F183" w14:textId="77777777" w:rsidR="0016649E" w:rsidRDefault="0016649E" w:rsidP="0016649E">
      <w:pPr>
        <w:rPr>
          <w:lang w:eastAsia="ko-KR"/>
        </w:rPr>
      </w:pPr>
    </w:p>
    <w:p w14:paraId="005F126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java.util.ArrayList;</w:t>
      </w:r>
    </w:p>
    <w:p w14:paraId="5A51846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java.util.Map;</w:t>
      </w:r>
    </w:p>
    <w:p w14:paraId="045264B4" w14:textId="77777777" w:rsidR="0016649E" w:rsidRDefault="0016649E" w:rsidP="0016649E">
      <w:pPr>
        <w:rPr>
          <w:lang w:eastAsia="ko-KR"/>
        </w:rPr>
      </w:pPr>
    </w:p>
    <w:p w14:paraId="67EE0F1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kr.ac.yuhan.cs.yuhan19plus.R;</w:t>
      </w:r>
    </w:p>
    <w:p w14:paraId="32C63DC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kr.ac.yuhan.cs.yuhan19plus.main.adapter.ProductReviewAdapter;</w:t>
      </w:r>
    </w:p>
    <w:p w14:paraId="7A3BB86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kr.ac.yuhan.cs.yuhan19plus.main.data.ProductReviewData;</w:t>
      </w:r>
    </w:p>
    <w:p w14:paraId="601E3676" w14:textId="5E8835D1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, </w:t>
      </w:r>
      <w:r w:rsidR="0072087F">
        <w:rPr>
          <w:rFonts w:hint="eastAsia"/>
          <w:lang w:eastAsia="ko-KR"/>
        </w:rPr>
        <w:t>오자현</w:t>
      </w:r>
      <w:r w:rsidR="00371007">
        <w:rPr>
          <w:rFonts w:hint="eastAsia"/>
          <w:lang w:eastAsia="ko-KR"/>
        </w:rPr>
        <w:t xml:space="preserve">, </w:t>
      </w:r>
      <w:r w:rsidR="00371007">
        <w:rPr>
          <w:rFonts w:hint="eastAsia"/>
          <w:lang w:eastAsia="ko-KR"/>
        </w:rPr>
        <w:t>이정민</w:t>
      </w:r>
    </w:p>
    <w:p w14:paraId="021C2E3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초기작성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상품평점계산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상품평점목록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알림창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</w:p>
    <w:p w14:paraId="0E25327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상품코드의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가져오기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오자현</w:t>
      </w:r>
    </w:p>
    <w:p w14:paraId="3D15CD08" w14:textId="77777777" w:rsidR="00371007" w:rsidRDefault="0016649E" w:rsidP="00371007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회원처리기능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이석재</w:t>
      </w:r>
    </w:p>
    <w:p w14:paraId="440EEF0E" w14:textId="178F0375" w:rsidR="0016649E" w:rsidRDefault="00371007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뒤로가기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이정민</w:t>
      </w:r>
    </w:p>
    <w:p w14:paraId="0BF5D06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* */</w:t>
      </w:r>
    </w:p>
    <w:p w14:paraId="704954A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MainProductDetail extends AppCompatActivity {</w:t>
      </w:r>
    </w:p>
    <w:p w14:paraId="4841D5A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private ProductReviewAdapter adapter; // </w:t>
      </w:r>
      <w:r>
        <w:rPr>
          <w:rFonts w:hint="eastAsia"/>
          <w:lang w:eastAsia="ko-KR"/>
        </w:rPr>
        <w:t>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</w:t>
      </w:r>
    </w:p>
    <w:p w14:paraId="20AE1DB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private ArrayList&lt;ProductReviewData&gt; reviewList; // </w:t>
      </w:r>
      <w:r>
        <w:rPr>
          <w:rFonts w:hint="eastAsia"/>
          <w:lang w:eastAsia="ko-KR"/>
        </w:rPr>
        <w:t>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</w:p>
    <w:p w14:paraId="52B5E7B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private TextView productAverage; //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텍스트뷰</w:t>
      </w:r>
    </w:p>
    <w:p w14:paraId="27873E3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private String currentMemberId; //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ID</w:t>
      </w:r>
    </w:p>
    <w:p w14:paraId="0A6A523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private FirebaseFirestore db; // Firestore </w:t>
      </w:r>
      <w:r>
        <w:rPr>
          <w:rFonts w:hint="eastAsia"/>
          <w:lang w:eastAsia="ko-KR"/>
        </w:rPr>
        <w:t>인스턴스</w:t>
      </w:r>
    </w:p>
    <w:p w14:paraId="2BE0F57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FirebaseAuth userDBFirebaseAuth;</w:t>
      </w:r>
    </w:p>
    <w:p w14:paraId="7035251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FirebaseUser userDBFirebaseUser;</w:t>
      </w:r>
    </w:p>
    <w:p w14:paraId="41DC441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private int productCode; //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</w:p>
    <w:p w14:paraId="3A2DC9E7" w14:textId="77777777" w:rsidR="0016649E" w:rsidRDefault="0016649E" w:rsidP="0016649E">
      <w:pPr>
        <w:rPr>
          <w:lang w:eastAsia="ko-KR"/>
        </w:rPr>
      </w:pPr>
    </w:p>
    <w:p w14:paraId="09A773B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780E1FC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protected void onCreate(Bundle savedInstanceState) {</w:t>
      </w:r>
    </w:p>
    <w:p w14:paraId="50E6AE6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super.onCreate(savedInstanceState);</w:t>
      </w:r>
    </w:p>
    <w:p w14:paraId="3CBE52D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setContentView(R.layout.main_activity_product_item_detail);</w:t>
      </w:r>
    </w:p>
    <w:p w14:paraId="6C7D6B6E" w14:textId="77777777" w:rsidR="0016649E" w:rsidRDefault="0016649E" w:rsidP="0016649E">
      <w:pPr>
        <w:rPr>
          <w:lang w:eastAsia="ko-KR"/>
        </w:rPr>
      </w:pPr>
    </w:p>
    <w:p w14:paraId="228F4CE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reviewList = new ArrayList&lt;&gt;();</w:t>
      </w:r>
    </w:p>
    <w:p w14:paraId="6E87049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adapter = new ProductReviewAdapter(this, reviewList);</w:t>
      </w:r>
    </w:p>
    <w:p w14:paraId="4CC76B7F" w14:textId="77777777" w:rsidR="0016649E" w:rsidRDefault="0016649E" w:rsidP="0016649E">
      <w:pPr>
        <w:rPr>
          <w:lang w:eastAsia="ko-KR"/>
        </w:rPr>
      </w:pPr>
    </w:p>
    <w:p w14:paraId="1973B6C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ListView reviewListView = findViewById(R.id.reviewListView);</w:t>
      </w:r>
    </w:p>
    <w:p w14:paraId="07381A1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reviewListView.setAdapter(adapter);</w:t>
      </w:r>
    </w:p>
    <w:p w14:paraId="0E4D6209" w14:textId="77777777" w:rsidR="0016649E" w:rsidRDefault="0016649E" w:rsidP="0016649E">
      <w:pPr>
        <w:rPr>
          <w:lang w:eastAsia="ko-KR"/>
        </w:rPr>
      </w:pPr>
    </w:p>
    <w:p w14:paraId="49B6B4E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Firebase Firestore </w:t>
      </w:r>
      <w:r>
        <w:rPr>
          <w:rFonts w:hint="eastAsia"/>
          <w:lang w:eastAsia="ko-KR"/>
        </w:rPr>
        <w:t>초기화</w:t>
      </w:r>
    </w:p>
    <w:p w14:paraId="0147069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db = FirebaseFirestore.getInstance();</w:t>
      </w:r>
    </w:p>
    <w:p w14:paraId="1CD5A92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Button productReviewBtn = findViewById(R.id.productReviewBtn);</w:t>
      </w:r>
    </w:p>
    <w:p w14:paraId="4BC7EBA7" w14:textId="77777777" w:rsidR="0016649E" w:rsidRDefault="0016649E" w:rsidP="0016649E">
      <w:pPr>
        <w:rPr>
          <w:lang w:eastAsia="ko-KR"/>
        </w:rPr>
      </w:pPr>
    </w:p>
    <w:p w14:paraId="4FA855D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닫기</w:t>
      </w:r>
      <w:r>
        <w:rPr>
          <w:rFonts w:hint="eastAsia"/>
          <w:lang w:eastAsia="ko-KR"/>
        </w:rPr>
        <w:t xml:space="preserve"> &lt;</w:t>
      </w:r>
      <w:r>
        <w:rPr>
          <w:rFonts w:hint="eastAsia"/>
          <w:lang w:eastAsia="ko-KR"/>
        </w:rPr>
        <w:t>이정민</w:t>
      </w:r>
      <w:r>
        <w:rPr>
          <w:rFonts w:hint="eastAsia"/>
          <w:lang w:eastAsia="ko-KR"/>
        </w:rPr>
        <w:t>&gt;</w:t>
      </w:r>
    </w:p>
    <w:p w14:paraId="07F3394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ImageView backlist = findViewById(R.id.Back_ListView_Btn);</w:t>
      </w:r>
    </w:p>
    <w:p w14:paraId="18E86C6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backlist.setOnClickListener(new View.OnClickListener() {</w:t>
      </w:r>
    </w:p>
    <w:p w14:paraId="279258B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34626D6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3F0AD03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finish();</w:t>
      </w:r>
    </w:p>
    <w:p w14:paraId="1CE3C89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6993428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516C815F" w14:textId="77777777" w:rsidR="0016649E" w:rsidRDefault="0016649E" w:rsidP="0016649E">
      <w:pPr>
        <w:rPr>
          <w:lang w:eastAsia="ko-KR"/>
        </w:rPr>
      </w:pPr>
    </w:p>
    <w:p w14:paraId="4AAC002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상품명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가격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가져오기</w:t>
      </w:r>
    </w:p>
    <w:p w14:paraId="438F1F4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ImageView productImageView = findViewById(R.id.Item_Image_Detail);</w:t>
      </w:r>
    </w:p>
    <w:p w14:paraId="64AECBD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productCategoryTextView = findViewById(R.id.Item_Category_Detail);</w:t>
      </w:r>
    </w:p>
    <w:p w14:paraId="20CEDF0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productNameTextView = findViewById(R.id.Item_Name_Detail);</w:t>
      </w:r>
    </w:p>
    <w:p w14:paraId="3B4F0D4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productPriceTextView = findViewById(R.id.Item_Price_Detail);</w:t>
      </w:r>
    </w:p>
    <w:p w14:paraId="62BD085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productAverage = findViewById(R.id.productAverage); //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평점</w:t>
      </w:r>
    </w:p>
    <w:p w14:paraId="08F54673" w14:textId="77777777" w:rsidR="0016649E" w:rsidRDefault="0016649E" w:rsidP="0016649E">
      <w:pPr>
        <w:rPr>
          <w:lang w:eastAsia="ko-KR"/>
        </w:rPr>
      </w:pPr>
    </w:p>
    <w:p w14:paraId="449C6BA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인텐트에서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가져오기</w:t>
      </w:r>
    </w:p>
    <w:p w14:paraId="3FDA3F7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productImage = getIntent().getStringExtra("productImage");</w:t>
      </w:r>
    </w:p>
    <w:p w14:paraId="32C12CE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productCategory = getIntent().getStringExtra("productCategory");</w:t>
      </w:r>
    </w:p>
    <w:p w14:paraId="37E4FCC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productName = getIntent().getStringExtra("productName");</w:t>
      </w:r>
    </w:p>
    <w:p w14:paraId="66C31E9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 productPrice = getIntent().getIntExtra("productPrice", 0);</w:t>
      </w:r>
    </w:p>
    <w:p w14:paraId="667A343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productCode = getIntent().getIntExtra("productCode", 1);</w:t>
      </w:r>
    </w:p>
    <w:p w14:paraId="7932113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Log.d("productDetailCode", productCode + " " + productCategory + " " + productImage + " " + productPrice);</w:t>
      </w:r>
    </w:p>
    <w:p w14:paraId="10CC93FA" w14:textId="77777777" w:rsidR="0016649E" w:rsidRDefault="0016649E" w:rsidP="0016649E">
      <w:pPr>
        <w:rPr>
          <w:lang w:eastAsia="ko-KR"/>
        </w:rPr>
      </w:pPr>
    </w:p>
    <w:p w14:paraId="13559B7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563AD0B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(productImage != null) {</w:t>
      </w:r>
    </w:p>
    <w:p w14:paraId="2964FEA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Glide.with(this)</w:t>
      </w:r>
    </w:p>
    <w:p w14:paraId="228B0DA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.load(productImage)</w:t>
      </w:r>
    </w:p>
    <w:p w14:paraId="4B97EBE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.placeholder(R.drawable.icon)</w:t>
      </w:r>
    </w:p>
    <w:p w14:paraId="1E42D3A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.error(R.drawable.icon) //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04BE0DA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.into(productImageView);</w:t>
      </w:r>
    </w:p>
    <w:p w14:paraId="0A1F6A3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723959B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(productName != null) {</w:t>
      </w:r>
    </w:p>
    <w:p w14:paraId="1D34077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productNameTextView.setText(productName);</w:t>
      </w:r>
    </w:p>
    <w:p w14:paraId="700E4FF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701FAA3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int </w:t>
      </w:r>
      <w:r>
        <w:rPr>
          <w:rFonts w:hint="eastAsia"/>
          <w:lang w:eastAsia="ko-KR"/>
        </w:rPr>
        <w:t>타입은</w:t>
      </w:r>
      <w:r>
        <w:rPr>
          <w:rFonts w:hint="eastAsia"/>
          <w:lang w:eastAsia="ko-KR"/>
        </w:rPr>
        <w:t xml:space="preserve"> null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없으므로</w:t>
      </w:r>
      <w:r>
        <w:rPr>
          <w:rFonts w:hint="eastAsia"/>
          <w:lang w:eastAsia="ko-KR"/>
        </w:rPr>
        <w:t xml:space="preserve"> null </w:t>
      </w:r>
      <w:r>
        <w:rPr>
          <w:rFonts w:hint="eastAsia"/>
          <w:lang w:eastAsia="ko-KR"/>
        </w:rPr>
        <w:t>체크가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않습니다</w:t>
      </w:r>
      <w:r>
        <w:rPr>
          <w:rFonts w:hint="eastAsia"/>
          <w:lang w:eastAsia="ko-KR"/>
        </w:rPr>
        <w:t xml:space="preserve">. // int </w:t>
      </w:r>
      <w:r>
        <w:rPr>
          <w:rFonts w:hint="eastAsia"/>
          <w:lang w:eastAsia="ko-KR"/>
        </w:rPr>
        <w:t>타입을</w:t>
      </w:r>
      <w:r>
        <w:rPr>
          <w:rFonts w:hint="eastAsia"/>
          <w:lang w:eastAsia="ko-KR"/>
        </w:rPr>
        <w:t xml:space="preserve"> String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09D23CB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productPriceTextView.setText(String.valueOf(productPrice)+" </w:t>
      </w:r>
      <w:r>
        <w:rPr>
          <w:rFonts w:hint="eastAsia"/>
          <w:lang w:eastAsia="ko-KR"/>
        </w:rPr>
        <w:t>원</w:t>
      </w:r>
      <w:r>
        <w:rPr>
          <w:rFonts w:hint="eastAsia"/>
          <w:lang w:eastAsia="ko-KR"/>
        </w:rPr>
        <w:t>");</w:t>
      </w:r>
    </w:p>
    <w:p w14:paraId="6170745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(productCategory != null) {</w:t>
      </w:r>
    </w:p>
    <w:p w14:paraId="322B7C4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productCategoryTextView.setText(productCategory);</w:t>
      </w:r>
    </w:p>
    <w:p w14:paraId="494C823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172D706C" w14:textId="77777777" w:rsidR="0016649E" w:rsidRDefault="0016649E" w:rsidP="0016649E">
      <w:pPr>
        <w:rPr>
          <w:lang w:eastAsia="ko-KR"/>
        </w:rPr>
      </w:pPr>
    </w:p>
    <w:p w14:paraId="453EA84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0FCAFC8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productReviewBtn.setOnClickListener(new View.OnClickListener() {</w:t>
      </w:r>
    </w:p>
    <w:p w14:paraId="79473C4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3CE0838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0C23998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userDBFirebaseAuth = FirebaseAuth.getInstance();</w:t>
      </w:r>
    </w:p>
    <w:p w14:paraId="4CC6B48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userDBFirebaseUser = userDBFirebaseAuth.getCurrentUser();</w:t>
      </w:r>
    </w:p>
    <w:p w14:paraId="7E09688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if(userDBFirebaseUser == null){</w:t>
      </w:r>
    </w:p>
    <w:p w14:paraId="49FAEA3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Toast.makeText(MainProductDetail.this, "</w:t>
      </w:r>
      <w:r>
        <w:rPr>
          <w:rFonts w:hint="eastAsia"/>
          <w:lang w:eastAsia="ko-KR"/>
        </w:rPr>
        <w:t>로그인이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필요합니다</w:t>
      </w:r>
      <w:r>
        <w:rPr>
          <w:rFonts w:hint="eastAsia"/>
          <w:lang w:eastAsia="ko-KR"/>
        </w:rPr>
        <w:t>.", Toast.LENGTH_SHORT).show();</w:t>
      </w:r>
    </w:p>
    <w:p w14:paraId="39F71EA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return;</w:t>
      </w:r>
    </w:p>
    <w:p w14:paraId="5860107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78645B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else if(userDBFirebaseUser.isAnonymous()) {</w:t>
      </w:r>
    </w:p>
    <w:p w14:paraId="3D0DA50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                Toast.makeText(MainProductDetail.this, "</w:t>
      </w:r>
      <w:r>
        <w:rPr>
          <w:rFonts w:hint="eastAsia"/>
          <w:lang w:eastAsia="ko-KR"/>
        </w:rPr>
        <w:t>비회원은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불가합니다</w:t>
      </w:r>
      <w:r>
        <w:rPr>
          <w:rFonts w:hint="eastAsia"/>
          <w:lang w:eastAsia="ko-KR"/>
        </w:rPr>
        <w:t>.", Toast.LENGTH_SHORT).show();</w:t>
      </w:r>
    </w:p>
    <w:p w14:paraId="4F80E44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return;</w:t>
      </w:r>
    </w:p>
    <w:p w14:paraId="1EC2060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146E280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String uid = userDBFirebaseUser.getUid();</w:t>
      </w:r>
    </w:p>
    <w:p w14:paraId="6101E3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db.collection("payments").whereEqualTo("uid", uid).get().addOnCompleteListener(task -&gt; {</w:t>
      </w:r>
    </w:p>
    <w:p w14:paraId="207D472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if(task.isSuccessful()){</w:t>
      </w:r>
    </w:p>
    <w:p w14:paraId="012046A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boolean productFound = false;</w:t>
      </w:r>
    </w:p>
    <w:p w14:paraId="4E42CB6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for(QueryDocumentSnapshot document : task.getResult()){</w:t>
      </w:r>
    </w:p>
    <w:p w14:paraId="7381453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Map&lt;String, Number&gt; products = (Map&lt;String, Number&gt;) document.get("products");</w:t>
      </w:r>
    </w:p>
    <w:p w14:paraId="414959BF" w14:textId="77777777" w:rsidR="0016649E" w:rsidRDefault="0016649E" w:rsidP="0016649E">
      <w:pPr>
        <w:rPr>
          <w:lang w:eastAsia="ko-KR"/>
        </w:rPr>
      </w:pPr>
    </w:p>
    <w:p w14:paraId="3604DD8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if(products != null){</w:t>
      </w:r>
    </w:p>
    <w:p w14:paraId="73B2BE5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for(String key : products.keySet()){</w:t>
      </w:r>
    </w:p>
    <w:p w14:paraId="2B3DAC1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if (key.equals(productName)){</w:t>
      </w:r>
    </w:p>
    <w:p w14:paraId="78007C2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productFound = true;</w:t>
      </w:r>
    </w:p>
    <w:p w14:paraId="45A8813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break;</w:t>
      </w:r>
    </w:p>
    <w:p w14:paraId="6C71338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}</w:t>
      </w:r>
    </w:p>
    <w:p w14:paraId="4DD1BB9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}</w:t>
      </w:r>
    </w:p>
    <w:p w14:paraId="0217A20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}</w:t>
      </w:r>
    </w:p>
    <w:p w14:paraId="5FAE884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if(productFound){</w:t>
      </w:r>
    </w:p>
    <w:p w14:paraId="45AFFBE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break;</w:t>
      </w:r>
    </w:p>
    <w:p w14:paraId="0B60403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}</w:t>
      </w:r>
    </w:p>
    <w:p w14:paraId="068C294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4A18D54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if(!productFound){</w:t>
      </w:r>
    </w:p>
    <w:p w14:paraId="35BAACA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Toast.makeText(MainProductDetail.this, "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불가합니다</w:t>
      </w:r>
      <w:r>
        <w:rPr>
          <w:rFonts w:hint="eastAsia"/>
          <w:lang w:eastAsia="ko-KR"/>
        </w:rPr>
        <w:t>.", Toast.LENGTH_SHORT).show();</w:t>
      </w:r>
    </w:p>
    <w:p w14:paraId="557E74C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return;</w:t>
      </w:r>
    </w:p>
    <w:p w14:paraId="6F530EF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60732D8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Intent intent = new Intent(MainProductDetail.this, MainProductReview.class);</w:t>
      </w:r>
    </w:p>
    <w:p w14:paraId="3DA61BE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intent.putExtra("productCode", productCode);</w:t>
      </w:r>
    </w:p>
    <w:p w14:paraId="288996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Log.d("pro", productCode+"");</w:t>
      </w:r>
    </w:p>
    <w:p w14:paraId="415628E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startActivity(intent);</w:t>
      </w:r>
    </w:p>
    <w:p w14:paraId="216D333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7551948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else{</w:t>
      </w:r>
    </w:p>
    <w:p w14:paraId="55BBBB9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Log.w(TAG, "Error getting documents.", task.getException());</w:t>
      </w:r>
    </w:p>
    <w:p w14:paraId="1E183A5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2282F51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});</w:t>
      </w:r>
    </w:p>
    <w:p w14:paraId="150088B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508A5BE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66F585D0" w14:textId="77777777" w:rsidR="0016649E" w:rsidRDefault="0016649E" w:rsidP="0016649E">
      <w:pPr>
        <w:rPr>
          <w:lang w:eastAsia="ko-KR"/>
        </w:rPr>
      </w:pPr>
    </w:p>
    <w:p w14:paraId="741B59E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ListView </w:t>
      </w:r>
      <w:r>
        <w:rPr>
          <w:rFonts w:hint="eastAsia"/>
          <w:lang w:eastAsia="ko-KR"/>
        </w:rPr>
        <w:t>아이템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5855990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reviewListView.setOnItemClickListener((parent, view, position, id) -&gt; {</w:t>
      </w:r>
    </w:p>
    <w:p w14:paraId="66DBDFA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ProductReviewData selectedReview = reviewList.get(position);</w:t>
      </w:r>
    </w:p>
    <w:p w14:paraId="1C20FD0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showReviewDetailsDialog(selectedReview);</w:t>
      </w:r>
    </w:p>
    <w:p w14:paraId="38973E0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1D332F2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FA546EF" w14:textId="77777777" w:rsidR="0016649E" w:rsidRDefault="0016649E" w:rsidP="0016649E">
      <w:pPr>
        <w:rPr>
          <w:lang w:eastAsia="ko-KR"/>
        </w:rPr>
      </w:pPr>
    </w:p>
    <w:p w14:paraId="129F0F2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7B14F3D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protected void onResume() {</w:t>
      </w:r>
    </w:p>
    <w:p w14:paraId="6DDBE43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super.onResume();</w:t>
      </w:r>
    </w:p>
    <w:p w14:paraId="27CFBD5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loadProductReviews();</w:t>
      </w:r>
    </w:p>
    <w:p w14:paraId="679EBF7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02324EC" w14:textId="77777777" w:rsidR="0016649E" w:rsidRDefault="0016649E" w:rsidP="0016649E">
      <w:pPr>
        <w:rPr>
          <w:lang w:eastAsia="ko-KR"/>
        </w:rPr>
      </w:pPr>
    </w:p>
    <w:p w14:paraId="6F4C478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Firestore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</w:p>
    <w:p w14:paraId="5C60DF0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loadProductReviews() {</w:t>
      </w:r>
    </w:p>
    <w:p w14:paraId="0B5A143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FirebaseFirestore db = FirebaseFirestore.getInstance();</w:t>
      </w:r>
    </w:p>
    <w:p w14:paraId="19C5A28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CollectionReference productReviewsRef = db.collection("product_review");</w:t>
      </w:r>
    </w:p>
    <w:p w14:paraId="4DF8B8C9" w14:textId="77777777" w:rsidR="0016649E" w:rsidRDefault="0016649E" w:rsidP="0016649E">
      <w:pPr>
        <w:rPr>
          <w:lang w:eastAsia="ko-KR"/>
        </w:rPr>
      </w:pPr>
    </w:p>
    <w:p w14:paraId="59D5C32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productReviewsRef.whereEqualTo("productCode", productCode)</w:t>
      </w:r>
    </w:p>
    <w:p w14:paraId="78AC51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.get()</w:t>
      </w:r>
    </w:p>
    <w:p w14:paraId="05B6439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.addOnCompleteListener(new OnCompleteListener&lt;QuerySnapshot&gt;() {</w:t>
      </w:r>
    </w:p>
    <w:p w14:paraId="3C4CDA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6B78218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onComplete(@NonNull Task&lt;QuerySnapshot&gt; task) {</w:t>
      </w:r>
    </w:p>
    <w:p w14:paraId="7AAAE09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if (task.isSuccessful()) {</w:t>
      </w:r>
    </w:p>
    <w:p w14:paraId="087671F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reviewList.clear();</w:t>
      </w:r>
    </w:p>
    <w:p w14:paraId="42FE253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int totalRatingScore = 0;</w:t>
      </w:r>
    </w:p>
    <w:p w14:paraId="2AE6495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int reviewCount = 0;</w:t>
      </w:r>
    </w:p>
    <w:p w14:paraId="5F98FF80" w14:textId="77777777" w:rsidR="0016649E" w:rsidRDefault="0016649E" w:rsidP="0016649E">
      <w:pPr>
        <w:rPr>
          <w:lang w:eastAsia="ko-KR"/>
        </w:rPr>
      </w:pPr>
    </w:p>
    <w:p w14:paraId="0B8EAA5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for (QueryDocumentSnapshot document : task.getResult()) {</w:t>
      </w:r>
    </w:p>
    <w:p w14:paraId="7B2A9BF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try {</w:t>
      </w:r>
    </w:p>
    <w:p w14:paraId="2CADEE9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// </w:t>
      </w:r>
      <w:r>
        <w:rPr>
          <w:rFonts w:hint="eastAsia"/>
          <w:lang w:eastAsia="ko-KR"/>
        </w:rPr>
        <w:t>파이어베이스에서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ProductReviewData </w:t>
      </w:r>
      <w:r>
        <w:rPr>
          <w:rFonts w:hint="eastAsia"/>
          <w:lang w:eastAsia="ko-KR"/>
        </w:rPr>
        <w:t>객체를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추가합니다</w:t>
      </w:r>
      <w:r>
        <w:rPr>
          <w:rFonts w:hint="eastAsia"/>
          <w:lang w:eastAsia="ko-KR"/>
        </w:rPr>
        <w:t>.</w:t>
      </w:r>
    </w:p>
    <w:p w14:paraId="27A779A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String memberId = document.getString("memberId");</w:t>
      </w:r>
    </w:p>
    <w:p w14:paraId="5EF341E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Long ratingScoreLong = document.getLong("ratingScore");</w:t>
      </w:r>
    </w:p>
    <w:p w14:paraId="353512C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String creationDate = document.getString("creationDate");</w:t>
      </w:r>
    </w:p>
    <w:p w14:paraId="501DB1B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String reviewContent = document.getString("reviewContent");</w:t>
      </w:r>
    </w:p>
    <w:p w14:paraId="1E384C8B" w14:textId="77777777" w:rsidR="0016649E" w:rsidRDefault="0016649E" w:rsidP="0016649E">
      <w:pPr>
        <w:rPr>
          <w:lang w:eastAsia="ko-KR"/>
        </w:rPr>
      </w:pPr>
    </w:p>
    <w:p w14:paraId="70DD42C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// </w:t>
      </w:r>
      <w:r>
        <w:rPr>
          <w:rFonts w:hint="eastAsia"/>
          <w:lang w:eastAsia="ko-KR"/>
        </w:rPr>
        <w:t>로그로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확인합니다</w:t>
      </w:r>
      <w:r>
        <w:rPr>
          <w:rFonts w:hint="eastAsia"/>
          <w:lang w:eastAsia="ko-KR"/>
        </w:rPr>
        <w:t>.</w:t>
      </w:r>
    </w:p>
    <w:p w14:paraId="735743F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Log.d(TAG, "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data: " + document.getData());</w:t>
      </w:r>
    </w:p>
    <w:p w14:paraId="75D7A183" w14:textId="77777777" w:rsidR="0016649E" w:rsidRDefault="0016649E" w:rsidP="0016649E">
      <w:pPr>
        <w:rPr>
          <w:lang w:eastAsia="ko-KR"/>
        </w:rPr>
      </w:pPr>
    </w:p>
    <w:p w14:paraId="6C5C1AB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if (memberId == null || ratingScoreLong == null || creationDate == null || reviewContent == null) {</w:t>
      </w:r>
    </w:p>
    <w:p w14:paraId="247AEA7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    Log.e(TAG, "Null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>: " + document.getId());</w:t>
      </w:r>
    </w:p>
    <w:p w14:paraId="1A82231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continue;</w:t>
      </w:r>
    </w:p>
    <w:p w14:paraId="0D89CC6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}</w:t>
      </w:r>
    </w:p>
    <w:p w14:paraId="7A726B98" w14:textId="77777777" w:rsidR="0016649E" w:rsidRDefault="0016649E" w:rsidP="0016649E">
      <w:pPr>
        <w:rPr>
          <w:lang w:eastAsia="ko-KR"/>
        </w:rPr>
      </w:pPr>
    </w:p>
    <w:p w14:paraId="1296959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int ratingScore = ratingScoreLong.intValue();</w:t>
      </w:r>
    </w:p>
    <w:p w14:paraId="35F48C28" w14:textId="77777777" w:rsidR="0016649E" w:rsidRDefault="0016649E" w:rsidP="0016649E">
      <w:pPr>
        <w:rPr>
          <w:lang w:eastAsia="ko-KR"/>
        </w:rPr>
      </w:pPr>
    </w:p>
    <w:p w14:paraId="01B1A20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ProductReviewData reviewData = new ProductReviewData(memberId, ratingScore, creationDate, reviewContent, productCode);</w:t>
      </w:r>
    </w:p>
    <w:p w14:paraId="16A131D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reviewList.add(reviewData);</w:t>
      </w:r>
    </w:p>
    <w:p w14:paraId="4102F741" w14:textId="77777777" w:rsidR="0016649E" w:rsidRDefault="0016649E" w:rsidP="0016649E">
      <w:pPr>
        <w:rPr>
          <w:lang w:eastAsia="ko-KR"/>
        </w:rPr>
      </w:pPr>
    </w:p>
    <w:p w14:paraId="29D44EC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//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평점과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증가시킵니다</w:t>
      </w:r>
      <w:r>
        <w:rPr>
          <w:rFonts w:hint="eastAsia"/>
          <w:lang w:eastAsia="ko-KR"/>
        </w:rPr>
        <w:t>.</w:t>
      </w:r>
    </w:p>
    <w:p w14:paraId="50DF242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totalRatingScore += ratingScore;</w:t>
      </w:r>
    </w:p>
    <w:p w14:paraId="1B7AA95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reviewCount++;</w:t>
      </w:r>
    </w:p>
    <w:p w14:paraId="4BBE1DEE" w14:textId="77777777" w:rsidR="0016649E" w:rsidRDefault="0016649E" w:rsidP="0016649E">
      <w:pPr>
        <w:rPr>
          <w:lang w:eastAsia="ko-KR"/>
        </w:rPr>
      </w:pPr>
    </w:p>
    <w:p w14:paraId="578F125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Log.d(TAG, "Review added: " + reviewData.toString());</w:t>
      </w:r>
    </w:p>
    <w:p w14:paraId="26BEABF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Log.d(TAG, "Total reviews loaded: " + reviewList.size());</w:t>
      </w:r>
    </w:p>
    <w:p w14:paraId="7BD88E0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} catch (Exception e) {</w:t>
      </w:r>
    </w:p>
    <w:p w14:paraId="3DCCA3B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Log.e(TAG, "Error parsing document: " + document.getId(), e);</w:t>
      </w:r>
    </w:p>
    <w:p w14:paraId="6EB0835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}</w:t>
      </w:r>
    </w:p>
    <w:p w14:paraId="04AC33E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}</w:t>
      </w:r>
    </w:p>
    <w:p w14:paraId="5D4F992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adapter.notifyDataSetChanged();</w:t>
      </w:r>
    </w:p>
    <w:p w14:paraId="51B3598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                    Log.d(TAG, "Total reviews loaded: " + reviewList.size());</w:t>
      </w:r>
    </w:p>
    <w:p w14:paraId="687DE974" w14:textId="77777777" w:rsidR="0016649E" w:rsidRDefault="0016649E" w:rsidP="0016649E">
      <w:pPr>
        <w:rPr>
          <w:lang w:eastAsia="ko-KR"/>
        </w:rPr>
      </w:pPr>
    </w:p>
    <w:p w14:paraId="4171F27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//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업데이트합니다</w:t>
      </w:r>
      <w:r>
        <w:rPr>
          <w:rFonts w:hint="eastAsia"/>
          <w:lang w:eastAsia="ko-KR"/>
        </w:rPr>
        <w:t>.</w:t>
      </w:r>
    </w:p>
    <w:p w14:paraId="4B6E90B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updateProductAverage(totalRatingScore, reviewCount);</w:t>
      </w:r>
    </w:p>
    <w:p w14:paraId="6BB2E17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 else {</w:t>
      </w:r>
    </w:p>
    <w:p w14:paraId="4880B7B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Log.e(TAG, "Error getting documents: ", task.getException());</w:t>
      </w:r>
    </w:p>
    <w:p w14:paraId="0D15FDA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Toast.makeText(MainProductDetail.this, "Error fetching product reviews", Toast.LENGTH_SHORT).show();</w:t>
      </w:r>
    </w:p>
    <w:p w14:paraId="1FB1567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714E3EA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61C5CA4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});</w:t>
      </w:r>
    </w:p>
    <w:p w14:paraId="7BEE08B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5D054A6" w14:textId="77777777" w:rsidR="0016649E" w:rsidRDefault="0016649E" w:rsidP="0016649E">
      <w:pPr>
        <w:rPr>
          <w:lang w:eastAsia="ko-KR"/>
        </w:rPr>
      </w:pPr>
    </w:p>
    <w:p w14:paraId="544C694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평균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127098B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updateProductAverage(int totalRatingScore, int reviewCount) {</w:t>
      </w:r>
    </w:p>
    <w:p w14:paraId="049EC9D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(reviewCount == 0) {</w:t>
      </w:r>
    </w:p>
    <w:p w14:paraId="5AB1390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productAverage.setText("0");</w:t>
      </w:r>
    </w:p>
    <w:p w14:paraId="5BE4D2A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else {</w:t>
      </w:r>
    </w:p>
    <w:p w14:paraId="74720AB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float averageRating = (float) totalRatingScore / reviewCount;</w:t>
      </w:r>
    </w:p>
    <w:p w14:paraId="5612C5B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productAverage.setText(String.format("%.1f", averageRating));</w:t>
      </w:r>
    </w:p>
    <w:p w14:paraId="2938857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786489E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40B7028" w14:textId="77777777" w:rsidR="0016649E" w:rsidRDefault="0016649E" w:rsidP="0016649E">
      <w:pPr>
        <w:rPr>
          <w:lang w:eastAsia="ko-KR"/>
        </w:rPr>
      </w:pPr>
    </w:p>
    <w:p w14:paraId="05DA978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다이얼로그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</w:p>
    <w:p w14:paraId="2DF31C1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showReviewDetailsDialog(ProductReviewData reviewData) {</w:t>
      </w:r>
    </w:p>
    <w:p w14:paraId="6288506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AlertDialog.Builder builder = new AlertDialog.Builder(this);</w:t>
      </w:r>
    </w:p>
    <w:p w14:paraId="2280666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builder.setTitle("</w:t>
      </w:r>
      <w:r>
        <w:rPr>
          <w:rFonts w:hint="eastAsia"/>
          <w:lang w:eastAsia="ko-KR"/>
        </w:rPr>
        <w:t>상품리뷰</w:t>
      </w:r>
      <w:r>
        <w:rPr>
          <w:rFonts w:hint="eastAsia"/>
          <w:lang w:eastAsia="ko-KR"/>
        </w:rPr>
        <w:t>");</w:t>
      </w:r>
    </w:p>
    <w:p w14:paraId="32E5CDCB" w14:textId="77777777" w:rsidR="0016649E" w:rsidRDefault="0016649E" w:rsidP="0016649E">
      <w:pPr>
        <w:rPr>
          <w:lang w:eastAsia="ko-KR"/>
        </w:rPr>
      </w:pPr>
    </w:p>
    <w:p w14:paraId="3514C40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message = "&lt;html&gt;"</w:t>
      </w:r>
    </w:p>
    <w:p w14:paraId="78B228B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+ "&lt;body&gt;"</w:t>
      </w:r>
    </w:p>
    <w:p w14:paraId="65D120A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+ "&lt;p&gt;&lt;b&gt;</w:t>
      </w:r>
      <w:r>
        <w:rPr>
          <w:rFonts w:hint="eastAsia"/>
          <w:lang w:eastAsia="ko-KR"/>
        </w:rPr>
        <w:t>작성자</w:t>
      </w:r>
      <w:r>
        <w:rPr>
          <w:rFonts w:hint="eastAsia"/>
          <w:lang w:eastAsia="ko-KR"/>
        </w:rPr>
        <w:t>&lt;/b&gt;\t\t\t\t" + reviewData.getMemberId() + "&lt;/p&gt;"</w:t>
      </w:r>
    </w:p>
    <w:p w14:paraId="22DF037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+ "&lt;p&gt;&lt;b&gt;</w:t>
      </w:r>
      <w:r>
        <w:rPr>
          <w:rFonts w:hint="eastAsia"/>
          <w:lang w:eastAsia="ko-KR"/>
        </w:rPr>
        <w:t>평점</w:t>
      </w:r>
      <w:r>
        <w:rPr>
          <w:rFonts w:hint="eastAsia"/>
          <w:lang w:eastAsia="ko-KR"/>
        </w:rPr>
        <w:t>&lt;/b&gt;\t\t\t\t\t\t" + reviewData.getRatingScore() + "&lt;/p&gt;"</w:t>
      </w:r>
    </w:p>
    <w:p w14:paraId="60956AD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+ "&lt;p&gt;&lt;b&gt;</w:t>
      </w:r>
      <w:r>
        <w:rPr>
          <w:rFonts w:hint="eastAsia"/>
          <w:lang w:eastAsia="ko-KR"/>
        </w:rPr>
        <w:t>작성날짜</w:t>
      </w:r>
      <w:r>
        <w:rPr>
          <w:rFonts w:hint="eastAsia"/>
          <w:lang w:eastAsia="ko-KR"/>
        </w:rPr>
        <w:t>&lt;/b&gt;\t\t" + reviewData.getCreationDate() + "&lt;/p&gt;"</w:t>
      </w:r>
    </w:p>
    <w:p w14:paraId="5F3075D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+ "&lt;p&gt;&lt;b&gt;</w:t>
      </w:r>
      <w:r>
        <w:rPr>
          <w:rFonts w:hint="eastAsia"/>
          <w:lang w:eastAsia="ko-KR"/>
        </w:rPr>
        <w:t>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>&lt;/b&gt;&lt;br&gt;" + reviewData.getReviewContent() + "&lt;/p&gt;"</w:t>
      </w:r>
    </w:p>
    <w:p w14:paraId="6124F09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+ "&lt;/body&gt;"</w:t>
      </w:r>
    </w:p>
    <w:p w14:paraId="612E17D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+ "&lt;/html&gt;";</w:t>
      </w:r>
    </w:p>
    <w:p w14:paraId="40553DD1" w14:textId="77777777" w:rsidR="0016649E" w:rsidRDefault="0016649E" w:rsidP="0016649E">
      <w:pPr>
        <w:rPr>
          <w:lang w:eastAsia="ko-KR"/>
        </w:rPr>
      </w:pPr>
    </w:p>
    <w:p w14:paraId="213142E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builder.setMessage(Html.fromHtml(message, Html.FROM_HTML_MODE_LEGACY));</w:t>
      </w:r>
    </w:p>
    <w:p w14:paraId="79E193A7" w14:textId="77777777" w:rsidR="0016649E" w:rsidRDefault="0016649E" w:rsidP="0016649E">
      <w:pPr>
        <w:rPr>
          <w:lang w:eastAsia="ko-KR"/>
        </w:rPr>
      </w:pPr>
    </w:p>
    <w:p w14:paraId="5DEA5CC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userDBFirebaseAuth = FirebaseAuth.getInstance();</w:t>
      </w:r>
    </w:p>
    <w:p w14:paraId="02F6734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currentMemberId = userDBFirebaseAuth.getCurrentUser().getEmail(); // </w:t>
      </w:r>
      <w:r>
        <w:rPr>
          <w:rFonts w:hint="eastAsia"/>
          <w:lang w:eastAsia="ko-KR"/>
        </w:rPr>
        <w:t>예시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</w:p>
    <w:p w14:paraId="43B004C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//        currentMemberId = "MemberId"; // </w:t>
      </w:r>
      <w:r>
        <w:rPr>
          <w:rFonts w:hint="eastAsia"/>
          <w:lang w:eastAsia="ko-KR"/>
        </w:rPr>
        <w:t>예시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실제로는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</w:t>
      </w:r>
    </w:p>
    <w:p w14:paraId="52B3949E" w14:textId="77777777" w:rsidR="0016649E" w:rsidRDefault="0016649E" w:rsidP="0016649E">
      <w:pPr>
        <w:rPr>
          <w:lang w:eastAsia="ko-KR"/>
        </w:rPr>
      </w:pPr>
    </w:p>
    <w:p w14:paraId="4E5951D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53A5297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(reviewData.getMemberId().equals(currentMemberId)) {</w:t>
      </w:r>
    </w:p>
    <w:p w14:paraId="02340F2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builder.setNegativeButton("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>", (dialog, which) -&gt; {</w:t>
      </w:r>
    </w:p>
    <w:p w14:paraId="2235EDA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deleteReview(reviewData);</w:t>
      </w:r>
    </w:p>
    <w:p w14:paraId="09EA4EF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});</w:t>
      </w:r>
    </w:p>
    <w:p w14:paraId="7CE47F3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64F27717" w14:textId="77777777" w:rsidR="0016649E" w:rsidRDefault="0016649E" w:rsidP="0016649E">
      <w:pPr>
        <w:rPr>
          <w:lang w:eastAsia="ko-KR"/>
        </w:rPr>
      </w:pPr>
    </w:p>
    <w:p w14:paraId="44CF9A1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    builder.setPositiveButton("</w:t>
      </w:r>
      <w:r>
        <w:rPr>
          <w:rFonts w:hint="eastAsia"/>
          <w:lang w:eastAsia="ko-KR"/>
        </w:rPr>
        <w:t>닫기</w:t>
      </w:r>
      <w:r>
        <w:rPr>
          <w:rFonts w:hint="eastAsia"/>
          <w:lang w:eastAsia="ko-KR"/>
        </w:rPr>
        <w:t>", (dialog, which) -&gt; dialog.dismiss());</w:t>
      </w:r>
    </w:p>
    <w:p w14:paraId="6B56BA3E" w14:textId="77777777" w:rsidR="0016649E" w:rsidRDefault="0016649E" w:rsidP="0016649E">
      <w:pPr>
        <w:rPr>
          <w:lang w:eastAsia="ko-KR"/>
        </w:rPr>
      </w:pPr>
    </w:p>
    <w:p w14:paraId="7933D99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AlertDialog dialog = builder.create();</w:t>
      </w:r>
    </w:p>
    <w:p w14:paraId="552EE2B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dialog.show();</w:t>
      </w:r>
    </w:p>
    <w:p w14:paraId="02BDAD7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1B3FC7A" w14:textId="77777777" w:rsidR="0016649E" w:rsidRDefault="0016649E" w:rsidP="0016649E">
      <w:pPr>
        <w:rPr>
          <w:lang w:eastAsia="ko-KR"/>
        </w:rPr>
      </w:pPr>
    </w:p>
    <w:p w14:paraId="30E9BD2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</w:p>
    <w:p w14:paraId="120A29B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deleteReview(ProductReviewData reviewData) {</w:t>
      </w:r>
    </w:p>
    <w:p w14:paraId="2AEEC27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db.collection("product_review")</w:t>
      </w:r>
    </w:p>
    <w:p w14:paraId="24A84F6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.whereEqualTo("productCode", reviewData.getProductCode())</w:t>
      </w:r>
    </w:p>
    <w:p w14:paraId="67FA6D3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.whereEqualTo("memberId", reviewData.getMemberId())</w:t>
      </w:r>
    </w:p>
    <w:p w14:paraId="0D3CD88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.whereEqualTo("creationDate", reviewData.getCreationDate())</w:t>
      </w:r>
    </w:p>
    <w:p w14:paraId="724BB56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.get()</w:t>
      </w:r>
    </w:p>
    <w:p w14:paraId="5D7BA5C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.addOnCompleteListener(new OnCompleteListener&lt;QuerySnapshot&gt;() {</w:t>
      </w:r>
    </w:p>
    <w:p w14:paraId="6B94CB3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4645E99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onComplete(@NonNull Task&lt;QuerySnapshot&gt; task) {</w:t>
      </w:r>
    </w:p>
    <w:p w14:paraId="031ECDE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if (task.isSuccessful()) {</w:t>
      </w:r>
    </w:p>
    <w:p w14:paraId="4FCCCE8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for (QueryDocumentSnapshot document : task.getResult()) {</w:t>
      </w:r>
    </w:p>
    <w:p w14:paraId="7F1D290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db.collection("product_review").document(document.getId())</w:t>
      </w:r>
    </w:p>
    <w:p w14:paraId="1CBBE3A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.delete()</w:t>
      </w:r>
    </w:p>
    <w:p w14:paraId="6F19967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.addOnSuccessListener(aVoid -&gt; {</w:t>
      </w:r>
    </w:p>
    <w:p w14:paraId="43AD7B4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        Toast.makeText(MainProductDetail.this, "</w:t>
      </w:r>
      <w:r>
        <w:rPr>
          <w:rFonts w:hint="eastAsia"/>
          <w:lang w:eastAsia="ko-KR"/>
        </w:rPr>
        <w:t>리뷰가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삭제되었습니다</w:t>
      </w:r>
      <w:r>
        <w:rPr>
          <w:rFonts w:hint="eastAsia"/>
          <w:lang w:eastAsia="ko-KR"/>
        </w:rPr>
        <w:t>.", Toast.LENGTH_SHORT).show();</w:t>
      </w:r>
    </w:p>
    <w:p w14:paraId="715EB04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        reviewList.remove(reviewData); // </w:t>
      </w:r>
      <w:r>
        <w:rPr>
          <w:rFonts w:hint="eastAsia"/>
          <w:lang w:eastAsia="ko-KR"/>
        </w:rPr>
        <w:t>선택한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</w:p>
    <w:p w14:paraId="589C6B3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        adapter.notifyDataSetChanged(); // </w:t>
      </w:r>
      <w:r>
        <w:rPr>
          <w:rFonts w:hint="eastAsia"/>
          <w:lang w:eastAsia="ko-KR"/>
        </w:rPr>
        <w:t>어댑터에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알림</w:t>
      </w:r>
    </w:p>
    <w:p w14:paraId="03C98FB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})</w:t>
      </w:r>
    </w:p>
    <w:p w14:paraId="669B59E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.addOnFailureListener(e -&gt; {</w:t>
      </w:r>
    </w:p>
    <w:p w14:paraId="70D5383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        Log.e(TAG, "</w:t>
      </w:r>
      <w:r>
        <w:rPr>
          <w:rFonts w:hint="eastAsia"/>
          <w:lang w:eastAsia="ko-KR"/>
        </w:rPr>
        <w:t>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</w:t>
      </w:r>
      <w:r>
        <w:rPr>
          <w:rFonts w:hint="eastAsia"/>
          <w:lang w:eastAsia="ko-KR"/>
        </w:rPr>
        <w:t>", e);</w:t>
      </w:r>
    </w:p>
    <w:p w14:paraId="3EDA06B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        Toast.makeText(MainProductDetail.this, "</w:t>
      </w:r>
      <w:r>
        <w:rPr>
          <w:rFonts w:hint="eastAsia"/>
          <w:lang w:eastAsia="ko-KR"/>
        </w:rPr>
        <w:t>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발생했습니다</w:t>
      </w:r>
      <w:r>
        <w:rPr>
          <w:rFonts w:hint="eastAsia"/>
          <w:lang w:eastAsia="ko-KR"/>
        </w:rPr>
        <w:t>.", Toast.LENGTH_SHORT).show();</w:t>
      </w:r>
    </w:p>
    <w:p w14:paraId="4D3FB26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});</w:t>
      </w:r>
    </w:p>
    <w:p w14:paraId="1FAC0E2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}</w:t>
      </w:r>
    </w:p>
    <w:p w14:paraId="26A7EE3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 else {</w:t>
      </w:r>
    </w:p>
    <w:p w14:paraId="136AC47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Log.e(TAG, "</w:t>
      </w:r>
      <w:r>
        <w:rPr>
          <w:rFonts w:hint="eastAsia"/>
          <w:lang w:eastAsia="ko-KR"/>
        </w:rPr>
        <w:t>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</w:t>
      </w:r>
      <w:r>
        <w:rPr>
          <w:rFonts w:hint="eastAsia"/>
          <w:lang w:eastAsia="ko-KR"/>
        </w:rPr>
        <w:t>", task.getException());</w:t>
      </w:r>
    </w:p>
    <w:p w14:paraId="01FF04B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Toast.makeText(MainProductDetail.this, "</w:t>
      </w:r>
      <w:r>
        <w:rPr>
          <w:rFonts w:hint="eastAsia"/>
          <w:lang w:eastAsia="ko-KR"/>
        </w:rPr>
        <w:t>리뷰를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없습니다</w:t>
      </w:r>
      <w:r>
        <w:rPr>
          <w:rFonts w:hint="eastAsia"/>
          <w:lang w:eastAsia="ko-KR"/>
        </w:rPr>
        <w:t>.", Toast.LENGTH_SHORT).show();</w:t>
      </w:r>
    </w:p>
    <w:p w14:paraId="2F637B0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1674748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0CA6F82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});</w:t>
      </w:r>
    </w:p>
    <w:p w14:paraId="7C8A778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717AEC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129938E7" w14:textId="77777777" w:rsidR="0016649E" w:rsidRDefault="0016649E" w:rsidP="0016649E">
      <w:pPr>
        <w:rPr>
          <w:lang w:eastAsia="ko-KR"/>
        </w:rPr>
      </w:pPr>
    </w:p>
    <w:p w14:paraId="1B28AE44" w14:textId="6C7296C0" w:rsidR="0016649E" w:rsidRPr="004E3DFF" w:rsidRDefault="0016649E" w:rsidP="004E3DFF">
      <w:pPr>
        <w:pStyle w:val="3"/>
        <w:rPr>
          <w:b/>
          <w:lang w:eastAsia="ko-KR"/>
        </w:rPr>
      </w:pPr>
      <w:bookmarkStart w:id="172" w:name="_Toc168002283"/>
      <w:r w:rsidRPr="004E3DFF">
        <w:rPr>
          <w:b/>
          <w:lang w:eastAsia="ko-KR"/>
        </w:rPr>
        <w:t>yuhan19plus\main\MainProductPageList.java</w:t>
      </w:r>
      <w:r w:rsidR="004E3DFF">
        <w:rPr>
          <w:rFonts w:hint="eastAsia"/>
          <w:b/>
          <w:lang w:eastAsia="ko-KR"/>
        </w:rPr>
        <w:t xml:space="preserve"> </w:t>
      </w:r>
      <w:r w:rsidR="004E3DFF">
        <w:rPr>
          <w:rFonts w:hint="eastAsia"/>
          <w:b/>
          <w:lang w:eastAsia="ko-KR"/>
        </w:rPr>
        <w:t>작성자</w:t>
      </w:r>
      <w:r w:rsidR="004E3DFF">
        <w:rPr>
          <w:rFonts w:hint="eastAsia"/>
          <w:b/>
          <w:lang w:eastAsia="ko-KR"/>
        </w:rPr>
        <w:t xml:space="preserve"> : </w:t>
      </w:r>
      <w:r w:rsidR="004E3DFF">
        <w:rPr>
          <w:rFonts w:hint="eastAsia"/>
          <w:b/>
          <w:lang w:eastAsia="ko-KR"/>
        </w:rPr>
        <w:t>오자현</w:t>
      </w:r>
      <w:bookmarkEnd w:id="172"/>
      <w:r w:rsidRPr="004E3DFF">
        <w:rPr>
          <w:b/>
          <w:lang w:eastAsia="ko-KR"/>
        </w:rPr>
        <w:t xml:space="preserve">  </w:t>
      </w:r>
    </w:p>
    <w:p w14:paraId="02B230F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kr.ac.yuhan.cs.yuhan19plus.main;</w:t>
      </w:r>
    </w:p>
    <w:p w14:paraId="090D0112" w14:textId="77777777" w:rsidR="0016649E" w:rsidRDefault="0016649E" w:rsidP="0016649E">
      <w:pPr>
        <w:rPr>
          <w:lang w:eastAsia="ko-KR"/>
        </w:rPr>
      </w:pPr>
    </w:p>
    <w:p w14:paraId="52EECFC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android.content.Intent;</w:t>
      </w:r>
    </w:p>
    <w:p w14:paraId="2EA5032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android.os.Bundle;</w:t>
      </w:r>
    </w:p>
    <w:p w14:paraId="0B760CB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android.util.Log;</w:t>
      </w:r>
    </w:p>
    <w:p w14:paraId="4AD2886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android.view.LayoutInflater;</w:t>
      </w:r>
    </w:p>
    <w:p w14:paraId="09C7623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android.view.View;</w:t>
      </w:r>
    </w:p>
    <w:p w14:paraId="410F6B1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>import android.view.ViewGroup;</w:t>
      </w:r>
    </w:p>
    <w:p w14:paraId="078C110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android.widget.AdapterView;</w:t>
      </w:r>
    </w:p>
    <w:p w14:paraId="2376BBF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android.widget.ListView;</w:t>
      </w:r>
    </w:p>
    <w:p w14:paraId="1D16054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android.widget.TextView;</w:t>
      </w:r>
    </w:p>
    <w:p w14:paraId="70D5CCCF" w14:textId="77777777" w:rsidR="0016649E" w:rsidRDefault="0016649E" w:rsidP="0016649E">
      <w:pPr>
        <w:rPr>
          <w:lang w:eastAsia="ko-KR"/>
        </w:rPr>
      </w:pPr>
    </w:p>
    <w:p w14:paraId="551F14B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androidx.annotation.NonNull;</w:t>
      </w:r>
    </w:p>
    <w:p w14:paraId="246B741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androidx.annotation.Nullable;</w:t>
      </w:r>
    </w:p>
    <w:p w14:paraId="4951A9F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androidx.fragment.app.Fragment;</w:t>
      </w:r>
    </w:p>
    <w:p w14:paraId="5CF23C20" w14:textId="77777777" w:rsidR="0016649E" w:rsidRDefault="0016649E" w:rsidP="0016649E">
      <w:pPr>
        <w:rPr>
          <w:lang w:eastAsia="ko-KR"/>
        </w:rPr>
      </w:pPr>
    </w:p>
    <w:p w14:paraId="53F977D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com.google.android.gms.tasks.OnCompleteListener;</w:t>
      </w:r>
    </w:p>
    <w:p w14:paraId="247708E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com.google.android.gms.tasks.Task;</w:t>
      </w:r>
    </w:p>
    <w:p w14:paraId="059DA70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com.google.firebase.firestore.FirebaseFirestore;</w:t>
      </w:r>
    </w:p>
    <w:p w14:paraId="0C1D0C2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com.google.firebase.firestore.QueryDocumentSnapshot;</w:t>
      </w:r>
    </w:p>
    <w:p w14:paraId="5168543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com.google.firebase.firestore.QuerySnapshot;</w:t>
      </w:r>
    </w:p>
    <w:p w14:paraId="2A739B39" w14:textId="77777777" w:rsidR="0016649E" w:rsidRDefault="0016649E" w:rsidP="0016649E">
      <w:pPr>
        <w:rPr>
          <w:lang w:eastAsia="ko-KR"/>
        </w:rPr>
      </w:pPr>
    </w:p>
    <w:p w14:paraId="301699F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java.util.ArrayList;</w:t>
      </w:r>
    </w:p>
    <w:p w14:paraId="6E1E9FA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java.util.List;</w:t>
      </w:r>
    </w:p>
    <w:p w14:paraId="27DED515" w14:textId="77777777" w:rsidR="0016649E" w:rsidRDefault="0016649E" w:rsidP="0016649E">
      <w:pPr>
        <w:rPr>
          <w:lang w:eastAsia="ko-KR"/>
        </w:rPr>
      </w:pPr>
    </w:p>
    <w:p w14:paraId="2AA1483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kr.ac.yuhan.cs.yuhan19plus.R;</w:t>
      </w:r>
    </w:p>
    <w:p w14:paraId="085B572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kr.ac.yuhan.cs.yuhan19plus.main.adapter.MainProductCustomAdapter;</w:t>
      </w:r>
    </w:p>
    <w:p w14:paraId="332BDE8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kr.ac.yuhan.cs.yuhan19plus.main.data.MainProductData;</w:t>
      </w:r>
    </w:p>
    <w:p w14:paraId="35045C40" w14:textId="77777777" w:rsidR="0016649E" w:rsidRDefault="0016649E" w:rsidP="0016649E">
      <w:pPr>
        <w:rPr>
          <w:lang w:eastAsia="ko-KR"/>
        </w:rPr>
      </w:pPr>
    </w:p>
    <w:p w14:paraId="0353C51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MainProductPageList extends Fragment {</w:t>
      </w:r>
    </w:p>
    <w:p w14:paraId="3FBDB669" w14:textId="77777777" w:rsidR="0016649E" w:rsidRDefault="0016649E" w:rsidP="0016649E">
      <w:pPr>
        <w:rPr>
          <w:lang w:eastAsia="ko-KR"/>
        </w:rPr>
      </w:pPr>
    </w:p>
    <w:p w14:paraId="6C0BC1E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List&lt;MainProductData&gt; products = new ArrayList&lt;&gt;();</w:t>
      </w:r>
    </w:p>
    <w:p w14:paraId="1A1B5B2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MainProductCustomAdapter adapter;</w:t>
      </w:r>
    </w:p>
    <w:p w14:paraId="268551C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static final String ARG_CATEGORY = "productCategory";</w:t>
      </w:r>
    </w:p>
    <w:p w14:paraId="639EC18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String category;</w:t>
      </w:r>
    </w:p>
    <w:p w14:paraId="5C73B634" w14:textId="77777777" w:rsidR="0016649E" w:rsidRDefault="0016649E" w:rsidP="0016649E">
      <w:pPr>
        <w:rPr>
          <w:lang w:eastAsia="ko-KR"/>
        </w:rPr>
      </w:pPr>
    </w:p>
    <w:p w14:paraId="5E21D86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static MainProductPageList newInstance(String category) {</w:t>
      </w:r>
    </w:p>
    <w:p w14:paraId="53770C3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MainProductPageList fragment = new MainProductPageList();</w:t>
      </w:r>
    </w:p>
    <w:p w14:paraId="191D0B1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Bundle bundle = new Bundle();</w:t>
      </w:r>
    </w:p>
    <w:p w14:paraId="0A3FABD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bundle.putString(ARG_CATEGORY, category);</w:t>
      </w:r>
    </w:p>
    <w:p w14:paraId="47B0A80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fragment.setArguments(bundle);</w:t>
      </w:r>
    </w:p>
    <w:p w14:paraId="5F2A181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fragment;</w:t>
      </w:r>
    </w:p>
    <w:p w14:paraId="6CEAE92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0AFF1287" w14:textId="77777777" w:rsidR="0016649E" w:rsidRDefault="0016649E" w:rsidP="0016649E">
      <w:pPr>
        <w:rPr>
          <w:lang w:eastAsia="ko-KR"/>
        </w:rPr>
      </w:pPr>
    </w:p>
    <w:p w14:paraId="76766FA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@Nullable</w:t>
      </w:r>
    </w:p>
    <w:p w14:paraId="38A727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7F998F3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View onCreateView(@NonNull LayoutInflater inflater, @Nullable ViewGroup container, @Nullable Bundle savedInstanceState) {</w:t>
      </w:r>
    </w:p>
    <w:p w14:paraId="4117864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레이아웃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3E86F0E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 rootView = inflater.inflate(R.layout.main_activity_product_list, container, false);</w:t>
      </w:r>
    </w:p>
    <w:p w14:paraId="59D41CEA" w14:textId="77777777" w:rsidR="0016649E" w:rsidRDefault="0016649E" w:rsidP="0016649E">
      <w:pPr>
        <w:rPr>
          <w:lang w:eastAsia="ko-KR"/>
        </w:rPr>
      </w:pPr>
    </w:p>
    <w:p w14:paraId="39661EC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인수로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카테고리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1DB806C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(getArguments() != null) {</w:t>
      </w:r>
    </w:p>
    <w:p w14:paraId="37E98AA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category = getArguments().getString(ARG_CATEGORY);</w:t>
      </w:r>
    </w:p>
    <w:p w14:paraId="15796B5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Log.d("CATEGORY",category);</w:t>
      </w:r>
    </w:p>
    <w:p w14:paraId="6E1771F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147C2BFC" w14:textId="77777777" w:rsidR="0016649E" w:rsidRDefault="0016649E" w:rsidP="0016649E">
      <w:pPr>
        <w:rPr>
          <w:lang w:eastAsia="ko-KR"/>
        </w:rPr>
      </w:pPr>
    </w:p>
    <w:p w14:paraId="7AB023C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ListView </w:t>
      </w:r>
      <w:r>
        <w:rPr>
          <w:rFonts w:hint="eastAsia"/>
          <w:lang w:eastAsia="ko-KR"/>
        </w:rPr>
        <w:t>객체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가져오기</w:t>
      </w:r>
    </w:p>
    <w:p w14:paraId="525A9E0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ListView listView = rootView.findViewById(R.id.listView);</w:t>
      </w:r>
    </w:p>
    <w:p w14:paraId="796E619D" w14:textId="77777777" w:rsidR="0016649E" w:rsidRDefault="0016649E" w:rsidP="0016649E">
      <w:pPr>
        <w:rPr>
          <w:lang w:eastAsia="ko-KR"/>
        </w:rPr>
      </w:pPr>
    </w:p>
    <w:p w14:paraId="1AA3BEC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16DA536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adapter = new MainProductCustomAdapter(getActivity(), products);</w:t>
      </w:r>
    </w:p>
    <w:p w14:paraId="50BF377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listView.setAdapter(adapter);</w:t>
      </w:r>
    </w:p>
    <w:p w14:paraId="52C0ADC5" w14:textId="77777777" w:rsidR="0016649E" w:rsidRDefault="0016649E" w:rsidP="0016649E">
      <w:pPr>
        <w:rPr>
          <w:lang w:eastAsia="ko-KR"/>
        </w:rPr>
      </w:pPr>
    </w:p>
    <w:p w14:paraId="44D745F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11A4080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loadItemsFromFireStore(category);</w:t>
      </w:r>
    </w:p>
    <w:p w14:paraId="5CD57CBD" w14:textId="77777777" w:rsidR="0016649E" w:rsidRDefault="0016649E" w:rsidP="0016649E">
      <w:pPr>
        <w:rPr>
          <w:lang w:eastAsia="ko-KR"/>
        </w:rPr>
      </w:pPr>
    </w:p>
    <w:p w14:paraId="051F4A5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ListView </w:t>
      </w:r>
      <w:r>
        <w:rPr>
          <w:rFonts w:hint="eastAsia"/>
          <w:lang w:eastAsia="ko-KR"/>
        </w:rPr>
        <w:t>아이템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상세페이지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1C73796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listView.setOnItemClickListener(new AdapterView.OnItemClickListener() {</w:t>
      </w:r>
    </w:p>
    <w:p w14:paraId="1504DB5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765FE65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onItemClick(AdapterView&lt;?&gt; parent, View view, int position, long id) {</w:t>
      </w:r>
    </w:p>
    <w:p w14:paraId="5815290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</w:t>
      </w:r>
      <w:r>
        <w:rPr>
          <w:rFonts w:hint="eastAsia"/>
          <w:lang w:eastAsia="ko-KR"/>
        </w:rPr>
        <w:t>클릭된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가져오기</w:t>
      </w:r>
    </w:p>
    <w:p w14:paraId="3ED3775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MainProductData clickedItem = (MainProductData) parent.getItemAtPosition(position);</w:t>
      </w:r>
    </w:p>
    <w:p w14:paraId="51951160" w14:textId="77777777" w:rsidR="0016649E" w:rsidRDefault="0016649E" w:rsidP="0016649E">
      <w:pPr>
        <w:rPr>
          <w:lang w:eastAsia="ko-KR"/>
        </w:rPr>
      </w:pPr>
    </w:p>
    <w:p w14:paraId="5EC87D7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</w:t>
      </w:r>
      <w:r>
        <w:rPr>
          <w:rFonts w:hint="eastAsia"/>
          <w:lang w:eastAsia="ko-KR"/>
        </w:rPr>
        <w:t>인텐트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</w:t>
      </w:r>
    </w:p>
    <w:p w14:paraId="4C83410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Intent intent = new Intent(getActivity(), MainProductDetail.class);</w:t>
      </w:r>
    </w:p>
    <w:p w14:paraId="6261DBB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intent.putExtra("productImage", clickedItem.getImageResource());</w:t>
      </w:r>
    </w:p>
    <w:p w14:paraId="5F35F9B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intent.putExtra("productName", clickedItem.getName());</w:t>
      </w:r>
    </w:p>
    <w:p w14:paraId="34B9578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intent.putExtra("productCategory", clickedItem.getCategory());</w:t>
      </w:r>
    </w:p>
    <w:p w14:paraId="455F36B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intent.putExtra("productPrice", clickedItem.getPrice());</w:t>
      </w:r>
    </w:p>
    <w:p w14:paraId="70C333E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intent.putExtra("productCode", clickedItem.getProductCode());</w:t>
      </w:r>
    </w:p>
    <w:p w14:paraId="0BAAA61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startActivity(intent);</w:t>
      </w:r>
    </w:p>
    <w:p w14:paraId="2CB3A32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0286788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7BCB2583" w14:textId="77777777" w:rsidR="0016649E" w:rsidRDefault="0016649E" w:rsidP="0016649E">
      <w:pPr>
        <w:rPr>
          <w:lang w:eastAsia="ko-KR"/>
        </w:rPr>
      </w:pPr>
    </w:p>
    <w:p w14:paraId="3B6B1B9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rootView;</w:t>
      </w:r>
    </w:p>
    <w:p w14:paraId="170D2F5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FDEEAA2" w14:textId="77777777" w:rsidR="0016649E" w:rsidRDefault="0016649E" w:rsidP="0016649E">
      <w:pPr>
        <w:rPr>
          <w:lang w:eastAsia="ko-KR"/>
        </w:rPr>
      </w:pPr>
    </w:p>
    <w:p w14:paraId="55DC3F9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void loadItemsFromFireStore(String category) {</w:t>
      </w:r>
    </w:p>
    <w:p w14:paraId="7D81402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Log.d("MainProductPageList", "</w:t>
      </w:r>
      <w:r>
        <w:rPr>
          <w:rFonts w:hint="eastAsia"/>
          <w:lang w:eastAsia="ko-KR"/>
        </w:rPr>
        <w:t>로딩중</w:t>
      </w:r>
      <w:r>
        <w:rPr>
          <w:rFonts w:hint="eastAsia"/>
          <w:lang w:eastAsia="ko-KR"/>
        </w:rPr>
        <w:t>");</w:t>
      </w:r>
    </w:p>
    <w:p w14:paraId="6286008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FirebaseFirestore db = FirebaseFirestore.getInstance();</w:t>
      </w:r>
    </w:p>
    <w:p w14:paraId="49CE893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Task&lt;QuerySnapshot&gt; query = db.collection("products").whereEqualTo("productCategory", category).get();</w:t>
      </w:r>
    </w:p>
    <w:p w14:paraId="1372E4D7" w14:textId="77777777" w:rsidR="0016649E" w:rsidRDefault="0016649E" w:rsidP="0016649E">
      <w:pPr>
        <w:rPr>
          <w:lang w:eastAsia="ko-KR"/>
        </w:rPr>
      </w:pPr>
    </w:p>
    <w:p w14:paraId="39C1C8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query.addOnCompleteListener(new OnCompleteListener&lt;QuerySnapshot&gt;() {</w:t>
      </w:r>
    </w:p>
    <w:p w14:paraId="5A273A0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2DEB216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onComplete(@NonNull Task&lt;QuerySnapshot&gt; task) {</w:t>
      </w:r>
    </w:p>
    <w:p w14:paraId="306D18A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if (task.isSuccessful()) {</w:t>
      </w:r>
    </w:p>
    <w:p w14:paraId="6456926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Log.d("MainProductPageList", "</w:t>
      </w:r>
      <w:r>
        <w:rPr>
          <w:rFonts w:hint="eastAsia"/>
          <w:lang w:eastAsia="ko-KR"/>
        </w:rPr>
        <w:t>접속성공</w:t>
      </w:r>
      <w:r>
        <w:rPr>
          <w:rFonts w:hint="eastAsia"/>
          <w:lang w:eastAsia="ko-KR"/>
        </w:rPr>
        <w:t>");</w:t>
      </w:r>
    </w:p>
    <w:p w14:paraId="683B894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products.clear();</w:t>
      </w:r>
    </w:p>
    <w:p w14:paraId="4F0E5F6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for (QueryDocumentSnapshot document : task.getResult()) {</w:t>
      </w:r>
    </w:p>
    <w:p w14:paraId="756EE0D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Log.d("MainProductPageList", "</w:t>
      </w:r>
      <w:r>
        <w:rPr>
          <w:rFonts w:hint="eastAsia"/>
          <w:lang w:eastAsia="ko-KR"/>
        </w:rPr>
        <w:t>포문진입</w:t>
      </w:r>
      <w:r>
        <w:rPr>
          <w:rFonts w:hint="eastAsia"/>
          <w:lang w:eastAsia="ko-KR"/>
        </w:rPr>
        <w:t>");</w:t>
      </w:r>
    </w:p>
    <w:p w14:paraId="39B54E1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try {</w:t>
      </w:r>
    </w:p>
    <w:p w14:paraId="7B8166B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Log.d("MainProductPageList", "</w:t>
      </w:r>
      <w:r>
        <w:rPr>
          <w:rFonts w:hint="eastAsia"/>
          <w:lang w:eastAsia="ko-KR"/>
        </w:rPr>
        <w:t>트라이진입</w:t>
      </w:r>
      <w:r>
        <w:rPr>
          <w:rFonts w:hint="eastAsia"/>
          <w:lang w:eastAsia="ko-KR"/>
        </w:rPr>
        <w:t>");</w:t>
      </w:r>
    </w:p>
    <w:p w14:paraId="2E4DD08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int productCode = document.getLong("productCode").intValue();</w:t>
      </w:r>
    </w:p>
    <w:p w14:paraId="7A4562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String productName = document.getString("productName");</w:t>
      </w:r>
    </w:p>
    <w:p w14:paraId="52F1B59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String imageUrl = document.getString("productImage");</w:t>
      </w:r>
    </w:p>
    <w:p w14:paraId="1DCFDCB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String category = document.getString("productCategory");</w:t>
      </w:r>
    </w:p>
    <w:p w14:paraId="4A52115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int productPrice = document.getLong("productPrice").intValue();</w:t>
      </w:r>
    </w:p>
    <w:p w14:paraId="496F5845" w14:textId="77777777" w:rsidR="0016649E" w:rsidRDefault="0016649E" w:rsidP="0016649E">
      <w:pPr>
        <w:rPr>
          <w:lang w:eastAsia="ko-KR"/>
        </w:rPr>
      </w:pPr>
    </w:p>
    <w:p w14:paraId="4F9A34F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if (imageUrl == null || imageUrl.isEmpty()) {</w:t>
      </w:r>
    </w:p>
    <w:p w14:paraId="69EEE92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                            imageUrl = "R.drawable.icon"; //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URL </w:t>
      </w:r>
      <w:r>
        <w:rPr>
          <w:rFonts w:hint="eastAsia"/>
          <w:lang w:eastAsia="ko-KR"/>
        </w:rPr>
        <w:t>사용</w:t>
      </w:r>
    </w:p>
    <w:p w14:paraId="0D728B6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}</w:t>
      </w:r>
    </w:p>
    <w:p w14:paraId="7E5BB8C6" w14:textId="77777777" w:rsidR="0016649E" w:rsidRDefault="0016649E" w:rsidP="0016649E">
      <w:pPr>
        <w:rPr>
          <w:lang w:eastAsia="ko-KR"/>
        </w:rPr>
      </w:pPr>
    </w:p>
    <w:p w14:paraId="1FCC7E8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Log.d("MainProductPageList", "</w:t>
      </w:r>
      <w:r>
        <w:rPr>
          <w:rFonts w:hint="eastAsia"/>
          <w:lang w:eastAsia="ko-KR"/>
        </w:rPr>
        <w:t>불려온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상품정보</w:t>
      </w:r>
      <w:r>
        <w:rPr>
          <w:rFonts w:hint="eastAsia"/>
          <w:lang w:eastAsia="ko-KR"/>
        </w:rPr>
        <w:t>: " + productName + ", imageUrl: " + imageUrl);</w:t>
      </w:r>
    </w:p>
    <w:p w14:paraId="031E47B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products.add(new MainProductData(imageUrl, productName, productPrice, productCode, category));</w:t>
      </w:r>
    </w:p>
    <w:p w14:paraId="3BB25FC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 catch (Exception e) {</w:t>
      </w:r>
    </w:p>
    <w:p w14:paraId="4510E10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Log.e("MainProductPageList", "Error parsing document: ", e);</w:t>
      </w:r>
    </w:p>
    <w:p w14:paraId="3396DAC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3D541EC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5F2E406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adapter.notifyDataSetChanged();</w:t>
      </w:r>
    </w:p>
    <w:p w14:paraId="0C6A073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Log.d("MainProductPageList", "Adapter notified of data change.");</w:t>
      </w:r>
    </w:p>
    <w:p w14:paraId="5AA381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 else {</w:t>
      </w:r>
    </w:p>
    <w:p w14:paraId="4DA25DE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Log.e("MainProductPageList", "Error getting documents: ", task.getException());</w:t>
      </w:r>
    </w:p>
    <w:p w14:paraId="68F91EB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381D1ED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5035D4D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3C32D35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04E2498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782CB914" w14:textId="77777777" w:rsidR="0016649E" w:rsidRDefault="0016649E" w:rsidP="0016649E">
      <w:pPr>
        <w:rPr>
          <w:lang w:eastAsia="ko-KR"/>
        </w:rPr>
      </w:pPr>
    </w:p>
    <w:p w14:paraId="66C53511" w14:textId="77777777" w:rsidR="0016649E" w:rsidRDefault="0016649E" w:rsidP="0016649E">
      <w:pPr>
        <w:rPr>
          <w:lang w:eastAsia="ko-KR"/>
        </w:rPr>
      </w:pPr>
    </w:p>
    <w:p w14:paraId="3691B04F" w14:textId="61D37807" w:rsidR="0016649E" w:rsidRPr="00A9477B" w:rsidRDefault="0016649E" w:rsidP="00A9477B">
      <w:pPr>
        <w:pStyle w:val="3"/>
        <w:rPr>
          <w:b/>
          <w:lang w:eastAsia="ko-KR"/>
        </w:rPr>
      </w:pPr>
      <w:bookmarkStart w:id="173" w:name="_Toc168002284"/>
      <w:r w:rsidRPr="00A9477B">
        <w:rPr>
          <w:b/>
          <w:lang w:eastAsia="ko-KR"/>
        </w:rPr>
        <w:t>yuhan19plus\main\MainProductReview.java</w:t>
      </w:r>
      <w:r w:rsidR="00A9477B">
        <w:rPr>
          <w:rFonts w:hint="eastAsia"/>
          <w:b/>
          <w:lang w:eastAsia="ko-KR"/>
        </w:rPr>
        <w:t xml:space="preserve"> </w:t>
      </w:r>
      <w:r w:rsidR="00A9477B">
        <w:rPr>
          <w:rFonts w:hint="eastAsia"/>
          <w:b/>
          <w:lang w:eastAsia="ko-KR"/>
        </w:rPr>
        <w:t>작성자</w:t>
      </w:r>
      <w:r w:rsidR="00A9477B">
        <w:rPr>
          <w:rFonts w:hint="eastAsia"/>
          <w:b/>
          <w:lang w:eastAsia="ko-KR"/>
        </w:rPr>
        <w:t xml:space="preserve"> : </w:t>
      </w:r>
      <w:r w:rsidR="00A9477B">
        <w:rPr>
          <w:rFonts w:hint="eastAsia"/>
          <w:b/>
          <w:lang w:eastAsia="ko-KR"/>
        </w:rPr>
        <w:t>임성준</w:t>
      </w:r>
      <w:r w:rsidR="00A9477B">
        <w:rPr>
          <w:rFonts w:hint="eastAsia"/>
          <w:b/>
          <w:lang w:eastAsia="ko-KR"/>
        </w:rPr>
        <w:t xml:space="preserve">, </w:t>
      </w:r>
      <w:r w:rsidR="00A9477B">
        <w:rPr>
          <w:rFonts w:hint="eastAsia"/>
          <w:b/>
          <w:lang w:eastAsia="ko-KR"/>
        </w:rPr>
        <w:t>이석재</w:t>
      </w:r>
      <w:bookmarkEnd w:id="173"/>
      <w:r w:rsidRPr="00A9477B">
        <w:rPr>
          <w:b/>
          <w:lang w:eastAsia="ko-KR"/>
        </w:rPr>
        <w:t xml:space="preserve">  </w:t>
      </w:r>
    </w:p>
    <w:p w14:paraId="0E25861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kr.ac.yuhan.cs.yuhan19plus.main;</w:t>
      </w:r>
    </w:p>
    <w:p w14:paraId="5095ED75" w14:textId="77777777" w:rsidR="0016649E" w:rsidRDefault="0016649E" w:rsidP="0016649E">
      <w:pPr>
        <w:rPr>
          <w:lang w:eastAsia="ko-KR"/>
        </w:rPr>
      </w:pPr>
    </w:p>
    <w:p w14:paraId="22C377D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android.content.Intent;</w:t>
      </w:r>
    </w:p>
    <w:p w14:paraId="3FD896B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android.os.Bundle;</w:t>
      </w:r>
    </w:p>
    <w:p w14:paraId="731AEC1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android.view.View;</w:t>
      </w:r>
    </w:p>
    <w:p w14:paraId="6AE0AAC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android.widget.Button;</w:t>
      </w:r>
    </w:p>
    <w:p w14:paraId="4804DF4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android.widget.EditText;</w:t>
      </w:r>
    </w:p>
    <w:p w14:paraId="7DF65CD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android.widget.ImageView;</w:t>
      </w:r>
    </w:p>
    <w:p w14:paraId="6F53965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android.widget.RatingBar;</w:t>
      </w:r>
    </w:p>
    <w:p w14:paraId="74BB6E5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android.widget.TextView;</w:t>
      </w:r>
    </w:p>
    <w:p w14:paraId="55848DE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android.widget.Toast;</w:t>
      </w:r>
    </w:p>
    <w:p w14:paraId="59453E85" w14:textId="77777777" w:rsidR="0016649E" w:rsidRDefault="0016649E" w:rsidP="0016649E">
      <w:pPr>
        <w:rPr>
          <w:lang w:eastAsia="ko-KR"/>
        </w:rPr>
      </w:pPr>
    </w:p>
    <w:p w14:paraId="507C5F7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androidx.appcompat.app.AppCompatActivity;</w:t>
      </w:r>
    </w:p>
    <w:p w14:paraId="4E672854" w14:textId="77777777" w:rsidR="0016649E" w:rsidRDefault="0016649E" w:rsidP="0016649E">
      <w:pPr>
        <w:rPr>
          <w:lang w:eastAsia="ko-KR"/>
        </w:rPr>
      </w:pPr>
    </w:p>
    <w:p w14:paraId="6682FF0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com.google.firebase.FirebaseApp;</w:t>
      </w:r>
    </w:p>
    <w:p w14:paraId="4A7E613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com.google.firebase.auth.FirebaseAuth;</w:t>
      </w:r>
    </w:p>
    <w:p w14:paraId="6D648B9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com.google.firebase.auth.FirebaseUser;</w:t>
      </w:r>
    </w:p>
    <w:p w14:paraId="454C0F6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com.google.firebase.firestore.DocumentSnapshot;</w:t>
      </w:r>
    </w:p>
    <w:p w14:paraId="11F88DE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com.google.firebase.firestore.FirebaseFirestore;</w:t>
      </w:r>
    </w:p>
    <w:p w14:paraId="0768D7C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com.google.firebase.firestore.Query;</w:t>
      </w:r>
    </w:p>
    <w:p w14:paraId="5C2B70C5" w14:textId="77777777" w:rsidR="0016649E" w:rsidRDefault="0016649E" w:rsidP="0016649E">
      <w:pPr>
        <w:rPr>
          <w:lang w:eastAsia="ko-KR"/>
        </w:rPr>
      </w:pPr>
    </w:p>
    <w:p w14:paraId="0992103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java.text.SimpleDateFormat;</w:t>
      </w:r>
    </w:p>
    <w:p w14:paraId="4385790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java.util.Date;</w:t>
      </w:r>
    </w:p>
    <w:p w14:paraId="7280FA5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java.util.HashMap;</w:t>
      </w:r>
    </w:p>
    <w:p w14:paraId="59103AD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java.util.Locale;</w:t>
      </w:r>
    </w:p>
    <w:p w14:paraId="5EAEFBB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java.util.Map;</w:t>
      </w:r>
    </w:p>
    <w:p w14:paraId="79FC5820" w14:textId="77777777" w:rsidR="0016649E" w:rsidRDefault="0016649E" w:rsidP="0016649E">
      <w:pPr>
        <w:rPr>
          <w:lang w:eastAsia="ko-KR"/>
        </w:rPr>
      </w:pPr>
    </w:p>
    <w:p w14:paraId="60CDB4F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kr.ac.yuhan.cs.yuhan19plus.R;</w:t>
      </w:r>
    </w:p>
    <w:p w14:paraId="4EA5475E" w14:textId="77777777" w:rsidR="0016649E" w:rsidRDefault="0016649E" w:rsidP="0016649E">
      <w:pPr>
        <w:rPr>
          <w:lang w:eastAsia="ko-KR"/>
        </w:rPr>
      </w:pPr>
    </w:p>
    <w:p w14:paraId="35AFCBD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이석재</w:t>
      </w:r>
    </w:p>
    <w:p w14:paraId="342C107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상품리뷰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기능구현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</w:p>
    <w:p w14:paraId="198137E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회원처리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기능구현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이석재</w:t>
      </w:r>
    </w:p>
    <w:p w14:paraId="0D4B082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* */</w:t>
      </w:r>
    </w:p>
    <w:p w14:paraId="12850C4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MainProductReview extends AppCompatActivity {</w:t>
      </w:r>
    </w:p>
    <w:p w14:paraId="1534AB2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FirebaseFirestore db;</w:t>
      </w:r>
    </w:p>
    <w:p w14:paraId="2097BDB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FirebaseAuth userDBFirebaseAuth;</w:t>
      </w:r>
    </w:p>
    <w:p w14:paraId="785592D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FirebaseUser userDBFirebaseUser;</w:t>
      </w:r>
    </w:p>
    <w:p w14:paraId="05EFCE0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EditText reviewContentEditText;</w:t>
      </w:r>
    </w:p>
    <w:p w14:paraId="5BC0912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RatingBar ratingBar;</w:t>
      </w:r>
    </w:p>
    <w:p w14:paraId="058E5DF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private TextView ratingTextView; // test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</w:t>
      </w:r>
    </w:p>
    <w:p w14:paraId="41B8894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Button submitReviewButton;</w:t>
      </w:r>
    </w:p>
    <w:p w14:paraId="5F78395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ImageView backBtn;</w:t>
      </w:r>
    </w:p>
    <w:p w14:paraId="223DC8A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int productCode2;</w:t>
      </w:r>
    </w:p>
    <w:p w14:paraId="3747920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String currentMemberId;</w:t>
      </w:r>
    </w:p>
    <w:p w14:paraId="4FB9C479" w14:textId="77777777" w:rsidR="0016649E" w:rsidRDefault="0016649E" w:rsidP="0016649E">
      <w:pPr>
        <w:rPr>
          <w:lang w:eastAsia="ko-KR"/>
        </w:rPr>
      </w:pPr>
    </w:p>
    <w:p w14:paraId="24B33D0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0B3A3FE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protected void onCreate(Bundle savedInstanceState) {</w:t>
      </w:r>
    </w:p>
    <w:p w14:paraId="54B1E6B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super.onCreate(savedInstanceState);</w:t>
      </w:r>
    </w:p>
    <w:p w14:paraId="47EBFE7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setContentView(R.layout.main_activity_product_review);</w:t>
      </w:r>
    </w:p>
    <w:p w14:paraId="438E508F" w14:textId="77777777" w:rsidR="0016649E" w:rsidRDefault="0016649E" w:rsidP="0016649E">
      <w:pPr>
        <w:rPr>
          <w:lang w:eastAsia="ko-KR"/>
        </w:rPr>
      </w:pPr>
    </w:p>
    <w:p w14:paraId="45B5474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파이어베이스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</w:p>
    <w:p w14:paraId="567D4E8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FirebaseApp.initializeApp(this);</w:t>
      </w:r>
    </w:p>
    <w:p w14:paraId="20399C8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db = FirebaseFirestore.getInstance();</w:t>
      </w:r>
    </w:p>
    <w:p w14:paraId="5D36D5EF" w14:textId="77777777" w:rsidR="0016649E" w:rsidRDefault="0016649E" w:rsidP="0016649E">
      <w:pPr>
        <w:rPr>
          <w:lang w:eastAsia="ko-KR"/>
        </w:rPr>
      </w:pPr>
    </w:p>
    <w:p w14:paraId="1BBA2B6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</w:p>
    <w:p w14:paraId="5021139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backBtn = findViewById(R.id.backBtn);</w:t>
      </w:r>
    </w:p>
    <w:p w14:paraId="1FF998F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reviewContentEditText = findViewById(R.id.reviewContentEditText);</w:t>
      </w:r>
    </w:p>
    <w:p w14:paraId="456F1BE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ratingBar = findViewById(R.id.ratingBar);</w:t>
      </w:r>
    </w:p>
    <w:p w14:paraId="528DEE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ratingTextView = findViewById(R.id.ratingTextView);</w:t>
      </w:r>
    </w:p>
    <w:p w14:paraId="2A1469B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submitReviewButton = findViewById(R.id.submitReviewButton);</w:t>
      </w:r>
    </w:p>
    <w:p w14:paraId="6C288D56" w14:textId="77777777" w:rsidR="0016649E" w:rsidRDefault="0016649E" w:rsidP="0016649E">
      <w:pPr>
        <w:rPr>
          <w:lang w:eastAsia="ko-KR"/>
        </w:rPr>
      </w:pPr>
    </w:p>
    <w:p w14:paraId="6AC2FFB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가져오기</w:t>
      </w:r>
    </w:p>
    <w:p w14:paraId="55DA249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Intent intent = getIntent();</w:t>
      </w:r>
    </w:p>
    <w:p w14:paraId="2CBBA0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productCode2 = intent.getIntExtra("productCode", 1);</w:t>
      </w:r>
    </w:p>
    <w:p w14:paraId="34FFDC2B" w14:textId="77777777" w:rsidR="0016649E" w:rsidRDefault="0016649E" w:rsidP="0016649E">
      <w:pPr>
        <w:rPr>
          <w:lang w:eastAsia="ko-KR"/>
        </w:rPr>
      </w:pPr>
    </w:p>
    <w:p w14:paraId="56AE2F7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평점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: text </w:t>
      </w:r>
      <w:r>
        <w:rPr>
          <w:rFonts w:hint="eastAsia"/>
          <w:lang w:eastAsia="ko-KR"/>
        </w:rPr>
        <w:t>기능으로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735EE96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ratingBar.setOnRatingBarChangeListener(new RatingBar.OnRatingBarChangeListener() {</w:t>
      </w:r>
    </w:p>
    <w:p w14:paraId="1B2BF43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0044FB5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onRatingChanged(RatingBar ratingBar, float rating, boolean fromUser) {</w:t>
      </w:r>
    </w:p>
    <w:p w14:paraId="716BCB4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// ratingTextView.setText("Rating: " + rating);</w:t>
      </w:r>
    </w:p>
    <w:p w14:paraId="4F62D20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1D20B11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0A375318" w14:textId="77777777" w:rsidR="0016649E" w:rsidRDefault="0016649E" w:rsidP="0016649E">
      <w:pPr>
        <w:rPr>
          <w:lang w:eastAsia="ko-KR"/>
        </w:rPr>
      </w:pPr>
    </w:p>
    <w:p w14:paraId="077B83F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2882F9D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submitReviewButton.setOnClickListener(new View.OnClickListener() {</w:t>
      </w:r>
    </w:p>
    <w:p w14:paraId="43B890A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1A91B90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6372EB2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submitReview();</w:t>
      </w:r>
    </w:p>
    <w:p w14:paraId="4AB4DD5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179C0AB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58545D48" w14:textId="77777777" w:rsidR="0016649E" w:rsidRDefault="0016649E" w:rsidP="0016649E">
      <w:pPr>
        <w:rPr>
          <w:lang w:eastAsia="ko-KR"/>
        </w:rPr>
      </w:pPr>
    </w:p>
    <w:p w14:paraId="378B799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뒤로가기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7CC42E9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backBtn.setOnClickListener(new View.OnClickListener() {</w:t>
      </w:r>
    </w:p>
    <w:p w14:paraId="0D3BE1B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4D4F36B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72F319B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finish();</w:t>
      </w:r>
    </w:p>
    <w:p w14:paraId="732F73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7E65475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0E7001B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9FED392" w14:textId="77777777" w:rsidR="0016649E" w:rsidRDefault="0016649E" w:rsidP="0016649E">
      <w:pPr>
        <w:rPr>
          <w:lang w:eastAsia="ko-KR"/>
        </w:rPr>
      </w:pPr>
    </w:p>
    <w:p w14:paraId="40077F2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submitReview() {</w:t>
      </w:r>
    </w:p>
    <w:p w14:paraId="7AA6B3F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마지막</w:t>
      </w:r>
      <w:r>
        <w:rPr>
          <w:rFonts w:hint="eastAsia"/>
          <w:lang w:eastAsia="ko-KR"/>
        </w:rPr>
        <w:t xml:space="preserve"> 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조회하고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</w:t>
      </w:r>
    </w:p>
    <w:p w14:paraId="6853FE8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FirebaseFirestore db = FirebaseFirestore.getInstance();</w:t>
      </w:r>
    </w:p>
    <w:p w14:paraId="7958403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db.collection("product_review")</w:t>
      </w:r>
    </w:p>
    <w:p w14:paraId="49A40FD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.orderBy("reviewId", Query.Direction.DESCENDING)</w:t>
      </w:r>
    </w:p>
    <w:p w14:paraId="35FF816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.limit(1)</w:t>
      </w:r>
    </w:p>
    <w:p w14:paraId="2613C99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.get()</w:t>
      </w:r>
    </w:p>
    <w:p w14:paraId="6028C39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.addOnSuccessListener(queryDocumentSnapshots -&gt; {</w:t>
      </w:r>
    </w:p>
    <w:p w14:paraId="16E5A5F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int nextDocumentId;</w:t>
      </w:r>
    </w:p>
    <w:p w14:paraId="031C001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if (!queryDocumentSnapshots.isEmpty()) {</w:t>
      </w:r>
    </w:p>
    <w:p w14:paraId="643B6D2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DocumentSnapshot lastDocument = queryDocumentSnapshots.getDocuments().get(0);</w:t>
      </w:r>
    </w:p>
    <w:p w14:paraId="56D68CD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nextDocumentId = lastDocument.getLong("reviewId").intValue() + 1;</w:t>
      </w:r>
    </w:p>
    <w:p w14:paraId="7FE5FCA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 else {</w:t>
      </w:r>
    </w:p>
    <w:p w14:paraId="3519953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nextDocumentId = 1; // </w:t>
      </w:r>
      <w:r>
        <w:rPr>
          <w:rFonts w:hint="eastAsia"/>
          <w:lang w:eastAsia="ko-KR"/>
        </w:rPr>
        <w:t>문서가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</w:t>
      </w:r>
    </w:p>
    <w:p w14:paraId="317F1C9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747918CF" w14:textId="77777777" w:rsidR="0016649E" w:rsidRDefault="0016649E" w:rsidP="0016649E">
      <w:pPr>
        <w:rPr>
          <w:lang w:eastAsia="ko-KR"/>
        </w:rPr>
      </w:pPr>
    </w:p>
    <w:p w14:paraId="64B9A75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//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4156D03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String reviewContent = reviewContentEditText.getText().toString().trim();</w:t>
      </w:r>
    </w:p>
    <w:p w14:paraId="3A7D91C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float ratingScore = ratingBar.getRating();</w:t>
      </w:r>
    </w:p>
    <w:p w14:paraId="7E4DB4E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userDBFirebaseAuth = FirebaseAuth.getInstance();</w:t>
      </w:r>
    </w:p>
    <w:p w14:paraId="06215A8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userDBFirebaseUser = userDBFirebaseAuth.getCurrentUser();</w:t>
      </w:r>
    </w:p>
    <w:p w14:paraId="4899F26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currentMemberId = userDBFirebaseUser.getEmail(); //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앱에서는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ID </w:t>
      </w:r>
      <w:r>
        <w:rPr>
          <w:rFonts w:hint="eastAsia"/>
          <w:lang w:eastAsia="ko-KR"/>
        </w:rPr>
        <w:t>사용</w:t>
      </w:r>
    </w:p>
    <w:p w14:paraId="54F48C8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//                    currentMemberId = "MemberId";</w:t>
      </w:r>
    </w:p>
    <w:p w14:paraId="44C07C6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if (reviewContent.isEmpty() || ratingScore == 0) {</w:t>
      </w:r>
    </w:p>
    <w:p w14:paraId="27712EF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Toast.makeText(MainProductReview.this, "</w:t>
      </w: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.", Toast.LENGTH_SHORT).show();</w:t>
      </w:r>
    </w:p>
    <w:p w14:paraId="3C23B8B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return;</w:t>
      </w:r>
    </w:p>
    <w:p w14:paraId="4172D99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6E115E4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int productCode = productCode2;</w:t>
      </w:r>
    </w:p>
    <w:p w14:paraId="2B5A920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SimpleDateFormat sdf = new SimpleDateFormat("yyyy-MM-dd", Locale.getDefault());</w:t>
      </w:r>
    </w:p>
    <w:p w14:paraId="4CA0CDE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String formattedDate = sdf.format(new Date());</w:t>
      </w:r>
    </w:p>
    <w:p w14:paraId="50086CC3" w14:textId="77777777" w:rsidR="0016649E" w:rsidRDefault="0016649E" w:rsidP="0016649E">
      <w:pPr>
        <w:rPr>
          <w:lang w:eastAsia="ko-KR"/>
        </w:rPr>
      </w:pPr>
    </w:p>
    <w:p w14:paraId="6E415E1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Map&lt;String, Object&gt; review = new HashMap&lt;&gt;();</w:t>
      </w:r>
    </w:p>
    <w:p w14:paraId="5CC4603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review.put("reviewId", nextDocumentId); // </w:t>
      </w:r>
      <w:r>
        <w:rPr>
          <w:rFonts w:hint="eastAsia"/>
          <w:lang w:eastAsia="ko-KR"/>
        </w:rPr>
        <w:t>새로운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ID </w:t>
      </w:r>
      <w:r>
        <w:rPr>
          <w:rFonts w:hint="eastAsia"/>
          <w:lang w:eastAsia="ko-KR"/>
        </w:rPr>
        <w:t>설정</w:t>
      </w:r>
    </w:p>
    <w:p w14:paraId="74ACFEF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review.put("creationDate", formattedDate);</w:t>
      </w:r>
    </w:p>
    <w:p w14:paraId="2BBE3EC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review.put("memberId", currentMemberId);</w:t>
      </w:r>
    </w:p>
    <w:p w14:paraId="3C7ADAE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review.put("ratingScore", ratingScore);</w:t>
      </w:r>
    </w:p>
    <w:p w14:paraId="502D2A8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review.put("reviewContent", reviewContent);</w:t>
      </w:r>
    </w:p>
    <w:p w14:paraId="6FC68AD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review.put("productCode", productCode);</w:t>
      </w:r>
    </w:p>
    <w:p w14:paraId="2EC91A3F" w14:textId="77777777" w:rsidR="0016649E" w:rsidRDefault="0016649E" w:rsidP="0016649E">
      <w:pPr>
        <w:rPr>
          <w:lang w:eastAsia="ko-KR"/>
        </w:rPr>
      </w:pPr>
    </w:p>
    <w:p w14:paraId="7400A8F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// Firestore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585E1F6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db.collection("product_review").add(review)</w:t>
      </w:r>
    </w:p>
    <w:p w14:paraId="2DE6D9E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                    .addOnSuccessListener(documentReference -&gt; {</w:t>
      </w:r>
    </w:p>
    <w:p w14:paraId="0C43457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Toast.makeText(MainProductReview.this, "</w:t>
      </w:r>
      <w:r>
        <w:rPr>
          <w:rFonts w:hint="eastAsia"/>
          <w:lang w:eastAsia="ko-KR"/>
        </w:rPr>
        <w:t>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</w:t>
      </w:r>
      <w:r>
        <w:rPr>
          <w:rFonts w:hint="eastAsia"/>
          <w:lang w:eastAsia="ko-KR"/>
        </w:rPr>
        <w:t>", Toast.LENGTH_SHORT).show();</w:t>
      </w:r>
    </w:p>
    <w:p w14:paraId="0BCBF2E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finish(); // </w:t>
      </w:r>
      <w:r>
        <w:rPr>
          <w:rFonts w:hint="eastAsia"/>
          <w:lang w:eastAsia="ko-KR"/>
        </w:rPr>
        <w:t>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돌아감</w:t>
      </w:r>
    </w:p>
    <w:p w14:paraId="2A32E64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})</w:t>
      </w:r>
    </w:p>
    <w:p w14:paraId="7DBA1C5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.addOnFailureListener(e -&gt; Toast.makeText(MainProductReview.this, "</w:t>
      </w:r>
      <w:r>
        <w:rPr>
          <w:rFonts w:hint="eastAsia"/>
          <w:lang w:eastAsia="ko-KR"/>
        </w:rPr>
        <w:t>에러</w:t>
      </w:r>
      <w:r>
        <w:rPr>
          <w:rFonts w:hint="eastAsia"/>
          <w:lang w:eastAsia="ko-KR"/>
        </w:rPr>
        <w:t xml:space="preserve"> : " + e.getMessage(), Toast.LENGTH_SHORT).show());</w:t>
      </w:r>
    </w:p>
    <w:p w14:paraId="67DF40C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</w:t>
      </w:r>
    </w:p>
    <w:p w14:paraId="7AC4EB3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.addOnFailureListener(e -&gt; {</w:t>
      </w:r>
    </w:p>
    <w:p w14:paraId="6F81279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Toast.makeText(MainProductReview.this, "</w:t>
      </w:r>
      <w:r>
        <w:rPr>
          <w:rFonts w:hint="eastAsia"/>
          <w:lang w:eastAsia="ko-KR"/>
        </w:rPr>
        <w:t>에러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ID : " + e.getMessage(), Toast.LENGTH_SHORT).show();</w:t>
      </w:r>
    </w:p>
    <w:p w14:paraId="48D8170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});</w:t>
      </w:r>
    </w:p>
    <w:p w14:paraId="24F865A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8605FA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54436FE6" w14:textId="77777777" w:rsidR="0016649E" w:rsidRDefault="0016649E" w:rsidP="0016649E">
      <w:pPr>
        <w:rPr>
          <w:lang w:eastAsia="ko-KR"/>
        </w:rPr>
      </w:pPr>
    </w:p>
    <w:p w14:paraId="3A28B4A7" w14:textId="77777777" w:rsidR="0016649E" w:rsidRDefault="0016649E" w:rsidP="0016649E">
      <w:pPr>
        <w:rPr>
          <w:lang w:eastAsia="ko-KR"/>
        </w:rPr>
      </w:pPr>
    </w:p>
    <w:p w14:paraId="46A74C4D" w14:textId="57392FE8" w:rsidR="0016649E" w:rsidRPr="00B95AAA" w:rsidRDefault="0016649E" w:rsidP="00B95AAA">
      <w:pPr>
        <w:pStyle w:val="3"/>
        <w:rPr>
          <w:b/>
          <w:lang w:eastAsia="ko-KR"/>
        </w:rPr>
      </w:pPr>
      <w:bookmarkStart w:id="174" w:name="_Toc168002285"/>
      <w:r w:rsidRPr="00B95AAA">
        <w:rPr>
          <w:b/>
          <w:lang w:eastAsia="ko-KR"/>
        </w:rPr>
        <w:t>yuhan19plus\main\MainRegisterActivity.java</w:t>
      </w:r>
      <w:r w:rsidR="00B95AAA">
        <w:rPr>
          <w:rFonts w:hint="eastAsia"/>
          <w:b/>
          <w:lang w:eastAsia="ko-KR"/>
        </w:rPr>
        <w:t xml:space="preserve"> </w:t>
      </w:r>
      <w:r w:rsidR="00B95AAA">
        <w:rPr>
          <w:rFonts w:hint="eastAsia"/>
          <w:b/>
          <w:lang w:eastAsia="ko-KR"/>
        </w:rPr>
        <w:t>작성자</w:t>
      </w:r>
      <w:r w:rsidR="00B95AAA">
        <w:rPr>
          <w:rFonts w:hint="eastAsia"/>
          <w:b/>
          <w:lang w:eastAsia="ko-KR"/>
        </w:rPr>
        <w:t xml:space="preserve"> : </w:t>
      </w:r>
      <w:r w:rsidR="00B95AAA">
        <w:rPr>
          <w:rFonts w:hint="eastAsia"/>
          <w:b/>
          <w:lang w:eastAsia="ko-KR"/>
        </w:rPr>
        <w:t>이석재</w:t>
      </w:r>
      <w:r w:rsidR="00B95AAA">
        <w:rPr>
          <w:rFonts w:hint="eastAsia"/>
          <w:b/>
          <w:lang w:eastAsia="ko-KR"/>
        </w:rPr>
        <w:t xml:space="preserve">, </w:t>
      </w:r>
      <w:r w:rsidR="00B95AAA">
        <w:rPr>
          <w:rFonts w:hint="eastAsia"/>
          <w:b/>
          <w:lang w:eastAsia="ko-KR"/>
        </w:rPr>
        <w:t>이정민</w:t>
      </w:r>
      <w:bookmarkEnd w:id="174"/>
      <w:r w:rsidRPr="00B95AAA">
        <w:rPr>
          <w:b/>
          <w:lang w:eastAsia="ko-KR"/>
        </w:rPr>
        <w:t xml:space="preserve">  </w:t>
      </w:r>
    </w:p>
    <w:p w14:paraId="1B26F37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kr.ac.yuhan.cs.yuhan19plus.main;</w:t>
      </w:r>
    </w:p>
    <w:p w14:paraId="40565593" w14:textId="77777777" w:rsidR="0016649E" w:rsidRDefault="0016649E" w:rsidP="0016649E">
      <w:pPr>
        <w:rPr>
          <w:lang w:eastAsia="ko-KR"/>
        </w:rPr>
      </w:pPr>
    </w:p>
    <w:p w14:paraId="4B1DB73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android.os.Bundle;</w:t>
      </w:r>
    </w:p>
    <w:p w14:paraId="4E0B093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android.text.Editable;</w:t>
      </w:r>
    </w:p>
    <w:p w14:paraId="186D07A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android.text.TextUtils;</w:t>
      </w:r>
    </w:p>
    <w:p w14:paraId="29CA690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android.text.TextWatcher;</w:t>
      </w:r>
    </w:p>
    <w:p w14:paraId="552B2A1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android.view.View;</w:t>
      </w:r>
    </w:p>
    <w:p w14:paraId="73F9E52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android.widget.Button;</w:t>
      </w:r>
    </w:p>
    <w:p w14:paraId="54D9099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android.widget.EditText;</w:t>
      </w:r>
    </w:p>
    <w:p w14:paraId="2551F2F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android.widget.ImageView;</w:t>
      </w:r>
    </w:p>
    <w:p w14:paraId="53E208E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android.widget.Toast;</w:t>
      </w:r>
    </w:p>
    <w:p w14:paraId="217B66D9" w14:textId="77777777" w:rsidR="0016649E" w:rsidRDefault="0016649E" w:rsidP="0016649E">
      <w:pPr>
        <w:rPr>
          <w:lang w:eastAsia="ko-KR"/>
        </w:rPr>
      </w:pPr>
    </w:p>
    <w:p w14:paraId="162554C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androidx.annotation.NonNull;</w:t>
      </w:r>
    </w:p>
    <w:p w14:paraId="3131DD6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androidx.appcompat.app.AppCompatActivity;</w:t>
      </w:r>
    </w:p>
    <w:p w14:paraId="6107E8CC" w14:textId="77777777" w:rsidR="0016649E" w:rsidRDefault="0016649E" w:rsidP="0016649E">
      <w:pPr>
        <w:rPr>
          <w:lang w:eastAsia="ko-KR"/>
        </w:rPr>
      </w:pPr>
    </w:p>
    <w:p w14:paraId="077ACA4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com.google.android.gms.tasks.OnCompleteListener;</w:t>
      </w:r>
    </w:p>
    <w:p w14:paraId="0CAEDC6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com.google.android.gms.tasks.Task;</w:t>
      </w:r>
    </w:p>
    <w:p w14:paraId="2B4A811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com.google.firebase.auth.AuthResult;</w:t>
      </w:r>
    </w:p>
    <w:p w14:paraId="6446F3C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com.google.firebase.auth.FirebaseAuth;</w:t>
      </w:r>
    </w:p>
    <w:p w14:paraId="1102B10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com.google.firebase.auth.FirebaseUser;</w:t>
      </w:r>
    </w:p>
    <w:p w14:paraId="2F4EE31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com.google.firebase.auth.SignInMethodQueryResult;</w:t>
      </w:r>
    </w:p>
    <w:p w14:paraId="006AB90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com.google.firebase.firestore.FirebaseFirestore;</w:t>
      </w:r>
    </w:p>
    <w:p w14:paraId="1948386D" w14:textId="77777777" w:rsidR="0016649E" w:rsidRDefault="0016649E" w:rsidP="0016649E">
      <w:pPr>
        <w:rPr>
          <w:lang w:eastAsia="ko-KR"/>
        </w:rPr>
      </w:pPr>
    </w:p>
    <w:p w14:paraId="02A9780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java.util.Calendar;</w:t>
      </w:r>
    </w:p>
    <w:p w14:paraId="3A6D8B8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java.util.Date;</w:t>
      </w:r>
    </w:p>
    <w:p w14:paraId="178D9A7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java.util.HashMap;</w:t>
      </w:r>
    </w:p>
    <w:p w14:paraId="2E6C6C3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java.util.Map;</w:t>
      </w:r>
    </w:p>
    <w:p w14:paraId="107FC29D" w14:textId="77777777" w:rsidR="0016649E" w:rsidRDefault="0016649E" w:rsidP="0016649E">
      <w:pPr>
        <w:rPr>
          <w:lang w:eastAsia="ko-KR"/>
        </w:rPr>
      </w:pPr>
    </w:p>
    <w:p w14:paraId="1059AB9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kr.ac.yuhan.cs.yuhan19plus.R;</w:t>
      </w:r>
    </w:p>
    <w:p w14:paraId="5B18C6A6" w14:textId="77777777" w:rsidR="0016649E" w:rsidRDefault="0016649E" w:rsidP="0016649E">
      <w:pPr>
        <w:rPr>
          <w:lang w:eastAsia="ko-KR"/>
        </w:rPr>
      </w:pPr>
    </w:p>
    <w:p w14:paraId="6089C5BD" w14:textId="6C09A632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이정민</w:t>
      </w:r>
    </w:p>
    <w:p w14:paraId="164D45BD" w14:textId="11034799" w:rsidR="0016649E" w:rsidRDefault="0016649E" w:rsidP="0082297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초기작성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이정민</w:t>
      </w:r>
    </w:p>
    <w:p w14:paraId="2D792C6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회원가입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기능구현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 */</w:t>
      </w:r>
    </w:p>
    <w:p w14:paraId="1CA9C6A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MainRegisterActivity extends AppCompatActivity {</w:t>
      </w:r>
    </w:p>
    <w:p w14:paraId="3837074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FirebaseAuth userDBFirebaseAuth;</w:t>
      </w:r>
    </w:p>
    <w:p w14:paraId="322000D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private FirebaseUser userDBFirebaseUser;</w:t>
      </w:r>
    </w:p>
    <w:p w14:paraId="10CE341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FirebaseFirestore userDBFireStore;</w:t>
      </w:r>
    </w:p>
    <w:p w14:paraId="51B04DD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ImageView close_register;</w:t>
      </w:r>
    </w:p>
    <w:p w14:paraId="73A6E6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EditText input_email, input_pw, input_pwCk,</w:t>
      </w:r>
    </w:p>
    <w:p w14:paraId="64E6B67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input_name, input_phoneFirst, input_phoneSecond, input_phoneThird,</w:t>
      </w:r>
    </w:p>
    <w:p w14:paraId="01F1C80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input_birthdayYear, input_birthdayMonth, input_birthdayDay,</w:t>
      </w:r>
    </w:p>
    <w:p w14:paraId="33933FC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input_address, input_detail_address;</w:t>
      </w:r>
    </w:p>
    <w:p w14:paraId="3302BE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Button mBtnRegister, mBtnIdCheck;</w:t>
      </w:r>
    </w:p>
    <w:p w14:paraId="0B63E185" w14:textId="77777777" w:rsidR="0016649E" w:rsidRDefault="0016649E" w:rsidP="0016649E">
      <w:pPr>
        <w:rPr>
          <w:lang w:eastAsia="ko-KR"/>
        </w:rPr>
      </w:pPr>
    </w:p>
    <w:p w14:paraId="11CF671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boolean idChecked = false;</w:t>
      </w:r>
    </w:p>
    <w:p w14:paraId="5CB37510" w14:textId="77777777" w:rsidR="0016649E" w:rsidRDefault="0016649E" w:rsidP="0016649E">
      <w:pPr>
        <w:rPr>
          <w:lang w:eastAsia="ko-KR"/>
        </w:rPr>
      </w:pPr>
    </w:p>
    <w:p w14:paraId="6B9EC31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44B0741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protected void onCreate(Bundle savedInstanceState) {</w:t>
      </w:r>
    </w:p>
    <w:p w14:paraId="4061C17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super.onCreate(savedInstanceState);</w:t>
      </w:r>
    </w:p>
    <w:p w14:paraId="0147AD6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setContentView(R.layout.main_activity_register);</w:t>
      </w:r>
    </w:p>
    <w:p w14:paraId="35D4F51B" w14:textId="77777777" w:rsidR="0016649E" w:rsidRDefault="0016649E" w:rsidP="0016649E">
      <w:pPr>
        <w:rPr>
          <w:lang w:eastAsia="ko-KR"/>
        </w:rPr>
      </w:pPr>
    </w:p>
    <w:p w14:paraId="45CBE3B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close_register = findViewById(R.id.Close_Register_Btn);</w:t>
      </w:r>
    </w:p>
    <w:p w14:paraId="39EC307C" w14:textId="77777777" w:rsidR="0016649E" w:rsidRDefault="0016649E" w:rsidP="0016649E">
      <w:pPr>
        <w:rPr>
          <w:lang w:eastAsia="ko-KR"/>
        </w:rPr>
      </w:pPr>
    </w:p>
    <w:p w14:paraId="350CDDB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EditText</w:t>
      </w:r>
    </w:p>
    <w:p w14:paraId="49A17E3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input_email = findViewById(R.id.Register_Id);</w:t>
      </w:r>
    </w:p>
    <w:p w14:paraId="537385D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input_pw = findViewById(R.id.Register_Pwd);</w:t>
      </w:r>
    </w:p>
    <w:p w14:paraId="11E2EAC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input_pwCk = findViewById(R.id.Register_Pwd_Re);</w:t>
      </w:r>
    </w:p>
    <w:p w14:paraId="4956251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input_name = findViewById(R.id.Register_name);</w:t>
      </w:r>
    </w:p>
    <w:p w14:paraId="08DAD2A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input_phoneFirst = findViewById(R.id.First_Phone_Number);</w:t>
      </w:r>
    </w:p>
    <w:p w14:paraId="4DD039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input_phoneSecond = findViewById(R.id.Second_Phone_Number);</w:t>
      </w:r>
    </w:p>
    <w:p w14:paraId="484BB4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input_phoneThird = findViewById(R.id.Third_Phone_Number);</w:t>
      </w:r>
    </w:p>
    <w:p w14:paraId="1B4F1C6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input_birthdayYear = findViewById(R.id.Year);</w:t>
      </w:r>
    </w:p>
    <w:p w14:paraId="450229E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input_birthdayMonth = findViewById(R.id.Month);</w:t>
      </w:r>
    </w:p>
    <w:p w14:paraId="7F0E9ED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input_birthdayDay = findViewById(R.id.Day);</w:t>
      </w:r>
    </w:p>
    <w:p w14:paraId="6EF09E1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input_address = findViewById(R.id.address);</w:t>
      </w:r>
    </w:p>
    <w:p w14:paraId="1FED6EC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input_detail_address = findViewById(R.id.detail_address);</w:t>
      </w:r>
    </w:p>
    <w:p w14:paraId="72BEEE4D" w14:textId="77777777" w:rsidR="0016649E" w:rsidRDefault="0016649E" w:rsidP="0016649E">
      <w:pPr>
        <w:rPr>
          <w:lang w:eastAsia="ko-KR"/>
        </w:rPr>
      </w:pPr>
    </w:p>
    <w:p w14:paraId="21C8FA6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Button</w:t>
      </w:r>
    </w:p>
    <w:p w14:paraId="363B3A2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mBtnIdCheck = findViewById(R.id.Register_Id_Check);</w:t>
      </w:r>
    </w:p>
    <w:p w14:paraId="1931CF5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mBtnRegister = findViewById(R.id.Register_Clear);</w:t>
      </w:r>
    </w:p>
    <w:p w14:paraId="26ED18A6" w14:textId="77777777" w:rsidR="0016649E" w:rsidRDefault="0016649E" w:rsidP="0016649E">
      <w:pPr>
        <w:rPr>
          <w:lang w:eastAsia="ko-KR"/>
        </w:rPr>
      </w:pPr>
    </w:p>
    <w:p w14:paraId="70D7676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회원가입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닫기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  <w:r>
        <w:rPr>
          <w:rFonts w:hint="eastAsia"/>
          <w:lang w:eastAsia="ko-KR"/>
        </w:rPr>
        <w:t xml:space="preserve"> &lt;</w:t>
      </w:r>
      <w:r>
        <w:rPr>
          <w:rFonts w:hint="eastAsia"/>
          <w:lang w:eastAsia="ko-KR"/>
        </w:rPr>
        <w:t>이정민</w:t>
      </w:r>
      <w:r>
        <w:rPr>
          <w:rFonts w:hint="eastAsia"/>
          <w:lang w:eastAsia="ko-KR"/>
        </w:rPr>
        <w:t>&gt;</w:t>
      </w:r>
    </w:p>
    <w:p w14:paraId="12A7B99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close_register.setOnClickListener(new View.OnClickListener() {</w:t>
      </w:r>
    </w:p>
    <w:p w14:paraId="478856A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5470713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78B37E0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finish();</w:t>
      </w:r>
    </w:p>
    <w:p w14:paraId="18F6BDD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4CDDBF2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71FAA057" w14:textId="77777777" w:rsidR="0016649E" w:rsidRDefault="0016649E" w:rsidP="0016649E">
      <w:pPr>
        <w:rPr>
          <w:lang w:eastAsia="ko-KR"/>
        </w:rPr>
      </w:pPr>
    </w:p>
    <w:p w14:paraId="36E628C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아이디를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재입력시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중복확인을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</w:p>
    <w:p w14:paraId="36B67DC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input_email.addTextChangedListener(new TextWatcher() {</w:t>
      </w:r>
    </w:p>
    <w:p w14:paraId="120348C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230CCBB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beforeTextChanged(CharSequence s, int start, int count, int after) {</w:t>
      </w:r>
    </w:p>
    <w:p w14:paraId="3CEF42B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41DFDC52" w14:textId="77777777" w:rsidR="0016649E" w:rsidRDefault="0016649E" w:rsidP="0016649E">
      <w:pPr>
        <w:rPr>
          <w:lang w:eastAsia="ko-KR"/>
        </w:rPr>
      </w:pPr>
    </w:p>
    <w:p w14:paraId="44140E3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5071C79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onTextChanged(CharSequence s, int start, int before, int count) {</w:t>
      </w:r>
    </w:p>
    <w:p w14:paraId="3803D35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        idChecked = false;</w:t>
      </w:r>
    </w:p>
    <w:p w14:paraId="05D05DE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25AEDC21" w14:textId="77777777" w:rsidR="0016649E" w:rsidRDefault="0016649E" w:rsidP="0016649E">
      <w:pPr>
        <w:rPr>
          <w:lang w:eastAsia="ko-KR"/>
        </w:rPr>
      </w:pPr>
    </w:p>
    <w:p w14:paraId="403FB1D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66961C0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afterTextChanged(Editable s) {</w:t>
      </w:r>
    </w:p>
    <w:p w14:paraId="27BE4F1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4AEC628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698C6141" w14:textId="77777777" w:rsidR="0016649E" w:rsidRDefault="0016649E" w:rsidP="0016649E">
      <w:pPr>
        <w:rPr>
          <w:lang w:eastAsia="ko-KR"/>
        </w:rPr>
      </w:pPr>
    </w:p>
    <w:p w14:paraId="497BEBC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이메일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</w:t>
      </w:r>
    </w:p>
    <w:p w14:paraId="32102F9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mBtnIdCheck.setOnClickListener(new View.OnClickListener() {</w:t>
      </w:r>
    </w:p>
    <w:p w14:paraId="31FEA3F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10E470E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26CD112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userDBFirebaseAuth = FirebaseAuth.getInstance();</w:t>
      </w:r>
    </w:p>
    <w:p w14:paraId="24181C4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String email = input_email.getText().toString();</w:t>
      </w:r>
    </w:p>
    <w:p w14:paraId="4C02779C" w14:textId="77777777" w:rsidR="0016649E" w:rsidRDefault="0016649E" w:rsidP="0016649E">
      <w:pPr>
        <w:rPr>
          <w:lang w:eastAsia="ko-KR"/>
        </w:rPr>
      </w:pPr>
    </w:p>
    <w:p w14:paraId="15B37A0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if(email.isEmpty()){</w:t>
      </w:r>
    </w:p>
    <w:p w14:paraId="215C6C8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input_email.setError("</w:t>
      </w:r>
      <w:r>
        <w:rPr>
          <w:rFonts w:hint="eastAsia"/>
          <w:lang w:eastAsia="ko-KR"/>
        </w:rPr>
        <w:t>아이디를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입력해주세요</w:t>
      </w:r>
      <w:r>
        <w:rPr>
          <w:rFonts w:hint="eastAsia"/>
          <w:lang w:eastAsia="ko-KR"/>
        </w:rPr>
        <w:t>.");</w:t>
      </w:r>
    </w:p>
    <w:p w14:paraId="71BB592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input_email.requestFocus();</w:t>
      </w:r>
    </w:p>
    <w:p w14:paraId="3B58AB5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53B16DC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else{</w:t>
      </w:r>
    </w:p>
    <w:p w14:paraId="58CDA1A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userDBFirebaseAuth.fetchSignInMethodsForEmail(email).addOnCompleteListener(new OnCompleteListener&lt;SignInMethodQueryResult&gt;() {</w:t>
      </w:r>
    </w:p>
    <w:p w14:paraId="63BFFB4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@Override</w:t>
      </w:r>
    </w:p>
    <w:p w14:paraId="5718C58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public void onComplete(@NonNull Task&lt;SignInMethodQueryResult&gt; task) {</w:t>
      </w:r>
    </w:p>
    <w:p w14:paraId="6C5F0FA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if(task.isSuccessful()) {</w:t>
      </w:r>
    </w:p>
    <w:p w14:paraId="15E96A2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boolean isNewUser = task.getResult().getSignInMethods().isEmpty();</w:t>
      </w:r>
    </w:p>
    <w:p w14:paraId="369AB31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if(isNewUser){</w:t>
      </w:r>
    </w:p>
    <w:p w14:paraId="67D5270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Toast.makeText(MainRegisterActivity.this, "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아이디입니다</w:t>
      </w:r>
      <w:r>
        <w:rPr>
          <w:rFonts w:hint="eastAsia"/>
          <w:lang w:eastAsia="ko-KR"/>
        </w:rPr>
        <w:t>.", Toast.LENGTH_SHORT).show();</w:t>
      </w:r>
    </w:p>
    <w:p w14:paraId="7748630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idChecked = true;</w:t>
      </w:r>
    </w:p>
    <w:p w14:paraId="2F0B278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}</w:t>
      </w:r>
    </w:p>
    <w:p w14:paraId="59F8642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else{</w:t>
      </w:r>
    </w:p>
    <w:p w14:paraId="2926D42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input_email.setError("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아이디입니다</w:t>
      </w:r>
      <w:r>
        <w:rPr>
          <w:rFonts w:hint="eastAsia"/>
          <w:lang w:eastAsia="ko-KR"/>
        </w:rPr>
        <w:t>.");</w:t>
      </w:r>
    </w:p>
    <w:p w14:paraId="51A6C26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input_email.requestFocus();</w:t>
      </w:r>
    </w:p>
    <w:p w14:paraId="057CAD2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}</w:t>
      </w:r>
    </w:p>
    <w:p w14:paraId="1B0B92C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}</w:t>
      </w:r>
    </w:p>
    <w:p w14:paraId="260B8FF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else {</w:t>
      </w:r>
    </w:p>
    <w:p w14:paraId="249E301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Toast.makeText(MainRegisterActivity.this, "</w:t>
      </w:r>
      <w:r>
        <w:rPr>
          <w:rFonts w:hint="eastAsia"/>
          <w:lang w:eastAsia="ko-KR"/>
        </w:rPr>
        <w:t>아이디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실패했습니다</w:t>
      </w:r>
      <w:r>
        <w:rPr>
          <w:rFonts w:hint="eastAsia"/>
          <w:lang w:eastAsia="ko-KR"/>
        </w:rPr>
        <w:t>.", Toast.LENGTH_SHORT).show();</w:t>
      </w:r>
    </w:p>
    <w:p w14:paraId="63A717B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}</w:t>
      </w:r>
    </w:p>
    <w:p w14:paraId="1C4617B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48084C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});</w:t>
      </w:r>
    </w:p>
    <w:p w14:paraId="015D4B8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7326729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}});</w:t>
      </w:r>
    </w:p>
    <w:p w14:paraId="25063BA9" w14:textId="77777777" w:rsidR="0016649E" w:rsidRDefault="0016649E" w:rsidP="0016649E">
      <w:pPr>
        <w:rPr>
          <w:lang w:eastAsia="ko-KR"/>
        </w:rPr>
      </w:pPr>
    </w:p>
    <w:p w14:paraId="7B2B81B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mBtnRegister.setOnClickListener(new View.OnClickListener() {</w:t>
      </w:r>
    </w:p>
    <w:p w14:paraId="4F1BE9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7CD016A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560340F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userDBFirebaseAuth = FirebaseAuth.getInstance();</w:t>
      </w:r>
    </w:p>
    <w:p w14:paraId="55E12F3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userDBFireStore = FirebaseFirestore.getInstance();</w:t>
      </w:r>
    </w:p>
    <w:p w14:paraId="3ADCE36A" w14:textId="77777777" w:rsidR="0016649E" w:rsidRDefault="0016649E" w:rsidP="0016649E">
      <w:pPr>
        <w:rPr>
          <w:lang w:eastAsia="ko-KR"/>
        </w:rPr>
      </w:pPr>
    </w:p>
    <w:p w14:paraId="470D273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String email = input_email.getText().toString();</w:t>
      </w:r>
    </w:p>
    <w:p w14:paraId="5EA603F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        String pw = input_pw.getText().toString();</w:t>
      </w:r>
    </w:p>
    <w:p w14:paraId="21F2907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String pwCk = input_pwCk.getText().toString();</w:t>
      </w:r>
    </w:p>
    <w:p w14:paraId="719D037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String name = input_name.getText().toString();</w:t>
      </w:r>
    </w:p>
    <w:p w14:paraId="2F9BBF9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String phoneFirst = input_phoneFirst.getText().toString();</w:t>
      </w:r>
    </w:p>
    <w:p w14:paraId="051183A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String phoneSecond = input_phoneSecond.getText().toString();</w:t>
      </w:r>
    </w:p>
    <w:p w14:paraId="0BF3A2C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String phoneThird = input_phoneThird.getText().toString();</w:t>
      </w:r>
    </w:p>
    <w:p w14:paraId="1CB8D70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String birthdayYear = input_birthdayYear.getText().toString();</w:t>
      </w:r>
    </w:p>
    <w:p w14:paraId="7A1F0C5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String birthdayMonth = input_birthdayMonth.getText().toString();</w:t>
      </w:r>
    </w:p>
    <w:p w14:paraId="1429B17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String birthdayDay = input_birthdayDay.getText().toString();</w:t>
      </w:r>
    </w:p>
    <w:p w14:paraId="1E8AC55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String address = input_address.getText().toString();</w:t>
      </w:r>
    </w:p>
    <w:p w14:paraId="4CC0F4D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String detail_address = input_detail_address.getText().toString();</w:t>
      </w:r>
    </w:p>
    <w:p w14:paraId="217DC754" w14:textId="77777777" w:rsidR="0016649E" w:rsidRDefault="0016649E" w:rsidP="0016649E">
      <w:pPr>
        <w:rPr>
          <w:lang w:eastAsia="ko-KR"/>
        </w:rPr>
      </w:pPr>
    </w:p>
    <w:p w14:paraId="7154B89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if(email.isEmpty()){</w:t>
      </w:r>
    </w:p>
    <w:p w14:paraId="5A3A088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input_email.setError("</w:t>
      </w:r>
      <w:r>
        <w:rPr>
          <w:rFonts w:hint="eastAsia"/>
          <w:lang w:eastAsia="ko-KR"/>
        </w:rPr>
        <w:t>아이디를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입력해주세요</w:t>
      </w:r>
      <w:r>
        <w:rPr>
          <w:rFonts w:hint="eastAsia"/>
          <w:lang w:eastAsia="ko-KR"/>
        </w:rPr>
        <w:t>.");</w:t>
      </w:r>
    </w:p>
    <w:p w14:paraId="7F65887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input_email.requestFocus();</w:t>
      </w:r>
    </w:p>
    <w:p w14:paraId="753044B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57CA2A3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else{</w:t>
      </w:r>
    </w:p>
    <w:p w14:paraId="01C2E0F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if(idChecked){</w:t>
      </w:r>
    </w:p>
    <w:p w14:paraId="2C3E35A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if(pw.isEmpty()){</w:t>
      </w:r>
    </w:p>
    <w:p w14:paraId="699D4F8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input_pw.setError("</w:t>
      </w:r>
      <w:r>
        <w:rPr>
          <w:rFonts w:hint="eastAsia"/>
          <w:lang w:eastAsia="ko-KR"/>
        </w:rPr>
        <w:t>비밀번호를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입력해주세요</w:t>
      </w:r>
      <w:r>
        <w:rPr>
          <w:rFonts w:hint="eastAsia"/>
          <w:lang w:eastAsia="ko-KR"/>
        </w:rPr>
        <w:t>.");</w:t>
      </w:r>
    </w:p>
    <w:p w14:paraId="5300517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input_pw.requestFocus();</w:t>
      </w:r>
    </w:p>
    <w:p w14:paraId="4E43471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060BCC1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else if(pwCk.isEmpty()) {</w:t>
      </w:r>
    </w:p>
    <w:p w14:paraId="0DA0B2A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input_pwCk.setError("</w:t>
      </w:r>
      <w:r>
        <w:rPr>
          <w:rFonts w:hint="eastAsia"/>
          <w:lang w:eastAsia="ko-KR"/>
        </w:rPr>
        <w:t>비밀번호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입력해주세요</w:t>
      </w:r>
      <w:r>
        <w:rPr>
          <w:rFonts w:hint="eastAsia"/>
          <w:lang w:eastAsia="ko-KR"/>
        </w:rPr>
        <w:t>.");</w:t>
      </w:r>
    </w:p>
    <w:p w14:paraId="68F2313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input_pwCk.requestFocus();</w:t>
      </w:r>
    </w:p>
    <w:p w14:paraId="2E56090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35A6394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else if(!pw.equals(pwCk)) {</w:t>
      </w:r>
    </w:p>
    <w:p w14:paraId="44F00E7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input_pwCk.setError("</w:t>
      </w:r>
      <w:r>
        <w:rPr>
          <w:rFonts w:hint="eastAsia"/>
          <w:lang w:eastAsia="ko-KR"/>
        </w:rPr>
        <w:t>비밀번호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비밀번호가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비밀번호와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않습니다</w:t>
      </w:r>
      <w:r>
        <w:rPr>
          <w:rFonts w:hint="eastAsia"/>
          <w:lang w:eastAsia="ko-KR"/>
        </w:rPr>
        <w:t>.");</w:t>
      </w:r>
    </w:p>
    <w:p w14:paraId="4866E0F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input_pwCk.requestFocus();</w:t>
      </w:r>
    </w:p>
    <w:p w14:paraId="2DD21EE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70F776D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else if(name.isEmpty()){</w:t>
      </w:r>
    </w:p>
    <w:p w14:paraId="60967BB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input_name.setError("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입력해주세요</w:t>
      </w:r>
      <w:r>
        <w:rPr>
          <w:rFonts w:hint="eastAsia"/>
          <w:lang w:eastAsia="ko-KR"/>
        </w:rPr>
        <w:t>.");</w:t>
      </w:r>
    </w:p>
    <w:p w14:paraId="0815912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input_name.requestFocus();</w:t>
      </w:r>
    </w:p>
    <w:p w14:paraId="3E6F0F7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45B110D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else if(phoneFirst.isEmpty() || phoneSecond.isEmpty() || phoneThird.isEmpty()){</w:t>
      </w:r>
    </w:p>
    <w:p w14:paraId="34DFBBF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if(phoneFirst.isEmpty()){</w:t>
      </w:r>
    </w:p>
    <w:p w14:paraId="063A742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input_phoneFirst.setError("</w:t>
      </w:r>
      <w:r>
        <w:rPr>
          <w:rFonts w:hint="eastAsia"/>
          <w:lang w:eastAsia="ko-KR"/>
        </w:rPr>
        <w:t>전화번호를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입력해주세요</w:t>
      </w:r>
      <w:r>
        <w:rPr>
          <w:rFonts w:hint="eastAsia"/>
          <w:lang w:eastAsia="ko-KR"/>
        </w:rPr>
        <w:t>.");</w:t>
      </w:r>
    </w:p>
    <w:p w14:paraId="0B86E75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input_phoneFirst.requestFocus();</w:t>
      </w:r>
    </w:p>
    <w:p w14:paraId="5164DE8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}</w:t>
      </w:r>
    </w:p>
    <w:p w14:paraId="25B99B3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else if(phoneSecond.isEmpty()){</w:t>
      </w:r>
    </w:p>
    <w:p w14:paraId="5C83587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input_phoneSecond.setError("</w:t>
      </w:r>
      <w:r>
        <w:rPr>
          <w:rFonts w:hint="eastAsia"/>
          <w:lang w:eastAsia="ko-KR"/>
        </w:rPr>
        <w:t>전화번호를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입력해주세요</w:t>
      </w:r>
      <w:r>
        <w:rPr>
          <w:rFonts w:hint="eastAsia"/>
          <w:lang w:eastAsia="ko-KR"/>
        </w:rPr>
        <w:t>.");</w:t>
      </w:r>
    </w:p>
    <w:p w14:paraId="35E62A9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input_phoneSecond.requestFocus();</w:t>
      </w:r>
    </w:p>
    <w:p w14:paraId="59FBEC3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}</w:t>
      </w:r>
    </w:p>
    <w:p w14:paraId="30A2F21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else{</w:t>
      </w:r>
    </w:p>
    <w:p w14:paraId="762F62C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input_phoneThird.setError("</w:t>
      </w:r>
      <w:r>
        <w:rPr>
          <w:rFonts w:hint="eastAsia"/>
          <w:lang w:eastAsia="ko-KR"/>
        </w:rPr>
        <w:t>전화번호를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입력해주세요</w:t>
      </w:r>
      <w:r>
        <w:rPr>
          <w:rFonts w:hint="eastAsia"/>
          <w:lang w:eastAsia="ko-KR"/>
        </w:rPr>
        <w:t>.");</w:t>
      </w:r>
    </w:p>
    <w:p w14:paraId="12EE66F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input_phoneThird.requestFocus();</w:t>
      </w:r>
    </w:p>
    <w:p w14:paraId="5EF1859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}</w:t>
      </w:r>
    </w:p>
    <w:p w14:paraId="72A007D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0058BBB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else if(!isInputPhoneValid()){</w:t>
      </w:r>
    </w:p>
    <w:p w14:paraId="6726066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input_phoneThird.setError("</w:t>
      </w:r>
      <w:r>
        <w:rPr>
          <w:rFonts w:hint="eastAsia"/>
          <w:lang w:eastAsia="ko-KR"/>
        </w:rPr>
        <w:t>올바른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전화번호를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입력해주세요</w:t>
      </w:r>
      <w:r>
        <w:rPr>
          <w:rFonts w:hint="eastAsia"/>
          <w:lang w:eastAsia="ko-KR"/>
        </w:rPr>
        <w:t>.");</w:t>
      </w:r>
    </w:p>
    <w:p w14:paraId="38D0ED6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                }</w:t>
      </w:r>
    </w:p>
    <w:p w14:paraId="4231131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else if(birthdayYear.isEmpty() || birthdayMonth.isEmpty() || birthdayDay.isEmpty()){</w:t>
      </w:r>
    </w:p>
    <w:p w14:paraId="6FB61E7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if(birthdayYear.isEmpty()){</w:t>
      </w:r>
    </w:p>
    <w:p w14:paraId="38BA9AA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input_birthdayYear.setError("</w:t>
      </w:r>
      <w:r>
        <w:rPr>
          <w:rFonts w:hint="eastAsia"/>
          <w:lang w:eastAsia="ko-KR"/>
        </w:rPr>
        <w:t>생년월일을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입력해주세요</w:t>
      </w:r>
      <w:r>
        <w:rPr>
          <w:rFonts w:hint="eastAsia"/>
          <w:lang w:eastAsia="ko-KR"/>
        </w:rPr>
        <w:t>.");</w:t>
      </w:r>
    </w:p>
    <w:p w14:paraId="69CC157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input_birthdayYear.requestFocus();</w:t>
      </w:r>
    </w:p>
    <w:p w14:paraId="5561634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}</w:t>
      </w:r>
    </w:p>
    <w:p w14:paraId="142A993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else if(birthdayMonth.isEmpty()){</w:t>
      </w:r>
    </w:p>
    <w:p w14:paraId="4143FD6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input_birthdayMonth.setError("</w:t>
      </w:r>
      <w:r>
        <w:rPr>
          <w:rFonts w:hint="eastAsia"/>
          <w:lang w:eastAsia="ko-KR"/>
        </w:rPr>
        <w:t>생년월일을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입력해주세요</w:t>
      </w:r>
      <w:r>
        <w:rPr>
          <w:rFonts w:hint="eastAsia"/>
          <w:lang w:eastAsia="ko-KR"/>
        </w:rPr>
        <w:t>.");</w:t>
      </w:r>
    </w:p>
    <w:p w14:paraId="685D94B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input_birthdayMonth.requestFocus();</w:t>
      </w:r>
    </w:p>
    <w:p w14:paraId="691EF5B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}</w:t>
      </w:r>
    </w:p>
    <w:p w14:paraId="63C5410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else{</w:t>
      </w:r>
    </w:p>
    <w:p w14:paraId="215C715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input_birthdayDay.setError("</w:t>
      </w:r>
      <w:r>
        <w:rPr>
          <w:rFonts w:hint="eastAsia"/>
          <w:lang w:eastAsia="ko-KR"/>
        </w:rPr>
        <w:t>생년월일을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입력해주세요</w:t>
      </w:r>
      <w:r>
        <w:rPr>
          <w:rFonts w:hint="eastAsia"/>
          <w:lang w:eastAsia="ko-KR"/>
        </w:rPr>
        <w:t>.");</w:t>
      </w:r>
    </w:p>
    <w:p w14:paraId="7274577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input_birthdayDay.requestFocus();</w:t>
      </w:r>
    </w:p>
    <w:p w14:paraId="744B5F2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}</w:t>
      </w:r>
    </w:p>
    <w:p w14:paraId="0A8EDBA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258D3FD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else if(!isInputBirthDayValid()){</w:t>
      </w:r>
    </w:p>
    <w:p w14:paraId="36D7722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input_birthdayDay.setError("</w:t>
      </w:r>
      <w:r>
        <w:rPr>
          <w:rFonts w:hint="eastAsia"/>
          <w:lang w:eastAsia="ko-KR"/>
        </w:rPr>
        <w:t>올바른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생년월일을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입력해주세요</w:t>
      </w:r>
      <w:r>
        <w:rPr>
          <w:rFonts w:hint="eastAsia"/>
          <w:lang w:eastAsia="ko-KR"/>
        </w:rPr>
        <w:t>.");</w:t>
      </w:r>
    </w:p>
    <w:p w14:paraId="0243017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5F9CB82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else if(address.isEmpty()) {</w:t>
      </w:r>
    </w:p>
    <w:p w14:paraId="1A52972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input_address.setError("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입력해주세요</w:t>
      </w:r>
      <w:r>
        <w:rPr>
          <w:rFonts w:hint="eastAsia"/>
          <w:lang w:eastAsia="ko-KR"/>
        </w:rPr>
        <w:t>.");</w:t>
      </w:r>
    </w:p>
    <w:p w14:paraId="6D7D86D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03ABA20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else if(detail_address.isEmpty()) {</w:t>
      </w:r>
    </w:p>
    <w:p w14:paraId="6A72D26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input_detail_address.setError("</w:t>
      </w:r>
      <w:r>
        <w:rPr>
          <w:rFonts w:hint="eastAsia"/>
          <w:lang w:eastAsia="ko-KR"/>
        </w:rPr>
        <w:t>상세주소를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입력해주세요</w:t>
      </w:r>
      <w:r>
        <w:rPr>
          <w:rFonts w:hint="eastAsia"/>
          <w:lang w:eastAsia="ko-KR"/>
        </w:rPr>
        <w:t>.");</w:t>
      </w:r>
    </w:p>
    <w:p w14:paraId="51FEDC0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394B3F1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else{</w:t>
      </w:r>
    </w:p>
    <w:p w14:paraId="16BF898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//FirebaseAuth </w:t>
      </w:r>
      <w:r>
        <w:rPr>
          <w:rFonts w:hint="eastAsia"/>
          <w:lang w:eastAsia="ko-KR"/>
        </w:rPr>
        <w:t>진행</w:t>
      </w:r>
    </w:p>
    <w:p w14:paraId="4D0BE0C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userDBFirebaseAuth.createUserWithEmailAndPassword(email, pw).addOnCompleteListener(MainRegisterActivity.this, new OnCompleteListener&lt;AuthResult&gt;() {</w:t>
      </w:r>
    </w:p>
    <w:p w14:paraId="5BBAF8E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@Override</w:t>
      </w:r>
    </w:p>
    <w:p w14:paraId="2EEA874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public void onComplete(@NonNull Task&lt;AuthResult&gt; task) {</w:t>
      </w:r>
    </w:p>
    <w:p w14:paraId="7653DFAA" w14:textId="77777777" w:rsidR="0016649E" w:rsidRDefault="0016649E" w:rsidP="0016649E">
      <w:pPr>
        <w:rPr>
          <w:lang w:eastAsia="ko-KR"/>
        </w:rPr>
      </w:pPr>
    </w:p>
    <w:p w14:paraId="0AB8842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// Firebase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63B2AEB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if(task.isSuccessful()){</w:t>
      </w:r>
    </w:p>
    <w:p w14:paraId="58E4DD6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    //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사용자의</w:t>
      </w:r>
      <w:r>
        <w:rPr>
          <w:rFonts w:hint="eastAsia"/>
          <w:lang w:eastAsia="ko-KR"/>
        </w:rPr>
        <w:t xml:space="preserve"> UID </w:t>
      </w:r>
      <w:r>
        <w:rPr>
          <w:rFonts w:hint="eastAsia"/>
          <w:lang w:eastAsia="ko-KR"/>
        </w:rPr>
        <w:t>가져오기</w:t>
      </w:r>
    </w:p>
    <w:p w14:paraId="5F0E59C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userDBFirebaseUser = task.getResult().getUser();</w:t>
      </w:r>
    </w:p>
    <w:p w14:paraId="4496612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    String uid = userDBFirebaseUser.getUid();  //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UID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ID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</w:p>
    <w:p w14:paraId="581A3B22" w14:textId="77777777" w:rsidR="0016649E" w:rsidRDefault="0016649E" w:rsidP="0016649E">
      <w:pPr>
        <w:rPr>
          <w:lang w:eastAsia="ko-KR"/>
        </w:rPr>
      </w:pPr>
    </w:p>
    <w:p w14:paraId="015B6E0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    // Firebase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2B97F05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Map&lt;String, Object&gt; userInfo = new HashMap&lt;&gt;();</w:t>
      </w:r>
    </w:p>
    <w:p w14:paraId="7EECC4A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userInfo.put("userEmail", email);</w:t>
      </w:r>
    </w:p>
    <w:p w14:paraId="5C4107B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userInfo.put("uid", uid);</w:t>
      </w:r>
    </w:p>
    <w:p w14:paraId="45D2771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userInfo.put("userName", name);</w:t>
      </w:r>
    </w:p>
    <w:p w14:paraId="362E6A6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userInfo.put("userPhone", phoneFirst+'-'+phoneSecond+'-'+phoneThird);</w:t>
      </w:r>
    </w:p>
    <w:p w14:paraId="2DB4666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userInfo.put("userBirthday", birthdayYear+'.'+birthdayMonth+'.'+birthdayDay);</w:t>
      </w:r>
    </w:p>
    <w:p w14:paraId="7CC962B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userInfo.put("userAddress", address);</w:t>
      </w:r>
    </w:p>
    <w:p w14:paraId="54DD1CD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userInfo.put("userDetail_address", detail_address);</w:t>
      </w:r>
    </w:p>
    <w:p w14:paraId="41A9130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userInfo.put("userJoindate", new Date());</w:t>
      </w:r>
    </w:p>
    <w:p w14:paraId="0E4C4EC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userInfo.put("userPoint", 50);</w:t>
      </w:r>
    </w:p>
    <w:p w14:paraId="20773AE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userInfo.put("isValid", true);</w:t>
      </w:r>
    </w:p>
    <w:p w14:paraId="191C81FF" w14:textId="77777777" w:rsidR="0016649E" w:rsidRDefault="0016649E" w:rsidP="0016649E">
      <w:pPr>
        <w:rPr>
          <w:lang w:eastAsia="ko-KR"/>
        </w:rPr>
      </w:pPr>
    </w:p>
    <w:p w14:paraId="75B3DCB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    // "User" </w:t>
      </w:r>
      <w:r>
        <w:rPr>
          <w:rFonts w:hint="eastAsia"/>
          <w:lang w:eastAsia="ko-KR"/>
        </w:rPr>
        <w:t>컬렉션에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10264FF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                                userDBFireStore.collection("users").document(uid).set(userInfo).addOnCompleteListener(MainRegisterActivity.this, new OnCompleteListener&lt;Void&gt;() {</w:t>
      </w:r>
    </w:p>
    <w:p w14:paraId="28D66C4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    @Override</w:t>
      </w:r>
    </w:p>
    <w:p w14:paraId="4505C14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    public void onComplete(@NonNull Task&lt;Void&gt; task) {</w:t>
      </w:r>
    </w:p>
    <w:p w14:paraId="08D5A66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        if(task.isSuccessful()){</w:t>
      </w:r>
    </w:p>
    <w:p w14:paraId="075E7C5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                Toast.makeText(MainRegisterActivity.this, "</w:t>
      </w:r>
      <w:r>
        <w:rPr>
          <w:rFonts w:hint="eastAsia"/>
          <w:lang w:eastAsia="ko-KR"/>
        </w:rPr>
        <w:t>회원가입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</w:t>
      </w:r>
      <w:r>
        <w:rPr>
          <w:rFonts w:hint="eastAsia"/>
          <w:lang w:eastAsia="ko-KR"/>
        </w:rPr>
        <w:t>", Toast.LENGTH_SHORT).show();</w:t>
      </w:r>
    </w:p>
    <w:p w14:paraId="4ED3E54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            finish();</w:t>
      </w:r>
    </w:p>
    <w:p w14:paraId="3210857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        }</w:t>
      </w:r>
    </w:p>
    <w:p w14:paraId="3EDC7BB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        else{</w:t>
      </w:r>
    </w:p>
    <w:p w14:paraId="2B84289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                            Toast.makeText(MainRegisterActivity.this, "</w:t>
      </w:r>
      <w:r>
        <w:rPr>
          <w:rFonts w:hint="eastAsia"/>
          <w:lang w:eastAsia="ko-KR"/>
        </w:rPr>
        <w:t>회원가입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발생하였습니다</w:t>
      </w:r>
      <w:r>
        <w:rPr>
          <w:rFonts w:hint="eastAsia"/>
          <w:lang w:eastAsia="ko-KR"/>
        </w:rPr>
        <w:t>.", Toast.LENGTH_SHORT).show();</w:t>
      </w:r>
    </w:p>
    <w:p w14:paraId="08166A1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        }</w:t>
      </w:r>
    </w:p>
    <w:p w14:paraId="5EF105D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    }</w:t>
      </w:r>
    </w:p>
    <w:p w14:paraId="5F7AE5B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    });</w:t>
      </w:r>
    </w:p>
    <w:p w14:paraId="08CCB0E6" w14:textId="77777777" w:rsidR="0016649E" w:rsidRDefault="0016649E" w:rsidP="0016649E">
      <w:pPr>
        <w:rPr>
          <w:lang w:eastAsia="ko-KR"/>
        </w:rPr>
      </w:pPr>
    </w:p>
    <w:p w14:paraId="2FAB193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    }</w:t>
      </w:r>
    </w:p>
    <w:p w14:paraId="51F3D6A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    }</w:t>
      </w:r>
    </w:p>
    <w:p w14:paraId="127FC0C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});</w:t>
      </w:r>
    </w:p>
    <w:p w14:paraId="4A137DE4" w14:textId="77777777" w:rsidR="0016649E" w:rsidRDefault="0016649E" w:rsidP="0016649E">
      <w:pPr>
        <w:rPr>
          <w:lang w:eastAsia="ko-KR"/>
        </w:rPr>
      </w:pPr>
    </w:p>
    <w:p w14:paraId="68D1675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447795A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3AB5285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else{</w:t>
      </w:r>
    </w:p>
    <w:p w14:paraId="52D8A6E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    input_email.setError("</w:t>
      </w:r>
      <w:r>
        <w:rPr>
          <w:rFonts w:hint="eastAsia"/>
          <w:lang w:eastAsia="ko-KR"/>
        </w:rPr>
        <w:t>아이디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중복검사를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진행해주세요</w:t>
      </w:r>
      <w:r>
        <w:rPr>
          <w:rFonts w:hint="eastAsia"/>
          <w:lang w:eastAsia="ko-KR"/>
        </w:rPr>
        <w:t>.");</w:t>
      </w:r>
    </w:p>
    <w:p w14:paraId="5C87F94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input_email.requestFocus();</w:t>
      </w:r>
    </w:p>
    <w:p w14:paraId="67741C2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6C69A0F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2B5133E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65409DF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7AF8513C" w14:textId="77777777" w:rsidR="0016649E" w:rsidRDefault="0016649E" w:rsidP="0016649E">
      <w:pPr>
        <w:rPr>
          <w:lang w:eastAsia="ko-KR"/>
        </w:rPr>
      </w:pPr>
    </w:p>
    <w:p w14:paraId="23516276" w14:textId="77777777" w:rsidR="0016649E" w:rsidRDefault="0016649E" w:rsidP="0016649E">
      <w:pPr>
        <w:rPr>
          <w:lang w:eastAsia="ko-KR"/>
        </w:rPr>
      </w:pPr>
    </w:p>
    <w:p w14:paraId="043AFF7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6684835" w14:textId="77777777" w:rsidR="0016649E" w:rsidRDefault="0016649E" w:rsidP="0016649E">
      <w:pPr>
        <w:rPr>
          <w:lang w:eastAsia="ko-KR"/>
        </w:rPr>
      </w:pPr>
    </w:p>
    <w:p w14:paraId="49A7056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boolean isInputPhoneValid() {</w:t>
      </w:r>
    </w:p>
    <w:p w14:paraId="278611D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part1 = input_phoneFirst.getText().toString().trim();</w:t>
      </w:r>
    </w:p>
    <w:p w14:paraId="5D67100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part2 = input_phoneSecond.getText().toString().trim();</w:t>
      </w:r>
    </w:p>
    <w:p w14:paraId="55DF2C8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part3 = input_phoneThird.getText().toString().trim();</w:t>
      </w:r>
    </w:p>
    <w:p w14:paraId="6DBCB353" w14:textId="77777777" w:rsidR="0016649E" w:rsidRDefault="0016649E" w:rsidP="0016649E">
      <w:pPr>
        <w:rPr>
          <w:lang w:eastAsia="ko-KR"/>
        </w:rPr>
      </w:pPr>
    </w:p>
    <w:p w14:paraId="7B38676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isNumeric(part1) &amp;&amp; isNumeric(part2) &amp;&amp; isNumeric(part3)</w:t>
      </w:r>
    </w:p>
    <w:p w14:paraId="3DE36B6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&amp;&amp; part1.length() == 3 &amp;&amp; part2.length() == 4 &amp;&amp; part3.length() == 4;</w:t>
      </w:r>
    </w:p>
    <w:p w14:paraId="589D176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D98A0D8" w14:textId="77777777" w:rsidR="0016649E" w:rsidRDefault="0016649E" w:rsidP="0016649E">
      <w:pPr>
        <w:rPr>
          <w:lang w:eastAsia="ko-KR"/>
        </w:rPr>
      </w:pPr>
    </w:p>
    <w:p w14:paraId="035F35B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boolean isInputBirthDayValid() {</w:t>
      </w:r>
    </w:p>
    <w:p w14:paraId="769B9C1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yearStr = input_birthdayYear.getText().toString().trim();</w:t>
      </w:r>
    </w:p>
    <w:p w14:paraId="4AC11C6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monthStr = input_birthdayMonth.getText().toString().trim();</w:t>
      </w:r>
    </w:p>
    <w:p w14:paraId="6D6BEF8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dayStr = input_birthdayDay.getText().toString().trim();</w:t>
      </w:r>
    </w:p>
    <w:p w14:paraId="60D16396" w14:textId="77777777" w:rsidR="0016649E" w:rsidRDefault="0016649E" w:rsidP="0016649E">
      <w:pPr>
        <w:rPr>
          <w:lang w:eastAsia="ko-KR"/>
        </w:rPr>
      </w:pPr>
    </w:p>
    <w:p w14:paraId="5BE6656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(!isNumeric(yearStr) || !isNumeric(monthStr) || !isNumeric(dayStr)) {</w:t>
      </w:r>
    </w:p>
    <w:p w14:paraId="30CD208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 false;</w:t>
      </w:r>
    </w:p>
    <w:p w14:paraId="4866659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1B5322D3" w14:textId="77777777" w:rsidR="0016649E" w:rsidRDefault="0016649E" w:rsidP="0016649E">
      <w:pPr>
        <w:rPr>
          <w:lang w:eastAsia="ko-KR"/>
        </w:rPr>
      </w:pPr>
    </w:p>
    <w:p w14:paraId="5F6BC68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int year = Integer.parseInt(yearStr);</w:t>
      </w:r>
    </w:p>
    <w:p w14:paraId="44AB122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 month = Integer.parseInt(monthStr);</w:t>
      </w:r>
    </w:p>
    <w:p w14:paraId="71E3A94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 day = Integer.parseInt(dayStr);</w:t>
      </w:r>
    </w:p>
    <w:p w14:paraId="45E2A79E" w14:textId="77777777" w:rsidR="0016649E" w:rsidRDefault="0016649E" w:rsidP="0016649E">
      <w:pPr>
        <w:rPr>
          <w:lang w:eastAsia="ko-KR"/>
        </w:rPr>
      </w:pPr>
    </w:p>
    <w:p w14:paraId="23453E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(month &lt; 1 || month &gt; 12) {</w:t>
      </w:r>
    </w:p>
    <w:p w14:paraId="327C8AA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 false;</w:t>
      </w:r>
    </w:p>
    <w:p w14:paraId="6EDEDDD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76F1400B" w14:textId="77777777" w:rsidR="0016649E" w:rsidRDefault="0016649E" w:rsidP="0016649E">
      <w:pPr>
        <w:rPr>
          <w:lang w:eastAsia="ko-KR"/>
        </w:rPr>
      </w:pPr>
    </w:p>
    <w:p w14:paraId="2032D60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Calendar calendar = Calendar.getInstance();</w:t>
      </w:r>
    </w:p>
    <w:p w14:paraId="5949203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calendar.setLenient(false);</w:t>
      </w:r>
    </w:p>
    <w:p w14:paraId="6565796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try {</w:t>
      </w:r>
    </w:p>
    <w:p w14:paraId="00EF50B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calendar.set(year, month - 1, day); // </w:t>
      </w:r>
      <w:r>
        <w:rPr>
          <w:rFonts w:hint="eastAsia"/>
          <w:lang w:eastAsia="ko-KR"/>
        </w:rPr>
        <w:t>월은</w:t>
      </w:r>
      <w:r>
        <w:rPr>
          <w:rFonts w:hint="eastAsia"/>
          <w:lang w:eastAsia="ko-KR"/>
        </w:rPr>
        <w:t xml:space="preserve"> 0</w:t>
      </w:r>
      <w:r>
        <w:rPr>
          <w:rFonts w:hint="eastAsia"/>
          <w:lang w:eastAsia="ko-KR"/>
        </w:rPr>
        <w:t>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시작하므로</w:t>
      </w:r>
      <w:r>
        <w:rPr>
          <w:rFonts w:hint="eastAsia"/>
          <w:lang w:eastAsia="ko-KR"/>
        </w:rPr>
        <w:t xml:space="preserve"> -1 </w:t>
      </w:r>
      <w:r>
        <w:rPr>
          <w:rFonts w:hint="eastAsia"/>
          <w:lang w:eastAsia="ko-KR"/>
        </w:rPr>
        <w:t>해줍니다</w:t>
      </w:r>
      <w:r>
        <w:rPr>
          <w:rFonts w:hint="eastAsia"/>
          <w:lang w:eastAsia="ko-KR"/>
        </w:rPr>
        <w:t>.</w:t>
      </w:r>
    </w:p>
    <w:p w14:paraId="77F75BD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calendar.getTime(); // </w:t>
      </w:r>
      <w:r>
        <w:rPr>
          <w:rFonts w:hint="eastAsia"/>
          <w:lang w:eastAsia="ko-KR"/>
        </w:rPr>
        <w:t>유효하지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발생합니다</w:t>
      </w:r>
      <w:r>
        <w:rPr>
          <w:rFonts w:hint="eastAsia"/>
          <w:lang w:eastAsia="ko-KR"/>
        </w:rPr>
        <w:t>.</w:t>
      </w:r>
    </w:p>
    <w:p w14:paraId="678AE9C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catch (Exception e) {</w:t>
      </w:r>
    </w:p>
    <w:p w14:paraId="5738206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 false;</w:t>
      </w:r>
    </w:p>
    <w:p w14:paraId="1F3F314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56537824" w14:textId="77777777" w:rsidR="0016649E" w:rsidRDefault="0016649E" w:rsidP="0016649E">
      <w:pPr>
        <w:rPr>
          <w:lang w:eastAsia="ko-KR"/>
        </w:rPr>
      </w:pPr>
    </w:p>
    <w:p w14:paraId="5B34F21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true;</w:t>
      </w:r>
    </w:p>
    <w:p w14:paraId="1939381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329F0B2" w14:textId="77777777" w:rsidR="0016649E" w:rsidRDefault="0016649E" w:rsidP="0016649E">
      <w:pPr>
        <w:rPr>
          <w:lang w:eastAsia="ko-KR"/>
        </w:rPr>
      </w:pPr>
    </w:p>
    <w:p w14:paraId="3B03BFC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boolean isNumeric(String str) {</w:t>
      </w:r>
    </w:p>
    <w:p w14:paraId="19E1B48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(TextUtils.isEmpty(str)) {</w:t>
      </w:r>
    </w:p>
    <w:p w14:paraId="02D65F9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 false;</w:t>
      </w:r>
    </w:p>
    <w:p w14:paraId="751E6D4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2B5286C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try {</w:t>
      </w:r>
    </w:p>
    <w:p w14:paraId="180925D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Long.parseLong(str);</w:t>
      </w:r>
    </w:p>
    <w:p w14:paraId="31FD364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 true;</w:t>
      </w:r>
    </w:p>
    <w:p w14:paraId="5A18B3E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catch (NumberFormatException e) {</w:t>
      </w:r>
    </w:p>
    <w:p w14:paraId="00B9E0B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 false;</w:t>
      </w:r>
    </w:p>
    <w:p w14:paraId="75EF5AE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7A7EF1C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30E954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11824008" w14:textId="77777777" w:rsidR="0016649E" w:rsidRDefault="0016649E" w:rsidP="0016649E">
      <w:pPr>
        <w:rPr>
          <w:lang w:eastAsia="ko-KR"/>
        </w:rPr>
      </w:pPr>
    </w:p>
    <w:p w14:paraId="4CDF2808" w14:textId="77777777" w:rsidR="0016649E" w:rsidRDefault="0016649E" w:rsidP="0016649E">
      <w:pPr>
        <w:rPr>
          <w:lang w:eastAsia="ko-KR"/>
        </w:rPr>
      </w:pPr>
    </w:p>
    <w:p w14:paraId="280F8C6E" w14:textId="33A65F45" w:rsidR="0016649E" w:rsidRPr="0082297E" w:rsidRDefault="0016649E" w:rsidP="0082297E">
      <w:pPr>
        <w:pStyle w:val="3"/>
        <w:rPr>
          <w:b/>
          <w:lang w:eastAsia="ko-KR"/>
        </w:rPr>
      </w:pPr>
      <w:bookmarkStart w:id="175" w:name="_Toc168002286"/>
      <w:r w:rsidRPr="0082297E">
        <w:rPr>
          <w:b/>
          <w:lang w:eastAsia="ko-KR"/>
        </w:rPr>
        <w:t>yuhan19plus\mai</w:t>
      </w:r>
      <w:r w:rsidR="0082297E">
        <w:rPr>
          <w:b/>
          <w:lang w:eastAsia="ko-KR"/>
        </w:rPr>
        <w:t>n\MainRetouchInfoActivity.java</w:t>
      </w:r>
      <w:r w:rsidR="0082297E">
        <w:rPr>
          <w:rFonts w:hint="eastAsia"/>
          <w:b/>
          <w:lang w:eastAsia="ko-KR"/>
        </w:rPr>
        <w:t xml:space="preserve"> </w:t>
      </w:r>
      <w:r w:rsidR="0082297E">
        <w:rPr>
          <w:rFonts w:hint="eastAsia"/>
          <w:b/>
          <w:lang w:eastAsia="ko-KR"/>
        </w:rPr>
        <w:t>작성자</w:t>
      </w:r>
      <w:r w:rsidR="0082297E">
        <w:rPr>
          <w:rFonts w:hint="eastAsia"/>
          <w:b/>
          <w:lang w:eastAsia="ko-KR"/>
        </w:rPr>
        <w:t xml:space="preserve"> : </w:t>
      </w:r>
      <w:r w:rsidR="0082297E">
        <w:rPr>
          <w:rFonts w:hint="eastAsia"/>
          <w:b/>
          <w:lang w:eastAsia="ko-KR"/>
        </w:rPr>
        <w:t>이석재</w:t>
      </w:r>
      <w:r w:rsidR="0082297E">
        <w:rPr>
          <w:rFonts w:hint="eastAsia"/>
          <w:b/>
          <w:lang w:eastAsia="ko-KR"/>
        </w:rPr>
        <w:t xml:space="preserve">, </w:t>
      </w:r>
      <w:r w:rsidR="0082297E">
        <w:rPr>
          <w:rFonts w:hint="eastAsia"/>
          <w:b/>
          <w:lang w:eastAsia="ko-KR"/>
        </w:rPr>
        <w:t>이정민</w:t>
      </w:r>
      <w:bookmarkEnd w:id="175"/>
    </w:p>
    <w:p w14:paraId="778B236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kr.ac.yuhan.cs.yuhan19plus.main;</w:t>
      </w:r>
    </w:p>
    <w:p w14:paraId="2FDA6FFA" w14:textId="77777777" w:rsidR="0016649E" w:rsidRDefault="0016649E" w:rsidP="0016649E">
      <w:pPr>
        <w:rPr>
          <w:lang w:eastAsia="ko-KR"/>
        </w:rPr>
      </w:pPr>
    </w:p>
    <w:p w14:paraId="6A0694F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android.os.Bundle;</w:t>
      </w:r>
    </w:p>
    <w:p w14:paraId="198DF56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android.text.TextUtils;</w:t>
      </w:r>
    </w:p>
    <w:p w14:paraId="760CBEF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android.view.View;</w:t>
      </w:r>
    </w:p>
    <w:p w14:paraId="62080E2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android.widget.Button;</w:t>
      </w:r>
    </w:p>
    <w:p w14:paraId="6A14065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android.widget.EditText;</w:t>
      </w:r>
    </w:p>
    <w:p w14:paraId="1D445AC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android.widget.ImageView;</w:t>
      </w:r>
    </w:p>
    <w:p w14:paraId="625C357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android.widget.TextView;</w:t>
      </w:r>
    </w:p>
    <w:p w14:paraId="067C5C5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android.widget.Toast;</w:t>
      </w:r>
    </w:p>
    <w:p w14:paraId="6BEF5955" w14:textId="77777777" w:rsidR="0016649E" w:rsidRDefault="0016649E" w:rsidP="0016649E">
      <w:pPr>
        <w:rPr>
          <w:lang w:eastAsia="ko-KR"/>
        </w:rPr>
      </w:pPr>
    </w:p>
    <w:p w14:paraId="5843090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androidx.annotation.NonNull;</w:t>
      </w:r>
    </w:p>
    <w:p w14:paraId="1EBDB11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androidx.appcompat.app.AppCompatActivity;</w:t>
      </w:r>
    </w:p>
    <w:p w14:paraId="6E3FF355" w14:textId="77777777" w:rsidR="0016649E" w:rsidRDefault="0016649E" w:rsidP="0016649E">
      <w:pPr>
        <w:rPr>
          <w:lang w:eastAsia="ko-KR"/>
        </w:rPr>
      </w:pPr>
    </w:p>
    <w:p w14:paraId="2666E9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com.google.android.gms.tasks.OnCompleteListener;</w:t>
      </w:r>
    </w:p>
    <w:p w14:paraId="550F59A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com.google.android.gms.tasks.Task;</w:t>
      </w:r>
    </w:p>
    <w:p w14:paraId="48F00D6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>import com.google.firebase.auth.FirebaseAuth;</w:t>
      </w:r>
    </w:p>
    <w:p w14:paraId="3C3DF95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com.google.firebase.auth.FirebaseUser;</w:t>
      </w:r>
    </w:p>
    <w:p w14:paraId="309238F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com.google.firebase.firestore.DocumentSnapshot;</w:t>
      </w:r>
    </w:p>
    <w:p w14:paraId="749F6F4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com.google.firebase.firestore.FirebaseFirestore;</w:t>
      </w:r>
    </w:p>
    <w:p w14:paraId="237E09E9" w14:textId="77777777" w:rsidR="0016649E" w:rsidRDefault="0016649E" w:rsidP="0016649E">
      <w:pPr>
        <w:rPr>
          <w:lang w:eastAsia="ko-KR"/>
        </w:rPr>
      </w:pPr>
    </w:p>
    <w:p w14:paraId="354EEBD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java.util.Calendar;</w:t>
      </w:r>
    </w:p>
    <w:p w14:paraId="2FB95EE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java.util.HashMap;</w:t>
      </w:r>
    </w:p>
    <w:p w14:paraId="757BBE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java.util.Map;</w:t>
      </w:r>
    </w:p>
    <w:p w14:paraId="27493AB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kr.ac.yuhan.cs.yuhan19plus.R;</w:t>
      </w:r>
    </w:p>
    <w:p w14:paraId="3F5ECACF" w14:textId="77777777" w:rsidR="0016649E" w:rsidRDefault="0016649E" w:rsidP="0016649E">
      <w:pPr>
        <w:rPr>
          <w:lang w:eastAsia="ko-KR"/>
        </w:rPr>
      </w:pPr>
    </w:p>
    <w:p w14:paraId="32974DD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이정민</w:t>
      </w:r>
    </w:p>
    <w:p w14:paraId="7192783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이정민</w:t>
      </w:r>
    </w:p>
    <w:p w14:paraId="1B19BB0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회원정보수정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기능구현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이석재</w:t>
      </w:r>
      <w:r>
        <w:rPr>
          <w:rFonts w:hint="eastAsia"/>
          <w:lang w:eastAsia="ko-KR"/>
        </w:rPr>
        <w:t xml:space="preserve"> */</w:t>
      </w:r>
    </w:p>
    <w:p w14:paraId="4528E37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MainRetouchInfoActivity extends AppCompatActivity {</w:t>
      </w:r>
    </w:p>
    <w:p w14:paraId="4CAB49F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FirebaseAuth userDBFirebaseAuth;</w:t>
      </w:r>
    </w:p>
    <w:p w14:paraId="6241344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FirebaseUser userDBFirebaseUser;</w:t>
      </w:r>
    </w:p>
    <w:p w14:paraId="7A7EDCA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FirebaseFirestore userDBFireStore;</w:t>
      </w:r>
    </w:p>
    <w:p w14:paraId="6FE31B1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Button mBtnUpdate;</w:t>
      </w:r>
    </w:p>
    <w:p w14:paraId="76929B3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ImageView closeButton;</w:t>
      </w:r>
    </w:p>
    <w:p w14:paraId="71597BC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TextView email, id_label, pw_label, pwCk_label;</w:t>
      </w:r>
    </w:p>
    <w:p w14:paraId="10EF33D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EditText input_pw, input_pwCk,</w:t>
      </w:r>
    </w:p>
    <w:p w14:paraId="43A4031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input_name, input_phoneFirst, input_phoneSecond, input_phoneThird,</w:t>
      </w:r>
    </w:p>
    <w:p w14:paraId="0617503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input_birthdayYear, input_birthdayMonth, input_birthdayDay,</w:t>
      </w:r>
    </w:p>
    <w:p w14:paraId="476E078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input_address, input_detail_address;</w:t>
      </w:r>
    </w:p>
    <w:p w14:paraId="6324B2C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boolean isAnonymousUser;</w:t>
      </w:r>
    </w:p>
    <w:p w14:paraId="11EBF848" w14:textId="77777777" w:rsidR="0016649E" w:rsidRDefault="0016649E" w:rsidP="0016649E">
      <w:pPr>
        <w:rPr>
          <w:lang w:eastAsia="ko-KR"/>
        </w:rPr>
      </w:pPr>
    </w:p>
    <w:p w14:paraId="24A0902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3EC762F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protected void onCreate(Bundle savedInstanceState) {</w:t>
      </w:r>
    </w:p>
    <w:p w14:paraId="022C710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super.onCreate(savedInstanceState);</w:t>
      </w:r>
    </w:p>
    <w:p w14:paraId="7DF9D8F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setContentView(R.layout.main_activity_my_info);</w:t>
      </w:r>
    </w:p>
    <w:p w14:paraId="75053C05" w14:textId="77777777" w:rsidR="0016649E" w:rsidRDefault="0016649E" w:rsidP="0016649E">
      <w:pPr>
        <w:rPr>
          <w:lang w:eastAsia="ko-KR"/>
        </w:rPr>
      </w:pPr>
    </w:p>
    <w:p w14:paraId="64DC76E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인스턴스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가져오기</w:t>
      </w:r>
    </w:p>
    <w:p w14:paraId="78C9D20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userDBFirebaseAuth = FirebaseAuth.getInstance();</w:t>
      </w:r>
    </w:p>
    <w:p w14:paraId="718B688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userDBFireStore = FirebaseFirestore.getInstance();</w:t>
      </w:r>
    </w:p>
    <w:p w14:paraId="0C34F06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userDBFirebaseUser = userDBFirebaseAuth.getCurrentUser();;</w:t>
      </w:r>
    </w:p>
    <w:p w14:paraId="65F7B400" w14:textId="77777777" w:rsidR="0016649E" w:rsidRDefault="0016649E" w:rsidP="0016649E">
      <w:pPr>
        <w:rPr>
          <w:lang w:eastAsia="ko-KR"/>
        </w:rPr>
      </w:pPr>
    </w:p>
    <w:p w14:paraId="6AC1454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closeButton = findViewById(R.id.Close_info_Btn);</w:t>
      </w:r>
    </w:p>
    <w:p w14:paraId="138AC5FA" w14:textId="77777777" w:rsidR="0016649E" w:rsidRDefault="0016649E" w:rsidP="0016649E">
      <w:pPr>
        <w:rPr>
          <w:lang w:eastAsia="ko-KR"/>
        </w:rPr>
      </w:pPr>
    </w:p>
    <w:p w14:paraId="4DD9C8D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isAnonymousUser = userDBFirebaseUser.isAnonymous();</w:t>
      </w:r>
    </w:p>
    <w:p w14:paraId="36FB6CE0" w14:textId="77777777" w:rsidR="0016649E" w:rsidRDefault="0016649E" w:rsidP="0016649E">
      <w:pPr>
        <w:rPr>
          <w:lang w:eastAsia="ko-KR"/>
        </w:rPr>
      </w:pPr>
    </w:p>
    <w:p w14:paraId="668C95C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TextView</w:t>
      </w:r>
    </w:p>
    <w:p w14:paraId="3A59F8C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email = findViewById(R.id.User_ID);</w:t>
      </w:r>
    </w:p>
    <w:p w14:paraId="28AA118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id_label = findViewById(R.id.id_label);</w:t>
      </w:r>
    </w:p>
    <w:p w14:paraId="1F6F786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pw_label = findViewById(R.id.pw_label);</w:t>
      </w:r>
    </w:p>
    <w:p w14:paraId="126BEEA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pwCk_label = findViewById(R.id.pwCk_label);</w:t>
      </w:r>
    </w:p>
    <w:p w14:paraId="51AE41B9" w14:textId="77777777" w:rsidR="0016649E" w:rsidRDefault="0016649E" w:rsidP="0016649E">
      <w:pPr>
        <w:rPr>
          <w:lang w:eastAsia="ko-KR"/>
        </w:rPr>
      </w:pPr>
    </w:p>
    <w:p w14:paraId="251C28A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EditText</w:t>
      </w:r>
    </w:p>
    <w:p w14:paraId="444F7AD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input_pw = findViewById(R.id.Register_Pwd);</w:t>
      </w:r>
    </w:p>
    <w:p w14:paraId="38282F1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input_pwCk = findViewById(R.id.Register_Pwd_Re);</w:t>
      </w:r>
    </w:p>
    <w:p w14:paraId="78A487C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input_name = findViewById(R.id.Register_name);</w:t>
      </w:r>
    </w:p>
    <w:p w14:paraId="5AF912F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input_phoneFirst = findViewById(R.id.First_Phone_Number);</w:t>
      </w:r>
    </w:p>
    <w:p w14:paraId="2059606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input_phoneSecond = findViewById(R.id.Second_Phone_Number);</w:t>
      </w:r>
    </w:p>
    <w:p w14:paraId="1FD32A2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input_phoneThird = findViewById(R.id.Third_Phone_Number);</w:t>
      </w:r>
    </w:p>
    <w:p w14:paraId="0303F30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input_birthdayYear = findViewById(R.id.Year);</w:t>
      </w:r>
    </w:p>
    <w:p w14:paraId="498E3DF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input_birthdayMonth = findViewById(R.id.Month);</w:t>
      </w:r>
    </w:p>
    <w:p w14:paraId="70ECD77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input_birthdayDay = findViewById(R.id.Day);</w:t>
      </w:r>
    </w:p>
    <w:p w14:paraId="49130F2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input_address = findViewById(R.id.address);</w:t>
      </w:r>
    </w:p>
    <w:p w14:paraId="7B392F0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input_detail_address = findViewById(R.id.detail_address);</w:t>
      </w:r>
    </w:p>
    <w:p w14:paraId="5BCEBE11" w14:textId="77777777" w:rsidR="0016649E" w:rsidRDefault="0016649E" w:rsidP="0016649E">
      <w:pPr>
        <w:rPr>
          <w:lang w:eastAsia="ko-KR"/>
        </w:rPr>
      </w:pPr>
    </w:p>
    <w:p w14:paraId="255E82C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// Button</w:t>
      </w:r>
    </w:p>
    <w:p w14:paraId="35CC7FD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mBtnUpdate = findViewById(R.id.Finish_Info_Btn);</w:t>
      </w:r>
    </w:p>
    <w:p w14:paraId="01500EC8" w14:textId="77777777" w:rsidR="0016649E" w:rsidRDefault="0016649E" w:rsidP="0016649E">
      <w:pPr>
        <w:rPr>
          <w:lang w:eastAsia="ko-KR"/>
        </w:rPr>
      </w:pPr>
    </w:p>
    <w:p w14:paraId="7753B55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(isAnonymousUser) {</w:t>
      </w:r>
    </w:p>
    <w:p w14:paraId="615FDA2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id_label.setVisibility(View.GONE);</w:t>
      </w:r>
    </w:p>
    <w:p w14:paraId="354063E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email.setVisibility(View.GONE);</w:t>
      </w:r>
    </w:p>
    <w:p w14:paraId="02448F8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pw_label.setVisibility(View.GONE);</w:t>
      </w:r>
    </w:p>
    <w:p w14:paraId="1B43BB6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input_pw.setVisibility(View.GONE);</w:t>
      </w:r>
    </w:p>
    <w:p w14:paraId="107984E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pwCk_label.setVisibility(View.GONE);</w:t>
      </w:r>
    </w:p>
    <w:p w14:paraId="20ECC05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input_pwCk.setVisibility(View.GONE);</w:t>
      </w:r>
    </w:p>
    <w:p w14:paraId="359C112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3F4A60C1" w14:textId="77777777" w:rsidR="0016649E" w:rsidRDefault="0016649E" w:rsidP="0016649E">
      <w:pPr>
        <w:rPr>
          <w:lang w:eastAsia="ko-KR"/>
        </w:rPr>
      </w:pPr>
    </w:p>
    <w:p w14:paraId="236E9B5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loadUserInfo();</w:t>
      </w:r>
    </w:p>
    <w:p w14:paraId="654925AD" w14:textId="77777777" w:rsidR="0016649E" w:rsidRDefault="0016649E" w:rsidP="0016649E">
      <w:pPr>
        <w:rPr>
          <w:lang w:eastAsia="ko-KR"/>
        </w:rPr>
      </w:pPr>
    </w:p>
    <w:p w14:paraId="423740F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closeButton.setOnClickListener(new View.OnClickListener() {</w:t>
      </w:r>
    </w:p>
    <w:p w14:paraId="5CC49C9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7DB7808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03C9AB2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finish();</w:t>
      </w:r>
    </w:p>
    <w:p w14:paraId="6AB8E72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52882B5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4CF38B96" w14:textId="77777777" w:rsidR="0016649E" w:rsidRDefault="0016649E" w:rsidP="0016649E">
      <w:pPr>
        <w:rPr>
          <w:lang w:eastAsia="ko-KR"/>
        </w:rPr>
      </w:pPr>
    </w:p>
    <w:p w14:paraId="363ED14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mBtnUpdate.setOnClickListener(new View.OnClickListener() {</w:t>
      </w:r>
    </w:p>
    <w:p w14:paraId="22F0990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032C109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4C844EC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saveUserInfo();</w:t>
      </w:r>
    </w:p>
    <w:p w14:paraId="0ACF532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4EB50F3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1315EFAD" w14:textId="77777777" w:rsidR="0016649E" w:rsidRDefault="0016649E" w:rsidP="0016649E">
      <w:pPr>
        <w:rPr>
          <w:lang w:eastAsia="ko-KR"/>
        </w:rPr>
      </w:pPr>
    </w:p>
    <w:p w14:paraId="4B987DE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34225697" w14:textId="77777777" w:rsidR="0016649E" w:rsidRDefault="0016649E" w:rsidP="0016649E">
      <w:pPr>
        <w:rPr>
          <w:lang w:eastAsia="ko-KR"/>
        </w:rPr>
      </w:pPr>
    </w:p>
    <w:p w14:paraId="2460B2A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loadUserInfo() {</w:t>
      </w:r>
    </w:p>
    <w:p w14:paraId="2CB180D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uid = userDBFirebaseUser.getUid();</w:t>
      </w:r>
    </w:p>
    <w:p w14:paraId="30A7797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userDBFireStore.collection("users").document(uid).get().addOnCompleteListener(new OnCompleteListener&lt;DocumentSnapshot&gt;() {</w:t>
      </w:r>
    </w:p>
    <w:p w14:paraId="23EC86A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43F6912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onComplete(@NonNull Task&lt;DocumentSnapshot&gt; task) {</w:t>
      </w:r>
    </w:p>
    <w:p w14:paraId="652A7E5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if (task.isSuccessful()) {</w:t>
      </w:r>
    </w:p>
    <w:p w14:paraId="2A3EE51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DocumentSnapshot document = task.getResult();</w:t>
      </w:r>
    </w:p>
    <w:p w14:paraId="49E88B3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Map&lt;String, Object&gt; userInfo = document.getData();</w:t>
      </w:r>
    </w:p>
    <w:p w14:paraId="793266B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updateUI(userInfo);</w:t>
      </w:r>
    </w:p>
    <w:p w14:paraId="1D9C811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1810D86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else {</w:t>
      </w:r>
    </w:p>
    <w:p w14:paraId="594B803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Toast.makeText(MainRetouchInfoActivity.this, "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실패했습니다</w:t>
      </w:r>
      <w:r>
        <w:rPr>
          <w:rFonts w:hint="eastAsia"/>
          <w:lang w:eastAsia="ko-KR"/>
        </w:rPr>
        <w:t>.", Toast.LENGTH_SHORT).show();</w:t>
      </w:r>
    </w:p>
    <w:p w14:paraId="4083E8F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1F8E5EF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    }</w:t>
      </w:r>
    </w:p>
    <w:p w14:paraId="33DF26B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12DE132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C91879F" w14:textId="77777777" w:rsidR="0016649E" w:rsidRDefault="0016649E" w:rsidP="0016649E">
      <w:pPr>
        <w:rPr>
          <w:lang w:eastAsia="ko-KR"/>
        </w:rPr>
      </w:pPr>
    </w:p>
    <w:p w14:paraId="260CD16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updateUI(Map&lt;String, Object&gt; userInfo) {</w:t>
      </w:r>
    </w:p>
    <w:p w14:paraId="54CA32F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email.setText(userDBFirebaseUser.getEmail());</w:t>
      </w:r>
    </w:p>
    <w:p w14:paraId="6C11D956" w14:textId="77777777" w:rsidR="0016649E" w:rsidRDefault="0016649E" w:rsidP="0016649E">
      <w:pPr>
        <w:rPr>
          <w:lang w:eastAsia="ko-KR"/>
        </w:rPr>
      </w:pPr>
    </w:p>
    <w:p w14:paraId="03CBAD8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input_name.setText(userInfo.get("userName").toString());</w:t>
      </w:r>
    </w:p>
    <w:p w14:paraId="37CC120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String[] phoneParts = userInfo.get("userPhone").toString().split("-");</w:t>
      </w:r>
    </w:p>
    <w:p w14:paraId="2ADD043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(phoneParts.length == 3) {</w:t>
      </w:r>
    </w:p>
    <w:p w14:paraId="7BF7921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input_phoneFirst.setText(phoneParts[0]);</w:t>
      </w:r>
    </w:p>
    <w:p w14:paraId="63AD3E1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input_phoneSecond.setText(phoneParts[1]);</w:t>
      </w:r>
    </w:p>
    <w:p w14:paraId="08341DB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input_phoneThird.setText(phoneParts[2]);</w:t>
      </w:r>
    </w:p>
    <w:p w14:paraId="5265177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0B4271E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String[] birthParts = userInfo.get("userBirthday").toString().split("\\.");</w:t>
      </w:r>
    </w:p>
    <w:p w14:paraId="0F1932F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(birthParts.length == 3) {</w:t>
      </w:r>
    </w:p>
    <w:p w14:paraId="54C50B7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input_birthdayYear.setText(birthParts[0]);</w:t>
      </w:r>
    </w:p>
    <w:p w14:paraId="2655B6F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input_birthdayMonth.setText(birthParts[1]);</w:t>
      </w:r>
    </w:p>
    <w:p w14:paraId="4159CAD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input_birthdayDay.setText(birthParts[2]);</w:t>
      </w:r>
    </w:p>
    <w:p w14:paraId="2CC6BBF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5F26FA1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input_address.setText(userInfo.get("userAddress").toString());</w:t>
      </w:r>
    </w:p>
    <w:p w14:paraId="7554C64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input_detail_address.setText(userInfo.get("userDetail_address").toString());</w:t>
      </w:r>
    </w:p>
    <w:p w14:paraId="50486D8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059EFA76" w14:textId="77777777" w:rsidR="0016649E" w:rsidRDefault="0016649E" w:rsidP="0016649E">
      <w:pPr>
        <w:rPr>
          <w:lang w:eastAsia="ko-KR"/>
        </w:rPr>
      </w:pPr>
    </w:p>
    <w:p w14:paraId="3EFB449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saveUserInfo() {</w:t>
      </w:r>
    </w:p>
    <w:p w14:paraId="4883A99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uid = userDBFirebaseAuth.getUid();</w:t>
      </w:r>
    </w:p>
    <w:p w14:paraId="7E0D603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pw = input_pw.getText().toString();</w:t>
      </w:r>
    </w:p>
    <w:p w14:paraId="6231FD5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pwCk = input_pwCk.getText().toString();</w:t>
      </w:r>
    </w:p>
    <w:p w14:paraId="32D001B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name = input_name.getText().toString();</w:t>
      </w:r>
    </w:p>
    <w:p w14:paraId="70DDA10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phoneFirst = input_phoneFirst.getText().toString();</w:t>
      </w:r>
    </w:p>
    <w:p w14:paraId="0177F0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phoneSecond = input_phoneSecond.getText().toString();</w:t>
      </w:r>
    </w:p>
    <w:p w14:paraId="7148853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phoneThird = input_phoneThird.getText().toString();</w:t>
      </w:r>
    </w:p>
    <w:p w14:paraId="062B712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birthdayYear = input_birthdayYear.getText().toString();</w:t>
      </w:r>
    </w:p>
    <w:p w14:paraId="4BA02F2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birthdayMonth = input_birthdayMonth.getText().toString();</w:t>
      </w:r>
    </w:p>
    <w:p w14:paraId="5B3D79B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birthdayDay = input_birthdayDay.getText().toString();</w:t>
      </w:r>
    </w:p>
    <w:p w14:paraId="6072D15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address = input_address.getText().toString();</w:t>
      </w:r>
    </w:p>
    <w:p w14:paraId="2FD7015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detail_Address = input_detail_address.getText().toString();</w:t>
      </w:r>
    </w:p>
    <w:p w14:paraId="665AC8DB" w14:textId="77777777" w:rsidR="0016649E" w:rsidRDefault="0016649E" w:rsidP="0016649E">
      <w:pPr>
        <w:rPr>
          <w:lang w:eastAsia="ko-KR"/>
        </w:rPr>
      </w:pPr>
    </w:p>
    <w:p w14:paraId="43D8757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(!isAnonymousUser) {</w:t>
      </w:r>
    </w:p>
    <w:p w14:paraId="622026E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if (pw.isEmpty()) {</w:t>
      </w:r>
    </w:p>
    <w:p w14:paraId="06808A3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input_pw.setError("</w:t>
      </w:r>
      <w:r>
        <w:rPr>
          <w:rFonts w:hint="eastAsia"/>
          <w:lang w:eastAsia="ko-KR"/>
        </w:rPr>
        <w:t>비밀번호를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입력해주세요</w:t>
      </w:r>
      <w:r>
        <w:rPr>
          <w:rFonts w:hint="eastAsia"/>
          <w:lang w:eastAsia="ko-KR"/>
        </w:rPr>
        <w:t>.");</w:t>
      </w:r>
    </w:p>
    <w:p w14:paraId="0C4318D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input_pw.requestFocus();</w:t>
      </w:r>
    </w:p>
    <w:p w14:paraId="051D37D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return;</w:t>
      </w:r>
    </w:p>
    <w:p w14:paraId="4CF4FCD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6D95937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if (pwCk.isEmpty()) {</w:t>
      </w:r>
    </w:p>
    <w:p w14:paraId="1E47D6C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input_pwCk.setError("</w:t>
      </w:r>
      <w:r>
        <w:rPr>
          <w:rFonts w:hint="eastAsia"/>
          <w:lang w:eastAsia="ko-KR"/>
        </w:rPr>
        <w:t>비밀번호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입력해주세요</w:t>
      </w:r>
      <w:r>
        <w:rPr>
          <w:rFonts w:hint="eastAsia"/>
          <w:lang w:eastAsia="ko-KR"/>
        </w:rPr>
        <w:t>.");</w:t>
      </w:r>
    </w:p>
    <w:p w14:paraId="4507B5A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input_pwCk.requestFocus();</w:t>
      </w:r>
    </w:p>
    <w:p w14:paraId="53D0E9A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return;</w:t>
      </w:r>
    </w:p>
    <w:p w14:paraId="10A0ED5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08BEAAA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if (!pw.equals(pwCk)) {</w:t>
      </w:r>
    </w:p>
    <w:p w14:paraId="15A5A66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input_pwCk.setError("</w:t>
      </w:r>
      <w:r>
        <w:rPr>
          <w:rFonts w:hint="eastAsia"/>
          <w:lang w:eastAsia="ko-KR"/>
        </w:rPr>
        <w:t>비밀번호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비밀번호가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비밀번호와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일치하지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않습니다</w:t>
      </w:r>
      <w:r>
        <w:rPr>
          <w:rFonts w:hint="eastAsia"/>
          <w:lang w:eastAsia="ko-KR"/>
        </w:rPr>
        <w:t>.");</w:t>
      </w:r>
    </w:p>
    <w:p w14:paraId="0EEDA02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        input_pwCk.requestFocus();</w:t>
      </w:r>
    </w:p>
    <w:p w14:paraId="4D26A1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return;</w:t>
      </w:r>
    </w:p>
    <w:p w14:paraId="5E0542A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0ADC080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362C767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if(name.isEmpty()){</w:t>
      </w:r>
    </w:p>
    <w:p w14:paraId="62CA8EF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input_name.setError("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입력해주세요</w:t>
      </w:r>
      <w:r>
        <w:rPr>
          <w:rFonts w:hint="eastAsia"/>
          <w:lang w:eastAsia="ko-KR"/>
        </w:rPr>
        <w:t>.");</w:t>
      </w:r>
    </w:p>
    <w:p w14:paraId="0FDBC01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input_name.requestFocus();</w:t>
      </w:r>
    </w:p>
    <w:p w14:paraId="7C6455A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return;</w:t>
      </w:r>
    </w:p>
    <w:p w14:paraId="303766E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58726CA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else if(phoneFirst.isEmpty() || phoneSecond.isEmpty() || phoneThird.isEmpty()){</w:t>
      </w:r>
    </w:p>
    <w:p w14:paraId="38BE1A6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if(phoneFirst.isEmpty()){</w:t>
      </w:r>
    </w:p>
    <w:p w14:paraId="7006D66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input_phoneFirst.setError("</w:t>
      </w:r>
      <w:r>
        <w:rPr>
          <w:rFonts w:hint="eastAsia"/>
          <w:lang w:eastAsia="ko-KR"/>
        </w:rPr>
        <w:t>전화번호를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입력해주세요</w:t>
      </w:r>
      <w:r>
        <w:rPr>
          <w:rFonts w:hint="eastAsia"/>
          <w:lang w:eastAsia="ko-KR"/>
        </w:rPr>
        <w:t>.");</w:t>
      </w:r>
    </w:p>
    <w:p w14:paraId="515CEF9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input_phoneFirst.requestFocus();</w:t>
      </w:r>
    </w:p>
    <w:p w14:paraId="75610F9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return;</w:t>
      </w:r>
    </w:p>
    <w:p w14:paraId="27A0A8A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597274D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else if(phoneSecond.isEmpty()){</w:t>
      </w:r>
    </w:p>
    <w:p w14:paraId="16F85C9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input_phoneSecond.setError("</w:t>
      </w:r>
      <w:r>
        <w:rPr>
          <w:rFonts w:hint="eastAsia"/>
          <w:lang w:eastAsia="ko-KR"/>
        </w:rPr>
        <w:t>전화번호를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입력해주세요</w:t>
      </w:r>
      <w:r>
        <w:rPr>
          <w:rFonts w:hint="eastAsia"/>
          <w:lang w:eastAsia="ko-KR"/>
        </w:rPr>
        <w:t>.");</w:t>
      </w:r>
    </w:p>
    <w:p w14:paraId="51046DC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input_phoneSecond.requestFocus();</w:t>
      </w:r>
    </w:p>
    <w:p w14:paraId="31F39D1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return;</w:t>
      </w:r>
    </w:p>
    <w:p w14:paraId="69DD7D1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711525C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else{</w:t>
      </w:r>
    </w:p>
    <w:p w14:paraId="53586E7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input_phoneThird.setError("</w:t>
      </w:r>
      <w:r>
        <w:rPr>
          <w:rFonts w:hint="eastAsia"/>
          <w:lang w:eastAsia="ko-KR"/>
        </w:rPr>
        <w:t>전화번호를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입력해주세요</w:t>
      </w:r>
      <w:r>
        <w:rPr>
          <w:rFonts w:hint="eastAsia"/>
          <w:lang w:eastAsia="ko-KR"/>
        </w:rPr>
        <w:t>.");</w:t>
      </w:r>
    </w:p>
    <w:p w14:paraId="02926CE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input_phoneThird.requestFocus();</w:t>
      </w:r>
    </w:p>
    <w:p w14:paraId="4667963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return;</w:t>
      </w:r>
    </w:p>
    <w:p w14:paraId="0EFA380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3043A3E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2DF2D1F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else if(!isInputPhoneValid()){</w:t>
      </w:r>
    </w:p>
    <w:p w14:paraId="576CF74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input_phoneThird.setError("</w:t>
      </w:r>
      <w:r>
        <w:rPr>
          <w:rFonts w:hint="eastAsia"/>
          <w:lang w:eastAsia="ko-KR"/>
        </w:rPr>
        <w:t>올바른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전화번호를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입력해주세요</w:t>
      </w:r>
      <w:r>
        <w:rPr>
          <w:rFonts w:hint="eastAsia"/>
          <w:lang w:eastAsia="ko-KR"/>
        </w:rPr>
        <w:t>.");</w:t>
      </w:r>
    </w:p>
    <w:p w14:paraId="0A57016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return;</w:t>
      </w:r>
    </w:p>
    <w:p w14:paraId="46DDEFD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4B46C4A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else if(birthdayYear.isEmpty() || birthdayMonth.isEmpty() || birthdayDay.isEmpty()){</w:t>
      </w:r>
    </w:p>
    <w:p w14:paraId="74F3015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if(birthdayYear.isEmpty()){</w:t>
      </w:r>
    </w:p>
    <w:p w14:paraId="2986B20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input_birthdayYear.setError("</w:t>
      </w:r>
      <w:r>
        <w:rPr>
          <w:rFonts w:hint="eastAsia"/>
          <w:lang w:eastAsia="ko-KR"/>
        </w:rPr>
        <w:t>생년월일을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입력해주세요</w:t>
      </w:r>
      <w:r>
        <w:rPr>
          <w:rFonts w:hint="eastAsia"/>
          <w:lang w:eastAsia="ko-KR"/>
        </w:rPr>
        <w:t>.");</w:t>
      </w:r>
    </w:p>
    <w:p w14:paraId="2F67BD1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input_birthdayYear.requestFocus();</w:t>
      </w:r>
    </w:p>
    <w:p w14:paraId="39CDBDF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return;</w:t>
      </w:r>
    </w:p>
    <w:p w14:paraId="24FDD02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382721B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else if(birthdayMonth.isEmpty()){</w:t>
      </w:r>
    </w:p>
    <w:p w14:paraId="5045302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input_birthdayMonth.setError("</w:t>
      </w:r>
      <w:r>
        <w:rPr>
          <w:rFonts w:hint="eastAsia"/>
          <w:lang w:eastAsia="ko-KR"/>
        </w:rPr>
        <w:t>생년월일을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입력해주세요</w:t>
      </w:r>
      <w:r>
        <w:rPr>
          <w:rFonts w:hint="eastAsia"/>
          <w:lang w:eastAsia="ko-KR"/>
        </w:rPr>
        <w:t>.");</w:t>
      </w:r>
    </w:p>
    <w:p w14:paraId="0954939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input_birthdayMonth.requestFocus();</w:t>
      </w:r>
    </w:p>
    <w:p w14:paraId="0CAE0E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return;</w:t>
      </w:r>
    </w:p>
    <w:p w14:paraId="0C65684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295EE42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else{</w:t>
      </w:r>
    </w:p>
    <w:p w14:paraId="386497D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input_birthdayDay.setError("</w:t>
      </w:r>
      <w:r>
        <w:rPr>
          <w:rFonts w:hint="eastAsia"/>
          <w:lang w:eastAsia="ko-KR"/>
        </w:rPr>
        <w:t>생년월일을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입력해주세요</w:t>
      </w:r>
      <w:r>
        <w:rPr>
          <w:rFonts w:hint="eastAsia"/>
          <w:lang w:eastAsia="ko-KR"/>
        </w:rPr>
        <w:t>.");</w:t>
      </w:r>
    </w:p>
    <w:p w14:paraId="062313B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input_birthdayDay.requestFocus();</w:t>
      </w:r>
    </w:p>
    <w:p w14:paraId="0AB814D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return;</w:t>
      </w:r>
    </w:p>
    <w:p w14:paraId="53037EC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48226A0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6B49BBE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else if(!isInputBirthDayValid()){</w:t>
      </w:r>
    </w:p>
    <w:p w14:paraId="06BA32F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input_birthdayDay.setError("</w:t>
      </w:r>
      <w:r>
        <w:rPr>
          <w:rFonts w:hint="eastAsia"/>
          <w:lang w:eastAsia="ko-KR"/>
        </w:rPr>
        <w:t>올바른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생년월일을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입력해주세요</w:t>
      </w:r>
      <w:r>
        <w:rPr>
          <w:rFonts w:hint="eastAsia"/>
          <w:lang w:eastAsia="ko-KR"/>
        </w:rPr>
        <w:t>.");</w:t>
      </w:r>
    </w:p>
    <w:p w14:paraId="3042AB8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return;</w:t>
      </w:r>
    </w:p>
    <w:p w14:paraId="08BAA2C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7B02514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else if(address.isEmpty()) {</w:t>
      </w:r>
    </w:p>
    <w:p w14:paraId="22F4ED1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input_address.setError("</w:t>
      </w:r>
      <w:r>
        <w:rPr>
          <w:rFonts w:hint="eastAsia"/>
          <w:lang w:eastAsia="ko-KR"/>
        </w:rPr>
        <w:t>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입력해주세요</w:t>
      </w:r>
      <w:r>
        <w:rPr>
          <w:rFonts w:hint="eastAsia"/>
          <w:lang w:eastAsia="ko-KR"/>
        </w:rPr>
        <w:t>.");</w:t>
      </w:r>
    </w:p>
    <w:p w14:paraId="2938F6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return;</w:t>
      </w:r>
    </w:p>
    <w:p w14:paraId="094C067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44A0B77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else if(detail_Address.isEmpty()) {</w:t>
      </w:r>
    </w:p>
    <w:p w14:paraId="64AACE2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input_detail_address.setError("</w:t>
      </w:r>
      <w:r>
        <w:rPr>
          <w:rFonts w:hint="eastAsia"/>
          <w:lang w:eastAsia="ko-KR"/>
        </w:rPr>
        <w:t>상세주소를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입력해주세요</w:t>
      </w:r>
      <w:r>
        <w:rPr>
          <w:rFonts w:hint="eastAsia"/>
          <w:lang w:eastAsia="ko-KR"/>
        </w:rPr>
        <w:t>.");</w:t>
      </w:r>
    </w:p>
    <w:p w14:paraId="07B2C4E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return;</w:t>
      </w:r>
    </w:p>
    <w:p w14:paraId="7038572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3C74B528" w14:textId="77777777" w:rsidR="0016649E" w:rsidRDefault="0016649E" w:rsidP="0016649E">
      <w:pPr>
        <w:rPr>
          <w:lang w:eastAsia="ko-KR"/>
        </w:rPr>
      </w:pPr>
    </w:p>
    <w:p w14:paraId="6456A3B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Map&lt;String, Object&gt; userInfo = new HashMap&lt;&gt;();</w:t>
      </w:r>
    </w:p>
    <w:p w14:paraId="6AD3515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userInfo.put("userName", name);</w:t>
      </w:r>
    </w:p>
    <w:p w14:paraId="47E4306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userInfo.put("userPhone", phoneFirst+'-'+phoneSecond+'-'+phoneThird);</w:t>
      </w:r>
    </w:p>
    <w:p w14:paraId="1820AE8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userInfo.put("userBirthday", birthdayYear+'.'+birthdayMonth+'.'+birthdayDay);</w:t>
      </w:r>
    </w:p>
    <w:p w14:paraId="38D3B70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userInfo.put("userAddress", address);</w:t>
      </w:r>
    </w:p>
    <w:p w14:paraId="2D2230E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userInfo.put("userDetail_address", detail_Address);</w:t>
      </w:r>
    </w:p>
    <w:p w14:paraId="13BC180B" w14:textId="77777777" w:rsidR="0016649E" w:rsidRDefault="0016649E" w:rsidP="0016649E">
      <w:pPr>
        <w:rPr>
          <w:lang w:eastAsia="ko-KR"/>
        </w:rPr>
      </w:pPr>
    </w:p>
    <w:p w14:paraId="31F321F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userDBFireStore.collection("users").document(uid).update(userInfo).addOnCompleteListener(new OnCompleteListener&lt;Void&gt;() {</w:t>
      </w:r>
    </w:p>
    <w:p w14:paraId="576A842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2C5D99D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onComplete(@NonNull Task&lt;Void&gt; task) {</w:t>
      </w:r>
    </w:p>
    <w:p w14:paraId="1DE3079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if (task.isSuccessful()) {</w:t>
      </w:r>
    </w:p>
    <w:p w14:paraId="29A656A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Toast.makeText(MainRetouchInfoActivity.this, "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수정되었습니다</w:t>
      </w:r>
      <w:r>
        <w:rPr>
          <w:rFonts w:hint="eastAsia"/>
          <w:lang w:eastAsia="ko-KR"/>
        </w:rPr>
        <w:t>.", Toast.LENGTH_SHORT).show();</w:t>
      </w:r>
    </w:p>
    <w:p w14:paraId="6D577D7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if(!isAnonymousUser){</w:t>
      </w:r>
    </w:p>
    <w:p w14:paraId="50742F0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userDBFirebaseUser.updatePassword(pw);</w:t>
      </w:r>
    </w:p>
    <w:p w14:paraId="143D8E7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189034E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finish();</w:t>
      </w:r>
    </w:p>
    <w:p w14:paraId="6F4AD73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 else {</w:t>
      </w:r>
    </w:p>
    <w:p w14:paraId="25301E0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Toast.makeText(MainRetouchInfoActivity.this, "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실패했습니다</w:t>
      </w:r>
      <w:r>
        <w:rPr>
          <w:rFonts w:hint="eastAsia"/>
          <w:lang w:eastAsia="ko-KR"/>
        </w:rPr>
        <w:t>.", Toast.LENGTH_SHORT).show();</w:t>
      </w:r>
    </w:p>
    <w:p w14:paraId="41FC7E2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0E80A44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782B89F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3958B5D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B444B7A" w14:textId="77777777" w:rsidR="0016649E" w:rsidRDefault="0016649E" w:rsidP="0016649E">
      <w:pPr>
        <w:rPr>
          <w:lang w:eastAsia="ko-KR"/>
        </w:rPr>
      </w:pPr>
    </w:p>
    <w:p w14:paraId="2610496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boolean isInputPhoneValid() {</w:t>
      </w:r>
    </w:p>
    <w:p w14:paraId="59DCFC9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part1 = input_phoneFirst.getText().toString().trim();</w:t>
      </w:r>
    </w:p>
    <w:p w14:paraId="0DD1FBB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part2 = input_phoneSecond.getText().toString().trim();</w:t>
      </w:r>
    </w:p>
    <w:p w14:paraId="4BB2D9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part3 = input_phoneThird.getText().toString().trim();</w:t>
      </w:r>
    </w:p>
    <w:p w14:paraId="27407033" w14:textId="77777777" w:rsidR="0016649E" w:rsidRDefault="0016649E" w:rsidP="0016649E">
      <w:pPr>
        <w:rPr>
          <w:lang w:eastAsia="ko-KR"/>
        </w:rPr>
      </w:pPr>
    </w:p>
    <w:p w14:paraId="6E1D2A9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isNumeric(part1) &amp;&amp; isNumeric(part2) &amp;&amp; isNumeric(part3)</w:t>
      </w:r>
    </w:p>
    <w:p w14:paraId="6FF8E44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&amp;&amp; part1.length() == 3 &amp;&amp; part2.length() == 4 &amp;&amp; part3.length() == 4;</w:t>
      </w:r>
    </w:p>
    <w:p w14:paraId="3A5AAC2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38AE95F" w14:textId="77777777" w:rsidR="0016649E" w:rsidRDefault="0016649E" w:rsidP="0016649E">
      <w:pPr>
        <w:rPr>
          <w:lang w:eastAsia="ko-KR"/>
        </w:rPr>
      </w:pPr>
    </w:p>
    <w:p w14:paraId="4327CAD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boolean isInputBirthDayValid() {</w:t>
      </w:r>
    </w:p>
    <w:p w14:paraId="689E429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yearStr = input_birthdayYear.getText().toString().trim();</w:t>
      </w:r>
    </w:p>
    <w:p w14:paraId="1A6DB7E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monthStr = input_birthdayMonth.getText().toString().trim();</w:t>
      </w:r>
    </w:p>
    <w:p w14:paraId="7E350E5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dayStr = input_birthdayDay.getText().toString().trim();</w:t>
      </w:r>
    </w:p>
    <w:p w14:paraId="54739E8E" w14:textId="77777777" w:rsidR="0016649E" w:rsidRDefault="0016649E" w:rsidP="0016649E">
      <w:pPr>
        <w:rPr>
          <w:lang w:eastAsia="ko-KR"/>
        </w:rPr>
      </w:pPr>
    </w:p>
    <w:p w14:paraId="7296991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(!isNumeric(yearStr) || !isNumeric(monthStr) || !isNumeric(dayStr)) {</w:t>
      </w:r>
    </w:p>
    <w:p w14:paraId="167C93C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 false;</w:t>
      </w:r>
    </w:p>
    <w:p w14:paraId="443CF8C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7221B852" w14:textId="77777777" w:rsidR="0016649E" w:rsidRDefault="0016649E" w:rsidP="0016649E">
      <w:pPr>
        <w:rPr>
          <w:lang w:eastAsia="ko-KR"/>
        </w:rPr>
      </w:pPr>
    </w:p>
    <w:p w14:paraId="12A9188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 year = Integer.parseInt(yearStr);</w:t>
      </w:r>
    </w:p>
    <w:p w14:paraId="7C1FAF5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 month = Integer.parseInt(monthStr);</w:t>
      </w:r>
    </w:p>
    <w:p w14:paraId="669584F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int day = Integer.parseInt(dayStr);</w:t>
      </w:r>
    </w:p>
    <w:p w14:paraId="111A45E8" w14:textId="77777777" w:rsidR="0016649E" w:rsidRDefault="0016649E" w:rsidP="0016649E">
      <w:pPr>
        <w:rPr>
          <w:lang w:eastAsia="ko-KR"/>
        </w:rPr>
      </w:pPr>
    </w:p>
    <w:p w14:paraId="37F890C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(month &lt; 1 || month &gt; 12) {</w:t>
      </w:r>
    </w:p>
    <w:p w14:paraId="55D6DE4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 false;</w:t>
      </w:r>
    </w:p>
    <w:p w14:paraId="2F1B697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49AAFD16" w14:textId="77777777" w:rsidR="0016649E" w:rsidRDefault="0016649E" w:rsidP="0016649E">
      <w:pPr>
        <w:rPr>
          <w:lang w:eastAsia="ko-KR"/>
        </w:rPr>
      </w:pPr>
    </w:p>
    <w:p w14:paraId="3FBC079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Calendar calendar = Calendar.getInstance();</w:t>
      </w:r>
    </w:p>
    <w:p w14:paraId="2B7AFF9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calendar.setLenient(false);</w:t>
      </w:r>
    </w:p>
    <w:p w14:paraId="28AC53B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try {</w:t>
      </w:r>
    </w:p>
    <w:p w14:paraId="76148A1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calendar.set(year, month - 1, day); // </w:t>
      </w:r>
      <w:r>
        <w:rPr>
          <w:rFonts w:hint="eastAsia"/>
          <w:lang w:eastAsia="ko-KR"/>
        </w:rPr>
        <w:t>월은</w:t>
      </w:r>
      <w:r>
        <w:rPr>
          <w:rFonts w:hint="eastAsia"/>
          <w:lang w:eastAsia="ko-KR"/>
        </w:rPr>
        <w:t xml:space="preserve"> 0</w:t>
      </w:r>
      <w:r>
        <w:rPr>
          <w:rFonts w:hint="eastAsia"/>
          <w:lang w:eastAsia="ko-KR"/>
        </w:rPr>
        <w:t>부터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시작하므로</w:t>
      </w:r>
      <w:r>
        <w:rPr>
          <w:rFonts w:hint="eastAsia"/>
          <w:lang w:eastAsia="ko-KR"/>
        </w:rPr>
        <w:t xml:space="preserve"> -1 </w:t>
      </w:r>
      <w:r>
        <w:rPr>
          <w:rFonts w:hint="eastAsia"/>
          <w:lang w:eastAsia="ko-KR"/>
        </w:rPr>
        <w:t>해줍니다</w:t>
      </w:r>
      <w:r>
        <w:rPr>
          <w:rFonts w:hint="eastAsia"/>
          <w:lang w:eastAsia="ko-KR"/>
        </w:rPr>
        <w:t>.</w:t>
      </w:r>
    </w:p>
    <w:p w14:paraId="0D0282C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calendar.getTime(); // </w:t>
      </w:r>
      <w:r>
        <w:rPr>
          <w:rFonts w:hint="eastAsia"/>
          <w:lang w:eastAsia="ko-KR"/>
        </w:rPr>
        <w:t>유효하지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발생합니다</w:t>
      </w:r>
      <w:r>
        <w:rPr>
          <w:rFonts w:hint="eastAsia"/>
          <w:lang w:eastAsia="ko-KR"/>
        </w:rPr>
        <w:t>.</w:t>
      </w:r>
    </w:p>
    <w:p w14:paraId="3460C26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catch (Exception e) {</w:t>
      </w:r>
    </w:p>
    <w:p w14:paraId="7F0F7BC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 false;</w:t>
      </w:r>
    </w:p>
    <w:p w14:paraId="100D6E1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6E465E78" w14:textId="77777777" w:rsidR="0016649E" w:rsidRDefault="0016649E" w:rsidP="0016649E">
      <w:pPr>
        <w:rPr>
          <w:lang w:eastAsia="ko-KR"/>
        </w:rPr>
      </w:pPr>
    </w:p>
    <w:p w14:paraId="1CA31F2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true;</w:t>
      </w:r>
    </w:p>
    <w:p w14:paraId="38EFC54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17137DF" w14:textId="77777777" w:rsidR="0016649E" w:rsidRDefault="0016649E" w:rsidP="0016649E">
      <w:pPr>
        <w:rPr>
          <w:lang w:eastAsia="ko-KR"/>
        </w:rPr>
      </w:pPr>
    </w:p>
    <w:p w14:paraId="4F794D7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boolean isNumeric(String str) {</w:t>
      </w:r>
    </w:p>
    <w:p w14:paraId="7B9E885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(TextUtils.isEmpty(str)) {</w:t>
      </w:r>
    </w:p>
    <w:p w14:paraId="0BE0E92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 false;</w:t>
      </w:r>
    </w:p>
    <w:p w14:paraId="4E5CCFD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599E22B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try {</w:t>
      </w:r>
    </w:p>
    <w:p w14:paraId="22A624B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Long.parseLong(str);</w:t>
      </w:r>
    </w:p>
    <w:p w14:paraId="5ADA50D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 true;</w:t>
      </w:r>
    </w:p>
    <w:p w14:paraId="045C77A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catch (NumberFormatException e) {</w:t>
      </w:r>
    </w:p>
    <w:p w14:paraId="6A677EA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 false;</w:t>
      </w:r>
    </w:p>
    <w:p w14:paraId="1F7210C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75FB5D4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736D16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1D0C1717" w14:textId="77777777" w:rsidR="0016649E" w:rsidRDefault="0016649E" w:rsidP="0016649E">
      <w:pPr>
        <w:rPr>
          <w:lang w:eastAsia="ko-KR"/>
        </w:rPr>
      </w:pPr>
    </w:p>
    <w:p w14:paraId="73DE8972" w14:textId="7D5AE592" w:rsidR="0016649E" w:rsidRPr="00A86C2F" w:rsidRDefault="0016649E" w:rsidP="00A86C2F">
      <w:pPr>
        <w:pStyle w:val="3"/>
        <w:rPr>
          <w:b/>
          <w:lang w:eastAsia="ko-KR"/>
        </w:rPr>
      </w:pPr>
      <w:bookmarkStart w:id="176" w:name="_Toc168002287"/>
      <w:r w:rsidRPr="00A86C2F">
        <w:rPr>
          <w:b/>
          <w:lang w:eastAsia="ko-KR"/>
        </w:rPr>
        <w:t>yuhan19plus\main\</w:t>
      </w:r>
      <w:r w:rsidR="00A86C2F">
        <w:rPr>
          <w:b/>
          <w:lang w:eastAsia="ko-KR"/>
        </w:rPr>
        <w:t>MainStoreLocationActivity.java</w:t>
      </w:r>
      <w:r w:rsidR="00A86C2F">
        <w:rPr>
          <w:rFonts w:hint="eastAsia"/>
          <w:b/>
          <w:lang w:eastAsia="ko-KR"/>
        </w:rPr>
        <w:t xml:space="preserve"> </w:t>
      </w:r>
      <w:r w:rsidR="00A86C2F">
        <w:rPr>
          <w:rFonts w:hint="eastAsia"/>
          <w:b/>
          <w:lang w:eastAsia="ko-KR"/>
        </w:rPr>
        <w:t>작성자</w:t>
      </w:r>
      <w:r w:rsidR="00A86C2F">
        <w:rPr>
          <w:rFonts w:hint="eastAsia"/>
          <w:b/>
          <w:lang w:eastAsia="ko-KR"/>
        </w:rPr>
        <w:t xml:space="preserve"> :</w:t>
      </w:r>
      <w:r w:rsidR="00A86C2F">
        <w:rPr>
          <w:rFonts w:hint="eastAsia"/>
          <w:b/>
          <w:lang w:eastAsia="ko-KR"/>
        </w:rPr>
        <w:t>임성준</w:t>
      </w:r>
      <w:bookmarkEnd w:id="176"/>
    </w:p>
    <w:p w14:paraId="3B4BCE2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kr.ac.yuhan.cs.yuhan19plus.main;</w:t>
      </w:r>
    </w:p>
    <w:p w14:paraId="6631869C" w14:textId="77777777" w:rsidR="0016649E" w:rsidRDefault="0016649E" w:rsidP="0016649E">
      <w:pPr>
        <w:rPr>
          <w:lang w:eastAsia="ko-KR"/>
        </w:rPr>
      </w:pPr>
    </w:p>
    <w:p w14:paraId="15060EF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android.Manifest;</w:t>
      </w:r>
    </w:p>
    <w:p w14:paraId="247858E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android.annotation.SuppressLint;</w:t>
      </w:r>
    </w:p>
    <w:p w14:paraId="37F804A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android.content.pm.PackageManager;</w:t>
      </w:r>
    </w:p>
    <w:p w14:paraId="40D6D62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android.graphics.Color;</w:t>
      </w:r>
    </w:p>
    <w:p w14:paraId="0CE36AF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android.graphics.Typeface;</w:t>
      </w:r>
    </w:p>
    <w:p w14:paraId="0B8A7D4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android.location.Location;</w:t>
      </w:r>
    </w:p>
    <w:p w14:paraId="5AF53C4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android.os.Bundle;</w:t>
      </w:r>
    </w:p>
    <w:p w14:paraId="0D1632B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android.util.DisplayMetrics;</w:t>
      </w:r>
    </w:p>
    <w:p w14:paraId="27A4051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android.util.TypedValue;</w:t>
      </w:r>
    </w:p>
    <w:p w14:paraId="5A64648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android.view.Gravity;</w:t>
      </w:r>
    </w:p>
    <w:p w14:paraId="58715DB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android.webkit.WebChromeClient;</w:t>
      </w:r>
    </w:p>
    <w:p w14:paraId="10252B0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android.webkit.WebSettings;</w:t>
      </w:r>
    </w:p>
    <w:p w14:paraId="7CF11E9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android.webkit.WebView;</w:t>
      </w:r>
    </w:p>
    <w:p w14:paraId="493029C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android.webkit.WebViewClient;</w:t>
      </w:r>
    </w:p>
    <w:p w14:paraId="57C0834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>import android.widget.LinearLayout;</w:t>
      </w:r>
    </w:p>
    <w:p w14:paraId="0F79F50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android.widget.TextView;</w:t>
      </w:r>
    </w:p>
    <w:p w14:paraId="54BA7931" w14:textId="77777777" w:rsidR="0016649E" w:rsidRDefault="0016649E" w:rsidP="0016649E">
      <w:pPr>
        <w:rPr>
          <w:lang w:eastAsia="ko-KR"/>
        </w:rPr>
      </w:pPr>
    </w:p>
    <w:p w14:paraId="10C8309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androidx.annotation.NonNull;</w:t>
      </w:r>
    </w:p>
    <w:p w14:paraId="6AFD820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androidx.appcompat.app.AppCompatActivity;</w:t>
      </w:r>
    </w:p>
    <w:p w14:paraId="1A72FB1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androidx.core.app.ActivityCompat;</w:t>
      </w:r>
    </w:p>
    <w:p w14:paraId="4817C7E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androidx.core.content.ContextCompat;</w:t>
      </w:r>
    </w:p>
    <w:p w14:paraId="535D7A68" w14:textId="77777777" w:rsidR="0016649E" w:rsidRDefault="0016649E" w:rsidP="0016649E">
      <w:pPr>
        <w:rPr>
          <w:lang w:eastAsia="ko-KR"/>
        </w:rPr>
      </w:pPr>
    </w:p>
    <w:p w14:paraId="442DC12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com.google.android.gms.location.FusedLocationProviderClient;</w:t>
      </w:r>
    </w:p>
    <w:p w14:paraId="2A58833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com.google.android.gms.location.LocationServices;</w:t>
      </w:r>
    </w:p>
    <w:p w14:paraId="20AE7A5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com.google.android.gms.tasks.OnSuccessListener;</w:t>
      </w:r>
    </w:p>
    <w:p w14:paraId="60995A7D" w14:textId="77777777" w:rsidR="0016649E" w:rsidRDefault="0016649E" w:rsidP="0016649E">
      <w:pPr>
        <w:rPr>
          <w:lang w:eastAsia="ko-KR"/>
        </w:rPr>
      </w:pPr>
    </w:p>
    <w:p w14:paraId="76314E4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kr.ac.yuhan.cs.yuhan19plus.R;</w:t>
      </w:r>
    </w:p>
    <w:p w14:paraId="5C9567C4" w14:textId="77777777" w:rsidR="0016649E" w:rsidRDefault="0016649E" w:rsidP="0016649E">
      <w:pPr>
        <w:rPr>
          <w:lang w:eastAsia="ko-KR"/>
        </w:rPr>
      </w:pPr>
    </w:p>
    <w:p w14:paraId="6ABA9FD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</w:p>
    <w:p w14:paraId="149312E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매장위치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기능구현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*/</w:t>
      </w:r>
    </w:p>
    <w:p w14:paraId="69494EA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MainStoreLocationActivity extends AppCompatActivity {</w:t>
      </w:r>
    </w:p>
    <w:p w14:paraId="3C5A7C7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static final int LOCATION_PERMISSION_REQUEST_CODE = 1;</w:t>
      </w:r>
    </w:p>
    <w:p w14:paraId="76658C0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WebView web;</w:t>
      </w:r>
    </w:p>
    <w:p w14:paraId="30B9446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FusedLocationProviderClient fusedLocationClient;</w:t>
      </w:r>
    </w:p>
    <w:p w14:paraId="4E82F4D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private double latitude = 37.566826; //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서울</w:t>
      </w:r>
    </w:p>
    <w:p w14:paraId="10F6F35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private double longitude = 126.9786567; //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서울</w:t>
      </w:r>
    </w:p>
    <w:p w14:paraId="6CE2C671" w14:textId="77777777" w:rsidR="0016649E" w:rsidRDefault="0016649E" w:rsidP="0016649E">
      <w:pPr>
        <w:rPr>
          <w:lang w:eastAsia="ko-KR"/>
        </w:rPr>
      </w:pPr>
    </w:p>
    <w:p w14:paraId="52E3DBD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0A753AB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protected void onCreate(Bundle savedInstanceState) {</w:t>
      </w:r>
    </w:p>
    <w:p w14:paraId="4E5B65F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super.onCreate(savedInstanceState);</w:t>
      </w:r>
    </w:p>
    <w:p w14:paraId="2364620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setContentView(R.layout.main_activity_storelocation);</w:t>
      </w:r>
    </w:p>
    <w:p w14:paraId="5D111BC0" w14:textId="77777777" w:rsidR="0016649E" w:rsidRDefault="0016649E" w:rsidP="0016649E">
      <w:pPr>
        <w:rPr>
          <w:lang w:eastAsia="ko-KR"/>
        </w:rPr>
      </w:pPr>
    </w:p>
    <w:p w14:paraId="74628EF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fusedLocationClient = LocationServices.getFusedLocationProviderClient(this);</w:t>
      </w:r>
    </w:p>
    <w:p w14:paraId="041330A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checkLocationPermission();</w:t>
      </w:r>
    </w:p>
    <w:p w14:paraId="6F3E8D59" w14:textId="77777777" w:rsidR="0016649E" w:rsidRDefault="0016649E" w:rsidP="0016649E">
      <w:pPr>
        <w:rPr>
          <w:lang w:eastAsia="ko-KR"/>
        </w:rPr>
      </w:pPr>
    </w:p>
    <w:p w14:paraId="4DC173E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디스플레이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메트릭스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11879C5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DisplayMetrics displayMetrics = new DisplayMetrics();</w:t>
      </w:r>
    </w:p>
    <w:p w14:paraId="1A84828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getWindowManager().getDefaultDisplay().getRealMetrics(displayMetrics);</w:t>
      </w:r>
    </w:p>
    <w:p w14:paraId="68904A3C" w14:textId="77777777" w:rsidR="0016649E" w:rsidRDefault="0016649E" w:rsidP="0016649E">
      <w:pPr>
        <w:rPr>
          <w:lang w:eastAsia="ko-KR"/>
        </w:rPr>
      </w:pPr>
    </w:p>
    <w:p w14:paraId="027CCDC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레이아웃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08EFB11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LinearLayout layout = new LinearLayout(this);</w:t>
      </w:r>
    </w:p>
    <w:p w14:paraId="6E69E97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layout.setOrientation(LinearLayout.VERTICAL);</w:t>
      </w:r>
    </w:p>
    <w:p w14:paraId="702D915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layout.setBackgroundColor(Color.rgb(238, 255, 65));</w:t>
      </w:r>
    </w:p>
    <w:p w14:paraId="1F2CDC78" w14:textId="77777777" w:rsidR="0016649E" w:rsidRDefault="0016649E" w:rsidP="0016649E">
      <w:pPr>
        <w:rPr>
          <w:lang w:eastAsia="ko-KR"/>
        </w:rPr>
      </w:pPr>
    </w:p>
    <w:p w14:paraId="1712ADC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텍스트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42A272E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textView = new TextView(this);</w:t>
      </w:r>
    </w:p>
    <w:p w14:paraId="6D1E00A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textView.setText(R.string.webView_title);</w:t>
      </w:r>
    </w:p>
    <w:p w14:paraId="330CA5A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textView.setTextColor(Color.BLACK);</w:t>
      </w:r>
    </w:p>
    <w:p w14:paraId="073B78C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textView.setTypeface(null, Typeface.BOLD);</w:t>
      </w:r>
    </w:p>
    <w:p w14:paraId="0F95D30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textView.setTextSize(52);</w:t>
      </w:r>
    </w:p>
    <w:p w14:paraId="01CD476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textView.setGravity(Gravity.CENTER_VERTICAL);</w:t>
      </w:r>
    </w:p>
    <w:p w14:paraId="3B38F31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textView.setLayoutParams(new LinearLayout.LayoutParams(</w:t>
      </w:r>
    </w:p>
    <w:p w14:paraId="12D192F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LinearLayout.LayoutParams.MATCH_PARENT,</w:t>
      </w:r>
    </w:p>
    <w:p w14:paraId="0CFF082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(int) TypedValue.applyDimension(TypedValue.COMPLEX_UNIT_DIP, 100, getResources().getDisplayMetrics())));</w:t>
      </w:r>
    </w:p>
    <w:p w14:paraId="2EE7DF5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layout.addView(textView);</w:t>
      </w:r>
    </w:p>
    <w:p w14:paraId="1070B28D" w14:textId="77777777" w:rsidR="0016649E" w:rsidRDefault="0016649E" w:rsidP="0016649E">
      <w:pPr>
        <w:rPr>
          <w:lang w:eastAsia="ko-KR"/>
        </w:rPr>
      </w:pPr>
    </w:p>
    <w:p w14:paraId="4E7E94C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웹뷰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691F648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web = new WebView(this);</w:t>
      </w:r>
    </w:p>
    <w:p w14:paraId="7461342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WebSettings webSet = web.getSettings();</w:t>
      </w:r>
    </w:p>
    <w:p w14:paraId="501AF8E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webSet.setJavaScriptEnabled(true);</w:t>
      </w:r>
    </w:p>
    <w:p w14:paraId="35CBF1C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webSet.setUseWideViewPort(true);</w:t>
      </w:r>
    </w:p>
    <w:p w14:paraId="6C06ADF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webSet.setBuiltInZoomControls(false);</w:t>
      </w:r>
    </w:p>
    <w:p w14:paraId="574DAF2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webSet.setAllowUniversalAccessFromFileURLs(true);</w:t>
      </w:r>
    </w:p>
    <w:p w14:paraId="5A4663A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webSet.setJavaScriptCanOpenWindowsAutomatically(true);</w:t>
      </w:r>
    </w:p>
    <w:p w14:paraId="596B009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webSet.setSupportMultipleWindows(true);</w:t>
      </w:r>
    </w:p>
    <w:p w14:paraId="7902C71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webSet.setSaveFormData(false);</w:t>
      </w:r>
    </w:p>
    <w:p w14:paraId="7A9DCC6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webSet.setSavePassword(false);</w:t>
      </w:r>
    </w:p>
    <w:p w14:paraId="12B8354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webSet.setLoadWithOverviewMode(true);</w:t>
      </w:r>
    </w:p>
    <w:p w14:paraId="3FDFFFB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webSet.setLayoutAlgorithm(WebSettings.LayoutAlgorithm.NORMAL);</w:t>
      </w:r>
    </w:p>
    <w:p w14:paraId="0F61E80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web.setWebChromeClient(new WebChromeClient());</w:t>
      </w:r>
    </w:p>
    <w:p w14:paraId="3A0FE2A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web.setWebViewClient(new WebViewClient());</w:t>
      </w:r>
    </w:p>
    <w:p w14:paraId="0E77401E" w14:textId="77777777" w:rsidR="0016649E" w:rsidRDefault="0016649E" w:rsidP="0016649E">
      <w:pPr>
        <w:rPr>
          <w:lang w:eastAsia="ko-KR"/>
        </w:rPr>
      </w:pPr>
    </w:p>
    <w:p w14:paraId="0FE386C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layout.addView(web);</w:t>
      </w:r>
    </w:p>
    <w:p w14:paraId="26B57B5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setContentView(layout);</w:t>
      </w:r>
    </w:p>
    <w:p w14:paraId="1B4ABC8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D2EAEA1" w14:textId="77777777" w:rsidR="0016649E" w:rsidRDefault="0016649E" w:rsidP="0016649E">
      <w:pPr>
        <w:rPr>
          <w:lang w:eastAsia="ko-KR"/>
        </w:rPr>
      </w:pPr>
    </w:p>
    <w:p w14:paraId="22EE237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</w:t>
      </w:r>
    </w:p>
    <w:p w14:paraId="24D26E6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checkLocationPermission() {</w:t>
      </w:r>
    </w:p>
    <w:p w14:paraId="37E35DA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(ContextCompat.checkSelfPermission(this, Manifest.permission.ACCESS_FINE_LOCATION) != PackageManager.PERMISSION_GRANTED) {</w:t>
      </w:r>
    </w:p>
    <w:p w14:paraId="288BEA5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ActivityCompat.requestPermissions(this, new String[]{Manifest.permission.ACCESS_FINE_LOCATION}, LOCATION_PERMISSION_REQUEST_CODE);</w:t>
      </w:r>
    </w:p>
    <w:p w14:paraId="1AAADBD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else {</w:t>
      </w:r>
    </w:p>
    <w:p w14:paraId="27BF6ED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getLastLocation();</w:t>
      </w:r>
    </w:p>
    <w:p w14:paraId="760CE5E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67DBE18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967A406" w14:textId="77777777" w:rsidR="0016649E" w:rsidRDefault="0016649E" w:rsidP="0016649E">
      <w:pPr>
        <w:rPr>
          <w:lang w:eastAsia="ko-KR"/>
        </w:rPr>
      </w:pPr>
    </w:p>
    <w:p w14:paraId="180C6BE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@SuppressLint("MissingPermission")</w:t>
      </w:r>
    </w:p>
    <w:p w14:paraId="2F950C6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getLastLocation() {</w:t>
      </w:r>
    </w:p>
    <w:p w14:paraId="0408E8A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fusedLocationClient.getLastLocation()</w:t>
      </w:r>
    </w:p>
    <w:p w14:paraId="64D28C2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.addOnSuccessListener(this, new OnSuccessListener&lt;Location&gt;() {</w:t>
      </w:r>
    </w:p>
    <w:p w14:paraId="7C57E8E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@Override</w:t>
      </w:r>
    </w:p>
    <w:p w14:paraId="538E778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public void onSuccess(Location location) {</w:t>
      </w:r>
    </w:p>
    <w:p w14:paraId="1B8C43E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if (location != null) {</w:t>
      </w:r>
    </w:p>
    <w:p w14:paraId="6F15777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latitude = location.getLatitude();</w:t>
      </w:r>
    </w:p>
    <w:p w14:paraId="2594F0D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    longitude = location.getLongitude();</w:t>
      </w:r>
    </w:p>
    <w:p w14:paraId="5DE73AA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}</w:t>
      </w:r>
    </w:p>
    <w:p w14:paraId="0AC1B90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    loadWebView();</w:t>
      </w:r>
    </w:p>
    <w:p w14:paraId="44E47A1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}</w:t>
      </w:r>
    </w:p>
    <w:p w14:paraId="0C2CACC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});</w:t>
      </w:r>
    </w:p>
    <w:p w14:paraId="28EE3C9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69854CF" w14:textId="77777777" w:rsidR="0016649E" w:rsidRDefault="0016649E" w:rsidP="0016649E">
      <w:pPr>
        <w:rPr>
          <w:lang w:eastAsia="ko-KR"/>
        </w:rPr>
      </w:pPr>
    </w:p>
    <w:p w14:paraId="2CFA7A1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웹뷰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</w:p>
    <w:p w14:paraId="202BA07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loadWebView() {</w:t>
      </w:r>
    </w:p>
    <w:p w14:paraId="44B8180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url = "file:///android_asset/index.html?lat=" + latitude + "&amp;lng=" + longitude;</w:t>
      </w:r>
    </w:p>
    <w:p w14:paraId="657F793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web.loadUrl(url);</w:t>
      </w:r>
    </w:p>
    <w:p w14:paraId="665B4D8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}</w:t>
      </w:r>
    </w:p>
    <w:p w14:paraId="57B97C72" w14:textId="77777777" w:rsidR="0016649E" w:rsidRDefault="0016649E" w:rsidP="0016649E">
      <w:pPr>
        <w:rPr>
          <w:lang w:eastAsia="ko-KR"/>
        </w:rPr>
      </w:pPr>
    </w:p>
    <w:p w14:paraId="01E803C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</w:p>
    <w:p w14:paraId="3CE66F8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6F51F77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onRequestPermissionsResult(int requestCode, @NonNull String[] permissions, @NonNull int[] grantResults) {</w:t>
      </w:r>
    </w:p>
    <w:p w14:paraId="368EB9F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super.onRequestPermissionsResult(requestCode, permissions, grantResults);</w:t>
      </w:r>
    </w:p>
    <w:p w14:paraId="1C81F63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(requestCode == LOCATION_PERMISSION_REQUEST_CODE) {</w:t>
      </w:r>
    </w:p>
    <w:p w14:paraId="40CEF3D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if (grantResults.length &gt; 0 &amp;&amp; grantResults[0] == PackageManager.PERMISSION_GRANTED) {</w:t>
      </w:r>
    </w:p>
    <w:p w14:paraId="5E6C8B5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getLastLocation();</w:t>
      </w:r>
    </w:p>
    <w:p w14:paraId="052A707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 else {</w:t>
      </w:r>
    </w:p>
    <w:p w14:paraId="482908E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loadWebView(); //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권한이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거부된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</w:p>
    <w:p w14:paraId="69475BE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719ECDB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7447DDC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0413B034" w14:textId="77777777" w:rsidR="0016649E" w:rsidRDefault="0016649E" w:rsidP="0016649E">
      <w:pPr>
        <w:rPr>
          <w:lang w:eastAsia="ko-KR"/>
        </w:rPr>
      </w:pPr>
    </w:p>
    <w:p w14:paraId="025B621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뒤로가기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</w:p>
    <w:p w14:paraId="06CE730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391FC49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onBackPressed() {</w:t>
      </w:r>
    </w:p>
    <w:p w14:paraId="12C6892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(web.canGoBack()) {</w:t>
      </w:r>
    </w:p>
    <w:p w14:paraId="65895F3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web.goBack();</w:t>
      </w:r>
    </w:p>
    <w:p w14:paraId="6216689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else {</w:t>
      </w:r>
    </w:p>
    <w:p w14:paraId="10B8529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super.onBackPressed();</w:t>
      </w:r>
    </w:p>
    <w:p w14:paraId="0A46030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3AEE69D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75F88E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5714661A" w14:textId="77777777" w:rsidR="0016649E" w:rsidRDefault="0016649E" w:rsidP="0016649E">
      <w:pPr>
        <w:rPr>
          <w:lang w:eastAsia="ko-KR"/>
        </w:rPr>
      </w:pPr>
    </w:p>
    <w:p w14:paraId="449DDF44" w14:textId="37649085" w:rsidR="0016649E" w:rsidRPr="009176A8" w:rsidRDefault="0016649E" w:rsidP="009176A8">
      <w:pPr>
        <w:pStyle w:val="3"/>
        <w:rPr>
          <w:b/>
          <w:lang w:eastAsia="ko-KR"/>
        </w:rPr>
      </w:pPr>
      <w:bookmarkStart w:id="177" w:name="_Toc168002288"/>
      <w:r w:rsidRPr="009176A8">
        <w:rPr>
          <w:b/>
          <w:lang w:eastAsia="ko-KR"/>
        </w:rPr>
        <w:t>yuhan19plus\main\adapter\MainP</w:t>
      </w:r>
      <w:r w:rsidR="009176A8">
        <w:rPr>
          <w:b/>
          <w:lang w:eastAsia="ko-KR"/>
        </w:rPr>
        <w:t>opularProductPagerAdapter.java</w:t>
      </w:r>
      <w:r w:rsidR="009176A8">
        <w:rPr>
          <w:rFonts w:hint="eastAsia"/>
          <w:b/>
          <w:lang w:eastAsia="ko-KR"/>
        </w:rPr>
        <w:t xml:space="preserve"> </w:t>
      </w:r>
      <w:r w:rsidR="009176A8">
        <w:rPr>
          <w:rFonts w:hint="eastAsia"/>
          <w:b/>
          <w:lang w:eastAsia="ko-KR"/>
        </w:rPr>
        <w:t>작성자</w:t>
      </w:r>
      <w:r w:rsidR="009176A8">
        <w:rPr>
          <w:rFonts w:hint="eastAsia"/>
          <w:b/>
          <w:lang w:eastAsia="ko-KR"/>
        </w:rPr>
        <w:t xml:space="preserve"> : </w:t>
      </w:r>
      <w:r w:rsidR="009176A8">
        <w:rPr>
          <w:rFonts w:hint="eastAsia"/>
          <w:b/>
          <w:lang w:eastAsia="ko-KR"/>
        </w:rPr>
        <w:t>이정민</w:t>
      </w:r>
      <w:r w:rsidR="009176A8">
        <w:rPr>
          <w:rFonts w:hint="eastAsia"/>
          <w:b/>
          <w:lang w:eastAsia="ko-KR"/>
        </w:rPr>
        <w:t xml:space="preserve">, </w:t>
      </w:r>
      <w:r w:rsidR="009176A8">
        <w:rPr>
          <w:rFonts w:hint="eastAsia"/>
          <w:b/>
          <w:lang w:eastAsia="ko-KR"/>
        </w:rPr>
        <w:t>오자현</w:t>
      </w:r>
      <w:bookmarkEnd w:id="177"/>
    </w:p>
    <w:p w14:paraId="778B1C2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kr.ac.yuhan.cs.yuhan19plus.main.adapter;</w:t>
      </w:r>
    </w:p>
    <w:p w14:paraId="2EC3E5F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android.content.Context;</w:t>
      </w:r>
    </w:p>
    <w:p w14:paraId="2C5976C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android.content.Intent;</w:t>
      </w:r>
    </w:p>
    <w:p w14:paraId="7F2E0EB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android.view.LayoutInflater;</w:t>
      </w:r>
    </w:p>
    <w:p w14:paraId="24F7C10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android.view.View;</w:t>
      </w:r>
    </w:p>
    <w:p w14:paraId="4FB4D9B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android.view.ViewGroup;</w:t>
      </w:r>
    </w:p>
    <w:p w14:paraId="6811602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android.widget.ImageView;</w:t>
      </w:r>
    </w:p>
    <w:p w14:paraId="7DA3939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android.widget.TextView;</w:t>
      </w:r>
    </w:p>
    <w:p w14:paraId="0762ABC8" w14:textId="77777777" w:rsidR="0016649E" w:rsidRDefault="0016649E" w:rsidP="0016649E">
      <w:pPr>
        <w:rPr>
          <w:lang w:eastAsia="ko-KR"/>
        </w:rPr>
      </w:pPr>
    </w:p>
    <w:p w14:paraId="6F64BE8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androidx.annotation.NonNull;</w:t>
      </w:r>
    </w:p>
    <w:p w14:paraId="06EEBEC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androidx.recyclerview.widget.RecyclerView;</w:t>
      </w:r>
    </w:p>
    <w:p w14:paraId="1018A717" w14:textId="77777777" w:rsidR="0016649E" w:rsidRDefault="0016649E" w:rsidP="0016649E">
      <w:pPr>
        <w:rPr>
          <w:lang w:eastAsia="ko-KR"/>
        </w:rPr>
      </w:pPr>
    </w:p>
    <w:p w14:paraId="1CCEE0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com.bumptech.glide.Glide;</w:t>
      </w:r>
    </w:p>
    <w:p w14:paraId="4798513F" w14:textId="77777777" w:rsidR="0016649E" w:rsidRDefault="0016649E" w:rsidP="0016649E">
      <w:pPr>
        <w:rPr>
          <w:lang w:eastAsia="ko-KR"/>
        </w:rPr>
      </w:pPr>
    </w:p>
    <w:p w14:paraId="3971B39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java.util.List;</w:t>
      </w:r>
    </w:p>
    <w:p w14:paraId="5A04135B" w14:textId="77777777" w:rsidR="0016649E" w:rsidRDefault="0016649E" w:rsidP="0016649E">
      <w:pPr>
        <w:rPr>
          <w:lang w:eastAsia="ko-KR"/>
        </w:rPr>
      </w:pPr>
    </w:p>
    <w:p w14:paraId="69675FE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kr.ac.yuhan.cs.yuhan19plus.R;</w:t>
      </w:r>
    </w:p>
    <w:p w14:paraId="3DD7E71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kr.ac.yuhan.cs.yuhan19plus.main.MainProductDetail;</w:t>
      </w:r>
    </w:p>
    <w:p w14:paraId="1EC8DE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kr.ac.yuhan.cs.yuhan19plus.main.data.MainProductData;</w:t>
      </w:r>
    </w:p>
    <w:p w14:paraId="1B034459" w14:textId="77777777" w:rsidR="0016649E" w:rsidRDefault="0016649E" w:rsidP="0016649E">
      <w:pPr>
        <w:rPr>
          <w:lang w:eastAsia="ko-KR"/>
        </w:rPr>
      </w:pPr>
    </w:p>
    <w:p w14:paraId="6761D0E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이정민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오자현</w:t>
      </w:r>
    </w:p>
    <w:p w14:paraId="2E987EE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이정민</w:t>
      </w:r>
    </w:p>
    <w:p w14:paraId="2B48E18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기능구현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오자현</w:t>
      </w:r>
      <w:r>
        <w:rPr>
          <w:rFonts w:hint="eastAsia"/>
          <w:lang w:eastAsia="ko-KR"/>
        </w:rPr>
        <w:t xml:space="preserve"> */</w:t>
      </w:r>
    </w:p>
    <w:p w14:paraId="26008C5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>public class MainPopularProductPagerAdapter extends RecyclerView.Adapter&lt;MainPopularProductPagerAdapter.ProductViewHolder&gt; {</w:t>
      </w:r>
    </w:p>
    <w:p w14:paraId="7E1514C9" w14:textId="77777777" w:rsidR="0016649E" w:rsidRDefault="0016649E" w:rsidP="0016649E">
      <w:pPr>
        <w:rPr>
          <w:lang w:eastAsia="ko-KR"/>
        </w:rPr>
      </w:pPr>
    </w:p>
    <w:p w14:paraId="09CB56C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private List&lt;MainProductData&gt; products; // MainProductData </w:t>
      </w:r>
      <w:r>
        <w:rPr>
          <w:rFonts w:hint="eastAsia"/>
          <w:lang w:eastAsia="ko-KR"/>
        </w:rPr>
        <w:t>타입의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</w:p>
    <w:p w14:paraId="58CD28E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Context context;</w:t>
      </w:r>
    </w:p>
    <w:p w14:paraId="51A7BFA6" w14:textId="77777777" w:rsidR="0016649E" w:rsidRDefault="0016649E" w:rsidP="0016649E">
      <w:pPr>
        <w:rPr>
          <w:lang w:eastAsia="ko-KR"/>
        </w:rPr>
      </w:pPr>
    </w:p>
    <w:p w14:paraId="2B701BF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생성자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어댑터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컨텍스트와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받음</w:t>
      </w:r>
    </w:p>
    <w:p w14:paraId="06ECE83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MainPopularProductPagerAdapter(Context context, List&lt;MainProductData&gt; products) {</w:t>
      </w:r>
    </w:p>
    <w:p w14:paraId="499421A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this.context = context;</w:t>
      </w:r>
    </w:p>
    <w:p w14:paraId="52DCB21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this.products = products;</w:t>
      </w:r>
    </w:p>
    <w:p w14:paraId="77A886F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74FEDC2" w14:textId="77777777" w:rsidR="0016649E" w:rsidRDefault="0016649E" w:rsidP="0016649E">
      <w:pPr>
        <w:rPr>
          <w:lang w:eastAsia="ko-KR"/>
        </w:rPr>
      </w:pPr>
    </w:p>
    <w:p w14:paraId="7060EE8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@NonNull</w:t>
      </w:r>
    </w:p>
    <w:p w14:paraId="51ABED6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4BBFC7D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ProductViewHolder onCreateViewHolder(@NonNull ViewGroup parent, int viewType) {</w:t>
      </w:r>
    </w:p>
    <w:p w14:paraId="1763204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뷰홀더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레이아웃을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인플레이트함</w:t>
      </w:r>
    </w:p>
    <w:p w14:paraId="50DA506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 view = LayoutInflater.from(context).inflate(R.layout.main_popular_product, parent, false);</w:t>
      </w:r>
    </w:p>
    <w:p w14:paraId="624C89D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new ProductViewHolder(view);</w:t>
      </w:r>
    </w:p>
    <w:p w14:paraId="2D50DC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238C93E" w14:textId="77777777" w:rsidR="0016649E" w:rsidRDefault="0016649E" w:rsidP="0016649E">
      <w:pPr>
        <w:rPr>
          <w:lang w:eastAsia="ko-KR"/>
        </w:rPr>
      </w:pPr>
    </w:p>
    <w:p w14:paraId="278D122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69FD8E8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onBindViewHolder(@NonNull ProductViewHolder holder, int position) {</w:t>
      </w:r>
    </w:p>
    <w:p w14:paraId="3F5275C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바인딩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뷰홀더의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뷰들과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</w:t>
      </w:r>
    </w:p>
    <w:p w14:paraId="597D938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MainProductData product = products.get(position);</w:t>
      </w:r>
    </w:p>
    <w:p w14:paraId="4192B23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 xml:space="preserve">: Glide </w:t>
      </w:r>
      <w:r>
        <w:rPr>
          <w:rFonts w:hint="eastAsia"/>
          <w:lang w:eastAsia="ko-KR"/>
        </w:rPr>
        <w:t>라이브러리를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</w:p>
    <w:p w14:paraId="33CC871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(!product.getImageResource().equals("R.drawable.icon")) {</w:t>
      </w:r>
    </w:p>
    <w:p w14:paraId="4867F27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Glide.with(context)</w:t>
      </w:r>
    </w:p>
    <w:p w14:paraId="56CCDED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.load(product.getImageResource()) //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URL</w:t>
      </w:r>
    </w:p>
    <w:p w14:paraId="0C8EFA9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.placeholder(R.drawable.icon) // </w:t>
      </w:r>
      <w:r>
        <w:rPr>
          <w:rFonts w:hint="eastAsia"/>
          <w:lang w:eastAsia="ko-KR"/>
        </w:rPr>
        <w:t>로딩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</w:p>
    <w:p w14:paraId="643023B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.into(holder.productImage); //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</w:t>
      </w:r>
    </w:p>
    <w:p w14:paraId="25D6C11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else {</w:t>
      </w:r>
    </w:p>
    <w:p w14:paraId="3AB9EC7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URL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</w:p>
    <w:p w14:paraId="09B06C2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holder.productImage.setImageResource(R.drawable.icon);</w:t>
      </w:r>
    </w:p>
    <w:p w14:paraId="50325B2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36E0B7F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holder.productName.setText(product.getName()); //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65FE912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holder.productPrice.setText(String.valueOf(product.getPrice()+" </w:t>
      </w:r>
      <w:r>
        <w:rPr>
          <w:rFonts w:hint="eastAsia"/>
          <w:lang w:eastAsia="ko-KR"/>
        </w:rPr>
        <w:t>원</w:t>
      </w:r>
      <w:r>
        <w:rPr>
          <w:rFonts w:hint="eastAsia"/>
          <w:lang w:eastAsia="ko-KR"/>
        </w:rPr>
        <w:t xml:space="preserve">")); //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7212E911" w14:textId="77777777" w:rsidR="0016649E" w:rsidRDefault="0016649E" w:rsidP="0016649E">
      <w:pPr>
        <w:rPr>
          <w:lang w:eastAsia="ko-KR"/>
        </w:rPr>
      </w:pPr>
    </w:p>
    <w:p w14:paraId="5A842CF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제품을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1BBD8F8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holder.itemView.setOnClickListener(v -&gt; {</w:t>
      </w:r>
    </w:p>
    <w:p w14:paraId="5238877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Intent intent = new Intent(context, MainProductDetail.class);</w:t>
      </w:r>
    </w:p>
    <w:p w14:paraId="5DB27E8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intent.putExtra("productImage", product.getImageResource());</w:t>
      </w:r>
    </w:p>
    <w:p w14:paraId="23AD031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intent.putExtra("productName", product.getName());</w:t>
      </w:r>
    </w:p>
    <w:p w14:paraId="3F5D7C5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intent.putExtra("productPrice", product.getPrice());</w:t>
      </w:r>
    </w:p>
    <w:p w14:paraId="0077619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intent.putExtra("productCode", product.getProductCode());</w:t>
      </w:r>
    </w:p>
    <w:p w14:paraId="7EE84EE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intent.putExtra("productCategory", product.getCategory());</w:t>
      </w:r>
    </w:p>
    <w:p w14:paraId="3127B45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context.startActivity(intent);</w:t>
      </w:r>
    </w:p>
    <w:p w14:paraId="5B3EF4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1937C75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0BE74ED1" w14:textId="77777777" w:rsidR="0016649E" w:rsidRDefault="0016649E" w:rsidP="0016649E">
      <w:pPr>
        <w:rPr>
          <w:lang w:eastAsia="ko-KR"/>
        </w:rPr>
      </w:pPr>
    </w:p>
    <w:p w14:paraId="43C7653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5382DF2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int getItemCount() {</w:t>
      </w:r>
    </w:p>
    <w:p w14:paraId="5EB78B6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    // </w:t>
      </w:r>
      <w:r>
        <w:rPr>
          <w:rFonts w:hint="eastAsia"/>
          <w:lang w:eastAsia="ko-KR"/>
        </w:rPr>
        <w:t>아이템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반환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</w:t>
      </w:r>
    </w:p>
    <w:p w14:paraId="426C872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products.size();</w:t>
      </w:r>
    </w:p>
    <w:p w14:paraId="588A94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761741A" w14:textId="77777777" w:rsidR="0016649E" w:rsidRDefault="0016649E" w:rsidP="0016649E">
      <w:pPr>
        <w:rPr>
          <w:lang w:eastAsia="ko-KR"/>
        </w:rPr>
      </w:pPr>
    </w:p>
    <w:p w14:paraId="50AFF98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클래스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뷰홀더</w:t>
      </w:r>
    </w:p>
    <w:p w14:paraId="0A04F2C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static class ProductViewHolder extends RecyclerView.ViewHolder {</w:t>
      </w:r>
    </w:p>
    <w:p w14:paraId="7AE2BFB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ImageView productImage;</w:t>
      </w:r>
    </w:p>
    <w:p w14:paraId="67E1C03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productName;</w:t>
      </w:r>
    </w:p>
    <w:p w14:paraId="5A9918F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productPrice;</w:t>
      </w:r>
    </w:p>
    <w:p w14:paraId="3E5F7AAC" w14:textId="77777777" w:rsidR="0016649E" w:rsidRDefault="0016649E" w:rsidP="0016649E">
      <w:pPr>
        <w:rPr>
          <w:lang w:eastAsia="ko-KR"/>
        </w:rPr>
      </w:pPr>
    </w:p>
    <w:p w14:paraId="6FF1E22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뷰홀더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생성자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뷰홀더가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</w:p>
    <w:p w14:paraId="2D7D47C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ProductViewHolder(View itemView) {</w:t>
      </w:r>
    </w:p>
    <w:p w14:paraId="3A36BEC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super(itemView);</w:t>
      </w:r>
    </w:p>
    <w:p w14:paraId="6142E32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productImage = itemView.findViewById(R.id.product_image);</w:t>
      </w:r>
    </w:p>
    <w:p w14:paraId="5E11A58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productName = itemView.findViewById(R.id.product_name);</w:t>
      </w:r>
    </w:p>
    <w:p w14:paraId="66086C7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productPrice = itemView.findViewById(R.id.product_price);</w:t>
      </w:r>
    </w:p>
    <w:p w14:paraId="6C35AFB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62A349A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2D4CCEC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76A48219" w14:textId="77777777" w:rsidR="0016649E" w:rsidRDefault="0016649E" w:rsidP="0016649E">
      <w:pPr>
        <w:rPr>
          <w:lang w:eastAsia="ko-KR"/>
        </w:rPr>
      </w:pPr>
    </w:p>
    <w:p w14:paraId="201FFDEF" w14:textId="77777777" w:rsidR="0016649E" w:rsidRDefault="0016649E" w:rsidP="0016649E">
      <w:pPr>
        <w:rPr>
          <w:lang w:eastAsia="ko-KR"/>
        </w:rPr>
      </w:pPr>
    </w:p>
    <w:p w14:paraId="065D6F40" w14:textId="72D5AF56" w:rsidR="0016649E" w:rsidRPr="004655AA" w:rsidRDefault="0016649E" w:rsidP="004655AA">
      <w:pPr>
        <w:pStyle w:val="3"/>
        <w:rPr>
          <w:b/>
          <w:lang w:eastAsia="ko-KR"/>
        </w:rPr>
      </w:pPr>
      <w:bookmarkStart w:id="178" w:name="_Toc168002289"/>
      <w:r w:rsidRPr="004655AA">
        <w:rPr>
          <w:b/>
          <w:lang w:eastAsia="ko-KR"/>
        </w:rPr>
        <w:t>yuhan19plus\main\adapter\MainProductCustomAdapter.java</w:t>
      </w:r>
      <w:r w:rsidR="004655AA">
        <w:rPr>
          <w:rFonts w:hint="eastAsia"/>
          <w:b/>
          <w:lang w:eastAsia="ko-KR"/>
        </w:rPr>
        <w:t xml:space="preserve"> </w:t>
      </w:r>
      <w:r w:rsidR="004655AA">
        <w:rPr>
          <w:rFonts w:hint="eastAsia"/>
          <w:b/>
          <w:lang w:eastAsia="ko-KR"/>
        </w:rPr>
        <w:t>작성자</w:t>
      </w:r>
      <w:r w:rsidR="004655AA">
        <w:rPr>
          <w:rFonts w:hint="eastAsia"/>
          <w:b/>
          <w:lang w:eastAsia="ko-KR"/>
        </w:rPr>
        <w:t xml:space="preserve"> : </w:t>
      </w:r>
      <w:r w:rsidR="004655AA">
        <w:rPr>
          <w:rFonts w:hint="eastAsia"/>
          <w:b/>
          <w:lang w:eastAsia="ko-KR"/>
        </w:rPr>
        <w:t>오자현</w:t>
      </w:r>
      <w:bookmarkEnd w:id="178"/>
      <w:r w:rsidRPr="004655AA">
        <w:rPr>
          <w:b/>
          <w:lang w:eastAsia="ko-KR"/>
        </w:rPr>
        <w:t xml:space="preserve">  </w:t>
      </w:r>
    </w:p>
    <w:p w14:paraId="4981B14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kr.ac.yuhan.cs.yuhan19plus.main.adapter;</w:t>
      </w:r>
    </w:p>
    <w:p w14:paraId="0F7AF87E" w14:textId="77777777" w:rsidR="0016649E" w:rsidRDefault="0016649E" w:rsidP="0016649E">
      <w:pPr>
        <w:rPr>
          <w:lang w:eastAsia="ko-KR"/>
        </w:rPr>
      </w:pPr>
    </w:p>
    <w:p w14:paraId="7B9BAB5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android.content.Context;</w:t>
      </w:r>
    </w:p>
    <w:p w14:paraId="1E0A652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android.util.Log;</w:t>
      </w:r>
    </w:p>
    <w:p w14:paraId="0FD77CE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android.view.LayoutInflater;</w:t>
      </w:r>
    </w:p>
    <w:p w14:paraId="58E0A8A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android.view.View;</w:t>
      </w:r>
    </w:p>
    <w:p w14:paraId="3DB2E19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android.view.ViewGroup;</w:t>
      </w:r>
    </w:p>
    <w:p w14:paraId="128620C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android.widget.BaseAdapter;</w:t>
      </w:r>
    </w:p>
    <w:p w14:paraId="3EA5070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android.widget.ImageView;</w:t>
      </w:r>
    </w:p>
    <w:p w14:paraId="5C0A837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android.widget.TextView;</w:t>
      </w:r>
    </w:p>
    <w:p w14:paraId="1A6308E3" w14:textId="77777777" w:rsidR="0016649E" w:rsidRDefault="0016649E" w:rsidP="0016649E">
      <w:pPr>
        <w:rPr>
          <w:lang w:eastAsia="ko-KR"/>
        </w:rPr>
      </w:pPr>
    </w:p>
    <w:p w14:paraId="6458A1F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com.bumptech.glide.Glide;</w:t>
      </w:r>
    </w:p>
    <w:p w14:paraId="374A4EBB" w14:textId="77777777" w:rsidR="0016649E" w:rsidRDefault="0016649E" w:rsidP="0016649E">
      <w:pPr>
        <w:rPr>
          <w:lang w:eastAsia="ko-KR"/>
        </w:rPr>
      </w:pPr>
    </w:p>
    <w:p w14:paraId="38BB392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java.util.List;</w:t>
      </w:r>
    </w:p>
    <w:p w14:paraId="018C18C9" w14:textId="77777777" w:rsidR="0016649E" w:rsidRDefault="0016649E" w:rsidP="0016649E">
      <w:pPr>
        <w:rPr>
          <w:lang w:eastAsia="ko-KR"/>
        </w:rPr>
      </w:pPr>
    </w:p>
    <w:p w14:paraId="769F906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kr.ac.yuhan.cs.yuhan19plus.R;</w:t>
      </w:r>
    </w:p>
    <w:p w14:paraId="6274119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kr.ac.yuhan.cs.yuhan19plus.main.data.MainProductData;</w:t>
      </w:r>
    </w:p>
    <w:p w14:paraId="19D3C691" w14:textId="77777777" w:rsidR="0016649E" w:rsidRDefault="0016649E" w:rsidP="0016649E">
      <w:pPr>
        <w:rPr>
          <w:lang w:eastAsia="ko-KR"/>
        </w:rPr>
      </w:pPr>
    </w:p>
    <w:p w14:paraId="10D9A5B2" w14:textId="68CF1820" w:rsidR="0016649E" w:rsidRDefault="0016649E" w:rsidP="00CE6750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 w:rsidR="00CE6750"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오자현</w:t>
      </w:r>
    </w:p>
    <w:p w14:paraId="08B650F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* */</w:t>
      </w:r>
    </w:p>
    <w:p w14:paraId="554DE40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MainProductCustomAdapter extends BaseAdapter {</w:t>
      </w:r>
    </w:p>
    <w:p w14:paraId="2831025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Context context;</w:t>
      </w:r>
    </w:p>
    <w:p w14:paraId="7B3450E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List&lt;MainProductData&gt; products;</w:t>
      </w:r>
    </w:p>
    <w:p w14:paraId="21105A5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LayoutInflater inflater;</w:t>
      </w:r>
    </w:p>
    <w:p w14:paraId="0B66FD99" w14:textId="77777777" w:rsidR="0016649E" w:rsidRDefault="0016649E" w:rsidP="0016649E">
      <w:pPr>
        <w:rPr>
          <w:lang w:eastAsia="ko-KR"/>
        </w:rPr>
      </w:pPr>
    </w:p>
    <w:p w14:paraId="091B945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MainProductCustomAdapter(Context context, List&lt;MainProductData&gt; products) {</w:t>
      </w:r>
    </w:p>
    <w:p w14:paraId="0216016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this.context = context;</w:t>
      </w:r>
    </w:p>
    <w:p w14:paraId="2140B0A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this.products = products;</w:t>
      </w:r>
    </w:p>
    <w:p w14:paraId="49C691A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this.inflater = LayoutInflater.from(context);</w:t>
      </w:r>
    </w:p>
    <w:p w14:paraId="61CF667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}</w:t>
      </w:r>
    </w:p>
    <w:p w14:paraId="6C9C0F5E" w14:textId="77777777" w:rsidR="0016649E" w:rsidRDefault="0016649E" w:rsidP="0016649E">
      <w:pPr>
        <w:rPr>
          <w:lang w:eastAsia="ko-KR"/>
        </w:rPr>
      </w:pPr>
    </w:p>
    <w:p w14:paraId="3A06854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2734DA6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int getCount() {</w:t>
      </w:r>
    </w:p>
    <w:p w14:paraId="31AC605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products.size();</w:t>
      </w:r>
    </w:p>
    <w:p w14:paraId="3CF7B94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068C8975" w14:textId="77777777" w:rsidR="0016649E" w:rsidRDefault="0016649E" w:rsidP="0016649E">
      <w:pPr>
        <w:rPr>
          <w:lang w:eastAsia="ko-KR"/>
        </w:rPr>
      </w:pPr>
    </w:p>
    <w:p w14:paraId="5881EFB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0BD74C9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Object getItem(int position) {</w:t>
      </w:r>
    </w:p>
    <w:p w14:paraId="5DA27E1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products.get(position);</w:t>
      </w:r>
    </w:p>
    <w:p w14:paraId="3DCC49D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13A99BF" w14:textId="77777777" w:rsidR="0016649E" w:rsidRDefault="0016649E" w:rsidP="0016649E">
      <w:pPr>
        <w:rPr>
          <w:lang w:eastAsia="ko-KR"/>
        </w:rPr>
      </w:pPr>
    </w:p>
    <w:p w14:paraId="202914E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63136D3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long getItemId(int position) {</w:t>
      </w:r>
    </w:p>
    <w:p w14:paraId="7B525AA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position;</w:t>
      </w:r>
    </w:p>
    <w:p w14:paraId="216DB4C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08BD21F8" w14:textId="77777777" w:rsidR="0016649E" w:rsidRDefault="0016649E" w:rsidP="0016649E">
      <w:pPr>
        <w:rPr>
          <w:lang w:eastAsia="ko-KR"/>
        </w:rPr>
      </w:pPr>
    </w:p>
    <w:p w14:paraId="5ACCDB3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0003C38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View getView(int position, View convertView, ViewGroup parent) {</w:t>
      </w:r>
    </w:p>
    <w:p w14:paraId="2B71AC8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(convertView == null) {</w:t>
      </w:r>
    </w:p>
    <w:p w14:paraId="42F4624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convertView = inflater.inflate(R.layout.main_activity_product_item_list, parent, false);</w:t>
      </w:r>
    </w:p>
    <w:p w14:paraId="346B1E0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0C6C3882" w14:textId="77777777" w:rsidR="0016649E" w:rsidRDefault="0016649E" w:rsidP="0016649E">
      <w:pPr>
        <w:rPr>
          <w:lang w:eastAsia="ko-KR"/>
        </w:rPr>
      </w:pPr>
    </w:p>
    <w:p w14:paraId="2EC082A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가져오기</w:t>
      </w:r>
    </w:p>
    <w:p w14:paraId="2A61400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MainProductData product = products.get(position);</w:t>
      </w:r>
    </w:p>
    <w:p w14:paraId="6FE2DE1B" w14:textId="77777777" w:rsidR="0016649E" w:rsidRDefault="0016649E" w:rsidP="0016649E">
      <w:pPr>
        <w:rPr>
          <w:lang w:eastAsia="ko-KR"/>
        </w:rPr>
      </w:pPr>
    </w:p>
    <w:p w14:paraId="6D6F922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6C4745D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ImageView imageView = convertView.findViewById(R.id.item_image);</w:t>
      </w:r>
    </w:p>
    <w:p w14:paraId="05507C8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try {</w:t>
      </w:r>
    </w:p>
    <w:p w14:paraId="7BC59B3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Glide.with(context)</w:t>
      </w:r>
    </w:p>
    <w:p w14:paraId="66E0367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.load(product.getImageResource())</w:t>
      </w:r>
    </w:p>
    <w:p w14:paraId="42974B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.placeholder(R.drawable.icon)</w:t>
      </w:r>
    </w:p>
    <w:p w14:paraId="4139460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.error(R.drawable.icon) //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4D400EB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.into(imageView);</w:t>
      </w:r>
    </w:p>
    <w:p w14:paraId="2D80BD8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catch (Exception e) {</w:t>
      </w:r>
    </w:p>
    <w:p w14:paraId="3EF4798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Log.e("MainProductCustomAdapter", "Error loading image: ", e);</w:t>
      </w:r>
    </w:p>
    <w:p w14:paraId="43E614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6CBE3B8A" w14:textId="77777777" w:rsidR="0016649E" w:rsidRDefault="0016649E" w:rsidP="0016649E">
      <w:pPr>
        <w:rPr>
          <w:lang w:eastAsia="ko-KR"/>
        </w:rPr>
      </w:pPr>
    </w:p>
    <w:p w14:paraId="58FEFCB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상품명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4932D62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nameView = convertView.findViewById(R.id.item_name);</w:t>
      </w:r>
    </w:p>
    <w:p w14:paraId="3E4F24F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nameView.setText(product.getName());</w:t>
      </w:r>
    </w:p>
    <w:p w14:paraId="7D49B613" w14:textId="77777777" w:rsidR="0016649E" w:rsidRDefault="0016649E" w:rsidP="0016649E">
      <w:pPr>
        <w:rPr>
          <w:lang w:eastAsia="ko-KR"/>
        </w:rPr>
      </w:pPr>
    </w:p>
    <w:p w14:paraId="0FDAE66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가격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5BC5955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priceView = convertView.findViewById(R.id.item_price);</w:t>
      </w:r>
    </w:p>
    <w:p w14:paraId="45FE427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priceView.setText(String.valueOf(product.getPrice()+" </w:t>
      </w:r>
      <w:r>
        <w:rPr>
          <w:rFonts w:hint="eastAsia"/>
          <w:lang w:eastAsia="ko-KR"/>
        </w:rPr>
        <w:t>원</w:t>
      </w:r>
      <w:r>
        <w:rPr>
          <w:rFonts w:hint="eastAsia"/>
          <w:lang w:eastAsia="ko-KR"/>
        </w:rPr>
        <w:t xml:space="preserve">")); // </w:t>
      </w:r>
      <w:r>
        <w:rPr>
          <w:rFonts w:hint="eastAsia"/>
          <w:lang w:eastAsia="ko-KR"/>
        </w:rPr>
        <w:t>가격을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464849E9" w14:textId="77777777" w:rsidR="0016649E" w:rsidRDefault="0016649E" w:rsidP="0016649E">
      <w:pPr>
        <w:rPr>
          <w:lang w:eastAsia="ko-KR"/>
        </w:rPr>
      </w:pPr>
    </w:p>
    <w:p w14:paraId="5E484D7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convertView;</w:t>
      </w:r>
    </w:p>
    <w:p w14:paraId="16D044D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EEEB77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370025C5" w14:textId="77777777" w:rsidR="0016649E" w:rsidRDefault="0016649E" w:rsidP="0016649E">
      <w:pPr>
        <w:rPr>
          <w:lang w:eastAsia="ko-KR"/>
        </w:rPr>
      </w:pPr>
    </w:p>
    <w:p w14:paraId="1BB5C77E" w14:textId="77777777" w:rsidR="0016649E" w:rsidRDefault="0016649E" w:rsidP="0016649E">
      <w:pPr>
        <w:rPr>
          <w:lang w:eastAsia="ko-KR"/>
        </w:rPr>
      </w:pPr>
    </w:p>
    <w:p w14:paraId="27B2E6D8" w14:textId="72E3212D" w:rsidR="0016649E" w:rsidRPr="006C794B" w:rsidRDefault="0016649E" w:rsidP="006C794B">
      <w:pPr>
        <w:pStyle w:val="3"/>
        <w:rPr>
          <w:b/>
          <w:lang w:eastAsia="ko-KR"/>
        </w:rPr>
      </w:pPr>
      <w:bookmarkStart w:id="179" w:name="_Toc168002290"/>
      <w:r w:rsidRPr="006C794B">
        <w:rPr>
          <w:b/>
          <w:lang w:eastAsia="ko-KR"/>
        </w:rPr>
        <w:lastRenderedPageBreak/>
        <w:t>yuhan19plus\main\adapter\MainProductPageAdapter.java</w:t>
      </w:r>
      <w:r w:rsidR="006C794B">
        <w:rPr>
          <w:rFonts w:hint="eastAsia"/>
          <w:b/>
          <w:lang w:eastAsia="ko-KR"/>
        </w:rPr>
        <w:t xml:space="preserve"> </w:t>
      </w:r>
      <w:r w:rsidR="006C794B">
        <w:rPr>
          <w:rFonts w:hint="eastAsia"/>
          <w:b/>
          <w:lang w:eastAsia="ko-KR"/>
        </w:rPr>
        <w:t>작성자</w:t>
      </w:r>
      <w:r w:rsidR="006C794B">
        <w:rPr>
          <w:rFonts w:hint="eastAsia"/>
          <w:b/>
          <w:lang w:eastAsia="ko-KR"/>
        </w:rPr>
        <w:t xml:space="preserve"> : </w:t>
      </w:r>
      <w:r w:rsidR="006C794B">
        <w:rPr>
          <w:rFonts w:hint="eastAsia"/>
          <w:b/>
          <w:lang w:eastAsia="ko-KR"/>
        </w:rPr>
        <w:t>오자현</w:t>
      </w:r>
      <w:r w:rsidR="00DC6E0D">
        <w:rPr>
          <w:b/>
          <w:lang w:eastAsia="ko-KR"/>
        </w:rPr>
        <w:t xml:space="preserve"> </w:t>
      </w:r>
      <w:r w:rsidR="00DC6E0D">
        <w:rPr>
          <w:rFonts w:hint="eastAsia"/>
          <w:b/>
          <w:lang w:eastAsia="ko-KR"/>
        </w:rPr>
        <w:t xml:space="preserve">, </w:t>
      </w:r>
      <w:r w:rsidR="00DC6E0D">
        <w:rPr>
          <w:rFonts w:hint="eastAsia"/>
          <w:b/>
          <w:lang w:eastAsia="ko-KR"/>
        </w:rPr>
        <w:t>이정민</w:t>
      </w:r>
      <w:bookmarkEnd w:id="179"/>
    </w:p>
    <w:p w14:paraId="154EBD8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kr.ac.yuhan.cs.yuhan19plus.main.adapter;</w:t>
      </w:r>
    </w:p>
    <w:p w14:paraId="08CA4582" w14:textId="77777777" w:rsidR="0016649E" w:rsidRDefault="0016649E" w:rsidP="0016649E">
      <w:pPr>
        <w:rPr>
          <w:lang w:eastAsia="ko-KR"/>
        </w:rPr>
      </w:pPr>
    </w:p>
    <w:p w14:paraId="52D92EB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androidx.annotation.NonNull;</w:t>
      </w:r>
    </w:p>
    <w:p w14:paraId="70E12B6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androidx.fragment.app.Fragment;</w:t>
      </w:r>
    </w:p>
    <w:p w14:paraId="094B900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androidx.fragment.app.FragmentActivity;</w:t>
      </w:r>
    </w:p>
    <w:p w14:paraId="32E0FC3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androidx.viewpager2.adapter.FragmentStateAdapter;</w:t>
      </w:r>
    </w:p>
    <w:p w14:paraId="7C3983A0" w14:textId="77777777" w:rsidR="0016649E" w:rsidRDefault="0016649E" w:rsidP="0016649E">
      <w:pPr>
        <w:rPr>
          <w:lang w:eastAsia="ko-KR"/>
        </w:rPr>
      </w:pPr>
    </w:p>
    <w:p w14:paraId="457B9EA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kr.ac.yuhan.cs.yuhan19plus.main.MainProductPageList;</w:t>
      </w:r>
    </w:p>
    <w:p w14:paraId="3282BE3E" w14:textId="77777777" w:rsidR="0016649E" w:rsidRDefault="0016649E" w:rsidP="0016649E">
      <w:pPr>
        <w:rPr>
          <w:lang w:eastAsia="ko-KR"/>
        </w:rPr>
      </w:pPr>
    </w:p>
    <w:p w14:paraId="5CC92C3C" w14:textId="73EFCF4B" w:rsidR="00E32D68" w:rsidRDefault="0016649E" w:rsidP="00E32D68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 w:rsidR="00E32D68">
        <w:rPr>
          <w:rFonts w:hint="eastAsia"/>
          <w:lang w:eastAsia="ko-KR"/>
        </w:rPr>
        <w:t xml:space="preserve"> : </w:t>
      </w:r>
      <w:r w:rsidR="009131A5">
        <w:rPr>
          <w:rFonts w:hint="eastAsia"/>
          <w:lang w:eastAsia="ko-KR"/>
        </w:rPr>
        <w:t>이정민</w:t>
      </w:r>
      <w:r w:rsidR="009131A5"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오자현</w:t>
      </w:r>
    </w:p>
    <w:p w14:paraId="684E8C7C" w14:textId="21E6719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>*/</w:t>
      </w:r>
    </w:p>
    <w:p w14:paraId="287057D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MainProductPageAdapter extends FragmentStateAdapter {</w:t>
      </w:r>
    </w:p>
    <w:p w14:paraId="78E701C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static final int NUM_PAGES = 3;</w:t>
      </w:r>
    </w:p>
    <w:p w14:paraId="513B7F3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MainProductPageAdapter(@NonNull FragmentActivity fragmentActivity) {</w:t>
      </w:r>
    </w:p>
    <w:p w14:paraId="728B3D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super(fragmentActivity);</w:t>
      </w:r>
    </w:p>
    <w:p w14:paraId="62BA119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74207E8" w14:textId="77777777" w:rsidR="0016649E" w:rsidRDefault="0016649E" w:rsidP="0016649E">
      <w:pPr>
        <w:rPr>
          <w:lang w:eastAsia="ko-KR"/>
        </w:rPr>
      </w:pPr>
    </w:p>
    <w:p w14:paraId="5B36034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레이아웃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띄우는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</w:t>
      </w:r>
      <w:r>
        <w:rPr>
          <w:rFonts w:hint="eastAsia"/>
          <w:lang w:eastAsia="ko-KR"/>
        </w:rPr>
        <w:t xml:space="preserve"> &lt;</w:t>
      </w:r>
      <w:r>
        <w:rPr>
          <w:rFonts w:hint="eastAsia"/>
          <w:lang w:eastAsia="ko-KR"/>
        </w:rPr>
        <w:t>이정민</w:t>
      </w:r>
      <w:r>
        <w:rPr>
          <w:rFonts w:hint="eastAsia"/>
          <w:lang w:eastAsia="ko-KR"/>
        </w:rPr>
        <w:t>&gt;</w:t>
      </w:r>
    </w:p>
    <w:p w14:paraId="4228BD3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여기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중요함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순서랑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잘못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상품카테고리별로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곳에서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꼬임</w:t>
      </w:r>
    </w:p>
    <w:p w14:paraId="2FF0D66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@NonNull</w:t>
      </w:r>
    </w:p>
    <w:p w14:paraId="455F0AC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6A2E80A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Fragment createFragment(int position) {</w:t>
      </w:r>
    </w:p>
    <w:p w14:paraId="150ACEF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switch (position) {</w:t>
      </w:r>
    </w:p>
    <w:p w14:paraId="5AB22E4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case 0:</w:t>
      </w:r>
    </w:p>
    <w:p w14:paraId="00A5FFC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return MainProductPageList.newInstance("</w:t>
      </w:r>
      <w:r>
        <w:rPr>
          <w:rFonts w:hint="eastAsia"/>
          <w:lang w:eastAsia="ko-KR"/>
        </w:rPr>
        <w:t>문구류</w:t>
      </w:r>
      <w:r>
        <w:rPr>
          <w:rFonts w:hint="eastAsia"/>
          <w:lang w:eastAsia="ko-KR"/>
        </w:rPr>
        <w:t>");</w:t>
      </w:r>
    </w:p>
    <w:p w14:paraId="7B52790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case 1:</w:t>
      </w:r>
    </w:p>
    <w:p w14:paraId="25F974B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return MainProductPageList.newInstance("</w:t>
      </w:r>
      <w:r>
        <w:rPr>
          <w:rFonts w:hint="eastAsia"/>
          <w:lang w:eastAsia="ko-KR"/>
        </w:rPr>
        <w:t>생필품</w:t>
      </w:r>
      <w:r>
        <w:rPr>
          <w:rFonts w:hint="eastAsia"/>
          <w:lang w:eastAsia="ko-KR"/>
        </w:rPr>
        <w:t>");</w:t>
      </w:r>
    </w:p>
    <w:p w14:paraId="6E000D1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case 2:</w:t>
      </w:r>
    </w:p>
    <w:p w14:paraId="1302049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return MainProductPageList.newInstance("</w:t>
      </w:r>
      <w:r>
        <w:rPr>
          <w:rFonts w:hint="eastAsia"/>
          <w:lang w:eastAsia="ko-KR"/>
        </w:rPr>
        <w:t>주방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>");</w:t>
      </w:r>
    </w:p>
    <w:p w14:paraId="4F75FBE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default:</w:t>
      </w:r>
    </w:p>
    <w:p w14:paraId="7C4E975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return MainProductPageList.newInstance("</w:t>
      </w:r>
      <w:r>
        <w:rPr>
          <w:rFonts w:hint="eastAsia"/>
          <w:lang w:eastAsia="ko-KR"/>
        </w:rPr>
        <w:t>생필품</w:t>
      </w:r>
      <w:r>
        <w:rPr>
          <w:rFonts w:hint="eastAsia"/>
          <w:lang w:eastAsia="ko-KR"/>
        </w:rPr>
        <w:t>");</w:t>
      </w:r>
    </w:p>
    <w:p w14:paraId="6E1132E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24D9E43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613E86B" w14:textId="77777777" w:rsidR="0016649E" w:rsidRDefault="0016649E" w:rsidP="0016649E">
      <w:pPr>
        <w:rPr>
          <w:lang w:eastAsia="ko-KR"/>
        </w:rPr>
      </w:pPr>
    </w:p>
    <w:p w14:paraId="54C828B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1DCDBD4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int getItemCount() {</w:t>
      </w:r>
    </w:p>
    <w:p w14:paraId="78E348B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NUM_PAGES;</w:t>
      </w:r>
    </w:p>
    <w:p w14:paraId="4269CBA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FB7B06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74F6F8E4" w14:textId="77777777" w:rsidR="0016649E" w:rsidRDefault="0016649E" w:rsidP="0016649E">
      <w:pPr>
        <w:rPr>
          <w:lang w:eastAsia="ko-KR"/>
        </w:rPr>
      </w:pPr>
    </w:p>
    <w:p w14:paraId="41B739BD" w14:textId="77777777" w:rsidR="0016649E" w:rsidRDefault="0016649E" w:rsidP="0016649E">
      <w:pPr>
        <w:rPr>
          <w:lang w:eastAsia="ko-KR"/>
        </w:rPr>
      </w:pPr>
    </w:p>
    <w:p w14:paraId="2D2EEBB1" w14:textId="26D88F15" w:rsidR="0016649E" w:rsidRPr="0020475A" w:rsidRDefault="0016649E" w:rsidP="0020475A">
      <w:pPr>
        <w:pStyle w:val="3"/>
        <w:rPr>
          <w:b/>
          <w:lang w:eastAsia="ko-KR"/>
        </w:rPr>
      </w:pPr>
      <w:bookmarkStart w:id="180" w:name="_Toc168002291"/>
      <w:r w:rsidRPr="0020475A">
        <w:rPr>
          <w:b/>
          <w:lang w:eastAsia="ko-KR"/>
        </w:rPr>
        <w:t>yuhan19plus\main\adapter\MainScanAdapter.java</w:t>
      </w:r>
      <w:r w:rsidR="0020475A">
        <w:rPr>
          <w:rFonts w:hint="eastAsia"/>
          <w:b/>
          <w:lang w:eastAsia="ko-KR"/>
        </w:rPr>
        <w:t xml:space="preserve"> </w:t>
      </w:r>
      <w:r w:rsidR="0020475A">
        <w:rPr>
          <w:rFonts w:hint="eastAsia"/>
          <w:b/>
          <w:lang w:eastAsia="ko-KR"/>
        </w:rPr>
        <w:t>작성자</w:t>
      </w:r>
      <w:r w:rsidR="0020475A">
        <w:rPr>
          <w:rFonts w:hint="eastAsia"/>
          <w:b/>
          <w:lang w:eastAsia="ko-KR"/>
        </w:rPr>
        <w:t xml:space="preserve"> : </w:t>
      </w:r>
      <w:r w:rsidR="0020475A">
        <w:rPr>
          <w:rFonts w:hint="eastAsia"/>
          <w:b/>
          <w:lang w:eastAsia="ko-KR"/>
        </w:rPr>
        <w:t>오자현</w:t>
      </w:r>
      <w:bookmarkEnd w:id="180"/>
      <w:r w:rsidRPr="0020475A">
        <w:rPr>
          <w:b/>
          <w:lang w:eastAsia="ko-KR"/>
        </w:rPr>
        <w:t xml:space="preserve">  </w:t>
      </w:r>
    </w:p>
    <w:p w14:paraId="7C14AB9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kr.ac.yuhan.cs.yuhan19plus.main.adapter;</w:t>
      </w:r>
    </w:p>
    <w:p w14:paraId="40075B81" w14:textId="77777777" w:rsidR="0016649E" w:rsidRDefault="0016649E" w:rsidP="0016649E">
      <w:pPr>
        <w:rPr>
          <w:lang w:eastAsia="ko-KR"/>
        </w:rPr>
      </w:pPr>
    </w:p>
    <w:p w14:paraId="754E3EC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android.app.AlertDialog;</w:t>
      </w:r>
    </w:p>
    <w:p w14:paraId="55CA32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android.content.Context;</w:t>
      </w:r>
    </w:p>
    <w:p w14:paraId="48F6ADA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android.content.DialogInterface;</w:t>
      </w:r>
    </w:p>
    <w:p w14:paraId="3A7172F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android.view.LayoutInflater;</w:t>
      </w:r>
    </w:p>
    <w:p w14:paraId="2D53E1D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android.view.View;</w:t>
      </w:r>
    </w:p>
    <w:p w14:paraId="060AED5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>import android.view.ViewGroup;</w:t>
      </w:r>
    </w:p>
    <w:p w14:paraId="6C3FD0F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android.widget.ArrayAdapter;</w:t>
      </w:r>
    </w:p>
    <w:p w14:paraId="67413E1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android.widget.ImageView;</w:t>
      </w:r>
    </w:p>
    <w:p w14:paraId="4CF803F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android.widget.TextView;</w:t>
      </w:r>
    </w:p>
    <w:p w14:paraId="61BC43F6" w14:textId="77777777" w:rsidR="0016649E" w:rsidRDefault="0016649E" w:rsidP="0016649E">
      <w:pPr>
        <w:rPr>
          <w:lang w:eastAsia="ko-KR"/>
        </w:rPr>
      </w:pPr>
    </w:p>
    <w:p w14:paraId="0E88278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com.bumptech.glide.Glide;</w:t>
      </w:r>
    </w:p>
    <w:p w14:paraId="18616D37" w14:textId="77777777" w:rsidR="0016649E" w:rsidRDefault="0016649E" w:rsidP="0016649E">
      <w:pPr>
        <w:rPr>
          <w:lang w:eastAsia="ko-KR"/>
        </w:rPr>
      </w:pPr>
    </w:p>
    <w:p w14:paraId="6CA7A4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java.util.ArrayList;</w:t>
      </w:r>
    </w:p>
    <w:p w14:paraId="765FCF2B" w14:textId="77777777" w:rsidR="0016649E" w:rsidRDefault="0016649E" w:rsidP="0016649E">
      <w:pPr>
        <w:rPr>
          <w:lang w:eastAsia="ko-KR"/>
        </w:rPr>
      </w:pPr>
    </w:p>
    <w:p w14:paraId="549B95D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kr.ac.yuhan.cs.yuhan19plus.R;</w:t>
      </w:r>
    </w:p>
    <w:p w14:paraId="6FD01E4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kr.ac.yuhan.cs.yuhan19plus.admin.data.ProductData;</w:t>
      </w:r>
    </w:p>
    <w:p w14:paraId="1E25E34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kr.ac.yuhan.cs.yuhan19plus.main.MainActivityProductScan;</w:t>
      </w:r>
    </w:p>
    <w:p w14:paraId="2E8D0D36" w14:textId="77777777" w:rsidR="0016649E" w:rsidRDefault="0016649E" w:rsidP="0016649E">
      <w:pPr>
        <w:rPr>
          <w:lang w:eastAsia="ko-KR"/>
        </w:rPr>
      </w:pPr>
    </w:p>
    <w:p w14:paraId="7440921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오자현</w:t>
      </w:r>
    </w:p>
    <w:p w14:paraId="6C31E63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스캔기능구현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*/</w:t>
      </w:r>
    </w:p>
    <w:p w14:paraId="5159555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MainScanAdapter extends ArrayAdapter&lt;ProductData&gt; {</w:t>
      </w:r>
    </w:p>
    <w:p w14:paraId="6B2C05E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private ArrayList&lt;ProductData&gt; products;  // </w:t>
      </w:r>
      <w:r>
        <w:rPr>
          <w:rFonts w:hint="eastAsia"/>
          <w:lang w:eastAsia="ko-KR"/>
        </w:rPr>
        <w:t>내부에서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</w:p>
    <w:p w14:paraId="12EC6A0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MainScanAdapter(Context context, ArrayList&lt;ProductData&gt; products) {</w:t>
      </w:r>
    </w:p>
    <w:p w14:paraId="12AD78D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super(context, 0, products);</w:t>
      </w:r>
    </w:p>
    <w:p w14:paraId="2400F30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378D645" w14:textId="77777777" w:rsidR="0016649E" w:rsidRDefault="0016649E" w:rsidP="0016649E">
      <w:pPr>
        <w:rPr>
          <w:lang w:eastAsia="ko-KR"/>
        </w:rPr>
      </w:pPr>
    </w:p>
    <w:p w14:paraId="5DC0F6C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어댑터가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반환</w:t>
      </w:r>
    </w:p>
    <w:p w14:paraId="4EC7DE6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ArrayList&lt;ProductData&gt; getItems() {</w:t>
      </w:r>
    </w:p>
    <w:p w14:paraId="64AAD78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(products == null) {</w:t>
      </w:r>
    </w:p>
    <w:p w14:paraId="091C0B6D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products = new ArrayList&lt;&gt;();  // </w:t>
      </w:r>
      <w:r>
        <w:rPr>
          <w:rFonts w:hint="eastAsia"/>
          <w:lang w:eastAsia="ko-KR"/>
        </w:rPr>
        <w:t>이렇게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null </w:t>
      </w:r>
      <w:r>
        <w:rPr>
          <w:rFonts w:hint="eastAsia"/>
          <w:lang w:eastAsia="ko-KR"/>
        </w:rPr>
        <w:t>반환을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>.</w:t>
      </w:r>
    </w:p>
    <w:p w14:paraId="13EF07D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540CF2F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products;</w:t>
      </w:r>
    </w:p>
    <w:p w14:paraId="0FD1AD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9EB4B5C" w14:textId="77777777" w:rsidR="0016649E" w:rsidRDefault="0016649E" w:rsidP="0016649E">
      <w:pPr>
        <w:rPr>
          <w:lang w:eastAsia="ko-KR"/>
        </w:rPr>
      </w:pPr>
    </w:p>
    <w:p w14:paraId="52B7051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524B99E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View getView(int position, View convertView, ViewGroup parent) {</w:t>
      </w:r>
    </w:p>
    <w:p w14:paraId="395B01A3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ViewHolder </w:t>
      </w:r>
      <w:r>
        <w:rPr>
          <w:rFonts w:hint="eastAsia"/>
          <w:lang w:eastAsia="ko-KR"/>
        </w:rPr>
        <w:t>패턴을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개선</w:t>
      </w:r>
    </w:p>
    <w:p w14:paraId="735AAD3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ViewHolder holder;</w:t>
      </w:r>
    </w:p>
    <w:p w14:paraId="78B32EF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(convertView == null) {</w:t>
      </w:r>
    </w:p>
    <w:p w14:paraId="0D1E288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convertView = LayoutInflater.from(getContext()).inflate(R.layout.main_scan_item, parent, false);</w:t>
      </w:r>
    </w:p>
    <w:p w14:paraId="590598A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holder = new ViewHolder();</w:t>
      </w:r>
    </w:p>
    <w:p w14:paraId="46BF630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holder.imageViewProduct = convertView.findViewById(R.id.scan_imageViewProduct);</w:t>
      </w:r>
    </w:p>
    <w:p w14:paraId="37466A7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holder.textViewProductName = convertView.findViewById(R.id.scan_textViewProductName);</w:t>
      </w:r>
    </w:p>
    <w:p w14:paraId="236E50A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holder.textViewPrice = convertView.findViewById(R.id.scan_textViewPrice);</w:t>
      </w:r>
    </w:p>
    <w:p w14:paraId="5A19348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holder.textViewStock = convertView.findViewById(R.id.scan_textViewStock);</w:t>
      </w:r>
    </w:p>
    <w:p w14:paraId="1401877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holder.textViewCategory = convertView.findViewById(R.id.scan_textViewCategory);</w:t>
      </w:r>
    </w:p>
    <w:p w14:paraId="19B6F1A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holder.buttonAdd = convertView.findViewById(R.id.scan_stockAdd);</w:t>
      </w:r>
    </w:p>
    <w:p w14:paraId="1A61F64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holder.buttonMinus = convertView.findViewById(R.id.scan_stockMinus);</w:t>
      </w:r>
    </w:p>
    <w:p w14:paraId="3B30D9E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convertView.setTag(holder);</w:t>
      </w:r>
    </w:p>
    <w:p w14:paraId="5C23646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else {</w:t>
      </w:r>
    </w:p>
    <w:p w14:paraId="54CFB13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holder = (ViewHolder) convertView.getTag();</w:t>
      </w:r>
    </w:p>
    <w:p w14:paraId="3ECD5C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6758C69C" w14:textId="77777777" w:rsidR="0016649E" w:rsidRDefault="0016649E" w:rsidP="0016649E">
      <w:pPr>
        <w:rPr>
          <w:lang w:eastAsia="ko-KR"/>
        </w:rPr>
      </w:pPr>
    </w:p>
    <w:p w14:paraId="53C833D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ProductData product = getItem(position);</w:t>
      </w:r>
    </w:p>
    <w:p w14:paraId="427907BC" w14:textId="77777777" w:rsidR="0016649E" w:rsidRDefault="0016649E" w:rsidP="0016649E">
      <w:pPr>
        <w:rPr>
          <w:lang w:eastAsia="ko-KR"/>
        </w:rPr>
      </w:pPr>
    </w:p>
    <w:p w14:paraId="382A883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52B8ACC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holder.textViewProductName.setText(product.getProductName());</w:t>
      </w:r>
    </w:p>
    <w:p w14:paraId="11C91F5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holder.textViewPrice.setText(String.format("%d", product.getProductPrice()));</w:t>
      </w:r>
    </w:p>
    <w:p w14:paraId="6BC5212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holder.textViewStock.setText(String.format("%d", product.getProductStock()));</w:t>
      </w:r>
    </w:p>
    <w:p w14:paraId="0495C45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holder.textViewCategory.setText(product.getProductCategory());</w:t>
      </w:r>
    </w:p>
    <w:p w14:paraId="009AEC8B" w14:textId="77777777" w:rsidR="0016649E" w:rsidRDefault="0016649E" w:rsidP="0016649E">
      <w:pPr>
        <w:rPr>
          <w:lang w:eastAsia="ko-KR"/>
        </w:rPr>
      </w:pPr>
    </w:p>
    <w:p w14:paraId="5271524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Glide </w:t>
      </w:r>
      <w:r>
        <w:rPr>
          <w:rFonts w:hint="eastAsia"/>
          <w:lang w:eastAsia="ko-KR"/>
        </w:rPr>
        <w:t>라이브러리를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</w:p>
    <w:p w14:paraId="606E806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Glide.with(getContext()).load(product.getProductImage()).into(holder.imageViewProduct);</w:t>
      </w:r>
    </w:p>
    <w:p w14:paraId="0A41CCF6" w14:textId="77777777" w:rsidR="0016649E" w:rsidRDefault="0016649E" w:rsidP="0016649E">
      <w:pPr>
        <w:rPr>
          <w:lang w:eastAsia="ko-KR"/>
        </w:rPr>
      </w:pPr>
    </w:p>
    <w:p w14:paraId="1960BA6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'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 xml:space="preserve">'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</w:p>
    <w:p w14:paraId="2EDBF4B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holder.buttonAdd.setOnClickListener(new View.OnClickListener() {</w:t>
      </w:r>
    </w:p>
    <w:p w14:paraId="474898A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4716108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348498D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// </w:t>
      </w:r>
      <w:r>
        <w:rPr>
          <w:rFonts w:hint="eastAsia"/>
          <w:lang w:eastAsia="ko-KR"/>
        </w:rPr>
        <w:t>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로직</w:t>
      </w:r>
    </w:p>
    <w:p w14:paraId="5DE7E70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int currentStock = product.getProductStock();</w:t>
      </w:r>
    </w:p>
    <w:p w14:paraId="2497454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product.setProductStock(currentStock + 1); //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증가</w:t>
      </w:r>
    </w:p>
    <w:p w14:paraId="5A4A463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notifyDataSetChanged(); // </w:t>
      </w:r>
      <w:r>
        <w:rPr>
          <w:rFonts w:hint="eastAsia"/>
          <w:lang w:eastAsia="ko-KR"/>
        </w:rPr>
        <w:t>어댑터에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알림</w:t>
      </w:r>
    </w:p>
    <w:p w14:paraId="6E7431A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if (getContext() instanceof MainActivityProductScan) {</w:t>
      </w:r>
    </w:p>
    <w:p w14:paraId="7AA28C31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((MainActivityProductScan) getContext()).updateTotalPrice();  //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금액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48E9259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3354F4F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5D45938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51394A94" w14:textId="77777777" w:rsidR="0016649E" w:rsidRDefault="0016649E" w:rsidP="0016649E">
      <w:pPr>
        <w:rPr>
          <w:lang w:eastAsia="ko-KR"/>
        </w:rPr>
      </w:pPr>
    </w:p>
    <w:p w14:paraId="1DEEF3D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holder.buttonMinus.setOnClickListener(new View.OnClickListener() {</w:t>
      </w:r>
    </w:p>
    <w:p w14:paraId="730E7F4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0E35119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onClick(View v) {</w:t>
      </w:r>
    </w:p>
    <w:p w14:paraId="24F0CF8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int currentStock = product.getProductStock();</w:t>
      </w:r>
    </w:p>
    <w:p w14:paraId="4557648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if (currentStock &gt; 1) {</w:t>
      </w:r>
    </w:p>
    <w:p w14:paraId="44B8AF7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product.setProductStock(currentStock - 1);</w:t>
      </w:r>
    </w:p>
    <w:p w14:paraId="7C303DF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notifyDataSetChanged(); //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알림</w:t>
      </w:r>
    </w:p>
    <w:p w14:paraId="61C5655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((MainActivityProductScan) getContext()).updateTotalPrice(); //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금액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6CCCF71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 else if (currentStock == 1) {</w:t>
      </w:r>
    </w:p>
    <w:p w14:paraId="0E303AA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    // </w:t>
      </w:r>
      <w:r>
        <w:rPr>
          <w:rFonts w:hint="eastAsia"/>
          <w:lang w:eastAsia="ko-KR"/>
        </w:rPr>
        <w:t>재고가</w:t>
      </w:r>
      <w:r>
        <w:rPr>
          <w:rFonts w:hint="eastAsia"/>
          <w:lang w:eastAsia="ko-KR"/>
        </w:rPr>
        <w:t xml:space="preserve"> 1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다이얼로그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</w:p>
    <w:p w14:paraId="6B47A22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showRemoveItemDialog(product, position, MainScanAdapter.this);</w:t>
      </w:r>
    </w:p>
    <w:p w14:paraId="362407C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1F4A7ED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07EFA32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0F53658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convertView;</w:t>
      </w:r>
    </w:p>
    <w:p w14:paraId="0D6B2C7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3956FB9" w14:textId="77777777" w:rsidR="0016649E" w:rsidRDefault="0016649E" w:rsidP="0016649E">
      <w:pPr>
        <w:rPr>
          <w:lang w:eastAsia="ko-KR"/>
        </w:rPr>
      </w:pPr>
    </w:p>
    <w:p w14:paraId="76EC09A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showRemoveItemDialog(final ProductData product, final int position, final ArrayAdapter&lt;ProductData&gt; adapter) {</w:t>
      </w:r>
    </w:p>
    <w:p w14:paraId="583A8E9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AlertDialog.Builder builder = new AlertDialog.Builder(getContext());</w:t>
      </w:r>
    </w:p>
    <w:p w14:paraId="597D826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builder.setMessage("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삭제하시겠습니까</w:t>
      </w:r>
      <w:r>
        <w:rPr>
          <w:rFonts w:hint="eastAsia"/>
          <w:lang w:eastAsia="ko-KR"/>
        </w:rPr>
        <w:t>?");</w:t>
      </w:r>
    </w:p>
    <w:p w14:paraId="3F01CA0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builder.setPositiveButton("</w:t>
      </w:r>
      <w:r>
        <w:rPr>
          <w:rFonts w:hint="eastAsia"/>
          <w:lang w:eastAsia="ko-KR"/>
        </w:rPr>
        <w:t>네</w:t>
      </w:r>
      <w:r>
        <w:rPr>
          <w:rFonts w:hint="eastAsia"/>
          <w:lang w:eastAsia="ko-KR"/>
        </w:rPr>
        <w:t>", new DialogInterface.OnClickListener() {</w:t>
      </w:r>
    </w:p>
    <w:p w14:paraId="42AFF8A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73E332E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onClick(DialogInterface dialog, int which) {</w:t>
      </w:r>
    </w:p>
    <w:p w14:paraId="6E23A02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adapter.remove(product);</w:t>
      </w:r>
    </w:p>
    <w:p w14:paraId="67C3DDD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adapter.notifyDataSetChanged(); //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6022940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    ((MainActivityProductScan) getContext()).updateTotalPrice(); // 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금액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업데이트</w:t>
      </w:r>
    </w:p>
    <w:p w14:paraId="2996250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0017CF9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2C82CCD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    builder.setNegativeButton("</w:t>
      </w:r>
      <w:r>
        <w:rPr>
          <w:rFonts w:hint="eastAsia"/>
          <w:lang w:eastAsia="ko-KR"/>
        </w:rPr>
        <w:t>아니요</w:t>
      </w:r>
      <w:r>
        <w:rPr>
          <w:rFonts w:hint="eastAsia"/>
          <w:lang w:eastAsia="ko-KR"/>
        </w:rPr>
        <w:t>", new DialogInterface.OnClickListener() {</w:t>
      </w:r>
    </w:p>
    <w:p w14:paraId="30F8FB7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@Override</w:t>
      </w:r>
    </w:p>
    <w:p w14:paraId="5AD313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public void onClick(DialogInterface dialog, int which) {</w:t>
      </w:r>
    </w:p>
    <w:p w14:paraId="6E9BA80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dialog.dismiss();</w:t>
      </w:r>
    </w:p>
    <w:p w14:paraId="648A50C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29492D7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77622C42" w14:textId="77777777" w:rsidR="0016649E" w:rsidRDefault="0016649E" w:rsidP="0016649E">
      <w:pPr>
        <w:rPr>
          <w:lang w:eastAsia="ko-KR"/>
        </w:rPr>
      </w:pPr>
    </w:p>
    <w:p w14:paraId="0C48CDC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AlertDialog dialog = builder.create();</w:t>
      </w:r>
    </w:p>
    <w:p w14:paraId="6009F64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dialog.show();</w:t>
      </w:r>
    </w:p>
    <w:p w14:paraId="7939A5C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3398E483" w14:textId="77777777" w:rsidR="0016649E" w:rsidRDefault="0016649E" w:rsidP="0016649E">
      <w:pPr>
        <w:rPr>
          <w:lang w:eastAsia="ko-KR"/>
        </w:rPr>
      </w:pPr>
    </w:p>
    <w:p w14:paraId="0B8331C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boolean contains(int productCode) {</w:t>
      </w:r>
    </w:p>
    <w:p w14:paraId="4318B3D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for (int i = 0; i &lt; getCount(); i++) {</w:t>
      </w:r>
    </w:p>
    <w:p w14:paraId="25B8538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ProductData existingProduct = getItem(i);</w:t>
      </w:r>
    </w:p>
    <w:p w14:paraId="2B69A87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if (existingProduct != null &amp;&amp; existingProduct.getProductCode() == productCode) {</w:t>
      </w:r>
    </w:p>
    <w:p w14:paraId="0F70436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return true;</w:t>
      </w:r>
    </w:p>
    <w:p w14:paraId="60D5C6E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043BECD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09F925E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false;</w:t>
      </w:r>
    </w:p>
    <w:p w14:paraId="362F10A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69F2120" w14:textId="77777777" w:rsidR="0016649E" w:rsidRDefault="0016649E" w:rsidP="0016649E">
      <w:pPr>
        <w:rPr>
          <w:lang w:eastAsia="ko-KR"/>
        </w:rPr>
      </w:pPr>
    </w:p>
    <w:p w14:paraId="61C69A8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int getIndex(int productCode) {</w:t>
      </w:r>
    </w:p>
    <w:p w14:paraId="1B22CE9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for (int i = 0; i &lt; getCount(); i++) {</w:t>
      </w:r>
    </w:p>
    <w:p w14:paraId="215D1EE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ProductData existingProduct = getItem(i);</w:t>
      </w:r>
    </w:p>
    <w:p w14:paraId="0C772A6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if (existingProduct != null &amp;&amp; existingProduct.getProductCode() == productCode) {</w:t>
      </w:r>
    </w:p>
    <w:p w14:paraId="52A3A5B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return i;</w:t>
      </w:r>
    </w:p>
    <w:p w14:paraId="6B1A0D1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6175057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6160A06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return -1;  // </w:t>
      </w:r>
      <w:r>
        <w:rPr>
          <w:rFonts w:hint="eastAsia"/>
          <w:lang w:eastAsia="ko-KR"/>
        </w:rPr>
        <w:t>상품이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-1 </w:t>
      </w:r>
      <w:r>
        <w:rPr>
          <w:rFonts w:hint="eastAsia"/>
          <w:lang w:eastAsia="ko-KR"/>
        </w:rPr>
        <w:t>반환</w:t>
      </w:r>
    </w:p>
    <w:p w14:paraId="52F6129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5331047" w14:textId="77777777" w:rsidR="0016649E" w:rsidRDefault="0016649E" w:rsidP="0016649E">
      <w:pPr>
        <w:rPr>
          <w:lang w:eastAsia="ko-KR"/>
        </w:rPr>
      </w:pPr>
    </w:p>
    <w:p w14:paraId="5304583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// ViewHolder </w:t>
      </w:r>
      <w:r>
        <w:rPr>
          <w:rFonts w:hint="eastAsia"/>
          <w:lang w:eastAsia="ko-KR"/>
        </w:rPr>
        <w:t>패턴을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효율성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향상</w:t>
      </w:r>
    </w:p>
    <w:p w14:paraId="68B85F4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static class ViewHolder {</w:t>
      </w:r>
    </w:p>
    <w:p w14:paraId="042C6DA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ImageView imageViewProduct;</w:t>
      </w:r>
    </w:p>
    <w:p w14:paraId="37777C5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textViewProductName;</w:t>
      </w:r>
    </w:p>
    <w:p w14:paraId="7DEA7CF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textViewPrice;</w:t>
      </w:r>
    </w:p>
    <w:p w14:paraId="27C9A5C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textViewStock;</w:t>
      </w:r>
    </w:p>
    <w:p w14:paraId="7DEA12E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textViewCategory;</w:t>
      </w:r>
    </w:p>
    <w:p w14:paraId="17E4A7B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ImageView buttonAdd;</w:t>
      </w:r>
    </w:p>
    <w:p w14:paraId="3A0342D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ImageView buttonMinus;</w:t>
      </w:r>
    </w:p>
    <w:p w14:paraId="2A281BC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FBD994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07AEDED1" w14:textId="77777777" w:rsidR="0016649E" w:rsidRDefault="0016649E" w:rsidP="0016649E">
      <w:pPr>
        <w:rPr>
          <w:lang w:eastAsia="ko-KR"/>
        </w:rPr>
      </w:pPr>
    </w:p>
    <w:p w14:paraId="5AA6A21C" w14:textId="77777777" w:rsidR="0016649E" w:rsidRDefault="0016649E" w:rsidP="0016649E">
      <w:pPr>
        <w:rPr>
          <w:lang w:eastAsia="ko-KR"/>
        </w:rPr>
      </w:pPr>
    </w:p>
    <w:p w14:paraId="45A5F020" w14:textId="59EFC5A2" w:rsidR="0016649E" w:rsidRPr="006406E8" w:rsidRDefault="0016649E" w:rsidP="006406E8">
      <w:pPr>
        <w:pStyle w:val="3"/>
        <w:rPr>
          <w:b/>
          <w:lang w:eastAsia="ko-KR"/>
        </w:rPr>
      </w:pPr>
      <w:bookmarkStart w:id="181" w:name="_Toc168002292"/>
      <w:r w:rsidRPr="006406E8">
        <w:rPr>
          <w:b/>
          <w:lang w:eastAsia="ko-KR"/>
        </w:rPr>
        <w:t>yuhan19plus\mai</w:t>
      </w:r>
      <w:r w:rsidR="006406E8">
        <w:rPr>
          <w:b/>
          <w:lang w:eastAsia="ko-KR"/>
        </w:rPr>
        <w:t>n\adapter\MyPaymentAdapter.java</w:t>
      </w:r>
      <w:r w:rsidR="006406E8">
        <w:rPr>
          <w:rFonts w:hint="eastAsia"/>
          <w:b/>
          <w:lang w:eastAsia="ko-KR"/>
        </w:rPr>
        <w:t xml:space="preserve"> </w:t>
      </w:r>
      <w:r w:rsidR="006406E8">
        <w:rPr>
          <w:rFonts w:hint="eastAsia"/>
          <w:b/>
          <w:lang w:eastAsia="ko-KR"/>
        </w:rPr>
        <w:t>작성자</w:t>
      </w:r>
      <w:r w:rsidR="006406E8">
        <w:rPr>
          <w:rFonts w:hint="eastAsia"/>
          <w:b/>
          <w:lang w:eastAsia="ko-KR"/>
        </w:rPr>
        <w:t xml:space="preserve"> : </w:t>
      </w:r>
      <w:r w:rsidR="006406E8">
        <w:rPr>
          <w:rFonts w:hint="eastAsia"/>
          <w:b/>
          <w:lang w:eastAsia="ko-KR"/>
        </w:rPr>
        <w:t>임성준</w:t>
      </w:r>
      <w:bookmarkEnd w:id="181"/>
      <w:r w:rsidRPr="006406E8">
        <w:rPr>
          <w:b/>
          <w:lang w:eastAsia="ko-KR"/>
        </w:rPr>
        <w:t xml:space="preserve"> </w:t>
      </w:r>
    </w:p>
    <w:p w14:paraId="09F9E14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// MyPaymentAdapter.java</w:t>
      </w:r>
    </w:p>
    <w:p w14:paraId="52453378" w14:textId="77777777" w:rsidR="0016649E" w:rsidRDefault="0016649E" w:rsidP="0016649E">
      <w:pPr>
        <w:rPr>
          <w:lang w:eastAsia="ko-KR"/>
        </w:rPr>
      </w:pPr>
    </w:p>
    <w:p w14:paraId="43D45D0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kr.ac.yuhan.cs.yuhan19plus.main.adapter;</w:t>
      </w:r>
    </w:p>
    <w:p w14:paraId="4501DEF6" w14:textId="77777777" w:rsidR="0016649E" w:rsidRDefault="0016649E" w:rsidP="0016649E">
      <w:pPr>
        <w:rPr>
          <w:lang w:eastAsia="ko-KR"/>
        </w:rPr>
      </w:pPr>
    </w:p>
    <w:p w14:paraId="73D3622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android.app.AlertDialog;</w:t>
      </w:r>
    </w:p>
    <w:p w14:paraId="0F69436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android.content.Context;</w:t>
      </w:r>
    </w:p>
    <w:p w14:paraId="544B294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>import android.util.Log;</w:t>
      </w:r>
    </w:p>
    <w:p w14:paraId="627B230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android.view.LayoutInflater;</w:t>
      </w:r>
    </w:p>
    <w:p w14:paraId="28FB405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android.view.View;</w:t>
      </w:r>
    </w:p>
    <w:p w14:paraId="49DF6AE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android.view.ViewGroup;</w:t>
      </w:r>
    </w:p>
    <w:p w14:paraId="1B14BC9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android.widget.ArrayAdapter;</w:t>
      </w:r>
    </w:p>
    <w:p w14:paraId="0594C2A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android.widget.TextView;</w:t>
      </w:r>
    </w:p>
    <w:p w14:paraId="36FD596A" w14:textId="77777777" w:rsidR="0016649E" w:rsidRDefault="0016649E" w:rsidP="0016649E">
      <w:pPr>
        <w:rPr>
          <w:lang w:eastAsia="ko-KR"/>
        </w:rPr>
      </w:pPr>
    </w:p>
    <w:p w14:paraId="305C06E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java.text.DecimalFormat;</w:t>
      </w:r>
    </w:p>
    <w:p w14:paraId="5582C6F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java.util.List;</w:t>
      </w:r>
    </w:p>
    <w:p w14:paraId="151861F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java.util.Map;</w:t>
      </w:r>
    </w:p>
    <w:p w14:paraId="63728E27" w14:textId="77777777" w:rsidR="0016649E" w:rsidRDefault="0016649E" w:rsidP="0016649E">
      <w:pPr>
        <w:rPr>
          <w:lang w:eastAsia="ko-KR"/>
        </w:rPr>
      </w:pPr>
    </w:p>
    <w:p w14:paraId="3CC4571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kr.ac.yuhan.cs.yuhan19plus.R;</w:t>
      </w:r>
    </w:p>
    <w:p w14:paraId="534D0C6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</w:p>
    <w:p w14:paraId="4DE1B478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개인결제내역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기능구현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*/</w:t>
      </w:r>
    </w:p>
    <w:p w14:paraId="66D52C6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MyPaymentAdapter extends ArrayAdapter&lt;Map&lt;String, Object&gt;&gt; {</w:t>
      </w:r>
    </w:p>
    <w:p w14:paraId="1B14FF8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Context mContext;</w:t>
      </w:r>
    </w:p>
    <w:p w14:paraId="0F9A9F0E" w14:textId="77777777" w:rsidR="0016649E" w:rsidRDefault="0016649E" w:rsidP="0016649E">
      <w:pPr>
        <w:rPr>
          <w:lang w:eastAsia="ko-KR"/>
        </w:rPr>
      </w:pPr>
    </w:p>
    <w:p w14:paraId="39D48F7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MyPaymentAdapter(Context context, int resource, List&lt;Map&lt;String, Object&gt;&gt; items) {</w:t>
      </w:r>
    </w:p>
    <w:p w14:paraId="2A91791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super(context, resource, items);</w:t>
      </w:r>
    </w:p>
    <w:p w14:paraId="29E02B0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this.mContext = context;</w:t>
      </w:r>
    </w:p>
    <w:p w14:paraId="17E0393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0FFF9BE5" w14:textId="77777777" w:rsidR="0016649E" w:rsidRDefault="0016649E" w:rsidP="0016649E">
      <w:pPr>
        <w:rPr>
          <w:lang w:eastAsia="ko-KR"/>
        </w:rPr>
      </w:pPr>
    </w:p>
    <w:p w14:paraId="5C0C5A6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60F54D2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View getView(int position, View convertView, ViewGroup parent) {</w:t>
      </w:r>
    </w:p>
    <w:p w14:paraId="3D9DB74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 view = convertView;</w:t>
      </w:r>
    </w:p>
    <w:p w14:paraId="668DA830" w14:textId="77777777" w:rsidR="0016649E" w:rsidRDefault="0016649E" w:rsidP="0016649E">
      <w:pPr>
        <w:rPr>
          <w:lang w:eastAsia="ko-KR"/>
        </w:rPr>
      </w:pPr>
    </w:p>
    <w:p w14:paraId="637A218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(view == null) {</w:t>
      </w:r>
    </w:p>
    <w:p w14:paraId="5F6483E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LayoutInflater vi;</w:t>
      </w:r>
    </w:p>
    <w:p w14:paraId="2E24B1D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vi = LayoutInflater.from(mContext);</w:t>
      </w:r>
    </w:p>
    <w:p w14:paraId="50C79A8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view = vi.inflate(R.layout.main_mypayment_list_item, null);</w:t>
      </w:r>
    </w:p>
    <w:p w14:paraId="147F74C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78AF99F5" w14:textId="77777777" w:rsidR="0016649E" w:rsidRDefault="0016649E" w:rsidP="0016649E">
      <w:pPr>
        <w:rPr>
          <w:lang w:eastAsia="ko-KR"/>
        </w:rPr>
      </w:pPr>
    </w:p>
    <w:p w14:paraId="03B2378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final Map&lt;String, Object&gt; payment = getItem(position);</w:t>
      </w:r>
    </w:p>
    <w:p w14:paraId="670902B1" w14:textId="77777777" w:rsidR="0016649E" w:rsidRDefault="0016649E" w:rsidP="0016649E">
      <w:pPr>
        <w:rPr>
          <w:lang w:eastAsia="ko-KR"/>
        </w:rPr>
      </w:pPr>
    </w:p>
    <w:p w14:paraId="5FB9398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(payment != null) {</w:t>
      </w:r>
    </w:p>
    <w:p w14:paraId="5FE1129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TextView paymentDate = view.findViewById(R.id.paymentDate);</w:t>
      </w:r>
    </w:p>
    <w:p w14:paraId="5891F75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TextView paymentReceiptId = view.findViewById(R.id.paymentReceiptId);</w:t>
      </w:r>
    </w:p>
    <w:p w14:paraId="72CA2342" w14:textId="77777777" w:rsidR="0016649E" w:rsidRDefault="0016649E" w:rsidP="0016649E">
      <w:pPr>
        <w:rPr>
          <w:lang w:eastAsia="ko-KR"/>
        </w:rPr>
      </w:pPr>
    </w:p>
    <w:p w14:paraId="4FB7A1B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if (paymentDate != null) {</w:t>
      </w:r>
    </w:p>
    <w:p w14:paraId="52C31A4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Object payDayObject = payment.get("payDay");</w:t>
      </w:r>
    </w:p>
    <w:p w14:paraId="21D4163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String payDay = (payDayObject != null) ? payDayObject.toString() : "";</w:t>
      </w:r>
    </w:p>
    <w:p w14:paraId="606548E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paymentDate.setText(payDay);</w:t>
      </w:r>
    </w:p>
    <w:p w14:paraId="28AB52C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4F92D230" w14:textId="77777777" w:rsidR="0016649E" w:rsidRDefault="0016649E" w:rsidP="0016649E">
      <w:pPr>
        <w:rPr>
          <w:lang w:eastAsia="ko-KR"/>
        </w:rPr>
      </w:pPr>
    </w:p>
    <w:p w14:paraId="4E9662F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if (paymentReceiptId != null) {</w:t>
      </w:r>
    </w:p>
    <w:p w14:paraId="7A605EC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Object receiptId = payment.get("receipt_id");</w:t>
      </w:r>
    </w:p>
    <w:p w14:paraId="5E219E9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String receiptIdString = (receiptId != null) ? receiptId.toString() : "";</w:t>
      </w:r>
    </w:p>
    <w:p w14:paraId="4ACEB31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paymentReceiptId.setText(receiptIdString.substring(0,7));</w:t>
      </w:r>
    </w:p>
    <w:p w14:paraId="76B9733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</w:t>
      </w:r>
    </w:p>
    <w:p w14:paraId="4384DF9D" w14:textId="77777777" w:rsidR="0016649E" w:rsidRDefault="0016649E" w:rsidP="0016649E">
      <w:pPr>
        <w:rPr>
          <w:lang w:eastAsia="ko-KR"/>
        </w:rPr>
      </w:pPr>
    </w:p>
    <w:p w14:paraId="5B83688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</w:t>
      </w:r>
      <w:r>
        <w:rPr>
          <w:rFonts w:hint="eastAsia"/>
          <w:lang w:eastAsia="ko-KR"/>
        </w:rPr>
        <w:t>아이템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</w:t>
      </w:r>
    </w:p>
    <w:p w14:paraId="5B4D920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view.setOnClickListener(new View.OnClickListener() {</w:t>
      </w:r>
    </w:p>
    <w:p w14:paraId="49E7FCF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        @Override</w:t>
      </w:r>
    </w:p>
    <w:p w14:paraId="63E09B8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public void onClick(View v) {</w:t>
      </w:r>
    </w:p>
    <w:p w14:paraId="3ABC217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    showPaymentDetailDialog(payment);</w:t>
      </w:r>
    </w:p>
    <w:p w14:paraId="5E5C1F9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0F3452B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});</w:t>
      </w:r>
    </w:p>
    <w:p w14:paraId="6555600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17513BC4" w14:textId="77777777" w:rsidR="0016649E" w:rsidRDefault="0016649E" w:rsidP="0016649E">
      <w:pPr>
        <w:rPr>
          <w:lang w:eastAsia="ko-KR"/>
        </w:rPr>
      </w:pPr>
    </w:p>
    <w:p w14:paraId="226E9E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view;</w:t>
      </w:r>
    </w:p>
    <w:p w14:paraId="08C4701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30D1465" w14:textId="77777777" w:rsidR="0016649E" w:rsidRDefault="0016649E" w:rsidP="0016649E">
      <w:pPr>
        <w:rPr>
          <w:lang w:eastAsia="ko-KR"/>
        </w:rPr>
      </w:pPr>
    </w:p>
    <w:p w14:paraId="57D4521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void showPaymentDetailDialog(Map&lt;String, Object&gt; payment) {</w:t>
      </w:r>
    </w:p>
    <w:p w14:paraId="075D14E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AlertDialog.Builder builder = new AlertDialog.Builder(mContext);</w:t>
      </w:r>
    </w:p>
    <w:p w14:paraId="18F749F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LayoutInflater inflater = LayoutInflater.from(mContext);</w:t>
      </w:r>
    </w:p>
    <w:p w14:paraId="61DC779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 dialogView = inflater.inflate(R.layout.main_payment_item_info, null);</w:t>
      </w:r>
    </w:p>
    <w:p w14:paraId="61E4E24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builder.setView(dialogView);</w:t>
      </w:r>
    </w:p>
    <w:p w14:paraId="24C99264" w14:textId="77777777" w:rsidR="0016649E" w:rsidRDefault="0016649E" w:rsidP="0016649E">
      <w:pPr>
        <w:rPr>
          <w:lang w:eastAsia="ko-KR"/>
        </w:rPr>
      </w:pPr>
    </w:p>
    <w:p w14:paraId="6401BC9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productNameTextView = dialogView.findViewById(R.id.productNameTextView);</w:t>
      </w:r>
    </w:p>
    <w:p w14:paraId="31AC40B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amountTextView = dialogView.findViewById(R.id.amountTextView);</w:t>
      </w:r>
    </w:p>
    <w:p w14:paraId="383BD39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dateTextView = dialogView.findViewById(R.id.dateTextView);</w:t>
      </w:r>
    </w:p>
    <w:p w14:paraId="6A30642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receiptIdTextView = dialogView.findViewById(R.id.receiptIdTextView);</w:t>
      </w:r>
    </w:p>
    <w:p w14:paraId="5D7E02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pointTextView = dialogView.findViewById(R.id.pointTextView);</w:t>
      </w:r>
    </w:p>
    <w:p w14:paraId="4633EC4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isValidTextView = dialogView.findViewById(R.id.isValidTextView);</w:t>
      </w:r>
    </w:p>
    <w:p w14:paraId="50FB5314" w14:textId="77777777" w:rsidR="0016649E" w:rsidRDefault="0016649E" w:rsidP="0016649E">
      <w:pPr>
        <w:rPr>
          <w:lang w:eastAsia="ko-KR"/>
        </w:rPr>
      </w:pPr>
    </w:p>
    <w:p w14:paraId="54AEFB75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데이터가</w:t>
      </w:r>
      <w:r>
        <w:rPr>
          <w:rFonts w:hint="eastAsia"/>
          <w:lang w:eastAsia="ko-KR"/>
        </w:rPr>
        <w:t xml:space="preserve"> null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</w:t>
      </w:r>
    </w:p>
    <w:p w14:paraId="57F1A57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Log.d("DEBUG", "ProductName: " + payment.get("productName"));</w:t>
      </w:r>
    </w:p>
    <w:p w14:paraId="6C66EBD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Log.d("DEBUG", "Amount: " + payment.get("totalPrice"));</w:t>
      </w:r>
    </w:p>
    <w:p w14:paraId="4372E78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Log.d("DEBUG", "Date: " + payment.get("payDay"));</w:t>
      </w:r>
    </w:p>
    <w:p w14:paraId="2A2A190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Log.d("DEBUG", "ReceiptId: " + payment.get("receipt_id"));</w:t>
      </w:r>
    </w:p>
    <w:p w14:paraId="2C0E6D8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Log.d("DEBUG", "Point: " + payment.get("userPoint"));</w:t>
      </w:r>
    </w:p>
    <w:p w14:paraId="408D451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Log.d("DEBUG", "isValid: " + payment.get("isValid"));</w:t>
      </w:r>
    </w:p>
    <w:p w14:paraId="06A043CC" w14:textId="77777777" w:rsidR="0016649E" w:rsidRDefault="0016649E" w:rsidP="0016649E">
      <w:pPr>
        <w:rPr>
          <w:lang w:eastAsia="ko-KR"/>
        </w:rPr>
      </w:pPr>
    </w:p>
    <w:p w14:paraId="4D55A4A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Object receiptIdObject = payment.get("receipt_id");</w:t>
      </w:r>
    </w:p>
    <w:p w14:paraId="699B6A3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receiptId = (receiptIdObject != null) ? receiptIdObject.toString() : "";</w:t>
      </w:r>
    </w:p>
    <w:p w14:paraId="0A45E8D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receiptIdTextView.setText(receiptId);</w:t>
      </w:r>
    </w:p>
    <w:p w14:paraId="3702506E" w14:textId="77777777" w:rsidR="0016649E" w:rsidRDefault="0016649E" w:rsidP="0016649E">
      <w:pPr>
        <w:rPr>
          <w:lang w:eastAsia="ko-KR"/>
        </w:rPr>
      </w:pPr>
    </w:p>
    <w:p w14:paraId="6ED45B0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'payment' </w:t>
      </w:r>
      <w:r>
        <w:rPr>
          <w:rFonts w:hint="eastAsia"/>
          <w:lang w:eastAsia="ko-KR"/>
        </w:rPr>
        <w:t>객체에서</w:t>
      </w:r>
      <w:r>
        <w:rPr>
          <w:rFonts w:hint="eastAsia"/>
          <w:lang w:eastAsia="ko-KR"/>
        </w:rPr>
        <w:t xml:space="preserve"> 'productName' </w:t>
      </w:r>
      <w:r>
        <w:rPr>
          <w:rFonts w:hint="eastAsia"/>
          <w:lang w:eastAsia="ko-KR"/>
        </w:rPr>
        <w:t>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</w:t>
      </w:r>
    </w:p>
    <w:p w14:paraId="63B44DC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Object productMapObject = payment.get("products");</w:t>
      </w:r>
    </w:p>
    <w:p w14:paraId="171843BA" w14:textId="77777777" w:rsidR="0016649E" w:rsidRDefault="0016649E" w:rsidP="0016649E">
      <w:pPr>
        <w:rPr>
          <w:lang w:eastAsia="ko-KR"/>
        </w:rPr>
      </w:pPr>
    </w:p>
    <w:p w14:paraId="18EB032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로그를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추가하여</w:t>
      </w:r>
      <w:r>
        <w:rPr>
          <w:rFonts w:hint="eastAsia"/>
          <w:lang w:eastAsia="ko-KR"/>
        </w:rPr>
        <w:t xml:space="preserve"> productMapObject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올바르게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가져와지는지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0AE494B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(productMapObject == null) {</w:t>
      </w:r>
    </w:p>
    <w:p w14:paraId="7E29BDA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Log.w("Debug", "productMapObject is null");</w:t>
      </w:r>
    </w:p>
    <w:p w14:paraId="225E21C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else {</w:t>
      </w:r>
    </w:p>
    <w:p w14:paraId="10420B3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Log.d("Debug", "productMapObject: " + productMapObject.toString());</w:t>
      </w:r>
    </w:p>
    <w:p w14:paraId="50B3DFA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1F97810E" w14:textId="77777777" w:rsidR="0016649E" w:rsidRDefault="0016649E" w:rsidP="0016649E">
      <w:pPr>
        <w:rPr>
          <w:lang w:eastAsia="ko-KR"/>
        </w:rPr>
      </w:pPr>
    </w:p>
    <w:p w14:paraId="123EADD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Map&lt;String, String&gt; productMap = null;</w:t>
      </w:r>
    </w:p>
    <w:p w14:paraId="099FA39E" w14:textId="77777777" w:rsidR="0016649E" w:rsidRDefault="0016649E" w:rsidP="0016649E">
      <w:pPr>
        <w:rPr>
          <w:lang w:eastAsia="ko-KR"/>
        </w:rPr>
      </w:pPr>
    </w:p>
    <w:p w14:paraId="4C5492B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productMapObject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Map</w:t>
      </w:r>
      <w:r>
        <w:rPr>
          <w:rFonts w:hint="eastAsia"/>
          <w:lang w:eastAsia="ko-KR"/>
        </w:rPr>
        <w:t>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캐스팅</w:t>
      </w:r>
    </w:p>
    <w:p w14:paraId="638CE6F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(productMapObject instanceof Map) {</w:t>
      </w:r>
    </w:p>
    <w:p w14:paraId="2F85A14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productMap = (Map&lt;String, String&gt;) productMapObject;</w:t>
      </w:r>
    </w:p>
    <w:p w14:paraId="348994F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else {</w:t>
      </w:r>
    </w:p>
    <w:p w14:paraId="1D25601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Log.w("Debug", "productMapObject is not a Map");</w:t>
      </w:r>
    </w:p>
    <w:p w14:paraId="3DE506D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 xml:space="preserve">        }</w:t>
      </w:r>
    </w:p>
    <w:p w14:paraId="16441277" w14:textId="77777777" w:rsidR="0016649E" w:rsidRDefault="0016649E" w:rsidP="0016649E">
      <w:pPr>
        <w:rPr>
          <w:lang w:eastAsia="ko-KR"/>
        </w:rPr>
      </w:pPr>
    </w:p>
    <w:p w14:paraId="4C85271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productMap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null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않은지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</w:p>
    <w:p w14:paraId="2B3958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(productMap != null &amp;&amp; !productMap.isEmpty()) {</w:t>
      </w:r>
    </w:p>
    <w:p w14:paraId="51FB603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</w:t>
      </w:r>
      <w:r>
        <w:rPr>
          <w:rFonts w:hint="eastAsia"/>
          <w:lang w:eastAsia="ko-KR"/>
        </w:rPr>
        <w:t>첫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가져오기</w:t>
      </w:r>
    </w:p>
    <w:p w14:paraId="33A8384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String productName = productMap.keySet().iterator().next();</w:t>
      </w:r>
    </w:p>
    <w:p w14:paraId="57843BD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Log.d("Debug", "Extracted productName: " + productName);</w:t>
      </w:r>
    </w:p>
    <w:p w14:paraId="06F84920" w14:textId="77777777" w:rsidR="0016649E" w:rsidRDefault="0016649E" w:rsidP="0016649E">
      <w:pPr>
        <w:rPr>
          <w:lang w:eastAsia="ko-KR"/>
        </w:rPr>
      </w:pPr>
    </w:p>
    <w:p w14:paraId="7E1A15E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productNameTextView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49C84C5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productNameTextView.setText(productName);</w:t>
      </w:r>
    </w:p>
    <w:p w14:paraId="2425694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else {</w:t>
      </w:r>
    </w:p>
    <w:p w14:paraId="4A44305E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// </w:t>
      </w:r>
      <w:r>
        <w:rPr>
          <w:rFonts w:hint="eastAsia"/>
          <w:lang w:eastAsia="ko-KR"/>
        </w:rPr>
        <w:t>맵이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비어있거나</w:t>
      </w:r>
      <w:r>
        <w:rPr>
          <w:rFonts w:hint="eastAsia"/>
          <w:lang w:eastAsia="ko-KR"/>
        </w:rPr>
        <w:t xml:space="preserve"> null</w:t>
      </w:r>
      <w:r>
        <w:rPr>
          <w:rFonts w:hint="eastAsia"/>
          <w:lang w:eastAsia="ko-KR"/>
        </w:rPr>
        <w:t>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350057BF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    productNameTextView.setText("</w:t>
      </w:r>
      <w:r>
        <w:rPr>
          <w:rFonts w:hint="eastAsia"/>
          <w:lang w:eastAsia="ko-KR"/>
        </w:rPr>
        <w:t>상품명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  <w:r>
        <w:rPr>
          <w:rFonts w:hint="eastAsia"/>
          <w:lang w:eastAsia="ko-KR"/>
        </w:rPr>
        <w:t>");</w:t>
      </w:r>
    </w:p>
    <w:p w14:paraId="69330CC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Log.w("Debug", "productMap is null or empty");</w:t>
      </w:r>
    </w:p>
    <w:p w14:paraId="667F338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38E94D3D" w14:textId="77777777" w:rsidR="0016649E" w:rsidRDefault="0016649E" w:rsidP="0016649E">
      <w:pPr>
        <w:rPr>
          <w:lang w:eastAsia="ko-KR"/>
        </w:rPr>
      </w:pPr>
    </w:p>
    <w:p w14:paraId="6944ECA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Object amountObject = payment.get("totalPrice");</w:t>
      </w:r>
    </w:p>
    <w:p w14:paraId="1437DE8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amount = "";</w:t>
      </w:r>
    </w:p>
    <w:p w14:paraId="3E6066F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(amountObject != null) {</w:t>
      </w:r>
    </w:p>
    <w:p w14:paraId="135AD29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double doubleAmount = Double.parseDouble(amountObject.toString());</w:t>
      </w:r>
    </w:p>
    <w:p w14:paraId="1E4EDCC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DecimalFormat formatter = new DecimalFormat("#,###");</w:t>
      </w:r>
    </w:p>
    <w:p w14:paraId="52788EE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amount = formatter.format(doubleAmount);</w:t>
      </w:r>
    </w:p>
    <w:p w14:paraId="760F91E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4E5E390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amountTextView.setText(amount + "</w:t>
      </w:r>
      <w:r>
        <w:rPr>
          <w:rFonts w:hint="eastAsia"/>
          <w:lang w:eastAsia="ko-KR"/>
        </w:rPr>
        <w:t>원</w:t>
      </w:r>
      <w:r>
        <w:rPr>
          <w:rFonts w:hint="eastAsia"/>
          <w:lang w:eastAsia="ko-KR"/>
        </w:rPr>
        <w:t>");</w:t>
      </w:r>
    </w:p>
    <w:p w14:paraId="0FBE3B7A" w14:textId="77777777" w:rsidR="0016649E" w:rsidRDefault="0016649E" w:rsidP="0016649E">
      <w:pPr>
        <w:rPr>
          <w:lang w:eastAsia="ko-KR"/>
        </w:rPr>
      </w:pPr>
    </w:p>
    <w:p w14:paraId="0FFC75D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Object dateObject = payment.get("payDay");</w:t>
      </w:r>
    </w:p>
    <w:p w14:paraId="634072C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date = (dateObject != null) ? dateObject.toString() : "";</w:t>
      </w:r>
    </w:p>
    <w:p w14:paraId="3A7FD0F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dateTextView.setText(date);</w:t>
      </w:r>
    </w:p>
    <w:p w14:paraId="5480BF64" w14:textId="77777777" w:rsidR="0016649E" w:rsidRDefault="0016649E" w:rsidP="0016649E">
      <w:pPr>
        <w:rPr>
          <w:lang w:eastAsia="ko-KR"/>
        </w:rPr>
      </w:pPr>
    </w:p>
    <w:p w14:paraId="6A3B3E7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Object pointObject = payment.get("userPoint");</w:t>
      </w:r>
    </w:p>
    <w:p w14:paraId="7DD90F1B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String point = (pointObject != null) ? pointObject.toString() : "</w:t>
      </w:r>
      <w:r>
        <w:rPr>
          <w:rFonts w:hint="eastAsia"/>
          <w:lang w:eastAsia="ko-KR"/>
        </w:rPr>
        <w:t>사용포인트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없음</w:t>
      </w:r>
      <w:r>
        <w:rPr>
          <w:rFonts w:hint="eastAsia"/>
          <w:lang w:eastAsia="ko-KR"/>
        </w:rPr>
        <w:t>";</w:t>
      </w:r>
    </w:p>
    <w:p w14:paraId="0B258CE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pointTextView.setText(point);</w:t>
      </w:r>
    </w:p>
    <w:p w14:paraId="3A9A2FD6" w14:textId="77777777" w:rsidR="0016649E" w:rsidRDefault="0016649E" w:rsidP="0016649E">
      <w:pPr>
        <w:rPr>
          <w:lang w:eastAsia="ko-KR"/>
        </w:rPr>
      </w:pPr>
    </w:p>
    <w:p w14:paraId="482A030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Object isValidObject = payment.get("isValid");</w:t>
      </w:r>
    </w:p>
    <w:p w14:paraId="0EC2042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String isValid = isValidObject.toString();</w:t>
      </w:r>
    </w:p>
    <w:p w14:paraId="4426D86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if(isValid == "true") isValid = "</w:t>
      </w:r>
      <w:r>
        <w:rPr>
          <w:rFonts w:hint="eastAsia"/>
          <w:lang w:eastAsia="ko-KR"/>
        </w:rPr>
        <w:t>환불하지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않았습니다</w:t>
      </w:r>
      <w:r>
        <w:rPr>
          <w:rFonts w:hint="eastAsia"/>
          <w:lang w:eastAsia="ko-KR"/>
        </w:rPr>
        <w:t>.";</w:t>
      </w:r>
    </w:p>
    <w:p w14:paraId="2149187A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else isValid = "</w:t>
      </w:r>
      <w:r>
        <w:rPr>
          <w:rFonts w:hint="eastAsia"/>
          <w:lang w:eastAsia="ko-KR"/>
        </w:rPr>
        <w:t>환불하였습니다</w:t>
      </w:r>
      <w:r>
        <w:rPr>
          <w:rFonts w:hint="eastAsia"/>
          <w:lang w:eastAsia="ko-KR"/>
        </w:rPr>
        <w:t>.";</w:t>
      </w:r>
    </w:p>
    <w:p w14:paraId="0C3CBC1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isValidTextView.setText(isValid);</w:t>
      </w:r>
    </w:p>
    <w:p w14:paraId="11097C6E" w14:textId="77777777" w:rsidR="0016649E" w:rsidRDefault="0016649E" w:rsidP="0016649E">
      <w:pPr>
        <w:rPr>
          <w:lang w:eastAsia="ko-KR"/>
        </w:rPr>
      </w:pPr>
    </w:p>
    <w:p w14:paraId="33F73DE9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모달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</w:p>
    <w:p w14:paraId="2F0EE51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AlertDialog dialog = builder.create();</w:t>
      </w:r>
    </w:p>
    <w:p w14:paraId="69778E3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dialog.show();</w:t>
      </w:r>
    </w:p>
    <w:p w14:paraId="2A973B7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06D1A85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3432DB9B" w14:textId="77777777" w:rsidR="0016649E" w:rsidRDefault="0016649E" w:rsidP="0016649E">
      <w:pPr>
        <w:rPr>
          <w:lang w:eastAsia="ko-KR"/>
        </w:rPr>
      </w:pPr>
    </w:p>
    <w:p w14:paraId="1E1F9B48" w14:textId="77777777" w:rsidR="0016649E" w:rsidRDefault="0016649E" w:rsidP="0016649E">
      <w:pPr>
        <w:rPr>
          <w:lang w:eastAsia="ko-KR"/>
        </w:rPr>
      </w:pPr>
    </w:p>
    <w:p w14:paraId="3D94E80E" w14:textId="77777777" w:rsidR="0016649E" w:rsidRDefault="0016649E" w:rsidP="0016649E">
      <w:pPr>
        <w:rPr>
          <w:lang w:eastAsia="ko-KR"/>
        </w:rPr>
      </w:pPr>
    </w:p>
    <w:p w14:paraId="14974531" w14:textId="71D29B98" w:rsidR="0016649E" w:rsidRPr="00D20B7F" w:rsidRDefault="0016649E" w:rsidP="00D20B7F">
      <w:pPr>
        <w:pStyle w:val="3"/>
        <w:rPr>
          <w:b/>
          <w:lang w:eastAsia="ko-KR"/>
        </w:rPr>
      </w:pPr>
      <w:bookmarkStart w:id="182" w:name="_Toc168002293"/>
      <w:r w:rsidRPr="00D20B7F">
        <w:rPr>
          <w:b/>
          <w:lang w:eastAsia="ko-KR"/>
        </w:rPr>
        <w:t>yuhan19plus\main\ada</w:t>
      </w:r>
      <w:r w:rsidR="00D20B7F">
        <w:rPr>
          <w:b/>
          <w:lang w:eastAsia="ko-KR"/>
        </w:rPr>
        <w:t>pter\ProductReviewAdapter.jav</w:t>
      </w:r>
      <w:r w:rsidR="00D20B7F">
        <w:rPr>
          <w:rFonts w:hint="eastAsia"/>
          <w:b/>
          <w:lang w:eastAsia="ko-KR"/>
        </w:rPr>
        <w:t xml:space="preserve">a </w:t>
      </w:r>
      <w:r w:rsidR="00D20B7F">
        <w:rPr>
          <w:rFonts w:hint="eastAsia"/>
          <w:b/>
          <w:lang w:eastAsia="ko-KR"/>
        </w:rPr>
        <w:t>작성자</w:t>
      </w:r>
      <w:r w:rsidR="00D20B7F">
        <w:rPr>
          <w:rFonts w:hint="eastAsia"/>
          <w:b/>
          <w:lang w:eastAsia="ko-KR"/>
        </w:rPr>
        <w:t xml:space="preserve"> : </w:t>
      </w:r>
      <w:r w:rsidR="00D20B7F">
        <w:rPr>
          <w:rFonts w:hint="eastAsia"/>
          <w:b/>
          <w:lang w:eastAsia="ko-KR"/>
        </w:rPr>
        <w:t>임성준</w:t>
      </w:r>
      <w:bookmarkEnd w:id="182"/>
    </w:p>
    <w:p w14:paraId="0A46360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kr.ac.yuhan.cs.yuhan19plus.main.adapter;</w:t>
      </w:r>
    </w:p>
    <w:p w14:paraId="429474FA" w14:textId="77777777" w:rsidR="0016649E" w:rsidRDefault="0016649E" w:rsidP="0016649E">
      <w:pPr>
        <w:rPr>
          <w:lang w:eastAsia="ko-KR"/>
        </w:rPr>
      </w:pPr>
    </w:p>
    <w:p w14:paraId="5458760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lastRenderedPageBreak/>
        <w:t>import android.app.Activity;</w:t>
      </w:r>
    </w:p>
    <w:p w14:paraId="60B406B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android.view.LayoutInflater;</w:t>
      </w:r>
    </w:p>
    <w:p w14:paraId="75735C9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android.view.View;</w:t>
      </w:r>
    </w:p>
    <w:p w14:paraId="65B42E8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android.view.ViewGroup;</w:t>
      </w:r>
    </w:p>
    <w:p w14:paraId="4C6AB07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android.widget.ArrayAdapter;</w:t>
      </w:r>
    </w:p>
    <w:p w14:paraId="3400858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android.widget.TextView;</w:t>
      </w:r>
    </w:p>
    <w:p w14:paraId="130F1350" w14:textId="77777777" w:rsidR="0016649E" w:rsidRDefault="0016649E" w:rsidP="0016649E">
      <w:pPr>
        <w:rPr>
          <w:lang w:eastAsia="ko-KR"/>
        </w:rPr>
      </w:pPr>
    </w:p>
    <w:p w14:paraId="4464AF4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androidx.annotation.NonNull;</w:t>
      </w:r>
    </w:p>
    <w:p w14:paraId="65A591C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androidx.annotation.Nullable;</w:t>
      </w:r>
    </w:p>
    <w:p w14:paraId="1BD78991" w14:textId="77777777" w:rsidR="0016649E" w:rsidRDefault="0016649E" w:rsidP="0016649E">
      <w:pPr>
        <w:rPr>
          <w:lang w:eastAsia="ko-KR"/>
        </w:rPr>
      </w:pPr>
    </w:p>
    <w:p w14:paraId="36C5519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java.util.List;</w:t>
      </w:r>
    </w:p>
    <w:p w14:paraId="4AD73C55" w14:textId="77777777" w:rsidR="0016649E" w:rsidRDefault="0016649E" w:rsidP="0016649E">
      <w:pPr>
        <w:rPr>
          <w:lang w:eastAsia="ko-KR"/>
        </w:rPr>
      </w:pPr>
    </w:p>
    <w:p w14:paraId="3E32711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kr.ac.yuhan.cs.yuhan19plus.R;</w:t>
      </w:r>
    </w:p>
    <w:p w14:paraId="3029E5B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kr.ac.yuhan.cs.yuhan19plus.main.data.ProductReviewData;</w:t>
      </w:r>
    </w:p>
    <w:p w14:paraId="525D5259" w14:textId="77777777" w:rsidR="0016649E" w:rsidRDefault="0016649E" w:rsidP="0016649E">
      <w:pPr>
        <w:rPr>
          <w:lang w:eastAsia="ko-KR"/>
        </w:rPr>
      </w:pPr>
    </w:p>
    <w:p w14:paraId="612D102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</w:p>
    <w:p w14:paraId="18D075C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상품리뷰기능구현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*/</w:t>
      </w:r>
    </w:p>
    <w:p w14:paraId="1042A7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ProductReviewAdapter extends ArrayAdapter&lt;ProductReviewData&gt; {</w:t>
      </w:r>
    </w:p>
    <w:p w14:paraId="681C49D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Activity context;</w:t>
      </w:r>
    </w:p>
    <w:p w14:paraId="204ABFB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List&lt;ProductReviewData&gt; reviewList;</w:t>
      </w:r>
    </w:p>
    <w:p w14:paraId="6EAA7353" w14:textId="77777777" w:rsidR="0016649E" w:rsidRDefault="0016649E" w:rsidP="0016649E">
      <w:pPr>
        <w:rPr>
          <w:lang w:eastAsia="ko-KR"/>
        </w:rPr>
      </w:pPr>
    </w:p>
    <w:p w14:paraId="1C1723C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ProductReviewAdapter(Activity context, List&lt;ProductReviewData&gt; reviewList) {</w:t>
      </w:r>
    </w:p>
    <w:p w14:paraId="3EC531A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super(context, R.layout.main_product_review_item, reviewList);</w:t>
      </w:r>
    </w:p>
    <w:p w14:paraId="2E0DFC9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this.context = context;</w:t>
      </w:r>
    </w:p>
    <w:p w14:paraId="69A0773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this.reviewList = reviewList;</w:t>
      </w:r>
    </w:p>
    <w:p w14:paraId="4C0B2A1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35A8068" w14:textId="77777777" w:rsidR="0016649E" w:rsidRDefault="0016649E" w:rsidP="0016649E">
      <w:pPr>
        <w:rPr>
          <w:lang w:eastAsia="ko-KR"/>
        </w:rPr>
      </w:pPr>
    </w:p>
    <w:p w14:paraId="21FCFDA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@NonNull</w:t>
      </w:r>
    </w:p>
    <w:p w14:paraId="019B004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@Override</w:t>
      </w:r>
    </w:p>
    <w:p w14:paraId="32656D4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View getView(int position, @Nullable View convertView, @NonNull ViewGroup parent) {</w:t>
      </w:r>
    </w:p>
    <w:p w14:paraId="781DB79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LayoutInflater inflater = context.getLayoutInflater();</w:t>
      </w:r>
    </w:p>
    <w:p w14:paraId="271A460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View listViewItem = inflater.inflate(R.layout.main_product_review_item, null, true);</w:t>
      </w:r>
    </w:p>
    <w:p w14:paraId="35FCAAE5" w14:textId="77777777" w:rsidR="0016649E" w:rsidRDefault="0016649E" w:rsidP="0016649E">
      <w:pPr>
        <w:rPr>
          <w:lang w:eastAsia="ko-KR"/>
        </w:rPr>
      </w:pPr>
    </w:p>
    <w:p w14:paraId="3934E9C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textViewMemberId = listViewItem.findViewById(R.id.textViewMemberId);</w:t>
      </w:r>
    </w:p>
    <w:p w14:paraId="3DFA832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textViewRatingScore = listViewItem.findViewById(R.id.textViewRatingScore);</w:t>
      </w:r>
    </w:p>
    <w:p w14:paraId="4E85C6D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 textViewCreationDate = listViewItem.findViewById(R.id.textViewCreationDate);</w:t>
      </w:r>
    </w:p>
    <w:p w14:paraId="7D2AA409" w14:textId="77777777" w:rsidR="0016649E" w:rsidRDefault="0016649E" w:rsidP="0016649E">
      <w:pPr>
        <w:rPr>
          <w:lang w:eastAsia="ko-KR"/>
        </w:rPr>
      </w:pPr>
    </w:p>
    <w:p w14:paraId="67E3DD5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ProductReviewData review = reviewList.get(position);</w:t>
      </w:r>
    </w:p>
    <w:p w14:paraId="2BB0086F" w14:textId="77777777" w:rsidR="0016649E" w:rsidRDefault="0016649E" w:rsidP="0016649E">
      <w:pPr>
        <w:rPr>
          <w:lang w:eastAsia="ko-KR"/>
        </w:rPr>
      </w:pPr>
    </w:p>
    <w:p w14:paraId="1B40676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textViewMemberId.setText(review.getMemberId() + "");</w:t>
      </w:r>
    </w:p>
    <w:p w14:paraId="10CB0B5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textViewRatingScore.setText(review.getRatingScore() + "");</w:t>
      </w:r>
    </w:p>
    <w:p w14:paraId="587FFD2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textViewCreationDate.setText(review.getCreationDate() + "");</w:t>
      </w:r>
    </w:p>
    <w:p w14:paraId="411F7924" w14:textId="77777777" w:rsidR="0016649E" w:rsidRDefault="0016649E" w:rsidP="0016649E">
      <w:pPr>
        <w:rPr>
          <w:lang w:eastAsia="ko-KR"/>
        </w:rPr>
      </w:pPr>
    </w:p>
    <w:p w14:paraId="6F7727D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listViewItem;</w:t>
      </w:r>
    </w:p>
    <w:p w14:paraId="4940C4D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4CD371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5FC6466A" w14:textId="77777777" w:rsidR="0016649E" w:rsidRDefault="0016649E" w:rsidP="0016649E">
      <w:pPr>
        <w:rPr>
          <w:lang w:eastAsia="ko-KR"/>
        </w:rPr>
      </w:pPr>
    </w:p>
    <w:p w14:paraId="54883609" w14:textId="77777777" w:rsidR="0016649E" w:rsidRDefault="0016649E" w:rsidP="0016649E">
      <w:pPr>
        <w:rPr>
          <w:lang w:eastAsia="ko-KR"/>
        </w:rPr>
      </w:pPr>
    </w:p>
    <w:p w14:paraId="088DD5D5" w14:textId="5A1AD60E" w:rsidR="0016649E" w:rsidRPr="006928A6" w:rsidRDefault="0016649E" w:rsidP="006928A6">
      <w:pPr>
        <w:pStyle w:val="3"/>
        <w:rPr>
          <w:b/>
          <w:lang w:eastAsia="ko-KR"/>
        </w:rPr>
      </w:pPr>
      <w:bookmarkStart w:id="183" w:name="_Toc168002294"/>
      <w:r w:rsidRPr="006928A6">
        <w:rPr>
          <w:b/>
          <w:lang w:eastAsia="ko-KR"/>
        </w:rPr>
        <w:t>yuhan19plus\main\data\MainProductData.java</w:t>
      </w:r>
      <w:r w:rsidR="006928A6">
        <w:rPr>
          <w:rFonts w:hint="eastAsia"/>
          <w:b/>
          <w:lang w:eastAsia="ko-KR"/>
        </w:rPr>
        <w:t xml:space="preserve"> </w:t>
      </w:r>
      <w:r w:rsidR="006928A6">
        <w:rPr>
          <w:rFonts w:hint="eastAsia"/>
          <w:b/>
          <w:lang w:eastAsia="ko-KR"/>
        </w:rPr>
        <w:t>작성자</w:t>
      </w:r>
      <w:r w:rsidR="006928A6">
        <w:rPr>
          <w:rFonts w:hint="eastAsia"/>
          <w:b/>
          <w:lang w:eastAsia="ko-KR"/>
        </w:rPr>
        <w:t xml:space="preserve"> : </w:t>
      </w:r>
      <w:r w:rsidR="006928A6">
        <w:rPr>
          <w:rFonts w:hint="eastAsia"/>
          <w:b/>
          <w:lang w:eastAsia="ko-KR"/>
        </w:rPr>
        <w:t>임성준</w:t>
      </w:r>
      <w:r w:rsidR="006928A6">
        <w:rPr>
          <w:rFonts w:hint="eastAsia"/>
          <w:b/>
          <w:lang w:eastAsia="ko-KR"/>
        </w:rPr>
        <w:t xml:space="preserve">, </w:t>
      </w:r>
      <w:r w:rsidR="006928A6">
        <w:rPr>
          <w:rFonts w:hint="eastAsia"/>
          <w:b/>
          <w:lang w:eastAsia="ko-KR"/>
        </w:rPr>
        <w:t>오자현</w:t>
      </w:r>
      <w:bookmarkEnd w:id="183"/>
      <w:r w:rsidRPr="006928A6">
        <w:rPr>
          <w:b/>
          <w:lang w:eastAsia="ko-KR"/>
        </w:rPr>
        <w:t xml:space="preserve">  </w:t>
      </w:r>
    </w:p>
    <w:p w14:paraId="445108B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kr.ac.yuhan.cs.yuhan19plus.main.data;</w:t>
      </w:r>
    </w:p>
    <w:p w14:paraId="73C776F8" w14:textId="77777777" w:rsidR="0016649E" w:rsidRDefault="0016649E" w:rsidP="0016649E">
      <w:pPr>
        <w:rPr>
          <w:lang w:eastAsia="ko-KR"/>
        </w:rPr>
      </w:pPr>
    </w:p>
    <w:p w14:paraId="462BEDEC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오자현</w:t>
      </w:r>
    </w:p>
    <w:p w14:paraId="1E534AE2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</w:p>
    <w:p w14:paraId="7C6C72E6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 *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오자현</w:t>
      </w:r>
      <w:r>
        <w:rPr>
          <w:rFonts w:hint="eastAsia"/>
          <w:lang w:eastAsia="ko-KR"/>
        </w:rPr>
        <w:t xml:space="preserve"> */</w:t>
      </w:r>
    </w:p>
    <w:p w14:paraId="6780E79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MainProductData {</w:t>
      </w:r>
    </w:p>
    <w:p w14:paraId="5741D72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String  productImage;</w:t>
      </w:r>
    </w:p>
    <w:p w14:paraId="13E72B8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String productName;</w:t>
      </w:r>
    </w:p>
    <w:p w14:paraId="267E0E1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String productCategory;</w:t>
      </w:r>
    </w:p>
    <w:p w14:paraId="4CEF9B1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int productPrice;</w:t>
      </w:r>
    </w:p>
    <w:p w14:paraId="1F1CA7A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int productCode;</w:t>
      </w:r>
    </w:p>
    <w:p w14:paraId="29598326" w14:textId="77777777" w:rsidR="0016649E" w:rsidRDefault="0016649E" w:rsidP="0016649E">
      <w:pPr>
        <w:rPr>
          <w:lang w:eastAsia="ko-KR"/>
        </w:rPr>
      </w:pPr>
    </w:p>
    <w:p w14:paraId="6A09007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MainProductData(String  productImage, String productName, int productPrice, int productCode, String productCategory) {</w:t>
      </w:r>
    </w:p>
    <w:p w14:paraId="7664209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this.productImage = productImage;</w:t>
      </w:r>
    </w:p>
    <w:p w14:paraId="7A42F34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this.productName = productName;</w:t>
      </w:r>
    </w:p>
    <w:p w14:paraId="757BF46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this.productPrice = productPrice;</w:t>
      </w:r>
    </w:p>
    <w:p w14:paraId="2F5D3A1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this.productCode = productCode;</w:t>
      </w:r>
    </w:p>
    <w:p w14:paraId="268A504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this.productCategory = productCategory;</w:t>
      </w:r>
    </w:p>
    <w:p w14:paraId="2335CDE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2287C77" w14:textId="77777777" w:rsidR="0016649E" w:rsidRDefault="0016649E" w:rsidP="0016649E">
      <w:pPr>
        <w:rPr>
          <w:lang w:eastAsia="ko-KR"/>
        </w:rPr>
      </w:pPr>
    </w:p>
    <w:p w14:paraId="463BDCD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String  getImageResource() {return productImage;}</w:t>
      </w:r>
    </w:p>
    <w:p w14:paraId="0194D8E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String  getCategory() {return productCategory;}</w:t>
      </w:r>
    </w:p>
    <w:p w14:paraId="465144B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int getProductCode() {return productCode;}</w:t>
      </w:r>
    </w:p>
    <w:p w14:paraId="36C53E67" w14:textId="77777777" w:rsidR="0016649E" w:rsidRDefault="0016649E" w:rsidP="0016649E">
      <w:pPr>
        <w:rPr>
          <w:lang w:eastAsia="ko-KR"/>
        </w:rPr>
      </w:pPr>
    </w:p>
    <w:p w14:paraId="47F7BD4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String getName() {</w:t>
      </w:r>
    </w:p>
    <w:p w14:paraId="062507B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productName;</w:t>
      </w:r>
    </w:p>
    <w:p w14:paraId="55A4BBE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2BCAA73A" w14:textId="77777777" w:rsidR="0016649E" w:rsidRDefault="0016649E" w:rsidP="0016649E">
      <w:pPr>
        <w:rPr>
          <w:lang w:eastAsia="ko-KR"/>
        </w:rPr>
      </w:pPr>
    </w:p>
    <w:p w14:paraId="187E290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int getPrice() {</w:t>
      </w:r>
    </w:p>
    <w:p w14:paraId="3AF8939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productPrice;</w:t>
      </w:r>
    </w:p>
    <w:p w14:paraId="6D41C09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0E876E4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7C9E5D73" w14:textId="77777777" w:rsidR="0016649E" w:rsidRDefault="0016649E" w:rsidP="0016649E">
      <w:pPr>
        <w:rPr>
          <w:lang w:eastAsia="ko-KR"/>
        </w:rPr>
      </w:pPr>
    </w:p>
    <w:p w14:paraId="627405CD" w14:textId="1B88FA9C" w:rsidR="0016649E" w:rsidRPr="00B14241" w:rsidRDefault="0016649E" w:rsidP="00B14241">
      <w:pPr>
        <w:pStyle w:val="3"/>
        <w:rPr>
          <w:b/>
          <w:lang w:eastAsia="ko-KR"/>
        </w:rPr>
      </w:pPr>
      <w:bookmarkStart w:id="184" w:name="_Toc168002295"/>
      <w:r w:rsidRPr="00B14241">
        <w:rPr>
          <w:b/>
          <w:lang w:eastAsia="ko-KR"/>
        </w:rPr>
        <w:t>yuhan19plus\main\data\ProductReviewData.java</w:t>
      </w:r>
      <w:r w:rsidR="00B14241">
        <w:rPr>
          <w:rFonts w:hint="eastAsia"/>
          <w:b/>
          <w:lang w:eastAsia="ko-KR"/>
        </w:rPr>
        <w:t xml:space="preserve"> </w:t>
      </w:r>
      <w:r w:rsidR="00B14241">
        <w:rPr>
          <w:rFonts w:hint="eastAsia"/>
          <w:b/>
          <w:lang w:eastAsia="ko-KR"/>
        </w:rPr>
        <w:t>작성자</w:t>
      </w:r>
      <w:r w:rsidR="00B14241">
        <w:rPr>
          <w:rFonts w:hint="eastAsia"/>
          <w:b/>
          <w:lang w:eastAsia="ko-KR"/>
        </w:rPr>
        <w:t xml:space="preserve"> : </w:t>
      </w:r>
      <w:r w:rsidR="00B14241">
        <w:rPr>
          <w:rFonts w:hint="eastAsia"/>
          <w:b/>
          <w:lang w:eastAsia="ko-KR"/>
        </w:rPr>
        <w:t>임성준</w:t>
      </w:r>
      <w:bookmarkEnd w:id="184"/>
      <w:r w:rsidRPr="00B14241">
        <w:rPr>
          <w:b/>
          <w:lang w:eastAsia="ko-KR"/>
        </w:rPr>
        <w:t xml:space="preserve">  </w:t>
      </w:r>
    </w:p>
    <w:p w14:paraId="180F819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kr.ac.yuhan.cs.yuhan19plus.main.data;</w:t>
      </w:r>
    </w:p>
    <w:p w14:paraId="25EB117D" w14:textId="77777777" w:rsidR="0016649E" w:rsidRDefault="0016649E" w:rsidP="0016649E">
      <w:pPr>
        <w:rPr>
          <w:lang w:eastAsia="ko-KR"/>
        </w:rPr>
      </w:pPr>
    </w:p>
    <w:p w14:paraId="460AB284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  <w:r>
        <w:rPr>
          <w:rFonts w:hint="eastAsia"/>
          <w:lang w:eastAsia="ko-KR"/>
        </w:rPr>
        <w:t xml:space="preserve"> */</w:t>
      </w:r>
    </w:p>
    <w:p w14:paraId="236F3E1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ProductReviewData {</w:t>
      </w:r>
    </w:p>
    <w:p w14:paraId="7DAD741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String memberId;</w:t>
      </w:r>
    </w:p>
    <w:p w14:paraId="024B3C4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int ratingScore;</w:t>
      </w:r>
    </w:p>
    <w:p w14:paraId="1B53F99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int productCode;</w:t>
      </w:r>
    </w:p>
    <w:p w14:paraId="7F9BA7A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String creationDate;</w:t>
      </w:r>
    </w:p>
    <w:p w14:paraId="117B4AD9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private String reviewContent;</w:t>
      </w:r>
    </w:p>
    <w:p w14:paraId="41F31B82" w14:textId="77777777" w:rsidR="0016649E" w:rsidRDefault="0016649E" w:rsidP="0016649E">
      <w:pPr>
        <w:rPr>
          <w:lang w:eastAsia="ko-KR"/>
        </w:rPr>
      </w:pPr>
    </w:p>
    <w:p w14:paraId="2673184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ProductReviewData(String memberId, int ratingScore, String creationDate, String reviewContent, int productCode) {</w:t>
      </w:r>
    </w:p>
    <w:p w14:paraId="2878262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this.memberId = memberId;</w:t>
      </w:r>
    </w:p>
    <w:p w14:paraId="245C7A6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this.ratingScore = ratingScore;</w:t>
      </w:r>
    </w:p>
    <w:p w14:paraId="0AD0081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this.creationDate = creationDate;</w:t>
      </w:r>
    </w:p>
    <w:p w14:paraId="69D382A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this.reviewContent = reviewContent;</w:t>
      </w:r>
    </w:p>
    <w:p w14:paraId="7247CC6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this.productCode = productCode;</w:t>
      </w:r>
    </w:p>
    <w:p w14:paraId="477A85A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26654E0" w14:textId="77777777" w:rsidR="0016649E" w:rsidRDefault="0016649E" w:rsidP="0016649E">
      <w:pPr>
        <w:rPr>
          <w:lang w:eastAsia="ko-KR"/>
        </w:rPr>
      </w:pPr>
    </w:p>
    <w:p w14:paraId="6AD2DCD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String getMemberId() {</w:t>
      </w:r>
    </w:p>
    <w:p w14:paraId="366FA25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memberId;</w:t>
      </w:r>
    </w:p>
    <w:p w14:paraId="73B3A2E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D7DFDDE" w14:textId="77777777" w:rsidR="0016649E" w:rsidRDefault="0016649E" w:rsidP="0016649E">
      <w:pPr>
        <w:rPr>
          <w:lang w:eastAsia="ko-KR"/>
        </w:rPr>
      </w:pPr>
    </w:p>
    <w:p w14:paraId="7581081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setMemberId(String memberId) {</w:t>
      </w:r>
    </w:p>
    <w:p w14:paraId="7220170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this.memberId = memberId;</w:t>
      </w:r>
    </w:p>
    <w:p w14:paraId="5421064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1FB4A7C" w14:textId="77777777" w:rsidR="0016649E" w:rsidRDefault="0016649E" w:rsidP="0016649E">
      <w:pPr>
        <w:rPr>
          <w:lang w:eastAsia="ko-KR"/>
        </w:rPr>
      </w:pPr>
    </w:p>
    <w:p w14:paraId="7065255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int getProductCode() {</w:t>
      </w:r>
    </w:p>
    <w:p w14:paraId="7356D14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productCode;</w:t>
      </w:r>
    </w:p>
    <w:p w14:paraId="64A753B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0243022D" w14:textId="77777777" w:rsidR="0016649E" w:rsidRDefault="0016649E" w:rsidP="0016649E">
      <w:pPr>
        <w:rPr>
          <w:lang w:eastAsia="ko-KR"/>
        </w:rPr>
      </w:pPr>
    </w:p>
    <w:p w14:paraId="5FB72D6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setProductCode(int productCode) {</w:t>
      </w:r>
    </w:p>
    <w:p w14:paraId="11556C9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this.productCode = productCode;</w:t>
      </w:r>
    </w:p>
    <w:p w14:paraId="153483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A9BFB47" w14:textId="77777777" w:rsidR="0016649E" w:rsidRDefault="0016649E" w:rsidP="0016649E">
      <w:pPr>
        <w:rPr>
          <w:lang w:eastAsia="ko-KR"/>
        </w:rPr>
      </w:pPr>
    </w:p>
    <w:p w14:paraId="6D03A22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int getRatingScore() {</w:t>
      </w:r>
    </w:p>
    <w:p w14:paraId="3F7026A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ratingScore;</w:t>
      </w:r>
    </w:p>
    <w:p w14:paraId="4C86C9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9EE0E1E" w14:textId="77777777" w:rsidR="0016649E" w:rsidRDefault="0016649E" w:rsidP="0016649E">
      <w:pPr>
        <w:rPr>
          <w:lang w:eastAsia="ko-KR"/>
        </w:rPr>
      </w:pPr>
    </w:p>
    <w:p w14:paraId="6CA0791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setRatingScore(int ratingScore) {</w:t>
      </w:r>
    </w:p>
    <w:p w14:paraId="6351C87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this.ratingScore = ratingScore;</w:t>
      </w:r>
    </w:p>
    <w:p w14:paraId="53851D2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34BD4946" w14:textId="77777777" w:rsidR="0016649E" w:rsidRDefault="0016649E" w:rsidP="0016649E">
      <w:pPr>
        <w:rPr>
          <w:lang w:eastAsia="ko-KR"/>
        </w:rPr>
      </w:pPr>
    </w:p>
    <w:p w14:paraId="5CB0DAE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String getCreationDate() {</w:t>
      </w:r>
    </w:p>
    <w:p w14:paraId="07CB571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creationDate;</w:t>
      </w:r>
    </w:p>
    <w:p w14:paraId="1ED7FE0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F38CD4C" w14:textId="77777777" w:rsidR="0016649E" w:rsidRDefault="0016649E" w:rsidP="0016649E">
      <w:pPr>
        <w:rPr>
          <w:lang w:eastAsia="ko-KR"/>
        </w:rPr>
      </w:pPr>
    </w:p>
    <w:p w14:paraId="2128C16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setCreationDate(String creationDate) {</w:t>
      </w:r>
    </w:p>
    <w:p w14:paraId="338FD89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this.creationDate = creationDate;</w:t>
      </w:r>
    </w:p>
    <w:p w14:paraId="3074183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0D16173" w14:textId="77777777" w:rsidR="0016649E" w:rsidRDefault="0016649E" w:rsidP="0016649E">
      <w:pPr>
        <w:rPr>
          <w:lang w:eastAsia="ko-KR"/>
        </w:rPr>
      </w:pPr>
    </w:p>
    <w:p w14:paraId="2B945B7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String getReviewContent() {</w:t>
      </w:r>
    </w:p>
    <w:p w14:paraId="758579E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reviewContent;</w:t>
      </w:r>
    </w:p>
    <w:p w14:paraId="1CA1BFE6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044BAA82" w14:textId="77777777" w:rsidR="0016649E" w:rsidRDefault="0016649E" w:rsidP="0016649E">
      <w:pPr>
        <w:rPr>
          <w:lang w:eastAsia="ko-KR"/>
        </w:rPr>
      </w:pPr>
    </w:p>
    <w:p w14:paraId="65D8E96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void setReviewContent(String reviewContent) {</w:t>
      </w:r>
    </w:p>
    <w:p w14:paraId="4D80279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this.reviewContent = reviewContent;</w:t>
      </w:r>
    </w:p>
    <w:p w14:paraId="487C4EC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3E82B7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5CD7A2DB" w14:textId="77777777" w:rsidR="0016649E" w:rsidRDefault="0016649E" w:rsidP="0016649E">
      <w:pPr>
        <w:rPr>
          <w:lang w:eastAsia="ko-KR"/>
        </w:rPr>
      </w:pPr>
    </w:p>
    <w:p w14:paraId="578FA1B8" w14:textId="77777777" w:rsidR="0016649E" w:rsidRDefault="0016649E" w:rsidP="0016649E">
      <w:pPr>
        <w:rPr>
          <w:lang w:eastAsia="ko-KR"/>
        </w:rPr>
      </w:pPr>
    </w:p>
    <w:p w14:paraId="3C3BFAD8" w14:textId="43F055C2" w:rsidR="0016649E" w:rsidRPr="00497468" w:rsidRDefault="0016649E" w:rsidP="00497468">
      <w:pPr>
        <w:pStyle w:val="3"/>
        <w:rPr>
          <w:b/>
          <w:lang w:eastAsia="ko-KR"/>
        </w:rPr>
      </w:pPr>
      <w:bookmarkStart w:id="185" w:name="_Toc168002296"/>
      <w:r w:rsidRPr="00497468">
        <w:rPr>
          <w:b/>
          <w:lang w:eastAsia="ko-KR"/>
        </w:rPr>
        <w:t>yuhan19plus\main\util\DateUtil.java</w:t>
      </w:r>
      <w:r w:rsidR="00497468">
        <w:rPr>
          <w:rFonts w:hint="eastAsia"/>
          <w:b/>
          <w:lang w:eastAsia="ko-KR"/>
        </w:rPr>
        <w:t xml:space="preserve"> </w:t>
      </w:r>
      <w:r w:rsidR="00497468">
        <w:rPr>
          <w:rFonts w:hint="eastAsia"/>
          <w:b/>
          <w:lang w:eastAsia="ko-KR"/>
        </w:rPr>
        <w:t>작성자</w:t>
      </w:r>
      <w:r w:rsidR="00497468">
        <w:rPr>
          <w:rFonts w:hint="eastAsia"/>
          <w:b/>
          <w:lang w:eastAsia="ko-KR"/>
        </w:rPr>
        <w:t xml:space="preserve"> : </w:t>
      </w:r>
      <w:r w:rsidR="00497468">
        <w:rPr>
          <w:rFonts w:hint="eastAsia"/>
          <w:b/>
          <w:lang w:eastAsia="ko-KR"/>
        </w:rPr>
        <w:t>임성준</w:t>
      </w:r>
      <w:bookmarkEnd w:id="185"/>
      <w:r w:rsidRPr="00497468">
        <w:rPr>
          <w:b/>
          <w:lang w:eastAsia="ko-KR"/>
        </w:rPr>
        <w:t xml:space="preserve">  </w:t>
      </w:r>
    </w:p>
    <w:p w14:paraId="6412F2A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package kr.ac.yuhan.cs.yuhan19plus.main.util;</w:t>
      </w:r>
    </w:p>
    <w:p w14:paraId="45F2F33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java.text.ParseException;</w:t>
      </w:r>
    </w:p>
    <w:p w14:paraId="146A427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java.text.SimpleDateFormat;</w:t>
      </w:r>
    </w:p>
    <w:p w14:paraId="4B84271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java.util.Date;</w:t>
      </w:r>
    </w:p>
    <w:p w14:paraId="27DBA99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import java.util.Locale;</w:t>
      </w:r>
    </w:p>
    <w:p w14:paraId="3105EDB5" w14:textId="77777777" w:rsidR="0016649E" w:rsidRDefault="0016649E" w:rsidP="0016649E">
      <w:pPr>
        <w:rPr>
          <w:lang w:eastAsia="ko-KR"/>
        </w:rPr>
      </w:pPr>
    </w:p>
    <w:p w14:paraId="4B7D0927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t xml:space="preserve">/** </w:t>
      </w:r>
      <w:r>
        <w:rPr>
          <w:rFonts w:hint="eastAsia"/>
          <w:lang w:eastAsia="ko-KR"/>
        </w:rPr>
        <w:t>담당자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</w:p>
    <w:p w14:paraId="16D4F330" w14:textId="77777777" w:rsidR="0016649E" w:rsidRDefault="0016649E" w:rsidP="0016649E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* Date </w:t>
      </w:r>
      <w:r>
        <w:rPr>
          <w:rFonts w:hint="eastAsia"/>
          <w:lang w:eastAsia="ko-KR"/>
        </w:rPr>
        <w:t>포멧팅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임성준</w:t>
      </w:r>
    </w:p>
    <w:p w14:paraId="0282400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* */</w:t>
      </w:r>
    </w:p>
    <w:p w14:paraId="59DDDF0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public class DateUtil {</w:t>
      </w:r>
    </w:p>
    <w:p w14:paraId="2FC1A44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static String formatDate(Date date) {</w:t>
      </w:r>
    </w:p>
    <w:p w14:paraId="32C8F484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if (date == null) {</w:t>
      </w:r>
    </w:p>
    <w:p w14:paraId="62593DEC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 "";</w:t>
      </w:r>
    </w:p>
    <w:p w14:paraId="14A97C0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4506C9BE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SimpleDateFormat sdf = new SimpleDateFormat("yyyy-MM-dd", Locale.getDefault());</w:t>
      </w:r>
    </w:p>
    <w:p w14:paraId="30764B4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return sdf.format(date);</w:t>
      </w:r>
    </w:p>
    <w:p w14:paraId="4532A0AF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24B34C3" w14:textId="77777777" w:rsidR="0016649E" w:rsidRDefault="0016649E" w:rsidP="0016649E">
      <w:pPr>
        <w:rPr>
          <w:lang w:eastAsia="ko-KR"/>
        </w:rPr>
      </w:pPr>
    </w:p>
    <w:p w14:paraId="5A33F8DA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public static Date parseDate(String dateString) {</w:t>
      </w:r>
    </w:p>
    <w:p w14:paraId="16DE9F23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SimpleDateFormat sdf = new SimpleDateFormat("yyyy-MM-dd", Locale.getDefault());</w:t>
      </w:r>
    </w:p>
    <w:p w14:paraId="758BB051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try {</w:t>
      </w:r>
    </w:p>
    <w:p w14:paraId="0AF812E2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 sdf.parse(dateString);</w:t>
      </w:r>
    </w:p>
    <w:p w14:paraId="69F91A87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 catch (ParseException e) {</w:t>
      </w:r>
    </w:p>
    <w:p w14:paraId="147B9040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e.printStackTrace();</w:t>
      </w:r>
    </w:p>
    <w:p w14:paraId="6359AD9B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    return null;</w:t>
      </w:r>
    </w:p>
    <w:p w14:paraId="026602A8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1E80975D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63B8455" w14:textId="77777777" w:rsidR="0016649E" w:rsidRDefault="0016649E" w:rsidP="0016649E">
      <w:pPr>
        <w:rPr>
          <w:lang w:eastAsia="ko-KR"/>
        </w:rPr>
      </w:pPr>
      <w:r>
        <w:rPr>
          <w:lang w:eastAsia="ko-KR"/>
        </w:rPr>
        <w:t>}</w:t>
      </w:r>
    </w:p>
    <w:p w14:paraId="74508E89" w14:textId="77777777" w:rsidR="0016649E" w:rsidRDefault="0016649E" w:rsidP="0016649E">
      <w:pPr>
        <w:rPr>
          <w:lang w:eastAsia="ko-KR"/>
        </w:rPr>
      </w:pPr>
    </w:p>
    <w:p w14:paraId="10E01F91" w14:textId="77777777" w:rsidR="0016649E" w:rsidRPr="0016649E" w:rsidRDefault="0016649E" w:rsidP="0016649E">
      <w:pPr>
        <w:rPr>
          <w:lang w:eastAsia="ko-KR"/>
        </w:rPr>
      </w:pPr>
    </w:p>
    <w:p w14:paraId="083D0AA5" w14:textId="6D678C60" w:rsidR="008D2699" w:rsidRDefault="008D2699" w:rsidP="008D2699">
      <w:pPr>
        <w:pStyle w:val="2"/>
        <w:rPr>
          <w:rFonts w:hint="eastAsia"/>
          <w:lang w:eastAsia="ko-KR"/>
        </w:rPr>
      </w:pPr>
      <w:bookmarkStart w:id="186" w:name="_Toc167890847"/>
      <w:bookmarkStart w:id="187" w:name="_Toc168002297"/>
      <w:r>
        <w:rPr>
          <w:lang w:eastAsia="ko-KR"/>
        </w:rPr>
        <w:t>R</w:t>
      </w:r>
      <w:r>
        <w:rPr>
          <w:rFonts w:hint="eastAsia"/>
          <w:lang w:eastAsia="ko-KR"/>
        </w:rPr>
        <w:t>esource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bookmarkEnd w:id="186"/>
      <w:bookmarkEnd w:id="187"/>
    </w:p>
    <w:p w14:paraId="3948B8CD" w14:textId="0A4EB434" w:rsidR="0022435C" w:rsidRDefault="0022435C" w:rsidP="0022435C">
      <w:pPr>
        <w:pStyle w:val="3"/>
        <w:rPr>
          <w:rFonts w:hint="eastAsia"/>
          <w:lang w:eastAsia="ko-KR"/>
        </w:rPr>
      </w:pPr>
      <w:bookmarkStart w:id="188" w:name="_Toc168002298"/>
      <w:r>
        <w:rPr>
          <w:lang w:eastAsia="ko-KR"/>
        </w:rPr>
        <w:t>D</w:t>
      </w:r>
      <w:r>
        <w:rPr>
          <w:rFonts w:hint="eastAsia"/>
          <w:lang w:eastAsia="ko-KR"/>
        </w:rPr>
        <w:t>rawable</w:t>
      </w:r>
      <w:bookmarkEnd w:id="188"/>
    </w:p>
    <w:p w14:paraId="1A72E4FB" w14:textId="0506E95D" w:rsidR="009B42CA" w:rsidRDefault="009B42CA" w:rsidP="009B42CA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S</w:t>
      </w:r>
      <w:r>
        <w:rPr>
          <w:rFonts w:hint="eastAsia"/>
          <w:lang w:eastAsia="ko-KR"/>
        </w:rPr>
        <w:t>etting.png</w:t>
      </w:r>
    </w:p>
    <w:p w14:paraId="4A45B113" w14:textId="5228D193" w:rsidR="009B42CA" w:rsidRDefault="009B42CA" w:rsidP="009B42CA">
      <w:pPr>
        <w:pStyle w:val="af1"/>
        <w:ind w:leftChars="0" w:left="760"/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7A89D114" wp14:editId="1426D53E">
            <wp:extent cx="514350" cy="514350"/>
            <wp:effectExtent l="0" t="0" r="0" b="0"/>
            <wp:docPr id="548260889" name="그림 548260889" descr="C:\Users\User\AppData\Local\Microsoft\Windows\INetCache\Content.Word\set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User\AppData\Local\Microsoft\Windows\INetCache\Content.Word\setting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CD524" w14:textId="5CE3DC14" w:rsidR="009B42CA" w:rsidRPr="009B42CA" w:rsidRDefault="009B42CA" w:rsidP="009B42CA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P</w:t>
      </w:r>
      <w:r>
        <w:rPr>
          <w:rFonts w:hint="eastAsia"/>
          <w:lang w:eastAsia="ko-KR"/>
        </w:rPr>
        <w:t>roduct_update.png</w:t>
      </w:r>
    </w:p>
    <w:p w14:paraId="06AF4296" w14:textId="77777777" w:rsidR="009B42CA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05151905" wp14:editId="467EE6C3">
            <wp:extent cx="304800" cy="304800"/>
            <wp:effectExtent l="0" t="0" r="0" b="0"/>
            <wp:docPr id="548260888" name="그림 548260888" descr="C:\Users\User\AppData\Local\Microsoft\Windows\INetCache\Content.Word\product_up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User\AppData\Local\Microsoft\Windows\INetCache\Content.Word\product_update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8840E" w14:textId="77777777" w:rsidR="009B42CA" w:rsidRDefault="009B42CA" w:rsidP="009B42CA">
      <w:pPr>
        <w:rPr>
          <w:rFonts w:hint="eastAsia"/>
          <w:lang w:eastAsia="ko-KR"/>
        </w:rPr>
      </w:pPr>
    </w:p>
    <w:p w14:paraId="402EB64C" w14:textId="7514E990" w:rsidR="009B42CA" w:rsidRDefault="009B42CA" w:rsidP="009B42CA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P</w:t>
      </w:r>
      <w:r>
        <w:rPr>
          <w:rFonts w:hint="eastAsia"/>
          <w:lang w:eastAsia="ko-KR"/>
        </w:rPr>
        <w:t>roduct.png</w:t>
      </w:r>
    </w:p>
    <w:p w14:paraId="3E512E0D" w14:textId="77777777" w:rsidR="009B42CA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156D77A0" wp14:editId="195ECBD3">
            <wp:extent cx="361950" cy="361950"/>
            <wp:effectExtent l="0" t="0" r="0" b="0"/>
            <wp:docPr id="548260887" name="그림 548260887" descr="C:\Users\User\AppData\Local\Microsoft\Windows\INetCache\Content.Word\produ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User\AppData\Local\Microsoft\Windows\INetCache\Content.Word\product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D9FFC" w14:textId="77777777" w:rsidR="009B42CA" w:rsidRDefault="009B42CA" w:rsidP="009B42CA">
      <w:pPr>
        <w:rPr>
          <w:rFonts w:hint="eastAsia"/>
          <w:lang w:eastAsia="ko-KR"/>
        </w:rPr>
      </w:pPr>
    </w:p>
    <w:p w14:paraId="7E6F5FEF" w14:textId="6774966F" w:rsidR="009B42CA" w:rsidRDefault="009B42CA" w:rsidP="009B42CA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P</w:t>
      </w:r>
      <w:r>
        <w:rPr>
          <w:rFonts w:hint="eastAsia"/>
          <w:lang w:eastAsia="ko-KR"/>
        </w:rPr>
        <w:t>register.png</w:t>
      </w:r>
    </w:p>
    <w:p w14:paraId="7EBC0074" w14:textId="77777777" w:rsidR="009B42CA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2392E3B2" wp14:editId="6BC92377">
            <wp:extent cx="438150" cy="438150"/>
            <wp:effectExtent l="0" t="0" r="0" b="0"/>
            <wp:docPr id="548260886" name="그림 548260886" descr="C:\Users\User\AppData\Local\Microsoft\Windows\INetCache\Content.Word\p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User\AppData\Local\Microsoft\Windows\INetCache\Content.Word\pregister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DB8D1" w14:textId="77777777" w:rsidR="009B42CA" w:rsidRDefault="009B42CA" w:rsidP="009B42CA">
      <w:pPr>
        <w:rPr>
          <w:rFonts w:hint="eastAsia"/>
          <w:lang w:eastAsia="ko-KR"/>
        </w:rPr>
      </w:pPr>
    </w:p>
    <w:p w14:paraId="68F7FF31" w14:textId="27535210" w:rsidR="009B42CA" w:rsidRDefault="009B42CA" w:rsidP="009B42CA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</w:p>
    <w:p w14:paraId="4680D261" w14:textId="77777777" w:rsidR="009B42CA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5535E616" wp14:editId="3003646D">
            <wp:extent cx="485775" cy="486766"/>
            <wp:effectExtent l="0" t="0" r="0" b="8890"/>
            <wp:docPr id="548260885" name="그림 548260885" descr="C:\Users\User\AppData\Local\Microsoft\Windows\INetCache\Content.Word\pngw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User\AppData\Local\Microsoft\Windows\INetCache\Content.Word\pngwing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57" cy="48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0FC8C7F4" wp14:editId="4EF99F33">
            <wp:extent cx="457200" cy="457200"/>
            <wp:effectExtent l="0" t="0" r="0" b="0"/>
            <wp:docPr id="548260884" name="그림 548260884" descr="C:\Users\User\AppData\Local\Microsoft\Windows\INetCache\Content.Word\pl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User\AppData\Local\Microsoft\Windows\INetCache\Content.Word\plus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DEA33" w14:textId="77777777" w:rsidR="009B42CA" w:rsidRDefault="009B42CA" w:rsidP="009B42CA">
      <w:pPr>
        <w:rPr>
          <w:rFonts w:hint="eastAsia"/>
          <w:lang w:eastAsia="ko-KR"/>
        </w:rPr>
      </w:pPr>
    </w:p>
    <w:p w14:paraId="646E61CB" w14:textId="26EC1C55" w:rsidR="009B42CA" w:rsidRDefault="009B42CA" w:rsidP="009B42CA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P</w:t>
      </w:r>
      <w:r>
        <w:rPr>
          <w:rFonts w:hint="eastAsia"/>
          <w:lang w:eastAsia="ko-KR"/>
        </w:rPr>
        <w:t>hone.png</w:t>
      </w:r>
    </w:p>
    <w:p w14:paraId="4B07AE1D" w14:textId="77777777" w:rsidR="009B42CA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24AB914B" wp14:editId="10929CA3">
            <wp:extent cx="352425" cy="352425"/>
            <wp:effectExtent l="0" t="0" r="0" b="9525"/>
            <wp:docPr id="548260883" name="그림 548260883" descr="C:\Users\User\AppData\Local\Microsoft\Windows\INetCache\Content.Word\ph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User\AppData\Local\Microsoft\Windows\INetCache\Content.Word\phone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28769" w14:textId="77777777" w:rsidR="009B42CA" w:rsidRDefault="009B42CA" w:rsidP="009B42CA">
      <w:pPr>
        <w:rPr>
          <w:rFonts w:hint="eastAsia"/>
          <w:lang w:eastAsia="ko-KR"/>
        </w:rPr>
      </w:pPr>
    </w:p>
    <w:p w14:paraId="7021A16F" w14:textId="050DA4D0" w:rsidR="009B42CA" w:rsidRDefault="009B42CA" w:rsidP="009B42CA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P</w:t>
      </w:r>
      <w:r>
        <w:rPr>
          <w:rFonts w:hint="eastAsia"/>
          <w:lang w:eastAsia="ko-KR"/>
        </w:rPr>
        <w:t>ayment.png</w:t>
      </w:r>
    </w:p>
    <w:p w14:paraId="777874D5" w14:textId="77777777" w:rsidR="009B42CA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64F19FD1" wp14:editId="18EA4B78">
            <wp:extent cx="495300" cy="495300"/>
            <wp:effectExtent l="0" t="0" r="0" b="0"/>
            <wp:docPr id="548260882" name="그림 548260882" descr="C:\Users\User\AppData\Local\Microsoft\Windows\INetCache\Content.Word\pay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User\AppData\Local\Microsoft\Windows\INetCache\Content.Word\payment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52F40" w14:textId="77777777" w:rsidR="009B42CA" w:rsidRDefault="009B42CA" w:rsidP="009B42CA">
      <w:pPr>
        <w:rPr>
          <w:rFonts w:hint="eastAsia"/>
          <w:lang w:eastAsia="ko-KR"/>
        </w:rPr>
      </w:pPr>
    </w:p>
    <w:p w14:paraId="5DD28F67" w14:textId="6EF975AA" w:rsidR="009B42CA" w:rsidRDefault="009B42CA" w:rsidP="009B42CA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O</w:t>
      </w:r>
      <w:r>
        <w:rPr>
          <w:rFonts w:hint="eastAsia"/>
          <w:lang w:eastAsia="ko-KR"/>
        </w:rPr>
        <w:t>rganization.png</w:t>
      </w:r>
    </w:p>
    <w:p w14:paraId="7323E7C7" w14:textId="77777777" w:rsidR="009B42CA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248D1042" wp14:editId="6541AA9A">
            <wp:extent cx="981075" cy="981075"/>
            <wp:effectExtent l="0" t="0" r="9525" b="0"/>
            <wp:docPr id="548260881" name="그림 548260881" descr="C:\Users\User\AppData\Local\Microsoft\Windows\INetCache\Content.Word\organiz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User\AppData\Local\Microsoft\Windows\INetCache\Content.Word\organization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F31F6" w14:textId="5528872A" w:rsidR="009B42CA" w:rsidRDefault="009B42CA" w:rsidP="009B42CA">
      <w:pPr>
        <w:rPr>
          <w:rFonts w:hint="eastAsia"/>
          <w:lang w:eastAsia="ko-KR"/>
        </w:rPr>
      </w:pPr>
    </w:p>
    <w:p w14:paraId="0ED63246" w14:textId="0CF664E7" w:rsidR="009B42CA" w:rsidRDefault="009B42CA" w:rsidP="009B42CA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M</w:t>
      </w:r>
      <w:r>
        <w:rPr>
          <w:rFonts w:hint="eastAsia"/>
          <w:lang w:eastAsia="ko-KR"/>
        </w:rPr>
        <w:t>inus.png</w:t>
      </w:r>
    </w:p>
    <w:p w14:paraId="6389B44D" w14:textId="77777777" w:rsidR="009B42CA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52B58D11" wp14:editId="23310F10">
            <wp:extent cx="542925" cy="542925"/>
            <wp:effectExtent l="0" t="0" r="9525" b="0"/>
            <wp:docPr id="548260880" name="그림 548260880" descr="C:\Users\User\AppData\Local\Microsoft\Windows\INetCache\Content.Word\min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User\AppData\Local\Microsoft\Windows\INetCache\Content.Word\minus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A4A6B" w14:textId="77777777" w:rsidR="009B42CA" w:rsidRDefault="009B42CA" w:rsidP="009B42CA">
      <w:pPr>
        <w:rPr>
          <w:rFonts w:hint="eastAsia"/>
          <w:lang w:eastAsia="ko-KR"/>
        </w:rPr>
      </w:pPr>
    </w:p>
    <w:p w14:paraId="6FA5B6EC" w14:textId="7AF446E2" w:rsidR="009B42CA" w:rsidRDefault="009B42CA" w:rsidP="009B42CA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M</w:t>
      </w:r>
      <w:r>
        <w:rPr>
          <w:rFonts w:hint="eastAsia"/>
          <w:lang w:eastAsia="ko-KR"/>
        </w:rPr>
        <w:t>embers.png</w:t>
      </w:r>
    </w:p>
    <w:p w14:paraId="33E4CAC2" w14:textId="77777777" w:rsidR="009B42CA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19F19DE5" wp14:editId="3BA721BC">
            <wp:extent cx="657225" cy="657225"/>
            <wp:effectExtent l="0" t="0" r="9525" b="9525"/>
            <wp:docPr id="548260879" name="그림 548260879" descr="C:\Users\User\AppData\Local\Microsoft\Windows\INetCache\Content.Word\memb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User\AppData\Local\Microsoft\Windows\INetCache\Content.Word\members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98833" w14:textId="77777777" w:rsidR="009B42CA" w:rsidRDefault="009B42CA" w:rsidP="009B42CA">
      <w:pPr>
        <w:rPr>
          <w:rFonts w:hint="eastAsia"/>
          <w:lang w:eastAsia="ko-KR"/>
        </w:rPr>
      </w:pPr>
    </w:p>
    <w:p w14:paraId="560AC625" w14:textId="2544C75E" w:rsidR="009B42CA" w:rsidRDefault="009B42CA" w:rsidP="009B42CA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M</w:t>
      </w:r>
      <w:r>
        <w:rPr>
          <w:rFonts w:hint="eastAsia"/>
          <w:lang w:eastAsia="ko-KR"/>
        </w:rPr>
        <w:t>emberout.png</w:t>
      </w:r>
    </w:p>
    <w:p w14:paraId="5AA12110" w14:textId="77777777" w:rsidR="009B42CA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65431010" wp14:editId="587D2D0B">
            <wp:extent cx="942975" cy="942975"/>
            <wp:effectExtent l="0" t="0" r="9525" b="9525"/>
            <wp:docPr id="548260878" name="그림 548260878" descr="C:\Users\User\AppData\Local\Microsoft\Windows\INetCache\Content.Word\member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User\AppData\Local\Microsoft\Windows\INetCache\Content.Word\memberout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08859" w14:textId="77777777" w:rsidR="009B42CA" w:rsidRDefault="009B42CA" w:rsidP="009B42CA">
      <w:pPr>
        <w:rPr>
          <w:rFonts w:hint="eastAsia"/>
          <w:lang w:eastAsia="ko-KR"/>
        </w:rPr>
      </w:pPr>
    </w:p>
    <w:p w14:paraId="16CBA476" w14:textId="263C95AF" w:rsidR="009B42CA" w:rsidRDefault="009B42CA" w:rsidP="009B42CA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M</w:t>
      </w:r>
      <w:r>
        <w:rPr>
          <w:rFonts w:hint="eastAsia"/>
          <w:lang w:eastAsia="ko-KR"/>
        </w:rPr>
        <w:t>emberout.png</w:t>
      </w:r>
    </w:p>
    <w:p w14:paraId="7D471C6F" w14:textId="77777777" w:rsidR="009B42CA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58CC26A7" wp14:editId="65546B61">
            <wp:extent cx="638175" cy="638175"/>
            <wp:effectExtent l="0" t="0" r="9525" b="9525"/>
            <wp:docPr id="548260877" name="그림 548260877" descr="C:\Users\User\AppData\Local\Microsoft\Windows\INetCache\Content.Word\member_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User\AppData\Local\Microsoft\Windows\INetCache\Content.Word\member_out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0993E" w14:textId="77777777" w:rsidR="009B42CA" w:rsidRDefault="009B42CA" w:rsidP="009B42CA">
      <w:pPr>
        <w:rPr>
          <w:rFonts w:hint="eastAsia"/>
          <w:lang w:eastAsia="ko-KR"/>
        </w:rPr>
      </w:pPr>
    </w:p>
    <w:p w14:paraId="75839086" w14:textId="6C2C53EE" w:rsidR="009B42CA" w:rsidRDefault="009B42CA" w:rsidP="009B42CA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M</w:t>
      </w:r>
      <w:r>
        <w:rPr>
          <w:rFonts w:hint="eastAsia"/>
          <w:lang w:eastAsia="ko-KR"/>
        </w:rPr>
        <w:t>ember.png</w:t>
      </w:r>
    </w:p>
    <w:p w14:paraId="7B9CC9B8" w14:textId="77777777" w:rsidR="009B42CA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2AF3C3A3" wp14:editId="11E2DFF7">
            <wp:extent cx="847725" cy="847725"/>
            <wp:effectExtent l="0" t="0" r="9525" b="9525"/>
            <wp:docPr id="548260876" name="그림 548260876" descr="C:\Users\User\AppData\Local\Microsoft\Windows\INetCache\Content.Word\memb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User\AppData\Local\Microsoft\Windows\INetCache\Content.Word\member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0B4E3" w14:textId="77777777" w:rsidR="009B42CA" w:rsidRDefault="009B42CA" w:rsidP="009B42CA">
      <w:pPr>
        <w:rPr>
          <w:rFonts w:hint="eastAsia"/>
          <w:lang w:eastAsia="ko-KR"/>
        </w:rPr>
      </w:pPr>
    </w:p>
    <w:p w14:paraId="1BD83831" w14:textId="77777777" w:rsidR="009B42CA" w:rsidRDefault="009B42CA" w:rsidP="009B42CA">
      <w:pPr>
        <w:rPr>
          <w:rFonts w:hint="eastAsia"/>
          <w:lang w:eastAsia="ko-KR"/>
        </w:rPr>
      </w:pPr>
    </w:p>
    <w:p w14:paraId="50F06D77" w14:textId="0CF74736" w:rsidR="009B42CA" w:rsidRDefault="009B42CA" w:rsidP="009B42CA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lastRenderedPageBreak/>
        <w:t>M</w:t>
      </w:r>
      <w:r>
        <w:rPr>
          <w:rFonts w:hint="eastAsia"/>
          <w:lang w:eastAsia="ko-KR"/>
        </w:rPr>
        <w:t>ain_yuhan19logo.png</w:t>
      </w:r>
    </w:p>
    <w:p w14:paraId="05739280" w14:textId="77777777" w:rsidR="009B42CA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64A51E6D" wp14:editId="4836C4A1">
            <wp:extent cx="1866900" cy="581025"/>
            <wp:effectExtent l="0" t="0" r="0" b="0"/>
            <wp:docPr id="548260875" name="그림 548260875" descr="C:\Users\User\AppData\Local\Microsoft\Windows\INetCache\Content.Word\main_yuhan19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User\AppData\Local\Microsoft\Windows\INetCache\Content.Word\main_yuhan19logo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942F7" w14:textId="77777777" w:rsidR="009B42CA" w:rsidRDefault="009B42CA" w:rsidP="009B42CA">
      <w:pPr>
        <w:rPr>
          <w:rFonts w:hint="eastAsia"/>
          <w:lang w:eastAsia="ko-KR"/>
        </w:rPr>
      </w:pPr>
    </w:p>
    <w:p w14:paraId="762AE055" w14:textId="160FC9B3" w:rsidR="009B42CA" w:rsidRDefault="009B42CA" w:rsidP="009B42CA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M</w:t>
      </w:r>
      <w:r>
        <w:rPr>
          <w:rFonts w:hint="eastAsia"/>
          <w:lang w:eastAsia="ko-KR"/>
        </w:rPr>
        <w:t>ain_store_location.png</w:t>
      </w:r>
    </w:p>
    <w:p w14:paraId="76B9971D" w14:textId="77777777" w:rsidR="009B42CA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2D8D301D" wp14:editId="6B547137">
            <wp:extent cx="895350" cy="904875"/>
            <wp:effectExtent l="0" t="0" r="0" b="9525"/>
            <wp:docPr id="548260874" name="그림 548260874" descr="C:\Users\User\AppData\Local\Microsoft\Windows\INetCache\Content.Word\main_store_lo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User\AppData\Local\Microsoft\Windows\INetCache\Content.Word\main_store_location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26F49" w14:textId="77777777" w:rsidR="009B42CA" w:rsidRDefault="009B42CA" w:rsidP="009B42CA">
      <w:pPr>
        <w:rPr>
          <w:rFonts w:hint="eastAsia"/>
          <w:lang w:eastAsia="ko-KR"/>
        </w:rPr>
      </w:pPr>
    </w:p>
    <w:p w14:paraId="23542C6C" w14:textId="16AC6141" w:rsidR="009B42CA" w:rsidRDefault="009B42CA" w:rsidP="009B42CA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M</w:t>
      </w:r>
      <w:r>
        <w:rPr>
          <w:rFonts w:hint="eastAsia"/>
          <w:lang w:eastAsia="ko-KR"/>
        </w:rPr>
        <w:t>ain_payment.png</w:t>
      </w:r>
    </w:p>
    <w:p w14:paraId="6E1BCA8F" w14:textId="77777777" w:rsidR="009B42CA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1C7B8D52" wp14:editId="480CD8D8">
            <wp:extent cx="857250" cy="904875"/>
            <wp:effectExtent l="0" t="0" r="0" b="9525"/>
            <wp:docPr id="548260873" name="그림 548260873" descr="C:\Users\User\AppData\Local\Microsoft\Windows\INetCache\Content.Word\main_pay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User\AppData\Local\Microsoft\Windows\INetCache\Content.Word\main_payment.pn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56689" w14:textId="77777777" w:rsidR="009B42CA" w:rsidRDefault="009B42CA" w:rsidP="009B42CA">
      <w:pPr>
        <w:rPr>
          <w:rFonts w:hint="eastAsia"/>
          <w:lang w:eastAsia="ko-KR"/>
        </w:rPr>
      </w:pPr>
    </w:p>
    <w:p w14:paraId="12FB66D8" w14:textId="36EFE25C" w:rsidR="009B42CA" w:rsidRDefault="009B42CA" w:rsidP="009B42CA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M</w:t>
      </w:r>
      <w:r>
        <w:rPr>
          <w:rFonts w:hint="eastAsia"/>
          <w:lang w:eastAsia="ko-KR"/>
        </w:rPr>
        <w:t>ain_mypage.png</w:t>
      </w:r>
    </w:p>
    <w:p w14:paraId="2BCBAC1B" w14:textId="77777777" w:rsidR="009B42CA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4AE952E3" wp14:editId="37477C59">
            <wp:extent cx="885825" cy="895350"/>
            <wp:effectExtent l="0" t="0" r="9525" b="0"/>
            <wp:docPr id="548260872" name="그림 548260872" descr="C:\Users\User\AppData\Local\Microsoft\Windows\INetCache\Content.Word\main_my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User\AppData\Local\Microsoft\Windows\INetCache\Content.Word\main_mypage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6E486" w14:textId="77777777" w:rsidR="009B42CA" w:rsidRDefault="009B42CA" w:rsidP="009B42CA">
      <w:pPr>
        <w:rPr>
          <w:rFonts w:hint="eastAsia"/>
          <w:lang w:eastAsia="ko-KR"/>
        </w:rPr>
      </w:pPr>
    </w:p>
    <w:p w14:paraId="62CDE60D" w14:textId="2C2E0534" w:rsidR="009B42CA" w:rsidRDefault="009B42CA" w:rsidP="009B42CA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M</w:t>
      </w:r>
      <w:r>
        <w:rPr>
          <w:rFonts w:hint="eastAsia"/>
          <w:lang w:eastAsia="ko-KR"/>
        </w:rPr>
        <w:t>ain_item.png</w:t>
      </w:r>
    </w:p>
    <w:p w14:paraId="7C8A5B21" w14:textId="77777777" w:rsidR="009B42CA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741DAEF8" wp14:editId="738D6DA2">
            <wp:extent cx="857250" cy="904875"/>
            <wp:effectExtent l="0" t="0" r="0" b="9525"/>
            <wp:docPr id="548260871" name="그림 548260871" descr="C:\Users\User\AppData\Local\Microsoft\Windows\INetCache\Content.Word\main_i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User\AppData\Local\Microsoft\Windows\INetCache\Content.Word\main_item.pn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F70C5" w14:textId="77777777" w:rsidR="009B42CA" w:rsidRDefault="009B42CA" w:rsidP="009B42CA">
      <w:pPr>
        <w:rPr>
          <w:rFonts w:hint="eastAsia"/>
          <w:lang w:eastAsia="ko-KR"/>
        </w:rPr>
      </w:pPr>
    </w:p>
    <w:p w14:paraId="4A66364B" w14:textId="7DEC95F2" w:rsidR="009B42CA" w:rsidRDefault="009B42CA" w:rsidP="009B42CA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M</w:t>
      </w:r>
      <w:r>
        <w:rPr>
          <w:rFonts w:hint="eastAsia"/>
          <w:lang w:eastAsia="ko-KR"/>
        </w:rPr>
        <w:t>ain_home.png</w:t>
      </w:r>
    </w:p>
    <w:p w14:paraId="78415408" w14:textId="77777777" w:rsidR="009B42CA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31CE5E80" wp14:editId="5AD9BD5D">
            <wp:extent cx="857250" cy="904875"/>
            <wp:effectExtent l="0" t="0" r="0" b="9525"/>
            <wp:docPr id="548260870" name="그림 548260870" descr="C:\Users\User\AppData\Local\Microsoft\Windows\INetCache\Content.Word\main_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User\AppData\Local\Microsoft\Windows\INetCache\Content.Word\main_home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2A84D" w14:textId="77777777" w:rsidR="009B42CA" w:rsidRDefault="009B42CA" w:rsidP="009B42CA">
      <w:pPr>
        <w:rPr>
          <w:rFonts w:hint="eastAsia"/>
          <w:lang w:eastAsia="ko-KR"/>
        </w:rPr>
      </w:pPr>
    </w:p>
    <w:p w14:paraId="047F80CC" w14:textId="379146DA" w:rsidR="009B42CA" w:rsidRDefault="009B42CA" w:rsidP="009B42CA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M</w:t>
      </w:r>
      <w:r>
        <w:rPr>
          <w:rFonts w:hint="eastAsia"/>
          <w:lang w:eastAsia="ko-KR"/>
        </w:rPr>
        <w:t>ain_background2.png</w:t>
      </w:r>
    </w:p>
    <w:p w14:paraId="5B57FCEC" w14:textId="77777777" w:rsidR="009B42CA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50C1876" wp14:editId="23FC46C0">
            <wp:extent cx="912476" cy="1619250"/>
            <wp:effectExtent l="0" t="0" r="2540" b="0"/>
            <wp:docPr id="548260869" name="그림 548260869" descr="C:\Users\User\AppData\Local\Microsoft\Windows\INetCache\Content.Word\main_backgroun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AppData\Local\Microsoft\Windows\INetCache\Content.Word\main_background2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476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59D82" w14:textId="77777777" w:rsidR="009B42CA" w:rsidRDefault="009B42CA" w:rsidP="009B42CA">
      <w:pPr>
        <w:rPr>
          <w:rFonts w:hint="eastAsia"/>
          <w:lang w:eastAsia="ko-KR"/>
        </w:rPr>
      </w:pPr>
    </w:p>
    <w:p w14:paraId="44885D8B" w14:textId="55370301" w:rsidR="009B42CA" w:rsidRDefault="009B42CA" w:rsidP="009B42CA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M</w:t>
      </w:r>
      <w:r>
        <w:rPr>
          <w:rFonts w:hint="eastAsia"/>
          <w:lang w:eastAsia="ko-KR"/>
        </w:rPr>
        <w:t>ain_background.png</w:t>
      </w:r>
    </w:p>
    <w:p w14:paraId="3A7B2A4F" w14:textId="77777777" w:rsidR="009B42CA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4C13370A" wp14:editId="562658B5">
            <wp:extent cx="831964" cy="1476375"/>
            <wp:effectExtent l="0" t="0" r="6350" b="0"/>
            <wp:docPr id="548260868" name="그림 548260868" descr="C:\Users\User\AppData\Local\Microsoft\Windows\INetCache\Content.Word\main_backgro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User\AppData\Local\Microsoft\Windows\INetCache\Content.Word\main_background.pn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964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C65AE" w14:textId="77777777" w:rsidR="009B42CA" w:rsidRDefault="009B42CA" w:rsidP="009B42CA">
      <w:pPr>
        <w:rPr>
          <w:rFonts w:hint="eastAsia"/>
          <w:lang w:eastAsia="ko-KR"/>
        </w:rPr>
      </w:pPr>
    </w:p>
    <w:p w14:paraId="2ABCA404" w14:textId="7C84662A" w:rsidR="009B42CA" w:rsidRDefault="009B42CA" w:rsidP="009B42CA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L</w:t>
      </w:r>
      <w:r>
        <w:rPr>
          <w:rFonts w:hint="eastAsia"/>
          <w:lang w:eastAsia="ko-KR"/>
        </w:rPr>
        <w:t>ogin.png</w:t>
      </w:r>
    </w:p>
    <w:p w14:paraId="7E505F9A" w14:textId="77777777" w:rsidR="009B42CA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1833621D" wp14:editId="03953BAE">
            <wp:extent cx="628650" cy="628650"/>
            <wp:effectExtent l="0" t="0" r="0" b="0"/>
            <wp:docPr id="548260867" name="그림 548260867" descr="C:\Users\User\AppData\Local\Microsoft\Windows\INetCache\Content.Word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User\AppData\Local\Microsoft\Windows\INetCache\Content.Word\login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1B381" w14:textId="77777777" w:rsidR="009B42CA" w:rsidRDefault="009B42CA" w:rsidP="009B42CA">
      <w:pPr>
        <w:rPr>
          <w:rFonts w:hint="eastAsia"/>
          <w:lang w:eastAsia="ko-KR"/>
        </w:rPr>
      </w:pPr>
    </w:p>
    <w:p w14:paraId="54A0255E" w14:textId="12292F1C" w:rsidR="009B42CA" w:rsidRDefault="009B42CA" w:rsidP="009B42CA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L</w:t>
      </w:r>
      <w:r>
        <w:rPr>
          <w:rFonts w:hint="eastAsia"/>
          <w:lang w:eastAsia="ko-KR"/>
        </w:rPr>
        <w:t>ock.png</w:t>
      </w:r>
    </w:p>
    <w:p w14:paraId="51010922" w14:textId="77777777" w:rsidR="009B42CA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0647A018" wp14:editId="387E7397">
            <wp:extent cx="819150" cy="819150"/>
            <wp:effectExtent l="0" t="0" r="0" b="0"/>
            <wp:docPr id="548260866" name="그림 548260866" descr="C:\Users\User\AppData\Local\Microsoft\Windows\INetCache\Content.Word\lo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User\AppData\Local\Microsoft\Windows\INetCache\Content.Word\lock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75528" w14:textId="77777777" w:rsidR="009B42CA" w:rsidRDefault="009B42CA" w:rsidP="009B42CA">
      <w:pPr>
        <w:rPr>
          <w:rFonts w:hint="eastAsia"/>
          <w:lang w:eastAsia="ko-KR"/>
        </w:rPr>
      </w:pPr>
    </w:p>
    <w:p w14:paraId="3BDAB374" w14:textId="0487EC49" w:rsidR="009B42CA" w:rsidRDefault="009B42CA" w:rsidP="009B42CA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L</w:t>
      </w:r>
      <w:r>
        <w:rPr>
          <w:rFonts w:hint="eastAsia"/>
          <w:lang w:eastAsia="ko-KR"/>
        </w:rPr>
        <w:t>igjt.png</w:t>
      </w:r>
    </w:p>
    <w:p w14:paraId="6D80567A" w14:textId="77777777" w:rsidR="009B42CA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04D57CFB" wp14:editId="0CD3C420">
            <wp:extent cx="457200" cy="457200"/>
            <wp:effectExtent l="0" t="0" r="0" b="0"/>
            <wp:docPr id="548260865" name="그림 548260865" descr="C:\Users\User\AppData\Local\Microsoft\Windows\INetCache\Content.Word\lig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User\AppData\Local\Microsoft\Windows\INetCache\Content.Word\light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1A70C" w14:textId="77777777" w:rsidR="009B42CA" w:rsidRDefault="009B42CA" w:rsidP="009B42CA">
      <w:pPr>
        <w:rPr>
          <w:rFonts w:hint="eastAsia"/>
          <w:lang w:eastAsia="ko-KR"/>
        </w:rPr>
      </w:pPr>
    </w:p>
    <w:p w14:paraId="350269C7" w14:textId="2ED992D4" w:rsidR="009B42CA" w:rsidRDefault="009B42CA" w:rsidP="009B42CA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I</w:t>
      </w:r>
      <w:r>
        <w:rPr>
          <w:rFonts w:hint="eastAsia"/>
          <w:lang w:eastAsia="ko-KR"/>
        </w:rPr>
        <w:t>mage03.png</w:t>
      </w:r>
    </w:p>
    <w:p w14:paraId="6BE2A3FB" w14:textId="77777777" w:rsidR="009B42CA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0D286EDF" wp14:editId="7B36E2BD">
            <wp:extent cx="2095500" cy="752475"/>
            <wp:effectExtent l="0" t="0" r="0" b="9525"/>
            <wp:docPr id="548260864" name="그림 548260864" descr="C:\Users\User\AppData\Local\Microsoft\Windows\INetCache\Content.Word\image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ser\AppData\Local\Microsoft\Windows\INetCache\Content.Word\image03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8ED02" w14:textId="77777777" w:rsidR="009B42CA" w:rsidRDefault="009B42CA" w:rsidP="009B42CA">
      <w:pPr>
        <w:rPr>
          <w:rFonts w:hint="eastAsia"/>
          <w:lang w:eastAsia="ko-KR"/>
        </w:rPr>
      </w:pPr>
    </w:p>
    <w:p w14:paraId="21A8D8ED" w14:textId="1AF80763" w:rsidR="00A836A2" w:rsidRDefault="00A836A2" w:rsidP="00A836A2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I</w:t>
      </w:r>
      <w:r>
        <w:rPr>
          <w:rFonts w:hint="eastAsia"/>
          <w:lang w:eastAsia="ko-KR"/>
        </w:rPr>
        <w:t>mage02.png</w:t>
      </w:r>
    </w:p>
    <w:p w14:paraId="38401078" w14:textId="77777777" w:rsidR="00A836A2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633211A3" wp14:editId="710AD7CE">
            <wp:extent cx="2095500" cy="742950"/>
            <wp:effectExtent l="0" t="0" r="0" b="0"/>
            <wp:docPr id="63" name="그림 63" descr="C:\Users\User\AppData\Local\Microsoft\Windows\INetCache\Content.Word\image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User\AppData\Local\Microsoft\Windows\INetCache\Content.Word\image02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71A64" w14:textId="77777777" w:rsidR="00A836A2" w:rsidRDefault="00A836A2" w:rsidP="009B42CA">
      <w:pPr>
        <w:rPr>
          <w:rFonts w:hint="eastAsia"/>
          <w:lang w:eastAsia="ko-KR"/>
        </w:rPr>
      </w:pPr>
    </w:p>
    <w:p w14:paraId="75BC4F0F" w14:textId="371A14B0" w:rsidR="00A836A2" w:rsidRDefault="00A836A2" w:rsidP="00A836A2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>I</w:t>
      </w:r>
      <w:r>
        <w:rPr>
          <w:rFonts w:hint="eastAsia"/>
          <w:lang w:eastAsia="ko-KR"/>
        </w:rPr>
        <w:t>mage01.png</w:t>
      </w:r>
    </w:p>
    <w:p w14:paraId="7E9863C6" w14:textId="77777777" w:rsidR="00A836A2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12DB9600" wp14:editId="30C14D43">
            <wp:extent cx="2095500" cy="742950"/>
            <wp:effectExtent l="0" t="0" r="0" b="0"/>
            <wp:docPr id="62" name="그림 62" descr="C:\Users\User\AppData\Local\Microsoft\Windows\INetCache\Content.Word\image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User\AppData\Local\Microsoft\Windows\INetCache\Content.Word\image01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2B123" w14:textId="77777777" w:rsidR="00A836A2" w:rsidRDefault="00A836A2" w:rsidP="009B42CA">
      <w:pPr>
        <w:rPr>
          <w:rFonts w:hint="eastAsia"/>
          <w:lang w:eastAsia="ko-KR"/>
        </w:rPr>
      </w:pPr>
    </w:p>
    <w:p w14:paraId="780251FF" w14:textId="7A812274" w:rsidR="00A836A2" w:rsidRDefault="00A836A2" w:rsidP="00A836A2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I</w:t>
      </w:r>
      <w:r>
        <w:rPr>
          <w:rFonts w:hint="eastAsia"/>
          <w:lang w:eastAsia="ko-KR"/>
        </w:rPr>
        <w:t>con.png</w:t>
      </w:r>
    </w:p>
    <w:p w14:paraId="4713BD18" w14:textId="77777777" w:rsidR="00A836A2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0D16342D" wp14:editId="7B326C4A">
            <wp:extent cx="619125" cy="651607"/>
            <wp:effectExtent l="0" t="0" r="0" b="0"/>
            <wp:docPr id="61" name="그림 61" descr="C:\Users\User\AppData\Local\Microsoft\Windows\INetCache\Content.Word\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ser\AppData\Local\Microsoft\Windows\INetCache\Content.Word\icon.pn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651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B68BF" w14:textId="77777777" w:rsidR="00A836A2" w:rsidRDefault="00A836A2" w:rsidP="009B42CA">
      <w:pPr>
        <w:rPr>
          <w:rFonts w:hint="eastAsia"/>
          <w:lang w:eastAsia="ko-KR"/>
        </w:rPr>
      </w:pPr>
    </w:p>
    <w:p w14:paraId="107E353E" w14:textId="48DD54BF" w:rsidR="00A836A2" w:rsidRDefault="00A836A2" w:rsidP="00A836A2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H</w:t>
      </w:r>
      <w:r>
        <w:rPr>
          <w:rFonts w:hint="eastAsia"/>
          <w:lang w:eastAsia="ko-KR"/>
        </w:rPr>
        <w:t>ome.png</w:t>
      </w:r>
    </w:p>
    <w:p w14:paraId="6E08F9A0" w14:textId="77777777" w:rsidR="00A836A2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27DC6257" wp14:editId="7C768552">
            <wp:extent cx="1028700" cy="1028700"/>
            <wp:effectExtent l="0" t="0" r="0" b="0"/>
            <wp:docPr id="60" name="그림 60" descr="C:\Users\User\AppData\Local\Microsoft\Windows\INetCache\Content.Word\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AppData\Local\Microsoft\Windows\INetCache\Content.Word\home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56D0" w14:textId="77777777" w:rsidR="00A836A2" w:rsidRDefault="00A836A2" w:rsidP="009B42CA">
      <w:pPr>
        <w:rPr>
          <w:rFonts w:hint="eastAsia"/>
          <w:lang w:eastAsia="ko-KR"/>
        </w:rPr>
      </w:pPr>
    </w:p>
    <w:p w14:paraId="52B433BE" w14:textId="0E345388" w:rsidR="00A836A2" w:rsidRDefault="00A836A2" w:rsidP="00A836A2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D</w:t>
      </w:r>
      <w:r>
        <w:rPr>
          <w:rFonts w:hint="eastAsia"/>
          <w:lang w:eastAsia="ko-KR"/>
        </w:rPr>
        <w:t>elete.png</w:t>
      </w:r>
    </w:p>
    <w:p w14:paraId="08752F99" w14:textId="77777777" w:rsidR="00A836A2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4CB55BBA" wp14:editId="2627AEAA">
            <wp:extent cx="609600" cy="609600"/>
            <wp:effectExtent l="0" t="0" r="0" b="0"/>
            <wp:docPr id="59" name="그림 59" descr="C:\Users\User\AppData\Local\Microsoft\Windows\INetCache\Content.Word\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AppData\Local\Microsoft\Windows\INetCache\Content.Word\delete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8953F" w14:textId="77777777" w:rsidR="00A836A2" w:rsidRDefault="00A836A2" w:rsidP="009B42CA">
      <w:pPr>
        <w:rPr>
          <w:rFonts w:hint="eastAsia"/>
          <w:lang w:eastAsia="ko-KR"/>
        </w:rPr>
      </w:pPr>
    </w:p>
    <w:p w14:paraId="6DA295C2" w14:textId="4D0C309A" w:rsidR="00A836A2" w:rsidRDefault="00A836A2" w:rsidP="00A836A2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D</w:t>
      </w:r>
      <w:r>
        <w:rPr>
          <w:rFonts w:hint="eastAsia"/>
          <w:lang w:eastAsia="ko-KR"/>
        </w:rPr>
        <w:t>ark.png</w:t>
      </w:r>
    </w:p>
    <w:p w14:paraId="67B15072" w14:textId="77777777" w:rsidR="00A836A2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648CCA48" wp14:editId="36F792AF">
            <wp:extent cx="419100" cy="419100"/>
            <wp:effectExtent l="0" t="0" r="0" b="0"/>
            <wp:docPr id="58" name="그림 58" descr="C:\Users\User\AppData\Local\Microsoft\Windows\INetCache\Content.Word\da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AppData\Local\Microsoft\Windows\INetCache\Content.Word\dark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5F426" w14:textId="77777777" w:rsidR="00A836A2" w:rsidRDefault="00A836A2" w:rsidP="009B42CA">
      <w:pPr>
        <w:rPr>
          <w:rFonts w:hint="eastAsia"/>
          <w:lang w:eastAsia="ko-KR"/>
        </w:rPr>
      </w:pPr>
    </w:p>
    <w:p w14:paraId="5B84546F" w14:textId="1CCB0CA7" w:rsidR="00A836A2" w:rsidRDefault="00A836A2" w:rsidP="00A836A2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C</w:t>
      </w:r>
      <w:r>
        <w:rPr>
          <w:rFonts w:hint="eastAsia"/>
          <w:lang w:eastAsia="ko-KR"/>
        </w:rPr>
        <w:t>alendar.png</w:t>
      </w:r>
    </w:p>
    <w:p w14:paraId="34B1158C" w14:textId="77777777" w:rsidR="00A836A2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08391296" wp14:editId="60522475">
            <wp:extent cx="647700" cy="647700"/>
            <wp:effectExtent l="0" t="0" r="0" b="0"/>
            <wp:docPr id="57" name="그림 57" descr="C:\Users\User\AppData\Local\Microsoft\Windows\INetCache\Content.Word\calend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AppData\Local\Microsoft\Windows\INetCache\Content.Word\calendar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92DF3" w14:textId="77777777" w:rsidR="00A836A2" w:rsidRDefault="00A836A2" w:rsidP="009B42CA">
      <w:pPr>
        <w:rPr>
          <w:rFonts w:hint="eastAsia"/>
          <w:lang w:eastAsia="ko-KR"/>
        </w:rPr>
      </w:pPr>
    </w:p>
    <w:p w14:paraId="38448EEB" w14:textId="78A8E2C3" w:rsidR="00A836A2" w:rsidRDefault="00A836A2" w:rsidP="00A836A2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B</w:t>
      </w:r>
      <w:r>
        <w:rPr>
          <w:rFonts w:hint="eastAsia"/>
          <w:lang w:eastAsia="ko-KR"/>
        </w:rPr>
        <w:t>ack.png</w:t>
      </w:r>
    </w:p>
    <w:p w14:paraId="02104EDA" w14:textId="77777777" w:rsidR="00A836A2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108AC396" wp14:editId="5FD3A438">
            <wp:extent cx="771525" cy="771525"/>
            <wp:effectExtent l="0" t="0" r="0" b="9525"/>
            <wp:docPr id="56" name="그림 56" descr="C:\Users\User\AppData\Local\Microsoft\Windows\INetCache\Content.Word\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AppData\Local\Microsoft\Windows\INetCache\Content.Word\back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9582" w14:textId="77777777" w:rsidR="00A836A2" w:rsidRDefault="00A836A2" w:rsidP="009B42CA">
      <w:pPr>
        <w:rPr>
          <w:rFonts w:hint="eastAsia"/>
          <w:lang w:eastAsia="ko-KR"/>
        </w:rPr>
      </w:pPr>
    </w:p>
    <w:p w14:paraId="4D05685A" w14:textId="30E47F13" w:rsidR="00A836A2" w:rsidRDefault="00A836A2" w:rsidP="00A836A2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lastRenderedPageBreak/>
        <w:t>A</w:t>
      </w:r>
      <w:r>
        <w:rPr>
          <w:rFonts w:hint="eastAsia"/>
          <w:lang w:eastAsia="ko-KR"/>
        </w:rPr>
        <w:t>ppqrimage.png</w:t>
      </w:r>
    </w:p>
    <w:p w14:paraId="48EBB945" w14:textId="77777777" w:rsidR="00A836A2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367E02B9" wp14:editId="730E1D6F">
            <wp:extent cx="885825" cy="885825"/>
            <wp:effectExtent l="0" t="0" r="0" b="0"/>
            <wp:docPr id="55" name="그림 55" descr="C:\Users\User\AppData\Local\Microsoft\Windows\INetCache\Content.Word\appqr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AppData\Local\Microsoft\Windows\INetCache\Content.Word\appqrimage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9769A" w14:textId="77777777" w:rsidR="00A836A2" w:rsidRDefault="00A836A2" w:rsidP="009B42CA">
      <w:pPr>
        <w:rPr>
          <w:rFonts w:hint="eastAsia"/>
          <w:lang w:eastAsia="ko-KR"/>
        </w:rPr>
      </w:pPr>
    </w:p>
    <w:p w14:paraId="3017CB43" w14:textId="3A033701" w:rsidR="00A836A2" w:rsidRDefault="00A836A2" w:rsidP="00A836A2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A</w:t>
      </w:r>
      <w:r>
        <w:rPr>
          <w:rFonts w:hint="eastAsia"/>
          <w:lang w:eastAsia="ko-KR"/>
        </w:rPr>
        <w:t>dmin_exit.png</w:t>
      </w:r>
    </w:p>
    <w:p w14:paraId="2861E6C0" w14:textId="77777777" w:rsidR="00A836A2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1B3B33A6" wp14:editId="01E4ABAF">
            <wp:extent cx="609600" cy="609600"/>
            <wp:effectExtent l="0" t="0" r="0" b="0"/>
            <wp:docPr id="54" name="그림 54" descr="C:\Users\User\AppData\Local\Microsoft\Windows\INetCache\Content.Word\admin_ex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AppData\Local\Microsoft\Windows\INetCache\Content.Word\admin_exit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D408D" w14:textId="3D46F7C7" w:rsidR="00A836A2" w:rsidRDefault="00A836A2" w:rsidP="00A836A2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T</w:t>
      </w:r>
      <w:r>
        <w:rPr>
          <w:rFonts w:hint="eastAsia"/>
          <w:lang w:eastAsia="ko-KR"/>
        </w:rPr>
        <w:t>odoadd.png</w:t>
      </w:r>
    </w:p>
    <w:p w14:paraId="0692A2DA" w14:textId="4EDE0EDE" w:rsidR="009B42CA" w:rsidRDefault="009B42CA" w:rsidP="009B42CA">
      <w:pPr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493922DF" wp14:editId="3B249D31">
            <wp:extent cx="476250" cy="476250"/>
            <wp:effectExtent l="0" t="0" r="0" b="0"/>
            <wp:docPr id="53" name="그림 53" descr="C:\Users\User\AppData\Local\Microsoft\Windows\INetCache\Content.Word\todoa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AppData\Local\Microsoft\Windows\INetCache\Content.Word\todoadd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37650" w14:textId="77777777" w:rsidR="004B17E0" w:rsidRDefault="004B17E0" w:rsidP="009B42CA">
      <w:pPr>
        <w:rPr>
          <w:rFonts w:hint="eastAsia"/>
          <w:lang w:eastAsia="ko-KR"/>
        </w:rPr>
      </w:pPr>
    </w:p>
    <w:p w14:paraId="2A8EAA90" w14:textId="1AC01BD1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B</w:t>
      </w:r>
      <w:r>
        <w:rPr>
          <w:rFonts w:hint="eastAsia"/>
          <w:lang w:eastAsia="ko-KR"/>
        </w:rPr>
        <w:t>order.xml</w:t>
      </w:r>
    </w:p>
    <w:p w14:paraId="751ABCB3" w14:textId="77777777" w:rsidR="004B17E0" w:rsidRDefault="004B17E0" w:rsidP="004B17E0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1DC60AB4" w14:textId="77777777" w:rsidR="004B17E0" w:rsidRDefault="004B17E0" w:rsidP="004B17E0">
      <w:pPr>
        <w:rPr>
          <w:lang w:eastAsia="ko-KR"/>
        </w:rPr>
      </w:pPr>
      <w:r>
        <w:rPr>
          <w:lang w:eastAsia="ko-KR"/>
        </w:rPr>
        <w:t>&lt;shape xmlns:android="http://schemas.android.com/apk/res/android"&gt;</w:t>
      </w:r>
    </w:p>
    <w:p w14:paraId="51954F9D" w14:textId="77777777" w:rsidR="004B17E0" w:rsidRDefault="004B17E0" w:rsidP="004B17E0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&lt;solid android:color="#EAEAEA"/&gt; &lt;!-- </w:t>
      </w:r>
      <w:r>
        <w:rPr>
          <w:rFonts w:hint="eastAsia"/>
          <w:lang w:eastAsia="ko-KR"/>
        </w:rPr>
        <w:t>배경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여기서는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흰색</w:t>
      </w:r>
      <w:r>
        <w:rPr>
          <w:rFonts w:hint="eastAsia"/>
          <w:lang w:eastAsia="ko-KR"/>
        </w:rPr>
        <w:t>) --&gt;</w:t>
      </w:r>
    </w:p>
    <w:p w14:paraId="681C2B06" w14:textId="77777777" w:rsidR="004B17E0" w:rsidRDefault="004B17E0" w:rsidP="004B17E0">
      <w:pPr>
        <w:rPr>
          <w:lang w:eastAsia="ko-KR"/>
        </w:rPr>
      </w:pPr>
      <w:r>
        <w:rPr>
          <w:lang w:eastAsia="ko-KR"/>
        </w:rPr>
        <w:t xml:space="preserve">    &lt;stroke</w:t>
      </w:r>
    </w:p>
    <w:p w14:paraId="1BAB8216" w14:textId="77777777" w:rsidR="004B17E0" w:rsidRDefault="004B17E0" w:rsidP="004B17E0">
      <w:pPr>
        <w:rPr>
          <w:lang w:eastAsia="ko-KR"/>
        </w:rPr>
      </w:pPr>
      <w:r>
        <w:rPr>
          <w:lang w:eastAsia="ko-KR"/>
        </w:rPr>
        <w:t xml:space="preserve">        android:width="1.5dp"</w:t>
      </w:r>
    </w:p>
    <w:p w14:paraId="1DAA57F7" w14:textId="77777777" w:rsidR="004B17E0" w:rsidRDefault="004B17E0" w:rsidP="004B17E0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android:color="#8C8C8C"/&gt; &lt;!-- </w:t>
      </w:r>
      <w:r>
        <w:rPr>
          <w:rFonts w:hint="eastAsia"/>
          <w:lang w:eastAsia="ko-KR"/>
        </w:rPr>
        <w:t>테두리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여기서는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검정</w:t>
      </w:r>
      <w:r>
        <w:rPr>
          <w:rFonts w:hint="eastAsia"/>
          <w:lang w:eastAsia="ko-KR"/>
        </w:rPr>
        <w:t xml:space="preserve">) --&gt;&lt;!-- </w:t>
      </w:r>
      <w:r>
        <w:rPr>
          <w:rFonts w:hint="eastAsia"/>
          <w:lang w:eastAsia="ko-KR"/>
        </w:rPr>
        <w:t>모서리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반경</w:t>
      </w:r>
      <w:r>
        <w:rPr>
          <w:rFonts w:hint="eastAsia"/>
          <w:lang w:eastAsia="ko-KR"/>
        </w:rPr>
        <w:t xml:space="preserve"> --&gt;</w:t>
      </w:r>
    </w:p>
    <w:p w14:paraId="56F7DCB8" w14:textId="2AFD6DA2" w:rsidR="004B17E0" w:rsidRDefault="004B17E0" w:rsidP="004B17E0">
      <w:pPr>
        <w:rPr>
          <w:rFonts w:hint="eastAsia"/>
          <w:lang w:eastAsia="ko-KR"/>
        </w:rPr>
      </w:pPr>
      <w:r>
        <w:rPr>
          <w:lang w:eastAsia="ko-KR"/>
        </w:rPr>
        <w:t>&lt;/shape&gt;</w:t>
      </w:r>
    </w:p>
    <w:p w14:paraId="57639D97" w14:textId="77777777" w:rsidR="004B17E0" w:rsidRDefault="004B17E0" w:rsidP="004B17E0">
      <w:pPr>
        <w:rPr>
          <w:rFonts w:hint="eastAsia"/>
          <w:lang w:eastAsia="ko-KR"/>
        </w:rPr>
      </w:pPr>
    </w:p>
    <w:p w14:paraId="23A19D79" w14:textId="234351A9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B</w:t>
      </w:r>
      <w:r>
        <w:rPr>
          <w:rFonts w:hint="eastAsia"/>
          <w:lang w:eastAsia="ko-KR"/>
        </w:rPr>
        <w:t>order1.xml</w:t>
      </w:r>
    </w:p>
    <w:p w14:paraId="48993D86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39DA0C21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&lt;shape xmlns:android="http://schemas.android.com/apk/res/android"&gt;</w:t>
      </w:r>
    </w:p>
    <w:p w14:paraId="7D102EA4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&lt;solid android:color="#EAEAEA"/&gt; &lt;!-- </w:t>
      </w:r>
      <w:r>
        <w:rPr>
          <w:rFonts w:hint="eastAsia"/>
          <w:lang w:eastAsia="ko-KR"/>
        </w:rPr>
        <w:t>배경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여기서는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흰색</w:t>
      </w:r>
      <w:r>
        <w:rPr>
          <w:rFonts w:hint="eastAsia"/>
          <w:lang w:eastAsia="ko-KR"/>
        </w:rPr>
        <w:t>) --&gt;</w:t>
      </w:r>
    </w:p>
    <w:p w14:paraId="70DA55EB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&lt;stroke</w:t>
      </w:r>
    </w:p>
    <w:p w14:paraId="031EFA75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android:width="1.5dp"</w:t>
      </w:r>
    </w:p>
    <w:p w14:paraId="567B0523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android:color="#8C8C8C"/&gt; &lt;!-- </w:t>
      </w:r>
      <w:r>
        <w:rPr>
          <w:rFonts w:hint="eastAsia"/>
          <w:lang w:eastAsia="ko-KR"/>
        </w:rPr>
        <w:t>테두리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여기서는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검정</w:t>
      </w:r>
      <w:r>
        <w:rPr>
          <w:rFonts w:hint="eastAsia"/>
          <w:lang w:eastAsia="ko-KR"/>
        </w:rPr>
        <w:t xml:space="preserve">) --&gt;&lt;!-- </w:t>
      </w:r>
      <w:r>
        <w:rPr>
          <w:rFonts w:hint="eastAsia"/>
          <w:lang w:eastAsia="ko-KR"/>
        </w:rPr>
        <w:t>모서리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반경</w:t>
      </w:r>
      <w:r>
        <w:rPr>
          <w:rFonts w:hint="eastAsia"/>
          <w:lang w:eastAsia="ko-KR"/>
        </w:rPr>
        <w:t xml:space="preserve"> --&gt;</w:t>
      </w:r>
    </w:p>
    <w:p w14:paraId="73F3C5C4" w14:textId="4880F71E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&lt;/shape&gt;</w:t>
      </w:r>
    </w:p>
    <w:p w14:paraId="442B46B9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B</w:t>
      </w:r>
      <w:r>
        <w:rPr>
          <w:rFonts w:hint="eastAsia"/>
          <w:lang w:eastAsia="ko-KR"/>
        </w:rPr>
        <w:t>order2.xml</w:t>
      </w:r>
    </w:p>
    <w:p w14:paraId="6DB0F97B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395FD068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&lt;shape xmlns:android="http://schemas.android.com/apk/res/android"&gt;</w:t>
      </w:r>
    </w:p>
    <w:p w14:paraId="2BCAEED7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&lt;gradient</w:t>
      </w:r>
    </w:p>
    <w:p w14:paraId="23396568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android:angle="90"</w:t>
      </w:r>
    </w:p>
    <w:p w14:paraId="6BF3FC34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android:centerColor="#59E1E1E1"</w:t>
      </w:r>
    </w:p>
    <w:p w14:paraId="0A1F444A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android:endColor="#59FFFFFF"</w:t>
      </w:r>
    </w:p>
    <w:p w14:paraId="6C8B85D9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android:startColor="#59CFCFCF" /&gt;</w:t>
      </w:r>
    </w:p>
    <w:p w14:paraId="3F9AD429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&lt;stroke</w:t>
      </w:r>
    </w:p>
    <w:p w14:paraId="31CA0C53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android:width="1.5dp"</w:t>
      </w:r>
    </w:p>
    <w:p w14:paraId="2F47A76B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android:color="#66BDBDBD"/&gt;</w:t>
      </w:r>
    </w:p>
    <w:p w14:paraId="6AEE707C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&lt;padding</w:t>
      </w:r>
    </w:p>
    <w:p w14:paraId="585E433A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android:left="4dp"</w:t>
      </w:r>
    </w:p>
    <w:p w14:paraId="3345DD6A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android:top="4dp"</w:t>
      </w:r>
    </w:p>
    <w:p w14:paraId="1A4C0114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android:right="4dp"</w:t>
      </w:r>
    </w:p>
    <w:p w14:paraId="70D2205F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android:bottom="4dp"/&gt;</w:t>
      </w:r>
    </w:p>
    <w:p w14:paraId="4830E0FC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&lt;corners android:radius="12dp"/&gt; &lt;!-- </w:t>
      </w:r>
      <w:r>
        <w:rPr>
          <w:rFonts w:hint="eastAsia"/>
          <w:lang w:eastAsia="ko-KR"/>
        </w:rPr>
        <w:t>모서리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반경</w:t>
      </w:r>
      <w:r>
        <w:rPr>
          <w:rFonts w:hint="eastAsia"/>
          <w:lang w:eastAsia="ko-KR"/>
        </w:rPr>
        <w:t xml:space="preserve"> --&gt;</w:t>
      </w:r>
    </w:p>
    <w:p w14:paraId="16951DDB" w14:textId="163402C9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lastRenderedPageBreak/>
        <w:t>&lt;/shape&gt;</w:t>
      </w:r>
    </w:p>
    <w:p w14:paraId="5E470D4C" w14:textId="4B44F0B6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B</w:t>
      </w:r>
      <w:r>
        <w:rPr>
          <w:rFonts w:hint="eastAsia"/>
          <w:lang w:eastAsia="ko-KR"/>
        </w:rPr>
        <w:t>order2.gradint.xml</w:t>
      </w:r>
    </w:p>
    <w:p w14:paraId="0428539D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1A1C5D18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&lt;shape xmlns:android="http://schemas.android.com/apk/res/android"&gt;</w:t>
      </w:r>
    </w:p>
    <w:p w14:paraId="4D2C17E4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&lt;solid android:color="#EAEAEA"/&gt; &lt;!-- </w:t>
      </w:r>
      <w:r>
        <w:rPr>
          <w:rFonts w:hint="eastAsia"/>
          <w:lang w:eastAsia="ko-KR"/>
        </w:rPr>
        <w:t>배경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여기서는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흰색</w:t>
      </w:r>
      <w:r>
        <w:rPr>
          <w:rFonts w:hint="eastAsia"/>
          <w:lang w:eastAsia="ko-KR"/>
        </w:rPr>
        <w:t>) --&gt;</w:t>
      </w:r>
    </w:p>
    <w:p w14:paraId="2F9D6C2E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&lt;stroke</w:t>
      </w:r>
    </w:p>
    <w:p w14:paraId="454BFF32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android:width="2dp"</w:t>
      </w:r>
    </w:p>
    <w:p w14:paraId="0F89FCE1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android:color="#8C8C8C"/&gt; &lt;!-- </w:t>
      </w:r>
      <w:r>
        <w:rPr>
          <w:rFonts w:hint="eastAsia"/>
          <w:lang w:eastAsia="ko-KR"/>
        </w:rPr>
        <w:t>테두리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여기서는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검정</w:t>
      </w:r>
      <w:r>
        <w:rPr>
          <w:rFonts w:hint="eastAsia"/>
          <w:lang w:eastAsia="ko-KR"/>
        </w:rPr>
        <w:t>) --&gt;</w:t>
      </w:r>
    </w:p>
    <w:p w14:paraId="3BB703CD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&lt;padding</w:t>
      </w:r>
    </w:p>
    <w:p w14:paraId="7719B4EC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android:left="4dp"</w:t>
      </w:r>
    </w:p>
    <w:p w14:paraId="303EBFB1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android:top="4dp"</w:t>
      </w:r>
    </w:p>
    <w:p w14:paraId="724CA9D0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android:right="4dp"</w:t>
      </w:r>
    </w:p>
    <w:p w14:paraId="021B7977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android:bottom="4dp"/&gt;</w:t>
      </w:r>
    </w:p>
    <w:p w14:paraId="645B8753" w14:textId="730F8918" w:rsidR="004B17E0" w:rsidRP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&lt;/shape&gt;</w:t>
      </w:r>
    </w:p>
    <w:p w14:paraId="7F5E2972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border2_gray.xml</w:t>
      </w:r>
    </w:p>
    <w:p w14:paraId="703C3671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51017A4C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&lt;shape xmlns:android="http://schemas.android.com/apk/res/android"&gt;</w:t>
      </w:r>
    </w:p>
    <w:p w14:paraId="40BD8928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&lt;solid android:color="#80FFFFFF"/&gt; &lt;!-- </w:t>
      </w:r>
      <w:r>
        <w:rPr>
          <w:rFonts w:hint="eastAsia"/>
          <w:lang w:eastAsia="ko-KR"/>
        </w:rPr>
        <w:t>배경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여기서는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흰색</w:t>
      </w:r>
      <w:r>
        <w:rPr>
          <w:rFonts w:hint="eastAsia"/>
          <w:lang w:eastAsia="ko-KR"/>
        </w:rPr>
        <w:t>) --&gt;</w:t>
      </w:r>
    </w:p>
    <w:p w14:paraId="42438B50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&lt;stroke</w:t>
      </w:r>
    </w:p>
    <w:p w14:paraId="3444565A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android:width="2dp"</w:t>
      </w:r>
    </w:p>
    <w:p w14:paraId="3CB18FD0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android:color="#66BDBDBD"/&gt; &lt;!-- </w:t>
      </w:r>
      <w:r>
        <w:rPr>
          <w:rFonts w:hint="eastAsia"/>
          <w:lang w:eastAsia="ko-KR"/>
        </w:rPr>
        <w:t>테두리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여기서는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검정</w:t>
      </w:r>
      <w:r>
        <w:rPr>
          <w:rFonts w:hint="eastAsia"/>
          <w:lang w:eastAsia="ko-KR"/>
        </w:rPr>
        <w:t>) --&gt;</w:t>
      </w:r>
    </w:p>
    <w:p w14:paraId="02E70598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&lt;padding</w:t>
      </w:r>
    </w:p>
    <w:p w14:paraId="73CE4253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android:left="4dp"</w:t>
      </w:r>
    </w:p>
    <w:p w14:paraId="4AD36D81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android:top="4dp"</w:t>
      </w:r>
    </w:p>
    <w:p w14:paraId="2C1CC84E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android:right="4dp"</w:t>
      </w:r>
    </w:p>
    <w:p w14:paraId="673D1507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android:bottom="4dp"/&gt;</w:t>
      </w:r>
    </w:p>
    <w:p w14:paraId="2D5C8C54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&lt;corners android:radius="8dp"/&gt;</w:t>
      </w:r>
    </w:p>
    <w:p w14:paraId="360B46C6" w14:textId="528043BD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&lt;/shape&gt;</w:t>
      </w:r>
    </w:p>
    <w:p w14:paraId="5A68E855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border3.xml</w:t>
      </w:r>
    </w:p>
    <w:p w14:paraId="70E1E1D0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24A0D283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&lt;shape xmlns:android="http://schemas.android.com/apk/res/android"&gt;</w:t>
      </w:r>
    </w:p>
    <w:p w14:paraId="48B8BF6F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&lt;gradient</w:t>
      </w:r>
    </w:p>
    <w:p w14:paraId="7294E8FA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android:angle="90"</w:t>
      </w:r>
    </w:p>
    <w:p w14:paraId="55BAAEFD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android:centerColor="#598D8D8D"</w:t>
      </w:r>
    </w:p>
    <w:p w14:paraId="75D7F699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android:endColor="#59FFFFFF"</w:t>
      </w:r>
    </w:p>
    <w:p w14:paraId="791C51DA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android:startColor="#598C8C8C" /&gt;</w:t>
      </w:r>
    </w:p>
    <w:p w14:paraId="4E7D0537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&lt;stroke</w:t>
      </w:r>
    </w:p>
    <w:p w14:paraId="2D3DF3E9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android:width="1.5dp"</w:t>
      </w:r>
    </w:p>
    <w:p w14:paraId="3CC2FED2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android:color="#66FFFFFF"/&gt; &lt;!-- </w:t>
      </w:r>
      <w:r>
        <w:rPr>
          <w:rFonts w:hint="eastAsia"/>
          <w:lang w:eastAsia="ko-KR"/>
        </w:rPr>
        <w:t>테두리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여기서는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검정</w:t>
      </w:r>
      <w:r>
        <w:rPr>
          <w:rFonts w:hint="eastAsia"/>
          <w:lang w:eastAsia="ko-KR"/>
        </w:rPr>
        <w:t>) --&gt;</w:t>
      </w:r>
    </w:p>
    <w:p w14:paraId="1FB69B94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&lt;padding</w:t>
      </w:r>
    </w:p>
    <w:p w14:paraId="3B7B35B6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android:left="4dp"</w:t>
      </w:r>
    </w:p>
    <w:p w14:paraId="00C862C2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android:top="4dp"</w:t>
      </w:r>
    </w:p>
    <w:p w14:paraId="22816593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android:right="4dp"</w:t>
      </w:r>
    </w:p>
    <w:p w14:paraId="59227B9D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android:bottom="4dp"/&gt;</w:t>
      </w:r>
    </w:p>
    <w:p w14:paraId="1AED18C1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&lt;corners android:radius="16dp"/&gt; &lt;!-- </w:t>
      </w:r>
      <w:r>
        <w:rPr>
          <w:rFonts w:hint="eastAsia"/>
          <w:lang w:eastAsia="ko-KR"/>
        </w:rPr>
        <w:t>모서리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반경</w:t>
      </w:r>
      <w:r>
        <w:rPr>
          <w:rFonts w:hint="eastAsia"/>
          <w:lang w:eastAsia="ko-KR"/>
        </w:rPr>
        <w:t xml:space="preserve"> --&gt;</w:t>
      </w:r>
    </w:p>
    <w:p w14:paraId="1DB37F9B" w14:textId="14DB76B0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&lt;/shape&gt;</w:t>
      </w:r>
    </w:p>
    <w:p w14:paraId="05A5F0B4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border3_gray.xml</w:t>
      </w:r>
    </w:p>
    <w:p w14:paraId="669120D0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68A4AFBE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&lt;shape xmlns:android="http://schemas.android.com/apk/res/android"&gt;</w:t>
      </w:r>
    </w:p>
    <w:p w14:paraId="10F6EEA2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&lt;gradient</w:t>
      </w:r>
    </w:p>
    <w:p w14:paraId="6C2D71D3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android:angle="90"</w:t>
      </w:r>
    </w:p>
    <w:p w14:paraId="2674959A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lastRenderedPageBreak/>
        <w:t xml:space="preserve">        android:centerColor="#598D8D8D"</w:t>
      </w:r>
    </w:p>
    <w:p w14:paraId="619C08CA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android:endColor="#59FFFFFF"</w:t>
      </w:r>
    </w:p>
    <w:p w14:paraId="3A0A110A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android:startColor="#598C8C8C" /&gt;</w:t>
      </w:r>
    </w:p>
    <w:p w14:paraId="2F3C7670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&lt;stroke</w:t>
      </w:r>
    </w:p>
    <w:p w14:paraId="3D987D4E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android:width="1.5dp"</w:t>
      </w:r>
    </w:p>
    <w:p w14:paraId="1E0BF247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android:color="#66ABABAB"/&gt; &lt;!-- </w:t>
      </w:r>
      <w:r>
        <w:rPr>
          <w:rFonts w:hint="eastAsia"/>
          <w:lang w:eastAsia="ko-KR"/>
        </w:rPr>
        <w:t>테두리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여기서는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검정</w:t>
      </w:r>
      <w:r>
        <w:rPr>
          <w:rFonts w:hint="eastAsia"/>
          <w:lang w:eastAsia="ko-KR"/>
        </w:rPr>
        <w:t>) --&gt;</w:t>
      </w:r>
    </w:p>
    <w:p w14:paraId="4B5A5892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&lt;padding</w:t>
      </w:r>
    </w:p>
    <w:p w14:paraId="6404BD84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android:left="4dp"</w:t>
      </w:r>
    </w:p>
    <w:p w14:paraId="24E7610C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android:top="4dp"</w:t>
      </w:r>
    </w:p>
    <w:p w14:paraId="5B82D902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android:right="4dp"</w:t>
      </w:r>
    </w:p>
    <w:p w14:paraId="45CBFECA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android:bottom="4dp"/&gt;</w:t>
      </w:r>
    </w:p>
    <w:p w14:paraId="3DFA55C9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&lt;corners android:radius="15dp"/&gt; &lt;!-- </w:t>
      </w:r>
      <w:r>
        <w:rPr>
          <w:rFonts w:hint="eastAsia"/>
          <w:lang w:eastAsia="ko-KR"/>
        </w:rPr>
        <w:t>모서리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반경</w:t>
      </w:r>
      <w:r>
        <w:rPr>
          <w:rFonts w:hint="eastAsia"/>
          <w:lang w:eastAsia="ko-KR"/>
        </w:rPr>
        <w:t xml:space="preserve"> --&gt;</w:t>
      </w:r>
    </w:p>
    <w:p w14:paraId="4264F7DB" w14:textId="47B9E805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&lt;/shape&gt;</w:t>
      </w:r>
    </w:p>
    <w:p w14:paraId="4A0FEB7A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border4.xml</w:t>
      </w:r>
    </w:p>
    <w:p w14:paraId="7447570B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6FE33163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&lt;shape xmlns:android="http://schemas.android.com/apk/res/android"&gt;</w:t>
      </w:r>
    </w:p>
    <w:p w14:paraId="79EA8E7C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&lt;gradient</w:t>
      </w:r>
    </w:p>
    <w:p w14:paraId="36691E10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android:angle="90"</w:t>
      </w:r>
    </w:p>
    <w:p w14:paraId="79B31EC1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android:centerColor="#598D8D8D"</w:t>
      </w:r>
    </w:p>
    <w:p w14:paraId="67AFD53C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android:endColor="#59FFFFFF"</w:t>
      </w:r>
    </w:p>
    <w:p w14:paraId="5F945A34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android:startColor="#598C8C8C" /&gt;</w:t>
      </w:r>
    </w:p>
    <w:p w14:paraId="59555CF3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&lt;stroke</w:t>
      </w:r>
    </w:p>
    <w:p w14:paraId="3ADBAADF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android:width="1.5dp"</w:t>
      </w:r>
    </w:p>
    <w:p w14:paraId="183709A0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android:color="#66FFFFFF"/&gt; &lt;!-- </w:t>
      </w:r>
      <w:r>
        <w:rPr>
          <w:rFonts w:hint="eastAsia"/>
          <w:lang w:eastAsia="ko-KR"/>
        </w:rPr>
        <w:t>테두리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여기서는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검정</w:t>
      </w:r>
      <w:r>
        <w:rPr>
          <w:rFonts w:hint="eastAsia"/>
          <w:lang w:eastAsia="ko-KR"/>
        </w:rPr>
        <w:t>) --&gt;</w:t>
      </w:r>
    </w:p>
    <w:p w14:paraId="12790616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&lt;padding</w:t>
      </w:r>
    </w:p>
    <w:p w14:paraId="47EB2DFE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android:left="4dp"</w:t>
      </w:r>
    </w:p>
    <w:p w14:paraId="2450455D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android:top="4dp"</w:t>
      </w:r>
    </w:p>
    <w:p w14:paraId="3681BD54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android:right="4dp"</w:t>
      </w:r>
    </w:p>
    <w:p w14:paraId="2A49105D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android:bottom="4dp"/&gt;</w:t>
      </w:r>
    </w:p>
    <w:p w14:paraId="50059940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&lt;corners android:radius="20dp"/&gt; &lt;!-- </w:t>
      </w:r>
      <w:r>
        <w:rPr>
          <w:rFonts w:hint="eastAsia"/>
          <w:lang w:eastAsia="ko-KR"/>
        </w:rPr>
        <w:t>모서리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반경</w:t>
      </w:r>
      <w:r>
        <w:rPr>
          <w:rFonts w:hint="eastAsia"/>
          <w:lang w:eastAsia="ko-KR"/>
        </w:rPr>
        <w:t xml:space="preserve"> --&gt;</w:t>
      </w:r>
    </w:p>
    <w:p w14:paraId="4206E627" w14:textId="01D50173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&lt;/shape&gt;</w:t>
      </w:r>
    </w:p>
    <w:p w14:paraId="5FC9891A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border4_gradint.xml</w:t>
      </w:r>
    </w:p>
    <w:p w14:paraId="2C2256BC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3C66360D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&lt;shape xmlns:android="http://schemas.android.com/apk/res/android"&gt;</w:t>
      </w:r>
    </w:p>
    <w:p w14:paraId="38345CB3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&lt;solid android:color="#EAEAEA"/&gt; &lt;!-- </w:t>
      </w:r>
      <w:r>
        <w:rPr>
          <w:rFonts w:hint="eastAsia"/>
          <w:lang w:eastAsia="ko-KR"/>
        </w:rPr>
        <w:t>배경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여기서는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흰색</w:t>
      </w:r>
      <w:r>
        <w:rPr>
          <w:rFonts w:hint="eastAsia"/>
          <w:lang w:eastAsia="ko-KR"/>
        </w:rPr>
        <w:t>) --&gt;</w:t>
      </w:r>
    </w:p>
    <w:p w14:paraId="4BD51FE9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&lt;stroke</w:t>
      </w:r>
    </w:p>
    <w:p w14:paraId="4A36022A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android:width="2dp"</w:t>
      </w:r>
    </w:p>
    <w:p w14:paraId="14FDDAE7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android:color="#8C8C8C"/&gt; &lt;!-- </w:t>
      </w:r>
      <w:r>
        <w:rPr>
          <w:rFonts w:hint="eastAsia"/>
          <w:lang w:eastAsia="ko-KR"/>
        </w:rPr>
        <w:t>테두리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여기서는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검정</w:t>
      </w:r>
      <w:r>
        <w:rPr>
          <w:rFonts w:hint="eastAsia"/>
          <w:lang w:eastAsia="ko-KR"/>
        </w:rPr>
        <w:t>) --&gt;</w:t>
      </w:r>
    </w:p>
    <w:p w14:paraId="69C39AFE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&lt;padding</w:t>
      </w:r>
    </w:p>
    <w:p w14:paraId="101E02A1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android:left="4dp"</w:t>
      </w:r>
    </w:p>
    <w:p w14:paraId="6A5793BB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android:top="4dp"</w:t>
      </w:r>
    </w:p>
    <w:p w14:paraId="3CCB6472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android:right="4dp"</w:t>
      </w:r>
    </w:p>
    <w:p w14:paraId="61D93863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android:bottom="4dp"/&gt;</w:t>
      </w:r>
    </w:p>
    <w:p w14:paraId="63A53A0B" w14:textId="65551909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&lt;/shape&gt;</w:t>
      </w:r>
    </w:p>
    <w:p w14:paraId="519D85DB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border4_gray.xml</w:t>
      </w:r>
    </w:p>
    <w:p w14:paraId="1BDF4341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5F23CBE9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&lt;shape xmlns:android="http://schemas.android.com/apk/res/android"&gt;</w:t>
      </w:r>
    </w:p>
    <w:p w14:paraId="7B52856E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&lt;solid android:color="#80FFFFFF"/&gt; &lt;!-- </w:t>
      </w:r>
      <w:r>
        <w:rPr>
          <w:rFonts w:hint="eastAsia"/>
          <w:lang w:eastAsia="ko-KR"/>
        </w:rPr>
        <w:t>배경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여기서는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흰색</w:t>
      </w:r>
      <w:r>
        <w:rPr>
          <w:rFonts w:hint="eastAsia"/>
          <w:lang w:eastAsia="ko-KR"/>
        </w:rPr>
        <w:t>) --&gt;</w:t>
      </w:r>
    </w:p>
    <w:p w14:paraId="27D5BA5C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&lt;stroke</w:t>
      </w:r>
    </w:p>
    <w:p w14:paraId="4D5B1664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android:width="1.5dp"</w:t>
      </w:r>
    </w:p>
    <w:p w14:paraId="3A76D24B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android:color="#66BDBDBD"/&gt; &lt;!-- </w:t>
      </w:r>
      <w:r>
        <w:rPr>
          <w:rFonts w:hint="eastAsia"/>
          <w:lang w:eastAsia="ko-KR"/>
        </w:rPr>
        <w:t>테두리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여기서는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검정</w:t>
      </w:r>
      <w:r>
        <w:rPr>
          <w:rFonts w:hint="eastAsia"/>
          <w:lang w:eastAsia="ko-KR"/>
        </w:rPr>
        <w:t>) --&gt;</w:t>
      </w:r>
    </w:p>
    <w:p w14:paraId="7B6E6A86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lastRenderedPageBreak/>
        <w:t xml:space="preserve">    &lt;padding</w:t>
      </w:r>
    </w:p>
    <w:p w14:paraId="55F98A5E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android:left="4dp"</w:t>
      </w:r>
    </w:p>
    <w:p w14:paraId="613E235E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android:top="4dp"</w:t>
      </w:r>
    </w:p>
    <w:p w14:paraId="27DFCA95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android:right="4dp"</w:t>
      </w:r>
    </w:p>
    <w:p w14:paraId="4F6B6C27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android:bottom="4dp"/&gt;</w:t>
      </w:r>
    </w:p>
    <w:p w14:paraId="6720EC95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&lt;corners android:radius="20dp"/&gt; &lt;!-- </w:t>
      </w:r>
      <w:r>
        <w:rPr>
          <w:rFonts w:hint="eastAsia"/>
          <w:lang w:eastAsia="ko-KR"/>
        </w:rPr>
        <w:t>모서리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반경</w:t>
      </w:r>
      <w:r>
        <w:rPr>
          <w:rFonts w:hint="eastAsia"/>
          <w:lang w:eastAsia="ko-KR"/>
        </w:rPr>
        <w:t xml:space="preserve"> --&gt;</w:t>
      </w:r>
    </w:p>
    <w:p w14:paraId="0CAE5DC4" w14:textId="7520F6DA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&lt;/shape&gt;</w:t>
      </w:r>
    </w:p>
    <w:p w14:paraId="2325137A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border5.xml</w:t>
      </w:r>
    </w:p>
    <w:p w14:paraId="6E2C72F4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3A42FAB2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&lt;shape xmlns:android="http://schemas.android.com/apk/res/android"&gt;</w:t>
      </w:r>
    </w:p>
    <w:p w14:paraId="3698427A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&lt;gradient</w:t>
      </w:r>
    </w:p>
    <w:p w14:paraId="0A3B048F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android:angle="90"</w:t>
      </w:r>
    </w:p>
    <w:p w14:paraId="152AAB4F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android:centerColor="#598D8D8D"</w:t>
      </w:r>
    </w:p>
    <w:p w14:paraId="20FAA282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android:endColor="#59FFFFFF"</w:t>
      </w:r>
    </w:p>
    <w:p w14:paraId="4A392087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android:startColor="#598C8C8C" /&gt;</w:t>
      </w:r>
    </w:p>
    <w:p w14:paraId="0CA1C9F1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&lt;stroke</w:t>
      </w:r>
    </w:p>
    <w:p w14:paraId="35CCCF6F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android:width="1.5dp"</w:t>
      </w:r>
    </w:p>
    <w:p w14:paraId="0D3EA799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android:color="#66FFFFFF"/&gt; &lt;!-- </w:t>
      </w:r>
      <w:r>
        <w:rPr>
          <w:rFonts w:hint="eastAsia"/>
          <w:lang w:eastAsia="ko-KR"/>
        </w:rPr>
        <w:t>테두리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여기서는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검정</w:t>
      </w:r>
      <w:r>
        <w:rPr>
          <w:rFonts w:hint="eastAsia"/>
          <w:lang w:eastAsia="ko-KR"/>
        </w:rPr>
        <w:t>) --&gt;</w:t>
      </w:r>
    </w:p>
    <w:p w14:paraId="37B05CFE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&lt;padding</w:t>
      </w:r>
    </w:p>
    <w:p w14:paraId="03EC4FE6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android:left="4dp"</w:t>
      </w:r>
    </w:p>
    <w:p w14:paraId="1BC1D2F2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android:top="4dp"</w:t>
      </w:r>
    </w:p>
    <w:p w14:paraId="75C63DB7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android:right="4dp"</w:t>
      </w:r>
    </w:p>
    <w:p w14:paraId="513A9156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android:bottom="4dp"/&gt;</w:t>
      </w:r>
    </w:p>
    <w:p w14:paraId="4EE673D2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&lt;corners android:radius="16dp"/&gt; &lt;!-- </w:t>
      </w:r>
      <w:r>
        <w:rPr>
          <w:rFonts w:hint="eastAsia"/>
          <w:lang w:eastAsia="ko-KR"/>
        </w:rPr>
        <w:t>모서리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반경</w:t>
      </w:r>
      <w:r>
        <w:rPr>
          <w:rFonts w:hint="eastAsia"/>
          <w:lang w:eastAsia="ko-KR"/>
        </w:rPr>
        <w:t xml:space="preserve"> --&gt;</w:t>
      </w:r>
    </w:p>
    <w:p w14:paraId="0CAB0A86" w14:textId="79F6287C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&lt;/shape&gt;</w:t>
      </w:r>
    </w:p>
    <w:p w14:paraId="6068FEE4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border5_gray.xml</w:t>
      </w:r>
    </w:p>
    <w:p w14:paraId="74E3E66E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660BF93A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&lt;shape xmlns:android="http://schemas.android.com/apk/res/android"&gt;</w:t>
      </w:r>
    </w:p>
    <w:p w14:paraId="74651C3B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&lt;gradient</w:t>
      </w:r>
    </w:p>
    <w:p w14:paraId="65F8EE6E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android:angle="90"</w:t>
      </w:r>
    </w:p>
    <w:p w14:paraId="19DFDA7D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android:centerColor="#598D8D8D"</w:t>
      </w:r>
    </w:p>
    <w:p w14:paraId="3BCDAFCC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android:endColor="#59FFFFFF"</w:t>
      </w:r>
    </w:p>
    <w:p w14:paraId="5CDDFC66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android:startColor="#598C8C8C" /&gt;</w:t>
      </w:r>
    </w:p>
    <w:p w14:paraId="4B28C659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&lt;stroke</w:t>
      </w:r>
    </w:p>
    <w:p w14:paraId="764E1062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android:width="1.5dp"</w:t>
      </w:r>
    </w:p>
    <w:p w14:paraId="2BD76774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android:color="#66ABABAB"/&gt; &lt;!-- </w:t>
      </w:r>
      <w:r>
        <w:rPr>
          <w:rFonts w:hint="eastAsia"/>
          <w:lang w:eastAsia="ko-KR"/>
        </w:rPr>
        <w:t>테두리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여기서는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검정</w:t>
      </w:r>
      <w:r>
        <w:rPr>
          <w:rFonts w:hint="eastAsia"/>
          <w:lang w:eastAsia="ko-KR"/>
        </w:rPr>
        <w:t>) --&gt;</w:t>
      </w:r>
    </w:p>
    <w:p w14:paraId="01A89DB1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&lt;padding</w:t>
      </w:r>
    </w:p>
    <w:p w14:paraId="3CB64CE4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android:left="4dp"</w:t>
      </w:r>
    </w:p>
    <w:p w14:paraId="38B0AC82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android:top="4dp"</w:t>
      </w:r>
    </w:p>
    <w:p w14:paraId="6CD6C8D2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android:right="4dp"</w:t>
      </w:r>
    </w:p>
    <w:p w14:paraId="06E31914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android:bottom="4dp"/&gt;</w:t>
      </w:r>
    </w:p>
    <w:p w14:paraId="5145C03F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&lt;corners android:radius="15dp"/&gt; &lt;!-- </w:t>
      </w:r>
      <w:r>
        <w:rPr>
          <w:rFonts w:hint="eastAsia"/>
          <w:lang w:eastAsia="ko-KR"/>
        </w:rPr>
        <w:t>모서리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반경</w:t>
      </w:r>
      <w:r>
        <w:rPr>
          <w:rFonts w:hint="eastAsia"/>
          <w:lang w:eastAsia="ko-KR"/>
        </w:rPr>
        <w:t xml:space="preserve"> --&gt;</w:t>
      </w:r>
    </w:p>
    <w:p w14:paraId="737C1E25" w14:textId="7BED22A0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&lt;/shape&gt;</w:t>
      </w:r>
    </w:p>
    <w:p w14:paraId="37076D49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border6.xml</w:t>
      </w:r>
    </w:p>
    <w:p w14:paraId="1C3A6E4A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08A5D50B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&lt;shape xmlns:android="http://schemas.android.com/apk/res/android"&gt;</w:t>
      </w:r>
    </w:p>
    <w:p w14:paraId="5CEAB766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&lt;gradient</w:t>
      </w:r>
    </w:p>
    <w:p w14:paraId="338AAAEF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android:angle="90"</w:t>
      </w:r>
    </w:p>
    <w:p w14:paraId="69CC555C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android:centerColor="#598D8D8D"</w:t>
      </w:r>
    </w:p>
    <w:p w14:paraId="5EF38FA6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android:endColor="#59FFFFFF"</w:t>
      </w:r>
    </w:p>
    <w:p w14:paraId="40DABC5B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android:startColor="#598C8C8C" /&gt;</w:t>
      </w:r>
    </w:p>
    <w:p w14:paraId="2278BBDD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&lt;stroke</w:t>
      </w:r>
    </w:p>
    <w:p w14:paraId="0CCBC7BC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lastRenderedPageBreak/>
        <w:t xml:space="preserve">        android:width="1.5dp"</w:t>
      </w:r>
    </w:p>
    <w:p w14:paraId="00BA1E7D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android:color="#66FFFFFF"/&gt; &lt;!-- </w:t>
      </w:r>
      <w:r>
        <w:rPr>
          <w:rFonts w:hint="eastAsia"/>
          <w:lang w:eastAsia="ko-KR"/>
        </w:rPr>
        <w:t>테두리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여기서는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검정</w:t>
      </w:r>
      <w:r>
        <w:rPr>
          <w:rFonts w:hint="eastAsia"/>
          <w:lang w:eastAsia="ko-KR"/>
        </w:rPr>
        <w:t>) --&gt;</w:t>
      </w:r>
    </w:p>
    <w:p w14:paraId="7F3054CF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&lt;padding</w:t>
      </w:r>
    </w:p>
    <w:p w14:paraId="7C327A44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android:left="4dp"</w:t>
      </w:r>
    </w:p>
    <w:p w14:paraId="37896BD4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android:top="4dp"</w:t>
      </w:r>
    </w:p>
    <w:p w14:paraId="2DFA77DD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android:right="4dp"</w:t>
      </w:r>
    </w:p>
    <w:p w14:paraId="7CD51693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android:bottom="4dp"/&gt;</w:t>
      </w:r>
    </w:p>
    <w:p w14:paraId="15CFF593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&lt;corners android:radius="20dp"/&gt; &lt;!-- </w:t>
      </w:r>
      <w:r>
        <w:rPr>
          <w:rFonts w:hint="eastAsia"/>
          <w:lang w:eastAsia="ko-KR"/>
        </w:rPr>
        <w:t>모서리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반경</w:t>
      </w:r>
      <w:r>
        <w:rPr>
          <w:rFonts w:hint="eastAsia"/>
          <w:lang w:eastAsia="ko-KR"/>
        </w:rPr>
        <w:t xml:space="preserve"> --&gt;</w:t>
      </w:r>
    </w:p>
    <w:p w14:paraId="535649FD" w14:textId="660CB8BB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&lt;/shape&gt;</w:t>
      </w:r>
    </w:p>
    <w:p w14:paraId="32F8580C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border6_gray.xml</w:t>
      </w:r>
    </w:p>
    <w:p w14:paraId="2B95E850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30FE1DDB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&lt;shape xmlns:android="http://schemas.android.com/apk/res/android"&gt;</w:t>
      </w:r>
    </w:p>
    <w:p w14:paraId="1FCC1767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&lt;solid android:color="#80FFFFFF"/&gt; &lt;!-- </w:t>
      </w:r>
      <w:r>
        <w:rPr>
          <w:rFonts w:hint="eastAsia"/>
          <w:lang w:eastAsia="ko-KR"/>
        </w:rPr>
        <w:t>배경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여기서는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흰색</w:t>
      </w:r>
      <w:r>
        <w:rPr>
          <w:rFonts w:hint="eastAsia"/>
          <w:lang w:eastAsia="ko-KR"/>
        </w:rPr>
        <w:t>) --&gt;</w:t>
      </w:r>
    </w:p>
    <w:p w14:paraId="73AA90C6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&lt;stroke</w:t>
      </w:r>
    </w:p>
    <w:p w14:paraId="7180EB45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android:width="1.5dp"</w:t>
      </w:r>
    </w:p>
    <w:p w14:paraId="79CEB345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android:color="#66BDBDBD"/&gt; &lt;!-- </w:t>
      </w:r>
      <w:r>
        <w:rPr>
          <w:rFonts w:hint="eastAsia"/>
          <w:lang w:eastAsia="ko-KR"/>
        </w:rPr>
        <w:t>테두리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여기서는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검정</w:t>
      </w:r>
      <w:r>
        <w:rPr>
          <w:rFonts w:hint="eastAsia"/>
          <w:lang w:eastAsia="ko-KR"/>
        </w:rPr>
        <w:t>) --&gt;</w:t>
      </w:r>
    </w:p>
    <w:p w14:paraId="09C04BFD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&lt;padding</w:t>
      </w:r>
    </w:p>
    <w:p w14:paraId="312FEE5F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android:left="4dp"</w:t>
      </w:r>
    </w:p>
    <w:p w14:paraId="16D8749A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android:top="4dp"</w:t>
      </w:r>
    </w:p>
    <w:p w14:paraId="08FDF35E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android:right="4dp"</w:t>
      </w:r>
    </w:p>
    <w:p w14:paraId="116E1233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android:bottom="4dp"/&gt;</w:t>
      </w:r>
    </w:p>
    <w:p w14:paraId="46BCF915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&lt;corners android:radius="20dp"/&gt; &lt;!-- </w:t>
      </w:r>
      <w:r>
        <w:rPr>
          <w:rFonts w:hint="eastAsia"/>
          <w:lang w:eastAsia="ko-KR"/>
        </w:rPr>
        <w:t>모서리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반경</w:t>
      </w:r>
      <w:r>
        <w:rPr>
          <w:rFonts w:hint="eastAsia"/>
          <w:lang w:eastAsia="ko-KR"/>
        </w:rPr>
        <w:t xml:space="preserve"> --&gt;</w:t>
      </w:r>
    </w:p>
    <w:p w14:paraId="1117BDD8" w14:textId="5AAC6A34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&lt;/shape&gt;</w:t>
      </w:r>
    </w:p>
    <w:p w14:paraId="7C56859E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border_yuhan.xml</w:t>
      </w:r>
    </w:p>
    <w:p w14:paraId="38F3B61E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789E70D1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&lt;shape xmlns:android="http://schemas.android.com/apk/res/android"&gt;</w:t>
      </w:r>
    </w:p>
    <w:p w14:paraId="715AEC8C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&lt;stroke</w:t>
      </w:r>
    </w:p>
    <w:p w14:paraId="4831A2FB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android:width="2dp"</w:t>
      </w:r>
    </w:p>
    <w:p w14:paraId="33465538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android:color="@color/yuhan_dark"/&gt; &lt;!-- </w:t>
      </w:r>
      <w:r>
        <w:rPr>
          <w:rFonts w:hint="eastAsia"/>
          <w:lang w:eastAsia="ko-KR"/>
        </w:rPr>
        <w:t>테두리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두께와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(</w:t>
      </w:r>
      <w:r>
        <w:rPr>
          <w:rFonts w:hint="eastAsia"/>
          <w:lang w:eastAsia="ko-KR"/>
        </w:rPr>
        <w:t>여기서는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검정</w:t>
      </w:r>
      <w:r>
        <w:rPr>
          <w:rFonts w:hint="eastAsia"/>
          <w:lang w:eastAsia="ko-KR"/>
        </w:rPr>
        <w:t>) --&gt;</w:t>
      </w:r>
    </w:p>
    <w:p w14:paraId="2C401D9C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&lt;padding</w:t>
      </w:r>
    </w:p>
    <w:p w14:paraId="32BCC277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android:left="4dp"</w:t>
      </w:r>
    </w:p>
    <w:p w14:paraId="0E7D0C13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android:top="4dp"</w:t>
      </w:r>
    </w:p>
    <w:p w14:paraId="6E44FB42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    android:right="4dp"</w:t>
      </w:r>
    </w:p>
    <w:p w14:paraId="67680251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android:bottom="4dp"/&gt;&lt;!-- </w:t>
      </w:r>
      <w:r>
        <w:rPr>
          <w:rFonts w:hint="eastAsia"/>
          <w:lang w:eastAsia="ko-KR"/>
        </w:rPr>
        <w:t>모서리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반경</w:t>
      </w:r>
      <w:r>
        <w:rPr>
          <w:rFonts w:hint="eastAsia"/>
          <w:lang w:eastAsia="ko-KR"/>
        </w:rPr>
        <w:t xml:space="preserve"> --&gt;</w:t>
      </w:r>
    </w:p>
    <w:p w14:paraId="237322FC" w14:textId="1C2DDAA2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&lt;/shape&gt;</w:t>
      </w:r>
    </w:p>
    <w:p w14:paraId="1E51069F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button_background.xml</w:t>
      </w:r>
    </w:p>
    <w:p w14:paraId="1AA466F8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300F08A5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&lt;shape xmlns:android="http://schemas.android.com/apk/res/android"&gt;</w:t>
      </w:r>
    </w:p>
    <w:p w14:paraId="4BCB5F88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&lt;solid android:color="@color/yuhan_dark"/&gt;</w:t>
      </w:r>
    </w:p>
    <w:p w14:paraId="541CCA15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&lt;corners android:radius="20dp"/&gt;</w:t>
      </w:r>
    </w:p>
    <w:p w14:paraId="26294056" w14:textId="6F81741F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&lt;/shape&gt;</w:t>
      </w:r>
    </w:p>
    <w:p w14:paraId="2577BDEE" w14:textId="071CB90C" w:rsidR="004B17E0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  <w:r>
        <w:rPr>
          <w:lang w:eastAsia="ko-KR"/>
        </w:rPr>
        <w:t>button_background_non_pa</w:t>
      </w:r>
      <w:r>
        <w:rPr>
          <w:rFonts w:hint="eastAsia"/>
          <w:lang w:eastAsia="ko-KR"/>
        </w:rPr>
        <w:t>pping.xml</w:t>
      </w:r>
    </w:p>
    <w:p w14:paraId="2B46A903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50CE94B5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&lt;shape xmlns:android="http://schemas.android.com/apk/res/android"&gt;</w:t>
      </w:r>
    </w:p>
    <w:p w14:paraId="202BBB92" w14:textId="77777777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 xml:space="preserve">    &lt;solid android:color="@color/yuhan_dark"/&gt;</w:t>
      </w:r>
    </w:p>
    <w:p w14:paraId="5450CA10" w14:textId="48C7A562" w:rsidR="004B17E0" w:rsidRDefault="004B17E0" w:rsidP="004B17E0">
      <w:pPr>
        <w:pStyle w:val="af1"/>
        <w:numPr>
          <w:ilvl w:val="0"/>
          <w:numId w:val="36"/>
        </w:numPr>
        <w:ind w:leftChars="0"/>
        <w:rPr>
          <w:lang w:eastAsia="ko-KR"/>
        </w:rPr>
      </w:pPr>
      <w:r>
        <w:rPr>
          <w:lang w:eastAsia="ko-KR"/>
        </w:rPr>
        <w:t>&lt;/shape&gt;</w:t>
      </w:r>
    </w:p>
    <w:p w14:paraId="78B69D07" w14:textId="40BDB910" w:rsidR="004B17E0" w:rsidRPr="009B42CA" w:rsidRDefault="004B17E0" w:rsidP="004B17E0">
      <w:pPr>
        <w:pStyle w:val="af1"/>
        <w:numPr>
          <w:ilvl w:val="0"/>
          <w:numId w:val="36"/>
        </w:numPr>
        <w:ind w:leftChars="0"/>
        <w:rPr>
          <w:rFonts w:hint="eastAsia"/>
          <w:lang w:eastAsia="ko-KR"/>
        </w:rPr>
      </w:pPr>
    </w:p>
    <w:p w14:paraId="0863D3C2" w14:textId="1077A50A" w:rsidR="0022435C" w:rsidRDefault="0022435C" w:rsidP="0022435C">
      <w:pPr>
        <w:pStyle w:val="3"/>
        <w:rPr>
          <w:rFonts w:hint="eastAsia"/>
          <w:lang w:eastAsia="ko-KR"/>
        </w:rPr>
      </w:pPr>
      <w:bookmarkStart w:id="189" w:name="_Toc168002299"/>
      <w:r>
        <w:rPr>
          <w:lang w:eastAsia="ko-KR"/>
        </w:rPr>
        <w:t>F</w:t>
      </w:r>
      <w:r>
        <w:rPr>
          <w:rFonts w:hint="eastAsia"/>
          <w:lang w:eastAsia="ko-KR"/>
        </w:rPr>
        <w:t>ont</w:t>
      </w:r>
      <w:bookmarkEnd w:id="189"/>
    </w:p>
    <w:p w14:paraId="7C058422" w14:textId="4F66FF8C" w:rsidR="0022435C" w:rsidRDefault="0022435C" w:rsidP="0022435C">
      <w:pPr>
        <w:pStyle w:val="4"/>
        <w:rPr>
          <w:rFonts w:hint="eastAsia"/>
          <w:lang w:eastAsia="ko-KR"/>
        </w:rPr>
      </w:pPr>
      <w:r>
        <w:rPr>
          <w:lang w:eastAsia="ko-KR"/>
        </w:rPr>
        <w:t>F</w:t>
      </w:r>
      <w:r>
        <w:rPr>
          <w:rFonts w:hint="eastAsia"/>
          <w:lang w:eastAsia="ko-KR"/>
        </w:rPr>
        <w:t>ont.xml</w:t>
      </w:r>
    </w:p>
    <w:p w14:paraId="0F28C6FC" w14:textId="77777777" w:rsidR="0022435C" w:rsidRDefault="0022435C" w:rsidP="0022435C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2A666B2B" w14:textId="77777777" w:rsidR="0022435C" w:rsidRDefault="0022435C" w:rsidP="0022435C">
      <w:pPr>
        <w:rPr>
          <w:lang w:eastAsia="ko-KR"/>
        </w:rPr>
      </w:pPr>
      <w:r>
        <w:rPr>
          <w:lang w:eastAsia="ko-KR"/>
        </w:rPr>
        <w:lastRenderedPageBreak/>
        <w:t>&lt;font-family xmlns:android="http://schemas.android.com/apk/res/android"&gt;</w:t>
      </w:r>
    </w:p>
    <w:p w14:paraId="362A1E3F" w14:textId="77777777" w:rsidR="0022435C" w:rsidRDefault="0022435C" w:rsidP="0022435C">
      <w:pPr>
        <w:rPr>
          <w:lang w:eastAsia="ko-KR"/>
        </w:rPr>
      </w:pPr>
      <w:r>
        <w:rPr>
          <w:lang w:eastAsia="ko-KR"/>
        </w:rPr>
        <w:t xml:space="preserve">    &lt;font android:fontStyle="normal"</w:t>
      </w:r>
    </w:p>
    <w:p w14:paraId="08D7379F" w14:textId="77777777" w:rsidR="0022435C" w:rsidRDefault="0022435C" w:rsidP="0022435C">
      <w:pPr>
        <w:rPr>
          <w:lang w:eastAsia="ko-KR"/>
        </w:rPr>
      </w:pPr>
      <w:r>
        <w:rPr>
          <w:lang w:eastAsia="ko-KR"/>
        </w:rPr>
        <w:t xml:space="preserve">        android:fontWeight="700"</w:t>
      </w:r>
    </w:p>
    <w:p w14:paraId="437D9558" w14:textId="77777777" w:rsidR="0022435C" w:rsidRDefault="0022435C" w:rsidP="0022435C">
      <w:pPr>
        <w:rPr>
          <w:lang w:eastAsia="ko-KR"/>
        </w:rPr>
      </w:pPr>
      <w:r>
        <w:rPr>
          <w:lang w:eastAsia="ko-KR"/>
        </w:rPr>
        <w:t xml:space="preserve">        android:font="@font/nanumgothicbold"/&gt;</w:t>
      </w:r>
    </w:p>
    <w:p w14:paraId="43D72EDB" w14:textId="77777777" w:rsidR="0022435C" w:rsidRDefault="0022435C" w:rsidP="0022435C">
      <w:pPr>
        <w:rPr>
          <w:lang w:eastAsia="ko-KR"/>
        </w:rPr>
      </w:pPr>
      <w:r>
        <w:rPr>
          <w:lang w:eastAsia="ko-KR"/>
        </w:rPr>
        <w:t xml:space="preserve">    &lt;font android:fontStyle="normal"</w:t>
      </w:r>
    </w:p>
    <w:p w14:paraId="312D51E4" w14:textId="77777777" w:rsidR="0022435C" w:rsidRDefault="0022435C" w:rsidP="0022435C">
      <w:pPr>
        <w:rPr>
          <w:lang w:eastAsia="ko-KR"/>
        </w:rPr>
      </w:pPr>
      <w:r>
        <w:rPr>
          <w:lang w:eastAsia="ko-KR"/>
        </w:rPr>
        <w:t xml:space="preserve">        android:fontWeight="400"</w:t>
      </w:r>
    </w:p>
    <w:p w14:paraId="32AB5280" w14:textId="77777777" w:rsidR="0022435C" w:rsidRDefault="0022435C" w:rsidP="0022435C">
      <w:pPr>
        <w:rPr>
          <w:lang w:eastAsia="ko-KR"/>
        </w:rPr>
      </w:pPr>
      <w:r>
        <w:rPr>
          <w:lang w:eastAsia="ko-KR"/>
        </w:rPr>
        <w:t xml:space="preserve">        android:font="@font/nanumgothicextrabold"/&gt;</w:t>
      </w:r>
    </w:p>
    <w:p w14:paraId="7188B497" w14:textId="77777777" w:rsidR="0022435C" w:rsidRDefault="0022435C" w:rsidP="0022435C">
      <w:pPr>
        <w:rPr>
          <w:lang w:eastAsia="ko-KR"/>
        </w:rPr>
      </w:pPr>
      <w:r>
        <w:rPr>
          <w:lang w:eastAsia="ko-KR"/>
        </w:rPr>
        <w:t xml:space="preserve">    &lt;font android:fontStyle="normal"</w:t>
      </w:r>
    </w:p>
    <w:p w14:paraId="2484F89F" w14:textId="77777777" w:rsidR="0022435C" w:rsidRDefault="0022435C" w:rsidP="0022435C">
      <w:pPr>
        <w:rPr>
          <w:lang w:eastAsia="ko-KR"/>
        </w:rPr>
      </w:pPr>
      <w:r>
        <w:rPr>
          <w:lang w:eastAsia="ko-KR"/>
        </w:rPr>
        <w:t xml:space="preserve">        android:fontWeight="400"</w:t>
      </w:r>
    </w:p>
    <w:p w14:paraId="1C42B7AB" w14:textId="77777777" w:rsidR="0022435C" w:rsidRDefault="0022435C" w:rsidP="0022435C">
      <w:pPr>
        <w:rPr>
          <w:lang w:eastAsia="ko-KR"/>
        </w:rPr>
      </w:pPr>
      <w:r>
        <w:rPr>
          <w:lang w:eastAsia="ko-KR"/>
        </w:rPr>
        <w:t xml:space="preserve">        android:font="@font/nanumgothicregular"/&gt;</w:t>
      </w:r>
    </w:p>
    <w:p w14:paraId="3D66827D" w14:textId="468CCEAC" w:rsidR="0022435C" w:rsidRDefault="0022435C" w:rsidP="0022435C">
      <w:pPr>
        <w:rPr>
          <w:rFonts w:hint="eastAsia"/>
          <w:lang w:eastAsia="ko-KR"/>
        </w:rPr>
      </w:pPr>
      <w:r>
        <w:rPr>
          <w:lang w:eastAsia="ko-KR"/>
        </w:rPr>
        <w:t>&lt;/font-family&gt;</w:t>
      </w:r>
    </w:p>
    <w:p w14:paraId="22E17520" w14:textId="22D3D78F" w:rsidR="0022435C" w:rsidRDefault="0022435C" w:rsidP="0022435C">
      <w:pPr>
        <w:rPr>
          <w:rFonts w:hint="eastAsia"/>
          <w:lang w:eastAsia="ko-KR"/>
        </w:rPr>
      </w:pPr>
    </w:p>
    <w:p w14:paraId="34014558" w14:textId="4F0F88BC" w:rsidR="0022435C" w:rsidRPr="0022435C" w:rsidRDefault="0022435C" w:rsidP="0022435C">
      <w:pPr>
        <w:rPr>
          <w:lang w:eastAsia="ko-KR"/>
        </w:rPr>
      </w:pPr>
      <w:r>
        <w:rPr>
          <w:rFonts w:hint="eastAsia"/>
          <w:lang w:eastAsia="ko-KR"/>
        </w:rPr>
        <w:t>이외의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파일은</w:t>
      </w:r>
      <w:r>
        <w:rPr>
          <w:rFonts w:hint="eastAsia"/>
          <w:lang w:eastAsia="ko-KR"/>
        </w:rPr>
        <w:t xml:space="preserve"> github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참고해주세요</w:t>
      </w:r>
    </w:p>
    <w:p w14:paraId="285E5140" w14:textId="347FCBD7" w:rsidR="004A53C6" w:rsidRDefault="00A15144" w:rsidP="00A15144">
      <w:pPr>
        <w:pStyle w:val="3"/>
        <w:rPr>
          <w:lang w:eastAsia="ko-KR"/>
        </w:rPr>
      </w:pPr>
      <w:bookmarkStart w:id="190" w:name="_Toc168002300"/>
      <w:r>
        <w:rPr>
          <w:lang w:eastAsia="ko-KR"/>
        </w:rPr>
        <w:t>S</w:t>
      </w:r>
      <w:r>
        <w:rPr>
          <w:rFonts w:hint="eastAsia"/>
          <w:lang w:eastAsia="ko-KR"/>
        </w:rPr>
        <w:t>trings.xml</w:t>
      </w:r>
      <w:bookmarkEnd w:id="190"/>
    </w:p>
    <w:p w14:paraId="2D629C17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>&lt;resources&gt;</w:t>
      </w:r>
    </w:p>
    <w:p w14:paraId="3B0AEC5B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name="app_name"&gt;QrSystem&lt;/string&gt;</w:t>
      </w:r>
    </w:p>
    <w:p w14:paraId="2D1A3C45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name="setting"&gt;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&lt;/string&gt;</w:t>
      </w:r>
    </w:p>
    <w:p w14:paraId="6286FB68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name="qrcode"&gt;qrcode&lt;/string&gt;</w:t>
      </w:r>
    </w:p>
    <w:p w14:paraId="6F67A489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name="search"&gt;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>&lt;/string&gt;</w:t>
      </w:r>
    </w:p>
    <w:p w14:paraId="76202137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name="close"&gt;</w:t>
      </w:r>
      <w:r>
        <w:rPr>
          <w:rFonts w:hint="eastAsia"/>
          <w:lang w:eastAsia="ko-KR"/>
        </w:rPr>
        <w:t>닫기</w:t>
      </w:r>
      <w:r>
        <w:rPr>
          <w:rFonts w:hint="eastAsia"/>
          <w:lang w:eastAsia="ko-KR"/>
        </w:rPr>
        <w:t>&lt;/string&gt;</w:t>
      </w:r>
    </w:p>
    <w:p w14:paraId="49A72827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name="plus"&gt;plus&lt;/string&gt;</w:t>
      </w:r>
    </w:p>
    <w:p w14:paraId="2CBC2CAC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name="minus"&gt;minus&lt;/string&gt;</w:t>
      </w:r>
    </w:p>
    <w:p w14:paraId="4A0A876B" w14:textId="77777777" w:rsidR="00A15144" w:rsidRDefault="00A15144" w:rsidP="00A15144">
      <w:pPr>
        <w:rPr>
          <w:lang w:eastAsia="ko-KR"/>
        </w:rPr>
      </w:pPr>
    </w:p>
    <w:p w14:paraId="10F9F1E9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name="title_activity_login"&gt;LoginActivity&lt;/string&gt;</w:t>
      </w:r>
    </w:p>
    <w:p w14:paraId="5FC2298C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name="prompt_id"&gt;Admin ID&lt;/string&gt;</w:t>
      </w:r>
    </w:p>
    <w:p w14:paraId="36C0B8A6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name="prompt_password"&gt;Password&lt;/string&gt;</w:t>
      </w:r>
    </w:p>
    <w:p w14:paraId="1A789B83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name="action_sign_in"&gt;Sign in or register&lt;/string&gt;</w:t>
      </w:r>
    </w:p>
    <w:p w14:paraId="1FF2B6F3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name="action_sign_in_short"&gt;Sign in&lt;/string&gt;</w:t>
      </w:r>
    </w:p>
    <w:p w14:paraId="3D615142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name="welcome"&gt;"Welcome !"&lt;/string&gt;</w:t>
      </w:r>
    </w:p>
    <w:p w14:paraId="597727AB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name="invalid_username"&gt;Not a valid username&lt;/string&gt;</w:t>
      </w:r>
    </w:p>
    <w:p w14:paraId="4B39AB07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name="invalid_password"&gt;Password must be &gt;5 characters&lt;/string&gt;</w:t>
      </w:r>
    </w:p>
    <w:p w14:paraId="7E63188F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name="login_failed"&gt;"Login failed"&lt;/string&gt;</w:t>
      </w:r>
    </w:p>
    <w:p w14:paraId="3AB2312B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name="main_text"&gt;Yuhan19+&lt;/string&gt;</w:t>
      </w:r>
    </w:p>
    <w:p w14:paraId="611504FA" w14:textId="77777777" w:rsidR="00A15144" w:rsidRDefault="00A15144" w:rsidP="00A15144">
      <w:pPr>
        <w:rPr>
          <w:lang w:eastAsia="ko-KR"/>
        </w:rPr>
      </w:pPr>
    </w:p>
    <w:p w14:paraId="7E6CDA29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name="backBtn"&gt;backBtn&lt;/string&gt;</w:t>
      </w:r>
    </w:p>
    <w:p w14:paraId="30FA53F3" w14:textId="77777777" w:rsidR="00A15144" w:rsidRDefault="00A15144" w:rsidP="00A15144">
      <w:pPr>
        <w:rPr>
          <w:lang w:eastAsia="ko-KR"/>
        </w:rPr>
      </w:pPr>
    </w:p>
    <w:p w14:paraId="0E737144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&lt;!-- main_activity_product_review.xml --&gt;&lt;!--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--&gt;</w:t>
      </w:r>
    </w:p>
    <w:p w14:paraId="7DCCE4F6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name="productReview_title"&gt;</w:t>
      </w:r>
      <w:r>
        <w:rPr>
          <w:rFonts w:hint="eastAsia"/>
          <w:lang w:eastAsia="ko-KR"/>
        </w:rPr>
        <w:t>상품리뷰</w:t>
      </w:r>
      <w:r>
        <w:rPr>
          <w:rFonts w:hint="eastAsia"/>
          <w:lang w:eastAsia="ko-KR"/>
        </w:rPr>
        <w:t>&lt;/string&gt;</w:t>
      </w:r>
    </w:p>
    <w:p w14:paraId="3878B877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name="productReview_starMessage"&gt;</w:t>
      </w:r>
      <w:r>
        <w:rPr>
          <w:rFonts w:hint="eastAsia"/>
          <w:lang w:eastAsia="ko-KR"/>
        </w:rPr>
        <w:t>상품에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부탁드립니다</w:t>
      </w:r>
      <w:r>
        <w:rPr>
          <w:rFonts w:hint="eastAsia"/>
          <w:lang w:eastAsia="ko-KR"/>
        </w:rPr>
        <w:t>.&lt;/string&gt;</w:t>
      </w:r>
    </w:p>
    <w:p w14:paraId="0A4973E4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name="productReview_contentMessage"&gt;</w:t>
      </w:r>
      <w:r>
        <w:rPr>
          <w:rFonts w:hint="eastAsia"/>
          <w:lang w:eastAsia="ko-KR"/>
        </w:rPr>
        <w:t>간단한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남겨주세요</w:t>
      </w:r>
      <w:r>
        <w:rPr>
          <w:rFonts w:hint="eastAsia"/>
          <w:lang w:eastAsia="ko-KR"/>
        </w:rPr>
        <w:t>.&lt;/string&gt;</w:t>
      </w:r>
    </w:p>
    <w:p w14:paraId="3EEFB052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name="productReview_btn"&gt;</w:t>
      </w:r>
      <w:r>
        <w:rPr>
          <w:rFonts w:hint="eastAsia"/>
          <w:lang w:eastAsia="ko-KR"/>
        </w:rPr>
        <w:t>리뷰작성</w:t>
      </w:r>
      <w:r>
        <w:rPr>
          <w:rFonts w:hint="eastAsia"/>
          <w:lang w:eastAsia="ko-KR"/>
        </w:rPr>
        <w:t>&lt;/string&gt;</w:t>
      </w:r>
    </w:p>
    <w:p w14:paraId="0C4C0000" w14:textId="77777777" w:rsidR="00A15144" w:rsidRDefault="00A15144" w:rsidP="00A15144">
      <w:pPr>
        <w:rPr>
          <w:lang w:eastAsia="ko-KR"/>
        </w:rPr>
      </w:pPr>
    </w:p>
    <w:p w14:paraId="5AA8BB0B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&lt;!-- main_activity_storelocation --&gt;</w:t>
      </w:r>
    </w:p>
    <w:p w14:paraId="161C73EF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name="webView_title"&gt;</w:t>
      </w:r>
      <w:r>
        <w:rPr>
          <w:rFonts w:hint="eastAsia"/>
          <w:lang w:eastAsia="ko-KR"/>
        </w:rPr>
        <w:t>매장위치</w:t>
      </w:r>
      <w:r>
        <w:rPr>
          <w:rFonts w:hint="eastAsia"/>
          <w:lang w:eastAsia="ko-KR"/>
        </w:rPr>
        <w:t>&lt;/string&gt;</w:t>
      </w:r>
    </w:p>
    <w:p w14:paraId="5C98509E" w14:textId="77777777" w:rsidR="00A15144" w:rsidRDefault="00A15144" w:rsidP="00A15144">
      <w:pPr>
        <w:rPr>
          <w:lang w:eastAsia="ko-KR"/>
        </w:rPr>
      </w:pPr>
    </w:p>
    <w:p w14:paraId="5A59B176" w14:textId="77777777" w:rsidR="00A15144" w:rsidRDefault="00A15144" w:rsidP="00A15144">
      <w:pPr>
        <w:rPr>
          <w:lang w:eastAsia="ko-KR"/>
        </w:rPr>
      </w:pPr>
    </w:p>
    <w:p w14:paraId="3DF9E392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name="outBtn"&gt;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>&lt;/string&gt;</w:t>
      </w:r>
    </w:p>
    <w:p w14:paraId="369C1A80" w14:textId="77777777" w:rsidR="00A15144" w:rsidRDefault="00A15144" w:rsidP="00A15144">
      <w:pPr>
        <w:rPr>
          <w:lang w:eastAsia="ko-KR"/>
        </w:rPr>
      </w:pPr>
    </w:p>
    <w:p w14:paraId="1DB17EC3" w14:textId="77777777" w:rsidR="00A15144" w:rsidRDefault="00A15144" w:rsidP="00A15144">
      <w:pPr>
        <w:rPr>
          <w:lang w:eastAsia="ko-KR"/>
        </w:rPr>
      </w:pPr>
    </w:p>
    <w:p w14:paraId="3D58C5A6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name="searchMemberIdHint"&gt;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하세요</w:t>
      </w:r>
      <w:r>
        <w:rPr>
          <w:rFonts w:hint="eastAsia"/>
          <w:lang w:eastAsia="ko-KR"/>
        </w:rPr>
        <w:t>&lt;/string&gt;</w:t>
      </w:r>
    </w:p>
    <w:p w14:paraId="11A33DBC" w14:textId="77777777" w:rsidR="00A15144" w:rsidRDefault="00A15144" w:rsidP="00A15144">
      <w:pPr>
        <w:rPr>
          <w:lang w:eastAsia="ko-KR"/>
        </w:rPr>
      </w:pPr>
    </w:p>
    <w:p w14:paraId="3E841343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&lt;!-- todo_list.xml --&gt;</w:t>
      </w:r>
    </w:p>
    <w:p w14:paraId="6BE3D37E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name="IdTextView"&gt;Id&lt;/string&gt;</w:t>
      </w:r>
    </w:p>
    <w:p w14:paraId="1E358708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name="todoContent"&gt;todoContent&lt;/string&gt;</w:t>
      </w:r>
    </w:p>
    <w:p w14:paraId="0689F3EF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name="todoDate"&gt;todoDate&lt;/string&gt;</w:t>
      </w:r>
    </w:p>
    <w:p w14:paraId="755FC9E0" w14:textId="77777777" w:rsidR="00A15144" w:rsidRDefault="00A15144" w:rsidP="00A15144">
      <w:pPr>
        <w:rPr>
          <w:lang w:eastAsia="ko-KR"/>
        </w:rPr>
      </w:pPr>
    </w:p>
    <w:p w14:paraId="76D07D19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&lt;!-- admin_list.xml --&gt;</w:t>
      </w:r>
    </w:p>
    <w:p w14:paraId="375C297C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name="admin_list_item_adminNum"&gt;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번호</w:t>
      </w:r>
      <w:r>
        <w:rPr>
          <w:rFonts w:hint="eastAsia"/>
          <w:lang w:eastAsia="ko-KR"/>
        </w:rPr>
        <w:t>&lt;/string&gt;</w:t>
      </w:r>
    </w:p>
    <w:p w14:paraId="65B04832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name="admin_list_item_adminId"&gt;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ID&lt;/string&gt;</w:t>
      </w:r>
    </w:p>
    <w:p w14:paraId="36CE9150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name="admin_list_item_adminPosition"&gt;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직책</w:t>
      </w:r>
      <w:r>
        <w:rPr>
          <w:rFonts w:hint="eastAsia"/>
          <w:lang w:eastAsia="ko-KR"/>
        </w:rPr>
        <w:t>&lt;/string&gt;</w:t>
      </w:r>
    </w:p>
    <w:p w14:paraId="2DA97A2A" w14:textId="77777777" w:rsidR="00A15144" w:rsidRDefault="00A15144" w:rsidP="00A15144">
      <w:pPr>
        <w:rPr>
          <w:lang w:eastAsia="ko-KR"/>
        </w:rPr>
      </w:pPr>
    </w:p>
    <w:p w14:paraId="59C05767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&lt;!-- Setting.xml --&gt;</w:t>
      </w:r>
    </w:p>
    <w:p w14:paraId="42E5E275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name="setting_adminId"&gt;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Id&lt;/string&gt;</w:t>
      </w:r>
    </w:p>
    <w:p w14:paraId="082D8CC2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name="setting_adminAdd"&gt;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&lt;/string&gt;</w:t>
      </w:r>
    </w:p>
    <w:p w14:paraId="567D9151" w14:textId="77777777" w:rsidR="00A15144" w:rsidRDefault="00A15144" w:rsidP="00A15144">
      <w:pPr>
        <w:rPr>
          <w:lang w:eastAsia="ko-KR"/>
        </w:rPr>
      </w:pPr>
    </w:p>
    <w:p w14:paraId="2A3CBC06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&lt;!-- Page Title --&gt;</w:t>
      </w:r>
    </w:p>
    <w:p w14:paraId="770605B9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name="login_title"&gt;Yuhan 19+ Admin&lt;/string&gt;</w:t>
      </w:r>
    </w:p>
    <w:p w14:paraId="3D16785A" w14:textId="77777777" w:rsidR="00A15144" w:rsidRDefault="00A15144" w:rsidP="00A15144">
      <w:pPr>
        <w:rPr>
          <w:lang w:eastAsia="ko-KR"/>
        </w:rPr>
      </w:pPr>
    </w:p>
    <w:p w14:paraId="2213EF23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&lt;!-- admin_activity_admin_page.xml --&gt;</w:t>
      </w:r>
    </w:p>
    <w:p w14:paraId="71C9CE67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name="adminList_title"&gt;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>&lt;/string&gt;</w:t>
      </w:r>
    </w:p>
    <w:p w14:paraId="66004A90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name="searchAdminIdHint"&gt;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ID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하세요</w:t>
      </w:r>
      <w:r>
        <w:rPr>
          <w:rFonts w:hint="eastAsia"/>
          <w:lang w:eastAsia="ko-KR"/>
        </w:rPr>
        <w:t>&lt;/string&gt;</w:t>
      </w:r>
    </w:p>
    <w:p w14:paraId="34396DF9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name="admin_page_editTextSearchAdminField"&gt;editTextSearchAdminField&lt;/string&gt;</w:t>
      </w:r>
    </w:p>
    <w:p w14:paraId="1A3CC65F" w14:textId="77777777" w:rsidR="00A15144" w:rsidRDefault="00A15144" w:rsidP="00A15144">
      <w:pPr>
        <w:rPr>
          <w:lang w:eastAsia="ko-KR"/>
        </w:rPr>
      </w:pPr>
    </w:p>
    <w:p w14:paraId="2892E6FB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&lt;!--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 --&gt;</w:t>
      </w:r>
    </w:p>
    <w:p w14:paraId="26B3F511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name="adminSchedule_title"&gt;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>&lt;/string&gt;</w:t>
      </w:r>
    </w:p>
    <w:p w14:paraId="60CD4465" w14:textId="77777777" w:rsidR="00A15144" w:rsidRDefault="00A15144" w:rsidP="00A15144">
      <w:pPr>
        <w:rPr>
          <w:lang w:eastAsia="ko-KR"/>
        </w:rPr>
      </w:pPr>
    </w:p>
    <w:p w14:paraId="3DC5D1E0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&lt;!-- 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탈퇴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--&gt;</w:t>
      </w:r>
    </w:p>
    <w:p w14:paraId="69114987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name="memberOutList_title"&gt;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탈퇴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>&lt;/string&gt;</w:t>
      </w:r>
    </w:p>
    <w:p w14:paraId="573EA100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name="member_list_item_memberJoinDate"&gt;member_list_item_memberJoinDate&lt;/string&gt;</w:t>
      </w:r>
    </w:p>
    <w:p w14:paraId="18B3587D" w14:textId="77777777" w:rsidR="00A15144" w:rsidRDefault="00A15144" w:rsidP="00A15144">
      <w:pPr>
        <w:rPr>
          <w:lang w:eastAsia="ko-KR"/>
        </w:rPr>
      </w:pPr>
    </w:p>
    <w:p w14:paraId="335684EF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&lt;!-- 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--&gt;</w:t>
      </w:r>
    </w:p>
    <w:p w14:paraId="19369048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name="dark_mode"&gt;Dark&lt;/string&gt;</w:t>
      </w:r>
    </w:p>
    <w:p w14:paraId="5D49CA42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name="light_mode"&gt;Light&lt;/string&gt;</w:t>
      </w:r>
    </w:p>
    <w:p w14:paraId="72E13757" w14:textId="77777777" w:rsidR="00A15144" w:rsidRDefault="00A15144" w:rsidP="00A15144">
      <w:pPr>
        <w:rPr>
          <w:lang w:eastAsia="ko-KR"/>
        </w:rPr>
      </w:pPr>
    </w:p>
    <w:p w14:paraId="4514FDFD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&lt;!-- </w:t>
      </w:r>
      <w:r>
        <w:rPr>
          <w:rFonts w:hint="eastAsia"/>
          <w:lang w:eastAsia="ko-KR"/>
        </w:rPr>
        <w:t>메뉴</w:t>
      </w:r>
      <w:r>
        <w:rPr>
          <w:rFonts w:hint="eastAsia"/>
          <w:lang w:eastAsia="ko-KR"/>
        </w:rPr>
        <w:t xml:space="preserve"> --&gt;</w:t>
      </w:r>
    </w:p>
    <w:p w14:paraId="5160B6A4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name="home"&gt;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>&lt;/string&gt;</w:t>
      </w:r>
    </w:p>
    <w:p w14:paraId="064B825B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name="member"&gt;</w:t>
      </w:r>
      <w:r>
        <w:rPr>
          <w:rFonts w:hint="eastAsia"/>
          <w:lang w:eastAsia="ko-KR"/>
        </w:rPr>
        <w:t>회원관리</w:t>
      </w:r>
      <w:r>
        <w:rPr>
          <w:rFonts w:hint="eastAsia"/>
          <w:lang w:eastAsia="ko-KR"/>
        </w:rPr>
        <w:t>&lt;/string&gt;</w:t>
      </w:r>
    </w:p>
    <w:p w14:paraId="19D48932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name="payment"&gt;</w:t>
      </w:r>
      <w:r>
        <w:rPr>
          <w:rFonts w:hint="eastAsia"/>
          <w:lang w:eastAsia="ko-KR"/>
        </w:rPr>
        <w:t>결제내역</w:t>
      </w:r>
      <w:r>
        <w:rPr>
          <w:rFonts w:hint="eastAsia"/>
          <w:lang w:eastAsia="ko-KR"/>
        </w:rPr>
        <w:t>&lt;/string&gt;</w:t>
      </w:r>
    </w:p>
    <w:p w14:paraId="099FF61E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name="product_management"&gt;</w:t>
      </w:r>
      <w:r>
        <w:rPr>
          <w:rFonts w:hint="eastAsia"/>
          <w:lang w:eastAsia="ko-KR"/>
        </w:rPr>
        <w:t>상품관리</w:t>
      </w:r>
      <w:r>
        <w:rPr>
          <w:rFonts w:hint="eastAsia"/>
          <w:lang w:eastAsia="ko-KR"/>
        </w:rPr>
        <w:t>&lt;/string&gt;</w:t>
      </w:r>
    </w:p>
    <w:p w14:paraId="58B1A427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name="product_register"&gt;</w:t>
      </w:r>
      <w:r>
        <w:rPr>
          <w:rFonts w:hint="eastAsia"/>
          <w:lang w:eastAsia="ko-KR"/>
        </w:rPr>
        <w:t>상품등록</w:t>
      </w:r>
      <w:r>
        <w:rPr>
          <w:rFonts w:hint="eastAsia"/>
          <w:lang w:eastAsia="ko-KR"/>
        </w:rPr>
        <w:t>&lt;/string&gt;</w:t>
      </w:r>
    </w:p>
    <w:p w14:paraId="31F36268" w14:textId="77777777" w:rsidR="00A15144" w:rsidRDefault="00A15144" w:rsidP="00A15144">
      <w:pPr>
        <w:rPr>
          <w:lang w:eastAsia="ko-KR"/>
        </w:rPr>
      </w:pPr>
    </w:p>
    <w:p w14:paraId="6112FB62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&lt;!-- Home </w:t>
      </w:r>
      <w:r>
        <w:rPr>
          <w:rFonts w:hint="eastAsia"/>
          <w:lang w:eastAsia="ko-KR"/>
        </w:rPr>
        <w:t>메뉴</w:t>
      </w:r>
      <w:r>
        <w:rPr>
          <w:rFonts w:hint="eastAsia"/>
          <w:lang w:eastAsia="ko-KR"/>
        </w:rPr>
        <w:t xml:space="preserve"> --&gt;</w:t>
      </w:r>
    </w:p>
    <w:p w14:paraId="3042C302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name="adminListMenu"&gt;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>\n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>&lt;/string&gt;</w:t>
      </w:r>
    </w:p>
    <w:p w14:paraId="0C3FE67E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name="adminScheduleMenu"&gt;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>\n</w:t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>&lt;/string&gt;</w:t>
      </w:r>
    </w:p>
    <w:p w14:paraId="0A7A1D2F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name="adminMenu"&gt;</w:t>
      </w:r>
      <w:r>
        <w:rPr>
          <w:rFonts w:hint="eastAsia"/>
          <w:lang w:eastAsia="ko-KR"/>
        </w:rPr>
        <w:t>팀장</w:t>
      </w:r>
      <w:r>
        <w:rPr>
          <w:rFonts w:hint="eastAsia"/>
          <w:lang w:eastAsia="ko-KR"/>
        </w:rPr>
        <w:t>&lt;/string&gt;</w:t>
      </w:r>
    </w:p>
    <w:p w14:paraId="09BE4A67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name="adminLoginMenu"&gt;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>&lt;/string&gt;</w:t>
      </w:r>
    </w:p>
    <w:p w14:paraId="6438F8FA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name="adminCreateAppQR"&gt;</w:t>
      </w:r>
      <w:r>
        <w:rPr>
          <w:rFonts w:hint="eastAsia"/>
          <w:lang w:eastAsia="ko-KR"/>
        </w:rPr>
        <w:t>앱</w:t>
      </w:r>
      <w:r>
        <w:rPr>
          <w:rFonts w:hint="eastAsia"/>
          <w:lang w:eastAsia="ko-KR"/>
        </w:rPr>
        <w:t>QR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>&lt;/string&gt;</w:t>
      </w:r>
    </w:p>
    <w:p w14:paraId="78B48B6C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name="setting_adminExit"&gt;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>\n</w:t>
      </w:r>
      <w:r>
        <w:rPr>
          <w:rFonts w:hint="eastAsia"/>
          <w:lang w:eastAsia="ko-KR"/>
        </w:rPr>
        <w:t>모드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</w:t>
      </w:r>
      <w:r>
        <w:rPr>
          <w:rFonts w:hint="eastAsia"/>
          <w:lang w:eastAsia="ko-KR"/>
        </w:rPr>
        <w:t>&lt;/string&gt;</w:t>
      </w:r>
    </w:p>
    <w:p w14:paraId="4155B10F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name="admin_list_ImageView"&gt;admin_list_ImageView&lt;/string&gt;</w:t>
      </w:r>
    </w:p>
    <w:p w14:paraId="0F766BFC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name="admin_schedule_ImageView"&gt;admin_schedule_ImageView&lt;/string&gt;</w:t>
      </w:r>
    </w:p>
    <w:p w14:paraId="4D196CBA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lastRenderedPageBreak/>
        <w:t xml:space="preserve">    &lt;string name="admin_call_ImageView"&gt;admin_call_ImageView&lt;/string&gt;</w:t>
      </w:r>
    </w:p>
    <w:p w14:paraId="636CEEAA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name="admin_login_ImageView"&gt;admin_login_ImageView&lt;/string&gt;</w:t>
      </w:r>
    </w:p>
    <w:p w14:paraId="650CDA74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name="admin_exit_ImageView"&gt;admin_exit_ImageView&lt;/string&gt;</w:t>
      </w:r>
    </w:p>
    <w:p w14:paraId="39258728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name="memberOut_ImageView"&gt;memberOut_ImageView&lt;/string&gt;</w:t>
      </w:r>
    </w:p>
    <w:p w14:paraId="6FBEDC66" w14:textId="77777777" w:rsidR="00A15144" w:rsidRDefault="00A15144" w:rsidP="00A15144">
      <w:pPr>
        <w:rPr>
          <w:lang w:eastAsia="ko-KR"/>
        </w:rPr>
      </w:pPr>
    </w:p>
    <w:p w14:paraId="081A3137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&lt;!-- Member </w:t>
      </w:r>
      <w:r>
        <w:rPr>
          <w:rFonts w:hint="eastAsia"/>
          <w:lang w:eastAsia="ko-KR"/>
        </w:rPr>
        <w:t>메뉴</w:t>
      </w:r>
      <w:r>
        <w:rPr>
          <w:rFonts w:hint="eastAsia"/>
          <w:lang w:eastAsia="ko-KR"/>
        </w:rPr>
        <w:t xml:space="preserve"> --&gt;</w:t>
      </w:r>
    </w:p>
    <w:p w14:paraId="6FDEBDB4" w14:textId="77777777" w:rsidR="00A15144" w:rsidRDefault="00A15144" w:rsidP="00A15144">
      <w:pPr>
        <w:rPr>
          <w:lang w:eastAsia="ko-KR"/>
        </w:rPr>
      </w:pPr>
    </w:p>
    <w:p w14:paraId="4F20A178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&lt;!-- </w:t>
      </w:r>
      <w:r>
        <w:rPr>
          <w:rFonts w:hint="eastAsia"/>
          <w:lang w:eastAsia="ko-KR"/>
        </w:rPr>
        <w:t>회원관리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모달창</w:t>
      </w:r>
      <w:r>
        <w:rPr>
          <w:rFonts w:hint="eastAsia"/>
          <w:lang w:eastAsia="ko-KR"/>
        </w:rPr>
        <w:t xml:space="preserve"> --&gt;</w:t>
      </w:r>
    </w:p>
    <w:p w14:paraId="31DF54D5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name="memberId"&gt;</w:t>
      </w:r>
      <w:r>
        <w:rPr>
          <w:rFonts w:hint="eastAsia"/>
          <w:lang w:eastAsia="ko-KR"/>
        </w:rPr>
        <w:t>회원아이디</w:t>
      </w:r>
      <w:r>
        <w:rPr>
          <w:rFonts w:hint="eastAsia"/>
          <w:lang w:eastAsia="ko-KR"/>
        </w:rPr>
        <w:t>&lt;/string&gt;</w:t>
      </w:r>
    </w:p>
    <w:p w14:paraId="5FC639DB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name="joinDate"&gt;</w:t>
      </w:r>
      <w:r>
        <w:rPr>
          <w:rFonts w:hint="eastAsia"/>
          <w:lang w:eastAsia="ko-KR"/>
        </w:rPr>
        <w:t>가입날짜</w:t>
      </w:r>
      <w:r>
        <w:rPr>
          <w:rFonts w:hint="eastAsia"/>
          <w:lang w:eastAsia="ko-KR"/>
        </w:rPr>
        <w:t>&lt;/string&gt;</w:t>
      </w:r>
    </w:p>
    <w:p w14:paraId="52A67587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name="memberPoint"&gt;</w:t>
      </w:r>
      <w:r>
        <w:rPr>
          <w:rFonts w:hint="eastAsia"/>
          <w:lang w:eastAsia="ko-KR"/>
        </w:rPr>
        <w:t>보유포인트</w:t>
      </w:r>
      <w:r>
        <w:rPr>
          <w:rFonts w:hint="eastAsia"/>
          <w:lang w:eastAsia="ko-KR"/>
        </w:rPr>
        <w:t>&lt;/string&gt;</w:t>
      </w:r>
    </w:p>
    <w:p w14:paraId="56F79641" w14:textId="77777777" w:rsidR="00A15144" w:rsidRDefault="00A15144" w:rsidP="00A15144">
      <w:pPr>
        <w:rPr>
          <w:lang w:eastAsia="ko-KR"/>
        </w:rPr>
      </w:pPr>
    </w:p>
    <w:p w14:paraId="734C3020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&lt;!-- </w:t>
      </w:r>
      <w:r>
        <w:rPr>
          <w:rFonts w:hint="eastAsia"/>
          <w:lang w:eastAsia="ko-KR"/>
        </w:rPr>
        <w:t>상품관리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모달창</w:t>
      </w:r>
      <w:r>
        <w:rPr>
          <w:rFonts w:hint="eastAsia"/>
          <w:lang w:eastAsia="ko-KR"/>
        </w:rPr>
        <w:t xml:space="preserve"> --&gt;</w:t>
      </w:r>
    </w:p>
    <w:p w14:paraId="4CDF26C6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name="product_code"&gt;</w:t>
      </w:r>
      <w:r>
        <w:rPr>
          <w:rFonts w:hint="eastAsia"/>
          <w:lang w:eastAsia="ko-KR"/>
        </w:rPr>
        <w:t>상품코드</w:t>
      </w:r>
      <w:r>
        <w:rPr>
          <w:rFonts w:hint="eastAsia"/>
          <w:lang w:eastAsia="ko-KR"/>
        </w:rPr>
        <w:t>&lt;/string&gt;</w:t>
      </w:r>
    </w:p>
    <w:p w14:paraId="27DF4A2E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name="product_stock"&gt;</w:t>
      </w:r>
      <w:r>
        <w:rPr>
          <w:rFonts w:hint="eastAsia"/>
          <w:lang w:eastAsia="ko-KR"/>
        </w:rPr>
        <w:t>상품재고</w:t>
      </w:r>
      <w:r>
        <w:rPr>
          <w:rFonts w:hint="eastAsia"/>
          <w:lang w:eastAsia="ko-KR"/>
        </w:rPr>
        <w:t>&lt;/string&gt;</w:t>
      </w:r>
    </w:p>
    <w:p w14:paraId="3C2D8ECB" w14:textId="77777777" w:rsidR="00A15144" w:rsidRDefault="00A15144" w:rsidP="00A15144">
      <w:pPr>
        <w:rPr>
          <w:lang w:eastAsia="ko-KR"/>
        </w:rPr>
      </w:pPr>
    </w:p>
    <w:p w14:paraId="3ACBD18C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&lt;!-- </w:t>
      </w:r>
      <w:r>
        <w:rPr>
          <w:rFonts w:hint="eastAsia"/>
          <w:lang w:eastAsia="ko-KR"/>
        </w:rPr>
        <w:t>결제내역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모달창</w:t>
      </w:r>
      <w:r>
        <w:rPr>
          <w:rFonts w:hint="eastAsia"/>
          <w:lang w:eastAsia="ko-KR"/>
        </w:rPr>
        <w:t xml:space="preserve"> --&gt;</w:t>
      </w:r>
    </w:p>
    <w:p w14:paraId="3832AC7F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name="receipt_id"&gt;</w:t>
      </w:r>
      <w:r>
        <w:rPr>
          <w:rFonts w:hint="eastAsia"/>
          <w:lang w:eastAsia="ko-KR"/>
        </w:rPr>
        <w:t>영수증</w:t>
      </w:r>
      <w:r>
        <w:rPr>
          <w:rFonts w:hint="eastAsia"/>
          <w:lang w:eastAsia="ko-KR"/>
        </w:rPr>
        <w:t xml:space="preserve"> ID&lt;/string&gt;</w:t>
      </w:r>
    </w:p>
    <w:p w14:paraId="0B10464D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name="user_id"&gt;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ID&lt;/string&gt;</w:t>
      </w:r>
    </w:p>
    <w:p w14:paraId="0A65BA5D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name="user_email"&gt;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이메일</w:t>
      </w:r>
      <w:r>
        <w:rPr>
          <w:rFonts w:hint="eastAsia"/>
          <w:lang w:eastAsia="ko-KR"/>
        </w:rPr>
        <w:t>&lt;/string&gt;</w:t>
      </w:r>
    </w:p>
    <w:p w14:paraId="7BAB32B6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name="products"&gt;</w:t>
      </w:r>
      <w:r>
        <w:rPr>
          <w:rFonts w:hint="eastAsia"/>
          <w:lang w:eastAsia="ko-KR"/>
        </w:rPr>
        <w:t>제품</w:t>
      </w:r>
      <w:r>
        <w:rPr>
          <w:rFonts w:hint="eastAsia"/>
          <w:lang w:eastAsia="ko-KR"/>
        </w:rPr>
        <w:t>&lt;/string&gt;</w:t>
      </w:r>
    </w:p>
    <w:p w14:paraId="71C56168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name="total_price"&gt;</w:t>
      </w:r>
      <w:r>
        <w:rPr>
          <w:rFonts w:hint="eastAsia"/>
          <w:lang w:eastAsia="ko-KR"/>
        </w:rPr>
        <w:t>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가격</w:t>
      </w:r>
      <w:r>
        <w:rPr>
          <w:rFonts w:hint="eastAsia"/>
          <w:lang w:eastAsia="ko-KR"/>
        </w:rPr>
        <w:t>&lt;/string&gt;</w:t>
      </w:r>
    </w:p>
    <w:p w14:paraId="3C36C533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name="use_points"&gt;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포인트</w:t>
      </w:r>
      <w:r>
        <w:rPr>
          <w:rFonts w:hint="eastAsia"/>
          <w:lang w:eastAsia="ko-KR"/>
        </w:rPr>
        <w:t>&lt;/string&gt;</w:t>
      </w:r>
    </w:p>
    <w:p w14:paraId="1C37F718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name="payment_date"&gt;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</w:t>
      </w:r>
      <w:r>
        <w:rPr>
          <w:rFonts w:hint="eastAsia"/>
          <w:lang w:eastAsia="ko-KR"/>
        </w:rPr>
        <w:t>&lt;/string&gt;</w:t>
      </w:r>
    </w:p>
    <w:p w14:paraId="2A0F04B9" w14:textId="77777777" w:rsidR="00A15144" w:rsidRDefault="00A15144" w:rsidP="00A15144">
      <w:pPr>
        <w:rPr>
          <w:lang w:eastAsia="ko-KR"/>
        </w:rPr>
      </w:pPr>
    </w:p>
    <w:p w14:paraId="1D34FF1B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&lt;!-- ProductData Management Menu --&gt;</w:t>
      </w:r>
    </w:p>
    <w:p w14:paraId="152B76BE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name="productSearchIdHint"&gt;</w:t>
      </w:r>
      <w:r>
        <w:rPr>
          <w:rFonts w:hint="eastAsia"/>
          <w:lang w:eastAsia="ko-KR"/>
        </w:rPr>
        <w:t>상품명을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입력하세요</w:t>
      </w:r>
      <w:r>
        <w:rPr>
          <w:rFonts w:hint="eastAsia"/>
          <w:lang w:eastAsia="ko-KR"/>
        </w:rPr>
        <w:t>&lt;/string&gt;</w:t>
      </w:r>
    </w:p>
    <w:p w14:paraId="3F7718E3" w14:textId="77777777" w:rsidR="00A15144" w:rsidRDefault="00A15144" w:rsidP="00A15144">
      <w:pPr>
        <w:rPr>
          <w:lang w:eastAsia="ko-KR"/>
        </w:rPr>
      </w:pPr>
    </w:p>
    <w:p w14:paraId="57028957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&lt;!-- </w:t>
      </w:r>
      <w:r>
        <w:rPr>
          <w:rFonts w:hint="eastAsia"/>
          <w:lang w:eastAsia="ko-KR"/>
        </w:rPr>
        <w:t>상품등록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</w:t>
      </w:r>
      <w:r>
        <w:rPr>
          <w:rFonts w:hint="eastAsia"/>
          <w:lang w:eastAsia="ko-KR"/>
        </w:rPr>
        <w:t xml:space="preserve"> --&gt;</w:t>
      </w:r>
    </w:p>
    <w:p w14:paraId="175BB662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name="product_image"&gt;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>&lt;/string&gt;</w:t>
      </w:r>
    </w:p>
    <w:p w14:paraId="34709708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name="product_name"&gt;</w:t>
      </w:r>
      <w:r>
        <w:rPr>
          <w:rFonts w:hint="eastAsia"/>
          <w:lang w:eastAsia="ko-KR"/>
        </w:rPr>
        <w:t>상품명</w:t>
      </w:r>
      <w:r>
        <w:rPr>
          <w:rFonts w:hint="eastAsia"/>
          <w:lang w:eastAsia="ko-KR"/>
        </w:rPr>
        <w:t>&lt;/string&gt;</w:t>
      </w:r>
    </w:p>
    <w:p w14:paraId="5E5EE80B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name="product_category"&gt;</w:t>
      </w:r>
      <w:r>
        <w:rPr>
          <w:rFonts w:hint="eastAsia"/>
          <w:lang w:eastAsia="ko-KR"/>
        </w:rPr>
        <w:t>카테고리</w:t>
      </w:r>
      <w:r>
        <w:rPr>
          <w:rFonts w:hint="eastAsia"/>
          <w:lang w:eastAsia="ko-KR"/>
        </w:rPr>
        <w:t>&lt;/string&gt;</w:t>
      </w:r>
    </w:p>
    <w:p w14:paraId="79F8DB8A" w14:textId="77777777" w:rsidR="00A15144" w:rsidRDefault="00A15144" w:rsidP="00A15144">
      <w:pPr>
        <w:rPr>
          <w:lang w:eastAsia="ko-KR"/>
        </w:rPr>
      </w:pPr>
    </w:p>
    <w:p w14:paraId="5B0B2C66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&lt;!--  </w:t>
      </w:r>
      <w:r>
        <w:rPr>
          <w:rFonts w:hint="eastAsia"/>
          <w:lang w:eastAsia="ko-KR"/>
        </w:rPr>
        <w:t>여기서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카테고리내용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바꾸면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한번에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바뀜</w:t>
      </w:r>
      <w:r>
        <w:rPr>
          <w:rFonts w:hint="eastAsia"/>
          <w:lang w:eastAsia="ko-KR"/>
        </w:rPr>
        <w:t xml:space="preserve">  --&gt;</w:t>
      </w:r>
    </w:p>
    <w:p w14:paraId="56B33B37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name="product_categoryDefault"&gt;</w:t>
      </w:r>
      <w:r>
        <w:rPr>
          <w:rFonts w:hint="eastAsia"/>
          <w:lang w:eastAsia="ko-KR"/>
        </w:rPr>
        <w:t>카테고리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>&lt;/string&gt;</w:t>
      </w:r>
    </w:p>
    <w:p w14:paraId="34F397FB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name="product_category1"&gt;</w:t>
      </w:r>
      <w:r>
        <w:rPr>
          <w:rFonts w:hint="eastAsia"/>
          <w:lang w:eastAsia="ko-KR"/>
        </w:rPr>
        <w:t>문구류</w:t>
      </w:r>
      <w:r>
        <w:rPr>
          <w:rFonts w:hint="eastAsia"/>
          <w:lang w:eastAsia="ko-KR"/>
        </w:rPr>
        <w:t>&lt;/string&gt;</w:t>
      </w:r>
    </w:p>
    <w:p w14:paraId="001A3A59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name="product_category2"&gt;</w:t>
      </w:r>
      <w:r>
        <w:rPr>
          <w:rFonts w:hint="eastAsia"/>
          <w:lang w:eastAsia="ko-KR"/>
        </w:rPr>
        <w:t>생필품</w:t>
      </w:r>
      <w:r>
        <w:rPr>
          <w:rFonts w:hint="eastAsia"/>
          <w:lang w:eastAsia="ko-KR"/>
        </w:rPr>
        <w:t>&lt;/string&gt;</w:t>
      </w:r>
    </w:p>
    <w:p w14:paraId="093D2AB9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name="product_category3"&gt;</w:t>
      </w:r>
      <w:r>
        <w:rPr>
          <w:rFonts w:hint="eastAsia"/>
          <w:lang w:eastAsia="ko-KR"/>
        </w:rPr>
        <w:t>주방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도구</w:t>
      </w:r>
      <w:r>
        <w:rPr>
          <w:rFonts w:hint="eastAsia"/>
          <w:lang w:eastAsia="ko-KR"/>
        </w:rPr>
        <w:t>&lt;/string&gt;</w:t>
      </w:r>
    </w:p>
    <w:p w14:paraId="0A9CAC24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name="product_price"&gt;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가격</w:t>
      </w:r>
      <w:r>
        <w:rPr>
          <w:rFonts w:hint="eastAsia"/>
          <w:lang w:eastAsia="ko-KR"/>
        </w:rPr>
        <w:t>&lt;/string&gt;</w:t>
      </w:r>
    </w:p>
    <w:p w14:paraId="37849405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name="create_QR"&gt;QR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>&lt;/string&gt;</w:t>
      </w:r>
    </w:p>
    <w:p w14:paraId="742F622D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name="product_register_btn"&gt;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  <w:r>
        <w:rPr>
          <w:rFonts w:hint="eastAsia"/>
          <w:lang w:eastAsia="ko-KR"/>
        </w:rPr>
        <w:t>&lt;/string&gt;</w:t>
      </w:r>
    </w:p>
    <w:p w14:paraId="58D653E7" w14:textId="77777777" w:rsidR="00A15144" w:rsidRDefault="00A15144" w:rsidP="00A15144">
      <w:pPr>
        <w:rPr>
          <w:lang w:eastAsia="ko-KR"/>
        </w:rPr>
      </w:pPr>
    </w:p>
    <w:p w14:paraId="315DB2FD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&lt;!-- Admin Form --&gt;</w:t>
      </w:r>
    </w:p>
    <w:p w14:paraId="72A8673A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name="admin_form_title"&gt;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  <w:r>
        <w:rPr>
          <w:rFonts w:hint="eastAsia"/>
          <w:lang w:eastAsia="ko-KR"/>
        </w:rPr>
        <w:t>&lt;/string&gt;</w:t>
      </w:r>
    </w:p>
    <w:p w14:paraId="418D1BAC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name="admin_form_editTextIdField"&gt;Admin Id&lt;/string&gt;</w:t>
      </w:r>
    </w:p>
    <w:p w14:paraId="5D6B7C36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name="admin_form_editTextPwField"&gt;Admin Pw&lt;/string&gt;</w:t>
      </w:r>
    </w:p>
    <w:p w14:paraId="7F88FE94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name="admin_form_editTextPositionField"&gt;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직책</w:t>
      </w:r>
      <w:r>
        <w:rPr>
          <w:rFonts w:hint="eastAsia"/>
          <w:lang w:eastAsia="ko-KR"/>
        </w:rPr>
        <w:t>&lt;/string&gt;</w:t>
      </w:r>
    </w:p>
    <w:p w14:paraId="459B613C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name="admin_form_adminAddBtn"&gt;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  <w:r>
        <w:rPr>
          <w:rFonts w:hint="eastAsia"/>
          <w:lang w:eastAsia="ko-KR"/>
        </w:rPr>
        <w:t>&lt;/string&gt;</w:t>
      </w:r>
    </w:p>
    <w:p w14:paraId="74EE232B" w14:textId="77777777" w:rsidR="00A15144" w:rsidRDefault="00A15144" w:rsidP="00A15144">
      <w:pPr>
        <w:rPr>
          <w:lang w:eastAsia="ko-KR"/>
        </w:rPr>
      </w:pPr>
    </w:p>
    <w:p w14:paraId="6EC829CC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lastRenderedPageBreak/>
        <w:t xml:space="preserve">    &lt;!-- member_list.xml --&gt;</w:t>
      </w:r>
    </w:p>
    <w:p w14:paraId="0FF856A5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name="member_list_item_memberNum"&gt;memberNum&lt;/string&gt;</w:t>
      </w:r>
    </w:p>
    <w:p w14:paraId="4520C232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name="member_list_item_memberId"&gt;memberId&lt;/string&gt;</w:t>
      </w:r>
    </w:p>
    <w:p w14:paraId="14C6D23B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name="member_list_item_memberPoint"&gt;memberPoint&lt;/string&gt;</w:t>
      </w:r>
    </w:p>
    <w:p w14:paraId="2A7BE1A6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name="member_list_item_memberOut_ImageView"&gt;memberOut&lt;/string&gt;</w:t>
      </w:r>
    </w:p>
    <w:p w14:paraId="6D8C6A54" w14:textId="77777777" w:rsidR="00A15144" w:rsidRDefault="00A15144" w:rsidP="00A15144">
      <w:pPr>
        <w:rPr>
          <w:lang w:eastAsia="ko-KR"/>
        </w:rPr>
      </w:pPr>
    </w:p>
    <w:p w14:paraId="3ED80E3A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&lt;!-- product_list_item.xml --&gt;</w:t>
      </w:r>
    </w:p>
    <w:p w14:paraId="01A6AEB3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name="productUpdateBtn"&gt;productUpdateBtn&lt;/string&gt;</w:t>
      </w:r>
    </w:p>
    <w:p w14:paraId="7288C485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name="productDeleteBtn"&gt;productDeleteBtn&lt;/string&gt;</w:t>
      </w:r>
    </w:p>
    <w:p w14:paraId="03E804B4" w14:textId="77777777" w:rsidR="00A15144" w:rsidRDefault="00A15144" w:rsidP="00A15144">
      <w:pPr>
        <w:rPr>
          <w:lang w:eastAsia="ko-KR"/>
        </w:rPr>
      </w:pPr>
    </w:p>
    <w:p w14:paraId="77091912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&lt;!--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--&gt;</w:t>
      </w:r>
    </w:p>
    <w:p w14:paraId="3313C3C5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name="productUpdate_title"&gt;</w:t>
      </w:r>
      <w:r>
        <w:rPr>
          <w:rFonts w:hint="eastAsia"/>
          <w:lang w:eastAsia="ko-KR"/>
        </w:rPr>
        <w:t>상품수정</w:t>
      </w:r>
      <w:r>
        <w:rPr>
          <w:rFonts w:hint="eastAsia"/>
          <w:lang w:eastAsia="ko-KR"/>
        </w:rPr>
        <w:t>&lt;/string&gt;</w:t>
      </w:r>
    </w:p>
    <w:p w14:paraId="184A3CB4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name="product_update"&gt;Update&lt;/string&gt;</w:t>
      </w:r>
    </w:p>
    <w:p w14:paraId="73077A96" w14:textId="77777777" w:rsidR="00A15144" w:rsidRDefault="00A15144" w:rsidP="00A15144">
      <w:pPr>
        <w:rPr>
          <w:lang w:eastAsia="ko-KR"/>
        </w:rPr>
      </w:pPr>
    </w:p>
    <w:p w14:paraId="00F6CB5A" w14:textId="7394D68A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&lt;!-- </w:t>
      </w:r>
      <w:r>
        <w:rPr>
          <w:rFonts w:hint="eastAsia"/>
          <w:lang w:eastAsia="ko-KR"/>
        </w:rPr>
        <w:t>여기서부터는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===================================== --&gt;</w:t>
      </w:r>
    </w:p>
    <w:p w14:paraId="16E3DCBE" w14:textId="77777777" w:rsidR="00A15144" w:rsidRDefault="00A15144" w:rsidP="00A15144">
      <w:pPr>
        <w:rPr>
          <w:lang w:eastAsia="ko-KR"/>
        </w:rPr>
      </w:pPr>
    </w:p>
    <w:p w14:paraId="3E981C79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&lt;!-- main_activity_page --&gt;</w:t>
      </w:r>
    </w:p>
    <w:p w14:paraId="6C891CD1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name="main_logo"&gt;YUHAN19+&lt;/string&gt;</w:t>
      </w:r>
    </w:p>
    <w:p w14:paraId="632371C3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name="new_product"&gt;</w:t>
      </w:r>
      <w:r>
        <w:rPr>
          <w:rFonts w:hint="eastAsia"/>
          <w:lang w:eastAsia="ko-KR"/>
        </w:rPr>
        <w:t>최신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>&lt;/string&gt;</w:t>
      </w:r>
    </w:p>
    <w:p w14:paraId="61D03F26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name="main_serch"&gt;</w:t>
      </w:r>
      <w:r>
        <w:rPr>
          <w:rFonts w:hint="eastAsia"/>
          <w:lang w:eastAsia="ko-KR"/>
        </w:rPr>
        <w:t>검색어를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주세요</w:t>
      </w:r>
      <w:r>
        <w:rPr>
          <w:rFonts w:hint="eastAsia"/>
          <w:lang w:eastAsia="ko-KR"/>
        </w:rPr>
        <w:t>&lt;/string&gt;</w:t>
      </w:r>
    </w:p>
    <w:p w14:paraId="0D137192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name="store_location_Btn"&gt;</w:t>
      </w:r>
      <w:r>
        <w:rPr>
          <w:rFonts w:hint="eastAsia"/>
          <w:lang w:eastAsia="ko-KR"/>
        </w:rPr>
        <w:t>매장위치</w:t>
      </w:r>
      <w:r>
        <w:rPr>
          <w:rFonts w:hint="eastAsia"/>
          <w:lang w:eastAsia="ko-KR"/>
        </w:rPr>
        <w:t>&lt;/string&gt;</w:t>
      </w:r>
    </w:p>
    <w:p w14:paraId="3DF89C92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name="payment_Btn"&gt;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>&lt;/string&gt;</w:t>
      </w:r>
    </w:p>
    <w:p w14:paraId="059B5F2A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name="product_Btn"&gt;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>&lt;/string&gt;</w:t>
      </w:r>
    </w:p>
    <w:p w14:paraId="349E84BB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name="mypage_Btn"&gt;</w:t>
      </w:r>
      <w:r>
        <w:rPr>
          <w:rFonts w:hint="eastAsia"/>
          <w:lang w:eastAsia="ko-KR"/>
        </w:rPr>
        <w:t>회원정보</w:t>
      </w:r>
      <w:r>
        <w:rPr>
          <w:rFonts w:hint="eastAsia"/>
          <w:lang w:eastAsia="ko-KR"/>
        </w:rPr>
        <w:t>&lt;/string&gt;</w:t>
      </w:r>
    </w:p>
    <w:p w14:paraId="4056D5CC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name="admin_code"&gt;admin_code&lt;/string&gt;</w:t>
      </w:r>
    </w:p>
    <w:p w14:paraId="5E54C11C" w14:textId="77777777" w:rsidR="00A15144" w:rsidRDefault="00A15144" w:rsidP="00A15144">
      <w:pPr>
        <w:rPr>
          <w:lang w:eastAsia="ko-KR"/>
        </w:rPr>
      </w:pPr>
    </w:p>
    <w:p w14:paraId="74812C61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&lt;!-- main_activity_login.xml --&gt;</w:t>
      </w:r>
    </w:p>
    <w:p w14:paraId="1A9083F2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name="close_login"&gt;</w:t>
      </w:r>
      <w:r>
        <w:rPr>
          <w:rFonts w:hint="eastAsia"/>
          <w:lang w:eastAsia="ko-KR"/>
        </w:rPr>
        <w:t>닫기</w:t>
      </w:r>
      <w:r>
        <w:rPr>
          <w:rFonts w:hint="eastAsia"/>
          <w:lang w:eastAsia="ko-KR"/>
        </w:rPr>
        <w:t>&lt;/string&gt;</w:t>
      </w:r>
    </w:p>
    <w:p w14:paraId="35229463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name="login"&gt;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>&lt;/string&gt;</w:t>
      </w:r>
    </w:p>
    <w:p w14:paraId="0AA359A8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name="login_id"&gt;</w:t>
      </w:r>
      <w:r>
        <w:rPr>
          <w:rFonts w:hint="eastAsia"/>
          <w:lang w:eastAsia="ko-KR"/>
        </w:rPr>
        <w:t>아이디</w:t>
      </w:r>
      <w:r>
        <w:rPr>
          <w:rFonts w:hint="eastAsia"/>
          <w:lang w:eastAsia="ko-KR"/>
        </w:rPr>
        <w:t>&lt;/string&gt;</w:t>
      </w:r>
    </w:p>
    <w:p w14:paraId="37B344A5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name="login_pwd"&gt;</w:t>
      </w:r>
      <w:r>
        <w:rPr>
          <w:rFonts w:hint="eastAsia"/>
          <w:lang w:eastAsia="ko-KR"/>
        </w:rPr>
        <w:t>비밀번호</w:t>
      </w:r>
      <w:r>
        <w:rPr>
          <w:rFonts w:hint="eastAsia"/>
          <w:lang w:eastAsia="ko-KR"/>
        </w:rPr>
        <w:t>&lt;/string&gt;</w:t>
      </w:r>
    </w:p>
    <w:p w14:paraId="735D33C6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name="non_login"&gt;</w:t>
      </w:r>
      <w:r>
        <w:rPr>
          <w:rFonts w:hint="eastAsia"/>
          <w:lang w:eastAsia="ko-KR"/>
        </w:rPr>
        <w:t>비회원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>&lt;/string&gt;</w:t>
      </w:r>
    </w:p>
    <w:p w14:paraId="599817DB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name="register"&gt;</w:t>
      </w:r>
      <w:r>
        <w:rPr>
          <w:rFonts w:hint="eastAsia"/>
          <w:lang w:eastAsia="ko-KR"/>
        </w:rPr>
        <w:t>회원가입</w:t>
      </w:r>
      <w:r>
        <w:rPr>
          <w:rFonts w:hint="eastAsia"/>
          <w:lang w:eastAsia="ko-KR"/>
        </w:rPr>
        <w:t>&lt;/string&gt;</w:t>
      </w:r>
    </w:p>
    <w:p w14:paraId="3AD8202C" w14:textId="77777777" w:rsidR="00A15144" w:rsidRDefault="00A15144" w:rsidP="00A15144">
      <w:pPr>
        <w:rPr>
          <w:lang w:eastAsia="ko-KR"/>
        </w:rPr>
      </w:pPr>
    </w:p>
    <w:p w14:paraId="10571C3E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&lt;!-- main_activity_my_info.xml --&gt;</w:t>
      </w:r>
    </w:p>
    <w:p w14:paraId="78E32B58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name="retouch_info_user"&gt;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>&lt;/string&gt;</w:t>
      </w:r>
    </w:p>
    <w:p w14:paraId="3E02D158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name="enter_pwd"&gt;</w:t>
      </w:r>
      <w:r>
        <w:rPr>
          <w:rFonts w:hint="eastAsia"/>
          <w:lang w:eastAsia="ko-KR"/>
        </w:rPr>
        <w:t>비밀번호를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주세요</w:t>
      </w:r>
      <w:r>
        <w:rPr>
          <w:rFonts w:hint="eastAsia"/>
          <w:lang w:eastAsia="ko-KR"/>
        </w:rPr>
        <w:t>&lt;/string&gt;</w:t>
      </w:r>
    </w:p>
    <w:p w14:paraId="0D25F8E9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name="retouch_pwd"&gt;</w:t>
      </w:r>
      <w:r>
        <w:rPr>
          <w:rFonts w:hint="eastAsia"/>
          <w:lang w:eastAsia="ko-KR"/>
        </w:rPr>
        <w:t>비밀번호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재입력</w:t>
      </w:r>
      <w:r>
        <w:rPr>
          <w:rFonts w:hint="eastAsia"/>
          <w:lang w:eastAsia="ko-KR"/>
        </w:rPr>
        <w:t>&lt;/string&gt;</w:t>
      </w:r>
    </w:p>
    <w:p w14:paraId="04CAB141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name="user_name"&gt;</w:t>
      </w:r>
      <w:r>
        <w:rPr>
          <w:rFonts w:hint="eastAsia"/>
          <w:lang w:eastAsia="ko-KR"/>
        </w:rPr>
        <w:t>이름</w:t>
      </w:r>
      <w:r>
        <w:rPr>
          <w:rFonts w:hint="eastAsia"/>
          <w:lang w:eastAsia="ko-KR"/>
        </w:rPr>
        <w:t>&lt;/string&gt;</w:t>
      </w:r>
    </w:p>
    <w:p w14:paraId="6EFEBD56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name="using_name"&gt;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주세요</w:t>
      </w:r>
      <w:r>
        <w:rPr>
          <w:rFonts w:hint="eastAsia"/>
          <w:lang w:eastAsia="ko-KR"/>
        </w:rPr>
        <w:t>&lt;/string&gt;</w:t>
      </w:r>
    </w:p>
    <w:p w14:paraId="3DB28B52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name="double_check"&gt;</w:t>
      </w:r>
      <w:r>
        <w:rPr>
          <w:rFonts w:hint="eastAsia"/>
          <w:lang w:eastAsia="ko-KR"/>
        </w:rPr>
        <w:t>중복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>&lt;/string&gt;</w:t>
      </w:r>
    </w:p>
    <w:p w14:paraId="0597A508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name="phone_number"&gt;</w:t>
      </w:r>
      <w:r>
        <w:rPr>
          <w:rFonts w:hint="eastAsia"/>
          <w:lang w:eastAsia="ko-KR"/>
        </w:rPr>
        <w:t>전화번호</w:t>
      </w:r>
      <w:r>
        <w:rPr>
          <w:rFonts w:hint="eastAsia"/>
          <w:lang w:eastAsia="ko-KR"/>
        </w:rPr>
        <w:t>&lt;/string&gt;</w:t>
      </w:r>
    </w:p>
    <w:p w14:paraId="25A2C806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name="first_num"&gt;010&lt;/string&gt;</w:t>
      </w:r>
    </w:p>
    <w:p w14:paraId="70E056C8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name="hyphen"&gt; - &lt;/string&gt;</w:t>
      </w:r>
    </w:p>
    <w:p w14:paraId="696E373B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name="birth"&gt;</w:t>
      </w:r>
      <w:r>
        <w:rPr>
          <w:rFonts w:hint="eastAsia"/>
          <w:lang w:eastAsia="ko-KR"/>
        </w:rPr>
        <w:t>생년월일</w:t>
      </w:r>
      <w:r>
        <w:rPr>
          <w:rFonts w:hint="eastAsia"/>
          <w:lang w:eastAsia="ko-KR"/>
        </w:rPr>
        <w:t>&lt;/string&gt;</w:t>
      </w:r>
    </w:p>
    <w:p w14:paraId="4449C6F2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name="year"&gt;</w:t>
      </w:r>
      <w:r>
        <w:rPr>
          <w:rFonts w:hint="eastAsia"/>
          <w:lang w:eastAsia="ko-KR"/>
        </w:rPr>
        <w:t>년</w:t>
      </w:r>
      <w:r>
        <w:rPr>
          <w:rFonts w:hint="eastAsia"/>
          <w:lang w:eastAsia="ko-KR"/>
        </w:rPr>
        <w:t>(4</w:t>
      </w:r>
      <w:r>
        <w:rPr>
          <w:rFonts w:hint="eastAsia"/>
          <w:lang w:eastAsia="ko-KR"/>
        </w:rPr>
        <w:t>자리</w:t>
      </w:r>
      <w:r>
        <w:rPr>
          <w:rFonts w:hint="eastAsia"/>
          <w:lang w:eastAsia="ko-KR"/>
        </w:rPr>
        <w:t>)&lt;/string&gt;</w:t>
      </w:r>
    </w:p>
    <w:p w14:paraId="5D621D0F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name="month"&gt; </w:t>
      </w:r>
      <w:r>
        <w:rPr>
          <w:rFonts w:hint="eastAsia"/>
          <w:lang w:eastAsia="ko-KR"/>
        </w:rPr>
        <w:t>월</w:t>
      </w:r>
      <w:r>
        <w:rPr>
          <w:rFonts w:hint="eastAsia"/>
          <w:lang w:eastAsia="ko-KR"/>
        </w:rPr>
        <w:t xml:space="preserve"> &lt;/string&gt;</w:t>
      </w:r>
    </w:p>
    <w:p w14:paraId="1801BEEA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name="day"&gt; 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&lt;/string&gt;</w:t>
      </w:r>
    </w:p>
    <w:p w14:paraId="1605D128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name="address"&gt;</w:t>
      </w:r>
      <w:r>
        <w:rPr>
          <w:rFonts w:hint="eastAsia"/>
          <w:lang w:eastAsia="ko-KR"/>
        </w:rPr>
        <w:t>주소</w:t>
      </w:r>
      <w:r>
        <w:rPr>
          <w:rFonts w:hint="eastAsia"/>
          <w:lang w:eastAsia="ko-KR"/>
        </w:rPr>
        <w:t>&lt;/string&gt;</w:t>
      </w:r>
    </w:p>
    <w:p w14:paraId="78359D35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name="detail_address"&gt;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</w:t>
      </w:r>
      <w:r>
        <w:rPr>
          <w:rFonts w:hint="eastAsia"/>
          <w:lang w:eastAsia="ko-KR"/>
        </w:rPr>
        <w:t>&lt;/string&gt;</w:t>
      </w:r>
    </w:p>
    <w:p w14:paraId="3BDCE481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&lt;string name="clear"&gt;</w:t>
      </w:r>
      <w:r>
        <w:rPr>
          <w:rFonts w:hint="eastAsia"/>
          <w:lang w:eastAsia="ko-KR"/>
        </w:rPr>
        <w:t>완료</w:t>
      </w:r>
      <w:r>
        <w:rPr>
          <w:rFonts w:hint="eastAsia"/>
          <w:lang w:eastAsia="ko-KR"/>
        </w:rPr>
        <w:t>&lt;/string&gt;</w:t>
      </w:r>
    </w:p>
    <w:p w14:paraId="2436F238" w14:textId="77777777" w:rsidR="00A15144" w:rsidRDefault="00A15144" w:rsidP="00A15144">
      <w:pPr>
        <w:rPr>
          <w:lang w:eastAsia="ko-KR"/>
        </w:rPr>
      </w:pPr>
    </w:p>
    <w:p w14:paraId="6AF72183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&lt;!-- main_activity_mypage --&gt;</w:t>
      </w:r>
    </w:p>
    <w:p w14:paraId="25CD9042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name="user_info"&gt;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>&lt;/string&gt;</w:t>
      </w:r>
    </w:p>
    <w:p w14:paraId="5A23FC95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name="user_num"&gt;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번호</w:t>
      </w:r>
      <w:r>
        <w:rPr>
          <w:rFonts w:hint="eastAsia"/>
          <w:lang w:eastAsia="ko-KR"/>
        </w:rPr>
        <w:t>&lt;/string&gt;</w:t>
      </w:r>
    </w:p>
    <w:p w14:paraId="319DBA58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name="userPoint"&gt;</w:t>
      </w:r>
      <w:r>
        <w:rPr>
          <w:rFonts w:hint="eastAsia"/>
          <w:lang w:eastAsia="ko-KR"/>
        </w:rPr>
        <w:t>회원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포인트</w:t>
      </w:r>
      <w:r>
        <w:rPr>
          <w:rFonts w:hint="eastAsia"/>
          <w:lang w:eastAsia="ko-KR"/>
        </w:rPr>
        <w:t>&lt;/string&gt;</w:t>
      </w:r>
    </w:p>
    <w:p w14:paraId="0B02901F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name="retouch_info"&gt;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>&lt;/string&gt;</w:t>
      </w:r>
    </w:p>
    <w:p w14:paraId="7C5FBA0B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name="myPayment"&gt;</w:t>
      </w:r>
      <w:r>
        <w:rPr>
          <w:rFonts w:hint="eastAsia"/>
          <w:lang w:eastAsia="ko-KR"/>
        </w:rPr>
        <w:t>구매내역</w:t>
      </w:r>
      <w:r>
        <w:rPr>
          <w:rFonts w:hint="eastAsia"/>
          <w:lang w:eastAsia="ko-KR"/>
        </w:rPr>
        <w:t>&lt;/string&gt;</w:t>
      </w:r>
    </w:p>
    <w:p w14:paraId="7F712E74" w14:textId="77777777" w:rsidR="00A15144" w:rsidRDefault="00A15144" w:rsidP="00A15144">
      <w:pPr>
        <w:rPr>
          <w:lang w:eastAsia="ko-KR"/>
        </w:rPr>
      </w:pPr>
    </w:p>
    <w:p w14:paraId="34101F16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&lt;!-- </w:t>
      </w:r>
      <w:r>
        <w:rPr>
          <w:rFonts w:hint="eastAsia"/>
          <w:lang w:eastAsia="ko-KR"/>
        </w:rPr>
        <w:t>구매내역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리스트뷰</w:t>
      </w:r>
      <w:r>
        <w:rPr>
          <w:rFonts w:hint="eastAsia"/>
          <w:lang w:eastAsia="ko-KR"/>
        </w:rPr>
        <w:t xml:space="preserve"> item --&gt;</w:t>
      </w:r>
    </w:p>
    <w:p w14:paraId="69856E13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name="orderId"&gt;</w:t>
      </w:r>
      <w:r>
        <w:rPr>
          <w:rFonts w:hint="eastAsia"/>
          <w:lang w:eastAsia="ko-KR"/>
        </w:rPr>
        <w:t>주문</w:t>
      </w:r>
      <w:r>
        <w:rPr>
          <w:rFonts w:hint="eastAsia"/>
          <w:lang w:eastAsia="ko-KR"/>
        </w:rPr>
        <w:t xml:space="preserve"> ID&lt;/string&gt;</w:t>
      </w:r>
    </w:p>
    <w:p w14:paraId="3EDCBC00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name="orderDate"&gt;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</w:t>
      </w:r>
      <w:r>
        <w:rPr>
          <w:rFonts w:hint="eastAsia"/>
          <w:lang w:eastAsia="ko-KR"/>
        </w:rPr>
        <w:t>&lt;/string&gt;</w:t>
      </w:r>
    </w:p>
    <w:p w14:paraId="35251176" w14:textId="77777777" w:rsidR="00A15144" w:rsidRDefault="00A15144" w:rsidP="00A15144">
      <w:pPr>
        <w:rPr>
          <w:lang w:eastAsia="ko-KR"/>
        </w:rPr>
      </w:pPr>
    </w:p>
    <w:p w14:paraId="6A1B9DF4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&lt;!-- </w:t>
      </w:r>
      <w:r>
        <w:rPr>
          <w:rFonts w:hint="eastAsia"/>
          <w:lang w:eastAsia="ko-KR"/>
        </w:rPr>
        <w:t>구매내역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모달창</w:t>
      </w:r>
      <w:r>
        <w:rPr>
          <w:rFonts w:hint="eastAsia"/>
          <w:lang w:eastAsia="ko-KR"/>
        </w:rPr>
        <w:t xml:space="preserve"> --&gt;</w:t>
      </w:r>
    </w:p>
    <w:p w14:paraId="40877B6C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name="isValid"&gt;</w:t>
      </w:r>
      <w:r>
        <w:rPr>
          <w:rFonts w:hint="eastAsia"/>
          <w:lang w:eastAsia="ko-KR"/>
        </w:rPr>
        <w:t>환불상태여부</w:t>
      </w:r>
      <w:r>
        <w:rPr>
          <w:rFonts w:hint="eastAsia"/>
          <w:lang w:eastAsia="ko-KR"/>
        </w:rPr>
        <w:t>&lt;/string&gt;</w:t>
      </w:r>
    </w:p>
    <w:p w14:paraId="2896B9A6" w14:textId="77777777" w:rsidR="00A15144" w:rsidRDefault="00A15144" w:rsidP="00A15144">
      <w:pPr>
        <w:rPr>
          <w:lang w:eastAsia="ko-KR"/>
        </w:rPr>
      </w:pPr>
    </w:p>
    <w:p w14:paraId="395CDFDC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&lt;!-- main_activity_product_item_detail.xml --&gt;</w:t>
      </w:r>
    </w:p>
    <w:p w14:paraId="3B04CA7F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name="category"&gt;</w:t>
      </w:r>
      <w:r>
        <w:rPr>
          <w:rFonts w:hint="eastAsia"/>
          <w:lang w:eastAsia="ko-KR"/>
        </w:rPr>
        <w:t>카테고리</w:t>
      </w:r>
      <w:r>
        <w:rPr>
          <w:rFonts w:hint="eastAsia"/>
          <w:lang w:eastAsia="ko-KR"/>
        </w:rPr>
        <w:t>&lt;/string&gt;</w:t>
      </w:r>
    </w:p>
    <w:p w14:paraId="41D9403B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&lt;string name="product_score"&gt;4.5&lt;/string&gt;</w:t>
      </w:r>
    </w:p>
    <w:p w14:paraId="4681E5F5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name="review_update"&gt;</w:t>
      </w:r>
      <w:r>
        <w:rPr>
          <w:rFonts w:hint="eastAsia"/>
          <w:lang w:eastAsia="ko-KR"/>
        </w:rPr>
        <w:t>리뷰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  <w:r>
        <w:rPr>
          <w:rFonts w:hint="eastAsia"/>
          <w:lang w:eastAsia="ko-KR"/>
        </w:rPr>
        <w:t>&lt;/string&gt;</w:t>
      </w:r>
    </w:p>
    <w:p w14:paraId="005FCFA2" w14:textId="77777777" w:rsidR="00A15144" w:rsidRDefault="00A15144" w:rsidP="00A15144">
      <w:pPr>
        <w:rPr>
          <w:lang w:eastAsia="ko-KR"/>
        </w:rPr>
      </w:pPr>
    </w:p>
    <w:p w14:paraId="76AD3557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&lt;!-- main_activity_scan.xml --&gt;</w:t>
      </w:r>
    </w:p>
    <w:p w14:paraId="6DE45359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name="scan_item"&gt;</w:t>
      </w:r>
      <w:r>
        <w:rPr>
          <w:rFonts w:hint="eastAsia"/>
          <w:lang w:eastAsia="ko-KR"/>
        </w:rPr>
        <w:t>찍은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>&lt;/string&gt;</w:t>
      </w:r>
    </w:p>
    <w:p w14:paraId="6B5E7896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name="point"&gt;</w:t>
      </w:r>
      <w:r>
        <w:rPr>
          <w:rFonts w:hint="eastAsia"/>
          <w:lang w:eastAsia="ko-KR"/>
        </w:rPr>
        <w:t>포인트</w:t>
      </w:r>
      <w:r>
        <w:rPr>
          <w:rFonts w:hint="eastAsia"/>
          <w:lang w:eastAsia="ko-KR"/>
        </w:rPr>
        <w:t>&lt;/string&gt;</w:t>
      </w:r>
    </w:p>
    <w:p w14:paraId="22450B0E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name="using_point"&gt;</w:t>
      </w:r>
      <w:r>
        <w:rPr>
          <w:rFonts w:hint="eastAsia"/>
          <w:lang w:eastAsia="ko-KR"/>
        </w:rPr>
        <w:t>포인트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</w:t>
      </w:r>
      <w:r>
        <w:rPr>
          <w:rFonts w:hint="eastAsia"/>
          <w:lang w:eastAsia="ko-KR"/>
        </w:rPr>
        <w:t>&lt;/string&gt;</w:t>
      </w:r>
    </w:p>
    <w:p w14:paraId="4DC5D59A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name="price"&gt;</w:t>
      </w:r>
      <w:r>
        <w:rPr>
          <w:rFonts w:hint="eastAsia"/>
          <w:lang w:eastAsia="ko-KR"/>
        </w:rPr>
        <w:t>가격</w:t>
      </w:r>
      <w:r>
        <w:rPr>
          <w:rFonts w:hint="eastAsia"/>
          <w:lang w:eastAsia="ko-KR"/>
        </w:rPr>
        <w:t>&lt;/string&gt;</w:t>
      </w:r>
    </w:p>
    <w:p w14:paraId="39A053A8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name="scan_payment"&gt;</w:t>
      </w:r>
      <w:r>
        <w:rPr>
          <w:rFonts w:hint="eastAsia"/>
          <w:lang w:eastAsia="ko-KR"/>
        </w:rPr>
        <w:t>결제</w:t>
      </w:r>
      <w:r>
        <w:rPr>
          <w:rFonts w:hint="eastAsia"/>
          <w:lang w:eastAsia="ko-KR"/>
        </w:rPr>
        <w:t>&lt;/string&gt;</w:t>
      </w:r>
    </w:p>
    <w:p w14:paraId="56B61E49" w14:textId="77777777" w:rsidR="00A15144" w:rsidRDefault="00A15144" w:rsidP="00A15144">
      <w:pPr>
        <w:rPr>
          <w:lang w:eastAsia="ko-KR"/>
        </w:rPr>
      </w:pPr>
    </w:p>
    <w:p w14:paraId="23B4B096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&lt;!-- main_activity_register.xml --&gt;</w:t>
      </w:r>
    </w:p>
    <w:p w14:paraId="65E72AB4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name="enter_id"&gt;</w:t>
      </w:r>
      <w:r>
        <w:rPr>
          <w:rFonts w:hint="eastAsia"/>
          <w:lang w:eastAsia="ko-KR"/>
        </w:rPr>
        <w:t>이메일을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주세요</w:t>
      </w:r>
      <w:r>
        <w:rPr>
          <w:rFonts w:hint="eastAsia"/>
          <w:lang w:eastAsia="ko-KR"/>
        </w:rPr>
        <w:t>&lt;/string&gt;</w:t>
      </w:r>
    </w:p>
    <w:p w14:paraId="705E2EC7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name="sign_up"&gt;</w:t>
      </w:r>
      <w:r>
        <w:rPr>
          <w:rFonts w:hint="eastAsia"/>
          <w:lang w:eastAsia="ko-KR"/>
        </w:rPr>
        <w:t>가입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신청</w:t>
      </w:r>
      <w:r>
        <w:rPr>
          <w:rFonts w:hint="eastAsia"/>
          <w:lang w:eastAsia="ko-KR"/>
        </w:rPr>
        <w:t>&lt;/string&gt;</w:t>
      </w:r>
    </w:p>
    <w:p w14:paraId="68357E01" w14:textId="77777777" w:rsidR="00A15144" w:rsidRDefault="00A15144" w:rsidP="00A15144">
      <w:pPr>
        <w:rPr>
          <w:lang w:eastAsia="ko-KR"/>
        </w:rPr>
      </w:pPr>
    </w:p>
    <w:p w14:paraId="672FD3FD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&lt;!-- main_product_review_item.xml --&gt;</w:t>
      </w:r>
    </w:p>
    <w:p w14:paraId="30E472C5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name="score"&gt;</w:t>
      </w:r>
      <w:r>
        <w:rPr>
          <w:rFonts w:hint="eastAsia"/>
          <w:lang w:eastAsia="ko-KR"/>
        </w:rPr>
        <w:t>평점</w:t>
      </w:r>
      <w:r>
        <w:rPr>
          <w:rFonts w:hint="eastAsia"/>
          <w:lang w:eastAsia="ko-KR"/>
        </w:rPr>
        <w:t>&lt;/string&gt;</w:t>
      </w:r>
    </w:p>
    <w:p w14:paraId="4713AB95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name="creation_date"&gt;</w:t>
      </w:r>
      <w:r>
        <w:rPr>
          <w:rFonts w:hint="eastAsia"/>
          <w:lang w:eastAsia="ko-KR"/>
        </w:rPr>
        <w:t>작성일</w:t>
      </w:r>
      <w:r>
        <w:rPr>
          <w:rFonts w:hint="eastAsia"/>
          <w:lang w:eastAsia="ko-KR"/>
        </w:rPr>
        <w:t>&lt;/string&gt;</w:t>
      </w:r>
    </w:p>
    <w:p w14:paraId="58AA5FEC" w14:textId="77777777" w:rsidR="00A15144" w:rsidRDefault="00A15144" w:rsidP="00A15144">
      <w:pPr>
        <w:rPr>
          <w:lang w:eastAsia="ko-KR"/>
        </w:rPr>
      </w:pPr>
    </w:p>
    <w:p w14:paraId="1B2ED70C" w14:textId="77777777" w:rsidR="00A15144" w:rsidRDefault="00A15144" w:rsidP="00A15144">
      <w:pPr>
        <w:rPr>
          <w:lang w:eastAsia="ko-KR"/>
        </w:rPr>
      </w:pPr>
      <w:r>
        <w:rPr>
          <w:lang w:eastAsia="ko-KR"/>
        </w:rPr>
        <w:t xml:space="preserve">    &lt;!-- main_scan_item.xml --&gt;</w:t>
      </w:r>
    </w:p>
    <w:p w14:paraId="6EFCB9EE" w14:textId="77777777" w:rsidR="00A15144" w:rsidRDefault="00A15144" w:rsidP="00A15144">
      <w:pPr>
        <w:rPr>
          <w:lang w:eastAsia="ko-KR"/>
        </w:rPr>
      </w:pPr>
      <w:r>
        <w:rPr>
          <w:rFonts w:hint="eastAsia"/>
          <w:lang w:eastAsia="ko-KR"/>
        </w:rPr>
        <w:t xml:space="preserve">    &lt;string name="number"&gt;</w:t>
      </w:r>
      <w:r>
        <w:rPr>
          <w:rFonts w:hint="eastAsia"/>
          <w:lang w:eastAsia="ko-KR"/>
        </w:rPr>
        <w:t>갯수</w:t>
      </w:r>
      <w:r>
        <w:rPr>
          <w:rFonts w:hint="eastAsia"/>
          <w:lang w:eastAsia="ko-KR"/>
        </w:rPr>
        <w:t>&lt;/string&gt;</w:t>
      </w:r>
    </w:p>
    <w:p w14:paraId="25BBD00C" w14:textId="7075BFBE" w:rsidR="00A15144" w:rsidRDefault="00A15144" w:rsidP="00A15144">
      <w:pPr>
        <w:rPr>
          <w:lang w:eastAsia="ko-KR"/>
        </w:rPr>
      </w:pPr>
      <w:r>
        <w:rPr>
          <w:lang w:eastAsia="ko-KR"/>
        </w:rPr>
        <w:t>&lt;/resources&gt;</w:t>
      </w:r>
    </w:p>
    <w:p w14:paraId="3026CC1A" w14:textId="77777777" w:rsidR="004608B5" w:rsidRDefault="004608B5" w:rsidP="00A15144">
      <w:pPr>
        <w:rPr>
          <w:lang w:eastAsia="ko-KR"/>
        </w:rPr>
      </w:pPr>
    </w:p>
    <w:p w14:paraId="5B70BCA3" w14:textId="77777777" w:rsidR="004608B5" w:rsidRDefault="004608B5" w:rsidP="00A15144">
      <w:pPr>
        <w:rPr>
          <w:lang w:eastAsia="ko-KR"/>
        </w:rPr>
      </w:pPr>
    </w:p>
    <w:p w14:paraId="7648606B" w14:textId="54996B84" w:rsidR="0042036C" w:rsidRDefault="0042036C" w:rsidP="0042036C">
      <w:pPr>
        <w:pStyle w:val="3"/>
        <w:rPr>
          <w:lang w:eastAsia="ko-KR"/>
        </w:rPr>
      </w:pPr>
      <w:bookmarkStart w:id="191" w:name="_Toc168002301"/>
      <w:r>
        <w:rPr>
          <w:lang w:eastAsia="ko-KR"/>
        </w:rPr>
        <w:t>C</w:t>
      </w:r>
      <w:r>
        <w:rPr>
          <w:rFonts w:hint="eastAsia"/>
          <w:lang w:eastAsia="ko-KR"/>
        </w:rPr>
        <w:t>olors.xml</w:t>
      </w:r>
      <w:bookmarkEnd w:id="191"/>
    </w:p>
    <w:p w14:paraId="65D1F954" w14:textId="77777777" w:rsidR="0042036C" w:rsidRDefault="0042036C" w:rsidP="0042036C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43570AAB" w14:textId="77777777" w:rsidR="0042036C" w:rsidRDefault="0042036C" w:rsidP="0042036C">
      <w:pPr>
        <w:rPr>
          <w:lang w:eastAsia="ko-KR"/>
        </w:rPr>
      </w:pPr>
      <w:r>
        <w:rPr>
          <w:lang w:eastAsia="ko-KR"/>
        </w:rPr>
        <w:t>&lt;resources&gt;</w:t>
      </w:r>
    </w:p>
    <w:p w14:paraId="7D412553" w14:textId="77777777" w:rsidR="0042036C" w:rsidRDefault="0042036C" w:rsidP="0042036C">
      <w:pPr>
        <w:rPr>
          <w:lang w:eastAsia="ko-KR"/>
        </w:rPr>
      </w:pPr>
      <w:r>
        <w:rPr>
          <w:lang w:eastAsia="ko-KR"/>
        </w:rPr>
        <w:t xml:space="preserve">    &lt;color name="mainText"&gt;#006961&lt;/color&gt;</w:t>
      </w:r>
    </w:p>
    <w:p w14:paraId="4741CDE0" w14:textId="77777777" w:rsidR="0042036C" w:rsidRDefault="0042036C" w:rsidP="0042036C">
      <w:pPr>
        <w:rPr>
          <w:lang w:eastAsia="ko-KR"/>
        </w:rPr>
      </w:pPr>
      <w:r>
        <w:rPr>
          <w:lang w:eastAsia="ko-KR"/>
        </w:rPr>
        <w:t xml:space="preserve">    &lt;color name="darkgray"&gt;#5D5D5D&lt;/color&gt;</w:t>
      </w:r>
    </w:p>
    <w:p w14:paraId="4283D36E" w14:textId="77777777" w:rsidR="0042036C" w:rsidRDefault="0042036C" w:rsidP="0042036C">
      <w:pPr>
        <w:rPr>
          <w:lang w:eastAsia="ko-KR"/>
        </w:rPr>
      </w:pPr>
      <w:r>
        <w:rPr>
          <w:lang w:eastAsia="ko-KR"/>
        </w:rPr>
        <w:t xml:space="preserve">    &lt;color name="deepdarkgray"&gt;#353535&lt;/color&gt;</w:t>
      </w:r>
    </w:p>
    <w:p w14:paraId="5653009F" w14:textId="77777777" w:rsidR="0042036C" w:rsidRDefault="0042036C" w:rsidP="0042036C">
      <w:pPr>
        <w:rPr>
          <w:lang w:eastAsia="ko-KR"/>
        </w:rPr>
      </w:pPr>
      <w:r>
        <w:rPr>
          <w:lang w:eastAsia="ko-KR"/>
        </w:rPr>
        <w:t xml:space="preserve">    &lt;color name="gray"&gt;#BDBDBD&lt;/color&gt;</w:t>
      </w:r>
    </w:p>
    <w:p w14:paraId="494BAF8C" w14:textId="77777777" w:rsidR="0042036C" w:rsidRDefault="0042036C" w:rsidP="0042036C">
      <w:pPr>
        <w:rPr>
          <w:lang w:eastAsia="ko-KR"/>
        </w:rPr>
      </w:pPr>
      <w:r>
        <w:rPr>
          <w:lang w:eastAsia="ko-KR"/>
        </w:rPr>
        <w:t xml:space="preserve">    &lt;color name="black"&gt;#000000&lt;/color&gt;</w:t>
      </w:r>
    </w:p>
    <w:p w14:paraId="779A7B40" w14:textId="77777777" w:rsidR="0042036C" w:rsidRDefault="0042036C" w:rsidP="0042036C">
      <w:pPr>
        <w:rPr>
          <w:lang w:eastAsia="ko-KR"/>
        </w:rPr>
      </w:pPr>
      <w:r>
        <w:rPr>
          <w:lang w:eastAsia="ko-KR"/>
        </w:rPr>
        <w:lastRenderedPageBreak/>
        <w:t xml:space="preserve">    &lt;color name="white"&gt;#FFFFFFFF&lt;/color&gt;</w:t>
      </w:r>
    </w:p>
    <w:p w14:paraId="7C774DF1" w14:textId="77777777" w:rsidR="0042036C" w:rsidRDefault="0042036C" w:rsidP="0042036C">
      <w:pPr>
        <w:rPr>
          <w:lang w:eastAsia="ko-KR"/>
        </w:rPr>
      </w:pPr>
      <w:r>
        <w:rPr>
          <w:lang w:eastAsia="ko-KR"/>
        </w:rPr>
        <w:t xml:space="preserve">    &lt;color name="background"&gt;#ECF0F3&lt;/color&gt;</w:t>
      </w:r>
    </w:p>
    <w:p w14:paraId="07F614F5" w14:textId="77777777" w:rsidR="0042036C" w:rsidRDefault="0042036C" w:rsidP="0042036C">
      <w:pPr>
        <w:rPr>
          <w:lang w:eastAsia="ko-KR"/>
        </w:rPr>
      </w:pPr>
      <w:r>
        <w:rPr>
          <w:lang w:eastAsia="ko-KR"/>
        </w:rPr>
        <w:t xml:space="preserve">    &lt;color name="textViewBottom"&gt;#f58220&lt;/color&gt;</w:t>
      </w:r>
    </w:p>
    <w:p w14:paraId="068EBEF8" w14:textId="77777777" w:rsidR="0042036C" w:rsidRDefault="0042036C" w:rsidP="0042036C">
      <w:pPr>
        <w:rPr>
          <w:lang w:eastAsia="ko-KR"/>
        </w:rPr>
      </w:pPr>
      <w:r>
        <w:rPr>
          <w:lang w:eastAsia="ko-KR"/>
        </w:rPr>
        <w:t xml:space="preserve">    &lt;color name="btn"&gt;#6E7F8D&lt;/color&gt;</w:t>
      </w:r>
    </w:p>
    <w:p w14:paraId="2D40D9E8" w14:textId="77777777" w:rsidR="0042036C" w:rsidRDefault="0042036C" w:rsidP="0042036C">
      <w:pPr>
        <w:rPr>
          <w:lang w:eastAsia="ko-KR"/>
        </w:rPr>
      </w:pPr>
      <w:r>
        <w:rPr>
          <w:lang w:eastAsia="ko-KR"/>
        </w:rPr>
        <w:t xml:space="preserve">    &lt;color name="yuhan"&gt;#00AE8E&lt;/color&gt;</w:t>
      </w:r>
    </w:p>
    <w:p w14:paraId="2BF45A65" w14:textId="77777777" w:rsidR="0042036C" w:rsidRDefault="0042036C" w:rsidP="0042036C">
      <w:pPr>
        <w:rPr>
          <w:lang w:eastAsia="ko-KR"/>
        </w:rPr>
      </w:pPr>
      <w:r>
        <w:rPr>
          <w:lang w:eastAsia="ko-KR"/>
        </w:rPr>
        <w:t xml:space="preserve">    &lt;color name="yuhan_dark"&gt;#006961&lt;/color&gt;</w:t>
      </w:r>
    </w:p>
    <w:p w14:paraId="583CA89C" w14:textId="77777777" w:rsidR="0042036C" w:rsidRDefault="0042036C" w:rsidP="0042036C">
      <w:pPr>
        <w:rPr>
          <w:lang w:eastAsia="ko-KR"/>
        </w:rPr>
      </w:pPr>
    </w:p>
    <w:p w14:paraId="2A1D534C" w14:textId="77777777" w:rsidR="0042036C" w:rsidRDefault="0042036C" w:rsidP="0042036C">
      <w:pPr>
        <w:rPr>
          <w:lang w:eastAsia="ko-KR"/>
        </w:rPr>
      </w:pPr>
      <w:r>
        <w:rPr>
          <w:rFonts w:hint="eastAsia"/>
          <w:lang w:eastAsia="ko-KR"/>
        </w:rPr>
        <w:t xml:space="preserve">    &lt;!-- </w:t>
      </w:r>
      <w:r>
        <w:rPr>
          <w:rFonts w:hint="eastAsia"/>
          <w:lang w:eastAsia="ko-KR"/>
        </w:rPr>
        <w:t>상품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</w:t>
      </w:r>
      <w:r>
        <w:rPr>
          <w:rFonts w:hint="eastAsia"/>
          <w:lang w:eastAsia="ko-KR"/>
        </w:rPr>
        <w:t xml:space="preserve"> RatingBar </w:t>
      </w:r>
      <w:r>
        <w:rPr>
          <w:rFonts w:hint="eastAsia"/>
          <w:lang w:eastAsia="ko-KR"/>
        </w:rPr>
        <w:t>스타일</w:t>
      </w:r>
      <w:r>
        <w:rPr>
          <w:rFonts w:hint="eastAsia"/>
          <w:lang w:eastAsia="ko-KR"/>
        </w:rPr>
        <w:t xml:space="preserve"> --&gt;</w:t>
      </w:r>
    </w:p>
    <w:p w14:paraId="4211504B" w14:textId="77777777" w:rsidR="0042036C" w:rsidRDefault="0042036C" w:rsidP="0042036C">
      <w:pPr>
        <w:rPr>
          <w:lang w:eastAsia="ko-KR"/>
        </w:rPr>
      </w:pPr>
      <w:r>
        <w:rPr>
          <w:lang w:eastAsia="ko-KR"/>
        </w:rPr>
        <w:t xml:space="preserve">    &lt;style name="YellowRatingBar" parent="Widget.AppCompat.RatingBar"&gt;</w:t>
      </w:r>
    </w:p>
    <w:p w14:paraId="2D42243D" w14:textId="77777777" w:rsidR="0042036C" w:rsidRDefault="0042036C" w:rsidP="0042036C">
      <w:pPr>
        <w:rPr>
          <w:lang w:eastAsia="ko-KR"/>
        </w:rPr>
      </w:pPr>
      <w:r>
        <w:rPr>
          <w:lang w:eastAsia="ko-KR"/>
        </w:rPr>
        <w:t xml:space="preserve">        &lt;item name="android:progressTint"&gt;#FFD700&lt;/item&gt;</w:t>
      </w:r>
    </w:p>
    <w:p w14:paraId="5D750D94" w14:textId="77777777" w:rsidR="0042036C" w:rsidRDefault="0042036C" w:rsidP="0042036C">
      <w:pPr>
        <w:rPr>
          <w:lang w:eastAsia="ko-KR"/>
        </w:rPr>
      </w:pPr>
      <w:r>
        <w:rPr>
          <w:lang w:eastAsia="ko-KR"/>
        </w:rPr>
        <w:t xml:space="preserve">        &lt;item name="android:secondaryProgressTint"&gt;#FFD700&lt;/item&gt;</w:t>
      </w:r>
    </w:p>
    <w:p w14:paraId="6E96C34D" w14:textId="77777777" w:rsidR="0042036C" w:rsidRDefault="0042036C" w:rsidP="0042036C">
      <w:pPr>
        <w:rPr>
          <w:lang w:eastAsia="ko-KR"/>
        </w:rPr>
      </w:pPr>
      <w:r>
        <w:rPr>
          <w:lang w:eastAsia="ko-KR"/>
        </w:rPr>
        <w:t xml:space="preserve">        &lt;item name="android:backgroundTint"&gt;#FFD700&lt;/item&gt;</w:t>
      </w:r>
    </w:p>
    <w:p w14:paraId="28CF4754" w14:textId="77777777" w:rsidR="0042036C" w:rsidRDefault="0042036C" w:rsidP="0042036C">
      <w:pPr>
        <w:rPr>
          <w:lang w:eastAsia="ko-KR"/>
        </w:rPr>
      </w:pPr>
      <w:r>
        <w:rPr>
          <w:lang w:eastAsia="ko-KR"/>
        </w:rPr>
        <w:t xml:space="preserve">    &lt;/style&gt;</w:t>
      </w:r>
    </w:p>
    <w:p w14:paraId="32F019CA" w14:textId="77777777" w:rsidR="0042036C" w:rsidRDefault="0042036C" w:rsidP="0042036C">
      <w:pPr>
        <w:rPr>
          <w:lang w:eastAsia="ko-KR"/>
        </w:rPr>
      </w:pPr>
    </w:p>
    <w:p w14:paraId="401A1DAB" w14:textId="77777777" w:rsidR="0042036C" w:rsidRDefault="0042036C" w:rsidP="0042036C">
      <w:pPr>
        <w:rPr>
          <w:lang w:eastAsia="ko-KR"/>
        </w:rPr>
      </w:pPr>
      <w:r>
        <w:rPr>
          <w:lang w:eastAsia="ko-KR"/>
        </w:rPr>
        <w:t xml:space="preserve">    &lt;color name="productReview_background"&gt;#f4ff81&lt;/color&gt;</w:t>
      </w:r>
    </w:p>
    <w:p w14:paraId="44F1074E" w14:textId="77777777" w:rsidR="0042036C" w:rsidRDefault="0042036C" w:rsidP="0042036C">
      <w:pPr>
        <w:rPr>
          <w:lang w:eastAsia="ko-KR"/>
        </w:rPr>
      </w:pPr>
      <w:r>
        <w:rPr>
          <w:lang w:eastAsia="ko-KR"/>
        </w:rPr>
        <w:t xml:space="preserve">    &lt;style name="CalendarDateText"&gt;</w:t>
      </w:r>
    </w:p>
    <w:p w14:paraId="6DB22189" w14:textId="77777777" w:rsidR="0042036C" w:rsidRDefault="0042036C" w:rsidP="0042036C">
      <w:pPr>
        <w:rPr>
          <w:lang w:eastAsia="ko-KR"/>
        </w:rPr>
      </w:pPr>
      <w:r>
        <w:rPr>
          <w:rFonts w:hint="eastAsia"/>
          <w:lang w:eastAsia="ko-KR"/>
        </w:rPr>
        <w:t xml:space="preserve">        &lt;item name="android:textColor"&gt;#000000&lt;/item&gt; &lt;!-- </w:t>
      </w:r>
      <w:r>
        <w:rPr>
          <w:rFonts w:hint="eastAsia"/>
          <w:lang w:eastAsia="ko-KR"/>
        </w:rPr>
        <w:t>원하는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--&gt;</w:t>
      </w:r>
    </w:p>
    <w:p w14:paraId="65BD7BAE" w14:textId="77777777" w:rsidR="0042036C" w:rsidRDefault="0042036C" w:rsidP="0042036C">
      <w:pPr>
        <w:rPr>
          <w:lang w:eastAsia="ko-KR"/>
        </w:rPr>
      </w:pPr>
      <w:r>
        <w:rPr>
          <w:lang w:eastAsia="ko-KR"/>
        </w:rPr>
        <w:t xml:space="preserve">    &lt;/style&gt;</w:t>
      </w:r>
    </w:p>
    <w:p w14:paraId="313EA63E" w14:textId="77777777" w:rsidR="0042036C" w:rsidRDefault="0042036C" w:rsidP="0042036C">
      <w:pPr>
        <w:rPr>
          <w:lang w:eastAsia="ko-KR"/>
        </w:rPr>
      </w:pPr>
      <w:r>
        <w:rPr>
          <w:lang w:eastAsia="ko-KR"/>
        </w:rPr>
        <w:t xml:space="preserve">    &lt;style name="CalendarWeekDayText"&gt;</w:t>
      </w:r>
    </w:p>
    <w:p w14:paraId="4B7C5ECE" w14:textId="77777777" w:rsidR="0042036C" w:rsidRDefault="0042036C" w:rsidP="0042036C">
      <w:pPr>
        <w:rPr>
          <w:lang w:eastAsia="ko-KR"/>
        </w:rPr>
      </w:pPr>
      <w:r>
        <w:rPr>
          <w:rFonts w:hint="eastAsia"/>
          <w:lang w:eastAsia="ko-KR"/>
        </w:rPr>
        <w:t xml:space="preserve">        &lt;item name="android:textColor"&gt;#999999&lt;/item&gt; &lt;!-- </w:t>
      </w:r>
      <w:r>
        <w:rPr>
          <w:rFonts w:hint="eastAsia"/>
          <w:lang w:eastAsia="ko-KR"/>
        </w:rPr>
        <w:t>요일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텍스트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색상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--&gt;</w:t>
      </w:r>
    </w:p>
    <w:p w14:paraId="7D4DED35" w14:textId="77777777" w:rsidR="0042036C" w:rsidRDefault="0042036C" w:rsidP="0042036C">
      <w:pPr>
        <w:rPr>
          <w:lang w:eastAsia="ko-KR"/>
        </w:rPr>
      </w:pPr>
      <w:r>
        <w:rPr>
          <w:lang w:eastAsia="ko-KR"/>
        </w:rPr>
        <w:t xml:space="preserve">        &lt;item name="android:textSize"&gt;17sp&lt;/item&gt;</w:t>
      </w:r>
    </w:p>
    <w:p w14:paraId="31920B6E" w14:textId="77777777" w:rsidR="0042036C" w:rsidRDefault="0042036C" w:rsidP="0042036C">
      <w:pPr>
        <w:rPr>
          <w:lang w:eastAsia="ko-KR"/>
        </w:rPr>
      </w:pPr>
      <w:r>
        <w:rPr>
          <w:lang w:eastAsia="ko-KR"/>
        </w:rPr>
        <w:t xml:space="preserve">        &lt;item name="android:textStyle"&gt;bold&lt;/item&gt;</w:t>
      </w:r>
    </w:p>
    <w:p w14:paraId="4ACD5A7F" w14:textId="77777777" w:rsidR="0042036C" w:rsidRDefault="0042036C" w:rsidP="0042036C">
      <w:pPr>
        <w:rPr>
          <w:lang w:eastAsia="ko-KR"/>
        </w:rPr>
      </w:pPr>
      <w:r>
        <w:rPr>
          <w:lang w:eastAsia="ko-KR"/>
        </w:rPr>
        <w:t xml:space="preserve">    &lt;/style&gt;</w:t>
      </w:r>
    </w:p>
    <w:p w14:paraId="1CBE7E19" w14:textId="43158451" w:rsidR="0042036C" w:rsidRDefault="0042036C" w:rsidP="0042036C">
      <w:pPr>
        <w:rPr>
          <w:rFonts w:hint="eastAsia"/>
          <w:lang w:eastAsia="ko-KR"/>
        </w:rPr>
      </w:pPr>
      <w:r>
        <w:rPr>
          <w:lang w:eastAsia="ko-KR"/>
        </w:rPr>
        <w:t>&lt;/resources&gt;</w:t>
      </w:r>
    </w:p>
    <w:p w14:paraId="7372B3F9" w14:textId="3092D60F" w:rsidR="003D3337" w:rsidRDefault="003D3337" w:rsidP="003D3337">
      <w:pPr>
        <w:pStyle w:val="2"/>
        <w:rPr>
          <w:rFonts w:hint="eastAsia"/>
          <w:lang w:eastAsia="ko-KR"/>
        </w:rPr>
      </w:pPr>
      <w:bookmarkStart w:id="192" w:name="_Toc168002302"/>
      <w:r>
        <w:rPr>
          <w:lang w:eastAsia="ko-KR"/>
        </w:rPr>
        <w:t>A</w:t>
      </w:r>
      <w:r>
        <w:rPr>
          <w:rFonts w:hint="eastAsia"/>
          <w:lang w:eastAsia="ko-KR"/>
        </w:rPr>
        <w:t>ssets</w:t>
      </w:r>
      <w:r w:rsidR="001A306C">
        <w:rPr>
          <w:rFonts w:hint="eastAsia"/>
          <w:lang w:eastAsia="ko-KR"/>
        </w:rPr>
        <w:t xml:space="preserve"> </w:t>
      </w:r>
      <w:r w:rsidR="001A306C">
        <w:rPr>
          <w:rFonts w:hint="eastAsia"/>
          <w:lang w:eastAsia="ko-KR"/>
        </w:rPr>
        <w:t>폴더</w:t>
      </w:r>
      <w:bookmarkEnd w:id="192"/>
    </w:p>
    <w:p w14:paraId="419597EF" w14:textId="248F088C" w:rsidR="003D3337" w:rsidRDefault="003D3337" w:rsidP="003D3337">
      <w:pPr>
        <w:pStyle w:val="3"/>
        <w:rPr>
          <w:rFonts w:hint="eastAsia"/>
          <w:lang w:eastAsia="ko-KR"/>
        </w:rPr>
      </w:pPr>
      <w:bookmarkStart w:id="193" w:name="_Toc168002303"/>
      <w:r>
        <w:rPr>
          <w:lang w:eastAsia="ko-KR"/>
        </w:rPr>
        <w:t>I</w:t>
      </w:r>
      <w:r>
        <w:rPr>
          <w:rFonts w:hint="eastAsia"/>
          <w:lang w:eastAsia="ko-KR"/>
        </w:rPr>
        <w:t>ndex.html</w:t>
      </w:r>
      <w:bookmarkEnd w:id="193"/>
    </w:p>
    <w:p w14:paraId="7C0E36F7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&lt;!DOCTYPE html&gt;</w:t>
      </w:r>
    </w:p>
    <w:p w14:paraId="485FAAD9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&lt;html lang="en"&gt;</w:t>
      </w:r>
    </w:p>
    <w:p w14:paraId="192A3042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&lt;head&gt;</w:t>
      </w:r>
    </w:p>
    <w:p w14:paraId="028A1D43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&lt;meta charset="UTF-8"&gt;</w:t>
      </w:r>
    </w:p>
    <w:p w14:paraId="0791392F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&lt;meta name="viewport" content="width=device-width, initial-scale=1.0"&gt;</w:t>
      </w:r>
    </w:p>
    <w:p w14:paraId="694B6923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&lt;title&gt;</w:t>
      </w:r>
      <w:r>
        <w:rPr>
          <w:rFonts w:hint="eastAsia"/>
          <w:lang w:eastAsia="ko-KR"/>
        </w:rPr>
        <w:t>매장위치</w:t>
      </w:r>
      <w:r>
        <w:rPr>
          <w:rFonts w:hint="eastAsia"/>
          <w:lang w:eastAsia="ko-KR"/>
        </w:rPr>
        <w:t>&lt;/title&gt;</w:t>
      </w:r>
    </w:p>
    <w:p w14:paraId="0D0D42DE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&lt;link href="https://cdn.jsdelivr.net/npm/bootstrap@5.3.3/dist/css/bootstrap.min.css" rel="stylesheet" integrity="sha384-QWTKZyjpPEjISv5WaRU9OFeRpok6YctnYmDr5pNlyT2bRjXh0JMhjY6hW+ALEwIH" crossorigin="anonymous"&gt;</w:t>
      </w:r>
    </w:p>
    <w:p w14:paraId="50CAFD10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&lt;link rel="stylesheet" href="css/style.css"&gt;</w:t>
      </w:r>
    </w:p>
    <w:p w14:paraId="165B346B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&lt;style&gt;</w:t>
      </w:r>
    </w:p>
    <w:p w14:paraId="43F6AC09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input:focus {</w:t>
      </w:r>
    </w:p>
    <w:p w14:paraId="6932B3D4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    border: none;</w:t>
      </w:r>
    </w:p>
    <w:p w14:paraId="5929AEB2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    outline: none;</w:t>
      </w:r>
    </w:p>
    <w:p w14:paraId="2F1FC4F9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70D443EB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&lt;/style&gt;</w:t>
      </w:r>
    </w:p>
    <w:p w14:paraId="1A3E88CE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&lt;/head&gt;</w:t>
      </w:r>
    </w:p>
    <w:p w14:paraId="6C13192E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&lt;body&gt;</w:t>
      </w:r>
    </w:p>
    <w:p w14:paraId="33B9EB74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&lt;div class="container-md"&gt;</w:t>
      </w:r>
    </w:p>
    <w:p w14:paraId="7E8A90C9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&lt;div class="map_wrap"&gt;</w:t>
      </w:r>
    </w:p>
    <w:p w14:paraId="24E17272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&lt;div id="map"&gt;&lt;/div&gt;</w:t>
      </w:r>
    </w:p>
    <w:p w14:paraId="77F049F7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&lt;/div&gt;</w:t>
      </w:r>
    </w:p>
    <w:p w14:paraId="58527EAB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&lt;/div&gt;</w:t>
      </w:r>
    </w:p>
    <w:p w14:paraId="6FD23C5C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&lt;div class="container"&gt;</w:t>
      </w:r>
    </w:p>
    <w:p w14:paraId="6F62983E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lastRenderedPageBreak/>
        <w:t xml:space="preserve">    &lt;div class="option"&gt;</w:t>
      </w:r>
    </w:p>
    <w:p w14:paraId="3477886C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&lt;form class="d-flex" role="search" onsubmit="searchPlaces(); return false;"&gt;</w:t>
      </w:r>
    </w:p>
    <w:p w14:paraId="68B9617C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    &lt;input class="form-control me-2" type="text" value="</w:t>
      </w:r>
      <w:r>
        <w:rPr>
          <w:rFonts w:hint="eastAsia"/>
          <w:lang w:eastAsia="ko-KR"/>
        </w:rPr>
        <w:t>다이소</w:t>
      </w:r>
      <w:r>
        <w:rPr>
          <w:rFonts w:hint="eastAsia"/>
          <w:lang w:eastAsia="ko-KR"/>
        </w:rPr>
        <w:t>" id="keyword" size="25" placeholder="</w:t>
      </w:r>
      <w:r>
        <w:rPr>
          <w:rFonts w:hint="eastAsia"/>
          <w:lang w:eastAsia="ko-KR"/>
        </w:rPr>
        <w:t>지점명</w:t>
      </w:r>
      <w:r>
        <w:rPr>
          <w:rFonts w:hint="eastAsia"/>
          <w:lang w:eastAsia="ko-KR"/>
        </w:rPr>
        <w:t>" aria-label="Search"&gt;</w:t>
      </w:r>
    </w:p>
    <w:p w14:paraId="2ADDD27A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    &lt;button class="btn btn-outline-success searchBtn" type="submit"&gt;</w:t>
      </w:r>
      <w:r>
        <w:rPr>
          <w:rFonts w:hint="eastAsia"/>
          <w:lang w:eastAsia="ko-KR"/>
        </w:rPr>
        <w:t>검색하기</w:t>
      </w:r>
      <w:r>
        <w:rPr>
          <w:rFonts w:hint="eastAsia"/>
          <w:lang w:eastAsia="ko-KR"/>
        </w:rPr>
        <w:t>&lt;/button&gt;</w:t>
      </w:r>
    </w:p>
    <w:p w14:paraId="1AE05289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&lt;/form&gt;</w:t>
      </w:r>
    </w:p>
    <w:p w14:paraId="2ACB1ECC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&lt;/div&gt;</w:t>
      </w:r>
    </w:p>
    <w:p w14:paraId="4D694775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&lt;div id="menu_wrap" class="bg_white"&gt;</w:t>
      </w:r>
    </w:p>
    <w:p w14:paraId="5AE73B0E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&lt;ul id="placesList"&gt;&lt;/ul&gt;</w:t>
      </w:r>
    </w:p>
    <w:p w14:paraId="73D162F9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&lt;div id="pagination"&gt;&lt;/div&gt;</w:t>
      </w:r>
    </w:p>
    <w:p w14:paraId="42CED0F6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&lt;/div&gt;</w:t>
      </w:r>
    </w:p>
    <w:p w14:paraId="1333336E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&lt;/div&gt;</w:t>
      </w:r>
    </w:p>
    <w:p w14:paraId="2E48B012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&lt;script type="text/javascript" src="https://dapi.kakao.com/v2/maps/sdk.js?appkey=6077c4cdf60064a12026f40a667e5b16&amp;libraries=services"&gt;&lt;/script&gt;</w:t>
      </w:r>
    </w:p>
    <w:p w14:paraId="3597635A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&lt;script src="https://cdnjs.cloudflare.com/ajax/libs/jquery/3.6.0/jquery.min.js"&gt;&lt;/script&gt;</w:t>
      </w:r>
    </w:p>
    <w:p w14:paraId="0BCB521C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&lt;script src="https://cdn.jsdelivr.net/npm/bootstrap@5.3.3/dist/js/bootstrap.bundle.min.js" integrity="sha384-YvpcrYf0tY3lHB60NNkmXc5s9fDVZLESaAA55NDzOxhy9GkcIdslK1eN7N6jIeHz" crossorigin="anonymous"&gt;&lt;/script&gt;</w:t>
      </w:r>
    </w:p>
    <w:p w14:paraId="1219AA8E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&lt;script src="js/map.js"&gt;&lt;/script&gt;</w:t>
      </w:r>
    </w:p>
    <w:p w14:paraId="7DB0CDC4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&lt;/body&gt;</w:t>
      </w:r>
    </w:p>
    <w:p w14:paraId="0235C230" w14:textId="02D2E3A6" w:rsidR="003D3337" w:rsidRPr="003D3337" w:rsidRDefault="003D3337" w:rsidP="003D3337">
      <w:pPr>
        <w:rPr>
          <w:rFonts w:hint="eastAsia"/>
          <w:lang w:eastAsia="ko-KR"/>
        </w:rPr>
      </w:pPr>
      <w:r>
        <w:rPr>
          <w:lang w:eastAsia="ko-KR"/>
        </w:rPr>
        <w:t>&lt;/html&gt;</w:t>
      </w:r>
    </w:p>
    <w:p w14:paraId="1E479AE8" w14:textId="249493D4" w:rsidR="003D3337" w:rsidRDefault="003D3337" w:rsidP="003D3337">
      <w:pPr>
        <w:pStyle w:val="3"/>
        <w:rPr>
          <w:rFonts w:hint="eastAsia"/>
          <w:lang w:eastAsia="ko-KR"/>
        </w:rPr>
      </w:pPr>
      <w:bookmarkStart w:id="194" w:name="_Toc168002304"/>
      <w:r>
        <w:rPr>
          <w:lang w:eastAsia="ko-KR"/>
        </w:rPr>
        <w:t>J</w:t>
      </w:r>
      <w:r>
        <w:rPr>
          <w:rFonts w:hint="eastAsia"/>
          <w:lang w:eastAsia="ko-KR"/>
        </w:rPr>
        <w:t>s/map.js</w:t>
      </w:r>
      <w:bookmarkEnd w:id="194"/>
    </w:p>
    <w:p w14:paraId="5786AB2C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// </w:t>
      </w:r>
      <w:r>
        <w:rPr>
          <w:rFonts w:hint="eastAsia"/>
          <w:lang w:eastAsia="ko-KR"/>
        </w:rPr>
        <w:t>사용자의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가져오기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위한</w:t>
      </w:r>
      <w:r>
        <w:rPr>
          <w:rFonts w:hint="eastAsia"/>
          <w:lang w:eastAsia="ko-KR"/>
        </w:rPr>
        <w:t xml:space="preserve"> URL </w:t>
      </w:r>
      <w:r>
        <w:rPr>
          <w:rFonts w:hint="eastAsia"/>
          <w:lang w:eastAsia="ko-KR"/>
        </w:rPr>
        <w:t>파라미터를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읽음</w:t>
      </w:r>
    </w:p>
    <w:p w14:paraId="646196AA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const urlParams = new URLSearchParams(window.location.search);</w:t>
      </w:r>
    </w:p>
    <w:p w14:paraId="0EDDF63D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const userLat = parseFloat(urlParams.get('lat')) || 37.566826; //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서울</w:t>
      </w:r>
    </w:p>
    <w:p w14:paraId="743C4D03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const userLng = parseFloat(urlParams.get('lng')) || 126.9786567; //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서울</w:t>
      </w:r>
    </w:p>
    <w:p w14:paraId="48635789" w14:textId="77777777" w:rsidR="003D3337" w:rsidRDefault="003D3337" w:rsidP="003D3337">
      <w:pPr>
        <w:rPr>
          <w:lang w:eastAsia="ko-KR"/>
        </w:rPr>
      </w:pPr>
    </w:p>
    <w:p w14:paraId="26220EE5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var markers = []; // </w:t>
      </w:r>
      <w:r>
        <w:rPr>
          <w:rFonts w:hint="eastAsia"/>
          <w:lang w:eastAsia="ko-KR"/>
        </w:rPr>
        <w:t>지도에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마커들을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</w:t>
      </w:r>
    </w:p>
    <w:p w14:paraId="03A21ECB" w14:textId="77777777" w:rsidR="003D3337" w:rsidRDefault="003D3337" w:rsidP="003D3337">
      <w:pPr>
        <w:rPr>
          <w:lang w:eastAsia="ko-KR"/>
        </w:rPr>
      </w:pPr>
    </w:p>
    <w:p w14:paraId="7D83FCAD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// </w:t>
      </w:r>
      <w:r>
        <w:rPr>
          <w:rFonts w:hint="eastAsia"/>
          <w:lang w:eastAsia="ko-KR"/>
        </w:rPr>
        <w:t>지도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</w:p>
    <w:p w14:paraId="4B817C1F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var mapContainer = document.getElementById('map'), // </w:t>
      </w:r>
      <w:r>
        <w:rPr>
          <w:rFonts w:hint="eastAsia"/>
          <w:lang w:eastAsia="ko-KR"/>
        </w:rPr>
        <w:t>지도를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표시할</w:t>
      </w:r>
      <w:r>
        <w:rPr>
          <w:rFonts w:hint="eastAsia"/>
          <w:lang w:eastAsia="ko-KR"/>
        </w:rPr>
        <w:t xml:space="preserve"> div</w:t>
      </w:r>
    </w:p>
    <w:p w14:paraId="41839418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mapOption = {</w:t>
      </w:r>
    </w:p>
    <w:p w14:paraId="6FD52698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center: new kakao.maps.LatLng(userLat, userLng), // </w:t>
      </w:r>
      <w:r>
        <w:rPr>
          <w:rFonts w:hint="eastAsia"/>
          <w:lang w:eastAsia="ko-KR"/>
        </w:rPr>
        <w:t>사용자의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</w:p>
    <w:p w14:paraId="5F36992A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level: 3 // </w:t>
      </w:r>
      <w:r>
        <w:rPr>
          <w:rFonts w:hint="eastAsia"/>
          <w:lang w:eastAsia="ko-KR"/>
        </w:rPr>
        <w:t>지도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레벨</w:t>
      </w:r>
    </w:p>
    <w:p w14:paraId="4C9EDB84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};</w:t>
      </w:r>
    </w:p>
    <w:p w14:paraId="05582914" w14:textId="77777777" w:rsidR="003D3337" w:rsidRDefault="003D3337" w:rsidP="003D3337">
      <w:pPr>
        <w:rPr>
          <w:lang w:eastAsia="ko-KR"/>
        </w:rPr>
      </w:pPr>
    </w:p>
    <w:p w14:paraId="222C9ABE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var map = new kakao.maps.Map(mapContainer, mapOption); // </w:t>
      </w:r>
      <w:r>
        <w:rPr>
          <w:rFonts w:hint="eastAsia"/>
          <w:lang w:eastAsia="ko-KR"/>
        </w:rPr>
        <w:t>지도를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24392086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var ps = new kakao.maps.services.Places(); // </w:t>
      </w:r>
      <w:r>
        <w:rPr>
          <w:rFonts w:hint="eastAsia"/>
          <w:lang w:eastAsia="ko-KR"/>
        </w:rPr>
        <w:t>장소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객체를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3EA182AE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var infowindow = new kakao.maps.InfoWindow({zIndex: 1}); // </w:t>
      </w:r>
      <w:r>
        <w:rPr>
          <w:rFonts w:hint="eastAsia"/>
          <w:lang w:eastAsia="ko-KR"/>
        </w:rPr>
        <w:t>인포윈도우를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551F2A6C" w14:textId="77777777" w:rsidR="003D3337" w:rsidRDefault="003D3337" w:rsidP="003D3337">
      <w:pPr>
        <w:rPr>
          <w:lang w:eastAsia="ko-KR"/>
        </w:rPr>
      </w:pPr>
    </w:p>
    <w:p w14:paraId="27AB4994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// </w:t>
      </w:r>
      <w:r>
        <w:rPr>
          <w:rFonts w:hint="eastAsia"/>
          <w:lang w:eastAsia="ko-KR"/>
        </w:rPr>
        <w:t>장소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</w:p>
    <w:p w14:paraId="71326C28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function searchPlaces() {</w:t>
      </w:r>
    </w:p>
    <w:p w14:paraId="366C3FFB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var keyword = document.getElementById('keyword').value; // </w:t>
      </w:r>
      <w:r>
        <w:rPr>
          <w:rFonts w:hint="eastAsia"/>
          <w:lang w:eastAsia="ko-KR"/>
        </w:rPr>
        <w:t>검색어를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가져옴</w:t>
      </w:r>
    </w:p>
    <w:p w14:paraId="71DF46FD" w14:textId="77777777" w:rsidR="003D3337" w:rsidRDefault="003D3337" w:rsidP="003D3337">
      <w:pPr>
        <w:rPr>
          <w:lang w:eastAsia="ko-KR"/>
        </w:rPr>
      </w:pPr>
    </w:p>
    <w:p w14:paraId="1DB34AB4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if (!keyword.replace(/^\s+|\s+$/g, '') || keyword === "</w:t>
      </w:r>
      <w:r>
        <w:rPr>
          <w:rFonts w:hint="eastAsia"/>
          <w:lang w:eastAsia="ko-KR"/>
        </w:rPr>
        <w:t>다이소</w:t>
      </w:r>
      <w:r>
        <w:rPr>
          <w:rFonts w:hint="eastAsia"/>
          <w:lang w:eastAsia="ko-KR"/>
        </w:rPr>
        <w:t xml:space="preserve">") { // </w:t>
      </w:r>
      <w:r>
        <w:rPr>
          <w:rFonts w:hint="eastAsia"/>
          <w:lang w:eastAsia="ko-KR"/>
        </w:rPr>
        <w:t>검색어가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없거나</w:t>
      </w:r>
      <w:r>
        <w:rPr>
          <w:rFonts w:hint="eastAsia"/>
          <w:lang w:eastAsia="ko-KR"/>
        </w:rPr>
        <w:t xml:space="preserve"> "</w:t>
      </w:r>
      <w:r>
        <w:rPr>
          <w:rFonts w:hint="eastAsia"/>
          <w:lang w:eastAsia="ko-KR"/>
        </w:rPr>
        <w:t>다이소</w:t>
      </w:r>
      <w:r>
        <w:rPr>
          <w:rFonts w:hint="eastAsia"/>
          <w:lang w:eastAsia="ko-KR"/>
        </w:rPr>
        <w:t>"</w:t>
      </w:r>
      <w:r>
        <w:rPr>
          <w:rFonts w:hint="eastAsia"/>
          <w:lang w:eastAsia="ko-KR"/>
        </w:rPr>
        <w:t>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0245995C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keyword = "</w:t>
      </w:r>
      <w:r>
        <w:rPr>
          <w:rFonts w:hint="eastAsia"/>
          <w:lang w:eastAsia="ko-KR"/>
        </w:rPr>
        <w:t>다이소</w:t>
      </w:r>
      <w:r>
        <w:rPr>
          <w:rFonts w:hint="eastAsia"/>
          <w:lang w:eastAsia="ko-KR"/>
        </w:rPr>
        <w:t xml:space="preserve">"; // </w:t>
      </w:r>
      <w:r>
        <w:rPr>
          <w:rFonts w:hint="eastAsia"/>
          <w:lang w:eastAsia="ko-KR"/>
        </w:rPr>
        <w:t>기본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검색어로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43191A37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</w:p>
    <w:p w14:paraId="350F87E0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var options = {</w:t>
      </w:r>
    </w:p>
    <w:p w14:paraId="2FDC6954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    location: new kakao.maps.LatLng(userLat, userLng),</w:t>
      </w:r>
    </w:p>
    <w:p w14:paraId="35C183E6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 xml:space="preserve">            radius: 2000 //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반경</w:t>
      </w:r>
      <w:r>
        <w:rPr>
          <w:rFonts w:hint="eastAsia"/>
          <w:lang w:eastAsia="ko-KR"/>
        </w:rPr>
        <w:t xml:space="preserve"> (2km)</w:t>
      </w:r>
    </w:p>
    <w:p w14:paraId="5BEDD3DD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};</w:t>
      </w:r>
    </w:p>
    <w:p w14:paraId="4DE59FCC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ps.keywordSearch(keyword, placesSearchCB, options);</w:t>
      </w:r>
    </w:p>
    <w:p w14:paraId="7D303F21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} else {</w:t>
      </w:r>
    </w:p>
    <w:p w14:paraId="3EF2D604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// </w:t>
      </w:r>
      <w:r>
        <w:rPr>
          <w:rFonts w:hint="eastAsia"/>
          <w:lang w:eastAsia="ko-KR"/>
        </w:rPr>
        <w:t>키워드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</w:p>
    <w:p w14:paraId="05092934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ps.keywordSearch(keyword + "</w:t>
      </w:r>
      <w:r>
        <w:rPr>
          <w:rFonts w:hint="eastAsia"/>
          <w:lang w:eastAsia="ko-KR"/>
        </w:rPr>
        <w:t>다이소</w:t>
      </w:r>
      <w:r>
        <w:rPr>
          <w:rFonts w:hint="eastAsia"/>
          <w:lang w:eastAsia="ko-KR"/>
        </w:rPr>
        <w:t>", placesSearchCB);</w:t>
      </w:r>
    </w:p>
    <w:p w14:paraId="4B7E69E2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BB0F392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5E7CF42A" w14:textId="77777777" w:rsidR="003D3337" w:rsidRDefault="003D3337" w:rsidP="003D3337">
      <w:pPr>
        <w:rPr>
          <w:lang w:eastAsia="ko-KR"/>
        </w:rPr>
      </w:pPr>
    </w:p>
    <w:p w14:paraId="7AAFDE13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// </w:t>
      </w:r>
      <w:r>
        <w:rPr>
          <w:rFonts w:hint="eastAsia"/>
          <w:lang w:eastAsia="ko-KR"/>
        </w:rPr>
        <w:t>장소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콜백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</w:p>
    <w:p w14:paraId="47E7718B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function placesSearchCB(data, status, pagination) {</w:t>
      </w:r>
    </w:p>
    <w:p w14:paraId="14FBB80B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if (status === kakao.maps.services.Status.OK) { // </w:t>
      </w:r>
      <w:r>
        <w:rPr>
          <w:rFonts w:hint="eastAsia"/>
          <w:lang w:eastAsia="ko-KR"/>
        </w:rPr>
        <w:t>검색이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성공한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17D0299B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displayPlaces(data); //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</w:p>
    <w:p w14:paraId="27D8EE36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displayPagination(pagination); //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네이션을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</w:p>
    <w:p w14:paraId="48374B5C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} else if (status === kakao.maps.services.Status.ZERO_RESULT) { //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0C52D5AD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alert('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않습니다</w:t>
      </w:r>
      <w:r>
        <w:rPr>
          <w:rFonts w:hint="eastAsia"/>
          <w:lang w:eastAsia="ko-KR"/>
        </w:rPr>
        <w:t>.');</w:t>
      </w:r>
    </w:p>
    <w:p w14:paraId="60DC0BBD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} else if (status === kakao.maps.services.Status.ERROR) { // </w:t>
      </w:r>
      <w:r>
        <w:rPr>
          <w:rFonts w:hint="eastAsia"/>
          <w:lang w:eastAsia="ko-KR"/>
        </w:rPr>
        <w:t>에러가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</w:p>
    <w:p w14:paraId="74BB2CD8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alert('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발생했습니다</w:t>
      </w:r>
      <w:r>
        <w:rPr>
          <w:rFonts w:hint="eastAsia"/>
          <w:lang w:eastAsia="ko-KR"/>
        </w:rPr>
        <w:t>.');</w:t>
      </w:r>
    </w:p>
    <w:p w14:paraId="4BB45CD8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}</w:t>
      </w:r>
    </w:p>
    <w:p w14:paraId="615AA667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6DAEB8BF" w14:textId="77777777" w:rsidR="003D3337" w:rsidRDefault="003D3337" w:rsidP="003D3337">
      <w:pPr>
        <w:rPr>
          <w:lang w:eastAsia="ko-KR"/>
        </w:rPr>
      </w:pPr>
    </w:p>
    <w:p w14:paraId="62F276D7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//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</w:p>
    <w:p w14:paraId="0AC5EEE6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function displayPlaces(places) {</w:t>
      </w:r>
    </w:p>
    <w:p w14:paraId="666AAA65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var listEl = document.getElementById('placesList'), // </w:t>
      </w:r>
      <w:r>
        <w:rPr>
          <w:rFonts w:hint="eastAsia"/>
          <w:lang w:eastAsia="ko-KR"/>
        </w:rPr>
        <w:t>장소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요소</w:t>
      </w:r>
    </w:p>
    <w:p w14:paraId="2517D16A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menuEl = document.getElementById('menu_wrap'),</w:t>
      </w:r>
    </w:p>
    <w:p w14:paraId="1DC9987E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fragment = document.createDocumentFragment(),</w:t>
      </w:r>
    </w:p>
    <w:p w14:paraId="59EBCA1A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bounds = new kakao.maps.LatLngBounds(),</w:t>
      </w:r>
    </w:p>
    <w:p w14:paraId="45B5275A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listStr = '';</w:t>
      </w:r>
    </w:p>
    <w:p w14:paraId="51B394B7" w14:textId="77777777" w:rsidR="003D3337" w:rsidRDefault="003D3337" w:rsidP="003D3337">
      <w:pPr>
        <w:rPr>
          <w:lang w:eastAsia="ko-KR"/>
        </w:rPr>
      </w:pPr>
    </w:p>
    <w:p w14:paraId="715D1555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removeAllChildNods(listEl); // </w:t>
      </w:r>
      <w:r>
        <w:rPr>
          <w:rFonts w:hint="eastAsia"/>
          <w:lang w:eastAsia="ko-KR"/>
        </w:rPr>
        <w:t>기존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</w:p>
    <w:p w14:paraId="1B084A74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removeMarker(); // </w:t>
      </w:r>
      <w:r>
        <w:rPr>
          <w:rFonts w:hint="eastAsia"/>
          <w:lang w:eastAsia="ko-KR"/>
        </w:rPr>
        <w:t>기존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</w:p>
    <w:p w14:paraId="281CFF43" w14:textId="77777777" w:rsidR="003D3337" w:rsidRDefault="003D3337" w:rsidP="003D3337">
      <w:pPr>
        <w:rPr>
          <w:lang w:eastAsia="ko-KR"/>
        </w:rPr>
      </w:pPr>
    </w:p>
    <w:p w14:paraId="7B796CE0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for (var i = 0; i &lt; places.length; i++) {</w:t>
      </w:r>
    </w:p>
    <w:p w14:paraId="7C52CEC6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var placePosition = new kakao.maps.LatLng(places[i].y, places[i].x),</w:t>
      </w:r>
    </w:p>
    <w:p w14:paraId="0FD37672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    marker = addMarker(placePosition, i),</w:t>
      </w:r>
    </w:p>
    <w:p w14:paraId="3E73B846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    itemEl = getListItem(i, places[i]);</w:t>
      </w:r>
    </w:p>
    <w:p w14:paraId="78712C7E" w14:textId="77777777" w:rsidR="003D3337" w:rsidRDefault="003D3337" w:rsidP="003D3337">
      <w:pPr>
        <w:rPr>
          <w:lang w:eastAsia="ko-KR"/>
        </w:rPr>
      </w:pPr>
    </w:p>
    <w:p w14:paraId="28C4E086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bounds.extend(placePosition); //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23E64D2C" w14:textId="77777777" w:rsidR="003D3337" w:rsidRDefault="003D3337" w:rsidP="003D3337">
      <w:pPr>
        <w:rPr>
          <w:lang w:eastAsia="ko-KR"/>
        </w:rPr>
      </w:pPr>
    </w:p>
    <w:p w14:paraId="552B5851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(function(marker, title) {</w:t>
      </w:r>
    </w:p>
    <w:p w14:paraId="7AE7F244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    kakao.maps.event.addListener(marker, 'mouseover', function() {</w:t>
      </w:r>
    </w:p>
    <w:p w14:paraId="2F46088D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        displayInfowindow(marker, title);</w:t>
      </w:r>
    </w:p>
    <w:p w14:paraId="2CC2C7CA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    });</w:t>
      </w:r>
    </w:p>
    <w:p w14:paraId="47775D8F" w14:textId="77777777" w:rsidR="003D3337" w:rsidRDefault="003D3337" w:rsidP="003D3337">
      <w:pPr>
        <w:rPr>
          <w:lang w:eastAsia="ko-KR"/>
        </w:rPr>
      </w:pPr>
    </w:p>
    <w:p w14:paraId="494D143C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    kakao.maps.event.addListener(marker, 'mouseout', function() {</w:t>
      </w:r>
    </w:p>
    <w:p w14:paraId="2D0E211B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        infowindow.close();</w:t>
      </w:r>
    </w:p>
    <w:p w14:paraId="1218E473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    });</w:t>
      </w:r>
    </w:p>
    <w:p w14:paraId="6000C8DF" w14:textId="77777777" w:rsidR="003D3337" w:rsidRDefault="003D3337" w:rsidP="003D3337">
      <w:pPr>
        <w:rPr>
          <w:lang w:eastAsia="ko-KR"/>
        </w:rPr>
      </w:pPr>
    </w:p>
    <w:p w14:paraId="1926FC97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    itemEl.onclick = function() {</w:t>
      </w:r>
    </w:p>
    <w:p w14:paraId="07B4DDB6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        map.setCenter(placePosition);</w:t>
      </w:r>
    </w:p>
    <w:p w14:paraId="40AA5314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        displayInfowindow(marker, title);</w:t>
      </w:r>
    </w:p>
    <w:p w14:paraId="6141F670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lastRenderedPageBreak/>
        <w:t xml:space="preserve">            };</w:t>
      </w:r>
    </w:p>
    <w:p w14:paraId="3A980E2A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})(marker, places[i].place_name);</w:t>
      </w:r>
    </w:p>
    <w:p w14:paraId="7664352D" w14:textId="77777777" w:rsidR="003D3337" w:rsidRDefault="003D3337" w:rsidP="003D3337">
      <w:pPr>
        <w:rPr>
          <w:lang w:eastAsia="ko-KR"/>
        </w:rPr>
      </w:pPr>
    </w:p>
    <w:p w14:paraId="7D58E9F8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fragment.appendChild(itemEl);</w:t>
      </w:r>
    </w:p>
    <w:p w14:paraId="5714BB37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15F0B04" w14:textId="77777777" w:rsidR="003D3337" w:rsidRDefault="003D3337" w:rsidP="003D3337">
      <w:pPr>
        <w:rPr>
          <w:lang w:eastAsia="ko-KR"/>
        </w:rPr>
      </w:pPr>
    </w:p>
    <w:p w14:paraId="463670B8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listEl.appendChild(fragment); //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318F1BA3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map.setBounds(bounds); // </w:t>
      </w:r>
      <w:r>
        <w:rPr>
          <w:rFonts w:hint="eastAsia"/>
          <w:lang w:eastAsia="ko-KR"/>
        </w:rPr>
        <w:t>지도의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5A23F90E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31167ACF" w14:textId="77777777" w:rsidR="003D3337" w:rsidRDefault="003D3337" w:rsidP="003D3337">
      <w:pPr>
        <w:rPr>
          <w:lang w:eastAsia="ko-KR"/>
        </w:rPr>
      </w:pPr>
    </w:p>
    <w:p w14:paraId="4672202E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//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</w:p>
    <w:p w14:paraId="23495B68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function getListItem(index, places) {</w:t>
      </w:r>
    </w:p>
    <w:p w14:paraId="50445E53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var el = document.createElement('li'), //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69E3832C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itemStr = '&lt;div class="info"&gt;' +</w:t>
      </w:r>
    </w:p>
    <w:p w14:paraId="582C13D6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    '   &lt;h5&gt;' + (index + 1) + '. ' + places.place_name + '&lt;/h5&gt;';</w:t>
      </w:r>
    </w:p>
    <w:p w14:paraId="2E01E551" w14:textId="77777777" w:rsidR="003D3337" w:rsidRDefault="003D3337" w:rsidP="003D3337">
      <w:pPr>
        <w:rPr>
          <w:lang w:eastAsia="ko-KR"/>
        </w:rPr>
      </w:pPr>
    </w:p>
    <w:p w14:paraId="19C70F79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if (places.road_address_name) {</w:t>
      </w:r>
    </w:p>
    <w:p w14:paraId="04A94D88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itemStr += '    &lt;span&gt;' + places.road_address_name + '&lt;/span&gt;' +</w:t>
      </w:r>
    </w:p>
    <w:p w14:paraId="6E101333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    '   &lt;span class="jibun gray"&gt;' + places.address_name + '&lt;/span&gt;';</w:t>
      </w:r>
    </w:p>
    <w:p w14:paraId="79BD7F97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} else {</w:t>
      </w:r>
    </w:p>
    <w:p w14:paraId="75D4ABA1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itemStr += '    &lt;span&gt;' + places.address_name + '&lt;/span&gt;';</w:t>
      </w:r>
    </w:p>
    <w:p w14:paraId="7AC92F5A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32A973E" w14:textId="77777777" w:rsidR="003D3337" w:rsidRDefault="003D3337" w:rsidP="003D3337">
      <w:pPr>
        <w:rPr>
          <w:lang w:eastAsia="ko-KR"/>
        </w:rPr>
      </w:pPr>
    </w:p>
    <w:p w14:paraId="63F8EFA0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itemStr += '  &lt;span class="tel"&gt;' + places.phone + '&lt;/span&gt;' +</w:t>
      </w:r>
    </w:p>
    <w:p w14:paraId="600DBF9D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'&lt;/div&gt;';</w:t>
      </w:r>
    </w:p>
    <w:p w14:paraId="0A7CD8DC" w14:textId="77777777" w:rsidR="003D3337" w:rsidRDefault="003D3337" w:rsidP="003D3337">
      <w:pPr>
        <w:rPr>
          <w:lang w:eastAsia="ko-KR"/>
        </w:rPr>
      </w:pPr>
    </w:p>
    <w:p w14:paraId="729815D5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el.innerHTML = itemStr; //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요소의</w:t>
      </w:r>
      <w:r>
        <w:rPr>
          <w:rFonts w:hint="eastAsia"/>
          <w:lang w:eastAsia="ko-KR"/>
        </w:rPr>
        <w:t xml:space="preserve"> HTML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4F8A8922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el.className = 'item';</w:t>
      </w:r>
    </w:p>
    <w:p w14:paraId="10BBC7D4" w14:textId="77777777" w:rsidR="003D3337" w:rsidRDefault="003D3337" w:rsidP="003D3337">
      <w:pPr>
        <w:rPr>
          <w:lang w:eastAsia="ko-KR"/>
        </w:rPr>
      </w:pPr>
    </w:p>
    <w:p w14:paraId="0EEDC7C4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return el; //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반환</w:t>
      </w:r>
    </w:p>
    <w:p w14:paraId="53156313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7686A491" w14:textId="77777777" w:rsidR="003D3337" w:rsidRDefault="003D3337" w:rsidP="003D3337">
      <w:pPr>
        <w:rPr>
          <w:lang w:eastAsia="ko-KR"/>
        </w:rPr>
      </w:pPr>
    </w:p>
    <w:p w14:paraId="2664589F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// </w:t>
      </w:r>
      <w:r>
        <w:rPr>
          <w:rFonts w:hint="eastAsia"/>
          <w:lang w:eastAsia="ko-KR"/>
        </w:rPr>
        <w:t>마커를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</w:p>
    <w:p w14:paraId="72A88EAB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function addMarker(position, idx) {</w:t>
      </w:r>
    </w:p>
    <w:p w14:paraId="47763E31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var imageSrc = 'https://t1.daumcdn.net/localimg/localimages/07/mapapidoc/marker_number_blue.png', // </w:t>
      </w:r>
      <w:r>
        <w:rPr>
          <w:rFonts w:hint="eastAsia"/>
          <w:lang w:eastAsia="ko-KR"/>
        </w:rPr>
        <w:t>마커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이미지의</w:t>
      </w:r>
      <w:r>
        <w:rPr>
          <w:rFonts w:hint="eastAsia"/>
          <w:lang w:eastAsia="ko-KR"/>
        </w:rPr>
        <w:t xml:space="preserve"> URL</w:t>
      </w:r>
    </w:p>
    <w:p w14:paraId="1E3CB23F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imageSize = new kakao.maps.Size(36, 37), // </w:t>
      </w:r>
      <w:r>
        <w:rPr>
          <w:rFonts w:hint="eastAsia"/>
          <w:lang w:eastAsia="ko-KR"/>
        </w:rPr>
        <w:t>마커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</w:t>
      </w:r>
    </w:p>
    <w:p w14:paraId="198EE990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imgOptions = {</w:t>
      </w:r>
    </w:p>
    <w:p w14:paraId="1AA30884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    spriteSize: new kakao.maps.Size(36, 691),</w:t>
      </w:r>
    </w:p>
    <w:p w14:paraId="7B8A6333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    spriteOrigin: new kakao.maps.Point(0, (idx * 46) + 10),</w:t>
      </w:r>
    </w:p>
    <w:p w14:paraId="070CA506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    offset: new kakao.maps.Point(13, 37)</w:t>
      </w:r>
    </w:p>
    <w:p w14:paraId="0B2396A6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},</w:t>
      </w:r>
    </w:p>
    <w:p w14:paraId="6F570C02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    markerImage = new kakao.maps.MarkerImage(imageSrc, imageSize, imgOptions), // </w:t>
      </w:r>
      <w:r>
        <w:rPr>
          <w:rFonts w:hint="eastAsia"/>
          <w:lang w:eastAsia="ko-KR"/>
        </w:rPr>
        <w:t>마커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</w:t>
      </w:r>
    </w:p>
    <w:p w14:paraId="7974A148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marker = new kakao.maps.Marker({</w:t>
      </w:r>
    </w:p>
    <w:p w14:paraId="0A5C5167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    position: position,</w:t>
      </w:r>
    </w:p>
    <w:p w14:paraId="12AB94D8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    image: markerImage</w:t>
      </w:r>
    </w:p>
    <w:p w14:paraId="5B79CD54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});</w:t>
      </w:r>
    </w:p>
    <w:p w14:paraId="6AC6E575" w14:textId="77777777" w:rsidR="003D3337" w:rsidRDefault="003D3337" w:rsidP="003D3337">
      <w:pPr>
        <w:rPr>
          <w:lang w:eastAsia="ko-KR"/>
        </w:rPr>
      </w:pPr>
    </w:p>
    <w:p w14:paraId="6B5DA074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marker.setMap(map); // </w:t>
      </w:r>
      <w:r>
        <w:rPr>
          <w:rFonts w:hint="eastAsia"/>
          <w:lang w:eastAsia="ko-KR"/>
        </w:rPr>
        <w:t>마커를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01E1722A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markers.push(marker); // </w:t>
      </w:r>
      <w:r>
        <w:rPr>
          <w:rFonts w:hint="eastAsia"/>
          <w:lang w:eastAsia="ko-KR"/>
        </w:rPr>
        <w:t>마커를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</w:p>
    <w:p w14:paraId="40E557A6" w14:textId="77777777" w:rsidR="003D3337" w:rsidRDefault="003D3337" w:rsidP="003D3337">
      <w:pPr>
        <w:rPr>
          <w:lang w:eastAsia="ko-KR"/>
        </w:rPr>
      </w:pPr>
    </w:p>
    <w:p w14:paraId="39606375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 xml:space="preserve">    return marker; // </w:t>
      </w:r>
      <w:r>
        <w:rPr>
          <w:rFonts w:hint="eastAsia"/>
          <w:lang w:eastAsia="ko-KR"/>
        </w:rPr>
        <w:t>생성된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반환</w:t>
      </w:r>
    </w:p>
    <w:p w14:paraId="41D45C6A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0AEA3157" w14:textId="77777777" w:rsidR="003D3337" w:rsidRDefault="003D3337" w:rsidP="003D3337">
      <w:pPr>
        <w:rPr>
          <w:lang w:eastAsia="ko-KR"/>
        </w:rPr>
      </w:pPr>
    </w:p>
    <w:p w14:paraId="5573A07C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// </w:t>
      </w:r>
      <w:r>
        <w:rPr>
          <w:rFonts w:hint="eastAsia"/>
          <w:lang w:eastAsia="ko-KR"/>
        </w:rPr>
        <w:t>기존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</w:p>
    <w:p w14:paraId="4FE092A2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function removeMarker() {</w:t>
      </w:r>
    </w:p>
    <w:p w14:paraId="756625AB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for (var i = 0; i &lt; markers.length; i++) {</w:t>
      </w:r>
    </w:p>
    <w:p w14:paraId="6AC002A3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markers[i].setMap(null);</w:t>
      </w:r>
    </w:p>
    <w:p w14:paraId="6332083F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1733B58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markers = []; // </w:t>
      </w:r>
      <w:r>
        <w:rPr>
          <w:rFonts w:hint="eastAsia"/>
          <w:lang w:eastAsia="ko-KR"/>
        </w:rPr>
        <w:t>마커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</w:p>
    <w:p w14:paraId="0CB86C60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1A224457" w14:textId="77777777" w:rsidR="003D3337" w:rsidRDefault="003D3337" w:rsidP="003D3337">
      <w:pPr>
        <w:rPr>
          <w:lang w:eastAsia="ko-KR"/>
        </w:rPr>
      </w:pPr>
    </w:p>
    <w:p w14:paraId="2FA4908D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//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네이션을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</w:p>
    <w:p w14:paraId="574A4DFC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function displayPagination(pagination) {</w:t>
      </w:r>
    </w:p>
    <w:p w14:paraId="589E9171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var paginationEl = document.getElementById('pagination'),</w:t>
      </w:r>
    </w:p>
    <w:p w14:paraId="563E6E2C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fragment = document.createDocumentFragment(),</w:t>
      </w:r>
    </w:p>
    <w:p w14:paraId="34156AD2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i;</w:t>
      </w:r>
    </w:p>
    <w:p w14:paraId="34AFD627" w14:textId="77777777" w:rsidR="003D3337" w:rsidRDefault="003D3337" w:rsidP="003D3337">
      <w:pPr>
        <w:rPr>
          <w:lang w:eastAsia="ko-KR"/>
        </w:rPr>
      </w:pPr>
    </w:p>
    <w:p w14:paraId="58B7642B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while (paginationEl.hasChildNodes()) {</w:t>
      </w:r>
    </w:p>
    <w:p w14:paraId="0E8AA2D6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paginationEl.removeChild(paginationEl.lastChild);</w:t>
      </w:r>
    </w:p>
    <w:p w14:paraId="77959DB7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1D07B9A" w14:textId="77777777" w:rsidR="003D3337" w:rsidRDefault="003D3337" w:rsidP="003D3337">
      <w:pPr>
        <w:rPr>
          <w:lang w:eastAsia="ko-KR"/>
        </w:rPr>
      </w:pPr>
    </w:p>
    <w:p w14:paraId="7622A22D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for (i = 1; i &lt;= pagination.last; i++) {</w:t>
      </w:r>
    </w:p>
    <w:p w14:paraId="29B49362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var el = document.createElement('a');</w:t>
      </w:r>
    </w:p>
    <w:p w14:paraId="0F86D3F9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el.href = "#";</w:t>
      </w:r>
    </w:p>
    <w:p w14:paraId="427EA1DE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el.innerHTML = i;</w:t>
      </w:r>
    </w:p>
    <w:p w14:paraId="0F149426" w14:textId="77777777" w:rsidR="003D3337" w:rsidRDefault="003D3337" w:rsidP="003D3337">
      <w:pPr>
        <w:rPr>
          <w:lang w:eastAsia="ko-KR"/>
        </w:rPr>
      </w:pPr>
    </w:p>
    <w:p w14:paraId="238428C2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if (i === pagination.current) {</w:t>
      </w:r>
    </w:p>
    <w:p w14:paraId="201C61BC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    el.className = 'on';</w:t>
      </w:r>
    </w:p>
    <w:p w14:paraId="7BDE392B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} else {</w:t>
      </w:r>
    </w:p>
    <w:p w14:paraId="17441897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    el.onclick = (function(i) {</w:t>
      </w:r>
    </w:p>
    <w:p w14:paraId="2A7016F9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        return function() {</w:t>
      </w:r>
    </w:p>
    <w:p w14:paraId="292E1830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            pagination.gotoPage(i);</w:t>
      </w:r>
    </w:p>
    <w:p w14:paraId="6862B916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        }</w:t>
      </w:r>
    </w:p>
    <w:p w14:paraId="2E635E0E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    })(i);</w:t>
      </w:r>
    </w:p>
    <w:p w14:paraId="351C097E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0FA4E86A" w14:textId="77777777" w:rsidR="003D3337" w:rsidRDefault="003D3337" w:rsidP="003D3337">
      <w:pPr>
        <w:rPr>
          <w:lang w:eastAsia="ko-KR"/>
        </w:rPr>
      </w:pPr>
    </w:p>
    <w:p w14:paraId="4474E27B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    fragment.appendChild(el);</w:t>
      </w:r>
    </w:p>
    <w:p w14:paraId="53215675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0FEB52C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paginationEl.appendChild(fragment); //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네이션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06793DB1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74406792" w14:textId="77777777" w:rsidR="003D3337" w:rsidRDefault="003D3337" w:rsidP="003D3337">
      <w:pPr>
        <w:rPr>
          <w:lang w:eastAsia="ko-KR"/>
        </w:rPr>
      </w:pPr>
    </w:p>
    <w:p w14:paraId="65D235B0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// </w:t>
      </w:r>
      <w:r>
        <w:rPr>
          <w:rFonts w:hint="eastAsia"/>
          <w:lang w:eastAsia="ko-KR"/>
        </w:rPr>
        <w:t>인포윈도우를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</w:p>
    <w:p w14:paraId="4C627F46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function displayInfowindow(marker, title) {</w:t>
      </w:r>
    </w:p>
    <w:p w14:paraId="79B96E34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var content = '&lt;div style="padding:5px;z-index:1;font-size:20px; width:100%;"&gt;' + title + '&lt;/div&gt;';</w:t>
      </w:r>
    </w:p>
    <w:p w14:paraId="59C5AF8F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infowindow.setContent(content); // </w:t>
      </w:r>
      <w:r>
        <w:rPr>
          <w:rFonts w:hint="eastAsia"/>
          <w:lang w:eastAsia="ko-KR"/>
        </w:rPr>
        <w:t>인포윈도우의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0FECE5BB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infowindow.open(map, marker); // </w:t>
      </w:r>
      <w:r>
        <w:rPr>
          <w:rFonts w:hint="eastAsia"/>
          <w:lang w:eastAsia="ko-KR"/>
        </w:rPr>
        <w:t>인포윈도우를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</w:p>
    <w:p w14:paraId="0E35F62D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4731DB83" w14:textId="77777777" w:rsidR="003D3337" w:rsidRDefault="003D3337" w:rsidP="003D3337">
      <w:pPr>
        <w:rPr>
          <w:lang w:eastAsia="ko-KR"/>
        </w:rPr>
      </w:pPr>
    </w:p>
    <w:p w14:paraId="5EBF0F26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// </w:t>
      </w:r>
      <w:r>
        <w:rPr>
          <w:rFonts w:hint="eastAsia"/>
          <w:lang w:eastAsia="ko-KR"/>
        </w:rPr>
        <w:t>지정된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</w:p>
    <w:p w14:paraId="62B5077C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function removeAllChildNods(el) {</w:t>
      </w:r>
    </w:p>
    <w:p w14:paraId="55ED025A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while (el.hasChildNodes()) {</w:t>
      </w:r>
    </w:p>
    <w:p w14:paraId="00801C87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lastRenderedPageBreak/>
        <w:t xml:space="preserve">        el.removeChild(el.lastChild);</w:t>
      </w:r>
    </w:p>
    <w:p w14:paraId="4DD314C0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}</w:t>
      </w:r>
    </w:p>
    <w:p w14:paraId="734FA700" w14:textId="35CFDBF3" w:rsidR="003D3337" w:rsidRPr="003D3337" w:rsidRDefault="003D3337" w:rsidP="003D3337">
      <w:pPr>
        <w:rPr>
          <w:rFonts w:hint="eastAsia"/>
          <w:lang w:eastAsia="ko-KR"/>
        </w:rPr>
      </w:pPr>
      <w:r>
        <w:rPr>
          <w:lang w:eastAsia="ko-KR"/>
        </w:rPr>
        <w:t>}</w:t>
      </w:r>
    </w:p>
    <w:p w14:paraId="72F7DF1D" w14:textId="4822A4F4" w:rsidR="003D3337" w:rsidRDefault="003D3337" w:rsidP="003D3337">
      <w:pPr>
        <w:pStyle w:val="3"/>
        <w:rPr>
          <w:rFonts w:hint="eastAsia"/>
          <w:lang w:eastAsia="ko-KR"/>
        </w:rPr>
      </w:pPr>
      <w:bookmarkStart w:id="195" w:name="_Toc168002305"/>
      <w:r>
        <w:rPr>
          <w:lang w:eastAsia="ko-KR"/>
        </w:rPr>
        <w:t>C</w:t>
      </w:r>
      <w:r>
        <w:rPr>
          <w:rFonts w:hint="eastAsia"/>
          <w:lang w:eastAsia="ko-KR"/>
        </w:rPr>
        <w:t>ss/style.css</w:t>
      </w:r>
      <w:bookmarkEnd w:id="195"/>
    </w:p>
    <w:p w14:paraId="041BF54F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body {</w:t>
      </w:r>
    </w:p>
    <w:p w14:paraId="3F9E972A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margin: 0 auto;</w:t>
      </w:r>
    </w:p>
    <w:p w14:paraId="4219FA54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background: green;</w:t>
      </w:r>
    </w:p>
    <w:p w14:paraId="79A53AB5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52CA3BEC" w14:textId="77777777" w:rsidR="003D3337" w:rsidRDefault="003D3337" w:rsidP="003D3337">
      <w:pPr>
        <w:rPr>
          <w:lang w:eastAsia="ko-KR"/>
        </w:rPr>
      </w:pPr>
    </w:p>
    <w:p w14:paraId="3369A47A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.map_wrap,</w:t>
      </w:r>
    </w:p>
    <w:p w14:paraId="76D7AAB1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.map_wrap * {</w:t>
      </w:r>
    </w:p>
    <w:p w14:paraId="4ABC485A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margin: 0;</w:t>
      </w:r>
    </w:p>
    <w:p w14:paraId="34308EDF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padding: 0;</w:t>
      </w:r>
    </w:p>
    <w:p w14:paraId="45E5C340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font-family: 'Malgun Gothic', dotum, '</w:t>
      </w:r>
      <w:r>
        <w:rPr>
          <w:rFonts w:hint="eastAsia"/>
          <w:lang w:eastAsia="ko-KR"/>
        </w:rPr>
        <w:t>돋움</w:t>
      </w:r>
      <w:r>
        <w:rPr>
          <w:rFonts w:hint="eastAsia"/>
          <w:lang w:eastAsia="ko-KR"/>
        </w:rPr>
        <w:t>', sans-serif;</w:t>
      </w:r>
    </w:p>
    <w:p w14:paraId="1A80379B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font-size: 43px;</w:t>
      </w:r>
    </w:p>
    <w:p w14:paraId="43E2087B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516C21FC" w14:textId="77777777" w:rsidR="003D3337" w:rsidRDefault="003D3337" w:rsidP="003D3337">
      <w:pPr>
        <w:rPr>
          <w:lang w:eastAsia="ko-KR"/>
        </w:rPr>
      </w:pPr>
    </w:p>
    <w:p w14:paraId="3C60AF71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.map_wrap a,</w:t>
      </w:r>
    </w:p>
    <w:p w14:paraId="6437554B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.map_wrap a:hover,</w:t>
      </w:r>
    </w:p>
    <w:p w14:paraId="39D016E2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.map_wrap a:active {</w:t>
      </w:r>
    </w:p>
    <w:p w14:paraId="7F0AA082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color: #000;</w:t>
      </w:r>
    </w:p>
    <w:p w14:paraId="55BC9535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text-decoration: none;</w:t>
      </w:r>
    </w:p>
    <w:p w14:paraId="3EB5075E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41E87751" w14:textId="77777777" w:rsidR="003D3337" w:rsidRDefault="003D3337" w:rsidP="003D3337">
      <w:pPr>
        <w:rPr>
          <w:lang w:eastAsia="ko-KR"/>
        </w:rPr>
      </w:pPr>
    </w:p>
    <w:p w14:paraId="0E3633EC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.map_wrap {</w:t>
      </w:r>
    </w:p>
    <w:p w14:paraId="5072A1E0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position: relative;</w:t>
      </w:r>
    </w:p>
    <w:p w14:paraId="58B8F09B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width: 100%;</w:t>
      </w:r>
    </w:p>
    <w:p w14:paraId="49F3492B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height: 300px;</w:t>
      </w:r>
    </w:p>
    <w:p w14:paraId="154ACED1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71ECD362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#map {</w:t>
      </w:r>
    </w:p>
    <w:p w14:paraId="25763DEE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height: 100%;</w:t>
      </w:r>
    </w:p>
    <w:p w14:paraId="44329985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643856C9" w14:textId="77777777" w:rsidR="003D3337" w:rsidRDefault="003D3337" w:rsidP="003D3337">
      <w:pPr>
        <w:rPr>
          <w:lang w:eastAsia="ko-KR"/>
        </w:rPr>
      </w:pPr>
    </w:p>
    <w:p w14:paraId="60664432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#menu_wrap {</w:t>
      </w:r>
    </w:p>
    <w:p w14:paraId="4E531093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margin: 10px 0 30px 10px;</w:t>
      </w:r>
    </w:p>
    <w:p w14:paraId="63AFAC25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padding: 5px;</w:t>
      </w:r>
    </w:p>
    <w:p w14:paraId="656BF1FD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overflow-y: auto;</w:t>
      </w:r>
    </w:p>
    <w:p w14:paraId="792F5BFC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background: rgba(255, 255, 255, 0.7);</w:t>
      </w:r>
    </w:p>
    <w:p w14:paraId="28E8D406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font-size: 12px;</w:t>
      </w:r>
    </w:p>
    <w:p w14:paraId="071ABF3A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border-radius: 10px;</w:t>
      </w:r>
    </w:p>
    <w:p w14:paraId="2826CDC4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73B0ACCB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#menu_wrap hr {</w:t>
      </w:r>
    </w:p>
    <w:p w14:paraId="5BE1EAB8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display: block;</w:t>
      </w:r>
    </w:p>
    <w:p w14:paraId="04F6822B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height: 1px;</w:t>
      </w:r>
    </w:p>
    <w:p w14:paraId="7FEC5F9E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border: 0;</w:t>
      </w:r>
    </w:p>
    <w:p w14:paraId="2A1D32DA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border-top: 2px solid #5F5F5F;</w:t>
      </w:r>
    </w:p>
    <w:p w14:paraId="3D3491D0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margin: 15px 0;</w:t>
      </w:r>
    </w:p>
    <w:p w14:paraId="24CAB061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0EDD4E96" w14:textId="77777777" w:rsidR="003D3337" w:rsidRDefault="003D3337" w:rsidP="003D3337">
      <w:pPr>
        <w:rPr>
          <w:lang w:eastAsia="ko-KR"/>
        </w:rPr>
      </w:pPr>
    </w:p>
    <w:p w14:paraId="5B1C7FB2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#menu_wrap .option {</w:t>
      </w:r>
    </w:p>
    <w:p w14:paraId="6F5BBA22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text-align: center;</w:t>
      </w:r>
    </w:p>
    <w:p w14:paraId="2D00AED4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lastRenderedPageBreak/>
        <w:t xml:space="preserve">    height: 50px;</w:t>
      </w:r>
    </w:p>
    <w:p w14:paraId="0E3FB3E4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3CE4E022" w14:textId="77777777" w:rsidR="003D3337" w:rsidRDefault="003D3337" w:rsidP="003D3337">
      <w:pPr>
        <w:rPr>
          <w:lang w:eastAsia="ko-KR"/>
        </w:rPr>
      </w:pPr>
    </w:p>
    <w:p w14:paraId="33775BEF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#menu_wrap .option p {</w:t>
      </w:r>
    </w:p>
    <w:p w14:paraId="050EA2AA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margin: 17px 0;</w:t>
      </w:r>
    </w:p>
    <w:p w14:paraId="1D830823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46DBD8EB" w14:textId="77777777" w:rsidR="003D3337" w:rsidRDefault="003D3337" w:rsidP="003D3337">
      <w:pPr>
        <w:rPr>
          <w:lang w:eastAsia="ko-KR"/>
        </w:rPr>
      </w:pPr>
    </w:p>
    <w:p w14:paraId="7B1D7DAB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#menu_wrap .option button {</w:t>
      </w:r>
    </w:p>
    <w:p w14:paraId="356B0235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margin-left: 5px;</w:t>
      </w:r>
    </w:p>
    <w:p w14:paraId="6540731C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748CDA6D" w14:textId="77777777" w:rsidR="003D3337" w:rsidRDefault="003D3337" w:rsidP="003D3337">
      <w:pPr>
        <w:rPr>
          <w:lang w:eastAsia="ko-KR"/>
        </w:rPr>
      </w:pPr>
    </w:p>
    <w:p w14:paraId="5AA47EF5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#placesList li {</w:t>
      </w:r>
    </w:p>
    <w:p w14:paraId="73A7647A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list-style: none;</w:t>
      </w:r>
    </w:p>
    <w:p w14:paraId="77C6969A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188C7C92" w14:textId="77777777" w:rsidR="003D3337" w:rsidRDefault="003D3337" w:rsidP="003D3337">
      <w:pPr>
        <w:rPr>
          <w:lang w:eastAsia="ko-KR"/>
        </w:rPr>
      </w:pPr>
    </w:p>
    <w:p w14:paraId="6093B2CC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#placesList .item {</w:t>
      </w:r>
    </w:p>
    <w:p w14:paraId="1D3F1A12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position: relative;</w:t>
      </w:r>
    </w:p>
    <w:p w14:paraId="18D7F5D7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border-bottom: 1px solid #888;</w:t>
      </w:r>
    </w:p>
    <w:p w14:paraId="2FFEEFA8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overflow: hidden;</w:t>
      </w:r>
    </w:p>
    <w:p w14:paraId="623CBC7F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cursor: pointer;</w:t>
      </w:r>
    </w:p>
    <w:p w14:paraId="4F184461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min-height: 65px;</w:t>
      </w:r>
    </w:p>
    <w:p w14:paraId="71041AD2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4585E579" w14:textId="77777777" w:rsidR="003D3337" w:rsidRDefault="003D3337" w:rsidP="003D3337">
      <w:pPr>
        <w:rPr>
          <w:lang w:eastAsia="ko-KR"/>
        </w:rPr>
      </w:pPr>
    </w:p>
    <w:p w14:paraId="3CC11E1C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#placesList .item span {</w:t>
      </w:r>
    </w:p>
    <w:p w14:paraId="57ACF921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display: block;</w:t>
      </w:r>
    </w:p>
    <w:p w14:paraId="21DE427A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margin-top: 4px;</w:t>
      </w:r>
    </w:p>
    <w:p w14:paraId="66A913D7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7F6B10EB" w14:textId="77777777" w:rsidR="003D3337" w:rsidRDefault="003D3337" w:rsidP="003D3337">
      <w:pPr>
        <w:rPr>
          <w:lang w:eastAsia="ko-KR"/>
        </w:rPr>
      </w:pPr>
    </w:p>
    <w:p w14:paraId="49750434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#placesList .item h5,</w:t>
      </w:r>
    </w:p>
    <w:p w14:paraId="292F0A0C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#placesList .item .info {</w:t>
      </w:r>
    </w:p>
    <w:p w14:paraId="0CA128F5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text-overflow: ellipsis;</w:t>
      </w:r>
    </w:p>
    <w:p w14:paraId="1DACF421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overflow: hidden;</w:t>
      </w:r>
    </w:p>
    <w:p w14:paraId="0F1E6783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white-space: nowrap;</w:t>
      </w:r>
    </w:p>
    <w:p w14:paraId="1C75D80C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6FEDF476" w14:textId="77777777" w:rsidR="003D3337" w:rsidRDefault="003D3337" w:rsidP="003D3337">
      <w:pPr>
        <w:rPr>
          <w:lang w:eastAsia="ko-KR"/>
        </w:rPr>
      </w:pPr>
    </w:p>
    <w:p w14:paraId="16C8443D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#placesList .item .info {</w:t>
      </w:r>
    </w:p>
    <w:p w14:paraId="1BEE84E5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padding: 10px 0 10px 55px;</w:t>
      </w:r>
    </w:p>
    <w:p w14:paraId="286D0987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7A134CB1" w14:textId="77777777" w:rsidR="003D3337" w:rsidRDefault="003D3337" w:rsidP="003D3337">
      <w:pPr>
        <w:rPr>
          <w:lang w:eastAsia="ko-KR"/>
        </w:rPr>
      </w:pPr>
    </w:p>
    <w:p w14:paraId="51721B89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#placesList .info .gray {</w:t>
      </w:r>
    </w:p>
    <w:p w14:paraId="21972CB7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color: #8a8a8a;</w:t>
      </w:r>
    </w:p>
    <w:p w14:paraId="3F9B2912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3E83610B" w14:textId="77777777" w:rsidR="003D3337" w:rsidRDefault="003D3337" w:rsidP="003D3337">
      <w:pPr>
        <w:rPr>
          <w:lang w:eastAsia="ko-KR"/>
        </w:rPr>
      </w:pPr>
    </w:p>
    <w:p w14:paraId="512EC41A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#placesList .info .jibun {</w:t>
      </w:r>
    </w:p>
    <w:p w14:paraId="0A2602DF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padding-left: 26px;</w:t>
      </w:r>
    </w:p>
    <w:p w14:paraId="6F48EE4A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background: url(https://t1.daumcdn.net/localimg/localimages/07/mapapidoc/places_jibun.png) no-repeat;</w:t>
      </w:r>
    </w:p>
    <w:p w14:paraId="5BEA7F72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4E282E47" w14:textId="77777777" w:rsidR="003D3337" w:rsidRDefault="003D3337" w:rsidP="003D3337">
      <w:pPr>
        <w:rPr>
          <w:lang w:eastAsia="ko-KR"/>
        </w:rPr>
      </w:pPr>
    </w:p>
    <w:p w14:paraId="768428EA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#placesList .info .tel {</w:t>
      </w:r>
    </w:p>
    <w:p w14:paraId="47229204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color: #009900;</w:t>
      </w:r>
    </w:p>
    <w:p w14:paraId="14488AC8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3E00E0A4" w14:textId="77777777" w:rsidR="003D3337" w:rsidRDefault="003D3337" w:rsidP="003D3337">
      <w:pPr>
        <w:rPr>
          <w:lang w:eastAsia="ko-KR"/>
        </w:rPr>
      </w:pPr>
    </w:p>
    <w:p w14:paraId="42B6C014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lastRenderedPageBreak/>
        <w:t>#placesList .item .markerbg {</w:t>
      </w:r>
    </w:p>
    <w:p w14:paraId="77F3AA8F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float: left;</w:t>
      </w:r>
    </w:p>
    <w:p w14:paraId="59E33459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position: absolute;</w:t>
      </w:r>
    </w:p>
    <w:p w14:paraId="7C5C12AB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width: 36px;</w:t>
      </w:r>
    </w:p>
    <w:p w14:paraId="7345303D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height: 37px;</w:t>
      </w:r>
    </w:p>
    <w:p w14:paraId="405899C2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margin: 10px 0 0 10px;</w:t>
      </w:r>
    </w:p>
    <w:p w14:paraId="220F7C39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background: url(https://t1.daumcdn.net/localimg/localimages/07/mapapidoc/marker_number_blue.png) no-repeat;</w:t>
      </w:r>
    </w:p>
    <w:p w14:paraId="471D5AE4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4C34C1E8" w14:textId="77777777" w:rsidR="003D3337" w:rsidRDefault="003D3337" w:rsidP="003D3337">
      <w:pPr>
        <w:rPr>
          <w:lang w:eastAsia="ko-KR"/>
        </w:rPr>
      </w:pPr>
    </w:p>
    <w:p w14:paraId="1EFFBC65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#pagination {</w:t>
      </w:r>
    </w:p>
    <w:p w14:paraId="53EB43BC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margin: 10px auto;</w:t>
      </w:r>
    </w:p>
    <w:p w14:paraId="0392635C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text-align: center;</w:t>
      </w:r>
    </w:p>
    <w:p w14:paraId="21FA6EA8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1F73D948" w14:textId="77777777" w:rsidR="003D3337" w:rsidRDefault="003D3337" w:rsidP="003D3337">
      <w:pPr>
        <w:rPr>
          <w:lang w:eastAsia="ko-KR"/>
        </w:rPr>
      </w:pPr>
    </w:p>
    <w:p w14:paraId="3A63661D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#pagination a {</w:t>
      </w:r>
    </w:p>
    <w:p w14:paraId="125140E7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display: inline-block;</w:t>
      </w:r>
    </w:p>
    <w:p w14:paraId="523393A4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margin-right: 10px;</w:t>
      </w:r>
    </w:p>
    <w:p w14:paraId="1FB3DD7C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font-size:20px;</w:t>
      </w:r>
    </w:p>
    <w:p w14:paraId="5244AEE5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text-decoration:none;</w:t>
      </w:r>
    </w:p>
    <w:p w14:paraId="2FF660A8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color: black;</w:t>
      </w:r>
    </w:p>
    <w:p w14:paraId="19E6E23A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498192B4" w14:textId="77777777" w:rsidR="003D3337" w:rsidRDefault="003D3337" w:rsidP="003D3337">
      <w:pPr>
        <w:rPr>
          <w:lang w:eastAsia="ko-KR"/>
        </w:rPr>
      </w:pPr>
    </w:p>
    <w:p w14:paraId="0AE5CFBF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#pagination .on {</w:t>
      </w:r>
    </w:p>
    <w:p w14:paraId="2D5F8963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font-weight: bold;</w:t>
      </w:r>
    </w:p>
    <w:p w14:paraId="45265AE1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cursor: default;</w:t>
      </w:r>
    </w:p>
    <w:p w14:paraId="6B794141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color: yellowgreen;</w:t>
      </w:r>
    </w:p>
    <w:p w14:paraId="25C93A73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33D40D8B" w14:textId="77777777" w:rsidR="003D3337" w:rsidRDefault="003D3337" w:rsidP="003D3337">
      <w:pPr>
        <w:rPr>
          <w:lang w:eastAsia="ko-KR"/>
        </w:rPr>
      </w:pPr>
    </w:p>
    <w:p w14:paraId="69185713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.searchBtn {</w:t>
      </w:r>
    </w:p>
    <w:p w14:paraId="65D15BFA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background-color: #aeea00;</w:t>
      </w:r>
    </w:p>
    <w:p w14:paraId="2BC26B20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font-size: 20px;</w:t>
      </w:r>
    </w:p>
    <w:p w14:paraId="5C947447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463DB6D6" w14:textId="77777777" w:rsidR="003D3337" w:rsidRDefault="003D3337" w:rsidP="003D3337">
      <w:pPr>
        <w:rPr>
          <w:lang w:eastAsia="ko-KR"/>
        </w:rPr>
      </w:pPr>
    </w:p>
    <w:p w14:paraId="489C10ED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form {</w:t>
      </w:r>
    </w:p>
    <w:p w14:paraId="26421E21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display: flex;</w:t>
      </w:r>
    </w:p>
    <w:p w14:paraId="518A9D25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justify-content: center;</w:t>
      </w:r>
    </w:p>
    <w:p w14:paraId="4DBB8762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align-item: center;</w:t>
      </w:r>
    </w:p>
    <w:p w14:paraId="2E458681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3C45DCC7" w14:textId="77777777" w:rsidR="003D3337" w:rsidRDefault="003D3337" w:rsidP="003D3337">
      <w:pPr>
        <w:rPr>
          <w:lang w:eastAsia="ko-KR"/>
        </w:rPr>
      </w:pPr>
    </w:p>
    <w:p w14:paraId="5F3396EE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input {</w:t>
      </w:r>
    </w:p>
    <w:p w14:paraId="59322417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width: 65%;</w:t>
      </w:r>
    </w:p>
    <w:p w14:paraId="739F7B51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outline: none; /* </w:t>
      </w:r>
      <w:r>
        <w:rPr>
          <w:rFonts w:hint="eastAsia"/>
          <w:lang w:eastAsia="ko-KR"/>
        </w:rPr>
        <w:t>포커스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효과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*/</w:t>
      </w:r>
    </w:p>
    <w:p w14:paraId="484AC105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 xml:space="preserve">    padding: 0px;</w:t>
      </w:r>
    </w:p>
    <w:p w14:paraId="76DBBA8C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}</w:t>
      </w:r>
    </w:p>
    <w:p w14:paraId="669095FA" w14:textId="77777777" w:rsidR="003D3337" w:rsidRDefault="003D3337" w:rsidP="003D3337">
      <w:pPr>
        <w:rPr>
          <w:lang w:eastAsia="ko-KR"/>
        </w:rPr>
      </w:pPr>
    </w:p>
    <w:p w14:paraId="53D6813E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/* </w:t>
      </w:r>
      <w:r>
        <w:rPr>
          <w:rFonts w:hint="eastAsia"/>
          <w:lang w:eastAsia="ko-KR"/>
        </w:rPr>
        <w:t>추가한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스타일</w:t>
      </w:r>
      <w:r>
        <w:rPr>
          <w:rFonts w:hint="eastAsia"/>
          <w:lang w:eastAsia="ko-KR"/>
        </w:rPr>
        <w:t xml:space="preserve"> */</w:t>
      </w:r>
    </w:p>
    <w:p w14:paraId="6729172A" w14:textId="77777777" w:rsidR="003D3337" w:rsidRDefault="003D3337" w:rsidP="003D3337">
      <w:pPr>
        <w:rPr>
          <w:lang w:eastAsia="ko-KR"/>
        </w:rPr>
      </w:pPr>
      <w:r>
        <w:rPr>
          <w:lang w:eastAsia="ko-KR"/>
        </w:rPr>
        <w:t>input:focus {</w:t>
      </w:r>
    </w:p>
    <w:p w14:paraId="2E6A98D3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border: none; /* </w:t>
      </w:r>
      <w:r>
        <w:rPr>
          <w:rFonts w:hint="eastAsia"/>
          <w:lang w:eastAsia="ko-KR"/>
        </w:rPr>
        <w:t>포커스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테두리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*/</w:t>
      </w:r>
    </w:p>
    <w:p w14:paraId="4A75A613" w14:textId="77777777" w:rsidR="003D3337" w:rsidRDefault="003D3337" w:rsidP="003D333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   outline: none; /* </w:t>
      </w:r>
      <w:r>
        <w:rPr>
          <w:rFonts w:hint="eastAsia"/>
          <w:lang w:eastAsia="ko-KR"/>
        </w:rPr>
        <w:t>포커스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외곽선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 xml:space="preserve"> */</w:t>
      </w:r>
    </w:p>
    <w:p w14:paraId="1B1525F7" w14:textId="1E71156D" w:rsidR="003D3337" w:rsidRPr="003D3337" w:rsidRDefault="003D3337" w:rsidP="003D3337">
      <w:pPr>
        <w:rPr>
          <w:rFonts w:hint="eastAsia"/>
          <w:lang w:eastAsia="ko-KR"/>
        </w:rPr>
      </w:pPr>
      <w:r>
        <w:rPr>
          <w:lang w:eastAsia="ko-KR"/>
        </w:rPr>
        <w:t>}</w:t>
      </w:r>
    </w:p>
    <w:p w14:paraId="741EF8EF" w14:textId="005B31B9" w:rsidR="003D3337" w:rsidRDefault="003D3337" w:rsidP="003D3337">
      <w:pPr>
        <w:pStyle w:val="3"/>
        <w:rPr>
          <w:rFonts w:hint="eastAsia"/>
          <w:lang w:eastAsia="ko-KR"/>
        </w:rPr>
      </w:pPr>
      <w:bookmarkStart w:id="196" w:name="_Toc168002306"/>
      <w:r>
        <w:rPr>
          <w:lang w:eastAsia="ko-KR"/>
        </w:rPr>
        <w:lastRenderedPageBreak/>
        <w:t>I</w:t>
      </w:r>
      <w:r>
        <w:rPr>
          <w:rFonts w:hint="eastAsia"/>
          <w:lang w:eastAsia="ko-KR"/>
        </w:rPr>
        <w:t xml:space="preserve">mg </w:t>
      </w:r>
      <w:r>
        <w:rPr>
          <w:rFonts w:hint="eastAsia"/>
          <w:lang w:eastAsia="ko-KR"/>
        </w:rPr>
        <w:t>폴더</w:t>
      </w:r>
      <w:bookmarkEnd w:id="196"/>
    </w:p>
    <w:p w14:paraId="458F2707" w14:textId="269F223E" w:rsidR="003D3337" w:rsidRPr="003D3337" w:rsidRDefault="003D3337" w:rsidP="003D3337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030B7ABA" wp14:editId="662B02BE">
            <wp:extent cx="914400" cy="914400"/>
            <wp:effectExtent l="0" t="0" r="0" b="0"/>
            <wp:docPr id="47" name="그림 47" descr="C:\Users\User\Downloads\mar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ownloads\marker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3B3AD" w14:textId="7CF416B7" w:rsidR="00F55B23" w:rsidRDefault="00F55B23" w:rsidP="00F55B23">
      <w:pPr>
        <w:pStyle w:val="2"/>
        <w:rPr>
          <w:lang w:eastAsia="ko-KR"/>
        </w:rPr>
      </w:pPr>
      <w:bookmarkStart w:id="197" w:name="_Toc168002307"/>
      <w:r>
        <w:rPr>
          <w:rFonts w:hint="eastAsia"/>
          <w:lang w:eastAsia="ko-KR"/>
        </w:rPr>
        <w:t>AndroidManifest.xml</w:t>
      </w:r>
      <w:bookmarkEnd w:id="197"/>
    </w:p>
    <w:p w14:paraId="28C8AD7E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>&lt;?xml version="1.0" encoding="utf-8"?&gt;</w:t>
      </w:r>
    </w:p>
    <w:p w14:paraId="35B4731F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>&lt;manifest xmlns:android="http://schemas.android.com/apk/res/android"</w:t>
      </w:r>
    </w:p>
    <w:p w14:paraId="66B13683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xmlns:tools="http://schemas.android.com/tools"&gt;</w:t>
      </w:r>
    </w:p>
    <w:p w14:paraId="37854005" w14:textId="77777777" w:rsidR="00F55B23" w:rsidRDefault="00F55B23" w:rsidP="00F55B23">
      <w:pPr>
        <w:rPr>
          <w:lang w:eastAsia="ko-KR"/>
        </w:rPr>
      </w:pPr>
    </w:p>
    <w:p w14:paraId="0DF5C009" w14:textId="77777777" w:rsidR="00F55B23" w:rsidRDefault="00F55B23" w:rsidP="00F55B23">
      <w:pPr>
        <w:rPr>
          <w:lang w:eastAsia="ko-KR"/>
        </w:rPr>
      </w:pPr>
      <w:r>
        <w:rPr>
          <w:rFonts w:hint="eastAsia"/>
          <w:lang w:eastAsia="ko-KR"/>
        </w:rPr>
        <w:t xml:space="preserve">    &lt;!-- </w:t>
      </w:r>
      <w:r>
        <w:rPr>
          <w:rFonts w:hint="eastAsia"/>
          <w:lang w:eastAsia="ko-KR"/>
        </w:rPr>
        <w:t>애플리케이션이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인터넷에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서버와의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다운로드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업로드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>. --&gt;</w:t>
      </w:r>
    </w:p>
    <w:p w14:paraId="27D4BFEF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&lt;uses-permission android:name="android.permission.INTERNET"/&gt;</w:t>
      </w:r>
    </w:p>
    <w:p w14:paraId="27D4032D" w14:textId="77777777" w:rsidR="00F55B23" w:rsidRDefault="00F55B23" w:rsidP="00F55B23">
      <w:pPr>
        <w:rPr>
          <w:lang w:eastAsia="ko-KR"/>
        </w:rPr>
      </w:pPr>
    </w:p>
    <w:p w14:paraId="0B8A968A" w14:textId="77777777" w:rsidR="00F55B23" w:rsidRDefault="00F55B23" w:rsidP="00F55B23">
      <w:pPr>
        <w:rPr>
          <w:lang w:eastAsia="ko-KR"/>
        </w:rPr>
      </w:pPr>
      <w:r>
        <w:rPr>
          <w:rFonts w:hint="eastAsia"/>
          <w:lang w:eastAsia="ko-KR"/>
        </w:rPr>
        <w:t xml:space="preserve">    &lt;!-- </w:t>
      </w:r>
      <w:r>
        <w:rPr>
          <w:rFonts w:hint="eastAsia"/>
          <w:lang w:eastAsia="ko-KR"/>
        </w:rPr>
        <w:t>애플리케이션이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 xml:space="preserve">: Wi-Fi </w:t>
      </w:r>
      <w:r>
        <w:rPr>
          <w:rFonts w:hint="eastAsia"/>
          <w:lang w:eastAsia="ko-KR"/>
        </w:rPr>
        <w:t>연결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모바일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</w:t>
      </w:r>
      <w:r>
        <w:rPr>
          <w:rFonts w:hint="eastAsia"/>
          <w:lang w:eastAsia="ko-KR"/>
        </w:rPr>
        <w:t>.</w:t>
      </w:r>
    </w:p>
    <w:p w14:paraId="5EBDE0A8" w14:textId="77777777" w:rsidR="00F55B23" w:rsidRDefault="00F55B23" w:rsidP="00F55B23">
      <w:pPr>
        <w:rPr>
          <w:lang w:eastAsia="ko-KR"/>
        </w:rPr>
      </w:pPr>
      <w:r>
        <w:rPr>
          <w:rFonts w:hint="eastAsia"/>
          <w:lang w:eastAsia="ko-KR"/>
        </w:rPr>
        <w:t xml:space="preserve">         </w:t>
      </w:r>
      <w:r>
        <w:rPr>
          <w:rFonts w:hint="eastAsia"/>
          <w:lang w:eastAsia="ko-KR"/>
        </w:rPr>
        <w:t>네트워크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>: Wi-Fi</w:t>
      </w:r>
      <w:r>
        <w:rPr>
          <w:rFonts w:hint="eastAsia"/>
          <w:lang w:eastAsia="ko-KR"/>
        </w:rPr>
        <w:t>에서만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동기화</w:t>
      </w:r>
      <w:r>
        <w:rPr>
          <w:rFonts w:hint="eastAsia"/>
          <w:lang w:eastAsia="ko-KR"/>
        </w:rPr>
        <w:t xml:space="preserve">) </w:t>
      </w:r>
      <w:r>
        <w:rPr>
          <w:rFonts w:hint="eastAsia"/>
          <w:lang w:eastAsia="ko-KR"/>
        </w:rPr>
        <w:t>등에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>. --&gt;</w:t>
      </w:r>
    </w:p>
    <w:p w14:paraId="35607389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&lt;uses-permission android:name="android.permission.ACCESS_NETWORK_STATE"/&gt;</w:t>
      </w:r>
    </w:p>
    <w:p w14:paraId="503D14D4" w14:textId="77777777" w:rsidR="00F55B23" w:rsidRDefault="00F55B23" w:rsidP="00F55B23">
      <w:pPr>
        <w:rPr>
          <w:lang w:eastAsia="ko-KR"/>
        </w:rPr>
      </w:pPr>
    </w:p>
    <w:p w14:paraId="5254DC7C" w14:textId="77777777" w:rsidR="00F55B23" w:rsidRDefault="00F55B23" w:rsidP="00F55B23">
      <w:pPr>
        <w:rPr>
          <w:lang w:eastAsia="ko-KR"/>
        </w:rPr>
      </w:pPr>
      <w:r>
        <w:rPr>
          <w:rFonts w:hint="eastAsia"/>
          <w:lang w:eastAsia="ko-KR"/>
        </w:rPr>
        <w:t xml:space="preserve">    &lt;!-- </w:t>
      </w:r>
      <w:r>
        <w:rPr>
          <w:rFonts w:hint="eastAsia"/>
          <w:lang w:eastAsia="ko-KR"/>
        </w:rPr>
        <w:t>애플리케이션이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외부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사진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동영상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문서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>. --&gt;</w:t>
      </w:r>
    </w:p>
    <w:p w14:paraId="1C9B683A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&lt;uses-permission android:name="android.permission.READ_EXTERNAL_STORAGE"/&gt;</w:t>
      </w:r>
    </w:p>
    <w:p w14:paraId="10FA311F" w14:textId="77777777" w:rsidR="00F55B23" w:rsidRDefault="00F55B23" w:rsidP="00F55B23">
      <w:pPr>
        <w:rPr>
          <w:lang w:eastAsia="ko-KR"/>
        </w:rPr>
      </w:pPr>
    </w:p>
    <w:p w14:paraId="693B20A4" w14:textId="77777777" w:rsidR="00F55B23" w:rsidRDefault="00F55B23" w:rsidP="00F55B23">
      <w:pPr>
        <w:rPr>
          <w:lang w:eastAsia="ko-KR"/>
        </w:rPr>
      </w:pPr>
      <w:r>
        <w:rPr>
          <w:rFonts w:hint="eastAsia"/>
          <w:lang w:eastAsia="ko-KR"/>
        </w:rPr>
        <w:t xml:space="preserve">    &lt;!-- </w:t>
      </w:r>
      <w:r>
        <w:rPr>
          <w:rFonts w:hint="eastAsia"/>
          <w:lang w:eastAsia="ko-KR"/>
        </w:rPr>
        <w:t>애플리케이션이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(GPS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</w:t>
      </w:r>
      <w:r>
        <w:rPr>
          <w:rFonts w:hint="eastAsia"/>
          <w:lang w:eastAsia="ko-KR"/>
        </w:rPr>
        <w:t>.</w:t>
      </w:r>
    </w:p>
    <w:p w14:paraId="1C601E21" w14:textId="77777777" w:rsidR="00F55B23" w:rsidRDefault="00F55B23" w:rsidP="00F55B23">
      <w:pPr>
        <w:rPr>
          <w:lang w:eastAsia="ko-KR"/>
        </w:rPr>
      </w:pPr>
      <w:r>
        <w:rPr>
          <w:rFonts w:hint="eastAsia"/>
          <w:lang w:eastAsia="ko-KR"/>
        </w:rPr>
        <w:t xml:space="preserve">        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예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지도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내비게이션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</w:t>
      </w:r>
      <w:r>
        <w:rPr>
          <w:rFonts w:hint="eastAsia"/>
          <w:lang w:eastAsia="ko-KR"/>
        </w:rPr>
        <w:t>. --&gt;</w:t>
      </w:r>
    </w:p>
    <w:p w14:paraId="2E7096B4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&lt;uses-permission android:name="android.permission.ACCESS_FINE_LOCATION"/&gt;</w:t>
      </w:r>
    </w:p>
    <w:p w14:paraId="30525281" w14:textId="77777777" w:rsidR="00F55B23" w:rsidRDefault="00F55B23" w:rsidP="00F55B23">
      <w:pPr>
        <w:rPr>
          <w:lang w:eastAsia="ko-KR"/>
        </w:rPr>
      </w:pPr>
    </w:p>
    <w:p w14:paraId="6133F3E8" w14:textId="77777777" w:rsidR="00F55B23" w:rsidRDefault="00F55B23" w:rsidP="00F55B23">
      <w:pPr>
        <w:rPr>
          <w:lang w:eastAsia="ko-KR"/>
        </w:rPr>
      </w:pPr>
      <w:r>
        <w:rPr>
          <w:rFonts w:hint="eastAsia"/>
          <w:lang w:eastAsia="ko-KR"/>
        </w:rPr>
        <w:t xml:space="preserve">    &lt;!-- </w:t>
      </w:r>
      <w:r>
        <w:rPr>
          <w:rFonts w:hint="eastAsia"/>
          <w:lang w:eastAsia="ko-KR"/>
        </w:rPr>
        <w:t>애플리케이션이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대략적인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기지국</w:t>
      </w:r>
      <w:r>
        <w:rPr>
          <w:rFonts w:hint="eastAsia"/>
          <w:lang w:eastAsia="ko-KR"/>
        </w:rPr>
        <w:t xml:space="preserve">, Wi-Fi </w:t>
      </w:r>
      <w:r>
        <w:rPr>
          <w:rFonts w:hint="eastAsia"/>
          <w:lang w:eastAsia="ko-KR"/>
        </w:rPr>
        <w:t>등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접근할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</w:t>
      </w:r>
      <w:r>
        <w:rPr>
          <w:rFonts w:hint="eastAsia"/>
          <w:lang w:eastAsia="ko-KR"/>
        </w:rPr>
        <w:t>.</w:t>
      </w:r>
    </w:p>
    <w:p w14:paraId="2120EB57" w14:textId="77777777" w:rsidR="00F55B23" w:rsidRDefault="00F55B23" w:rsidP="00F55B23">
      <w:pPr>
        <w:rPr>
          <w:lang w:eastAsia="ko-KR"/>
        </w:rPr>
      </w:pPr>
      <w:r>
        <w:rPr>
          <w:rFonts w:hint="eastAsia"/>
          <w:lang w:eastAsia="ko-KR"/>
        </w:rPr>
        <w:t xml:space="preserve">        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필요하며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정확한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위치보다는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배터리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소모가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적음</w:t>
      </w:r>
      <w:r>
        <w:rPr>
          <w:rFonts w:hint="eastAsia"/>
          <w:lang w:eastAsia="ko-KR"/>
        </w:rPr>
        <w:t>. --&gt;</w:t>
      </w:r>
    </w:p>
    <w:p w14:paraId="06F13D34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&lt;uses-permission android:name="android.permission.ACCESS_COARSE_LOCATION"/&gt;</w:t>
      </w:r>
    </w:p>
    <w:p w14:paraId="6FC5AA23" w14:textId="77777777" w:rsidR="00F55B23" w:rsidRDefault="00F55B23" w:rsidP="00F55B23">
      <w:pPr>
        <w:rPr>
          <w:lang w:eastAsia="ko-KR"/>
        </w:rPr>
      </w:pPr>
    </w:p>
    <w:p w14:paraId="0D1CEE0A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&lt;application</w:t>
      </w:r>
    </w:p>
    <w:p w14:paraId="29E4A9B6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android:windowSoftInputMode ="adjustNothing"</w:t>
      </w:r>
    </w:p>
    <w:p w14:paraId="444F67CF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android:allowBackup="true"</w:t>
      </w:r>
    </w:p>
    <w:p w14:paraId="354E4EFC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android:dataExtractionRules="@xml/data_extraction_rules"</w:t>
      </w:r>
    </w:p>
    <w:p w14:paraId="1838EAC6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android:fullBackupContent="@xml/backup_rules"</w:t>
      </w:r>
    </w:p>
    <w:p w14:paraId="5A935D82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android:icon="@mipmap/ic_launcher"</w:t>
      </w:r>
    </w:p>
    <w:p w14:paraId="62772B2D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android:label="@string/app_name"</w:t>
      </w:r>
    </w:p>
    <w:p w14:paraId="10C04D38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android:roundIcon="@mipmap/ic_launcher_round"</w:t>
      </w:r>
    </w:p>
    <w:p w14:paraId="3C5F1817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android:supportsRtl="true"</w:t>
      </w:r>
    </w:p>
    <w:p w14:paraId="272BED6B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android:theme="@style/Theme.AndroidProjects"</w:t>
      </w:r>
    </w:p>
    <w:p w14:paraId="5B3FEB26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tools:targetApi="31"&gt;</w:t>
      </w:r>
    </w:p>
    <w:p w14:paraId="3E2D035F" w14:textId="77777777" w:rsidR="00F55B23" w:rsidRDefault="00F55B23" w:rsidP="00F55B23">
      <w:pPr>
        <w:rPr>
          <w:lang w:eastAsia="ko-KR"/>
        </w:rPr>
      </w:pPr>
    </w:p>
    <w:p w14:paraId="5FE722EF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&lt;activity</w:t>
      </w:r>
    </w:p>
    <w:p w14:paraId="41341958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    android:name=".MainActivity"</w:t>
      </w:r>
    </w:p>
    <w:p w14:paraId="06BD1BBD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    android:windowSoftInputMode="adjustNothing"</w:t>
      </w:r>
    </w:p>
    <w:p w14:paraId="1FDDE22D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    android:exported="true"&gt;</w:t>
      </w:r>
    </w:p>
    <w:p w14:paraId="1E3A9AE3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    &lt;intent-filter&gt;</w:t>
      </w:r>
    </w:p>
    <w:p w14:paraId="4954B554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lastRenderedPageBreak/>
        <w:t xml:space="preserve">                &lt;action android:name="android.intent.action.MAIN" /&gt;</w:t>
      </w:r>
    </w:p>
    <w:p w14:paraId="51BD4090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        &lt;category android:name="android.intent.category.LAUNCHER" /&gt;</w:t>
      </w:r>
    </w:p>
    <w:p w14:paraId="6462C77A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    &lt;/intent-filter&gt;</w:t>
      </w:r>
    </w:p>
    <w:p w14:paraId="3C8B7421" w14:textId="77777777" w:rsidR="00F55B23" w:rsidRDefault="00F55B23" w:rsidP="00F55B23">
      <w:pPr>
        <w:rPr>
          <w:lang w:eastAsia="ko-KR"/>
        </w:rPr>
      </w:pPr>
      <w:r>
        <w:rPr>
          <w:rFonts w:hint="eastAsia"/>
          <w:lang w:eastAsia="ko-KR"/>
        </w:rPr>
        <w:t xml:space="preserve">            &lt;!--      yuhan19://testdata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들어잇는</w:t>
      </w:r>
      <w:r>
        <w:rPr>
          <w:rFonts w:hint="eastAsia"/>
          <w:lang w:eastAsia="ko-KR"/>
        </w:rPr>
        <w:t xml:space="preserve"> url </w:t>
      </w:r>
      <w:r>
        <w:rPr>
          <w:rFonts w:hint="eastAsia"/>
          <w:lang w:eastAsia="ko-KR"/>
        </w:rPr>
        <w:t>혹은</w:t>
      </w:r>
      <w:r>
        <w:rPr>
          <w:rFonts w:hint="eastAsia"/>
          <w:lang w:eastAsia="ko-KR"/>
        </w:rPr>
        <w:t xml:space="preserve"> QR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스캔하면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실행됨</w:t>
      </w:r>
      <w:r>
        <w:rPr>
          <w:rFonts w:hint="eastAsia"/>
          <w:lang w:eastAsia="ko-KR"/>
        </w:rPr>
        <w:t xml:space="preserve">      --&gt;</w:t>
      </w:r>
    </w:p>
    <w:p w14:paraId="4CF2E38A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    &lt;intent-filter&gt;</w:t>
      </w:r>
    </w:p>
    <w:p w14:paraId="1D0FFEE6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        &lt;action android:name="android.intent.action.VIEW" /&gt;</w:t>
      </w:r>
    </w:p>
    <w:p w14:paraId="09B28843" w14:textId="77777777" w:rsidR="00F55B23" w:rsidRDefault="00F55B23" w:rsidP="00F55B23">
      <w:pPr>
        <w:rPr>
          <w:lang w:eastAsia="ko-KR"/>
        </w:rPr>
      </w:pPr>
      <w:r>
        <w:rPr>
          <w:rFonts w:hint="eastAsia"/>
          <w:lang w:eastAsia="ko-KR"/>
        </w:rPr>
        <w:t xml:space="preserve">                &lt;!-- URL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--&gt;</w:t>
      </w:r>
    </w:p>
    <w:p w14:paraId="2122297D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        &lt;category android:name="android.intent.category.DEFAULT" /&gt;</w:t>
      </w:r>
    </w:p>
    <w:p w14:paraId="369E6E43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        &lt;category android:name="android.intent.category.BROWSABLE" /&gt;</w:t>
      </w:r>
    </w:p>
    <w:p w14:paraId="76F8CF9C" w14:textId="77777777" w:rsidR="00F55B23" w:rsidRDefault="00F55B23" w:rsidP="00F55B23">
      <w:pPr>
        <w:rPr>
          <w:lang w:eastAsia="ko-KR"/>
        </w:rPr>
      </w:pPr>
      <w:r>
        <w:rPr>
          <w:rFonts w:hint="eastAsia"/>
          <w:lang w:eastAsia="ko-KR"/>
        </w:rPr>
        <w:t xml:space="preserve">                &lt;!--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스키마와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--&gt;</w:t>
      </w:r>
    </w:p>
    <w:p w14:paraId="42419A9E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        &lt;data</w:t>
      </w:r>
    </w:p>
    <w:p w14:paraId="69D57E7B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            android:scheme="yuhan19"</w:t>
      </w:r>
    </w:p>
    <w:p w14:paraId="3E6221C8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            android:host="testdata" /&gt;</w:t>
      </w:r>
    </w:p>
    <w:p w14:paraId="55B6BB1D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    &lt;/intent-filter&gt;</w:t>
      </w:r>
    </w:p>
    <w:p w14:paraId="5E352FFC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&lt;/activity&gt;</w:t>
      </w:r>
    </w:p>
    <w:p w14:paraId="397EB854" w14:textId="77777777" w:rsidR="00F55B23" w:rsidRDefault="00F55B23" w:rsidP="00F55B23">
      <w:pPr>
        <w:rPr>
          <w:lang w:eastAsia="ko-KR"/>
        </w:rPr>
      </w:pPr>
    </w:p>
    <w:p w14:paraId="4D7249ED" w14:textId="77777777" w:rsidR="00F55B23" w:rsidRDefault="00F55B23" w:rsidP="00F55B23">
      <w:pPr>
        <w:rPr>
          <w:lang w:eastAsia="ko-KR"/>
        </w:rPr>
      </w:pPr>
      <w:r>
        <w:rPr>
          <w:rFonts w:hint="eastAsia"/>
          <w:lang w:eastAsia="ko-KR"/>
        </w:rPr>
        <w:t xml:space="preserve">        &lt;!-- </w:t>
      </w: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--&gt;</w:t>
      </w:r>
    </w:p>
    <w:p w14:paraId="348AFA04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&lt;activity android:name=".admin.AdminMainActivity" android:exported="true" android:label="AdminMainActivity" android:windowSoftInputMode="adjustNothing"/&gt;</w:t>
      </w:r>
    </w:p>
    <w:p w14:paraId="52A63B07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&lt;activity android:name=".admin.AdminSettingActivity" android:exported="true" android:label="SettingActivity" android:windowSoftInputMode="adjustNothing"/&gt;</w:t>
      </w:r>
    </w:p>
    <w:p w14:paraId="4E3351A3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&lt;activity android:name=".admin.AdminActivity" android:exported="true" android:label="AdminActivity" android:windowSoftInputMode="adjustNothing"/&gt;</w:t>
      </w:r>
    </w:p>
    <w:p w14:paraId="21CFA8BE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&lt;activity android:name=".admin.AdminScheduleActivity" android:exported="true" android:windowSoftInputMode="adjustResize|stateHidden" android:label="AdminScheduleActivity" /&gt;</w:t>
      </w:r>
    </w:p>
    <w:p w14:paraId="36894249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&lt;activity android:name=".admin.AdminLoginActivity" android:exported="true" android:label="LoginActivity" android:windowSoftInputMode="adjustNothing"/&gt;</w:t>
      </w:r>
    </w:p>
    <w:p w14:paraId="4AC0CC60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&lt;activity android:name=".admin.AdminFormActivity" android:exported="true" android:label="AdminFormActivity" android:windowSoftInputMode="adjustNothing"/&gt;</w:t>
      </w:r>
    </w:p>
    <w:p w14:paraId="616D6141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&lt;activity android:name=".admin.AdminProductEditActivity" android:exported="true" android:label="ProductEditActivity" android:windowSoftInputMode="adjustNothing"/&gt;</w:t>
      </w:r>
    </w:p>
    <w:p w14:paraId="3C38E769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&lt;activity android:name=".admin.AdminCreateQR" android:exported="true" android:label="AdminCreateQR" android:windowSoftInputMode="adjustNothing"/&gt;</w:t>
      </w:r>
    </w:p>
    <w:p w14:paraId="6E127717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&lt;activity android:name=".admin.AdminCreateAppQR" android:exported="true" android:label="AdminCreateAppQR" android:windowSoftInputMode="adjustNothing"/&gt;</w:t>
      </w:r>
    </w:p>
    <w:p w14:paraId="556FA64A" w14:textId="77777777" w:rsidR="00F55B23" w:rsidRDefault="00F55B23" w:rsidP="00F55B23">
      <w:pPr>
        <w:rPr>
          <w:lang w:eastAsia="ko-KR"/>
        </w:rPr>
      </w:pPr>
    </w:p>
    <w:p w14:paraId="374B4551" w14:textId="77777777" w:rsidR="00F55B23" w:rsidRDefault="00F55B23" w:rsidP="00F55B23">
      <w:pPr>
        <w:rPr>
          <w:lang w:eastAsia="ko-KR"/>
        </w:rPr>
      </w:pPr>
      <w:r>
        <w:rPr>
          <w:rFonts w:hint="eastAsia"/>
          <w:lang w:eastAsia="ko-KR"/>
        </w:rPr>
        <w:t xml:space="preserve">        &lt;!--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--&gt;</w:t>
      </w:r>
    </w:p>
    <w:p w14:paraId="5DAF057F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&lt;activity android:name=".main.MainProductActivity" android:exported="true" android:label="MainProductActivity" android:windowSoftInputMode="adjustNothing"/&gt;</w:t>
      </w:r>
    </w:p>
    <w:p w14:paraId="1E72C782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&lt;activity android:name=".main.MainProductDetail" android:exported="true" android:label="MainProductDetail" android:windowSoftInputMode="adjustNothing"/&gt;</w:t>
      </w:r>
    </w:p>
    <w:p w14:paraId="345C8F0F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&lt;activity android:name=".main.MainActivityProductScan" android:exported="true" android:label="MainActivityProductScan" android:windowSoftInputMode="adjustNothing"/&gt;</w:t>
      </w:r>
    </w:p>
    <w:p w14:paraId="5DE8FB34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&lt;activity android:name=".main.MainProductReview" android:exported="true" android:label="MainProductReview" android:windowSoftInputMode="adjustNothing"/&gt;</w:t>
      </w:r>
    </w:p>
    <w:p w14:paraId="4DF9E20A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&lt;activity android:name=".main.MainRegisterActivity" android:exported="true" android:label="MainRegisterActivity" android:windowSoftInputMode="adjustNothing"/&gt;</w:t>
      </w:r>
    </w:p>
    <w:p w14:paraId="066185E8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&lt;activity android:name=".main.MainStoreLocationActivity" android:exported="true" android:label="MainStoreLocationActivity" android:windowSoftInputMode="adjustNothing"/&gt;</w:t>
      </w:r>
    </w:p>
    <w:p w14:paraId="665ADAD0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&lt;activity android:name=".main.MainMyPageActivity" android:exported="true" android:label="MainMyPageActivity" android:windowSoftInputMode="adjustNothing"/&gt;</w:t>
      </w:r>
    </w:p>
    <w:p w14:paraId="46894CFB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&lt;activity android:name=".main.MainPaymentActivity" android:exported="true" </w:t>
      </w:r>
      <w:r>
        <w:rPr>
          <w:lang w:eastAsia="ko-KR"/>
        </w:rPr>
        <w:lastRenderedPageBreak/>
        <w:t>android:label="MainPaymentActivity" android:windowSoftInputMode="adjustNothing"/&gt;</w:t>
      </w:r>
    </w:p>
    <w:p w14:paraId="1C5B16D9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&lt;activity android:name=".main.MainRetouchInfoActivity" android:exported="true" android:label="MainRetouchInfoActivity" android:windowSoftInputMode="adjustNothing"/&gt;</w:t>
      </w:r>
    </w:p>
    <w:p w14:paraId="6D883841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&lt;/application&gt;</w:t>
      </w:r>
    </w:p>
    <w:p w14:paraId="1DE30303" w14:textId="77777777" w:rsidR="00F55B23" w:rsidRDefault="00F55B23" w:rsidP="00F55B23">
      <w:pPr>
        <w:rPr>
          <w:lang w:eastAsia="ko-KR"/>
        </w:rPr>
      </w:pPr>
    </w:p>
    <w:p w14:paraId="2C383ECF" w14:textId="28F7450F" w:rsidR="00F55B23" w:rsidRDefault="00F55B23" w:rsidP="00F55B23">
      <w:pPr>
        <w:rPr>
          <w:lang w:eastAsia="ko-KR"/>
        </w:rPr>
      </w:pPr>
      <w:r>
        <w:rPr>
          <w:lang w:eastAsia="ko-KR"/>
        </w:rPr>
        <w:t>&lt;/manifest&gt;</w:t>
      </w:r>
    </w:p>
    <w:p w14:paraId="3121286B" w14:textId="6D0EFE8C" w:rsidR="00F55B23" w:rsidRDefault="00F55B23" w:rsidP="00F55B23">
      <w:pPr>
        <w:pStyle w:val="2"/>
        <w:rPr>
          <w:lang w:eastAsia="ko-KR"/>
        </w:rPr>
      </w:pPr>
      <w:bookmarkStart w:id="198" w:name="_Toc168002308"/>
      <w:r>
        <w:rPr>
          <w:lang w:eastAsia="ko-KR"/>
        </w:rPr>
        <w:t>B</w:t>
      </w:r>
      <w:r>
        <w:rPr>
          <w:rFonts w:hint="eastAsia"/>
          <w:lang w:eastAsia="ko-KR"/>
        </w:rPr>
        <w:t>uild.gradle.kts</w:t>
      </w:r>
      <w:bookmarkEnd w:id="198"/>
    </w:p>
    <w:p w14:paraId="3EDE51F9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>plugins {</w:t>
      </w:r>
    </w:p>
    <w:p w14:paraId="71FBA0A9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id("com.android.application")</w:t>
      </w:r>
    </w:p>
    <w:p w14:paraId="5D4F601D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id("com.google.gms.google-services")</w:t>
      </w:r>
    </w:p>
    <w:p w14:paraId="492727F4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>}</w:t>
      </w:r>
    </w:p>
    <w:p w14:paraId="7E34994C" w14:textId="77777777" w:rsidR="00F55B23" w:rsidRDefault="00F55B23" w:rsidP="00F55B23">
      <w:pPr>
        <w:rPr>
          <w:lang w:eastAsia="ko-KR"/>
        </w:rPr>
      </w:pPr>
    </w:p>
    <w:p w14:paraId="42E9FAC3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>android {</w:t>
      </w:r>
    </w:p>
    <w:p w14:paraId="2545D1F3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namespace = "kr.ac.yuhan.cs.yuhan19plus"</w:t>
      </w:r>
    </w:p>
    <w:p w14:paraId="02941938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compileSdk = 34</w:t>
      </w:r>
    </w:p>
    <w:p w14:paraId="069826D4" w14:textId="77777777" w:rsidR="00F55B23" w:rsidRDefault="00F55B23" w:rsidP="00F55B23">
      <w:pPr>
        <w:rPr>
          <w:lang w:eastAsia="ko-KR"/>
        </w:rPr>
      </w:pPr>
    </w:p>
    <w:p w14:paraId="16165050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defaultConfig {</w:t>
      </w:r>
    </w:p>
    <w:p w14:paraId="7113C77F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applicationId = "kr.ac.yuhan.cs.yuhan19plus"</w:t>
      </w:r>
    </w:p>
    <w:p w14:paraId="1ED937CE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minSdk = 33</w:t>
      </w:r>
    </w:p>
    <w:p w14:paraId="0E3EA1D8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targetSdk = 34</w:t>
      </w:r>
    </w:p>
    <w:p w14:paraId="13D3A44D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versionCode = 1</w:t>
      </w:r>
    </w:p>
    <w:p w14:paraId="3952E6BB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versionName = "1.0"</w:t>
      </w:r>
    </w:p>
    <w:p w14:paraId="3C6A55B9" w14:textId="77777777" w:rsidR="00F55B23" w:rsidRDefault="00F55B23" w:rsidP="00F55B23">
      <w:pPr>
        <w:rPr>
          <w:lang w:eastAsia="ko-KR"/>
        </w:rPr>
      </w:pPr>
    </w:p>
    <w:p w14:paraId="5667601D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testInstrumentationRunner = "androidx.test.runner.AndroidJUnitRunner"</w:t>
      </w:r>
    </w:p>
    <w:p w14:paraId="56DF246E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}</w:t>
      </w:r>
    </w:p>
    <w:p w14:paraId="49857F61" w14:textId="77777777" w:rsidR="00F55B23" w:rsidRDefault="00F55B23" w:rsidP="00F55B23">
      <w:pPr>
        <w:rPr>
          <w:lang w:eastAsia="ko-KR"/>
        </w:rPr>
      </w:pPr>
    </w:p>
    <w:p w14:paraId="217489E7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buildTypes {</w:t>
      </w:r>
    </w:p>
    <w:p w14:paraId="0EDB1858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release {</w:t>
      </w:r>
    </w:p>
    <w:p w14:paraId="0641AF01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    isMinifyEnabled = false</w:t>
      </w:r>
    </w:p>
    <w:p w14:paraId="20E37456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    proguardFiles(</w:t>
      </w:r>
    </w:p>
    <w:p w14:paraId="50F2B8D8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        getDefaultProguardFile("proguard-android-optimize.txt"),</w:t>
      </w:r>
    </w:p>
    <w:p w14:paraId="0AAA19C1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        "proguard-rules.pro"</w:t>
      </w:r>
    </w:p>
    <w:p w14:paraId="3AAAA814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    )</w:t>
      </w:r>
    </w:p>
    <w:p w14:paraId="3FFECC20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}</w:t>
      </w:r>
    </w:p>
    <w:p w14:paraId="2CE9BEB1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E4568B1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compileOptions {</w:t>
      </w:r>
    </w:p>
    <w:p w14:paraId="67CE005A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sourceCompatibility = JavaVersion.VERSION_1_8</w:t>
      </w:r>
    </w:p>
    <w:p w14:paraId="64F0636C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targetCompatibility = JavaVersion.VERSION_1_8</w:t>
      </w:r>
    </w:p>
    <w:p w14:paraId="75230132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AF1C8A2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>}</w:t>
      </w:r>
    </w:p>
    <w:p w14:paraId="08AAD73B" w14:textId="77777777" w:rsidR="00F55B23" w:rsidRDefault="00F55B23" w:rsidP="00F55B23">
      <w:pPr>
        <w:rPr>
          <w:lang w:eastAsia="ko-KR"/>
        </w:rPr>
      </w:pPr>
    </w:p>
    <w:p w14:paraId="1D0FA6E3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>dependencies {</w:t>
      </w:r>
    </w:p>
    <w:p w14:paraId="7C820BA2" w14:textId="77777777" w:rsidR="00F55B23" w:rsidRDefault="00F55B23" w:rsidP="00F55B23">
      <w:pPr>
        <w:rPr>
          <w:lang w:eastAsia="ko-KR"/>
        </w:rPr>
      </w:pPr>
    </w:p>
    <w:p w14:paraId="24053665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implementation("androidx.appcompat:appcompat:1.6.1")</w:t>
      </w:r>
    </w:p>
    <w:p w14:paraId="770493EF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implementation("com.google.android.material:material:1.11.0")</w:t>
      </w:r>
    </w:p>
    <w:p w14:paraId="05AC3076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implementation("androidx.constraintlayout:constraintlayout:2.1.4")</w:t>
      </w:r>
    </w:p>
    <w:p w14:paraId="39CBE36D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testImplementation("junit:junit:4.13.2")</w:t>
      </w:r>
    </w:p>
    <w:p w14:paraId="5DE0AE27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androidTestImplementation("androidx.test.ext:junit:1.1.5")</w:t>
      </w:r>
    </w:p>
    <w:p w14:paraId="0F85FB0B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androidTestImplementation("androidx.test.espresso:espresso-core:3.5.1")</w:t>
      </w:r>
    </w:p>
    <w:p w14:paraId="21FC858D" w14:textId="77777777" w:rsidR="00F55B23" w:rsidRDefault="00F55B23" w:rsidP="00F55B23">
      <w:pPr>
        <w:rPr>
          <w:lang w:eastAsia="ko-KR"/>
        </w:rPr>
      </w:pPr>
    </w:p>
    <w:p w14:paraId="6F9C40AC" w14:textId="77777777" w:rsidR="00F55B23" w:rsidRDefault="00F55B23" w:rsidP="00F55B23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파이어베이스</w:t>
      </w:r>
    </w:p>
    <w:p w14:paraId="5869E724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lastRenderedPageBreak/>
        <w:t xml:space="preserve">    implementation("com.google.firebase:firebase-firestore:25.0.0")</w:t>
      </w:r>
    </w:p>
    <w:p w14:paraId="71D53634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implementation("com.google.firebase:firebase-storage:21.0.0")</w:t>
      </w:r>
    </w:p>
    <w:p w14:paraId="1B8D58D6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implementation("com.google.firebase:firebase-auth:23.0.0")</w:t>
      </w:r>
    </w:p>
    <w:p w14:paraId="1895CB9B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implementation("com.google.firebase:firebase-functions:21.0.0")</w:t>
      </w:r>
    </w:p>
    <w:p w14:paraId="45B0C62F" w14:textId="77777777" w:rsidR="00F55B23" w:rsidRDefault="00F55B23" w:rsidP="00F55B23">
      <w:pPr>
        <w:rPr>
          <w:lang w:eastAsia="ko-KR"/>
        </w:rPr>
      </w:pPr>
    </w:p>
    <w:p w14:paraId="29AFE0DA" w14:textId="77777777" w:rsidR="00F55B23" w:rsidRDefault="00F55B23" w:rsidP="00F55B23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이석재</w:t>
      </w:r>
    </w:p>
    <w:p w14:paraId="5B51D4A0" w14:textId="77777777" w:rsidR="00F55B23" w:rsidRDefault="00F55B23" w:rsidP="00F55B23">
      <w:pPr>
        <w:rPr>
          <w:lang w:eastAsia="ko-KR"/>
        </w:rPr>
      </w:pPr>
      <w:r>
        <w:rPr>
          <w:rFonts w:hint="eastAsia"/>
          <w:lang w:eastAsia="ko-KR"/>
        </w:rPr>
        <w:t xml:space="preserve">    implementation ("io.github.bootpay:android:+") // </w:t>
      </w:r>
      <w:r>
        <w:rPr>
          <w:rFonts w:hint="eastAsia"/>
          <w:lang w:eastAsia="ko-KR"/>
        </w:rPr>
        <w:t>부트페이</w:t>
      </w:r>
      <w:r>
        <w:rPr>
          <w:rFonts w:hint="eastAsia"/>
          <w:lang w:eastAsia="ko-KR"/>
        </w:rPr>
        <w:t xml:space="preserve"> API</w:t>
      </w:r>
    </w:p>
    <w:p w14:paraId="6D56D843" w14:textId="77777777" w:rsidR="00F55B23" w:rsidRDefault="00F55B23" w:rsidP="00F55B23">
      <w:pPr>
        <w:rPr>
          <w:lang w:eastAsia="ko-KR"/>
        </w:rPr>
      </w:pPr>
      <w:r>
        <w:rPr>
          <w:rFonts w:hint="eastAsia"/>
          <w:lang w:eastAsia="ko-KR"/>
        </w:rPr>
        <w:t xml:space="preserve">    implementation ("io.github.bootpay:android-bio:+") // </w:t>
      </w:r>
      <w:r>
        <w:rPr>
          <w:rFonts w:hint="eastAsia"/>
          <w:lang w:eastAsia="ko-KR"/>
        </w:rPr>
        <w:t>부트페이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생체인증</w:t>
      </w:r>
      <w:r>
        <w:rPr>
          <w:rFonts w:hint="eastAsia"/>
          <w:lang w:eastAsia="ko-KR"/>
        </w:rPr>
        <w:t xml:space="preserve"> API</w:t>
      </w:r>
    </w:p>
    <w:p w14:paraId="37B36FE3" w14:textId="77777777" w:rsidR="00F55B23" w:rsidRDefault="00F55B23" w:rsidP="00F55B23">
      <w:pPr>
        <w:rPr>
          <w:lang w:eastAsia="ko-KR"/>
        </w:rPr>
      </w:pPr>
    </w:p>
    <w:p w14:paraId="79D82084" w14:textId="77777777" w:rsidR="00F55B23" w:rsidRDefault="00F55B23" w:rsidP="00F55B23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임성준</w:t>
      </w:r>
    </w:p>
    <w:p w14:paraId="73646BF9" w14:textId="77777777" w:rsidR="00F55B23" w:rsidRDefault="00F55B23" w:rsidP="00F55B23">
      <w:pPr>
        <w:rPr>
          <w:lang w:eastAsia="ko-KR"/>
        </w:rPr>
      </w:pPr>
      <w:r>
        <w:rPr>
          <w:rFonts w:hint="eastAsia"/>
          <w:lang w:eastAsia="ko-KR"/>
        </w:rPr>
        <w:t xml:space="preserve">    implementation("com.github.fornewid:neumorphism:0.3.2") // </w:t>
      </w:r>
      <w:r>
        <w:rPr>
          <w:rFonts w:hint="eastAsia"/>
          <w:lang w:eastAsia="ko-KR"/>
        </w:rPr>
        <w:t>뉴모피즘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6E8F31C1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implementation("com.google.android.flexbox:flexbox:3.0.0") // flexbox</w:t>
      </w:r>
    </w:p>
    <w:p w14:paraId="0674B486" w14:textId="77777777" w:rsidR="00F55B23" w:rsidRDefault="00F55B23" w:rsidP="00F55B23">
      <w:pPr>
        <w:rPr>
          <w:lang w:eastAsia="ko-KR"/>
        </w:rPr>
      </w:pPr>
      <w:r>
        <w:rPr>
          <w:rFonts w:hint="eastAsia"/>
          <w:lang w:eastAsia="ko-KR"/>
        </w:rPr>
        <w:t xml:space="preserve">    implementation("com.google.android.gms:play-services-location:21.0.1") // </w:t>
      </w:r>
      <w:r>
        <w:rPr>
          <w:rFonts w:hint="eastAsia"/>
          <w:lang w:eastAsia="ko-KR"/>
        </w:rPr>
        <w:t>위치정보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</w:p>
    <w:p w14:paraId="463E3273" w14:textId="77777777" w:rsidR="00F55B23" w:rsidRDefault="00F55B23" w:rsidP="00F55B23">
      <w:pPr>
        <w:rPr>
          <w:lang w:eastAsia="ko-KR"/>
        </w:rPr>
      </w:pPr>
    </w:p>
    <w:p w14:paraId="5B224157" w14:textId="77777777" w:rsidR="00F55B23" w:rsidRDefault="00F55B23" w:rsidP="00F55B23">
      <w:pPr>
        <w:rPr>
          <w:lang w:eastAsia="ko-KR"/>
        </w:rPr>
      </w:pPr>
      <w:r>
        <w:rPr>
          <w:rFonts w:hint="eastAsia"/>
          <w:lang w:eastAsia="ko-KR"/>
        </w:rPr>
        <w:t xml:space="preserve">    // </w:t>
      </w:r>
      <w:r>
        <w:rPr>
          <w:rFonts w:hint="eastAsia"/>
          <w:lang w:eastAsia="ko-KR"/>
        </w:rPr>
        <w:t>오자현</w:t>
      </w:r>
    </w:p>
    <w:p w14:paraId="4C317F18" w14:textId="77777777" w:rsidR="00F55B23" w:rsidRDefault="00F55B23" w:rsidP="00F55B23">
      <w:pPr>
        <w:rPr>
          <w:lang w:eastAsia="ko-KR"/>
        </w:rPr>
      </w:pPr>
      <w:r>
        <w:rPr>
          <w:rFonts w:hint="eastAsia"/>
          <w:lang w:eastAsia="ko-KR"/>
        </w:rPr>
        <w:t xml:space="preserve">    implementation("com.journeyapps:zxing-android-embedded:4.3.0")// QR </w:t>
      </w:r>
      <w:r>
        <w:rPr>
          <w:rFonts w:hint="eastAsia"/>
          <w:lang w:eastAsia="ko-KR"/>
        </w:rPr>
        <w:t>스캔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라이브러리</w:t>
      </w:r>
    </w:p>
    <w:p w14:paraId="21E5A96A" w14:textId="77777777" w:rsidR="00F55B23" w:rsidRDefault="00F55B23" w:rsidP="00F55B23">
      <w:pPr>
        <w:rPr>
          <w:lang w:eastAsia="ko-KR"/>
        </w:rPr>
      </w:pPr>
      <w:r>
        <w:rPr>
          <w:rFonts w:hint="eastAsia"/>
          <w:lang w:eastAsia="ko-KR"/>
        </w:rPr>
        <w:t xml:space="preserve">    implementation("com.github.bumptech.glide:glide:4.13.2"); // Glide </w:t>
      </w:r>
      <w:r>
        <w:rPr>
          <w:rFonts w:hint="eastAsia"/>
          <w:lang w:eastAsia="ko-KR"/>
        </w:rPr>
        <w:t>라이브러리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02A11E5B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annotationProcessor("com.github.bumptech.glide:compiler:4.13.2");</w:t>
      </w:r>
    </w:p>
    <w:p w14:paraId="1560B1C3" w14:textId="7A162A2C" w:rsidR="00F55B23" w:rsidRDefault="00F55B23" w:rsidP="00F55B23">
      <w:pPr>
        <w:rPr>
          <w:lang w:eastAsia="ko-KR"/>
        </w:rPr>
      </w:pPr>
      <w:r>
        <w:rPr>
          <w:lang w:eastAsia="ko-KR"/>
        </w:rPr>
        <w:t>}</w:t>
      </w:r>
    </w:p>
    <w:p w14:paraId="3F5CE521" w14:textId="0EB21505" w:rsidR="00F55B23" w:rsidRDefault="00F55B23" w:rsidP="00F55B23">
      <w:pPr>
        <w:pStyle w:val="2"/>
        <w:rPr>
          <w:lang w:eastAsia="ko-KR"/>
        </w:rPr>
      </w:pPr>
      <w:bookmarkStart w:id="199" w:name="_Toc168002309"/>
      <w:r>
        <w:rPr>
          <w:rFonts w:hint="eastAsia"/>
          <w:lang w:eastAsia="ko-KR"/>
        </w:rPr>
        <w:t>AndroidProjects/build.gradle.kts</w:t>
      </w:r>
      <w:bookmarkEnd w:id="199"/>
    </w:p>
    <w:p w14:paraId="60DD07AA" w14:textId="47C29D61" w:rsidR="00F55B23" w:rsidRDefault="00F55B23" w:rsidP="00F55B23">
      <w:pPr>
        <w:rPr>
          <w:lang w:eastAsia="ko-KR"/>
        </w:rPr>
      </w:pPr>
      <w:r>
        <w:rPr>
          <w:rFonts w:hint="eastAsia"/>
          <w:lang w:eastAsia="ko-KR"/>
        </w:rPr>
        <w:t>아래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합니다</w:t>
      </w:r>
      <w:r>
        <w:rPr>
          <w:rFonts w:hint="eastAsia"/>
          <w:lang w:eastAsia="ko-KR"/>
        </w:rPr>
        <w:t>.</w:t>
      </w:r>
    </w:p>
    <w:p w14:paraId="39DE1AFA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>buildscript {</w:t>
      </w:r>
    </w:p>
    <w:p w14:paraId="18BDA896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dependencies {</w:t>
      </w:r>
    </w:p>
    <w:p w14:paraId="3EF94C12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classpath("com.google.gms:google-services:4.4.1")</w:t>
      </w:r>
    </w:p>
    <w:p w14:paraId="7CE8369C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}</w:t>
      </w:r>
    </w:p>
    <w:p w14:paraId="101C700D" w14:textId="73840A56" w:rsidR="00F55B23" w:rsidRDefault="00F55B23" w:rsidP="00F55B23">
      <w:pPr>
        <w:rPr>
          <w:lang w:eastAsia="ko-KR"/>
        </w:rPr>
      </w:pPr>
      <w:r>
        <w:rPr>
          <w:lang w:eastAsia="ko-KR"/>
        </w:rPr>
        <w:t>}</w:t>
      </w:r>
    </w:p>
    <w:p w14:paraId="2B8D7543" w14:textId="3F2F4E38" w:rsidR="00F55B23" w:rsidRDefault="00F55B23" w:rsidP="00F55B23">
      <w:pPr>
        <w:pStyle w:val="2"/>
        <w:rPr>
          <w:lang w:eastAsia="ko-KR"/>
        </w:rPr>
      </w:pPr>
      <w:bookmarkStart w:id="200" w:name="_Toc168002310"/>
      <w:r>
        <w:rPr>
          <w:lang w:eastAsia="ko-KR"/>
        </w:rPr>
        <w:t>S</w:t>
      </w:r>
      <w:r>
        <w:rPr>
          <w:rFonts w:hint="eastAsia"/>
          <w:lang w:eastAsia="ko-KR"/>
        </w:rPr>
        <w:t>ettings.gradle.kts</w:t>
      </w:r>
      <w:bookmarkEnd w:id="200"/>
    </w:p>
    <w:p w14:paraId="62B42546" w14:textId="4D535323" w:rsidR="00F55B23" w:rsidRDefault="00F55B23" w:rsidP="00F55B23">
      <w:pPr>
        <w:rPr>
          <w:lang w:eastAsia="ko-KR"/>
        </w:rPr>
      </w:pPr>
      <w:r w:rsidRPr="00F55B23">
        <w:rPr>
          <w:lang w:eastAsia="ko-KR"/>
        </w:rPr>
        <w:t>maven ( url = "https://jitpack.io" 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추가해야합니다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아래는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코드입니다</w:t>
      </w:r>
      <w:r>
        <w:rPr>
          <w:rFonts w:hint="eastAsia"/>
          <w:lang w:eastAsia="ko-KR"/>
        </w:rPr>
        <w:t>.</w:t>
      </w:r>
    </w:p>
    <w:p w14:paraId="10A94062" w14:textId="4C9BD62A" w:rsidR="00F55B23" w:rsidRPr="00F55B23" w:rsidRDefault="00F55B23" w:rsidP="00F55B23">
      <w:pPr>
        <w:rPr>
          <w:lang w:eastAsia="ko-KR"/>
        </w:rPr>
      </w:pPr>
    </w:p>
    <w:p w14:paraId="6160DAAB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>pluginManagement {</w:t>
      </w:r>
    </w:p>
    <w:p w14:paraId="5BB1BBEB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repositories {</w:t>
      </w:r>
    </w:p>
    <w:p w14:paraId="4C83127E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google()</w:t>
      </w:r>
    </w:p>
    <w:p w14:paraId="5B6949BB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mavenCentral()</w:t>
      </w:r>
    </w:p>
    <w:p w14:paraId="713E8297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gradlePluginPortal()</w:t>
      </w:r>
    </w:p>
    <w:p w14:paraId="0624DE22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maven  (url = "https://jitpack.io" )</w:t>
      </w:r>
    </w:p>
    <w:p w14:paraId="4F6A7AD1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maven ( url = "https://jitpack.io" )</w:t>
      </w:r>
    </w:p>
    <w:p w14:paraId="42F6942B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}</w:t>
      </w:r>
    </w:p>
    <w:p w14:paraId="089F1336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>}</w:t>
      </w:r>
    </w:p>
    <w:p w14:paraId="59B0AD12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>dependencyResolutionManagement {</w:t>
      </w:r>
    </w:p>
    <w:p w14:paraId="69EC7D0E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repositoriesMode.set(RepositoriesMode.FAIL_ON_PROJECT_REPOS)</w:t>
      </w:r>
    </w:p>
    <w:p w14:paraId="3086630B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repositories {</w:t>
      </w:r>
    </w:p>
    <w:p w14:paraId="2E92787C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google()</w:t>
      </w:r>
    </w:p>
    <w:p w14:paraId="4424FE92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mavenCentral()</w:t>
      </w:r>
    </w:p>
    <w:p w14:paraId="5A46F27E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maven  (url = "https://jitpack.io" )</w:t>
      </w:r>
    </w:p>
    <w:p w14:paraId="6ED1A23D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    maven ( url = "https://jitpack.io" )</w:t>
      </w:r>
    </w:p>
    <w:p w14:paraId="7B49EF86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 xml:space="preserve">    }</w:t>
      </w:r>
    </w:p>
    <w:p w14:paraId="5E76E123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>}</w:t>
      </w:r>
    </w:p>
    <w:p w14:paraId="11A7E67E" w14:textId="77777777" w:rsidR="00F55B23" w:rsidRDefault="00F55B23" w:rsidP="00F55B23">
      <w:pPr>
        <w:rPr>
          <w:lang w:eastAsia="ko-KR"/>
        </w:rPr>
      </w:pPr>
    </w:p>
    <w:p w14:paraId="71421D07" w14:textId="77777777" w:rsidR="00F55B23" w:rsidRDefault="00F55B23" w:rsidP="00F55B23">
      <w:pPr>
        <w:rPr>
          <w:lang w:eastAsia="ko-KR"/>
        </w:rPr>
      </w:pPr>
      <w:r>
        <w:rPr>
          <w:lang w:eastAsia="ko-KR"/>
        </w:rPr>
        <w:t>rootProject.name = "QrSystem"</w:t>
      </w:r>
    </w:p>
    <w:p w14:paraId="14D8A27F" w14:textId="10608AA9" w:rsidR="00F55B23" w:rsidRPr="00F55B23" w:rsidRDefault="00F55B23" w:rsidP="00F55B23">
      <w:pPr>
        <w:rPr>
          <w:lang w:eastAsia="ko-KR"/>
        </w:rPr>
      </w:pPr>
      <w:r>
        <w:rPr>
          <w:lang w:eastAsia="ko-KR"/>
        </w:rPr>
        <w:t>include(":app")</w:t>
      </w:r>
    </w:p>
    <w:p w14:paraId="35D9644C" w14:textId="27A766B4" w:rsidR="000C161B" w:rsidRDefault="000C161B" w:rsidP="000C161B">
      <w:pPr>
        <w:pStyle w:val="1"/>
        <w:rPr>
          <w:lang w:eastAsia="ko-KR"/>
        </w:rPr>
      </w:pPr>
      <w:bookmarkStart w:id="201" w:name="_Toc167890848"/>
      <w:bookmarkStart w:id="202" w:name="_Toc168002311"/>
      <w:r>
        <w:rPr>
          <w:rFonts w:hint="eastAsia"/>
          <w:lang w:eastAsia="ko-KR"/>
        </w:rPr>
        <w:lastRenderedPageBreak/>
        <w:t>참고문헌</w:t>
      </w:r>
      <w:bookmarkEnd w:id="201"/>
      <w:bookmarkEnd w:id="202"/>
    </w:p>
    <w:p w14:paraId="5CD9B288" w14:textId="77777777" w:rsidR="000C161B" w:rsidRDefault="000C161B" w:rsidP="000C161B">
      <w:pPr>
        <w:pStyle w:val="2"/>
      </w:pPr>
      <w:bookmarkStart w:id="203" w:name="_Toc167890849"/>
      <w:bookmarkStart w:id="204" w:name="_Toc168002312"/>
      <w:r>
        <w:rPr>
          <w:rFonts w:hint="eastAsia"/>
          <w:lang w:eastAsia="ko-KR"/>
        </w:rPr>
        <w:t>참고문헌</w:t>
      </w:r>
      <w:bookmarkEnd w:id="203"/>
      <w:bookmarkEnd w:id="204"/>
    </w:p>
    <w:p w14:paraId="26A2EA31" w14:textId="77777777" w:rsidR="000C161B" w:rsidRDefault="000C161B" w:rsidP="000C161B">
      <w:pPr>
        <w:pStyle w:val="InfoBlue"/>
        <w:rPr>
          <w:lang w:eastAsia="ko-KR"/>
        </w:rPr>
      </w:pPr>
      <w:r>
        <w:rPr>
          <w:rFonts w:hint="eastAsia"/>
          <w:lang w:eastAsia="ko-KR"/>
        </w:rPr>
        <w:t xml:space="preserve"> </w:t>
      </w:r>
      <w:hyperlink r:id="rId149" w:anchor="introduce" w:history="1">
        <w:r w:rsidRPr="0088186D">
          <w:rPr>
            <w:rStyle w:val="ae"/>
            <w:lang w:eastAsia="ko-KR"/>
          </w:rPr>
          <w:t>BootPay</w:t>
        </w:r>
      </w:hyperlink>
    </w:p>
    <w:p w14:paraId="52FF2B06" w14:textId="77777777" w:rsidR="000C161B" w:rsidRDefault="00964E8E" w:rsidP="000C161B">
      <w:pPr>
        <w:pStyle w:val="InfoBlue"/>
        <w:rPr>
          <w:lang w:eastAsia="ko-KR"/>
        </w:rPr>
      </w:pPr>
      <w:hyperlink r:id="rId150" w:history="1">
        <w:r w:rsidR="000C161B" w:rsidRPr="002E20A0">
          <w:rPr>
            <w:rStyle w:val="ae"/>
            <w:rFonts w:hint="eastAsia"/>
            <w:lang w:eastAsia="ko-KR"/>
          </w:rPr>
          <w:t xml:space="preserve">Zxing </w:t>
        </w:r>
        <w:r w:rsidR="000C161B" w:rsidRPr="002E20A0">
          <w:rPr>
            <w:rStyle w:val="ae"/>
            <w:rFonts w:hint="eastAsia"/>
            <w:lang w:eastAsia="ko-KR"/>
          </w:rPr>
          <w:t>라이브러리</w:t>
        </w:r>
      </w:hyperlink>
    </w:p>
    <w:p w14:paraId="22225B20" w14:textId="77777777" w:rsidR="000C161B" w:rsidRDefault="00964E8E" w:rsidP="000C161B">
      <w:pPr>
        <w:pStyle w:val="InfoBlue"/>
        <w:rPr>
          <w:lang w:eastAsia="ko-KR"/>
        </w:rPr>
      </w:pPr>
      <w:hyperlink r:id="rId151" w:history="1">
        <w:r w:rsidR="000C161B" w:rsidRPr="006B2E3A">
          <w:rPr>
            <w:rStyle w:val="ae"/>
            <w:rFonts w:hint="eastAsia"/>
            <w:lang w:eastAsia="ko-KR"/>
          </w:rPr>
          <w:t>Firebase</w:t>
        </w:r>
      </w:hyperlink>
    </w:p>
    <w:p w14:paraId="1B0E9B37" w14:textId="77777777" w:rsidR="000C161B" w:rsidRPr="00F4247A" w:rsidRDefault="00964E8E" w:rsidP="000C161B">
      <w:pPr>
        <w:pStyle w:val="InfoBlue"/>
        <w:rPr>
          <w:rStyle w:val="ae"/>
          <w:u w:val="none"/>
          <w:lang w:eastAsia="ko-KR"/>
        </w:rPr>
      </w:pPr>
      <w:hyperlink r:id="rId152" w:history="1">
        <w:r w:rsidR="000C161B" w:rsidRPr="007F7B0A">
          <w:rPr>
            <w:rStyle w:val="ae"/>
            <w:rFonts w:hint="eastAsia"/>
            <w:lang w:eastAsia="ko-KR"/>
          </w:rPr>
          <w:t>글래스모피즘</w:t>
        </w:r>
      </w:hyperlink>
    </w:p>
    <w:p w14:paraId="1A65567D" w14:textId="77777777" w:rsidR="000C161B" w:rsidRDefault="00964E8E" w:rsidP="000C161B">
      <w:pPr>
        <w:pStyle w:val="InfoBlue"/>
        <w:rPr>
          <w:lang w:eastAsia="ko-KR"/>
        </w:rPr>
      </w:pPr>
      <w:hyperlink r:id="rId153" w:history="1">
        <w:r w:rsidR="000C161B" w:rsidRPr="00F4247A">
          <w:rPr>
            <w:rStyle w:val="ae"/>
            <w:lang w:eastAsia="ko-KR"/>
          </w:rPr>
          <w:t>Flexbox-layout</w:t>
        </w:r>
      </w:hyperlink>
    </w:p>
    <w:p w14:paraId="3CB3B428" w14:textId="77777777" w:rsidR="000C161B" w:rsidRDefault="00964E8E" w:rsidP="000C161B">
      <w:pPr>
        <w:pStyle w:val="InfoBlue"/>
        <w:rPr>
          <w:lang w:eastAsia="ko-KR"/>
        </w:rPr>
      </w:pPr>
      <w:hyperlink r:id="rId154" w:history="1">
        <w:r w:rsidR="000C161B" w:rsidRPr="00A33F02">
          <w:rPr>
            <w:rStyle w:val="ae"/>
            <w:lang w:eastAsia="ko-KR"/>
          </w:rPr>
          <w:t>뉴모피즘</w:t>
        </w:r>
      </w:hyperlink>
    </w:p>
    <w:p w14:paraId="55132597" w14:textId="77777777" w:rsidR="000C161B" w:rsidRPr="006371B2" w:rsidRDefault="00964E8E" w:rsidP="000C161B">
      <w:pPr>
        <w:pStyle w:val="InfoBlue"/>
        <w:rPr>
          <w:lang w:eastAsia="ko-KR"/>
        </w:rPr>
      </w:pPr>
      <w:hyperlink r:id="rId155" w:history="1">
        <w:r w:rsidR="000C161B" w:rsidRPr="00A33F02">
          <w:rPr>
            <w:rStyle w:val="ae"/>
            <w:lang w:eastAsia="ko-KR"/>
          </w:rPr>
          <w:t>glide</w:t>
        </w:r>
      </w:hyperlink>
      <w:r w:rsidR="000C161B">
        <w:rPr>
          <w:lang w:eastAsia="ko-KR"/>
        </w:rPr>
        <w:br/>
      </w:r>
    </w:p>
    <w:p w14:paraId="5C1BDAC9" w14:textId="77777777" w:rsidR="000C161B" w:rsidRPr="000C161B" w:rsidRDefault="000C161B" w:rsidP="000C161B">
      <w:pPr>
        <w:ind w:left="720"/>
        <w:rPr>
          <w:lang w:eastAsia="ko-KR"/>
        </w:rPr>
      </w:pPr>
    </w:p>
    <w:sectPr w:rsidR="000C161B" w:rsidRPr="000C161B">
      <w:headerReference w:type="default" r:id="rId156"/>
      <w:footerReference w:type="default" r:id="rId157"/>
      <w:headerReference w:type="first" r:id="rId158"/>
      <w:footerReference w:type="first" r:id="rId159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51DDB9D" w14:textId="77777777" w:rsidR="00960CBC" w:rsidRDefault="00960CBC">
      <w:pPr>
        <w:spacing w:line="240" w:lineRule="auto"/>
      </w:pPr>
      <w:r>
        <w:separator/>
      </w:r>
    </w:p>
  </w:endnote>
  <w:endnote w:type="continuationSeparator" w:id="0">
    <w:p w14:paraId="0F3B9347" w14:textId="77777777" w:rsidR="00960CBC" w:rsidRDefault="00960CB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7FFF3E1" w14:textId="77777777" w:rsidR="009B42CA" w:rsidRDefault="009B42CA">
    <w:pPr>
      <w:pStyle w:val="a7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413BEAEF" w14:textId="77777777" w:rsidR="009B42CA" w:rsidRDefault="009B42CA">
    <w:pPr>
      <w:pStyle w:val="a7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9B42CA" w14:paraId="0267288D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4D9C32C4" w14:textId="77777777" w:rsidR="009B42CA" w:rsidRDefault="009B42CA">
          <w:pPr>
            <w:ind w:right="360"/>
            <w:rPr>
              <w:lang w:eastAsia="ko-KR"/>
            </w:rPr>
          </w:pPr>
          <w:r>
            <w:rPr>
              <w:rFonts w:hint="eastAsia"/>
              <w:lang w:eastAsia="ko-KR"/>
            </w:rPr>
            <w:t>QR</w:t>
          </w:r>
          <w:r>
            <w:rPr>
              <w:rFonts w:hint="eastAsia"/>
              <w:lang w:eastAsia="ko-KR"/>
            </w:rPr>
            <w:t>코드현장결제시스템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7C547433" w14:textId="77777777" w:rsidR="009B42CA" w:rsidRDefault="009B42CA" w:rsidP="0051318E">
          <w:pPr>
            <w:jc w:val="center"/>
          </w:pPr>
          <w:r>
            <w:sym w:font="Symbol" w:char="F0D3"/>
          </w:r>
          <w:r>
            <w:t>19</w:t>
          </w:r>
          <w:r>
            <w:rPr>
              <w:rFonts w:hint="eastAsia"/>
              <w:lang w:eastAsia="ko-KR"/>
            </w:rPr>
            <w:t>Plus</w:t>
          </w:r>
          <w:r>
            <w:fldChar w:fldCharType="begin"/>
          </w:r>
          <w:r>
            <w:instrText xml:space="preserve"> DOCPROPERTY "Company"  \* MERGEFORMAT </w:instrText>
          </w:r>
          <w:r>
            <w:fldChar w:fldCharType="end"/>
          </w:r>
          <w:r>
            <w:t>, 2024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4EFAB10D" w14:textId="036BC05E" w:rsidR="009B42CA" w:rsidRDefault="009B42CA">
          <w:pPr>
            <w:jc w:val="right"/>
          </w:pPr>
          <w:r>
            <w:t xml:space="preserve">Page </w:t>
          </w:r>
          <w:r>
            <w:rPr>
              <w:rStyle w:val="a8"/>
            </w:rPr>
            <w:fldChar w:fldCharType="begin"/>
          </w:r>
          <w:r>
            <w:rPr>
              <w:rStyle w:val="a8"/>
            </w:rPr>
            <w:instrText xml:space="preserve"> PAGE </w:instrText>
          </w:r>
          <w:r>
            <w:rPr>
              <w:rStyle w:val="a8"/>
            </w:rPr>
            <w:fldChar w:fldCharType="separate"/>
          </w:r>
          <w:r w:rsidR="009F4D57">
            <w:rPr>
              <w:rStyle w:val="a8"/>
              <w:noProof/>
            </w:rPr>
            <w:t>2</w:t>
          </w:r>
          <w:r>
            <w:rPr>
              <w:rStyle w:val="a8"/>
            </w:rPr>
            <w:fldChar w:fldCharType="end"/>
          </w:r>
        </w:p>
      </w:tc>
    </w:tr>
  </w:tbl>
  <w:p w14:paraId="4A8B611E" w14:textId="77777777" w:rsidR="009B42CA" w:rsidRDefault="009B42CA">
    <w:pPr>
      <w:pStyle w:val="a7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BC9A10B" w14:textId="77777777" w:rsidR="009B42CA" w:rsidRDefault="009B42CA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D01977A" w14:textId="77777777" w:rsidR="00960CBC" w:rsidRDefault="00960CBC">
      <w:pPr>
        <w:spacing w:line="240" w:lineRule="auto"/>
      </w:pPr>
      <w:r>
        <w:separator/>
      </w:r>
    </w:p>
  </w:footnote>
  <w:footnote w:type="continuationSeparator" w:id="0">
    <w:p w14:paraId="50C138B6" w14:textId="77777777" w:rsidR="00960CBC" w:rsidRDefault="00960CB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55A21AE" w14:textId="77777777" w:rsidR="009B42CA" w:rsidRDefault="009B42CA">
    <w:pPr>
      <w:rPr>
        <w:sz w:val="24"/>
      </w:rPr>
    </w:pPr>
  </w:p>
  <w:p w14:paraId="4DCAF537" w14:textId="77777777" w:rsidR="009B42CA" w:rsidRDefault="009B42CA">
    <w:pPr>
      <w:pBdr>
        <w:top w:val="single" w:sz="6" w:space="1" w:color="auto"/>
      </w:pBdr>
      <w:rPr>
        <w:sz w:val="24"/>
      </w:rPr>
    </w:pPr>
  </w:p>
  <w:p w14:paraId="7E2E131F" w14:textId="73829135" w:rsidR="009B42CA" w:rsidRDefault="009B42CA">
    <w:pPr>
      <w:pBdr>
        <w:bottom w:val="single" w:sz="6" w:space="1" w:color="auto"/>
      </w:pBdr>
      <w:jc w:val="right"/>
      <w:rPr>
        <w:rFonts w:ascii="Arial" w:hAnsi="Arial"/>
        <w:b/>
        <w:sz w:val="36"/>
      </w:rPr>
    </w:pPr>
    <w:r>
      <w:rPr>
        <w:rFonts w:ascii="Arial" w:hAnsi="Arial"/>
        <w:b/>
        <w:sz w:val="36"/>
      </w:rPr>
      <w:fldChar w:fldCharType="begin"/>
    </w:r>
    <w:r>
      <w:rPr>
        <w:rFonts w:ascii="Arial" w:hAnsi="Arial"/>
        <w:b/>
        <w:sz w:val="36"/>
      </w:rPr>
      <w:instrText xml:space="preserve"> DOCPROPERTY "Company"  \* MERGEFORMAT </w:instrText>
    </w:r>
    <w:r>
      <w:rPr>
        <w:rFonts w:ascii="Arial" w:hAnsi="Arial"/>
        <w:b/>
        <w:sz w:val="36"/>
      </w:rPr>
      <w:fldChar w:fldCharType="separate"/>
    </w:r>
    <w:r>
      <w:rPr>
        <w:rFonts w:ascii="Arial" w:hAnsi="Arial"/>
        <w:b/>
        <w:sz w:val="36"/>
      </w:rPr>
      <w:t>&lt;19</w:t>
    </w:r>
    <w:r>
      <w:rPr>
        <w:rFonts w:ascii="Arial" w:hAnsi="Arial" w:hint="eastAsia"/>
        <w:b/>
        <w:sz w:val="36"/>
        <w:lang w:eastAsia="ko-KR"/>
      </w:rPr>
      <w:t xml:space="preserve"> Plus</w:t>
    </w:r>
    <w:r>
      <w:rPr>
        <w:rFonts w:ascii="Arial" w:hAnsi="Arial"/>
        <w:b/>
        <w:sz w:val="36"/>
      </w:rPr>
      <w:t>&gt;</w:t>
    </w:r>
    <w:r>
      <w:rPr>
        <w:rFonts w:ascii="Arial" w:hAnsi="Arial"/>
        <w:b/>
        <w:sz w:val="36"/>
      </w:rPr>
      <w:fldChar w:fldCharType="end"/>
    </w:r>
  </w:p>
  <w:p w14:paraId="48A08BCA" w14:textId="77777777" w:rsidR="009B42CA" w:rsidRDefault="009B42CA">
    <w:pPr>
      <w:pBdr>
        <w:bottom w:val="single" w:sz="6" w:space="1" w:color="auto"/>
      </w:pBdr>
      <w:jc w:val="right"/>
      <w:rPr>
        <w:sz w:val="24"/>
      </w:rPr>
    </w:pPr>
  </w:p>
  <w:p w14:paraId="521FA437" w14:textId="77777777" w:rsidR="009B42CA" w:rsidRDefault="009B42CA">
    <w:pPr>
      <w:pStyle w:val="a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9B42CA" w14:paraId="0AC1C8EF" w14:textId="77777777">
      <w:tc>
        <w:tcPr>
          <w:tcW w:w="6379" w:type="dxa"/>
        </w:tcPr>
        <w:p w14:paraId="4086344A" w14:textId="77777777" w:rsidR="009B42CA" w:rsidRDefault="009B42CA" w:rsidP="001F0942">
          <w:pPr>
            <w:rPr>
              <w:lang w:eastAsia="ko-KR"/>
            </w:rPr>
          </w:pPr>
          <w:r>
            <w:fldChar w:fldCharType="begin"/>
          </w:r>
          <w:r>
            <w:rPr>
              <w:lang w:eastAsia="ko-KR"/>
            </w:rPr>
            <w:instrText xml:space="preserve"> SUBJECT  \* MERGEFORMAT </w:instrText>
          </w:r>
          <w:r>
            <w:fldChar w:fldCharType="separate"/>
          </w:r>
          <w:r>
            <w:rPr>
              <w:lang w:eastAsia="ko-KR"/>
            </w:rPr>
            <w:t>&lt;QR</w:t>
          </w:r>
          <w:r>
            <w:rPr>
              <w:rFonts w:hint="eastAsia"/>
              <w:lang w:eastAsia="ko-KR"/>
            </w:rPr>
            <w:t>코드현장결제시스템</w:t>
          </w:r>
          <w:r>
            <w:rPr>
              <w:lang w:eastAsia="ko-KR"/>
            </w:rPr>
            <w:t>&gt;</w:t>
          </w:r>
          <w:r>
            <w:fldChar w:fldCharType="end"/>
          </w:r>
        </w:p>
      </w:tc>
      <w:tc>
        <w:tcPr>
          <w:tcW w:w="3179" w:type="dxa"/>
        </w:tcPr>
        <w:p w14:paraId="7790D82A" w14:textId="77777777" w:rsidR="009B42CA" w:rsidRDefault="009B42CA">
          <w:pPr>
            <w:tabs>
              <w:tab w:val="left" w:pos="1135"/>
            </w:tabs>
            <w:spacing w:before="40"/>
            <w:ind w:right="68"/>
          </w:pPr>
          <w:r>
            <w:rPr>
              <w:lang w:eastAsia="ko-KR"/>
            </w:rPr>
            <w:t xml:space="preserve">  </w:t>
          </w:r>
          <w:r>
            <w:t>Version:           &lt;1.0&gt;</w:t>
          </w:r>
        </w:p>
      </w:tc>
    </w:tr>
    <w:tr w:rsidR="009B42CA" w14:paraId="7FAF1BB4" w14:textId="77777777">
      <w:tc>
        <w:tcPr>
          <w:tcW w:w="6379" w:type="dxa"/>
        </w:tcPr>
        <w:p w14:paraId="47462E19" w14:textId="77777777" w:rsidR="009B42CA" w:rsidRDefault="009B42CA">
          <w:fldSimple w:instr=" TITLE  \* MERGEFORMAT ">
            <w:r>
              <w:t>Software Requirements Specification</w:t>
            </w:r>
          </w:fldSimple>
        </w:p>
      </w:tc>
      <w:tc>
        <w:tcPr>
          <w:tcW w:w="3179" w:type="dxa"/>
        </w:tcPr>
        <w:p w14:paraId="6A63548A" w14:textId="5E0E1CC2" w:rsidR="009B42CA" w:rsidRDefault="009B42CA" w:rsidP="002B78F7">
          <w:r>
            <w:t xml:space="preserve">  Date:  &lt;2024/0</w:t>
          </w:r>
          <w:r>
            <w:rPr>
              <w:rFonts w:hint="eastAsia"/>
              <w:lang w:eastAsia="ko-KR"/>
            </w:rPr>
            <w:t>5</w:t>
          </w:r>
          <w:r>
            <w:t>/</w:t>
          </w:r>
          <w:r>
            <w:rPr>
              <w:rFonts w:hint="eastAsia"/>
              <w:lang w:eastAsia="ko-KR"/>
            </w:rPr>
            <w:t>2</w:t>
          </w:r>
          <w:r w:rsidR="002B78F7">
            <w:rPr>
              <w:rFonts w:hint="eastAsia"/>
              <w:lang w:eastAsia="ko-KR"/>
            </w:rPr>
            <w:t>8</w:t>
          </w:r>
          <w:r>
            <w:t>&gt;</w:t>
          </w:r>
        </w:p>
      </w:tc>
    </w:tr>
    <w:tr w:rsidR="009B42CA" w14:paraId="13A5A56C" w14:textId="77777777">
      <w:tc>
        <w:tcPr>
          <w:tcW w:w="9558" w:type="dxa"/>
          <w:gridSpan w:val="2"/>
        </w:tcPr>
        <w:p w14:paraId="7BC6C5F8" w14:textId="058ACECE" w:rsidR="009B42CA" w:rsidRDefault="009B42CA" w:rsidP="00FC46F2">
          <w:pPr>
            <w:rPr>
              <w:lang w:eastAsia="ko-KR"/>
            </w:rPr>
          </w:pPr>
          <w:r>
            <w:rPr>
              <w:lang w:eastAsia="ko-KR"/>
            </w:rPr>
            <w:t>&lt;</w:t>
          </w:r>
          <w:r w:rsidRPr="00C56DB0">
            <w:rPr>
              <w:rFonts w:hint="eastAsia"/>
              <w:lang w:eastAsia="ko-KR"/>
            </w:rPr>
            <w:t>SRS-QR</w:t>
          </w:r>
          <w:r w:rsidRPr="00C56DB0">
            <w:rPr>
              <w:rFonts w:hint="eastAsia"/>
              <w:lang w:eastAsia="ko-KR"/>
            </w:rPr>
            <w:t>코드현장결제시스템</w:t>
          </w:r>
          <w:r w:rsidRPr="00C56DB0">
            <w:rPr>
              <w:rFonts w:hint="eastAsia"/>
              <w:lang w:eastAsia="ko-KR"/>
            </w:rPr>
            <w:t xml:space="preserve">-201907012 </w:t>
          </w:r>
          <w:r w:rsidRPr="00C56DB0">
            <w:rPr>
              <w:rFonts w:hint="eastAsia"/>
              <w:lang w:eastAsia="ko-KR"/>
            </w:rPr>
            <w:t>임성준</w:t>
          </w:r>
          <w:r w:rsidRPr="00C56DB0">
            <w:rPr>
              <w:rFonts w:hint="eastAsia"/>
              <w:lang w:eastAsia="ko-KR"/>
            </w:rPr>
            <w:t>(24-</w:t>
          </w:r>
          <w:r>
            <w:rPr>
              <w:rFonts w:hint="eastAsia"/>
              <w:lang w:eastAsia="ko-KR"/>
            </w:rPr>
            <w:t>05</w:t>
          </w:r>
          <w:r w:rsidRPr="00C56DB0">
            <w:rPr>
              <w:rFonts w:hint="eastAsia"/>
              <w:lang w:eastAsia="ko-KR"/>
            </w:rPr>
            <w:t>-</w:t>
          </w:r>
          <w:r w:rsidR="001C79BC">
            <w:rPr>
              <w:rFonts w:hint="eastAsia"/>
              <w:lang w:eastAsia="ko-KR"/>
            </w:rPr>
            <w:t>28</w:t>
          </w:r>
          <w:r w:rsidRPr="00C56DB0">
            <w:rPr>
              <w:rFonts w:hint="eastAsia"/>
              <w:lang w:eastAsia="ko-KR"/>
            </w:rPr>
            <w:t>)</w:t>
          </w:r>
        </w:p>
      </w:tc>
    </w:tr>
  </w:tbl>
  <w:p w14:paraId="54C7CA1E" w14:textId="77777777" w:rsidR="009B42CA" w:rsidRDefault="009B42CA">
    <w:pPr>
      <w:pStyle w:val="a6"/>
      <w:rPr>
        <w:lang w:eastAsia="ko-KR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377FAF8" w14:textId="77777777" w:rsidR="009B42CA" w:rsidRDefault="009B42CA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B"/>
    <w:multiLevelType w:val="multilevel"/>
    <w:tmpl w:val="5D34F11A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>
    <w:nsid w:val="00224753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>
    <w:nsid w:val="038C45C3"/>
    <w:multiLevelType w:val="hybridMultilevel"/>
    <w:tmpl w:val="4936172E"/>
    <w:lvl w:ilvl="0" w:tplc="CE204584">
      <w:start w:val="1"/>
      <w:numFmt w:val="decimalEnclosedCircle"/>
      <w:lvlText w:val="%1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4">
    <w:nsid w:val="04C11AA9"/>
    <w:multiLevelType w:val="hybridMultilevel"/>
    <w:tmpl w:val="75244E60"/>
    <w:lvl w:ilvl="0" w:tplc="CCDCBC3A">
      <w:start w:val="1"/>
      <w:numFmt w:val="bullet"/>
      <w:lvlText w:val="-"/>
      <w:lvlJc w:val="left"/>
      <w:pPr>
        <w:ind w:left="1125" w:hanging="360"/>
      </w:pPr>
      <w:rPr>
        <w:rFonts w:ascii="Times New Roman" w:eastAsia="바탕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56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5" w:hanging="400"/>
      </w:pPr>
      <w:rPr>
        <w:rFonts w:ascii="Wingdings" w:hAnsi="Wingdings" w:hint="default"/>
      </w:rPr>
    </w:lvl>
  </w:abstractNum>
  <w:abstractNum w:abstractNumId="5">
    <w:nsid w:val="0A11709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>
    <w:nsid w:val="0AB60C67"/>
    <w:multiLevelType w:val="hybridMultilevel"/>
    <w:tmpl w:val="2FCE6A9E"/>
    <w:lvl w:ilvl="0" w:tplc="3A48570C">
      <w:start w:val="1"/>
      <w:numFmt w:val="bullet"/>
      <w:pStyle w:val="InfoBlue"/>
      <w:lvlText w:val=""/>
      <w:lvlJc w:val="left"/>
      <w:pPr>
        <w:ind w:left="16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0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60" w:hanging="400"/>
      </w:pPr>
      <w:rPr>
        <w:rFonts w:ascii="Wingdings" w:hAnsi="Wingdings" w:hint="default"/>
      </w:rPr>
    </w:lvl>
  </w:abstractNum>
  <w:abstractNum w:abstractNumId="7">
    <w:nsid w:val="0C7D3EA0"/>
    <w:multiLevelType w:val="hybridMultilevel"/>
    <w:tmpl w:val="4D88C5FC"/>
    <w:lvl w:ilvl="0" w:tplc="27FE915E">
      <w:start w:val="1"/>
      <w:numFmt w:val="bullet"/>
      <w:lvlText w:val="-"/>
      <w:lvlJc w:val="left"/>
      <w:pPr>
        <w:ind w:left="1125" w:hanging="360"/>
      </w:pPr>
      <w:rPr>
        <w:rFonts w:ascii="Times New Roman" w:eastAsia="바탕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56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5" w:hanging="400"/>
      </w:pPr>
      <w:rPr>
        <w:rFonts w:ascii="Wingdings" w:hAnsi="Wingdings" w:hint="default"/>
      </w:rPr>
    </w:lvl>
  </w:abstractNum>
  <w:abstractNum w:abstractNumId="8">
    <w:nsid w:val="0CF24FC8"/>
    <w:multiLevelType w:val="hybridMultilevel"/>
    <w:tmpl w:val="1602A93C"/>
    <w:lvl w:ilvl="0" w:tplc="3F6EDE6A">
      <w:start w:val="1"/>
      <w:numFmt w:val="decimalEnclosedCircle"/>
      <w:lvlText w:val="%1"/>
      <w:lvlJc w:val="left"/>
      <w:pPr>
        <w:ind w:left="580" w:hanging="360"/>
      </w:pPr>
      <w:rPr>
        <w:rFonts w:hint="default"/>
        <w:sz w:val="22"/>
      </w:rPr>
    </w:lvl>
    <w:lvl w:ilvl="1" w:tplc="04090019" w:tentative="1">
      <w:start w:val="1"/>
      <w:numFmt w:val="upperLetter"/>
      <w:lvlText w:val="%2."/>
      <w:lvlJc w:val="left"/>
      <w:pPr>
        <w:ind w:left="1100" w:hanging="440"/>
      </w:pPr>
    </w:lvl>
    <w:lvl w:ilvl="2" w:tplc="0409001B" w:tentative="1">
      <w:start w:val="1"/>
      <w:numFmt w:val="lowerRoman"/>
      <w:lvlText w:val="%3."/>
      <w:lvlJc w:val="right"/>
      <w:pPr>
        <w:ind w:left="1540" w:hanging="440"/>
      </w:pPr>
    </w:lvl>
    <w:lvl w:ilvl="3" w:tplc="0409000F" w:tentative="1">
      <w:start w:val="1"/>
      <w:numFmt w:val="decimal"/>
      <w:lvlText w:val="%4."/>
      <w:lvlJc w:val="left"/>
      <w:pPr>
        <w:ind w:left="1980" w:hanging="440"/>
      </w:pPr>
    </w:lvl>
    <w:lvl w:ilvl="4" w:tplc="04090019" w:tentative="1">
      <w:start w:val="1"/>
      <w:numFmt w:val="upperLetter"/>
      <w:lvlText w:val="%5."/>
      <w:lvlJc w:val="left"/>
      <w:pPr>
        <w:ind w:left="2420" w:hanging="440"/>
      </w:pPr>
    </w:lvl>
    <w:lvl w:ilvl="5" w:tplc="0409001B" w:tentative="1">
      <w:start w:val="1"/>
      <w:numFmt w:val="lowerRoman"/>
      <w:lvlText w:val="%6."/>
      <w:lvlJc w:val="right"/>
      <w:pPr>
        <w:ind w:left="2860" w:hanging="440"/>
      </w:pPr>
    </w:lvl>
    <w:lvl w:ilvl="6" w:tplc="0409000F" w:tentative="1">
      <w:start w:val="1"/>
      <w:numFmt w:val="decimal"/>
      <w:lvlText w:val="%7."/>
      <w:lvlJc w:val="left"/>
      <w:pPr>
        <w:ind w:left="3300" w:hanging="440"/>
      </w:pPr>
    </w:lvl>
    <w:lvl w:ilvl="7" w:tplc="04090019" w:tentative="1">
      <w:start w:val="1"/>
      <w:numFmt w:val="upperLetter"/>
      <w:lvlText w:val="%8."/>
      <w:lvlJc w:val="left"/>
      <w:pPr>
        <w:ind w:left="3740" w:hanging="440"/>
      </w:pPr>
    </w:lvl>
    <w:lvl w:ilvl="8" w:tplc="0409001B" w:tentative="1">
      <w:start w:val="1"/>
      <w:numFmt w:val="lowerRoman"/>
      <w:lvlText w:val="%9."/>
      <w:lvlJc w:val="right"/>
      <w:pPr>
        <w:ind w:left="4180" w:hanging="440"/>
      </w:pPr>
    </w:lvl>
  </w:abstractNum>
  <w:abstractNum w:abstractNumId="9">
    <w:nsid w:val="0EA7623B"/>
    <w:multiLevelType w:val="hybridMultilevel"/>
    <w:tmpl w:val="5D70F32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>
    <w:nsid w:val="13ED1134"/>
    <w:multiLevelType w:val="hybridMultilevel"/>
    <w:tmpl w:val="6250EF8A"/>
    <w:lvl w:ilvl="0" w:tplc="EC005724">
      <w:numFmt w:val="bullet"/>
      <w:lvlText w:val="-"/>
      <w:lvlJc w:val="left"/>
      <w:pPr>
        <w:ind w:left="760" w:hanging="360"/>
      </w:pPr>
      <w:rPr>
        <w:rFonts w:ascii="Times New Roman" w:eastAsia="바탕" w:hAnsi="Times New Roman" w:cs="Times New Roman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>
    <w:nsid w:val="16207C8B"/>
    <w:multiLevelType w:val="hybridMultilevel"/>
    <w:tmpl w:val="744CFE2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>
    <w:nsid w:val="17CB6DC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3">
    <w:nsid w:val="1AD227DB"/>
    <w:multiLevelType w:val="hybridMultilevel"/>
    <w:tmpl w:val="BE0A40C2"/>
    <w:lvl w:ilvl="0" w:tplc="D9B23A08">
      <w:numFmt w:val="bullet"/>
      <w:lvlText w:val="-"/>
      <w:lvlJc w:val="left"/>
      <w:pPr>
        <w:ind w:left="760" w:hanging="360"/>
      </w:pPr>
      <w:rPr>
        <w:rFonts w:ascii="Times New Roman" w:eastAsia="바탕" w:hAnsi="Times New Roman" w:cs="Times New Roman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>
    <w:nsid w:val="1B9445F4"/>
    <w:multiLevelType w:val="hybridMultilevel"/>
    <w:tmpl w:val="C6AC2F2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>
    <w:nsid w:val="20C5675E"/>
    <w:multiLevelType w:val="hybridMultilevel"/>
    <w:tmpl w:val="BAA035BE"/>
    <w:lvl w:ilvl="0" w:tplc="AAF894BE">
      <w:start w:val="2024"/>
      <w:numFmt w:val="bullet"/>
      <w:lvlText w:val="-"/>
      <w:lvlJc w:val="left"/>
      <w:pPr>
        <w:ind w:left="8115" w:hanging="360"/>
      </w:pPr>
      <w:rPr>
        <w:rFonts w:ascii="Times New Roman" w:eastAsia="바탕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55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895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935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975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015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1055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1095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11355" w:hanging="400"/>
      </w:pPr>
      <w:rPr>
        <w:rFonts w:ascii="Wingdings" w:hAnsi="Wingdings" w:hint="default"/>
      </w:rPr>
    </w:lvl>
  </w:abstractNum>
  <w:abstractNum w:abstractNumId="16">
    <w:nsid w:val="22443AC4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7">
    <w:nsid w:val="25A86596"/>
    <w:multiLevelType w:val="hybridMultilevel"/>
    <w:tmpl w:val="1DB04290"/>
    <w:lvl w:ilvl="0" w:tplc="C73A7998">
      <w:start w:val="1"/>
      <w:numFmt w:val="bullet"/>
      <w:lvlText w:val="-"/>
      <w:lvlJc w:val="left"/>
      <w:pPr>
        <w:ind w:left="1125" w:hanging="360"/>
      </w:pPr>
      <w:rPr>
        <w:rFonts w:ascii="Times New Roman" w:eastAsia="바탕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56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5" w:hanging="400"/>
      </w:pPr>
      <w:rPr>
        <w:rFonts w:ascii="Wingdings" w:hAnsi="Wingdings" w:hint="default"/>
      </w:rPr>
    </w:lvl>
  </w:abstractNum>
  <w:abstractNum w:abstractNumId="18">
    <w:nsid w:val="271A37FD"/>
    <w:multiLevelType w:val="hybridMultilevel"/>
    <w:tmpl w:val="69DCA91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>
    <w:nsid w:val="2CD92E7D"/>
    <w:multiLevelType w:val="hybridMultilevel"/>
    <w:tmpl w:val="E636236A"/>
    <w:lvl w:ilvl="0" w:tplc="A648AB5E">
      <w:start w:val="1"/>
      <w:numFmt w:val="decimalEnclosedCircle"/>
      <w:lvlText w:val="%1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20">
    <w:nsid w:val="2D4B63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1">
    <w:nsid w:val="31DD2C45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2">
    <w:nsid w:val="32982B5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3">
    <w:nsid w:val="3375481C"/>
    <w:multiLevelType w:val="singleLevel"/>
    <w:tmpl w:val="E6747DA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4">
    <w:nsid w:val="369D5471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5">
    <w:nsid w:val="391C328E"/>
    <w:multiLevelType w:val="hybridMultilevel"/>
    <w:tmpl w:val="7BEEF09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>
    <w:nsid w:val="3E2313C6"/>
    <w:multiLevelType w:val="hybridMultilevel"/>
    <w:tmpl w:val="18028A1E"/>
    <w:lvl w:ilvl="0" w:tplc="87D0AE44">
      <w:numFmt w:val="bullet"/>
      <w:lvlText w:val="-"/>
      <w:lvlJc w:val="left"/>
      <w:pPr>
        <w:ind w:left="760" w:hanging="360"/>
      </w:pPr>
      <w:rPr>
        <w:rFonts w:ascii="Times New Roman" w:eastAsia="바탕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>
    <w:nsid w:val="3F0447D1"/>
    <w:multiLevelType w:val="hybridMultilevel"/>
    <w:tmpl w:val="FF96A2E0"/>
    <w:lvl w:ilvl="0" w:tplc="8DF440E4">
      <w:start w:val="1"/>
      <w:numFmt w:val="lowerLetter"/>
      <w:lvlText w:val="%1)"/>
      <w:lvlJc w:val="left"/>
      <w:pPr>
        <w:tabs>
          <w:tab w:val="num" w:pos="1125"/>
        </w:tabs>
        <w:ind w:left="112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45"/>
        </w:tabs>
        <w:ind w:left="1845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65"/>
        </w:tabs>
        <w:ind w:left="2565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85"/>
        </w:tabs>
        <w:ind w:left="3285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005"/>
        </w:tabs>
        <w:ind w:left="4005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725"/>
        </w:tabs>
        <w:ind w:left="4725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45"/>
        </w:tabs>
        <w:ind w:left="5445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65"/>
        </w:tabs>
        <w:ind w:left="6165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85"/>
        </w:tabs>
        <w:ind w:left="6885" w:hanging="180"/>
      </w:pPr>
    </w:lvl>
  </w:abstractNum>
  <w:abstractNum w:abstractNumId="28">
    <w:nsid w:val="42B97F7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9">
    <w:nsid w:val="49E170D0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0">
    <w:nsid w:val="4F64732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1">
    <w:nsid w:val="52DF734E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2">
    <w:nsid w:val="5CB60C19"/>
    <w:multiLevelType w:val="hybridMultilevel"/>
    <w:tmpl w:val="62360560"/>
    <w:lvl w:ilvl="0" w:tplc="078CF390">
      <w:numFmt w:val="bullet"/>
      <w:lvlText w:val="-"/>
      <w:lvlJc w:val="left"/>
      <w:pPr>
        <w:ind w:left="760" w:hanging="360"/>
      </w:pPr>
      <w:rPr>
        <w:rFonts w:ascii="Times New Roman" w:eastAsia="바탕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>
    <w:nsid w:val="5F14502D"/>
    <w:multiLevelType w:val="hybridMultilevel"/>
    <w:tmpl w:val="325A1EF6"/>
    <w:lvl w:ilvl="0" w:tplc="9F2CF840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4">
    <w:nsid w:val="607E13B3"/>
    <w:multiLevelType w:val="hybridMultilevel"/>
    <w:tmpl w:val="76AE4EDA"/>
    <w:lvl w:ilvl="0" w:tplc="B3BE121E">
      <w:start w:val="1"/>
      <w:numFmt w:val="decimalEnclosedCircle"/>
      <w:lvlText w:val="%1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35">
    <w:nsid w:val="66A47896"/>
    <w:multiLevelType w:val="multilevel"/>
    <w:tmpl w:val="E5F808FC"/>
    <w:lvl w:ilvl="0">
      <w:start w:val="1"/>
      <w:numFmt w:val="decimal"/>
      <w:pStyle w:val="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6">
    <w:nsid w:val="6D2F7D46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7">
    <w:nsid w:val="6D6B651B"/>
    <w:multiLevelType w:val="hybridMultilevel"/>
    <w:tmpl w:val="7D92AFE2"/>
    <w:lvl w:ilvl="0" w:tplc="7AE66AE6">
      <w:start w:val="1"/>
      <w:numFmt w:val="decimalEnclosedCircle"/>
      <w:lvlText w:val="%1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0" w:hanging="440"/>
      </w:pPr>
    </w:lvl>
    <w:lvl w:ilvl="2" w:tplc="0409001B" w:tentative="1">
      <w:start w:val="1"/>
      <w:numFmt w:val="lowerRoman"/>
      <w:lvlText w:val="%3."/>
      <w:lvlJc w:val="right"/>
      <w:pPr>
        <w:ind w:left="1520" w:hanging="440"/>
      </w:pPr>
    </w:lvl>
    <w:lvl w:ilvl="3" w:tplc="0409000F" w:tentative="1">
      <w:start w:val="1"/>
      <w:numFmt w:val="decimal"/>
      <w:lvlText w:val="%4."/>
      <w:lvlJc w:val="left"/>
      <w:pPr>
        <w:ind w:left="1960" w:hanging="440"/>
      </w:pPr>
    </w:lvl>
    <w:lvl w:ilvl="4" w:tplc="04090019" w:tentative="1">
      <w:start w:val="1"/>
      <w:numFmt w:val="upperLetter"/>
      <w:lvlText w:val="%5."/>
      <w:lvlJc w:val="left"/>
      <w:pPr>
        <w:ind w:left="2400" w:hanging="440"/>
      </w:pPr>
    </w:lvl>
    <w:lvl w:ilvl="5" w:tplc="0409001B" w:tentative="1">
      <w:start w:val="1"/>
      <w:numFmt w:val="lowerRoman"/>
      <w:lvlText w:val="%6."/>
      <w:lvlJc w:val="right"/>
      <w:pPr>
        <w:ind w:left="2840" w:hanging="440"/>
      </w:pPr>
    </w:lvl>
    <w:lvl w:ilvl="6" w:tplc="0409000F" w:tentative="1">
      <w:start w:val="1"/>
      <w:numFmt w:val="decimal"/>
      <w:lvlText w:val="%7."/>
      <w:lvlJc w:val="left"/>
      <w:pPr>
        <w:ind w:left="3280" w:hanging="440"/>
      </w:pPr>
    </w:lvl>
    <w:lvl w:ilvl="7" w:tplc="04090019" w:tentative="1">
      <w:start w:val="1"/>
      <w:numFmt w:val="upperLetter"/>
      <w:lvlText w:val="%8."/>
      <w:lvlJc w:val="left"/>
      <w:pPr>
        <w:ind w:left="3720" w:hanging="440"/>
      </w:pPr>
    </w:lvl>
    <w:lvl w:ilvl="8" w:tplc="0409001B" w:tentative="1">
      <w:start w:val="1"/>
      <w:numFmt w:val="lowerRoman"/>
      <w:lvlText w:val="%9."/>
      <w:lvlJc w:val="right"/>
      <w:pPr>
        <w:ind w:left="4160" w:hanging="440"/>
      </w:pPr>
    </w:lvl>
  </w:abstractNum>
  <w:abstractNum w:abstractNumId="38">
    <w:nsid w:val="71076E1E"/>
    <w:multiLevelType w:val="hybridMultilevel"/>
    <w:tmpl w:val="6F6E6A18"/>
    <w:lvl w:ilvl="0" w:tplc="04090001">
      <w:start w:val="1"/>
      <w:numFmt w:val="bullet"/>
      <w:lvlText w:val=""/>
      <w:lvlJc w:val="left"/>
      <w:pPr>
        <w:ind w:left="15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39">
    <w:nsid w:val="71F21F2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0">
    <w:nsid w:val="743601FB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1">
    <w:nsid w:val="756150C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2">
    <w:nsid w:val="76F42E06"/>
    <w:multiLevelType w:val="multilevel"/>
    <w:tmpl w:val="C96CB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7AF8564D"/>
    <w:multiLevelType w:val="hybridMultilevel"/>
    <w:tmpl w:val="F0F20B44"/>
    <w:lvl w:ilvl="0" w:tplc="76D8B136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44">
    <w:nsid w:val="7BE434D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0"/>
  </w:num>
  <w:num w:numId="2">
    <w:abstractNumId w:val="23"/>
  </w:num>
  <w:num w:numId="3">
    <w:abstractNumId w:val="44"/>
  </w:num>
  <w:num w:numId="4">
    <w:abstractNumId w:val="31"/>
  </w:num>
  <w:num w:numId="5">
    <w:abstractNumId w:val="30"/>
  </w:num>
  <w:num w:numId="6">
    <w:abstractNumId w:val="1"/>
    <w:lvlOverride w:ilvl="0">
      <w:lvl w:ilvl="0"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Symbol" w:hAnsi="Symbol" w:hint="default"/>
        </w:rPr>
      </w:lvl>
    </w:lvlOverride>
  </w:num>
  <w:num w:numId="7">
    <w:abstractNumId w:val="2"/>
  </w:num>
  <w:num w:numId="8">
    <w:abstractNumId w:val="41"/>
  </w:num>
  <w:num w:numId="9">
    <w:abstractNumId w:val="5"/>
  </w:num>
  <w:num w:numId="10">
    <w:abstractNumId w:val="24"/>
  </w:num>
  <w:num w:numId="11">
    <w:abstractNumId w:val="22"/>
  </w:num>
  <w:num w:numId="12">
    <w:abstractNumId w:val="40"/>
  </w:num>
  <w:num w:numId="13">
    <w:abstractNumId w:val="21"/>
  </w:num>
  <w:num w:numId="14">
    <w:abstractNumId w:val="12"/>
  </w:num>
  <w:num w:numId="15">
    <w:abstractNumId w:val="39"/>
  </w:num>
  <w:num w:numId="16">
    <w:abstractNumId w:val="29"/>
  </w:num>
  <w:num w:numId="17">
    <w:abstractNumId w:val="16"/>
  </w:num>
  <w:num w:numId="18">
    <w:abstractNumId w:val="28"/>
  </w:num>
  <w:num w:numId="19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20">
    <w:abstractNumId w:val="20"/>
  </w:num>
  <w:num w:numId="21">
    <w:abstractNumId w:val="36"/>
  </w:num>
  <w:num w:numId="22">
    <w:abstractNumId w:val="27"/>
  </w:num>
  <w:num w:numId="23">
    <w:abstractNumId w:val="35"/>
  </w:num>
  <w:num w:numId="24">
    <w:abstractNumId w:val="15"/>
  </w:num>
  <w:num w:numId="25">
    <w:abstractNumId w:val="17"/>
  </w:num>
  <w:num w:numId="26">
    <w:abstractNumId w:val="7"/>
  </w:num>
  <w:num w:numId="27">
    <w:abstractNumId w:val="4"/>
  </w:num>
  <w:num w:numId="28">
    <w:abstractNumId w:val="6"/>
  </w:num>
  <w:num w:numId="29">
    <w:abstractNumId w:val="18"/>
  </w:num>
  <w:num w:numId="30">
    <w:abstractNumId w:val="14"/>
  </w:num>
  <w:num w:numId="31">
    <w:abstractNumId w:val="38"/>
  </w:num>
  <w:num w:numId="32">
    <w:abstractNumId w:val="25"/>
  </w:num>
  <w:num w:numId="33">
    <w:abstractNumId w:val="11"/>
  </w:num>
  <w:num w:numId="34">
    <w:abstractNumId w:val="9"/>
  </w:num>
  <w:num w:numId="35">
    <w:abstractNumId w:val="32"/>
  </w:num>
  <w:num w:numId="36">
    <w:abstractNumId w:val="10"/>
  </w:num>
  <w:num w:numId="37">
    <w:abstractNumId w:val="13"/>
  </w:num>
  <w:num w:numId="38">
    <w:abstractNumId w:val="26"/>
  </w:num>
  <w:num w:numId="39">
    <w:abstractNumId w:val="33"/>
  </w:num>
  <w:num w:numId="40">
    <w:abstractNumId w:val="3"/>
  </w:num>
  <w:num w:numId="4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8"/>
  </w:num>
  <w:num w:numId="44">
    <w:abstractNumId w:val="34"/>
  </w:num>
  <w:num w:numId="45">
    <w:abstractNumId w:val="19"/>
  </w:num>
  <w:num w:numId="4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43"/>
  </w:num>
  <w:num w:numId="48">
    <w:abstractNumId w:val="37"/>
  </w:num>
  <w:num w:numId="49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/>
  <w:bordersDoNotSurroundFooter/>
  <w:hideSpellingErrors/>
  <w:hideGrammaticalErrors/>
  <w:activeWritingStyle w:appName="MSWord" w:lang="en-US" w:vendorID="8" w:dllVersion="513" w:checkStyle="1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4564"/>
    <w:rsid w:val="00000070"/>
    <w:rsid w:val="0001453B"/>
    <w:rsid w:val="00015F6B"/>
    <w:rsid w:val="00017826"/>
    <w:rsid w:val="00020A36"/>
    <w:rsid w:val="000215DA"/>
    <w:rsid w:val="00022804"/>
    <w:rsid w:val="00023D21"/>
    <w:rsid w:val="000536C0"/>
    <w:rsid w:val="00061ECB"/>
    <w:rsid w:val="00063BFA"/>
    <w:rsid w:val="0006787A"/>
    <w:rsid w:val="000A7276"/>
    <w:rsid w:val="000B29F3"/>
    <w:rsid w:val="000B34F0"/>
    <w:rsid w:val="000B500D"/>
    <w:rsid w:val="000C161B"/>
    <w:rsid w:val="000C5960"/>
    <w:rsid w:val="000D2A14"/>
    <w:rsid w:val="000D4D26"/>
    <w:rsid w:val="000D6E81"/>
    <w:rsid w:val="000F2B66"/>
    <w:rsid w:val="00104702"/>
    <w:rsid w:val="00107310"/>
    <w:rsid w:val="00116996"/>
    <w:rsid w:val="00121B35"/>
    <w:rsid w:val="0013217A"/>
    <w:rsid w:val="00136C66"/>
    <w:rsid w:val="0014727C"/>
    <w:rsid w:val="001472E2"/>
    <w:rsid w:val="001512F5"/>
    <w:rsid w:val="0015365C"/>
    <w:rsid w:val="00154114"/>
    <w:rsid w:val="001648EA"/>
    <w:rsid w:val="0016649E"/>
    <w:rsid w:val="00173077"/>
    <w:rsid w:val="001770E4"/>
    <w:rsid w:val="00183686"/>
    <w:rsid w:val="001842B1"/>
    <w:rsid w:val="001942D5"/>
    <w:rsid w:val="001955AF"/>
    <w:rsid w:val="001A306C"/>
    <w:rsid w:val="001A5B36"/>
    <w:rsid w:val="001A7785"/>
    <w:rsid w:val="001B3505"/>
    <w:rsid w:val="001B64ED"/>
    <w:rsid w:val="001B7CCC"/>
    <w:rsid w:val="001C79BC"/>
    <w:rsid w:val="001D22B8"/>
    <w:rsid w:val="001D40C9"/>
    <w:rsid w:val="001D5EB8"/>
    <w:rsid w:val="001D7AC0"/>
    <w:rsid w:val="001F0942"/>
    <w:rsid w:val="002007C7"/>
    <w:rsid w:val="0020475A"/>
    <w:rsid w:val="002165C5"/>
    <w:rsid w:val="0022435C"/>
    <w:rsid w:val="00226EE2"/>
    <w:rsid w:val="00232621"/>
    <w:rsid w:val="002449FF"/>
    <w:rsid w:val="002466B8"/>
    <w:rsid w:val="00250C58"/>
    <w:rsid w:val="00251337"/>
    <w:rsid w:val="002632D5"/>
    <w:rsid w:val="00264AB3"/>
    <w:rsid w:val="002733D1"/>
    <w:rsid w:val="00277582"/>
    <w:rsid w:val="00280886"/>
    <w:rsid w:val="002919C9"/>
    <w:rsid w:val="002951DD"/>
    <w:rsid w:val="002A2012"/>
    <w:rsid w:val="002B0061"/>
    <w:rsid w:val="002B013F"/>
    <w:rsid w:val="002B3A3F"/>
    <w:rsid w:val="002B78F7"/>
    <w:rsid w:val="002C1660"/>
    <w:rsid w:val="002C568C"/>
    <w:rsid w:val="002E20A0"/>
    <w:rsid w:val="002E2446"/>
    <w:rsid w:val="002E56AE"/>
    <w:rsid w:val="002F4806"/>
    <w:rsid w:val="002F5514"/>
    <w:rsid w:val="002F59F8"/>
    <w:rsid w:val="002F68CC"/>
    <w:rsid w:val="002F717D"/>
    <w:rsid w:val="00306E4C"/>
    <w:rsid w:val="00314DE8"/>
    <w:rsid w:val="00325EA0"/>
    <w:rsid w:val="00333EC1"/>
    <w:rsid w:val="00336138"/>
    <w:rsid w:val="00346A1D"/>
    <w:rsid w:val="00347B72"/>
    <w:rsid w:val="00354262"/>
    <w:rsid w:val="0035714D"/>
    <w:rsid w:val="00370731"/>
    <w:rsid w:val="00371007"/>
    <w:rsid w:val="003743AA"/>
    <w:rsid w:val="00383EBA"/>
    <w:rsid w:val="00386BCC"/>
    <w:rsid w:val="003A1079"/>
    <w:rsid w:val="003A1616"/>
    <w:rsid w:val="003A19FA"/>
    <w:rsid w:val="003A4AC8"/>
    <w:rsid w:val="003A58D0"/>
    <w:rsid w:val="003A6FCB"/>
    <w:rsid w:val="003C78FF"/>
    <w:rsid w:val="003D1F1A"/>
    <w:rsid w:val="003D3337"/>
    <w:rsid w:val="003D5D0A"/>
    <w:rsid w:val="003E5BCF"/>
    <w:rsid w:val="003E68D9"/>
    <w:rsid w:val="003F28AB"/>
    <w:rsid w:val="00404366"/>
    <w:rsid w:val="00405D72"/>
    <w:rsid w:val="0041034F"/>
    <w:rsid w:val="0041264F"/>
    <w:rsid w:val="00412C8E"/>
    <w:rsid w:val="004136CF"/>
    <w:rsid w:val="0042036C"/>
    <w:rsid w:val="00422443"/>
    <w:rsid w:val="004249E7"/>
    <w:rsid w:val="00431ACF"/>
    <w:rsid w:val="00431CE6"/>
    <w:rsid w:val="004345B6"/>
    <w:rsid w:val="00434A73"/>
    <w:rsid w:val="004401D0"/>
    <w:rsid w:val="00446F0A"/>
    <w:rsid w:val="00451DB9"/>
    <w:rsid w:val="00455B93"/>
    <w:rsid w:val="004608B5"/>
    <w:rsid w:val="0046513B"/>
    <w:rsid w:val="004655AA"/>
    <w:rsid w:val="00466917"/>
    <w:rsid w:val="00471FD0"/>
    <w:rsid w:val="00473661"/>
    <w:rsid w:val="0047398C"/>
    <w:rsid w:val="00486024"/>
    <w:rsid w:val="00486202"/>
    <w:rsid w:val="00492A3F"/>
    <w:rsid w:val="00496880"/>
    <w:rsid w:val="00497468"/>
    <w:rsid w:val="004A02DC"/>
    <w:rsid w:val="004A16F7"/>
    <w:rsid w:val="004A53C6"/>
    <w:rsid w:val="004B17E0"/>
    <w:rsid w:val="004B7FE9"/>
    <w:rsid w:val="004C2D26"/>
    <w:rsid w:val="004D5071"/>
    <w:rsid w:val="004D726B"/>
    <w:rsid w:val="004E2A5E"/>
    <w:rsid w:val="004E3DFF"/>
    <w:rsid w:val="0051318E"/>
    <w:rsid w:val="005227B4"/>
    <w:rsid w:val="00524F76"/>
    <w:rsid w:val="005377DC"/>
    <w:rsid w:val="00573A12"/>
    <w:rsid w:val="005751A9"/>
    <w:rsid w:val="005844EB"/>
    <w:rsid w:val="00591806"/>
    <w:rsid w:val="0059261E"/>
    <w:rsid w:val="005A1152"/>
    <w:rsid w:val="005A2AC7"/>
    <w:rsid w:val="005A46D3"/>
    <w:rsid w:val="005B6212"/>
    <w:rsid w:val="005C018F"/>
    <w:rsid w:val="005C2FCE"/>
    <w:rsid w:val="005C3D7E"/>
    <w:rsid w:val="005C4B82"/>
    <w:rsid w:val="005D291C"/>
    <w:rsid w:val="005D585F"/>
    <w:rsid w:val="005D6EAC"/>
    <w:rsid w:val="005E4F7F"/>
    <w:rsid w:val="005E7836"/>
    <w:rsid w:val="005F2001"/>
    <w:rsid w:val="00603C17"/>
    <w:rsid w:val="00607650"/>
    <w:rsid w:val="00613AC9"/>
    <w:rsid w:val="00614D22"/>
    <w:rsid w:val="006157D8"/>
    <w:rsid w:val="006174A2"/>
    <w:rsid w:val="00617547"/>
    <w:rsid w:val="00626030"/>
    <w:rsid w:val="00633D56"/>
    <w:rsid w:val="0063522E"/>
    <w:rsid w:val="006371B2"/>
    <w:rsid w:val="006406E8"/>
    <w:rsid w:val="00642E65"/>
    <w:rsid w:val="00654573"/>
    <w:rsid w:val="006565F0"/>
    <w:rsid w:val="00665317"/>
    <w:rsid w:val="006664C6"/>
    <w:rsid w:val="00672422"/>
    <w:rsid w:val="00677DB2"/>
    <w:rsid w:val="0068123F"/>
    <w:rsid w:val="0068495B"/>
    <w:rsid w:val="00687EAA"/>
    <w:rsid w:val="006928A6"/>
    <w:rsid w:val="006A20DF"/>
    <w:rsid w:val="006A579C"/>
    <w:rsid w:val="006B192D"/>
    <w:rsid w:val="006B2E3A"/>
    <w:rsid w:val="006C200D"/>
    <w:rsid w:val="006C794B"/>
    <w:rsid w:val="006F3AC3"/>
    <w:rsid w:val="007046EC"/>
    <w:rsid w:val="00704770"/>
    <w:rsid w:val="007052BE"/>
    <w:rsid w:val="00715005"/>
    <w:rsid w:val="00716058"/>
    <w:rsid w:val="00717D28"/>
    <w:rsid w:val="0072087F"/>
    <w:rsid w:val="00733E5D"/>
    <w:rsid w:val="00735E04"/>
    <w:rsid w:val="00740DE1"/>
    <w:rsid w:val="0074192D"/>
    <w:rsid w:val="00744EBE"/>
    <w:rsid w:val="00764EDD"/>
    <w:rsid w:val="0077295F"/>
    <w:rsid w:val="007769DF"/>
    <w:rsid w:val="00791698"/>
    <w:rsid w:val="007B015D"/>
    <w:rsid w:val="007B4310"/>
    <w:rsid w:val="007C0110"/>
    <w:rsid w:val="007D0F9C"/>
    <w:rsid w:val="007D42F2"/>
    <w:rsid w:val="007D5430"/>
    <w:rsid w:val="007F2D60"/>
    <w:rsid w:val="007F7B0A"/>
    <w:rsid w:val="0080368E"/>
    <w:rsid w:val="00807B0F"/>
    <w:rsid w:val="00810CBB"/>
    <w:rsid w:val="008172EF"/>
    <w:rsid w:val="00821844"/>
    <w:rsid w:val="00821873"/>
    <w:rsid w:val="00822531"/>
    <w:rsid w:val="0082297E"/>
    <w:rsid w:val="00841FB8"/>
    <w:rsid w:val="00847CDE"/>
    <w:rsid w:val="008506EF"/>
    <w:rsid w:val="0085713A"/>
    <w:rsid w:val="00863421"/>
    <w:rsid w:val="00865462"/>
    <w:rsid w:val="008654D7"/>
    <w:rsid w:val="0087385F"/>
    <w:rsid w:val="0088186D"/>
    <w:rsid w:val="00882FF6"/>
    <w:rsid w:val="00884D10"/>
    <w:rsid w:val="00892771"/>
    <w:rsid w:val="008A3518"/>
    <w:rsid w:val="008A6072"/>
    <w:rsid w:val="008A77C2"/>
    <w:rsid w:val="008B4564"/>
    <w:rsid w:val="008C524D"/>
    <w:rsid w:val="008C58BA"/>
    <w:rsid w:val="008D2699"/>
    <w:rsid w:val="008D3F03"/>
    <w:rsid w:val="008D4AC2"/>
    <w:rsid w:val="008E672B"/>
    <w:rsid w:val="008E74BB"/>
    <w:rsid w:val="008F64C4"/>
    <w:rsid w:val="00903918"/>
    <w:rsid w:val="00907C26"/>
    <w:rsid w:val="009131A5"/>
    <w:rsid w:val="009176A8"/>
    <w:rsid w:val="00927865"/>
    <w:rsid w:val="0093490C"/>
    <w:rsid w:val="00946B95"/>
    <w:rsid w:val="00947B2E"/>
    <w:rsid w:val="00954794"/>
    <w:rsid w:val="009560FC"/>
    <w:rsid w:val="00960CBC"/>
    <w:rsid w:val="00964E8E"/>
    <w:rsid w:val="00994BF5"/>
    <w:rsid w:val="009A04B6"/>
    <w:rsid w:val="009B13EA"/>
    <w:rsid w:val="009B21FD"/>
    <w:rsid w:val="009B3F1E"/>
    <w:rsid w:val="009B42CA"/>
    <w:rsid w:val="009B575D"/>
    <w:rsid w:val="009B6EFB"/>
    <w:rsid w:val="009B7F6A"/>
    <w:rsid w:val="009C4BEE"/>
    <w:rsid w:val="009C4C20"/>
    <w:rsid w:val="009C4DFE"/>
    <w:rsid w:val="009E0CA4"/>
    <w:rsid w:val="009E1862"/>
    <w:rsid w:val="009E6605"/>
    <w:rsid w:val="009F4847"/>
    <w:rsid w:val="009F4D57"/>
    <w:rsid w:val="00A06537"/>
    <w:rsid w:val="00A145C1"/>
    <w:rsid w:val="00A15144"/>
    <w:rsid w:val="00A15BD5"/>
    <w:rsid w:val="00A279B3"/>
    <w:rsid w:val="00A33F02"/>
    <w:rsid w:val="00A4172E"/>
    <w:rsid w:val="00A5518A"/>
    <w:rsid w:val="00A55668"/>
    <w:rsid w:val="00A56C42"/>
    <w:rsid w:val="00A60B10"/>
    <w:rsid w:val="00A658DB"/>
    <w:rsid w:val="00A701F1"/>
    <w:rsid w:val="00A70543"/>
    <w:rsid w:val="00A72C90"/>
    <w:rsid w:val="00A7385D"/>
    <w:rsid w:val="00A73AB9"/>
    <w:rsid w:val="00A81325"/>
    <w:rsid w:val="00A81DA9"/>
    <w:rsid w:val="00A836A2"/>
    <w:rsid w:val="00A86C2F"/>
    <w:rsid w:val="00A91DA7"/>
    <w:rsid w:val="00A9477B"/>
    <w:rsid w:val="00AA3965"/>
    <w:rsid w:val="00AA5D28"/>
    <w:rsid w:val="00AB18DA"/>
    <w:rsid w:val="00AC08F2"/>
    <w:rsid w:val="00AC0FD5"/>
    <w:rsid w:val="00AC6859"/>
    <w:rsid w:val="00AC688B"/>
    <w:rsid w:val="00AC7782"/>
    <w:rsid w:val="00AC7868"/>
    <w:rsid w:val="00AD14EA"/>
    <w:rsid w:val="00AD24B7"/>
    <w:rsid w:val="00AE2D6A"/>
    <w:rsid w:val="00AE4DC4"/>
    <w:rsid w:val="00AE7B95"/>
    <w:rsid w:val="00B126F4"/>
    <w:rsid w:val="00B14241"/>
    <w:rsid w:val="00B213D0"/>
    <w:rsid w:val="00B35F5C"/>
    <w:rsid w:val="00B500D5"/>
    <w:rsid w:val="00B57ED6"/>
    <w:rsid w:val="00B608BB"/>
    <w:rsid w:val="00B64BFE"/>
    <w:rsid w:val="00B65950"/>
    <w:rsid w:val="00B70C88"/>
    <w:rsid w:val="00B8730A"/>
    <w:rsid w:val="00B935D5"/>
    <w:rsid w:val="00B95AAA"/>
    <w:rsid w:val="00B97C6E"/>
    <w:rsid w:val="00BA0F00"/>
    <w:rsid w:val="00BA2269"/>
    <w:rsid w:val="00BA275E"/>
    <w:rsid w:val="00BB0948"/>
    <w:rsid w:val="00BB26BE"/>
    <w:rsid w:val="00BB6461"/>
    <w:rsid w:val="00BC7534"/>
    <w:rsid w:val="00BD2BC6"/>
    <w:rsid w:val="00BD5CFC"/>
    <w:rsid w:val="00BE5B3E"/>
    <w:rsid w:val="00BE6861"/>
    <w:rsid w:val="00BF122A"/>
    <w:rsid w:val="00C146F2"/>
    <w:rsid w:val="00C22F3A"/>
    <w:rsid w:val="00C273DB"/>
    <w:rsid w:val="00C356CB"/>
    <w:rsid w:val="00C50F73"/>
    <w:rsid w:val="00C5237D"/>
    <w:rsid w:val="00C53522"/>
    <w:rsid w:val="00C56DB0"/>
    <w:rsid w:val="00C6298B"/>
    <w:rsid w:val="00C71228"/>
    <w:rsid w:val="00C76A4B"/>
    <w:rsid w:val="00C90582"/>
    <w:rsid w:val="00CC3066"/>
    <w:rsid w:val="00CD2BF1"/>
    <w:rsid w:val="00CE6750"/>
    <w:rsid w:val="00CF07D9"/>
    <w:rsid w:val="00D0349B"/>
    <w:rsid w:val="00D05932"/>
    <w:rsid w:val="00D20A99"/>
    <w:rsid w:val="00D20B7F"/>
    <w:rsid w:val="00D306A0"/>
    <w:rsid w:val="00D4203B"/>
    <w:rsid w:val="00D64EB6"/>
    <w:rsid w:val="00D67B74"/>
    <w:rsid w:val="00D70AEA"/>
    <w:rsid w:val="00D93994"/>
    <w:rsid w:val="00DA1252"/>
    <w:rsid w:val="00DA7898"/>
    <w:rsid w:val="00DB105F"/>
    <w:rsid w:val="00DB59DE"/>
    <w:rsid w:val="00DC617B"/>
    <w:rsid w:val="00DC6E0D"/>
    <w:rsid w:val="00DD4277"/>
    <w:rsid w:val="00DE0F1D"/>
    <w:rsid w:val="00DF0D21"/>
    <w:rsid w:val="00DF1281"/>
    <w:rsid w:val="00E0335F"/>
    <w:rsid w:val="00E04C7C"/>
    <w:rsid w:val="00E06ED0"/>
    <w:rsid w:val="00E07396"/>
    <w:rsid w:val="00E301F4"/>
    <w:rsid w:val="00E307D7"/>
    <w:rsid w:val="00E32D68"/>
    <w:rsid w:val="00E335EF"/>
    <w:rsid w:val="00E67513"/>
    <w:rsid w:val="00E71631"/>
    <w:rsid w:val="00E71CB8"/>
    <w:rsid w:val="00E8687C"/>
    <w:rsid w:val="00E944E1"/>
    <w:rsid w:val="00E97A14"/>
    <w:rsid w:val="00EA0C97"/>
    <w:rsid w:val="00EB0A20"/>
    <w:rsid w:val="00ED104E"/>
    <w:rsid w:val="00ED3209"/>
    <w:rsid w:val="00EF2D3A"/>
    <w:rsid w:val="00F1288C"/>
    <w:rsid w:val="00F23A5C"/>
    <w:rsid w:val="00F25F96"/>
    <w:rsid w:val="00F2775D"/>
    <w:rsid w:val="00F4220F"/>
    <w:rsid w:val="00F4247A"/>
    <w:rsid w:val="00F51C39"/>
    <w:rsid w:val="00F543B4"/>
    <w:rsid w:val="00F55556"/>
    <w:rsid w:val="00F55B23"/>
    <w:rsid w:val="00F93E91"/>
    <w:rsid w:val="00FB3679"/>
    <w:rsid w:val="00FC46F2"/>
    <w:rsid w:val="00FD5EEB"/>
    <w:rsid w:val="00FE3B33"/>
    <w:rsid w:val="00FF79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8F021F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header" w:uiPriority="0"/>
    <w:lsdException w:name="footer" w:uiPriority="0"/>
    <w:lsdException w:name="caption" w:uiPriority="35" w:qFormat="1"/>
    <w:lsdException w:name="footnote reference" w:uiPriority="0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0" w:unhideWhenUsed="0" w:qFormat="1"/>
    <w:lsdException w:name="Body Text 2" w:uiPriority="0"/>
    <w:lsdException w:name="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spacing w:line="240" w:lineRule="atLeast"/>
    </w:pPr>
    <w:rPr>
      <w:lang w:eastAsia="en-US"/>
    </w:rPr>
  </w:style>
  <w:style w:type="paragraph" w:styleId="1">
    <w:name w:val="heading 1"/>
    <w:basedOn w:val="a"/>
    <w:next w:val="a"/>
    <w:link w:val="1Char"/>
    <w:qFormat/>
    <w:pPr>
      <w:keepNext/>
      <w:numPr>
        <w:numId w:val="1"/>
      </w:numPr>
      <w:spacing w:before="120" w:after="60"/>
      <w:ind w:left="720" w:hanging="720"/>
      <w:outlineLvl w:val="0"/>
    </w:pPr>
    <w:rPr>
      <w:rFonts w:ascii="Arial" w:hAnsi="Arial"/>
      <w:b/>
      <w:sz w:val="24"/>
    </w:rPr>
  </w:style>
  <w:style w:type="paragraph" w:styleId="2">
    <w:name w:val="heading 2"/>
    <w:basedOn w:val="1"/>
    <w:next w:val="a"/>
    <w:link w:val="2Char"/>
    <w:qFormat/>
    <w:pPr>
      <w:numPr>
        <w:ilvl w:val="1"/>
      </w:numPr>
      <w:outlineLvl w:val="1"/>
    </w:pPr>
    <w:rPr>
      <w:sz w:val="20"/>
    </w:rPr>
  </w:style>
  <w:style w:type="paragraph" w:styleId="3">
    <w:name w:val="heading 3"/>
    <w:basedOn w:val="1"/>
    <w:next w:val="a"/>
    <w:link w:val="3Char"/>
    <w:qFormat/>
    <w:pPr>
      <w:numPr>
        <w:ilvl w:val="2"/>
      </w:numPr>
      <w:outlineLvl w:val="2"/>
    </w:pPr>
    <w:rPr>
      <w:b w:val="0"/>
      <w:i/>
      <w:sz w:val="20"/>
    </w:rPr>
  </w:style>
  <w:style w:type="paragraph" w:styleId="4">
    <w:name w:val="heading 4"/>
    <w:basedOn w:val="1"/>
    <w:next w:val="a"/>
    <w:qFormat/>
    <w:pPr>
      <w:numPr>
        <w:ilvl w:val="3"/>
      </w:numPr>
      <w:outlineLvl w:val="3"/>
    </w:pPr>
    <w:rPr>
      <w:b w:val="0"/>
      <w:sz w:val="20"/>
    </w:rPr>
  </w:style>
  <w:style w:type="paragraph" w:styleId="5">
    <w:name w:val="heading 5"/>
    <w:basedOn w:val="1"/>
    <w:next w:val="a"/>
    <w:qFormat/>
    <w:rsid w:val="00633D56"/>
    <w:pPr>
      <w:numPr>
        <w:ilvl w:val="4"/>
      </w:numPr>
      <w:spacing w:before="240"/>
      <w:ind w:leftChars="100" w:left="2680" w:rightChars="100"/>
      <w:outlineLvl w:val="4"/>
    </w:pPr>
    <w:rPr>
      <w:b w:val="0"/>
      <w:sz w:val="20"/>
    </w:rPr>
  </w:style>
  <w:style w:type="paragraph" w:styleId="6">
    <w:name w:val="heading 6"/>
    <w:basedOn w:val="1"/>
    <w:next w:val="a"/>
    <w:qFormat/>
    <w:rsid w:val="00C356CB"/>
    <w:pPr>
      <w:numPr>
        <w:ilvl w:val="5"/>
      </w:numPr>
      <w:spacing w:before="240"/>
      <w:ind w:leftChars="100" w:left="2680" w:rightChars="100"/>
      <w:outlineLvl w:val="5"/>
    </w:pPr>
    <w:rPr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2">
    <w:name w:val="Paragraph2"/>
    <w:basedOn w:val="a"/>
    <w:pPr>
      <w:spacing w:before="80"/>
      <w:ind w:left="720"/>
      <w:jc w:val="both"/>
    </w:pPr>
    <w:rPr>
      <w:color w:val="000000"/>
      <w:lang w:val="en-AU"/>
    </w:rPr>
  </w:style>
  <w:style w:type="paragraph" w:styleId="a3">
    <w:name w:val="Title"/>
    <w:basedOn w:val="a"/>
    <w:next w:val="a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a4">
    <w:name w:val="Subtitle"/>
    <w:basedOn w:val="a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a5">
    <w:name w:val="Normal Indent"/>
    <w:basedOn w:val="a"/>
    <w:pPr>
      <w:ind w:left="900" w:hanging="900"/>
    </w:pPr>
  </w:style>
  <w:style w:type="paragraph" w:styleId="10">
    <w:name w:val="toc 1"/>
    <w:basedOn w:val="a"/>
    <w:next w:val="a"/>
    <w:uiPriority w:val="39"/>
    <w:pPr>
      <w:tabs>
        <w:tab w:val="right" w:pos="9360"/>
      </w:tabs>
      <w:spacing w:before="240" w:after="60"/>
      <w:ind w:right="720"/>
    </w:pPr>
  </w:style>
  <w:style w:type="paragraph" w:styleId="20">
    <w:name w:val="toc 2"/>
    <w:basedOn w:val="a"/>
    <w:next w:val="a"/>
    <w:uiPriority w:val="39"/>
    <w:pPr>
      <w:tabs>
        <w:tab w:val="right" w:pos="9360"/>
      </w:tabs>
      <w:ind w:left="432" w:right="720"/>
    </w:pPr>
  </w:style>
  <w:style w:type="paragraph" w:styleId="30">
    <w:name w:val="toc 3"/>
    <w:basedOn w:val="a"/>
    <w:next w:val="a"/>
    <w:uiPriority w:val="39"/>
    <w:pPr>
      <w:tabs>
        <w:tab w:val="left" w:pos="1440"/>
        <w:tab w:val="right" w:pos="9360"/>
      </w:tabs>
      <w:ind w:left="864"/>
    </w:pPr>
  </w:style>
  <w:style w:type="paragraph" w:styleId="a6">
    <w:name w:val="header"/>
    <w:basedOn w:val="a"/>
    <w:pPr>
      <w:tabs>
        <w:tab w:val="center" w:pos="4320"/>
        <w:tab w:val="right" w:pos="8640"/>
      </w:tabs>
    </w:pPr>
  </w:style>
  <w:style w:type="paragraph" w:styleId="a7">
    <w:name w:val="footer"/>
    <w:basedOn w:val="a"/>
    <w:pPr>
      <w:tabs>
        <w:tab w:val="center" w:pos="4320"/>
        <w:tab w:val="right" w:pos="8640"/>
      </w:tabs>
    </w:pPr>
  </w:style>
  <w:style w:type="character" w:styleId="a8">
    <w:name w:val="page number"/>
    <w:basedOn w:val="a0"/>
  </w:style>
  <w:style w:type="paragraph" w:customStyle="1" w:styleId="Bullet1">
    <w:name w:val="Bullet1"/>
    <w:basedOn w:val="a"/>
    <w:pPr>
      <w:ind w:left="720" w:hanging="432"/>
    </w:pPr>
  </w:style>
  <w:style w:type="paragraph" w:customStyle="1" w:styleId="Bullet2">
    <w:name w:val="Bullet2"/>
    <w:basedOn w:val="a"/>
    <w:pPr>
      <w:ind w:left="1440" w:hanging="360"/>
    </w:pPr>
    <w:rPr>
      <w:color w:val="000080"/>
    </w:rPr>
  </w:style>
  <w:style w:type="paragraph" w:customStyle="1" w:styleId="Tabletext">
    <w:name w:val="Tabletext"/>
    <w:basedOn w:val="a"/>
    <w:pPr>
      <w:keepLines/>
      <w:spacing w:after="120"/>
    </w:pPr>
  </w:style>
  <w:style w:type="paragraph" w:styleId="a9">
    <w:name w:val="Body Text"/>
    <w:basedOn w:val="a"/>
    <w:pPr>
      <w:keepLines/>
      <w:spacing w:after="120"/>
      <w:ind w:left="720"/>
    </w:pPr>
  </w:style>
  <w:style w:type="paragraph" w:styleId="aa">
    <w:name w:val="Document Map"/>
    <w:basedOn w:val="a"/>
    <w:semiHidden/>
    <w:pPr>
      <w:shd w:val="clear" w:color="auto" w:fill="000080"/>
    </w:pPr>
    <w:rPr>
      <w:rFonts w:ascii="Tahoma" w:hAnsi="Tahoma"/>
    </w:rPr>
  </w:style>
  <w:style w:type="character" w:styleId="ab">
    <w:name w:val="footnote reference"/>
    <w:basedOn w:val="a0"/>
    <w:semiHidden/>
    <w:rPr>
      <w:sz w:val="20"/>
      <w:vertAlign w:val="superscript"/>
    </w:rPr>
  </w:style>
  <w:style w:type="paragraph" w:styleId="ac">
    <w:name w:val="footnote text"/>
    <w:basedOn w:val="a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a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customStyle="1" w:styleId="Paragraph1">
    <w:name w:val="Paragraph1"/>
    <w:basedOn w:val="a"/>
    <w:pPr>
      <w:spacing w:before="80" w:line="240" w:lineRule="auto"/>
      <w:jc w:val="both"/>
    </w:pPr>
  </w:style>
  <w:style w:type="paragraph" w:customStyle="1" w:styleId="Paragraph3">
    <w:name w:val="Paragraph3"/>
    <w:basedOn w:val="a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a"/>
    <w:pPr>
      <w:spacing w:before="80" w:line="240" w:lineRule="auto"/>
      <w:ind w:left="2250"/>
      <w:jc w:val="both"/>
    </w:pPr>
  </w:style>
  <w:style w:type="paragraph" w:styleId="40">
    <w:name w:val="toc 4"/>
    <w:basedOn w:val="a"/>
    <w:next w:val="a"/>
    <w:semiHidden/>
    <w:pPr>
      <w:ind w:left="600"/>
    </w:pPr>
  </w:style>
  <w:style w:type="paragraph" w:styleId="50">
    <w:name w:val="toc 5"/>
    <w:basedOn w:val="a"/>
    <w:next w:val="a"/>
    <w:semiHidden/>
    <w:pPr>
      <w:ind w:left="800"/>
    </w:pPr>
  </w:style>
  <w:style w:type="paragraph" w:styleId="60">
    <w:name w:val="toc 6"/>
    <w:basedOn w:val="a"/>
    <w:next w:val="a"/>
    <w:semiHidden/>
    <w:pPr>
      <w:ind w:left="1000"/>
    </w:pPr>
  </w:style>
  <w:style w:type="paragraph" w:styleId="70">
    <w:name w:val="toc 7"/>
    <w:basedOn w:val="a"/>
    <w:next w:val="a"/>
    <w:semiHidden/>
    <w:pPr>
      <w:ind w:left="1200"/>
    </w:pPr>
  </w:style>
  <w:style w:type="paragraph" w:styleId="80">
    <w:name w:val="toc 8"/>
    <w:basedOn w:val="a"/>
    <w:next w:val="a"/>
    <w:semiHidden/>
    <w:pPr>
      <w:ind w:left="1400"/>
    </w:pPr>
  </w:style>
  <w:style w:type="paragraph" w:styleId="90">
    <w:name w:val="toc 9"/>
    <w:basedOn w:val="a"/>
    <w:next w:val="a"/>
    <w:semiHidden/>
    <w:pPr>
      <w:ind w:left="1600"/>
    </w:pPr>
  </w:style>
  <w:style w:type="paragraph" w:styleId="21">
    <w:name w:val="Body Text 2"/>
    <w:basedOn w:val="a"/>
    <w:rPr>
      <w:i/>
      <w:color w:val="0000FF"/>
    </w:rPr>
  </w:style>
  <w:style w:type="paragraph" w:styleId="ad">
    <w:name w:val="Body Text Indent"/>
    <w:basedOn w:val="a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a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a"/>
    <w:pPr>
      <w:widowControl/>
      <w:numPr>
        <w:numId w:val="23"/>
      </w:numPr>
      <w:tabs>
        <w:tab w:val="left" w:pos="720"/>
      </w:tabs>
      <w:spacing w:before="120" w:line="240" w:lineRule="auto"/>
      <w:ind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a"/>
    <w:next w:val="a9"/>
    <w:autoRedefine/>
    <w:rsid w:val="00F543B4"/>
    <w:pPr>
      <w:numPr>
        <w:numId w:val="28"/>
      </w:numPr>
      <w:tabs>
        <w:tab w:val="left" w:pos="1260"/>
      </w:tabs>
      <w:spacing w:after="120"/>
      <w:jc w:val="both"/>
    </w:pPr>
    <w:rPr>
      <w:i/>
      <w:color w:val="0000FF"/>
    </w:rPr>
  </w:style>
  <w:style w:type="character" w:styleId="ae">
    <w:name w:val="Hyperlink"/>
    <w:basedOn w:val="a0"/>
    <w:rPr>
      <w:color w:val="0000FF"/>
      <w:u w:val="single"/>
    </w:rPr>
  </w:style>
  <w:style w:type="character" w:styleId="af">
    <w:name w:val="Strong"/>
    <w:basedOn w:val="a0"/>
    <w:qFormat/>
    <w:rPr>
      <w:b/>
      <w:bCs/>
    </w:rPr>
  </w:style>
  <w:style w:type="paragraph" w:styleId="af0">
    <w:name w:val="Date"/>
    <w:basedOn w:val="a"/>
    <w:next w:val="a"/>
    <w:link w:val="Char"/>
    <w:uiPriority w:val="99"/>
    <w:semiHidden/>
    <w:unhideWhenUsed/>
    <w:rsid w:val="00BA0F00"/>
  </w:style>
  <w:style w:type="character" w:customStyle="1" w:styleId="Char">
    <w:name w:val="날짜 Char"/>
    <w:basedOn w:val="a0"/>
    <w:link w:val="af0"/>
    <w:uiPriority w:val="99"/>
    <w:semiHidden/>
    <w:rsid w:val="00BA0F00"/>
    <w:rPr>
      <w:lang w:eastAsia="en-US"/>
    </w:rPr>
  </w:style>
  <w:style w:type="paragraph" w:styleId="af1">
    <w:name w:val="List Paragraph"/>
    <w:basedOn w:val="a"/>
    <w:uiPriority w:val="34"/>
    <w:qFormat/>
    <w:rsid w:val="002F68CC"/>
    <w:pPr>
      <w:ind w:leftChars="400" w:left="800"/>
    </w:pPr>
  </w:style>
  <w:style w:type="character" w:styleId="af2">
    <w:name w:val="annotation reference"/>
    <w:basedOn w:val="a0"/>
    <w:uiPriority w:val="99"/>
    <w:semiHidden/>
    <w:unhideWhenUsed/>
    <w:rsid w:val="001A5B36"/>
    <w:rPr>
      <w:sz w:val="18"/>
      <w:szCs w:val="18"/>
    </w:rPr>
  </w:style>
  <w:style w:type="paragraph" w:styleId="af3">
    <w:name w:val="annotation text"/>
    <w:basedOn w:val="a"/>
    <w:link w:val="Char0"/>
    <w:uiPriority w:val="99"/>
    <w:semiHidden/>
    <w:unhideWhenUsed/>
    <w:rsid w:val="001A5B36"/>
  </w:style>
  <w:style w:type="character" w:customStyle="1" w:styleId="Char0">
    <w:name w:val="메모 텍스트 Char"/>
    <w:basedOn w:val="a0"/>
    <w:link w:val="af3"/>
    <w:uiPriority w:val="99"/>
    <w:semiHidden/>
    <w:rsid w:val="001A5B36"/>
    <w:rPr>
      <w:lang w:eastAsia="en-US"/>
    </w:rPr>
  </w:style>
  <w:style w:type="paragraph" w:styleId="af4">
    <w:name w:val="annotation subject"/>
    <w:basedOn w:val="af3"/>
    <w:next w:val="af3"/>
    <w:link w:val="Char1"/>
    <w:uiPriority w:val="99"/>
    <w:semiHidden/>
    <w:unhideWhenUsed/>
    <w:rsid w:val="001A5B36"/>
    <w:rPr>
      <w:b/>
      <w:bCs/>
    </w:rPr>
  </w:style>
  <w:style w:type="character" w:customStyle="1" w:styleId="Char1">
    <w:name w:val="메모 주제 Char"/>
    <w:basedOn w:val="Char0"/>
    <w:link w:val="af4"/>
    <w:uiPriority w:val="99"/>
    <w:semiHidden/>
    <w:rsid w:val="001A5B36"/>
    <w:rPr>
      <w:b/>
      <w:bCs/>
      <w:lang w:eastAsia="en-US"/>
    </w:rPr>
  </w:style>
  <w:style w:type="paragraph" w:styleId="af5">
    <w:name w:val="Balloon Text"/>
    <w:basedOn w:val="a"/>
    <w:link w:val="Char2"/>
    <w:uiPriority w:val="99"/>
    <w:semiHidden/>
    <w:unhideWhenUsed/>
    <w:rsid w:val="001A5B36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f5"/>
    <w:uiPriority w:val="99"/>
    <w:semiHidden/>
    <w:rsid w:val="001A5B36"/>
    <w:rPr>
      <w:rFonts w:asciiTheme="majorHAnsi" w:eastAsiaTheme="majorEastAsia" w:hAnsiTheme="majorHAnsi" w:cstheme="majorBidi"/>
      <w:sz w:val="18"/>
      <w:szCs w:val="18"/>
      <w:lang w:eastAsia="en-US"/>
    </w:rPr>
  </w:style>
  <w:style w:type="character" w:styleId="af6">
    <w:name w:val="FollowedHyperlink"/>
    <w:basedOn w:val="a0"/>
    <w:uiPriority w:val="99"/>
    <w:semiHidden/>
    <w:unhideWhenUsed/>
    <w:rsid w:val="007F7B0A"/>
    <w:rPr>
      <w:color w:val="954F72" w:themeColor="followedHyperlink"/>
      <w:u w:val="single"/>
    </w:rPr>
  </w:style>
  <w:style w:type="character" w:customStyle="1" w:styleId="1Char">
    <w:name w:val="제목 1 Char"/>
    <w:basedOn w:val="a0"/>
    <w:link w:val="1"/>
    <w:rsid w:val="000C161B"/>
    <w:rPr>
      <w:rFonts w:ascii="Arial" w:hAnsi="Arial"/>
      <w:b/>
      <w:sz w:val="24"/>
      <w:lang w:eastAsia="en-US"/>
    </w:rPr>
  </w:style>
  <w:style w:type="character" w:customStyle="1" w:styleId="2Char">
    <w:name w:val="제목 2 Char"/>
    <w:basedOn w:val="a0"/>
    <w:link w:val="2"/>
    <w:rsid w:val="000C161B"/>
    <w:rPr>
      <w:rFonts w:ascii="Arial" w:hAnsi="Arial"/>
      <w:b/>
      <w:lang w:eastAsia="en-US"/>
    </w:rPr>
  </w:style>
  <w:style w:type="character" w:customStyle="1" w:styleId="3Char">
    <w:name w:val="제목 3 Char"/>
    <w:basedOn w:val="a0"/>
    <w:link w:val="3"/>
    <w:rsid w:val="00964E8E"/>
    <w:rPr>
      <w:rFonts w:ascii="Arial" w:hAnsi="Arial"/>
      <w:i/>
      <w:lang w:eastAsia="en-US"/>
    </w:rPr>
  </w:style>
  <w:style w:type="character" w:customStyle="1" w:styleId="privatetreeview-item-content-text">
    <w:name w:val="private_treeview-item-content-text"/>
    <w:basedOn w:val="a0"/>
    <w:rsid w:val="004B17E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header" w:uiPriority="0"/>
    <w:lsdException w:name="footer" w:uiPriority="0"/>
    <w:lsdException w:name="caption" w:uiPriority="35" w:qFormat="1"/>
    <w:lsdException w:name="footnote reference" w:uiPriority="0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0" w:unhideWhenUsed="0" w:qFormat="1"/>
    <w:lsdException w:name="Body Text 2" w:uiPriority="0"/>
    <w:lsdException w:name="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spacing w:line="240" w:lineRule="atLeast"/>
    </w:pPr>
    <w:rPr>
      <w:lang w:eastAsia="en-US"/>
    </w:rPr>
  </w:style>
  <w:style w:type="paragraph" w:styleId="1">
    <w:name w:val="heading 1"/>
    <w:basedOn w:val="a"/>
    <w:next w:val="a"/>
    <w:link w:val="1Char"/>
    <w:qFormat/>
    <w:pPr>
      <w:keepNext/>
      <w:numPr>
        <w:numId w:val="1"/>
      </w:numPr>
      <w:spacing w:before="120" w:after="60"/>
      <w:ind w:left="720" w:hanging="720"/>
      <w:outlineLvl w:val="0"/>
    </w:pPr>
    <w:rPr>
      <w:rFonts w:ascii="Arial" w:hAnsi="Arial"/>
      <w:b/>
      <w:sz w:val="24"/>
    </w:rPr>
  </w:style>
  <w:style w:type="paragraph" w:styleId="2">
    <w:name w:val="heading 2"/>
    <w:basedOn w:val="1"/>
    <w:next w:val="a"/>
    <w:link w:val="2Char"/>
    <w:qFormat/>
    <w:pPr>
      <w:numPr>
        <w:ilvl w:val="1"/>
      </w:numPr>
      <w:outlineLvl w:val="1"/>
    </w:pPr>
    <w:rPr>
      <w:sz w:val="20"/>
    </w:rPr>
  </w:style>
  <w:style w:type="paragraph" w:styleId="3">
    <w:name w:val="heading 3"/>
    <w:basedOn w:val="1"/>
    <w:next w:val="a"/>
    <w:link w:val="3Char"/>
    <w:qFormat/>
    <w:pPr>
      <w:numPr>
        <w:ilvl w:val="2"/>
      </w:numPr>
      <w:outlineLvl w:val="2"/>
    </w:pPr>
    <w:rPr>
      <w:b w:val="0"/>
      <w:i/>
      <w:sz w:val="20"/>
    </w:rPr>
  </w:style>
  <w:style w:type="paragraph" w:styleId="4">
    <w:name w:val="heading 4"/>
    <w:basedOn w:val="1"/>
    <w:next w:val="a"/>
    <w:qFormat/>
    <w:pPr>
      <w:numPr>
        <w:ilvl w:val="3"/>
      </w:numPr>
      <w:outlineLvl w:val="3"/>
    </w:pPr>
    <w:rPr>
      <w:b w:val="0"/>
      <w:sz w:val="20"/>
    </w:rPr>
  </w:style>
  <w:style w:type="paragraph" w:styleId="5">
    <w:name w:val="heading 5"/>
    <w:basedOn w:val="1"/>
    <w:next w:val="a"/>
    <w:qFormat/>
    <w:rsid w:val="00633D56"/>
    <w:pPr>
      <w:numPr>
        <w:ilvl w:val="4"/>
      </w:numPr>
      <w:spacing w:before="240"/>
      <w:ind w:leftChars="100" w:left="2680" w:rightChars="100"/>
      <w:outlineLvl w:val="4"/>
    </w:pPr>
    <w:rPr>
      <w:b w:val="0"/>
      <w:sz w:val="20"/>
    </w:rPr>
  </w:style>
  <w:style w:type="paragraph" w:styleId="6">
    <w:name w:val="heading 6"/>
    <w:basedOn w:val="1"/>
    <w:next w:val="a"/>
    <w:qFormat/>
    <w:rsid w:val="00C356CB"/>
    <w:pPr>
      <w:numPr>
        <w:ilvl w:val="5"/>
      </w:numPr>
      <w:spacing w:before="240"/>
      <w:ind w:leftChars="100" w:left="2680" w:rightChars="100"/>
      <w:outlineLvl w:val="5"/>
    </w:pPr>
    <w:rPr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2">
    <w:name w:val="Paragraph2"/>
    <w:basedOn w:val="a"/>
    <w:pPr>
      <w:spacing w:before="80"/>
      <w:ind w:left="720"/>
      <w:jc w:val="both"/>
    </w:pPr>
    <w:rPr>
      <w:color w:val="000000"/>
      <w:lang w:val="en-AU"/>
    </w:rPr>
  </w:style>
  <w:style w:type="paragraph" w:styleId="a3">
    <w:name w:val="Title"/>
    <w:basedOn w:val="a"/>
    <w:next w:val="a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a4">
    <w:name w:val="Subtitle"/>
    <w:basedOn w:val="a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a5">
    <w:name w:val="Normal Indent"/>
    <w:basedOn w:val="a"/>
    <w:pPr>
      <w:ind w:left="900" w:hanging="900"/>
    </w:pPr>
  </w:style>
  <w:style w:type="paragraph" w:styleId="10">
    <w:name w:val="toc 1"/>
    <w:basedOn w:val="a"/>
    <w:next w:val="a"/>
    <w:uiPriority w:val="39"/>
    <w:pPr>
      <w:tabs>
        <w:tab w:val="right" w:pos="9360"/>
      </w:tabs>
      <w:spacing w:before="240" w:after="60"/>
      <w:ind w:right="720"/>
    </w:pPr>
  </w:style>
  <w:style w:type="paragraph" w:styleId="20">
    <w:name w:val="toc 2"/>
    <w:basedOn w:val="a"/>
    <w:next w:val="a"/>
    <w:uiPriority w:val="39"/>
    <w:pPr>
      <w:tabs>
        <w:tab w:val="right" w:pos="9360"/>
      </w:tabs>
      <w:ind w:left="432" w:right="720"/>
    </w:pPr>
  </w:style>
  <w:style w:type="paragraph" w:styleId="30">
    <w:name w:val="toc 3"/>
    <w:basedOn w:val="a"/>
    <w:next w:val="a"/>
    <w:uiPriority w:val="39"/>
    <w:pPr>
      <w:tabs>
        <w:tab w:val="left" w:pos="1440"/>
        <w:tab w:val="right" w:pos="9360"/>
      </w:tabs>
      <w:ind w:left="864"/>
    </w:pPr>
  </w:style>
  <w:style w:type="paragraph" w:styleId="a6">
    <w:name w:val="header"/>
    <w:basedOn w:val="a"/>
    <w:pPr>
      <w:tabs>
        <w:tab w:val="center" w:pos="4320"/>
        <w:tab w:val="right" w:pos="8640"/>
      </w:tabs>
    </w:pPr>
  </w:style>
  <w:style w:type="paragraph" w:styleId="a7">
    <w:name w:val="footer"/>
    <w:basedOn w:val="a"/>
    <w:pPr>
      <w:tabs>
        <w:tab w:val="center" w:pos="4320"/>
        <w:tab w:val="right" w:pos="8640"/>
      </w:tabs>
    </w:pPr>
  </w:style>
  <w:style w:type="character" w:styleId="a8">
    <w:name w:val="page number"/>
    <w:basedOn w:val="a0"/>
  </w:style>
  <w:style w:type="paragraph" w:customStyle="1" w:styleId="Bullet1">
    <w:name w:val="Bullet1"/>
    <w:basedOn w:val="a"/>
    <w:pPr>
      <w:ind w:left="720" w:hanging="432"/>
    </w:pPr>
  </w:style>
  <w:style w:type="paragraph" w:customStyle="1" w:styleId="Bullet2">
    <w:name w:val="Bullet2"/>
    <w:basedOn w:val="a"/>
    <w:pPr>
      <w:ind w:left="1440" w:hanging="360"/>
    </w:pPr>
    <w:rPr>
      <w:color w:val="000080"/>
    </w:rPr>
  </w:style>
  <w:style w:type="paragraph" w:customStyle="1" w:styleId="Tabletext">
    <w:name w:val="Tabletext"/>
    <w:basedOn w:val="a"/>
    <w:pPr>
      <w:keepLines/>
      <w:spacing w:after="120"/>
    </w:pPr>
  </w:style>
  <w:style w:type="paragraph" w:styleId="a9">
    <w:name w:val="Body Text"/>
    <w:basedOn w:val="a"/>
    <w:pPr>
      <w:keepLines/>
      <w:spacing w:after="120"/>
      <w:ind w:left="720"/>
    </w:pPr>
  </w:style>
  <w:style w:type="paragraph" w:styleId="aa">
    <w:name w:val="Document Map"/>
    <w:basedOn w:val="a"/>
    <w:semiHidden/>
    <w:pPr>
      <w:shd w:val="clear" w:color="auto" w:fill="000080"/>
    </w:pPr>
    <w:rPr>
      <w:rFonts w:ascii="Tahoma" w:hAnsi="Tahoma"/>
    </w:rPr>
  </w:style>
  <w:style w:type="character" w:styleId="ab">
    <w:name w:val="footnote reference"/>
    <w:basedOn w:val="a0"/>
    <w:semiHidden/>
    <w:rPr>
      <w:sz w:val="20"/>
      <w:vertAlign w:val="superscript"/>
    </w:rPr>
  </w:style>
  <w:style w:type="paragraph" w:styleId="ac">
    <w:name w:val="footnote text"/>
    <w:basedOn w:val="a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a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customStyle="1" w:styleId="Paragraph1">
    <w:name w:val="Paragraph1"/>
    <w:basedOn w:val="a"/>
    <w:pPr>
      <w:spacing w:before="80" w:line="240" w:lineRule="auto"/>
      <w:jc w:val="both"/>
    </w:pPr>
  </w:style>
  <w:style w:type="paragraph" w:customStyle="1" w:styleId="Paragraph3">
    <w:name w:val="Paragraph3"/>
    <w:basedOn w:val="a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a"/>
    <w:pPr>
      <w:spacing w:before="80" w:line="240" w:lineRule="auto"/>
      <w:ind w:left="2250"/>
      <w:jc w:val="both"/>
    </w:pPr>
  </w:style>
  <w:style w:type="paragraph" w:styleId="40">
    <w:name w:val="toc 4"/>
    <w:basedOn w:val="a"/>
    <w:next w:val="a"/>
    <w:semiHidden/>
    <w:pPr>
      <w:ind w:left="600"/>
    </w:pPr>
  </w:style>
  <w:style w:type="paragraph" w:styleId="50">
    <w:name w:val="toc 5"/>
    <w:basedOn w:val="a"/>
    <w:next w:val="a"/>
    <w:semiHidden/>
    <w:pPr>
      <w:ind w:left="800"/>
    </w:pPr>
  </w:style>
  <w:style w:type="paragraph" w:styleId="60">
    <w:name w:val="toc 6"/>
    <w:basedOn w:val="a"/>
    <w:next w:val="a"/>
    <w:semiHidden/>
    <w:pPr>
      <w:ind w:left="1000"/>
    </w:pPr>
  </w:style>
  <w:style w:type="paragraph" w:styleId="70">
    <w:name w:val="toc 7"/>
    <w:basedOn w:val="a"/>
    <w:next w:val="a"/>
    <w:semiHidden/>
    <w:pPr>
      <w:ind w:left="1200"/>
    </w:pPr>
  </w:style>
  <w:style w:type="paragraph" w:styleId="80">
    <w:name w:val="toc 8"/>
    <w:basedOn w:val="a"/>
    <w:next w:val="a"/>
    <w:semiHidden/>
    <w:pPr>
      <w:ind w:left="1400"/>
    </w:pPr>
  </w:style>
  <w:style w:type="paragraph" w:styleId="90">
    <w:name w:val="toc 9"/>
    <w:basedOn w:val="a"/>
    <w:next w:val="a"/>
    <w:semiHidden/>
    <w:pPr>
      <w:ind w:left="1600"/>
    </w:pPr>
  </w:style>
  <w:style w:type="paragraph" w:styleId="21">
    <w:name w:val="Body Text 2"/>
    <w:basedOn w:val="a"/>
    <w:rPr>
      <w:i/>
      <w:color w:val="0000FF"/>
    </w:rPr>
  </w:style>
  <w:style w:type="paragraph" w:styleId="ad">
    <w:name w:val="Body Text Indent"/>
    <w:basedOn w:val="a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a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a"/>
    <w:pPr>
      <w:widowControl/>
      <w:numPr>
        <w:numId w:val="23"/>
      </w:numPr>
      <w:tabs>
        <w:tab w:val="left" w:pos="720"/>
      </w:tabs>
      <w:spacing w:before="120" w:line="240" w:lineRule="auto"/>
      <w:ind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a"/>
    <w:next w:val="a9"/>
    <w:autoRedefine/>
    <w:rsid w:val="00F543B4"/>
    <w:pPr>
      <w:numPr>
        <w:numId w:val="28"/>
      </w:numPr>
      <w:tabs>
        <w:tab w:val="left" w:pos="1260"/>
      </w:tabs>
      <w:spacing w:after="120"/>
      <w:jc w:val="both"/>
    </w:pPr>
    <w:rPr>
      <w:i/>
      <w:color w:val="0000FF"/>
    </w:rPr>
  </w:style>
  <w:style w:type="character" w:styleId="ae">
    <w:name w:val="Hyperlink"/>
    <w:basedOn w:val="a0"/>
    <w:rPr>
      <w:color w:val="0000FF"/>
      <w:u w:val="single"/>
    </w:rPr>
  </w:style>
  <w:style w:type="character" w:styleId="af">
    <w:name w:val="Strong"/>
    <w:basedOn w:val="a0"/>
    <w:qFormat/>
    <w:rPr>
      <w:b/>
      <w:bCs/>
    </w:rPr>
  </w:style>
  <w:style w:type="paragraph" w:styleId="af0">
    <w:name w:val="Date"/>
    <w:basedOn w:val="a"/>
    <w:next w:val="a"/>
    <w:link w:val="Char"/>
    <w:uiPriority w:val="99"/>
    <w:semiHidden/>
    <w:unhideWhenUsed/>
    <w:rsid w:val="00BA0F00"/>
  </w:style>
  <w:style w:type="character" w:customStyle="1" w:styleId="Char">
    <w:name w:val="날짜 Char"/>
    <w:basedOn w:val="a0"/>
    <w:link w:val="af0"/>
    <w:uiPriority w:val="99"/>
    <w:semiHidden/>
    <w:rsid w:val="00BA0F00"/>
    <w:rPr>
      <w:lang w:eastAsia="en-US"/>
    </w:rPr>
  </w:style>
  <w:style w:type="paragraph" w:styleId="af1">
    <w:name w:val="List Paragraph"/>
    <w:basedOn w:val="a"/>
    <w:uiPriority w:val="34"/>
    <w:qFormat/>
    <w:rsid w:val="002F68CC"/>
    <w:pPr>
      <w:ind w:leftChars="400" w:left="800"/>
    </w:pPr>
  </w:style>
  <w:style w:type="character" w:styleId="af2">
    <w:name w:val="annotation reference"/>
    <w:basedOn w:val="a0"/>
    <w:uiPriority w:val="99"/>
    <w:semiHidden/>
    <w:unhideWhenUsed/>
    <w:rsid w:val="001A5B36"/>
    <w:rPr>
      <w:sz w:val="18"/>
      <w:szCs w:val="18"/>
    </w:rPr>
  </w:style>
  <w:style w:type="paragraph" w:styleId="af3">
    <w:name w:val="annotation text"/>
    <w:basedOn w:val="a"/>
    <w:link w:val="Char0"/>
    <w:uiPriority w:val="99"/>
    <w:semiHidden/>
    <w:unhideWhenUsed/>
    <w:rsid w:val="001A5B36"/>
  </w:style>
  <w:style w:type="character" w:customStyle="1" w:styleId="Char0">
    <w:name w:val="메모 텍스트 Char"/>
    <w:basedOn w:val="a0"/>
    <w:link w:val="af3"/>
    <w:uiPriority w:val="99"/>
    <w:semiHidden/>
    <w:rsid w:val="001A5B36"/>
    <w:rPr>
      <w:lang w:eastAsia="en-US"/>
    </w:rPr>
  </w:style>
  <w:style w:type="paragraph" w:styleId="af4">
    <w:name w:val="annotation subject"/>
    <w:basedOn w:val="af3"/>
    <w:next w:val="af3"/>
    <w:link w:val="Char1"/>
    <w:uiPriority w:val="99"/>
    <w:semiHidden/>
    <w:unhideWhenUsed/>
    <w:rsid w:val="001A5B36"/>
    <w:rPr>
      <w:b/>
      <w:bCs/>
    </w:rPr>
  </w:style>
  <w:style w:type="character" w:customStyle="1" w:styleId="Char1">
    <w:name w:val="메모 주제 Char"/>
    <w:basedOn w:val="Char0"/>
    <w:link w:val="af4"/>
    <w:uiPriority w:val="99"/>
    <w:semiHidden/>
    <w:rsid w:val="001A5B36"/>
    <w:rPr>
      <w:b/>
      <w:bCs/>
      <w:lang w:eastAsia="en-US"/>
    </w:rPr>
  </w:style>
  <w:style w:type="paragraph" w:styleId="af5">
    <w:name w:val="Balloon Text"/>
    <w:basedOn w:val="a"/>
    <w:link w:val="Char2"/>
    <w:uiPriority w:val="99"/>
    <w:semiHidden/>
    <w:unhideWhenUsed/>
    <w:rsid w:val="001A5B36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f5"/>
    <w:uiPriority w:val="99"/>
    <w:semiHidden/>
    <w:rsid w:val="001A5B36"/>
    <w:rPr>
      <w:rFonts w:asciiTheme="majorHAnsi" w:eastAsiaTheme="majorEastAsia" w:hAnsiTheme="majorHAnsi" w:cstheme="majorBidi"/>
      <w:sz w:val="18"/>
      <w:szCs w:val="18"/>
      <w:lang w:eastAsia="en-US"/>
    </w:rPr>
  </w:style>
  <w:style w:type="character" w:styleId="af6">
    <w:name w:val="FollowedHyperlink"/>
    <w:basedOn w:val="a0"/>
    <w:uiPriority w:val="99"/>
    <w:semiHidden/>
    <w:unhideWhenUsed/>
    <w:rsid w:val="007F7B0A"/>
    <w:rPr>
      <w:color w:val="954F72" w:themeColor="followedHyperlink"/>
      <w:u w:val="single"/>
    </w:rPr>
  </w:style>
  <w:style w:type="character" w:customStyle="1" w:styleId="1Char">
    <w:name w:val="제목 1 Char"/>
    <w:basedOn w:val="a0"/>
    <w:link w:val="1"/>
    <w:rsid w:val="000C161B"/>
    <w:rPr>
      <w:rFonts w:ascii="Arial" w:hAnsi="Arial"/>
      <w:b/>
      <w:sz w:val="24"/>
      <w:lang w:eastAsia="en-US"/>
    </w:rPr>
  </w:style>
  <w:style w:type="character" w:customStyle="1" w:styleId="2Char">
    <w:name w:val="제목 2 Char"/>
    <w:basedOn w:val="a0"/>
    <w:link w:val="2"/>
    <w:rsid w:val="000C161B"/>
    <w:rPr>
      <w:rFonts w:ascii="Arial" w:hAnsi="Arial"/>
      <w:b/>
      <w:lang w:eastAsia="en-US"/>
    </w:rPr>
  </w:style>
  <w:style w:type="character" w:customStyle="1" w:styleId="3Char">
    <w:name w:val="제목 3 Char"/>
    <w:basedOn w:val="a0"/>
    <w:link w:val="3"/>
    <w:rsid w:val="00964E8E"/>
    <w:rPr>
      <w:rFonts w:ascii="Arial" w:hAnsi="Arial"/>
      <w:i/>
      <w:lang w:eastAsia="en-US"/>
    </w:rPr>
  </w:style>
  <w:style w:type="character" w:customStyle="1" w:styleId="privatetreeview-item-content-text">
    <w:name w:val="private_treeview-item-content-text"/>
    <w:basedOn w:val="a0"/>
    <w:rsid w:val="004B17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5096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6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411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2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668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9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645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7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99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6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63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2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27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031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9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186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365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1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697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7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279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3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17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0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emf"/><Relationship Id="rId42" Type="http://schemas.openxmlformats.org/officeDocument/2006/relationships/image" Target="media/image32.png"/><Relationship Id="rId63" Type="http://schemas.openxmlformats.org/officeDocument/2006/relationships/image" Target="media/image53.jpe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footer" Target="footer3.xml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jpe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hyperlink" Target="https://docs.bootpay.co.kr/?front=web&amp;backend=curl" TargetMode="External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160" Type="http://schemas.openxmlformats.org/officeDocument/2006/relationships/fontTable" Target="fontTable.xml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jpe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hyperlink" Target="https://github.com/zxing/zxing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59" Type="http://schemas.openxmlformats.org/officeDocument/2006/relationships/image" Target="media/image49.jpe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3.emf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hyperlink" Target="https://firebase.google.com/docs?hl=ko&amp;_gl=1*w086pj*_up*MQ..*_ga*NDMxNDA0OTgxLjE3MTIyMzg5MDk.*_ga_CW55HF8NVT*MTcxMjIzODkwOC4xLjAuMTcxMjIzODkwOC4wLjAuMA.." TargetMode="External"/><Relationship Id="rId156" Type="http://schemas.openxmlformats.org/officeDocument/2006/relationships/header" Target="head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emf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66" Type="http://schemas.openxmlformats.org/officeDocument/2006/relationships/image" Target="media/image56.jpe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footer" Target="footer2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hyperlink" Target="https://www.pinterest.co.kr/choi1698096/%EA%B8%80%EB%9E%98%EC%8A%A4%EB%AA%A8%ED%94%BC%EC%A6%98/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56" Type="http://schemas.openxmlformats.org/officeDocument/2006/relationships/image" Target="media/image46.jpe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endnotes" Target="endnotes.xml"/><Relationship Id="rId51" Type="http://schemas.openxmlformats.org/officeDocument/2006/relationships/image" Target="media/image41.jpe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3" Type="http://schemas.openxmlformats.org/officeDocument/2006/relationships/styles" Target="styles.xml"/><Relationship Id="rId25" Type="http://schemas.openxmlformats.org/officeDocument/2006/relationships/image" Target="media/image15.emf"/><Relationship Id="rId46" Type="http://schemas.openxmlformats.org/officeDocument/2006/relationships/image" Target="media/image36.jpeg"/><Relationship Id="rId67" Type="http://schemas.openxmlformats.org/officeDocument/2006/relationships/image" Target="media/image57.jpe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header" Target="header3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hyperlink" Target="https://github.com/google/flexbox-layout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26.jpeg"/><Relationship Id="rId57" Type="http://schemas.openxmlformats.org/officeDocument/2006/relationships/image" Target="media/image47.jpe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52" Type="http://schemas.openxmlformats.org/officeDocument/2006/relationships/image" Target="media/image42.jpe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26" Type="http://schemas.openxmlformats.org/officeDocument/2006/relationships/image" Target="media/image16.emf"/><Relationship Id="rId47" Type="http://schemas.openxmlformats.org/officeDocument/2006/relationships/image" Target="media/image37.jpe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hyperlink" Target="https://github.com/fornewid/Neumorphism?source=post_page-----3a298e0337b0--------------------------------" TargetMode="External"/><Relationship Id="rId16" Type="http://schemas.openxmlformats.org/officeDocument/2006/relationships/image" Target="media/image6.png"/><Relationship Id="rId37" Type="http://schemas.openxmlformats.org/officeDocument/2006/relationships/image" Target="media/image27.jpeg"/><Relationship Id="rId58" Type="http://schemas.openxmlformats.org/officeDocument/2006/relationships/image" Target="media/image48.jpe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27" Type="http://schemas.openxmlformats.org/officeDocument/2006/relationships/image" Target="media/image17.emf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hyperlink" Target="https://github.com/bumptech/glide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YUHAN\Desktop\SRS%20&#44600;&#52286;&#44592;%2020240312(Ohj).dot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1BF58C-9F85-413D-ACE1-91B7A2C393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SRS 길찾기 20240312(Ohj).dot</Template>
  <TotalTime>1668</TotalTime>
  <Pages>350</Pages>
  <Words>90712</Words>
  <Characters>517059</Characters>
  <Application>Microsoft Office Word</Application>
  <DocSecurity>0</DocSecurity>
  <Lines>4308</Lines>
  <Paragraphs>1213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Software Requirements Specification</vt:lpstr>
    </vt:vector>
  </TitlesOfParts>
  <Company>&lt;Company Name&gt;</Company>
  <LinksUpToDate>false</LinksUpToDate>
  <CharactersWithSpaces>606558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</dc:title>
  <dc:subject>&lt;Project Name&gt;</dc:subject>
  <dc:creator>YUHAN</dc:creator>
  <cp:lastModifiedBy>User</cp:lastModifiedBy>
  <cp:revision>193</cp:revision>
  <cp:lastPrinted>1900-12-31T15:00:00Z</cp:lastPrinted>
  <dcterms:created xsi:type="dcterms:W3CDTF">2024-05-13T06:24:00Z</dcterms:created>
  <dcterms:modified xsi:type="dcterms:W3CDTF">2024-05-30T13:56:00Z</dcterms:modified>
</cp:coreProperties>
</file>